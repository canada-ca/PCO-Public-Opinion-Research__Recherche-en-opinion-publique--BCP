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3624" w14:textId="69DB683E" w:rsidR="001B64F1" w:rsidRPr="001D232D" w:rsidRDefault="001B64F1">
      <w:pPr>
        <w:rPr>
          <w:rFonts w:ascii="Arial" w:hAnsi="Arial" w:cs="Arial"/>
        </w:rPr>
      </w:pPr>
    </w:p>
    <w:p w14:paraId="5B3D250B" w14:textId="60B7D793" w:rsidR="001D232D" w:rsidRPr="001D232D" w:rsidRDefault="001D232D" w:rsidP="001B64F1">
      <w:pPr>
        <w:rPr>
          <w:rFonts w:ascii="Arial" w:hAnsi="Arial" w:cs="Arial"/>
          <w:color w:val="333333"/>
          <w:sz w:val="16"/>
          <w:szCs w:val="16"/>
          <w:lang w:val="en-US"/>
        </w:rPr>
      </w:pPr>
    </w:p>
    <w:p w14:paraId="0033FB19" w14:textId="0F7894EA" w:rsidR="00A45F03" w:rsidRDefault="00A45F03" w:rsidP="00FB2763">
      <w:pPr>
        <w:rPr>
          <w:rFonts w:ascii="Arial" w:hAnsi="Arial" w:cs="Arial"/>
          <w:color w:val="333333"/>
          <w:sz w:val="16"/>
          <w:szCs w:val="16"/>
          <w:lang w:val="en-US"/>
        </w:rPr>
      </w:pPr>
    </w:p>
    <w:p w14:paraId="2F015E4E" w14:textId="77777777" w:rsidR="00A45F03" w:rsidRPr="00965A5E" w:rsidRDefault="00A45F03" w:rsidP="00A45F03">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28BA6F5" w14:textId="77777777" w:rsidR="00A45F03" w:rsidRPr="00BB31F3" w:rsidRDefault="00A45F03" w:rsidP="00A45F03">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2290EFEE" w14:textId="77777777" w:rsidR="00A45F03" w:rsidRPr="00A873D1" w:rsidRDefault="00A45F03" w:rsidP="00A45F03">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2D5138A8" w14:textId="38992F16" w:rsidR="00A45F03" w:rsidRDefault="003B4D75" w:rsidP="00A45F03">
      <w:pPr>
        <w:jc w:val="right"/>
        <w:rPr>
          <w:color w:val="434547" w:themeColor="text2" w:themeShade="80"/>
          <w:lang w:val="en-US"/>
        </w:rPr>
      </w:pPr>
      <w:hyperlink r:id="rId11" w:history="1">
        <w:r w:rsidR="00A45F03" w:rsidRPr="00F0333C">
          <w:rPr>
            <w:rStyle w:val="Hyperlink"/>
            <w:rFonts w:cstheme="minorBidi"/>
            <w:lang w:val="en-US"/>
          </w:rPr>
          <w:t>POR@PCO-BCP.gc.ca</w:t>
        </w:r>
      </w:hyperlink>
    </w:p>
    <w:p w14:paraId="3113754B" w14:textId="1749C268" w:rsidR="00A45F03" w:rsidRDefault="00A45F03" w:rsidP="00D260BE">
      <w:pPr>
        <w:pStyle w:val="Heading1"/>
      </w:pPr>
      <w:r w:rsidRPr="00D260BE">
        <w:t>Privy Council Office Government Priorities Quantitative Survey – Fall 2016</w:t>
      </w:r>
      <w:r w:rsidR="007C6BA9" w:rsidRPr="00D260BE">
        <w:t xml:space="preserve"> </w:t>
      </w:r>
      <w:r w:rsidRPr="00D260BE">
        <w:t>METHODOLOGICAL REPORT</w:t>
      </w:r>
    </w:p>
    <w:p w14:paraId="4BF26E39" w14:textId="77777777" w:rsidR="00D260BE" w:rsidRPr="00D260BE" w:rsidRDefault="00D260BE" w:rsidP="00D260BE"/>
    <w:p w14:paraId="52878847" w14:textId="77777777" w:rsidR="00A45F03" w:rsidRPr="00D260BE" w:rsidRDefault="00A45F03" w:rsidP="00D260BE">
      <w:r w:rsidRPr="00D260BE">
        <w:t>March 2017</w:t>
      </w:r>
    </w:p>
    <w:p w14:paraId="3483E7F5" w14:textId="77777777" w:rsidR="00A45F03" w:rsidRPr="00F729CF" w:rsidRDefault="00A45F03" w:rsidP="007C6BA9">
      <w:pPr>
        <w:rPr>
          <w:lang w:val="en-US"/>
        </w:rPr>
      </w:pPr>
    </w:p>
    <w:p w14:paraId="4B7613BE" w14:textId="77777777" w:rsidR="00D260BE" w:rsidRDefault="00A45F03" w:rsidP="007C6BA9">
      <w:pPr>
        <w:rPr>
          <w:lang w:val="en-US"/>
        </w:rPr>
      </w:pPr>
      <w:r w:rsidRPr="000066FB">
        <w:rPr>
          <w:lang w:val="en-US"/>
        </w:rPr>
        <w:t>Ipsos Public Affairs</w:t>
      </w:r>
    </w:p>
    <w:p w14:paraId="4A5145AE" w14:textId="0BE02ABB" w:rsidR="00A45F03" w:rsidRPr="00C20C04" w:rsidRDefault="00A45F03" w:rsidP="007C6BA9">
      <w:pPr>
        <w:rPr>
          <w:sz w:val="18"/>
        </w:rPr>
      </w:pPr>
      <w:r w:rsidRPr="00C20C04">
        <w:rPr>
          <w:sz w:val="18"/>
        </w:rPr>
        <w:t>1 Nicholas Street, Suite 1400</w:t>
      </w:r>
    </w:p>
    <w:p w14:paraId="2AEAFE0D" w14:textId="77777777" w:rsidR="00A45F03" w:rsidRPr="00C20C04" w:rsidRDefault="00A45F03" w:rsidP="007C6BA9">
      <w:pPr>
        <w:rPr>
          <w:sz w:val="18"/>
        </w:rPr>
      </w:pPr>
      <w:r w:rsidRPr="00C20C04">
        <w:rPr>
          <w:sz w:val="18"/>
        </w:rPr>
        <w:t>Ottawa ON K1N 7B7</w:t>
      </w:r>
    </w:p>
    <w:p w14:paraId="14210A66" w14:textId="77777777" w:rsidR="00A45F03" w:rsidRPr="00C20C04" w:rsidRDefault="00A45F03" w:rsidP="007C6BA9">
      <w:pPr>
        <w:rPr>
          <w:sz w:val="18"/>
        </w:rPr>
      </w:pPr>
      <w:proofErr w:type="gramStart"/>
      <w:r w:rsidRPr="00C20C04">
        <w:rPr>
          <w:sz w:val="18"/>
        </w:rPr>
        <w:t>Tel:</w:t>
      </w:r>
      <w:proofErr w:type="gramEnd"/>
      <w:r w:rsidRPr="00C20C04">
        <w:rPr>
          <w:sz w:val="18"/>
        </w:rPr>
        <w:t xml:space="preserve"> 613.241.5802</w:t>
      </w:r>
    </w:p>
    <w:p w14:paraId="52989E14" w14:textId="77777777" w:rsidR="00A45F03" w:rsidRPr="00965A5E" w:rsidRDefault="00A45F03" w:rsidP="007C6BA9">
      <w:pPr>
        <w:rPr>
          <w:sz w:val="18"/>
        </w:rPr>
      </w:pPr>
      <w:proofErr w:type="gramStart"/>
      <w:r w:rsidRPr="00C20C04">
        <w:rPr>
          <w:sz w:val="18"/>
        </w:rPr>
        <w:t>Fax:</w:t>
      </w:r>
      <w:proofErr w:type="gramEnd"/>
      <w:r w:rsidRPr="00C20C04">
        <w:rPr>
          <w:sz w:val="18"/>
        </w:rPr>
        <w:t xml:space="preserve"> 613.248.7981</w:t>
      </w:r>
    </w:p>
    <w:p w14:paraId="43F559DB" w14:textId="77777777" w:rsidR="00A45F03" w:rsidRPr="007532FC" w:rsidRDefault="003B4D75" w:rsidP="007C6BA9">
      <w:pPr>
        <w:rPr>
          <w:sz w:val="18"/>
          <w:lang w:val="fr-CA"/>
        </w:rPr>
      </w:pPr>
      <w:hyperlink r:id="rId12" w:history="1">
        <w:r w:rsidR="00A45F03" w:rsidRPr="007532FC">
          <w:rPr>
            <w:rStyle w:val="Hyperlink"/>
            <w:rFonts w:asciiTheme="minorHAnsi" w:hAnsiTheme="minorHAnsi" w:cs="Arial"/>
            <w:sz w:val="18"/>
            <w:lang w:val="fr-CA"/>
          </w:rPr>
          <w:t>www.ipsos.ca</w:t>
        </w:r>
      </w:hyperlink>
      <w:bookmarkStart w:id="0" w:name="_GoBack"/>
      <w:bookmarkEnd w:id="0"/>
    </w:p>
    <w:p w14:paraId="55769EC3" w14:textId="77777777" w:rsidR="00A45F03" w:rsidRPr="00593F50" w:rsidRDefault="00A45F03" w:rsidP="00A45F03">
      <w:pPr>
        <w:jc w:val="right"/>
        <w:rPr>
          <w:color w:val="434547" w:themeColor="text2" w:themeShade="80"/>
          <w:lang w:val="en-US"/>
        </w:rPr>
      </w:pPr>
    </w:p>
    <w:p w14:paraId="53C2F9AD" w14:textId="6534A095" w:rsidR="008F0D7A" w:rsidRDefault="001D232D" w:rsidP="00FB2763">
      <w:pPr>
        <w:rPr>
          <w:rFonts w:ascii="Arial" w:hAnsi="Arial" w:cs="Arial"/>
          <w:color w:val="333333"/>
          <w:sz w:val="16"/>
          <w:szCs w:val="16"/>
          <w:lang w:val="en-US"/>
        </w:rPr>
      </w:pPr>
      <w:r w:rsidRPr="001D232D">
        <w:rPr>
          <w:rFonts w:ascii="Arial" w:hAnsi="Arial" w:cs="Arial"/>
          <w:color w:val="333333"/>
          <w:sz w:val="16"/>
          <w:szCs w:val="16"/>
          <w:lang w:val="en-US"/>
        </w:rPr>
        <w:br w:type="page"/>
      </w:r>
    </w:p>
    <w:sdt>
      <w:sdtPr>
        <w:rPr>
          <w:rFonts w:asciiTheme="minorHAnsi" w:eastAsiaTheme="minorHAnsi" w:hAnsiTheme="minorHAnsi"/>
          <w:b/>
          <w:bCs/>
          <w:noProof w:val="0"/>
          <w:color w:val="002060"/>
          <w:spacing w:val="1"/>
          <w:lang w:val="en-CA"/>
        </w:rPr>
        <w:id w:val="88484224"/>
        <w:docPartObj>
          <w:docPartGallery w:val="Table of Contents"/>
          <w:docPartUnique/>
        </w:docPartObj>
      </w:sdtPr>
      <w:sdtEndPr>
        <w:rPr>
          <w:rFonts w:asciiTheme="majorHAnsi" w:eastAsiaTheme="minorEastAsia" w:hAnsiTheme="majorHAnsi"/>
          <w:b w:val="0"/>
          <w:bCs w:val="0"/>
          <w:color w:val="000000"/>
          <w:spacing w:val="0"/>
        </w:rPr>
      </w:sdtEndPr>
      <w:sdtContent>
        <w:p w14:paraId="79F14426" w14:textId="77777777" w:rsidR="00965A5E" w:rsidRPr="00593F50" w:rsidRDefault="00593F50" w:rsidP="00965A5E">
          <w:pPr>
            <w:pStyle w:val="TOC1"/>
            <w:rPr>
              <w:rFonts w:ascii="Arial" w:eastAsiaTheme="minorHAnsi" w:hAnsi="Arial" w:cs="Arial"/>
              <w:b/>
              <w:bCs/>
              <w:color w:val="002060"/>
              <w:spacing w:val="1"/>
              <w:sz w:val="26"/>
              <w:szCs w:val="26"/>
            </w:rPr>
          </w:pPr>
          <w:r>
            <w:rPr>
              <w:rFonts w:ascii="Arial" w:eastAsiaTheme="minorHAnsi" w:hAnsi="Arial" w:cs="Arial"/>
              <w:b/>
              <w:bCs/>
              <w:color w:val="002060"/>
              <w:spacing w:val="1"/>
              <w:sz w:val="26"/>
              <w:szCs w:val="26"/>
            </w:rPr>
            <w:t>Table of C</w:t>
          </w:r>
          <w:r w:rsidRPr="00593F50">
            <w:rPr>
              <w:rFonts w:ascii="Arial" w:eastAsiaTheme="minorHAnsi" w:hAnsi="Arial" w:cs="Arial"/>
              <w:b/>
              <w:bCs/>
              <w:color w:val="002060"/>
              <w:spacing w:val="1"/>
              <w:sz w:val="26"/>
              <w:szCs w:val="26"/>
            </w:rPr>
            <w:t>ontents</w:t>
          </w:r>
        </w:p>
        <w:p w14:paraId="51E28173" w14:textId="77777777" w:rsidR="0018088D" w:rsidRDefault="00965A5E">
          <w:pPr>
            <w:pStyle w:val="TOC1"/>
            <w:rPr>
              <w:rFonts w:asciiTheme="minorHAnsi" w:hAnsiTheme="minorHAnsi" w:cstheme="minorBidi"/>
              <w:color w:val="auto"/>
              <w:lang w:val="en-CA" w:eastAsia="en-CA"/>
            </w:rPr>
          </w:pPr>
          <w:r>
            <w:rPr>
              <w:rFonts w:eastAsiaTheme="minorHAnsi"/>
              <w:b/>
              <w:bCs/>
              <w:color w:val="002060"/>
              <w:spacing w:val="1"/>
            </w:rPr>
            <w:fldChar w:fldCharType="begin"/>
          </w:r>
          <w:r>
            <w:rPr>
              <w:rFonts w:eastAsiaTheme="minorHAnsi"/>
              <w:b/>
              <w:bCs/>
              <w:color w:val="002060"/>
              <w:spacing w:val="1"/>
            </w:rPr>
            <w:instrText xml:space="preserve"> TOC \o "1-3" \h \z \u </w:instrText>
          </w:r>
          <w:r>
            <w:rPr>
              <w:rFonts w:eastAsiaTheme="minorHAnsi"/>
              <w:b/>
              <w:bCs/>
              <w:color w:val="002060"/>
              <w:spacing w:val="1"/>
            </w:rPr>
            <w:fldChar w:fldCharType="separate"/>
          </w:r>
          <w:hyperlink w:anchor="_Toc484773918" w:history="1">
            <w:r w:rsidR="0018088D" w:rsidRPr="00110978">
              <w:rPr>
                <w:rStyle w:val="Hyperlink"/>
              </w:rPr>
              <w:t>Executive Summary</w:t>
            </w:r>
            <w:r w:rsidR="0018088D">
              <w:rPr>
                <w:webHidden/>
              </w:rPr>
              <w:tab/>
            </w:r>
            <w:r w:rsidR="0018088D">
              <w:rPr>
                <w:webHidden/>
              </w:rPr>
              <w:fldChar w:fldCharType="begin"/>
            </w:r>
            <w:r w:rsidR="0018088D">
              <w:rPr>
                <w:webHidden/>
              </w:rPr>
              <w:instrText xml:space="preserve"> PAGEREF _Toc484773918 \h </w:instrText>
            </w:r>
            <w:r w:rsidR="0018088D">
              <w:rPr>
                <w:webHidden/>
              </w:rPr>
            </w:r>
            <w:r w:rsidR="0018088D">
              <w:rPr>
                <w:webHidden/>
              </w:rPr>
              <w:fldChar w:fldCharType="separate"/>
            </w:r>
            <w:r w:rsidR="0018088D">
              <w:rPr>
                <w:webHidden/>
              </w:rPr>
              <w:t>4</w:t>
            </w:r>
            <w:r w:rsidR="0018088D">
              <w:rPr>
                <w:webHidden/>
              </w:rPr>
              <w:fldChar w:fldCharType="end"/>
            </w:r>
          </w:hyperlink>
        </w:p>
        <w:p w14:paraId="798D06EC" w14:textId="77777777" w:rsidR="0018088D" w:rsidRDefault="003B4D75">
          <w:pPr>
            <w:pStyle w:val="TOC2"/>
            <w:rPr>
              <w:rFonts w:asciiTheme="minorHAnsi" w:eastAsiaTheme="minorEastAsia" w:hAnsiTheme="minorHAnsi"/>
              <w:color w:val="auto"/>
              <w:lang w:eastAsia="en-CA"/>
            </w:rPr>
          </w:pPr>
          <w:hyperlink w:anchor="_Toc484773919" w:history="1">
            <w:r w:rsidR="0018088D" w:rsidRPr="00110978">
              <w:rPr>
                <w:rStyle w:val="Hyperlink"/>
              </w:rPr>
              <w:t>Background</w:t>
            </w:r>
            <w:r w:rsidR="0018088D">
              <w:rPr>
                <w:webHidden/>
              </w:rPr>
              <w:tab/>
            </w:r>
            <w:r w:rsidR="0018088D">
              <w:rPr>
                <w:webHidden/>
              </w:rPr>
              <w:fldChar w:fldCharType="begin"/>
            </w:r>
            <w:r w:rsidR="0018088D">
              <w:rPr>
                <w:webHidden/>
              </w:rPr>
              <w:instrText xml:space="preserve"> PAGEREF _Toc484773919 \h </w:instrText>
            </w:r>
            <w:r w:rsidR="0018088D">
              <w:rPr>
                <w:webHidden/>
              </w:rPr>
            </w:r>
            <w:r w:rsidR="0018088D">
              <w:rPr>
                <w:webHidden/>
              </w:rPr>
              <w:fldChar w:fldCharType="separate"/>
            </w:r>
            <w:r w:rsidR="0018088D">
              <w:rPr>
                <w:webHidden/>
              </w:rPr>
              <w:t>4</w:t>
            </w:r>
            <w:r w:rsidR="0018088D">
              <w:rPr>
                <w:webHidden/>
              </w:rPr>
              <w:fldChar w:fldCharType="end"/>
            </w:r>
          </w:hyperlink>
        </w:p>
        <w:p w14:paraId="324F7D07" w14:textId="77777777" w:rsidR="0018088D" w:rsidRDefault="003B4D75">
          <w:pPr>
            <w:pStyle w:val="TOC2"/>
            <w:rPr>
              <w:rFonts w:asciiTheme="minorHAnsi" w:eastAsiaTheme="minorEastAsia" w:hAnsiTheme="minorHAnsi"/>
              <w:color w:val="auto"/>
              <w:lang w:eastAsia="en-CA"/>
            </w:rPr>
          </w:pPr>
          <w:hyperlink w:anchor="_Toc484773920" w:history="1">
            <w:r w:rsidR="0018088D" w:rsidRPr="00110978">
              <w:rPr>
                <w:rStyle w:val="Hyperlink"/>
              </w:rPr>
              <w:t>Research Objectives</w:t>
            </w:r>
            <w:r w:rsidR="0018088D">
              <w:rPr>
                <w:webHidden/>
              </w:rPr>
              <w:tab/>
            </w:r>
            <w:r w:rsidR="0018088D">
              <w:rPr>
                <w:webHidden/>
              </w:rPr>
              <w:fldChar w:fldCharType="begin"/>
            </w:r>
            <w:r w:rsidR="0018088D">
              <w:rPr>
                <w:webHidden/>
              </w:rPr>
              <w:instrText xml:space="preserve"> PAGEREF _Toc484773920 \h </w:instrText>
            </w:r>
            <w:r w:rsidR="0018088D">
              <w:rPr>
                <w:webHidden/>
              </w:rPr>
            </w:r>
            <w:r w:rsidR="0018088D">
              <w:rPr>
                <w:webHidden/>
              </w:rPr>
              <w:fldChar w:fldCharType="separate"/>
            </w:r>
            <w:r w:rsidR="0018088D">
              <w:rPr>
                <w:webHidden/>
              </w:rPr>
              <w:t>4</w:t>
            </w:r>
            <w:r w:rsidR="0018088D">
              <w:rPr>
                <w:webHidden/>
              </w:rPr>
              <w:fldChar w:fldCharType="end"/>
            </w:r>
          </w:hyperlink>
        </w:p>
        <w:p w14:paraId="2E7C4199" w14:textId="77777777" w:rsidR="0018088D" w:rsidRDefault="003B4D75">
          <w:pPr>
            <w:pStyle w:val="TOC2"/>
            <w:rPr>
              <w:rFonts w:asciiTheme="minorHAnsi" w:eastAsiaTheme="minorEastAsia" w:hAnsiTheme="minorHAnsi"/>
              <w:color w:val="auto"/>
              <w:lang w:eastAsia="en-CA"/>
            </w:rPr>
          </w:pPr>
          <w:hyperlink w:anchor="_Toc484773921" w:history="1">
            <w:r w:rsidR="0018088D" w:rsidRPr="00110978">
              <w:rPr>
                <w:rStyle w:val="Hyperlink"/>
              </w:rPr>
              <w:t>Quantitative Methodology</w:t>
            </w:r>
            <w:r w:rsidR="0018088D">
              <w:rPr>
                <w:webHidden/>
              </w:rPr>
              <w:tab/>
            </w:r>
            <w:r w:rsidR="0018088D">
              <w:rPr>
                <w:webHidden/>
              </w:rPr>
              <w:fldChar w:fldCharType="begin"/>
            </w:r>
            <w:r w:rsidR="0018088D">
              <w:rPr>
                <w:webHidden/>
              </w:rPr>
              <w:instrText xml:space="preserve"> PAGEREF _Toc484773921 \h </w:instrText>
            </w:r>
            <w:r w:rsidR="0018088D">
              <w:rPr>
                <w:webHidden/>
              </w:rPr>
            </w:r>
            <w:r w:rsidR="0018088D">
              <w:rPr>
                <w:webHidden/>
              </w:rPr>
              <w:fldChar w:fldCharType="separate"/>
            </w:r>
            <w:r w:rsidR="0018088D">
              <w:rPr>
                <w:webHidden/>
              </w:rPr>
              <w:t>5</w:t>
            </w:r>
            <w:r w:rsidR="0018088D">
              <w:rPr>
                <w:webHidden/>
              </w:rPr>
              <w:fldChar w:fldCharType="end"/>
            </w:r>
          </w:hyperlink>
        </w:p>
        <w:p w14:paraId="6FED4C11" w14:textId="77777777" w:rsidR="0018088D" w:rsidRDefault="003B4D75">
          <w:pPr>
            <w:pStyle w:val="TOC2"/>
            <w:rPr>
              <w:rFonts w:asciiTheme="minorHAnsi" w:eastAsiaTheme="minorEastAsia" w:hAnsiTheme="minorHAnsi"/>
              <w:color w:val="auto"/>
              <w:lang w:eastAsia="en-CA"/>
            </w:rPr>
          </w:pPr>
          <w:hyperlink w:anchor="_Toc484773922" w:history="1">
            <w:r w:rsidR="0018088D" w:rsidRPr="00110978">
              <w:rPr>
                <w:rStyle w:val="Hyperlink"/>
              </w:rPr>
              <w:t>Non Response Analysis</w:t>
            </w:r>
            <w:r w:rsidR="0018088D">
              <w:rPr>
                <w:webHidden/>
              </w:rPr>
              <w:tab/>
            </w:r>
            <w:r w:rsidR="0018088D">
              <w:rPr>
                <w:webHidden/>
              </w:rPr>
              <w:fldChar w:fldCharType="begin"/>
            </w:r>
            <w:r w:rsidR="0018088D">
              <w:rPr>
                <w:webHidden/>
              </w:rPr>
              <w:instrText xml:space="preserve"> PAGEREF _Toc484773922 \h </w:instrText>
            </w:r>
            <w:r w:rsidR="0018088D">
              <w:rPr>
                <w:webHidden/>
              </w:rPr>
            </w:r>
            <w:r w:rsidR="0018088D">
              <w:rPr>
                <w:webHidden/>
              </w:rPr>
              <w:fldChar w:fldCharType="separate"/>
            </w:r>
            <w:r w:rsidR="0018088D">
              <w:rPr>
                <w:webHidden/>
              </w:rPr>
              <w:t>8</w:t>
            </w:r>
            <w:r w:rsidR="0018088D">
              <w:rPr>
                <w:webHidden/>
              </w:rPr>
              <w:fldChar w:fldCharType="end"/>
            </w:r>
          </w:hyperlink>
        </w:p>
        <w:p w14:paraId="7D8C1EEF" w14:textId="77777777" w:rsidR="0018088D" w:rsidRDefault="003B4D75">
          <w:pPr>
            <w:pStyle w:val="TOC1"/>
            <w:rPr>
              <w:rFonts w:asciiTheme="minorHAnsi" w:hAnsiTheme="minorHAnsi" w:cstheme="minorBidi"/>
              <w:color w:val="auto"/>
              <w:lang w:val="en-CA" w:eastAsia="en-CA"/>
            </w:rPr>
          </w:pPr>
          <w:hyperlink w:anchor="_Toc484773923" w:history="1">
            <w:r w:rsidR="0018088D" w:rsidRPr="00110978">
              <w:rPr>
                <w:rStyle w:val="Hyperlink"/>
              </w:rPr>
              <w:t>Appendix</w:t>
            </w:r>
            <w:r w:rsidR="0018088D">
              <w:rPr>
                <w:webHidden/>
              </w:rPr>
              <w:tab/>
            </w:r>
            <w:r w:rsidR="0018088D">
              <w:rPr>
                <w:webHidden/>
              </w:rPr>
              <w:fldChar w:fldCharType="begin"/>
            </w:r>
            <w:r w:rsidR="0018088D">
              <w:rPr>
                <w:webHidden/>
              </w:rPr>
              <w:instrText xml:space="preserve"> PAGEREF _Toc484773923 \h </w:instrText>
            </w:r>
            <w:r w:rsidR="0018088D">
              <w:rPr>
                <w:webHidden/>
              </w:rPr>
            </w:r>
            <w:r w:rsidR="0018088D">
              <w:rPr>
                <w:webHidden/>
              </w:rPr>
              <w:fldChar w:fldCharType="separate"/>
            </w:r>
            <w:r w:rsidR="0018088D">
              <w:rPr>
                <w:webHidden/>
              </w:rPr>
              <w:t>11</w:t>
            </w:r>
            <w:r w:rsidR="0018088D">
              <w:rPr>
                <w:webHidden/>
              </w:rPr>
              <w:fldChar w:fldCharType="end"/>
            </w:r>
          </w:hyperlink>
        </w:p>
        <w:p w14:paraId="038BB349" w14:textId="77777777" w:rsidR="0018088D" w:rsidRDefault="003B4D75">
          <w:pPr>
            <w:pStyle w:val="TOC2"/>
            <w:rPr>
              <w:rFonts w:asciiTheme="minorHAnsi" w:eastAsiaTheme="minorEastAsia" w:hAnsiTheme="minorHAnsi"/>
              <w:color w:val="auto"/>
              <w:lang w:eastAsia="en-CA"/>
            </w:rPr>
          </w:pPr>
          <w:hyperlink w:anchor="_Toc484773924" w:history="1">
            <w:r w:rsidR="0018088D" w:rsidRPr="00110978">
              <w:rPr>
                <w:rStyle w:val="Hyperlink"/>
              </w:rPr>
              <w:t>Appendix A.</w:t>
            </w:r>
            <w:r w:rsidR="0018088D">
              <w:rPr>
                <w:rFonts w:asciiTheme="minorHAnsi" w:eastAsiaTheme="minorEastAsia" w:hAnsiTheme="minorHAnsi"/>
                <w:color w:val="auto"/>
                <w:lang w:eastAsia="en-CA"/>
              </w:rPr>
              <w:tab/>
            </w:r>
            <w:r w:rsidR="0018088D" w:rsidRPr="00110978">
              <w:rPr>
                <w:rStyle w:val="Hyperlink"/>
              </w:rPr>
              <w:t>Bilingual Quantitative Research Instrument – Weeks 1-2</w:t>
            </w:r>
            <w:r w:rsidR="0018088D">
              <w:rPr>
                <w:webHidden/>
              </w:rPr>
              <w:tab/>
            </w:r>
            <w:r w:rsidR="0018088D">
              <w:rPr>
                <w:webHidden/>
              </w:rPr>
              <w:fldChar w:fldCharType="begin"/>
            </w:r>
            <w:r w:rsidR="0018088D">
              <w:rPr>
                <w:webHidden/>
              </w:rPr>
              <w:instrText xml:space="preserve"> PAGEREF _Toc484773924 \h </w:instrText>
            </w:r>
            <w:r w:rsidR="0018088D">
              <w:rPr>
                <w:webHidden/>
              </w:rPr>
            </w:r>
            <w:r w:rsidR="0018088D">
              <w:rPr>
                <w:webHidden/>
              </w:rPr>
              <w:fldChar w:fldCharType="separate"/>
            </w:r>
            <w:r w:rsidR="0018088D">
              <w:rPr>
                <w:webHidden/>
              </w:rPr>
              <w:t>11</w:t>
            </w:r>
            <w:r w:rsidR="0018088D">
              <w:rPr>
                <w:webHidden/>
              </w:rPr>
              <w:fldChar w:fldCharType="end"/>
            </w:r>
          </w:hyperlink>
        </w:p>
        <w:p w14:paraId="21699FC2" w14:textId="77777777" w:rsidR="0018088D" w:rsidRDefault="003B4D75">
          <w:pPr>
            <w:pStyle w:val="TOC2"/>
            <w:rPr>
              <w:rFonts w:asciiTheme="minorHAnsi" w:eastAsiaTheme="minorEastAsia" w:hAnsiTheme="minorHAnsi"/>
              <w:color w:val="auto"/>
              <w:lang w:eastAsia="en-CA"/>
            </w:rPr>
          </w:pPr>
          <w:hyperlink w:anchor="_Toc484773925" w:history="1">
            <w:r w:rsidR="0018088D" w:rsidRPr="00110978">
              <w:rPr>
                <w:rStyle w:val="Hyperlink"/>
              </w:rPr>
              <w:t>Appendix B.</w:t>
            </w:r>
            <w:r w:rsidR="0018088D">
              <w:rPr>
                <w:rFonts w:asciiTheme="minorHAnsi" w:eastAsiaTheme="minorEastAsia" w:hAnsiTheme="minorHAnsi"/>
                <w:color w:val="auto"/>
                <w:lang w:eastAsia="en-CA"/>
              </w:rPr>
              <w:tab/>
            </w:r>
            <w:r w:rsidR="0018088D" w:rsidRPr="00110978">
              <w:rPr>
                <w:rStyle w:val="Hyperlink"/>
              </w:rPr>
              <w:t>Bilingual Quantitative Research Instrument – Weeks 3-4</w:t>
            </w:r>
            <w:r w:rsidR="0018088D">
              <w:rPr>
                <w:webHidden/>
              </w:rPr>
              <w:tab/>
            </w:r>
            <w:r w:rsidR="0018088D">
              <w:rPr>
                <w:webHidden/>
              </w:rPr>
              <w:fldChar w:fldCharType="begin"/>
            </w:r>
            <w:r w:rsidR="0018088D">
              <w:rPr>
                <w:webHidden/>
              </w:rPr>
              <w:instrText xml:space="preserve"> PAGEREF _Toc484773925 \h </w:instrText>
            </w:r>
            <w:r w:rsidR="0018088D">
              <w:rPr>
                <w:webHidden/>
              </w:rPr>
            </w:r>
            <w:r w:rsidR="0018088D">
              <w:rPr>
                <w:webHidden/>
              </w:rPr>
              <w:fldChar w:fldCharType="separate"/>
            </w:r>
            <w:r w:rsidR="0018088D">
              <w:rPr>
                <w:webHidden/>
              </w:rPr>
              <w:t>27</w:t>
            </w:r>
            <w:r w:rsidR="0018088D">
              <w:rPr>
                <w:webHidden/>
              </w:rPr>
              <w:fldChar w:fldCharType="end"/>
            </w:r>
          </w:hyperlink>
        </w:p>
        <w:p w14:paraId="6C229DB4" w14:textId="77777777" w:rsidR="0018088D" w:rsidRDefault="003B4D75">
          <w:pPr>
            <w:pStyle w:val="TOC2"/>
            <w:rPr>
              <w:rFonts w:asciiTheme="minorHAnsi" w:eastAsiaTheme="minorEastAsia" w:hAnsiTheme="minorHAnsi"/>
              <w:color w:val="auto"/>
              <w:lang w:eastAsia="en-CA"/>
            </w:rPr>
          </w:pPr>
          <w:hyperlink w:anchor="_Toc484773926" w:history="1">
            <w:r w:rsidR="0018088D" w:rsidRPr="00110978">
              <w:rPr>
                <w:rStyle w:val="Hyperlink"/>
                <w:rFonts w:eastAsia="Times New Roman"/>
                <w:lang w:eastAsia="fr-FR"/>
              </w:rPr>
              <w:t>Appendix C.</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5-6</w:t>
            </w:r>
            <w:r w:rsidR="0018088D">
              <w:rPr>
                <w:webHidden/>
              </w:rPr>
              <w:tab/>
            </w:r>
            <w:r w:rsidR="0018088D">
              <w:rPr>
                <w:webHidden/>
              </w:rPr>
              <w:fldChar w:fldCharType="begin"/>
            </w:r>
            <w:r w:rsidR="0018088D">
              <w:rPr>
                <w:webHidden/>
              </w:rPr>
              <w:instrText xml:space="preserve"> PAGEREF _Toc484773926 \h </w:instrText>
            </w:r>
            <w:r w:rsidR="0018088D">
              <w:rPr>
                <w:webHidden/>
              </w:rPr>
            </w:r>
            <w:r w:rsidR="0018088D">
              <w:rPr>
                <w:webHidden/>
              </w:rPr>
              <w:fldChar w:fldCharType="separate"/>
            </w:r>
            <w:r w:rsidR="0018088D">
              <w:rPr>
                <w:webHidden/>
              </w:rPr>
              <w:t>43</w:t>
            </w:r>
            <w:r w:rsidR="0018088D">
              <w:rPr>
                <w:webHidden/>
              </w:rPr>
              <w:fldChar w:fldCharType="end"/>
            </w:r>
          </w:hyperlink>
        </w:p>
        <w:p w14:paraId="0709067E" w14:textId="77777777" w:rsidR="0018088D" w:rsidRDefault="003B4D75">
          <w:pPr>
            <w:pStyle w:val="TOC2"/>
            <w:rPr>
              <w:rFonts w:asciiTheme="minorHAnsi" w:eastAsiaTheme="minorEastAsia" w:hAnsiTheme="minorHAnsi"/>
              <w:color w:val="auto"/>
              <w:lang w:eastAsia="en-CA"/>
            </w:rPr>
          </w:pPr>
          <w:hyperlink w:anchor="_Toc484773927" w:history="1">
            <w:r w:rsidR="0018088D" w:rsidRPr="00110978">
              <w:rPr>
                <w:rStyle w:val="Hyperlink"/>
                <w:rFonts w:eastAsia="Times New Roman"/>
                <w:lang w:eastAsia="fr-FR"/>
              </w:rPr>
              <w:t>Appendix D.</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7-8</w:t>
            </w:r>
            <w:r w:rsidR="0018088D">
              <w:rPr>
                <w:webHidden/>
              </w:rPr>
              <w:tab/>
            </w:r>
            <w:r w:rsidR="0018088D">
              <w:rPr>
                <w:webHidden/>
              </w:rPr>
              <w:fldChar w:fldCharType="begin"/>
            </w:r>
            <w:r w:rsidR="0018088D">
              <w:rPr>
                <w:webHidden/>
              </w:rPr>
              <w:instrText xml:space="preserve"> PAGEREF _Toc484773927 \h </w:instrText>
            </w:r>
            <w:r w:rsidR="0018088D">
              <w:rPr>
                <w:webHidden/>
              </w:rPr>
            </w:r>
            <w:r w:rsidR="0018088D">
              <w:rPr>
                <w:webHidden/>
              </w:rPr>
              <w:fldChar w:fldCharType="separate"/>
            </w:r>
            <w:r w:rsidR="0018088D">
              <w:rPr>
                <w:webHidden/>
              </w:rPr>
              <w:t>60</w:t>
            </w:r>
            <w:r w:rsidR="0018088D">
              <w:rPr>
                <w:webHidden/>
              </w:rPr>
              <w:fldChar w:fldCharType="end"/>
            </w:r>
          </w:hyperlink>
        </w:p>
        <w:p w14:paraId="004ACC3F" w14:textId="77777777" w:rsidR="0018088D" w:rsidRDefault="003B4D75">
          <w:pPr>
            <w:pStyle w:val="TOC2"/>
            <w:rPr>
              <w:rFonts w:asciiTheme="minorHAnsi" w:eastAsiaTheme="minorEastAsia" w:hAnsiTheme="minorHAnsi"/>
              <w:color w:val="auto"/>
              <w:lang w:eastAsia="en-CA"/>
            </w:rPr>
          </w:pPr>
          <w:hyperlink w:anchor="_Toc484773928" w:history="1">
            <w:r w:rsidR="0018088D" w:rsidRPr="00110978">
              <w:rPr>
                <w:rStyle w:val="Hyperlink"/>
                <w:rFonts w:eastAsia="Times New Roman"/>
                <w:lang w:eastAsia="fr-FR"/>
              </w:rPr>
              <w:t>Appendix E.</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9-10</w:t>
            </w:r>
            <w:r w:rsidR="0018088D">
              <w:rPr>
                <w:webHidden/>
              </w:rPr>
              <w:tab/>
            </w:r>
            <w:r w:rsidR="0018088D">
              <w:rPr>
                <w:webHidden/>
              </w:rPr>
              <w:fldChar w:fldCharType="begin"/>
            </w:r>
            <w:r w:rsidR="0018088D">
              <w:rPr>
                <w:webHidden/>
              </w:rPr>
              <w:instrText xml:space="preserve"> PAGEREF _Toc484773928 \h </w:instrText>
            </w:r>
            <w:r w:rsidR="0018088D">
              <w:rPr>
                <w:webHidden/>
              </w:rPr>
            </w:r>
            <w:r w:rsidR="0018088D">
              <w:rPr>
                <w:webHidden/>
              </w:rPr>
              <w:fldChar w:fldCharType="separate"/>
            </w:r>
            <w:r w:rsidR="0018088D">
              <w:rPr>
                <w:webHidden/>
              </w:rPr>
              <w:t>79</w:t>
            </w:r>
            <w:r w:rsidR="0018088D">
              <w:rPr>
                <w:webHidden/>
              </w:rPr>
              <w:fldChar w:fldCharType="end"/>
            </w:r>
          </w:hyperlink>
        </w:p>
        <w:p w14:paraId="508A3067" w14:textId="77777777" w:rsidR="0018088D" w:rsidRDefault="003B4D75">
          <w:pPr>
            <w:pStyle w:val="TOC2"/>
            <w:rPr>
              <w:rFonts w:asciiTheme="minorHAnsi" w:eastAsiaTheme="minorEastAsia" w:hAnsiTheme="minorHAnsi"/>
              <w:color w:val="auto"/>
              <w:lang w:eastAsia="en-CA"/>
            </w:rPr>
          </w:pPr>
          <w:hyperlink w:anchor="_Toc484773929" w:history="1">
            <w:r w:rsidR="0018088D" w:rsidRPr="00110978">
              <w:rPr>
                <w:rStyle w:val="Hyperlink"/>
                <w:rFonts w:eastAsia="Times New Roman"/>
                <w:lang w:eastAsia="fr-FR"/>
              </w:rPr>
              <w:t>Appendix F.</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11-12</w:t>
            </w:r>
            <w:r w:rsidR="0018088D">
              <w:rPr>
                <w:webHidden/>
              </w:rPr>
              <w:tab/>
            </w:r>
            <w:r w:rsidR="0018088D">
              <w:rPr>
                <w:webHidden/>
              </w:rPr>
              <w:fldChar w:fldCharType="begin"/>
            </w:r>
            <w:r w:rsidR="0018088D">
              <w:rPr>
                <w:webHidden/>
              </w:rPr>
              <w:instrText xml:space="preserve"> PAGEREF _Toc484773929 \h </w:instrText>
            </w:r>
            <w:r w:rsidR="0018088D">
              <w:rPr>
                <w:webHidden/>
              </w:rPr>
            </w:r>
            <w:r w:rsidR="0018088D">
              <w:rPr>
                <w:webHidden/>
              </w:rPr>
              <w:fldChar w:fldCharType="separate"/>
            </w:r>
            <w:r w:rsidR="0018088D">
              <w:rPr>
                <w:webHidden/>
              </w:rPr>
              <w:t>97</w:t>
            </w:r>
            <w:r w:rsidR="0018088D">
              <w:rPr>
                <w:webHidden/>
              </w:rPr>
              <w:fldChar w:fldCharType="end"/>
            </w:r>
          </w:hyperlink>
        </w:p>
        <w:p w14:paraId="606FBD01" w14:textId="77777777" w:rsidR="0018088D" w:rsidRDefault="003B4D75">
          <w:pPr>
            <w:pStyle w:val="TOC2"/>
            <w:rPr>
              <w:rFonts w:asciiTheme="minorHAnsi" w:eastAsiaTheme="minorEastAsia" w:hAnsiTheme="minorHAnsi"/>
              <w:color w:val="auto"/>
              <w:lang w:eastAsia="en-CA"/>
            </w:rPr>
          </w:pPr>
          <w:hyperlink w:anchor="_Toc484773930" w:history="1">
            <w:r w:rsidR="0018088D" w:rsidRPr="00110978">
              <w:rPr>
                <w:rStyle w:val="Hyperlink"/>
                <w:rFonts w:eastAsia="Times New Roman"/>
                <w:lang w:eastAsia="fr-FR"/>
              </w:rPr>
              <w:t>Appendix G.</w:t>
            </w:r>
            <w:r w:rsidR="0018088D">
              <w:rPr>
                <w:rFonts w:asciiTheme="minorHAnsi" w:eastAsiaTheme="minorEastAsia" w:hAnsiTheme="minorHAnsi"/>
                <w:color w:val="auto"/>
                <w:lang w:eastAsia="en-CA"/>
              </w:rPr>
              <w:tab/>
            </w:r>
            <w:r w:rsidR="0018088D" w:rsidRPr="00110978">
              <w:rPr>
                <w:rStyle w:val="Hyperlink"/>
                <w:rFonts w:eastAsia="Times New Roman"/>
                <w:lang w:eastAsia="fr-FR"/>
              </w:rPr>
              <w:t>Bilingual Quantitative Research Instrument – Weeks 13-14</w:t>
            </w:r>
            <w:r w:rsidR="0018088D">
              <w:rPr>
                <w:webHidden/>
              </w:rPr>
              <w:tab/>
            </w:r>
            <w:r w:rsidR="0018088D">
              <w:rPr>
                <w:webHidden/>
              </w:rPr>
              <w:fldChar w:fldCharType="begin"/>
            </w:r>
            <w:r w:rsidR="0018088D">
              <w:rPr>
                <w:webHidden/>
              </w:rPr>
              <w:instrText xml:space="preserve"> PAGEREF _Toc484773930 \h </w:instrText>
            </w:r>
            <w:r w:rsidR="0018088D">
              <w:rPr>
                <w:webHidden/>
              </w:rPr>
            </w:r>
            <w:r w:rsidR="0018088D">
              <w:rPr>
                <w:webHidden/>
              </w:rPr>
              <w:fldChar w:fldCharType="separate"/>
            </w:r>
            <w:r w:rsidR="0018088D">
              <w:rPr>
                <w:webHidden/>
              </w:rPr>
              <w:t>116</w:t>
            </w:r>
            <w:r w:rsidR="0018088D">
              <w:rPr>
                <w:webHidden/>
              </w:rPr>
              <w:fldChar w:fldCharType="end"/>
            </w:r>
          </w:hyperlink>
        </w:p>
        <w:p w14:paraId="02C40585" w14:textId="374DB8A4" w:rsidR="00965A5E" w:rsidRDefault="00965A5E" w:rsidP="00965A5E">
          <w:pPr>
            <w:pStyle w:val="TableofContents1"/>
          </w:pPr>
          <w:r>
            <w:rPr>
              <w:rFonts w:eastAsiaTheme="minorHAnsi"/>
              <w:b/>
              <w:bCs/>
              <w:color w:val="002060"/>
              <w:spacing w:val="1"/>
            </w:rPr>
            <w:fldChar w:fldCharType="end"/>
          </w:r>
        </w:p>
        <w:p w14:paraId="3514751E" w14:textId="77777777" w:rsidR="00965A5E" w:rsidRDefault="003B4D75" w:rsidP="00965A5E">
          <w:pPr>
            <w:pStyle w:val="TableofContents1"/>
          </w:pPr>
        </w:p>
      </w:sdtContent>
    </w:sdt>
    <w:bookmarkStart w:id="1" w:name="_Toc376373517" w:displacedByCustomXml="prev"/>
    <w:p w14:paraId="6CDDC369" w14:textId="77777777" w:rsidR="009B1B8A" w:rsidRDefault="009B1B8A">
      <w:pPr>
        <w:rPr>
          <w:rFonts w:eastAsiaTheme="minorEastAsia" w:cstheme="minorHAnsi"/>
          <w:color w:val="000000"/>
          <w:lang w:val="en-CA"/>
        </w:rPr>
      </w:pPr>
      <w:r>
        <w:br w:type="page"/>
      </w:r>
    </w:p>
    <w:p w14:paraId="33FCC384" w14:textId="66F08802" w:rsidR="00D655F1" w:rsidRDefault="00D655F1">
      <w:pPr>
        <w:rPr>
          <w:lang w:val="en-US"/>
        </w:rPr>
      </w:pPr>
      <w:bookmarkStart w:id="2" w:name="_Toc384036084"/>
      <w:bookmarkStart w:id="3" w:name="_Toc430271870"/>
      <w:bookmarkEnd w:id="1"/>
    </w:p>
    <w:p w14:paraId="35557814" w14:textId="77777777" w:rsidR="00D655F1" w:rsidRPr="009B1B8A" w:rsidRDefault="00D655F1" w:rsidP="00D655F1">
      <w:pPr>
        <w:rPr>
          <w:b/>
          <w:lang w:val="en-US"/>
        </w:rPr>
      </w:pPr>
      <w:r w:rsidRPr="009B1B8A">
        <w:rPr>
          <w:b/>
          <w:lang w:val="en-US"/>
        </w:rPr>
        <w:t>Political Neutrality Statement</w:t>
      </w:r>
    </w:p>
    <w:p w14:paraId="2AEC6891" w14:textId="77777777" w:rsidR="00D655F1" w:rsidRPr="009B1B8A" w:rsidRDefault="00D655F1" w:rsidP="00D655F1">
      <w:pPr>
        <w:rPr>
          <w:lang w:val="en-US"/>
        </w:rPr>
      </w:pPr>
      <w:r w:rsidRPr="009B1B8A">
        <w:rPr>
          <w:lang w:val="en-US"/>
        </w:rPr>
        <w:t>I hereby certi</w:t>
      </w:r>
      <w:r>
        <w:rPr>
          <w:lang w:val="en-US"/>
        </w:rPr>
        <w:t xml:space="preserve">fy as Senior Officer of Ipsos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A74503A" w14:textId="77777777" w:rsidR="00D655F1" w:rsidRPr="00BE384D" w:rsidRDefault="00D655F1" w:rsidP="00D655F1">
      <w:pPr>
        <w:spacing w:after="0" w:line="240" w:lineRule="auto"/>
      </w:pPr>
      <w:r>
        <w:rPr>
          <w:rFonts w:ascii="Garamond" w:hAnsi="Garamond"/>
          <w:noProof/>
          <w:lang w:val="en-US"/>
        </w:rPr>
        <w:drawing>
          <wp:inline distT="0" distB="0" distL="0" distR="0" wp14:anchorId="2E05D9D2" wp14:editId="1DD4AE71">
            <wp:extent cx="2086197" cy="847644"/>
            <wp:effectExtent l="0" t="0" r="0" b="0"/>
            <wp:docPr id="15" name="Picture 15" title="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3"/>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6B369AD5" w14:textId="77777777" w:rsidR="00D655F1" w:rsidRPr="009B1B8A" w:rsidRDefault="00D655F1" w:rsidP="00D655F1">
      <w:pPr>
        <w:spacing w:after="0" w:line="240" w:lineRule="auto"/>
        <w:rPr>
          <w:lang w:val="en-US"/>
        </w:rPr>
      </w:pPr>
      <w:r w:rsidRPr="009B1B8A">
        <w:rPr>
          <w:lang w:val="en-US"/>
        </w:rPr>
        <w:t>Mike Colledge</w:t>
      </w:r>
    </w:p>
    <w:p w14:paraId="28DECE73" w14:textId="77777777" w:rsidR="00D655F1" w:rsidRPr="009B1B8A" w:rsidRDefault="00D655F1" w:rsidP="00D655F1">
      <w:pPr>
        <w:spacing w:after="0" w:line="240" w:lineRule="auto"/>
        <w:rPr>
          <w:lang w:val="en-US"/>
        </w:rPr>
      </w:pPr>
      <w:r w:rsidRPr="009B1B8A">
        <w:rPr>
          <w:lang w:val="en-US"/>
        </w:rPr>
        <w:t>President</w:t>
      </w:r>
    </w:p>
    <w:p w14:paraId="06A2C901" w14:textId="77777777" w:rsidR="00D655F1" w:rsidRPr="009B1B8A" w:rsidRDefault="00D655F1" w:rsidP="00D655F1">
      <w:pPr>
        <w:spacing w:after="0" w:line="240" w:lineRule="auto"/>
        <w:rPr>
          <w:lang w:val="en-US"/>
        </w:rPr>
      </w:pPr>
      <w:r>
        <w:rPr>
          <w:lang w:val="en-US"/>
        </w:rPr>
        <w:t>Ipsos</w:t>
      </w:r>
      <w:r w:rsidRPr="009B1B8A">
        <w:rPr>
          <w:lang w:val="en-US"/>
        </w:rPr>
        <w:t xml:space="preserve"> Public Affairs</w:t>
      </w:r>
    </w:p>
    <w:p w14:paraId="129E76E1" w14:textId="02E564B7" w:rsidR="009B1B8A" w:rsidRDefault="009B1B8A">
      <w:pPr>
        <w:rPr>
          <w:rFonts w:ascii="Arial" w:hAnsi="Arial" w:cs="Arial"/>
          <w:b/>
          <w:bCs/>
          <w:color w:val="F38F00"/>
          <w:sz w:val="32"/>
          <w:szCs w:val="32"/>
          <w:lang w:val="en-GB"/>
        </w:rPr>
      </w:pPr>
      <w:r w:rsidRPr="009B1B8A">
        <w:rPr>
          <w:lang w:val="en-US"/>
        </w:rPr>
        <w:br w:type="page"/>
      </w:r>
    </w:p>
    <w:p w14:paraId="64434039" w14:textId="77777777" w:rsidR="00965A5E" w:rsidRPr="00BA1BAB" w:rsidRDefault="00965A5E" w:rsidP="001A0D08">
      <w:pPr>
        <w:pStyle w:val="Heading2"/>
      </w:pPr>
      <w:bookmarkStart w:id="4" w:name="_Toc484773918"/>
      <w:r w:rsidRPr="00BA1BAB">
        <w:lastRenderedPageBreak/>
        <w:t>Executive Summary</w:t>
      </w:r>
      <w:bookmarkEnd w:id="2"/>
      <w:bookmarkEnd w:id="3"/>
      <w:bookmarkEnd w:id="4"/>
      <w:r w:rsidRPr="00BA1BAB">
        <w:t xml:space="preserve"> </w:t>
      </w:r>
    </w:p>
    <w:p w14:paraId="0303A42D" w14:textId="2FCFA73C" w:rsidR="00965A5E" w:rsidRDefault="00965A5E" w:rsidP="001A0D08">
      <w:pPr>
        <w:pStyle w:val="Heading3"/>
      </w:pPr>
      <w:bookmarkStart w:id="5" w:name="_Toc384036085"/>
      <w:bookmarkStart w:id="6" w:name="_Toc430271871"/>
      <w:bookmarkStart w:id="7" w:name="_Toc484773919"/>
      <w:r>
        <w:t>Background</w:t>
      </w:r>
      <w:bookmarkEnd w:id="5"/>
      <w:bookmarkEnd w:id="6"/>
      <w:bookmarkEnd w:id="7"/>
    </w:p>
    <w:p w14:paraId="3D400958" w14:textId="5CB98907" w:rsidR="00BB31F3" w:rsidRDefault="00BB31F3" w:rsidP="00BB31F3">
      <w:pPr>
        <w:spacing w:after="0" w:line="240" w:lineRule="auto"/>
        <w:jc w:val="both"/>
        <w:rPr>
          <w:rFonts w:eastAsia="Times New Roman" w:cs="Times New Roman"/>
          <w:sz w:val="24"/>
          <w:szCs w:val="24"/>
          <w:lang w:val="en-GB" w:eastAsia="fr-FR"/>
        </w:rPr>
      </w:pPr>
      <w:bookmarkStart w:id="8" w:name="_Toc384036086"/>
      <w:r w:rsidRPr="000B0C82">
        <w:rPr>
          <w:rFonts w:eastAsia="Times New Roman" w:cs="Times New Roman"/>
          <w:sz w:val="24"/>
          <w:szCs w:val="24"/>
          <w:lang w:val="en-GB" w:eastAsia="fr-FR"/>
        </w:rPr>
        <w:t>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w:t>
      </w:r>
      <w:r w:rsidR="00F13523">
        <w:rPr>
          <w:rFonts w:eastAsia="Times New Roman" w:cs="Times New Roman"/>
          <w:sz w:val="24"/>
          <w:szCs w:val="24"/>
          <w:lang w:val="en-GB" w:eastAsia="fr-FR"/>
        </w:rPr>
        <w:t>te is public opinion research.</w:t>
      </w:r>
    </w:p>
    <w:p w14:paraId="156B9ED8" w14:textId="77777777" w:rsidR="00F13523" w:rsidRPr="000B0C82" w:rsidRDefault="00F13523"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1A0D08">
      <w:pPr>
        <w:pStyle w:val="Heading3"/>
      </w:pPr>
      <w:bookmarkStart w:id="9" w:name="_Toc430271872"/>
      <w:bookmarkStart w:id="10" w:name="_Toc484773920"/>
      <w:r>
        <w:t>Research Objectives</w:t>
      </w:r>
      <w:bookmarkEnd w:id="8"/>
      <w:bookmarkEnd w:id="9"/>
      <w:bookmarkEnd w:id="10"/>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77777777" w:rsidR="003E20A4" w:rsidRDefault="003E20A4">
      <w:pPr>
        <w:rPr>
          <w:sz w:val="24"/>
          <w:szCs w:val="24"/>
          <w:lang w:val="en-GB" w:eastAsia="fr-FR"/>
        </w:rPr>
      </w:pPr>
      <w:r>
        <w:rPr>
          <w:sz w:val="24"/>
          <w:szCs w:val="24"/>
          <w:lang w:val="en-GB" w:eastAsia="fr-FR"/>
        </w:rPr>
        <w:br w:type="page"/>
      </w:r>
    </w:p>
    <w:p w14:paraId="125AFCEF" w14:textId="77777777" w:rsidR="00965A5E" w:rsidRPr="00AB047C" w:rsidRDefault="00965A5E" w:rsidP="001A0D08">
      <w:pPr>
        <w:pStyle w:val="Heading3"/>
      </w:pPr>
      <w:bookmarkStart w:id="11" w:name="_Toc384036088"/>
      <w:bookmarkStart w:id="12" w:name="_Toc430271874"/>
      <w:bookmarkStart w:id="13" w:name="_Toc484773921"/>
      <w:r>
        <w:lastRenderedPageBreak/>
        <w:t>Quantitative Methodology</w:t>
      </w:r>
      <w:bookmarkEnd w:id="11"/>
      <w:bookmarkEnd w:id="12"/>
      <w:bookmarkEnd w:id="13"/>
    </w:p>
    <w:p w14:paraId="0E2567A9" w14:textId="46DEF4C7" w:rsidR="00231FC5" w:rsidRDefault="009B33C1" w:rsidP="00965A5E">
      <w:pPr>
        <w:rPr>
          <w:sz w:val="24"/>
          <w:szCs w:val="24"/>
          <w:lang w:val="en-US"/>
        </w:rPr>
      </w:pPr>
      <w:r>
        <w:rPr>
          <w:sz w:val="24"/>
          <w:szCs w:val="24"/>
          <w:lang w:val="en-US"/>
        </w:rPr>
        <w:t xml:space="preserve">Ipsos conducted a </w:t>
      </w:r>
      <w:r w:rsidRPr="0003612B">
        <w:rPr>
          <w:sz w:val="24"/>
          <w:szCs w:val="24"/>
          <w:lang w:val="en-US"/>
        </w:rPr>
        <w:t>1</w:t>
      </w:r>
      <w:r w:rsidR="006E04C5">
        <w:rPr>
          <w:sz w:val="24"/>
          <w:szCs w:val="24"/>
          <w:lang w:val="en-US"/>
        </w:rPr>
        <w:t>4</w:t>
      </w:r>
      <w:r w:rsidRPr="0003612B">
        <w:rPr>
          <w:sz w:val="24"/>
          <w:szCs w:val="24"/>
          <w:lang w:val="en-US"/>
        </w:rPr>
        <w:t>-</w:t>
      </w:r>
      <w:r w:rsidR="00965A5E" w:rsidRPr="0003612B">
        <w:rPr>
          <w:sz w:val="24"/>
          <w:szCs w:val="24"/>
          <w:lang w:val="en-US"/>
        </w:rPr>
        <w:t>minute</w:t>
      </w:r>
      <w:r w:rsidR="00965A5E" w:rsidRPr="00965A5E">
        <w:rPr>
          <w:sz w:val="24"/>
          <w:szCs w:val="24"/>
          <w:lang w:val="en-US"/>
        </w:rPr>
        <w:t xml:space="preserve"> </w:t>
      </w:r>
      <w:r w:rsidR="006E04C5">
        <w:rPr>
          <w:sz w:val="24"/>
          <w:szCs w:val="24"/>
          <w:lang w:val="en-US"/>
        </w:rPr>
        <w:t xml:space="preserve">telephone </w:t>
      </w:r>
      <w:r w:rsidR="00965A5E" w:rsidRPr="00965A5E">
        <w:rPr>
          <w:sz w:val="24"/>
          <w:szCs w:val="24"/>
          <w:lang w:val="en-US"/>
        </w:rPr>
        <w:t>survey amon</w:t>
      </w:r>
      <w:r w:rsidR="005B38AC">
        <w:rPr>
          <w:sz w:val="24"/>
          <w:szCs w:val="24"/>
          <w:lang w:val="en-US"/>
        </w:rPr>
        <w:t>g a nationwide sample of n=</w:t>
      </w:r>
      <w:r w:rsidR="0003612B" w:rsidRPr="0003612B">
        <w:rPr>
          <w:sz w:val="24"/>
          <w:szCs w:val="24"/>
          <w:lang w:val="en-US"/>
        </w:rPr>
        <w:t>7</w:t>
      </w:r>
      <w:r w:rsidR="005B38AC" w:rsidRPr="0003612B">
        <w:rPr>
          <w:sz w:val="24"/>
          <w:szCs w:val="24"/>
          <w:lang w:val="en-US"/>
        </w:rPr>
        <w:t>,000</w:t>
      </w:r>
      <w:r w:rsidR="00965A5E" w:rsidRPr="00965A5E">
        <w:rPr>
          <w:sz w:val="24"/>
          <w:szCs w:val="24"/>
          <w:lang w:val="en-US"/>
        </w:rPr>
        <w:t xml:space="preserve"> Canadian adults </w:t>
      </w:r>
      <w:r w:rsidR="00965A5E" w:rsidRPr="005B38AC">
        <w:rPr>
          <w:sz w:val="24"/>
          <w:szCs w:val="24"/>
          <w:lang w:val="en-US"/>
        </w:rPr>
        <w:t xml:space="preserve">between </w:t>
      </w:r>
      <w:r w:rsidR="0003612B" w:rsidRPr="0003612B">
        <w:rPr>
          <w:sz w:val="24"/>
          <w:szCs w:val="24"/>
          <w:lang w:val="en-US"/>
        </w:rPr>
        <w:t>September 6</w:t>
      </w:r>
      <w:r w:rsidR="005B38AC" w:rsidRPr="0003612B">
        <w:rPr>
          <w:sz w:val="24"/>
          <w:szCs w:val="24"/>
          <w:vertAlign w:val="superscript"/>
          <w:lang w:val="en-US"/>
        </w:rPr>
        <w:t>th</w:t>
      </w:r>
      <w:r w:rsidR="00965A5E" w:rsidRPr="0003612B">
        <w:rPr>
          <w:sz w:val="24"/>
          <w:szCs w:val="24"/>
          <w:lang w:val="en-US"/>
        </w:rPr>
        <w:t xml:space="preserve"> and </w:t>
      </w:r>
      <w:r w:rsidR="0003612B" w:rsidRPr="0003612B">
        <w:rPr>
          <w:sz w:val="24"/>
          <w:szCs w:val="24"/>
          <w:lang w:val="en-US"/>
        </w:rPr>
        <w:t>December</w:t>
      </w:r>
      <w:r w:rsidR="005B38AC" w:rsidRPr="0003612B">
        <w:rPr>
          <w:sz w:val="24"/>
          <w:szCs w:val="24"/>
          <w:lang w:val="en-US"/>
        </w:rPr>
        <w:t xml:space="preserve"> 1</w:t>
      </w:r>
      <w:r w:rsidR="0003612B" w:rsidRPr="0003612B">
        <w:rPr>
          <w:sz w:val="24"/>
          <w:szCs w:val="24"/>
          <w:lang w:val="en-US"/>
        </w:rPr>
        <w:t>5</w:t>
      </w:r>
      <w:r w:rsidR="005B38AC" w:rsidRPr="005B38AC">
        <w:rPr>
          <w:sz w:val="24"/>
          <w:szCs w:val="24"/>
          <w:lang w:val="en-US"/>
        </w:rPr>
        <w:t>, 2016</w:t>
      </w:r>
      <w:r w:rsidR="00965A5E" w:rsidRPr="005B38AC">
        <w:rPr>
          <w:sz w:val="24"/>
          <w:szCs w:val="24"/>
          <w:lang w:val="en-US"/>
        </w:rPr>
        <w:t>.</w:t>
      </w:r>
      <w:r w:rsidR="00231FC5">
        <w:rPr>
          <w:sz w:val="24"/>
          <w:szCs w:val="24"/>
          <w:lang w:val="en-US"/>
        </w:rPr>
        <w:t xml:space="preserve"> </w:t>
      </w:r>
      <w:r w:rsidR="00231FC5" w:rsidRPr="00965A5E">
        <w:rPr>
          <w:sz w:val="24"/>
          <w:szCs w:val="24"/>
          <w:lang w:val="en-US"/>
        </w:rPr>
        <w:t xml:space="preserve">The sample is a probability sample </w:t>
      </w:r>
      <w:r w:rsidR="00231FC5" w:rsidRPr="007F2BC5">
        <w:rPr>
          <w:sz w:val="24"/>
          <w:szCs w:val="24"/>
          <w:lang w:val="en-US"/>
        </w:rPr>
        <w:t>generated through random digit dialing</w:t>
      </w:r>
      <w:r w:rsidR="00B22B07">
        <w:rPr>
          <w:sz w:val="24"/>
          <w:szCs w:val="24"/>
          <w:lang w:val="en-US"/>
        </w:rPr>
        <w:t xml:space="preserve"> (RDD)</w:t>
      </w:r>
      <w:r w:rsidR="00231FC5" w:rsidRPr="007F2BC5">
        <w:rPr>
          <w:sz w:val="24"/>
          <w:szCs w:val="24"/>
          <w:lang w:val="en-US"/>
        </w:rPr>
        <w:t xml:space="preserve">. </w:t>
      </w:r>
      <w:r w:rsidR="00231FC5">
        <w:rPr>
          <w:sz w:val="24"/>
          <w:szCs w:val="24"/>
          <w:lang w:val="en-US"/>
        </w:rPr>
        <w:t>For respondents contacted on a land line, r</w:t>
      </w:r>
      <w:r w:rsidR="00231FC5" w:rsidRPr="007F2BC5">
        <w:rPr>
          <w:sz w:val="24"/>
          <w:szCs w:val="24"/>
          <w:lang w:val="en-US"/>
        </w:rPr>
        <w:t xml:space="preserve">espondents within households were selected at random, </w:t>
      </w:r>
      <w:r w:rsidR="00231FC5">
        <w:rPr>
          <w:sz w:val="24"/>
          <w:szCs w:val="24"/>
          <w:lang w:val="en-US"/>
        </w:rPr>
        <w:t xml:space="preserve">by using the </w:t>
      </w:r>
      <w:r w:rsidR="00231FC5" w:rsidRPr="007F2BC5">
        <w:rPr>
          <w:sz w:val="24"/>
          <w:szCs w:val="24"/>
          <w:lang w:val="en-US"/>
        </w:rPr>
        <w:t xml:space="preserve">“birthday method” </w:t>
      </w:r>
      <w:r w:rsidR="00231FC5">
        <w:rPr>
          <w:sz w:val="24"/>
          <w:szCs w:val="24"/>
          <w:lang w:val="en-US"/>
        </w:rPr>
        <w:t xml:space="preserve">of </w:t>
      </w:r>
      <w:r w:rsidR="00231FC5" w:rsidRPr="007F2BC5">
        <w:rPr>
          <w:sz w:val="24"/>
          <w:szCs w:val="24"/>
          <w:lang w:val="en-US"/>
        </w:rPr>
        <w:t xml:space="preserve">identifying and interviewing the member of the household </w:t>
      </w:r>
      <w:r w:rsidR="00231FC5">
        <w:rPr>
          <w:sz w:val="24"/>
          <w:szCs w:val="24"/>
          <w:lang w:val="en-US"/>
        </w:rPr>
        <w:t xml:space="preserve">(aged 18+) </w:t>
      </w:r>
      <w:r w:rsidR="00231FC5" w:rsidRPr="007F2BC5">
        <w:rPr>
          <w:sz w:val="24"/>
          <w:szCs w:val="24"/>
          <w:lang w:val="en-US"/>
        </w:rPr>
        <w:t>who had their birthday last.</w:t>
      </w:r>
      <w:r w:rsidR="00231FC5">
        <w:rPr>
          <w:sz w:val="24"/>
          <w:szCs w:val="24"/>
          <w:lang w:val="en-US"/>
        </w:rPr>
        <w:t xml:space="preserve"> Respondents contacted on a cellular phone were also random digit dialed, and needed to be 18+ to participate.</w:t>
      </w:r>
    </w:p>
    <w:p w14:paraId="4140950F" w14:textId="116EF6E9" w:rsidR="00231FC5" w:rsidRPr="00B926C7" w:rsidRDefault="00231FC5" w:rsidP="00965A5E">
      <w:pPr>
        <w:rPr>
          <w:sz w:val="24"/>
          <w:szCs w:val="24"/>
          <w:lang w:val="en-US"/>
        </w:rPr>
      </w:pPr>
      <w:r>
        <w:rPr>
          <w:sz w:val="24"/>
          <w:szCs w:val="24"/>
          <w:lang w:val="en-US"/>
        </w:rPr>
        <w:t xml:space="preserve">Within the total sample of 7,000 Canadians for this survey, 4,194 respondents were contacted on their landlines, while the remaining </w:t>
      </w:r>
      <w:r w:rsidR="00C74720">
        <w:rPr>
          <w:sz w:val="24"/>
          <w:szCs w:val="24"/>
          <w:lang w:val="en-US"/>
        </w:rPr>
        <w:t>2,806</w:t>
      </w:r>
      <w:r>
        <w:rPr>
          <w:sz w:val="24"/>
          <w:szCs w:val="24"/>
          <w:lang w:val="en-US"/>
        </w:rPr>
        <w:t xml:space="preserve"> respondents were contacted on their cellphones.</w:t>
      </w:r>
      <w:r w:rsidR="005B38AC">
        <w:rPr>
          <w:sz w:val="24"/>
          <w:szCs w:val="24"/>
          <w:lang w:val="en-US"/>
        </w:rPr>
        <w:t xml:space="preserve"> </w:t>
      </w:r>
      <w:r>
        <w:rPr>
          <w:sz w:val="24"/>
          <w:szCs w:val="24"/>
          <w:lang w:val="en-US"/>
        </w:rPr>
        <w:t>Within this cell-phone sample, a total</w:t>
      </w:r>
      <w:r w:rsidRPr="00965A5E">
        <w:rPr>
          <w:sz w:val="24"/>
          <w:szCs w:val="24"/>
          <w:lang w:val="en-US"/>
        </w:rPr>
        <w:t xml:space="preserve"> </w:t>
      </w:r>
      <w:r>
        <w:rPr>
          <w:sz w:val="24"/>
          <w:szCs w:val="24"/>
          <w:lang w:val="en-US"/>
        </w:rPr>
        <w:t>1,834</w:t>
      </w:r>
      <w:r w:rsidRPr="00965A5E">
        <w:rPr>
          <w:sz w:val="24"/>
          <w:szCs w:val="24"/>
          <w:lang w:val="en-US"/>
        </w:rPr>
        <w:t xml:space="preserve"> </w:t>
      </w:r>
      <w:r>
        <w:rPr>
          <w:sz w:val="24"/>
          <w:szCs w:val="24"/>
          <w:lang w:val="en-US"/>
        </w:rPr>
        <w:t xml:space="preserve">respondents lived in </w:t>
      </w:r>
      <w:r w:rsidRPr="00965A5E">
        <w:rPr>
          <w:sz w:val="24"/>
          <w:szCs w:val="24"/>
          <w:lang w:val="en-US"/>
        </w:rPr>
        <w:t>cellphone</w:t>
      </w:r>
      <w:r>
        <w:rPr>
          <w:sz w:val="24"/>
          <w:szCs w:val="24"/>
          <w:lang w:val="en-US"/>
        </w:rPr>
        <w:t>-only households</w:t>
      </w:r>
      <w:r w:rsidR="00B926C7">
        <w:rPr>
          <w:sz w:val="24"/>
          <w:szCs w:val="24"/>
          <w:lang w:val="en-US"/>
        </w:rPr>
        <w:t xml:space="preserve"> (no landline)</w:t>
      </w:r>
      <w:r w:rsidR="00C74720">
        <w:rPr>
          <w:sz w:val="24"/>
          <w:szCs w:val="24"/>
          <w:lang w:val="en-US"/>
        </w:rPr>
        <w:t>, representing 22</w:t>
      </w:r>
      <w:r>
        <w:rPr>
          <w:sz w:val="24"/>
          <w:szCs w:val="24"/>
          <w:lang w:val="en-US"/>
        </w:rPr>
        <w:t>% of the overall sample.</w:t>
      </w:r>
      <w:r w:rsidRPr="00965A5E">
        <w:rPr>
          <w:sz w:val="24"/>
          <w:szCs w:val="24"/>
          <w:lang w:val="en-US"/>
        </w:rPr>
        <w:t xml:space="preserve"> </w:t>
      </w:r>
      <w:r>
        <w:rPr>
          <w:sz w:val="24"/>
          <w:szCs w:val="24"/>
          <w:lang w:val="en-US"/>
        </w:rPr>
        <w:t>A minimum quota of 20% cellph</w:t>
      </w:r>
      <w:r w:rsidR="00B926C7">
        <w:rPr>
          <w:sz w:val="24"/>
          <w:szCs w:val="24"/>
          <w:lang w:val="en-US"/>
        </w:rPr>
        <w:t>one-</w:t>
      </w:r>
      <w:r>
        <w:rPr>
          <w:sz w:val="24"/>
          <w:szCs w:val="24"/>
          <w:lang w:val="en-US"/>
        </w:rPr>
        <w:t xml:space="preserve">only households was put in place for this study </w:t>
      </w:r>
      <w:r w:rsidRPr="00965A5E">
        <w:rPr>
          <w:sz w:val="24"/>
          <w:szCs w:val="24"/>
          <w:lang w:val="en-US"/>
        </w:rPr>
        <w:t xml:space="preserve">in order to boost representation of younger </w:t>
      </w:r>
      <w:r w:rsidRPr="00B926C7">
        <w:rPr>
          <w:sz w:val="24"/>
          <w:szCs w:val="24"/>
          <w:lang w:val="en-US"/>
        </w:rPr>
        <w:t xml:space="preserve">Canadians and others who may no longer have landline telephones. </w:t>
      </w:r>
    </w:p>
    <w:p w14:paraId="4C5E4285" w14:textId="6902F73F" w:rsidR="00965A5E" w:rsidRPr="00B926C7" w:rsidRDefault="00231FC5" w:rsidP="00B926C7">
      <w:pPr>
        <w:rPr>
          <w:sz w:val="24"/>
          <w:szCs w:val="24"/>
          <w:lang w:val="en-US"/>
        </w:rPr>
      </w:pPr>
      <w:r w:rsidRPr="00B926C7">
        <w:rPr>
          <w:sz w:val="24"/>
          <w:szCs w:val="24"/>
          <w:lang w:val="en-US"/>
        </w:rPr>
        <w:t xml:space="preserve">Wireless </w:t>
      </w:r>
      <w:r w:rsidR="00B22B07">
        <w:rPr>
          <w:sz w:val="24"/>
          <w:szCs w:val="24"/>
          <w:lang w:val="en-US"/>
        </w:rPr>
        <w:t>s</w:t>
      </w:r>
      <w:r w:rsidR="00B22B07" w:rsidRPr="00B926C7">
        <w:rPr>
          <w:sz w:val="24"/>
          <w:szCs w:val="24"/>
          <w:lang w:val="en-US"/>
        </w:rPr>
        <w:t xml:space="preserve">amples </w:t>
      </w:r>
      <w:r w:rsidRPr="00B926C7">
        <w:rPr>
          <w:sz w:val="24"/>
          <w:szCs w:val="24"/>
          <w:lang w:val="en-US"/>
        </w:rPr>
        <w:t>were selected on a provincial level (as it is not practical to accurately select by market given the mobile nature of the technology) from a database containing all possible numbers in 1000-blocks of area codes and exchanges dedicated to wireless numbers.</w:t>
      </w:r>
    </w:p>
    <w:p w14:paraId="62814EB0" w14:textId="77777777" w:rsidR="00B926C7" w:rsidRPr="00B139E8" w:rsidRDefault="00B926C7" w:rsidP="00B139E8">
      <w:pPr>
        <w:rPr>
          <w:b/>
          <w:color w:val="007681" w:themeColor="accent6"/>
          <w:lang w:val="en-US"/>
        </w:rPr>
      </w:pPr>
    </w:p>
    <w:p w14:paraId="763B491B" w14:textId="6D344768" w:rsidR="00B926C7" w:rsidRPr="001179E7" w:rsidRDefault="00B926C7" w:rsidP="00B139E8">
      <w:pPr>
        <w:rPr>
          <w:b/>
          <w:color w:val="007681" w:themeColor="accent6"/>
          <w:lang w:val="en-US"/>
        </w:rPr>
      </w:pPr>
      <w:r w:rsidRPr="001179E7">
        <w:rPr>
          <w:b/>
          <w:color w:val="007681" w:themeColor="accent6"/>
          <w:lang w:val="en-US"/>
        </w:rPr>
        <w:t>Sample Weighting</w:t>
      </w:r>
    </w:p>
    <w:p w14:paraId="572ABB90" w14:textId="5012A470" w:rsidR="00965A5E" w:rsidRPr="00B926C7" w:rsidRDefault="00965A5E" w:rsidP="00B926C7">
      <w:pPr>
        <w:rPr>
          <w:sz w:val="24"/>
          <w:szCs w:val="24"/>
          <w:lang w:val="en-US"/>
        </w:rPr>
      </w:pPr>
      <w:r w:rsidRPr="00B926C7">
        <w:rPr>
          <w:sz w:val="24"/>
          <w:szCs w:val="24"/>
          <w:lang w:val="en-US"/>
        </w:rPr>
        <w:t xml:space="preserve">The table below indicates the unweighted geographical distribution of the sample, with the associated margins of error (calculated at a 95% confidence interval). Weighting was applied to the sample to ensure that the final data reflects the adult population of Canada by region, age and gender according to the 2011 Census. </w:t>
      </w:r>
    </w:p>
    <w:p w14:paraId="1D6A5596" w14:textId="77777777" w:rsidR="00965A5E" w:rsidRPr="00965A5E" w:rsidRDefault="00965A5E" w:rsidP="00965A5E">
      <w:pPr>
        <w:spacing w:after="0" w:line="240" w:lineRule="auto"/>
        <w:rPr>
          <w:sz w:val="24"/>
          <w:szCs w:val="24"/>
          <w:lang w:val="en-US"/>
        </w:rPr>
      </w:pPr>
    </w:p>
    <w:tbl>
      <w:tblPr>
        <w:tblW w:w="9215" w:type="dxa"/>
        <w:tblLook w:val="04A0" w:firstRow="1" w:lastRow="0" w:firstColumn="1" w:lastColumn="0" w:noHBand="0" w:noVBand="1"/>
        <w:tblCaption w:val="Sample Weighting"/>
        <w:tblDescription w:val="The table below indicates the unweighted geographical distribution of the sample, with the associated margins of error (calculated at a 95% confidence interval). Weighting was applied to the sample to ensure that the final data reflects the adult population of Canada by region, age and gender according to the 2011 Census"/>
      </w:tblPr>
      <w:tblGrid>
        <w:gridCol w:w="3500"/>
        <w:gridCol w:w="1980"/>
        <w:gridCol w:w="2025"/>
        <w:gridCol w:w="1710"/>
      </w:tblGrid>
      <w:tr w:rsidR="00965A5E" w:rsidRPr="009E2279" w14:paraId="60F90174" w14:textId="77777777" w:rsidTr="00B926C7">
        <w:trPr>
          <w:trHeight w:val="700"/>
        </w:trPr>
        <w:tc>
          <w:tcPr>
            <w:tcW w:w="3500" w:type="dxa"/>
            <w:tcBorders>
              <w:top w:val="single" w:sz="8" w:space="0" w:color="auto"/>
              <w:left w:val="single" w:sz="8" w:space="0" w:color="auto"/>
              <w:bottom w:val="single" w:sz="8" w:space="0" w:color="000000"/>
              <w:right w:val="single" w:sz="4" w:space="0" w:color="auto"/>
            </w:tcBorders>
            <w:shd w:val="clear" w:color="000000" w:fill="002060"/>
            <w:noWrap/>
            <w:vAlign w:val="center"/>
            <w:hideMark/>
          </w:tcPr>
          <w:p w14:paraId="13621FE8" w14:textId="77777777" w:rsidR="00965A5E" w:rsidRPr="00965A5E" w:rsidRDefault="00965A5E" w:rsidP="007F2BC5">
            <w:pPr>
              <w:spacing w:after="0" w:line="240" w:lineRule="auto"/>
              <w:jc w:val="center"/>
              <w:rPr>
                <w:rFonts w:ascii="Calibri" w:eastAsia="Times New Roman" w:hAnsi="Calibri" w:cs="Times New Roman"/>
                <w:color w:val="FFFFFF"/>
                <w:lang w:val="en-US" w:eastAsia="en-CA"/>
              </w:rPr>
            </w:pPr>
            <w:r w:rsidRPr="00965A5E">
              <w:rPr>
                <w:rFonts w:ascii="Calibri" w:eastAsia="Times New Roman" w:hAnsi="Calibri" w:cs="Times New Roman"/>
                <w:color w:val="FFFFFF"/>
                <w:lang w:val="en-US" w:eastAsia="en-CA"/>
              </w:rPr>
              <w:t> </w:t>
            </w:r>
          </w:p>
        </w:tc>
        <w:tc>
          <w:tcPr>
            <w:tcW w:w="1980" w:type="dxa"/>
            <w:tcBorders>
              <w:top w:val="single" w:sz="4" w:space="0" w:color="auto"/>
              <w:left w:val="single" w:sz="4" w:space="0" w:color="auto"/>
              <w:right w:val="single" w:sz="4" w:space="0" w:color="auto"/>
            </w:tcBorders>
            <w:shd w:val="clear" w:color="000000" w:fill="002060"/>
            <w:noWrap/>
            <w:vAlign w:val="center"/>
            <w:hideMark/>
          </w:tcPr>
          <w:p w14:paraId="366EB48A"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Unweighted</w:t>
            </w:r>
          </w:p>
          <w:p w14:paraId="5010E0E2"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Sample Size</w:t>
            </w:r>
          </w:p>
        </w:tc>
        <w:tc>
          <w:tcPr>
            <w:tcW w:w="2025" w:type="dxa"/>
            <w:tcBorders>
              <w:top w:val="single" w:sz="8" w:space="0" w:color="auto"/>
              <w:left w:val="single" w:sz="4" w:space="0" w:color="auto"/>
              <w:bottom w:val="single" w:sz="8" w:space="0" w:color="000000"/>
              <w:right w:val="single" w:sz="8" w:space="0" w:color="auto"/>
            </w:tcBorders>
            <w:shd w:val="clear" w:color="000000" w:fill="002060"/>
            <w:vAlign w:val="center"/>
            <w:hideMark/>
          </w:tcPr>
          <w:p w14:paraId="32901445" w14:textId="271F5D5F"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 xml:space="preserve">Weighted </w:t>
            </w:r>
            <w:r w:rsidR="006E04C5">
              <w:rPr>
                <w:rFonts w:ascii="Calibri" w:eastAsia="Times New Roman" w:hAnsi="Calibri" w:cs="Times New Roman"/>
                <w:b/>
                <w:bCs/>
                <w:color w:val="FFFFFF"/>
                <w:lang w:eastAsia="en-CA"/>
              </w:rPr>
              <w:t xml:space="preserve">    </w:t>
            </w:r>
            <w:r w:rsidRPr="009E2279">
              <w:rPr>
                <w:rFonts w:ascii="Calibri" w:eastAsia="Times New Roman" w:hAnsi="Calibri" w:cs="Times New Roman"/>
                <w:b/>
                <w:bCs/>
                <w:color w:val="FFFFFF"/>
                <w:lang w:eastAsia="en-CA"/>
              </w:rPr>
              <w:t>Sample Size</w:t>
            </w:r>
          </w:p>
        </w:tc>
        <w:tc>
          <w:tcPr>
            <w:tcW w:w="1710" w:type="dxa"/>
            <w:tcBorders>
              <w:top w:val="single" w:sz="8" w:space="0" w:color="auto"/>
              <w:left w:val="single" w:sz="8" w:space="0" w:color="auto"/>
              <w:bottom w:val="single" w:sz="8" w:space="0" w:color="000000"/>
              <w:right w:val="single" w:sz="8" w:space="0" w:color="auto"/>
            </w:tcBorders>
            <w:shd w:val="clear" w:color="000000" w:fill="002060"/>
            <w:noWrap/>
            <w:vAlign w:val="center"/>
            <w:hideMark/>
          </w:tcPr>
          <w:p w14:paraId="5C66708F" w14:textId="77777777" w:rsidR="00965A5E" w:rsidRPr="009E2279" w:rsidRDefault="00965A5E" w:rsidP="007F2BC5">
            <w:pPr>
              <w:spacing w:after="0" w:line="240" w:lineRule="auto"/>
              <w:jc w:val="center"/>
              <w:rPr>
                <w:rFonts w:ascii="Calibri" w:eastAsia="Times New Roman" w:hAnsi="Calibri" w:cs="Times New Roman"/>
                <w:b/>
                <w:bCs/>
                <w:color w:val="FFFFFF"/>
                <w:lang w:eastAsia="en-CA"/>
              </w:rPr>
            </w:pPr>
            <w:r w:rsidRPr="009E2279">
              <w:rPr>
                <w:rFonts w:ascii="Calibri" w:eastAsia="Times New Roman" w:hAnsi="Calibri" w:cs="Times New Roman"/>
                <w:b/>
                <w:bCs/>
                <w:color w:val="FFFFFF"/>
                <w:lang w:eastAsia="en-CA"/>
              </w:rPr>
              <w:t>Margin of Error</w:t>
            </w:r>
          </w:p>
        </w:tc>
      </w:tr>
      <w:tr w:rsidR="00965A5E" w:rsidRPr="009E2279" w14:paraId="2AA569F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B9A15F"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Times New Roman"/>
                <w:b/>
                <w:bCs/>
                <w:lang w:eastAsia="en-CA"/>
              </w:rPr>
              <w:t>Canada</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2B70985F"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w:t>
            </w:r>
            <w:r w:rsidR="005B38AC">
              <w:rPr>
                <w:rFonts w:ascii="Calibri" w:eastAsia="Times New Roman" w:hAnsi="Calibri" w:cs="Times New Roman"/>
                <w:b/>
                <w:bCs/>
                <w:lang w:eastAsia="en-CA"/>
              </w:rPr>
              <w:t>000</w:t>
            </w:r>
          </w:p>
        </w:tc>
        <w:tc>
          <w:tcPr>
            <w:tcW w:w="2025" w:type="dxa"/>
            <w:tcBorders>
              <w:top w:val="nil"/>
              <w:left w:val="nil"/>
              <w:bottom w:val="single" w:sz="8" w:space="0" w:color="auto"/>
              <w:right w:val="single" w:sz="8" w:space="0" w:color="auto"/>
            </w:tcBorders>
            <w:shd w:val="clear" w:color="auto" w:fill="auto"/>
            <w:vAlign w:val="center"/>
            <w:hideMark/>
          </w:tcPr>
          <w:p w14:paraId="19924CB4" w14:textId="77777777" w:rsidR="00965A5E" w:rsidRPr="009E2279" w:rsidRDefault="00D30CBE" w:rsidP="007F2BC5">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7000</w:t>
            </w:r>
          </w:p>
        </w:tc>
        <w:tc>
          <w:tcPr>
            <w:tcW w:w="1710" w:type="dxa"/>
            <w:tcBorders>
              <w:top w:val="nil"/>
              <w:left w:val="nil"/>
              <w:bottom w:val="single" w:sz="8" w:space="0" w:color="auto"/>
              <w:right w:val="single" w:sz="8" w:space="0" w:color="auto"/>
            </w:tcBorders>
            <w:shd w:val="clear" w:color="auto" w:fill="auto"/>
            <w:noWrap/>
            <w:vAlign w:val="center"/>
            <w:hideMark/>
          </w:tcPr>
          <w:p w14:paraId="1C956737" w14:textId="77777777" w:rsidR="00965A5E" w:rsidRPr="009E2279" w:rsidRDefault="00F45472" w:rsidP="00D30CBE">
            <w:pPr>
              <w:spacing w:after="0" w:line="240" w:lineRule="auto"/>
              <w:jc w:val="center"/>
              <w:rPr>
                <w:rFonts w:ascii="Calibri" w:eastAsia="Times New Roman" w:hAnsi="Calibri" w:cs="Times New Roman"/>
                <w:b/>
                <w:bCs/>
                <w:lang w:eastAsia="en-CA"/>
              </w:rPr>
            </w:pPr>
            <w:r w:rsidRPr="00D30CBE">
              <w:rPr>
                <w:rFonts w:ascii="Calibri" w:eastAsia="Times New Roman" w:hAnsi="Calibri" w:cs="Times New Roman"/>
                <w:b/>
                <w:bCs/>
                <w:lang w:eastAsia="en-CA"/>
              </w:rPr>
              <w:t xml:space="preserve">± </w:t>
            </w:r>
            <w:r w:rsidR="00D30CBE" w:rsidRPr="00D30CBE">
              <w:rPr>
                <w:rFonts w:ascii="Calibri" w:eastAsia="Times New Roman" w:hAnsi="Calibri" w:cs="Times New Roman"/>
                <w:b/>
                <w:bCs/>
                <w:lang w:eastAsia="en-CA"/>
              </w:rPr>
              <w:t>1.3</w:t>
            </w:r>
          </w:p>
        </w:tc>
      </w:tr>
      <w:tr w:rsidR="00965A5E" w:rsidRPr="009E2279" w14:paraId="3CC5847B"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26DE2EE6"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Region</w:t>
            </w:r>
          </w:p>
        </w:tc>
        <w:tc>
          <w:tcPr>
            <w:tcW w:w="1980" w:type="dxa"/>
            <w:tcBorders>
              <w:top w:val="nil"/>
              <w:left w:val="nil"/>
              <w:bottom w:val="single" w:sz="8" w:space="0" w:color="auto"/>
              <w:right w:val="nil"/>
            </w:tcBorders>
            <w:shd w:val="clear" w:color="000000" w:fill="BFBFBF"/>
            <w:noWrap/>
            <w:vAlign w:val="center"/>
            <w:hideMark/>
          </w:tcPr>
          <w:p w14:paraId="34B9FA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5DBAD66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63BF4BA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B85170A"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00783B7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British Columbia</w:t>
            </w:r>
          </w:p>
        </w:tc>
        <w:tc>
          <w:tcPr>
            <w:tcW w:w="1980" w:type="dxa"/>
            <w:tcBorders>
              <w:top w:val="nil"/>
              <w:left w:val="nil"/>
              <w:bottom w:val="single" w:sz="8" w:space="0" w:color="auto"/>
              <w:right w:val="single" w:sz="8" w:space="0" w:color="auto"/>
            </w:tcBorders>
            <w:shd w:val="clear" w:color="auto" w:fill="auto"/>
            <w:noWrap/>
            <w:vAlign w:val="center"/>
          </w:tcPr>
          <w:p w14:paraId="1F8E742A" w14:textId="1D85BD5F"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994</w:t>
            </w:r>
          </w:p>
        </w:tc>
        <w:tc>
          <w:tcPr>
            <w:tcW w:w="2025" w:type="dxa"/>
            <w:tcBorders>
              <w:top w:val="nil"/>
              <w:left w:val="nil"/>
              <w:bottom w:val="single" w:sz="8" w:space="0" w:color="auto"/>
              <w:right w:val="single" w:sz="8" w:space="0" w:color="auto"/>
            </w:tcBorders>
            <w:shd w:val="clear" w:color="auto" w:fill="auto"/>
            <w:vAlign w:val="center"/>
          </w:tcPr>
          <w:p w14:paraId="370B359E" w14:textId="008028B6"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910</w:t>
            </w:r>
          </w:p>
        </w:tc>
        <w:tc>
          <w:tcPr>
            <w:tcW w:w="1710" w:type="dxa"/>
            <w:tcBorders>
              <w:top w:val="nil"/>
              <w:left w:val="nil"/>
              <w:bottom w:val="single" w:sz="8" w:space="0" w:color="auto"/>
              <w:right w:val="single" w:sz="8" w:space="0" w:color="auto"/>
            </w:tcBorders>
            <w:shd w:val="clear" w:color="auto" w:fill="auto"/>
            <w:noWrap/>
            <w:vAlign w:val="center"/>
          </w:tcPr>
          <w:p w14:paraId="4414C2E1" w14:textId="77777777" w:rsidR="00965A5E" w:rsidRPr="00D30CBE"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3.7</w:t>
            </w:r>
          </w:p>
        </w:tc>
      </w:tr>
      <w:tr w:rsidR="00965A5E" w:rsidRPr="009E2279" w14:paraId="455113C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BD1CAA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Alberta</w:t>
            </w:r>
          </w:p>
        </w:tc>
        <w:tc>
          <w:tcPr>
            <w:tcW w:w="1980" w:type="dxa"/>
            <w:tcBorders>
              <w:top w:val="nil"/>
              <w:left w:val="nil"/>
              <w:bottom w:val="single" w:sz="8" w:space="0" w:color="auto"/>
              <w:right w:val="single" w:sz="8" w:space="0" w:color="auto"/>
            </w:tcBorders>
            <w:shd w:val="clear" w:color="auto" w:fill="auto"/>
            <w:noWrap/>
            <w:vAlign w:val="center"/>
          </w:tcPr>
          <w:p w14:paraId="6A58316C" w14:textId="587E16B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924</w:t>
            </w:r>
          </w:p>
        </w:tc>
        <w:tc>
          <w:tcPr>
            <w:tcW w:w="2025" w:type="dxa"/>
            <w:tcBorders>
              <w:top w:val="nil"/>
              <w:left w:val="nil"/>
              <w:bottom w:val="single" w:sz="8" w:space="0" w:color="auto"/>
              <w:right w:val="single" w:sz="8" w:space="0" w:color="auto"/>
            </w:tcBorders>
            <w:shd w:val="clear" w:color="auto" w:fill="auto"/>
            <w:vAlign w:val="center"/>
          </w:tcPr>
          <w:p w14:paraId="546CE475" w14:textId="1B0C8A29"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770</w:t>
            </w:r>
          </w:p>
        </w:tc>
        <w:tc>
          <w:tcPr>
            <w:tcW w:w="1710" w:type="dxa"/>
            <w:tcBorders>
              <w:top w:val="nil"/>
              <w:left w:val="nil"/>
              <w:bottom w:val="single" w:sz="8" w:space="0" w:color="auto"/>
              <w:right w:val="single" w:sz="8" w:space="0" w:color="auto"/>
            </w:tcBorders>
            <w:shd w:val="clear" w:color="auto" w:fill="auto"/>
            <w:noWrap/>
            <w:vAlign w:val="center"/>
          </w:tcPr>
          <w:p w14:paraId="70854FB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4.1</w:t>
            </w:r>
          </w:p>
        </w:tc>
      </w:tr>
      <w:tr w:rsidR="00965A5E" w:rsidRPr="009E2279" w14:paraId="43D0229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27168FA" w14:textId="77777777" w:rsidR="00965A5E" w:rsidRPr="009E2279" w:rsidRDefault="00965A5E" w:rsidP="007F2BC5">
            <w:pPr>
              <w:spacing w:after="0" w:line="240" w:lineRule="auto"/>
              <w:rPr>
                <w:rFonts w:ascii="Calibri" w:eastAsia="Times New Roman" w:hAnsi="Calibri" w:cs="Times New Roman"/>
                <w:lang w:eastAsia="en-CA"/>
              </w:rPr>
            </w:pPr>
            <w:proofErr w:type="gramStart"/>
            <w:r w:rsidRPr="009E2279">
              <w:rPr>
                <w:rFonts w:ascii="Calibri" w:eastAsia="Times New Roman" w:hAnsi="Calibri" w:cs="Times New Roman"/>
                <w:lang w:eastAsia="en-CA"/>
              </w:rPr>
              <w:t>Sask./</w:t>
            </w:r>
            <w:proofErr w:type="gramEnd"/>
            <w:r w:rsidRPr="009E2279">
              <w:rPr>
                <w:rFonts w:ascii="Calibri" w:eastAsia="Times New Roman" w:hAnsi="Calibri" w:cs="Times New Roman"/>
                <w:lang w:eastAsia="en-CA"/>
              </w:rPr>
              <w:t>Man.</w:t>
            </w:r>
          </w:p>
        </w:tc>
        <w:tc>
          <w:tcPr>
            <w:tcW w:w="1980" w:type="dxa"/>
            <w:tcBorders>
              <w:top w:val="nil"/>
              <w:left w:val="nil"/>
              <w:bottom w:val="single" w:sz="8" w:space="0" w:color="auto"/>
              <w:right w:val="single" w:sz="8" w:space="0" w:color="auto"/>
            </w:tcBorders>
            <w:shd w:val="clear" w:color="auto" w:fill="auto"/>
            <w:noWrap/>
            <w:vAlign w:val="center"/>
          </w:tcPr>
          <w:p w14:paraId="63D51FED" w14:textId="028A46A8"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714</w:t>
            </w:r>
          </w:p>
        </w:tc>
        <w:tc>
          <w:tcPr>
            <w:tcW w:w="2025" w:type="dxa"/>
            <w:tcBorders>
              <w:top w:val="nil"/>
              <w:left w:val="nil"/>
              <w:bottom w:val="single" w:sz="8" w:space="0" w:color="auto"/>
              <w:right w:val="single" w:sz="8" w:space="0" w:color="auto"/>
            </w:tcBorders>
            <w:shd w:val="clear" w:color="auto" w:fill="auto"/>
            <w:vAlign w:val="center"/>
          </w:tcPr>
          <w:p w14:paraId="0236B087" w14:textId="270F17E0" w:rsidR="00965A5E" w:rsidRPr="00DA2BCC" w:rsidRDefault="00DA400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071ECDF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5.1</w:t>
            </w:r>
          </w:p>
        </w:tc>
      </w:tr>
      <w:tr w:rsidR="00965A5E" w:rsidRPr="009E2279" w14:paraId="69A37E62"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2CB217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ON</w:t>
            </w:r>
          </w:p>
        </w:tc>
        <w:tc>
          <w:tcPr>
            <w:tcW w:w="1980" w:type="dxa"/>
            <w:tcBorders>
              <w:top w:val="nil"/>
              <w:left w:val="nil"/>
              <w:bottom w:val="single" w:sz="8" w:space="0" w:color="auto"/>
              <w:right w:val="single" w:sz="8" w:space="0" w:color="auto"/>
            </w:tcBorders>
            <w:shd w:val="clear" w:color="auto" w:fill="auto"/>
            <w:noWrap/>
            <w:vAlign w:val="center"/>
          </w:tcPr>
          <w:p w14:paraId="65CF5BA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2267</w:t>
            </w:r>
          </w:p>
        </w:tc>
        <w:tc>
          <w:tcPr>
            <w:tcW w:w="2025" w:type="dxa"/>
            <w:tcBorders>
              <w:top w:val="nil"/>
              <w:left w:val="nil"/>
              <w:bottom w:val="single" w:sz="8" w:space="0" w:color="auto"/>
              <w:right w:val="single" w:sz="8" w:space="0" w:color="auto"/>
            </w:tcBorders>
            <w:shd w:val="clear" w:color="auto" w:fill="auto"/>
            <w:vAlign w:val="center"/>
          </w:tcPr>
          <w:p w14:paraId="5EFCAAFA"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2660</w:t>
            </w:r>
          </w:p>
        </w:tc>
        <w:tc>
          <w:tcPr>
            <w:tcW w:w="1710" w:type="dxa"/>
            <w:tcBorders>
              <w:top w:val="nil"/>
              <w:left w:val="nil"/>
              <w:bottom w:val="single" w:sz="8" w:space="0" w:color="auto"/>
              <w:right w:val="single" w:sz="8" w:space="0" w:color="auto"/>
            </w:tcBorders>
            <w:shd w:val="clear" w:color="auto" w:fill="auto"/>
            <w:noWrap/>
            <w:vAlign w:val="center"/>
          </w:tcPr>
          <w:p w14:paraId="1E381C5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2.2</w:t>
            </w:r>
          </w:p>
        </w:tc>
      </w:tr>
      <w:tr w:rsidR="00965A5E" w:rsidRPr="009E2279" w14:paraId="11B7FEA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0345476"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QC</w:t>
            </w:r>
          </w:p>
        </w:tc>
        <w:tc>
          <w:tcPr>
            <w:tcW w:w="1980" w:type="dxa"/>
            <w:tcBorders>
              <w:top w:val="nil"/>
              <w:left w:val="nil"/>
              <w:bottom w:val="single" w:sz="8" w:space="0" w:color="auto"/>
              <w:right w:val="single" w:sz="8" w:space="0" w:color="auto"/>
            </w:tcBorders>
            <w:shd w:val="clear" w:color="auto" w:fill="auto"/>
            <w:noWrap/>
            <w:vAlign w:val="center"/>
          </w:tcPr>
          <w:p w14:paraId="32990B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1400</w:t>
            </w:r>
          </w:p>
        </w:tc>
        <w:tc>
          <w:tcPr>
            <w:tcW w:w="2025" w:type="dxa"/>
            <w:tcBorders>
              <w:top w:val="nil"/>
              <w:left w:val="nil"/>
              <w:bottom w:val="single" w:sz="8" w:space="0" w:color="auto"/>
              <w:right w:val="single" w:sz="8" w:space="0" w:color="auto"/>
            </w:tcBorders>
            <w:shd w:val="clear" w:color="auto" w:fill="auto"/>
            <w:vAlign w:val="center"/>
          </w:tcPr>
          <w:p w14:paraId="344A104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1680</w:t>
            </w:r>
          </w:p>
        </w:tc>
        <w:tc>
          <w:tcPr>
            <w:tcW w:w="1710" w:type="dxa"/>
            <w:tcBorders>
              <w:top w:val="nil"/>
              <w:left w:val="nil"/>
              <w:bottom w:val="single" w:sz="8" w:space="0" w:color="auto"/>
              <w:right w:val="single" w:sz="8" w:space="0" w:color="auto"/>
            </w:tcBorders>
            <w:shd w:val="clear" w:color="auto" w:fill="auto"/>
            <w:noWrap/>
            <w:vAlign w:val="center"/>
          </w:tcPr>
          <w:p w14:paraId="185F0E65"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2.7</w:t>
            </w:r>
          </w:p>
        </w:tc>
      </w:tr>
      <w:tr w:rsidR="00965A5E" w:rsidRPr="009E2279" w14:paraId="20F89A9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5AB1FF5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Atlantic Canada</w:t>
            </w:r>
          </w:p>
        </w:tc>
        <w:tc>
          <w:tcPr>
            <w:tcW w:w="1980" w:type="dxa"/>
            <w:tcBorders>
              <w:top w:val="nil"/>
              <w:left w:val="nil"/>
              <w:bottom w:val="single" w:sz="8" w:space="0" w:color="auto"/>
              <w:right w:val="single" w:sz="8" w:space="0" w:color="auto"/>
            </w:tcBorders>
            <w:shd w:val="clear" w:color="auto" w:fill="auto"/>
            <w:noWrap/>
            <w:vAlign w:val="center"/>
          </w:tcPr>
          <w:p w14:paraId="799DE4A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701</w:t>
            </w:r>
          </w:p>
        </w:tc>
        <w:tc>
          <w:tcPr>
            <w:tcW w:w="2025" w:type="dxa"/>
            <w:tcBorders>
              <w:top w:val="nil"/>
              <w:left w:val="nil"/>
              <w:bottom w:val="single" w:sz="8" w:space="0" w:color="auto"/>
              <w:right w:val="single" w:sz="8" w:space="0" w:color="auto"/>
            </w:tcBorders>
            <w:shd w:val="clear" w:color="auto" w:fill="auto"/>
            <w:vAlign w:val="center"/>
          </w:tcPr>
          <w:p w14:paraId="3958D286" w14:textId="77777777" w:rsidR="00965A5E" w:rsidRPr="00DA2BCC" w:rsidRDefault="00D30CBE"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490</w:t>
            </w:r>
          </w:p>
        </w:tc>
        <w:tc>
          <w:tcPr>
            <w:tcW w:w="1710" w:type="dxa"/>
            <w:tcBorders>
              <w:top w:val="nil"/>
              <w:left w:val="nil"/>
              <w:bottom w:val="single" w:sz="8" w:space="0" w:color="auto"/>
              <w:right w:val="single" w:sz="8" w:space="0" w:color="auto"/>
            </w:tcBorders>
            <w:shd w:val="clear" w:color="auto" w:fill="auto"/>
            <w:noWrap/>
            <w:vAlign w:val="center"/>
          </w:tcPr>
          <w:p w14:paraId="1F913706"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5.0</w:t>
            </w:r>
          </w:p>
        </w:tc>
      </w:tr>
      <w:tr w:rsidR="00965A5E" w:rsidRPr="009E2279" w14:paraId="4AAD43A9"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61D7C2BE"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lastRenderedPageBreak/>
              <w:t>Gender</w:t>
            </w:r>
          </w:p>
        </w:tc>
        <w:tc>
          <w:tcPr>
            <w:tcW w:w="1980" w:type="dxa"/>
            <w:tcBorders>
              <w:top w:val="nil"/>
              <w:left w:val="nil"/>
              <w:bottom w:val="single" w:sz="8" w:space="0" w:color="auto"/>
              <w:right w:val="nil"/>
            </w:tcBorders>
            <w:shd w:val="clear" w:color="000000" w:fill="BFBFBF"/>
            <w:noWrap/>
            <w:vAlign w:val="center"/>
            <w:hideMark/>
          </w:tcPr>
          <w:p w14:paraId="2D56E464"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7984A35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707B710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37D6DDF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40983EE"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Male</w:t>
            </w:r>
          </w:p>
        </w:tc>
        <w:tc>
          <w:tcPr>
            <w:tcW w:w="1980" w:type="dxa"/>
            <w:tcBorders>
              <w:top w:val="nil"/>
              <w:left w:val="nil"/>
              <w:bottom w:val="single" w:sz="8" w:space="0" w:color="auto"/>
              <w:right w:val="single" w:sz="8" w:space="0" w:color="auto"/>
            </w:tcBorders>
            <w:shd w:val="clear" w:color="auto" w:fill="auto"/>
            <w:noWrap/>
            <w:vAlign w:val="center"/>
          </w:tcPr>
          <w:p w14:paraId="2C1743FD"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3520</w:t>
            </w:r>
          </w:p>
        </w:tc>
        <w:tc>
          <w:tcPr>
            <w:tcW w:w="2025" w:type="dxa"/>
            <w:tcBorders>
              <w:top w:val="nil"/>
              <w:left w:val="nil"/>
              <w:bottom w:val="single" w:sz="8" w:space="0" w:color="auto"/>
              <w:right w:val="single" w:sz="8" w:space="0" w:color="auto"/>
            </w:tcBorders>
            <w:shd w:val="clear" w:color="auto" w:fill="auto"/>
            <w:vAlign w:val="center"/>
          </w:tcPr>
          <w:p w14:paraId="13980493"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3360</w:t>
            </w:r>
          </w:p>
        </w:tc>
        <w:tc>
          <w:tcPr>
            <w:tcW w:w="1710" w:type="dxa"/>
            <w:tcBorders>
              <w:top w:val="nil"/>
              <w:left w:val="nil"/>
              <w:bottom w:val="single" w:sz="8" w:space="0" w:color="auto"/>
              <w:right w:val="single" w:sz="8" w:space="0" w:color="auto"/>
            </w:tcBorders>
            <w:shd w:val="clear" w:color="auto" w:fill="auto"/>
            <w:noWrap/>
            <w:vAlign w:val="center"/>
          </w:tcPr>
          <w:p w14:paraId="49F42FB4"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3B8BADF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90F055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Female</w:t>
            </w:r>
          </w:p>
        </w:tc>
        <w:tc>
          <w:tcPr>
            <w:tcW w:w="1980" w:type="dxa"/>
            <w:tcBorders>
              <w:top w:val="nil"/>
              <w:left w:val="nil"/>
              <w:bottom w:val="single" w:sz="8" w:space="0" w:color="auto"/>
              <w:right w:val="single" w:sz="8" w:space="0" w:color="auto"/>
            </w:tcBorders>
            <w:shd w:val="clear" w:color="auto" w:fill="auto"/>
            <w:noWrap/>
            <w:vAlign w:val="center"/>
          </w:tcPr>
          <w:p w14:paraId="604C603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3480</w:t>
            </w:r>
          </w:p>
        </w:tc>
        <w:tc>
          <w:tcPr>
            <w:tcW w:w="2025" w:type="dxa"/>
            <w:tcBorders>
              <w:top w:val="nil"/>
              <w:left w:val="nil"/>
              <w:bottom w:val="single" w:sz="8" w:space="0" w:color="auto"/>
              <w:right w:val="single" w:sz="8" w:space="0" w:color="auto"/>
            </w:tcBorders>
            <w:shd w:val="clear" w:color="auto" w:fill="auto"/>
            <w:vAlign w:val="center"/>
          </w:tcPr>
          <w:p w14:paraId="6D145C7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3640</w:t>
            </w:r>
          </w:p>
        </w:tc>
        <w:tc>
          <w:tcPr>
            <w:tcW w:w="1710" w:type="dxa"/>
            <w:tcBorders>
              <w:top w:val="nil"/>
              <w:left w:val="nil"/>
              <w:bottom w:val="single" w:sz="8" w:space="0" w:color="auto"/>
              <w:right w:val="single" w:sz="8" w:space="0" w:color="auto"/>
            </w:tcBorders>
            <w:shd w:val="clear" w:color="auto" w:fill="auto"/>
            <w:noWrap/>
            <w:vAlign w:val="center"/>
          </w:tcPr>
          <w:p w14:paraId="412B7747"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1.9</w:t>
            </w:r>
          </w:p>
        </w:tc>
      </w:tr>
      <w:tr w:rsidR="00965A5E" w:rsidRPr="009E2279" w14:paraId="7EF90806"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789EC2E2"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Age</w:t>
            </w:r>
          </w:p>
        </w:tc>
        <w:tc>
          <w:tcPr>
            <w:tcW w:w="1980" w:type="dxa"/>
            <w:tcBorders>
              <w:top w:val="nil"/>
              <w:left w:val="nil"/>
              <w:bottom w:val="single" w:sz="8" w:space="0" w:color="auto"/>
              <w:right w:val="nil"/>
            </w:tcBorders>
            <w:shd w:val="clear" w:color="000000" w:fill="BFBFBF"/>
            <w:noWrap/>
            <w:vAlign w:val="center"/>
            <w:hideMark/>
          </w:tcPr>
          <w:p w14:paraId="7DA76197"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1957EA0D"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5CBAA281" w14:textId="77777777" w:rsidR="00965A5E" w:rsidRPr="00F45472" w:rsidRDefault="00965A5E" w:rsidP="007F2BC5">
            <w:pPr>
              <w:spacing w:after="0" w:line="240" w:lineRule="auto"/>
              <w:jc w:val="center"/>
              <w:rPr>
                <w:rFonts w:ascii="Calibri" w:eastAsia="Times New Roman" w:hAnsi="Calibri" w:cs="Times New Roman"/>
                <w:lang w:eastAsia="en-CA"/>
              </w:rPr>
            </w:pPr>
            <w:r w:rsidRPr="00F45472">
              <w:rPr>
                <w:rFonts w:ascii="Calibri" w:eastAsia="Times New Roman" w:hAnsi="Calibri" w:cs="Times New Roman"/>
                <w:lang w:eastAsia="en-CA"/>
              </w:rPr>
              <w:t> </w:t>
            </w:r>
          </w:p>
        </w:tc>
      </w:tr>
      <w:tr w:rsidR="00965A5E" w:rsidRPr="009E2279" w14:paraId="625929B0"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2B5D43A"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18-34</w:t>
            </w:r>
          </w:p>
        </w:tc>
        <w:tc>
          <w:tcPr>
            <w:tcW w:w="1980" w:type="dxa"/>
            <w:tcBorders>
              <w:top w:val="nil"/>
              <w:left w:val="nil"/>
              <w:bottom w:val="single" w:sz="8" w:space="0" w:color="auto"/>
              <w:right w:val="single" w:sz="8" w:space="0" w:color="auto"/>
            </w:tcBorders>
            <w:shd w:val="clear" w:color="auto" w:fill="auto"/>
            <w:noWrap/>
            <w:vAlign w:val="center"/>
          </w:tcPr>
          <w:p w14:paraId="049B8D44"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1366</w:t>
            </w:r>
          </w:p>
        </w:tc>
        <w:tc>
          <w:tcPr>
            <w:tcW w:w="2025" w:type="dxa"/>
            <w:tcBorders>
              <w:top w:val="nil"/>
              <w:left w:val="nil"/>
              <w:bottom w:val="single" w:sz="8" w:space="0" w:color="auto"/>
              <w:right w:val="single" w:sz="8" w:space="0" w:color="auto"/>
            </w:tcBorders>
            <w:shd w:val="clear" w:color="auto" w:fill="auto"/>
            <w:vAlign w:val="center"/>
          </w:tcPr>
          <w:p w14:paraId="5E871529"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1953</w:t>
            </w:r>
          </w:p>
        </w:tc>
        <w:tc>
          <w:tcPr>
            <w:tcW w:w="1710" w:type="dxa"/>
            <w:tcBorders>
              <w:top w:val="nil"/>
              <w:left w:val="nil"/>
              <w:bottom w:val="single" w:sz="8" w:space="0" w:color="auto"/>
              <w:right w:val="single" w:sz="8" w:space="0" w:color="auto"/>
            </w:tcBorders>
            <w:shd w:val="clear" w:color="auto" w:fill="auto"/>
            <w:noWrap/>
            <w:vAlign w:val="center"/>
          </w:tcPr>
          <w:p w14:paraId="7F43AD38"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r w:rsidR="00965A5E" w:rsidRPr="009E2279" w14:paraId="6FBE0C03"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11A137F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35-54</w:t>
            </w:r>
          </w:p>
        </w:tc>
        <w:tc>
          <w:tcPr>
            <w:tcW w:w="1980" w:type="dxa"/>
            <w:tcBorders>
              <w:top w:val="nil"/>
              <w:left w:val="nil"/>
              <w:bottom w:val="single" w:sz="8" w:space="0" w:color="auto"/>
              <w:right w:val="single" w:sz="8" w:space="0" w:color="auto"/>
            </w:tcBorders>
            <w:shd w:val="clear" w:color="auto" w:fill="auto"/>
            <w:noWrap/>
            <w:vAlign w:val="center"/>
          </w:tcPr>
          <w:p w14:paraId="70EC5E8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2397</w:t>
            </w:r>
          </w:p>
        </w:tc>
        <w:tc>
          <w:tcPr>
            <w:tcW w:w="2025" w:type="dxa"/>
            <w:tcBorders>
              <w:top w:val="nil"/>
              <w:left w:val="nil"/>
              <w:bottom w:val="single" w:sz="8" w:space="0" w:color="auto"/>
              <w:right w:val="single" w:sz="8" w:space="0" w:color="auto"/>
            </w:tcBorders>
            <w:shd w:val="clear" w:color="auto" w:fill="auto"/>
            <w:vAlign w:val="center"/>
          </w:tcPr>
          <w:p w14:paraId="36F29D6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2581</w:t>
            </w:r>
          </w:p>
        </w:tc>
        <w:tc>
          <w:tcPr>
            <w:tcW w:w="1710" w:type="dxa"/>
            <w:tcBorders>
              <w:top w:val="nil"/>
              <w:left w:val="nil"/>
              <w:bottom w:val="single" w:sz="8" w:space="0" w:color="auto"/>
              <w:right w:val="single" w:sz="8" w:space="0" w:color="auto"/>
            </w:tcBorders>
            <w:shd w:val="clear" w:color="auto" w:fill="auto"/>
            <w:noWrap/>
            <w:vAlign w:val="center"/>
          </w:tcPr>
          <w:p w14:paraId="148C91B2"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39C0B3AE"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68DFD1B0"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val="en-US" w:eastAsia="en-CA"/>
              </w:rPr>
              <w:t>55+</w:t>
            </w:r>
          </w:p>
        </w:tc>
        <w:tc>
          <w:tcPr>
            <w:tcW w:w="1980" w:type="dxa"/>
            <w:tcBorders>
              <w:top w:val="nil"/>
              <w:left w:val="nil"/>
              <w:bottom w:val="single" w:sz="8" w:space="0" w:color="auto"/>
              <w:right w:val="single" w:sz="8" w:space="0" w:color="auto"/>
            </w:tcBorders>
            <w:shd w:val="clear" w:color="auto" w:fill="auto"/>
            <w:noWrap/>
            <w:vAlign w:val="center"/>
          </w:tcPr>
          <w:p w14:paraId="6D7C3DDA"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3213</w:t>
            </w:r>
          </w:p>
        </w:tc>
        <w:tc>
          <w:tcPr>
            <w:tcW w:w="2025" w:type="dxa"/>
            <w:tcBorders>
              <w:top w:val="nil"/>
              <w:left w:val="nil"/>
              <w:bottom w:val="single" w:sz="8" w:space="0" w:color="auto"/>
              <w:right w:val="single" w:sz="8" w:space="0" w:color="auto"/>
            </w:tcBorders>
            <w:shd w:val="clear" w:color="auto" w:fill="auto"/>
            <w:vAlign w:val="center"/>
          </w:tcPr>
          <w:p w14:paraId="525DCA22"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2442</w:t>
            </w:r>
          </w:p>
        </w:tc>
        <w:tc>
          <w:tcPr>
            <w:tcW w:w="1710" w:type="dxa"/>
            <w:tcBorders>
              <w:top w:val="nil"/>
              <w:left w:val="nil"/>
              <w:bottom w:val="single" w:sz="8" w:space="0" w:color="auto"/>
              <w:right w:val="single" w:sz="8" w:space="0" w:color="auto"/>
            </w:tcBorders>
            <w:shd w:val="clear" w:color="auto" w:fill="auto"/>
            <w:noWrap/>
            <w:vAlign w:val="center"/>
          </w:tcPr>
          <w:p w14:paraId="73205097" w14:textId="77777777" w:rsidR="00965A5E" w:rsidRPr="00F45472" w:rsidRDefault="0099200D"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2.3</w:t>
            </w:r>
          </w:p>
        </w:tc>
      </w:tr>
      <w:tr w:rsidR="00965A5E" w:rsidRPr="009E2279" w14:paraId="7C8E4503" w14:textId="77777777" w:rsidTr="00B926C7">
        <w:trPr>
          <w:trHeight w:val="315"/>
        </w:trPr>
        <w:tc>
          <w:tcPr>
            <w:tcW w:w="5480" w:type="dxa"/>
            <w:gridSpan w:val="2"/>
            <w:tcBorders>
              <w:top w:val="nil"/>
              <w:left w:val="single" w:sz="8" w:space="0" w:color="auto"/>
              <w:bottom w:val="single" w:sz="8" w:space="0" w:color="auto"/>
              <w:right w:val="nil"/>
            </w:tcBorders>
            <w:shd w:val="clear" w:color="000000" w:fill="BFBFBF"/>
            <w:noWrap/>
            <w:vAlign w:val="center"/>
            <w:hideMark/>
          </w:tcPr>
          <w:p w14:paraId="34EE4DEE" w14:textId="77777777" w:rsidR="00965A5E" w:rsidRPr="00DA2BCC" w:rsidRDefault="00965A5E" w:rsidP="007F2BC5">
            <w:pPr>
              <w:spacing w:after="0" w:line="240" w:lineRule="auto"/>
              <w:rPr>
                <w:rFonts w:ascii="Calibri" w:eastAsia="Times New Roman" w:hAnsi="Calibri" w:cs="Times New Roman"/>
                <w:b/>
                <w:bCs/>
                <w:lang w:eastAsia="en-CA"/>
              </w:rPr>
            </w:pPr>
            <w:r w:rsidRPr="00DA2BCC">
              <w:rPr>
                <w:rFonts w:ascii="Calibri" w:eastAsia="Times New Roman" w:hAnsi="Calibri" w:cs="Calibri"/>
                <w:b/>
                <w:bCs/>
                <w:lang w:val="en-US" w:eastAsia="en-CA"/>
              </w:rPr>
              <w:t xml:space="preserve">Education </w:t>
            </w:r>
          </w:p>
        </w:tc>
        <w:tc>
          <w:tcPr>
            <w:tcW w:w="2025" w:type="dxa"/>
            <w:tcBorders>
              <w:top w:val="nil"/>
              <w:left w:val="nil"/>
              <w:bottom w:val="single" w:sz="8" w:space="0" w:color="auto"/>
              <w:right w:val="nil"/>
            </w:tcBorders>
            <w:shd w:val="clear" w:color="000000" w:fill="BFBFBF"/>
            <w:vAlign w:val="center"/>
            <w:hideMark/>
          </w:tcPr>
          <w:p w14:paraId="35307968"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FAE4B5F"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582C819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8FA8B8F" w14:textId="77777777" w:rsidR="00965A5E" w:rsidRPr="009E2279" w:rsidRDefault="004D2D30"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High school</w:t>
            </w:r>
            <w:r w:rsidR="005612A5">
              <w:rPr>
                <w:rFonts w:ascii="Calibri" w:eastAsia="Times New Roman" w:hAnsi="Calibri" w:cs="Times New Roman"/>
                <w:lang w:val="en-US" w:eastAsia="en-CA"/>
              </w:rPr>
              <w:t xml:space="preserve"> or less</w:t>
            </w:r>
          </w:p>
        </w:tc>
        <w:tc>
          <w:tcPr>
            <w:tcW w:w="1980" w:type="dxa"/>
            <w:tcBorders>
              <w:top w:val="nil"/>
              <w:left w:val="nil"/>
              <w:bottom w:val="single" w:sz="8" w:space="0" w:color="auto"/>
              <w:right w:val="single" w:sz="8" w:space="0" w:color="auto"/>
            </w:tcBorders>
            <w:shd w:val="clear" w:color="auto" w:fill="auto"/>
            <w:noWrap/>
            <w:vAlign w:val="center"/>
          </w:tcPr>
          <w:p w14:paraId="3EC8D660"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1900</w:t>
            </w:r>
          </w:p>
        </w:tc>
        <w:tc>
          <w:tcPr>
            <w:tcW w:w="2025" w:type="dxa"/>
            <w:tcBorders>
              <w:top w:val="nil"/>
              <w:left w:val="nil"/>
              <w:bottom w:val="single" w:sz="8" w:space="0" w:color="auto"/>
              <w:right w:val="single" w:sz="8" w:space="0" w:color="auto"/>
            </w:tcBorders>
            <w:shd w:val="clear" w:color="auto" w:fill="auto"/>
            <w:vAlign w:val="center"/>
          </w:tcPr>
          <w:p w14:paraId="39D4EA3B"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1835</w:t>
            </w:r>
          </w:p>
        </w:tc>
        <w:tc>
          <w:tcPr>
            <w:tcW w:w="1710" w:type="dxa"/>
            <w:tcBorders>
              <w:top w:val="nil"/>
              <w:left w:val="nil"/>
              <w:bottom w:val="single" w:sz="8" w:space="0" w:color="auto"/>
              <w:right w:val="single" w:sz="8" w:space="0" w:color="auto"/>
            </w:tcBorders>
            <w:shd w:val="clear" w:color="auto" w:fill="auto"/>
            <w:noWrap/>
            <w:vAlign w:val="center"/>
          </w:tcPr>
          <w:p w14:paraId="382AAC9B"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2.6</w:t>
            </w:r>
          </w:p>
        </w:tc>
      </w:tr>
      <w:tr w:rsidR="00965A5E" w:rsidRPr="009E2279" w14:paraId="7ACE9C68"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3E752C91" w14:textId="77777777" w:rsidR="00965A5E" w:rsidRPr="009E2279" w:rsidRDefault="005612A5" w:rsidP="007F2BC5">
            <w:pPr>
              <w:spacing w:after="0" w:line="240" w:lineRule="auto"/>
              <w:rPr>
                <w:rFonts w:ascii="Calibri" w:eastAsia="Times New Roman" w:hAnsi="Calibri" w:cs="Times New Roman"/>
                <w:lang w:eastAsia="en-CA"/>
              </w:rPr>
            </w:pPr>
            <w:r>
              <w:rPr>
                <w:rFonts w:ascii="Calibri" w:eastAsia="Times New Roman" w:hAnsi="Calibri" w:cs="Times New Roman"/>
                <w:lang w:val="en-US" w:eastAsia="en-CA"/>
              </w:rPr>
              <w:t>Trade school or college</w:t>
            </w:r>
          </w:p>
        </w:tc>
        <w:tc>
          <w:tcPr>
            <w:tcW w:w="1980" w:type="dxa"/>
            <w:tcBorders>
              <w:top w:val="nil"/>
              <w:left w:val="nil"/>
              <w:bottom w:val="single" w:sz="8" w:space="0" w:color="auto"/>
              <w:right w:val="single" w:sz="8" w:space="0" w:color="auto"/>
            </w:tcBorders>
            <w:shd w:val="clear" w:color="auto" w:fill="auto"/>
            <w:noWrap/>
            <w:vAlign w:val="center"/>
          </w:tcPr>
          <w:p w14:paraId="303B89EC"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2470</w:t>
            </w:r>
          </w:p>
        </w:tc>
        <w:tc>
          <w:tcPr>
            <w:tcW w:w="2025" w:type="dxa"/>
            <w:tcBorders>
              <w:top w:val="nil"/>
              <w:left w:val="nil"/>
              <w:bottom w:val="single" w:sz="8" w:space="0" w:color="auto"/>
              <w:right w:val="single" w:sz="8" w:space="0" w:color="auto"/>
            </w:tcBorders>
            <w:shd w:val="clear" w:color="auto" w:fill="auto"/>
            <w:vAlign w:val="center"/>
          </w:tcPr>
          <w:p w14:paraId="7726F50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2427</w:t>
            </w:r>
          </w:p>
        </w:tc>
        <w:tc>
          <w:tcPr>
            <w:tcW w:w="1710" w:type="dxa"/>
            <w:tcBorders>
              <w:top w:val="nil"/>
              <w:left w:val="nil"/>
              <w:bottom w:val="single" w:sz="8" w:space="0" w:color="auto"/>
              <w:right w:val="single" w:sz="8" w:space="0" w:color="auto"/>
            </w:tcBorders>
            <w:shd w:val="clear" w:color="auto" w:fill="auto"/>
            <w:noWrap/>
            <w:vAlign w:val="center"/>
          </w:tcPr>
          <w:p w14:paraId="2C921223"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2.3</w:t>
            </w:r>
          </w:p>
        </w:tc>
      </w:tr>
      <w:tr w:rsidR="004D2D30" w:rsidRPr="009E2279" w14:paraId="27CB4C24"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63533DDC" w14:textId="77777777" w:rsidR="004D2D30" w:rsidRDefault="004D2D30" w:rsidP="007F2BC5">
            <w:pPr>
              <w:spacing w:after="0" w:line="240" w:lineRule="auto"/>
              <w:rPr>
                <w:rFonts w:ascii="Calibri" w:eastAsia="Times New Roman" w:hAnsi="Calibri" w:cs="Times New Roman"/>
                <w:lang w:val="en-US" w:eastAsia="en-CA"/>
              </w:rPr>
            </w:pPr>
            <w:r>
              <w:rPr>
                <w:rFonts w:ascii="Calibri" w:eastAsia="Times New Roman" w:hAnsi="Calibri" w:cs="Times New Roman"/>
                <w:lang w:val="en-US" w:eastAsia="en-CA"/>
              </w:rPr>
              <w:t>University</w:t>
            </w:r>
          </w:p>
        </w:tc>
        <w:tc>
          <w:tcPr>
            <w:tcW w:w="1980" w:type="dxa"/>
            <w:tcBorders>
              <w:top w:val="nil"/>
              <w:left w:val="nil"/>
              <w:bottom w:val="single" w:sz="8" w:space="0" w:color="auto"/>
              <w:right w:val="single" w:sz="8" w:space="0" w:color="auto"/>
            </w:tcBorders>
            <w:shd w:val="clear" w:color="auto" w:fill="auto"/>
            <w:noWrap/>
            <w:vAlign w:val="center"/>
          </w:tcPr>
          <w:p w14:paraId="0B791956"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2583</w:t>
            </w:r>
          </w:p>
        </w:tc>
        <w:tc>
          <w:tcPr>
            <w:tcW w:w="2025" w:type="dxa"/>
            <w:tcBorders>
              <w:top w:val="nil"/>
              <w:left w:val="nil"/>
              <w:bottom w:val="single" w:sz="8" w:space="0" w:color="auto"/>
              <w:right w:val="single" w:sz="8" w:space="0" w:color="auto"/>
            </w:tcBorders>
            <w:shd w:val="clear" w:color="auto" w:fill="auto"/>
            <w:vAlign w:val="center"/>
          </w:tcPr>
          <w:p w14:paraId="3FCDA7BF" w14:textId="77777777" w:rsidR="004D2D30"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2695</w:t>
            </w:r>
          </w:p>
        </w:tc>
        <w:tc>
          <w:tcPr>
            <w:tcW w:w="1710" w:type="dxa"/>
            <w:tcBorders>
              <w:top w:val="nil"/>
              <w:left w:val="nil"/>
              <w:bottom w:val="single" w:sz="8" w:space="0" w:color="auto"/>
              <w:right w:val="single" w:sz="8" w:space="0" w:color="auto"/>
            </w:tcBorders>
            <w:shd w:val="clear" w:color="auto" w:fill="auto"/>
            <w:noWrap/>
            <w:vAlign w:val="center"/>
          </w:tcPr>
          <w:p w14:paraId="4FA92A5F" w14:textId="77777777" w:rsidR="004D2D30"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2.2</w:t>
            </w:r>
          </w:p>
        </w:tc>
      </w:tr>
      <w:tr w:rsidR="00965A5E" w:rsidRPr="009E2279" w14:paraId="09A649C1" w14:textId="77777777" w:rsidTr="00B926C7">
        <w:trPr>
          <w:trHeight w:val="315"/>
        </w:trPr>
        <w:tc>
          <w:tcPr>
            <w:tcW w:w="3500" w:type="dxa"/>
            <w:tcBorders>
              <w:top w:val="nil"/>
              <w:left w:val="single" w:sz="8" w:space="0" w:color="auto"/>
              <w:bottom w:val="single" w:sz="8" w:space="0" w:color="auto"/>
              <w:right w:val="nil"/>
            </w:tcBorders>
            <w:shd w:val="clear" w:color="000000" w:fill="BFBFBF"/>
            <w:noWrap/>
            <w:vAlign w:val="center"/>
            <w:hideMark/>
          </w:tcPr>
          <w:p w14:paraId="07036FDD" w14:textId="77777777" w:rsidR="00965A5E" w:rsidRPr="009E2279" w:rsidRDefault="00965A5E" w:rsidP="007F2BC5">
            <w:pPr>
              <w:spacing w:after="0" w:line="240" w:lineRule="auto"/>
              <w:rPr>
                <w:rFonts w:ascii="Calibri" w:eastAsia="Times New Roman" w:hAnsi="Calibri" w:cs="Times New Roman"/>
                <w:b/>
                <w:bCs/>
                <w:lang w:eastAsia="en-CA"/>
              </w:rPr>
            </w:pPr>
            <w:r w:rsidRPr="009E2279">
              <w:rPr>
                <w:rFonts w:ascii="Calibri" w:eastAsia="Times New Roman" w:hAnsi="Calibri" w:cs="Calibri"/>
                <w:b/>
                <w:bCs/>
                <w:lang w:val="en-US" w:eastAsia="en-CA"/>
              </w:rPr>
              <w:t xml:space="preserve">Income </w:t>
            </w:r>
          </w:p>
        </w:tc>
        <w:tc>
          <w:tcPr>
            <w:tcW w:w="1980" w:type="dxa"/>
            <w:tcBorders>
              <w:top w:val="nil"/>
              <w:left w:val="nil"/>
              <w:bottom w:val="single" w:sz="8" w:space="0" w:color="auto"/>
              <w:right w:val="nil"/>
            </w:tcBorders>
            <w:shd w:val="clear" w:color="000000" w:fill="BFBFBF"/>
            <w:noWrap/>
            <w:vAlign w:val="center"/>
            <w:hideMark/>
          </w:tcPr>
          <w:p w14:paraId="29E71853"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2025" w:type="dxa"/>
            <w:tcBorders>
              <w:top w:val="nil"/>
              <w:left w:val="nil"/>
              <w:bottom w:val="single" w:sz="8" w:space="0" w:color="auto"/>
              <w:right w:val="nil"/>
            </w:tcBorders>
            <w:shd w:val="clear" w:color="000000" w:fill="BFBFBF"/>
            <w:vAlign w:val="center"/>
            <w:hideMark/>
          </w:tcPr>
          <w:p w14:paraId="219CF3FB" w14:textId="77777777" w:rsidR="00965A5E" w:rsidRPr="00DA2BCC" w:rsidRDefault="00965A5E" w:rsidP="007F2BC5">
            <w:pPr>
              <w:spacing w:after="0" w:line="240" w:lineRule="auto"/>
              <w:jc w:val="center"/>
              <w:rPr>
                <w:rFonts w:ascii="Calibri" w:eastAsia="Times New Roman" w:hAnsi="Calibri" w:cs="Times New Roman"/>
                <w:lang w:eastAsia="en-CA"/>
              </w:rPr>
            </w:pPr>
            <w:r w:rsidRPr="00DA2BCC">
              <w:rPr>
                <w:rFonts w:ascii="Calibri" w:eastAsia="Times New Roman" w:hAnsi="Calibri" w:cs="Times New Roman"/>
                <w:lang w:eastAsia="en-CA"/>
              </w:rPr>
              <w:t> </w:t>
            </w:r>
          </w:p>
        </w:tc>
        <w:tc>
          <w:tcPr>
            <w:tcW w:w="1710" w:type="dxa"/>
            <w:tcBorders>
              <w:top w:val="nil"/>
              <w:left w:val="nil"/>
              <w:bottom w:val="single" w:sz="8" w:space="0" w:color="auto"/>
              <w:right w:val="single" w:sz="8" w:space="0" w:color="auto"/>
            </w:tcBorders>
            <w:shd w:val="clear" w:color="000000" w:fill="BFBFBF"/>
            <w:noWrap/>
            <w:vAlign w:val="center"/>
            <w:hideMark/>
          </w:tcPr>
          <w:p w14:paraId="1D48B722" w14:textId="77777777" w:rsidR="00965A5E" w:rsidRPr="009E2279" w:rsidRDefault="00965A5E" w:rsidP="007F2BC5">
            <w:pPr>
              <w:spacing w:after="0" w:line="240" w:lineRule="auto"/>
              <w:jc w:val="center"/>
              <w:rPr>
                <w:rFonts w:ascii="Calibri" w:eastAsia="Times New Roman" w:hAnsi="Calibri" w:cs="Times New Roman"/>
                <w:lang w:eastAsia="en-CA"/>
              </w:rPr>
            </w:pPr>
            <w:r w:rsidRPr="009E2279">
              <w:rPr>
                <w:rFonts w:ascii="Calibri" w:eastAsia="Times New Roman" w:hAnsi="Calibri" w:cs="Times New Roman"/>
                <w:lang w:eastAsia="en-CA"/>
              </w:rPr>
              <w:t> </w:t>
            </w:r>
          </w:p>
        </w:tc>
      </w:tr>
      <w:tr w:rsidR="00965A5E" w:rsidRPr="009E2279" w14:paraId="67FE487D"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4B681FA5"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Under $40K</w:t>
            </w:r>
          </w:p>
        </w:tc>
        <w:tc>
          <w:tcPr>
            <w:tcW w:w="1980" w:type="dxa"/>
            <w:tcBorders>
              <w:top w:val="nil"/>
              <w:left w:val="nil"/>
              <w:bottom w:val="single" w:sz="8" w:space="0" w:color="auto"/>
              <w:right w:val="single" w:sz="8" w:space="0" w:color="auto"/>
            </w:tcBorders>
            <w:shd w:val="clear" w:color="auto" w:fill="auto"/>
            <w:noWrap/>
            <w:vAlign w:val="center"/>
          </w:tcPr>
          <w:p w14:paraId="7492CF0F"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1636</w:t>
            </w:r>
          </w:p>
        </w:tc>
        <w:tc>
          <w:tcPr>
            <w:tcW w:w="2025" w:type="dxa"/>
            <w:tcBorders>
              <w:top w:val="nil"/>
              <w:left w:val="nil"/>
              <w:bottom w:val="single" w:sz="8" w:space="0" w:color="auto"/>
              <w:right w:val="single" w:sz="8" w:space="0" w:color="auto"/>
            </w:tcBorders>
            <w:shd w:val="clear" w:color="auto" w:fill="auto"/>
            <w:vAlign w:val="center"/>
          </w:tcPr>
          <w:p w14:paraId="3F1E75A6"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1640</w:t>
            </w:r>
          </w:p>
        </w:tc>
        <w:tc>
          <w:tcPr>
            <w:tcW w:w="1710" w:type="dxa"/>
            <w:tcBorders>
              <w:top w:val="nil"/>
              <w:left w:val="nil"/>
              <w:bottom w:val="single" w:sz="8" w:space="0" w:color="auto"/>
              <w:right w:val="single" w:sz="8" w:space="0" w:color="auto"/>
            </w:tcBorders>
            <w:shd w:val="clear" w:color="auto" w:fill="auto"/>
            <w:noWrap/>
            <w:vAlign w:val="center"/>
          </w:tcPr>
          <w:p w14:paraId="0E943D3F"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2.8</w:t>
            </w:r>
          </w:p>
        </w:tc>
      </w:tr>
      <w:tr w:rsidR="00965A5E" w:rsidRPr="009E2279" w14:paraId="34D8E32F"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212FE2DE" w14:textId="71125B12" w:rsidR="00965A5E" w:rsidRPr="009E2279" w:rsidRDefault="00965A5E" w:rsidP="005612A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$40K to under $</w:t>
            </w:r>
            <w:r w:rsidR="00DE1887">
              <w:rPr>
                <w:rFonts w:ascii="Calibri" w:eastAsia="Times New Roman" w:hAnsi="Calibri" w:cs="Times New Roman"/>
                <w:lang w:eastAsia="en-CA"/>
              </w:rPr>
              <w:t>6</w:t>
            </w:r>
            <w:r w:rsidRPr="009E2279">
              <w:rPr>
                <w:rFonts w:ascii="Calibri" w:eastAsia="Times New Roman" w:hAnsi="Calibri" w:cs="Times New Roman"/>
                <w:lang w:eastAsia="en-CA"/>
              </w:rPr>
              <w:t>0K</w:t>
            </w:r>
          </w:p>
        </w:tc>
        <w:tc>
          <w:tcPr>
            <w:tcW w:w="1980" w:type="dxa"/>
            <w:tcBorders>
              <w:top w:val="nil"/>
              <w:left w:val="nil"/>
              <w:bottom w:val="single" w:sz="8" w:space="0" w:color="auto"/>
              <w:right w:val="single" w:sz="8" w:space="0" w:color="auto"/>
            </w:tcBorders>
            <w:shd w:val="clear" w:color="auto" w:fill="auto"/>
            <w:noWrap/>
            <w:vAlign w:val="center"/>
          </w:tcPr>
          <w:p w14:paraId="451F1100" w14:textId="0B5D15D5"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1101</w:t>
            </w:r>
          </w:p>
        </w:tc>
        <w:tc>
          <w:tcPr>
            <w:tcW w:w="2025" w:type="dxa"/>
            <w:tcBorders>
              <w:top w:val="nil"/>
              <w:left w:val="nil"/>
              <w:bottom w:val="single" w:sz="8" w:space="0" w:color="auto"/>
              <w:right w:val="single" w:sz="8" w:space="0" w:color="auto"/>
            </w:tcBorders>
            <w:shd w:val="clear" w:color="auto" w:fill="auto"/>
            <w:vAlign w:val="center"/>
          </w:tcPr>
          <w:p w14:paraId="53DC093C" w14:textId="5AD4EBB0" w:rsidR="00965A5E" w:rsidRPr="00DA2BCC"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1061</w:t>
            </w:r>
          </w:p>
        </w:tc>
        <w:tc>
          <w:tcPr>
            <w:tcW w:w="1710" w:type="dxa"/>
            <w:tcBorders>
              <w:top w:val="nil"/>
              <w:left w:val="nil"/>
              <w:bottom w:val="single" w:sz="8" w:space="0" w:color="auto"/>
              <w:right w:val="single" w:sz="8" w:space="0" w:color="auto"/>
            </w:tcBorders>
            <w:shd w:val="clear" w:color="auto" w:fill="auto"/>
            <w:noWrap/>
            <w:vAlign w:val="center"/>
          </w:tcPr>
          <w:p w14:paraId="3B5B33A4" w14:textId="0B5CAFB3" w:rsidR="00965A5E" w:rsidRPr="00F45472" w:rsidRDefault="00D30CBE" w:rsidP="00DE1887">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w:t>
            </w:r>
            <w:r w:rsidR="00DE1887">
              <w:rPr>
                <w:rFonts w:ascii="Calibri" w:eastAsia="Times New Roman" w:hAnsi="Calibri" w:cs="Times New Roman"/>
                <w:bCs/>
                <w:lang w:eastAsia="en-CA"/>
              </w:rPr>
              <w:t>3.4</w:t>
            </w:r>
          </w:p>
        </w:tc>
      </w:tr>
      <w:tr w:rsidR="00DE1887" w:rsidRPr="009E2279" w14:paraId="6FB5E13C"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tcPr>
          <w:p w14:paraId="53C4EFAC" w14:textId="62B56308" w:rsidR="00DE1887" w:rsidRPr="009E2279" w:rsidRDefault="00DE1887" w:rsidP="005612A5">
            <w:pPr>
              <w:spacing w:after="0" w:line="240" w:lineRule="auto"/>
              <w:rPr>
                <w:rFonts w:ascii="Calibri" w:eastAsia="Times New Roman" w:hAnsi="Calibri" w:cs="Times New Roman"/>
                <w:lang w:eastAsia="en-CA"/>
              </w:rPr>
            </w:pPr>
            <w:r>
              <w:rPr>
                <w:rFonts w:ascii="Calibri" w:eastAsia="Times New Roman" w:hAnsi="Calibri" w:cs="Times New Roman"/>
                <w:lang w:eastAsia="en-CA"/>
              </w:rPr>
              <w:t>$60K to under $100K</w:t>
            </w:r>
          </w:p>
        </w:tc>
        <w:tc>
          <w:tcPr>
            <w:tcW w:w="1980" w:type="dxa"/>
            <w:tcBorders>
              <w:top w:val="nil"/>
              <w:left w:val="nil"/>
              <w:bottom w:val="single" w:sz="8" w:space="0" w:color="auto"/>
              <w:right w:val="single" w:sz="8" w:space="0" w:color="auto"/>
            </w:tcBorders>
            <w:shd w:val="clear" w:color="auto" w:fill="auto"/>
            <w:noWrap/>
            <w:vAlign w:val="center"/>
          </w:tcPr>
          <w:p w14:paraId="452B83F5" w14:textId="7FAC1C5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1780</w:t>
            </w:r>
          </w:p>
        </w:tc>
        <w:tc>
          <w:tcPr>
            <w:tcW w:w="2025" w:type="dxa"/>
            <w:tcBorders>
              <w:top w:val="nil"/>
              <w:left w:val="nil"/>
              <w:bottom w:val="single" w:sz="8" w:space="0" w:color="auto"/>
              <w:right w:val="single" w:sz="8" w:space="0" w:color="auto"/>
            </w:tcBorders>
            <w:shd w:val="clear" w:color="auto" w:fill="auto"/>
            <w:vAlign w:val="center"/>
          </w:tcPr>
          <w:p w14:paraId="31722C1D" w14:textId="5C190782" w:rsidR="00DE1887" w:rsidRDefault="00DE1887"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1812</w:t>
            </w:r>
          </w:p>
        </w:tc>
        <w:tc>
          <w:tcPr>
            <w:tcW w:w="1710" w:type="dxa"/>
            <w:tcBorders>
              <w:top w:val="nil"/>
              <w:left w:val="nil"/>
              <w:bottom w:val="single" w:sz="8" w:space="0" w:color="auto"/>
              <w:right w:val="single" w:sz="8" w:space="0" w:color="auto"/>
            </w:tcBorders>
            <w:shd w:val="clear" w:color="auto" w:fill="auto"/>
            <w:noWrap/>
            <w:vAlign w:val="center"/>
          </w:tcPr>
          <w:p w14:paraId="041333C6" w14:textId="576700D0" w:rsidR="00DE1887" w:rsidRPr="00D30CBE" w:rsidRDefault="00DE1887" w:rsidP="007F2BC5">
            <w:pPr>
              <w:spacing w:after="0" w:line="240" w:lineRule="auto"/>
              <w:jc w:val="center"/>
              <w:rPr>
                <w:rFonts w:ascii="Calibri" w:eastAsia="Times New Roman" w:hAnsi="Calibri" w:cs="Times New Roman"/>
                <w:bCs/>
                <w:lang w:eastAsia="en-CA"/>
              </w:rPr>
            </w:pPr>
            <w:r w:rsidRPr="00D30CBE">
              <w:rPr>
                <w:rFonts w:ascii="Calibri" w:eastAsia="Times New Roman" w:hAnsi="Calibri" w:cs="Times New Roman"/>
                <w:bCs/>
                <w:lang w:eastAsia="en-CA"/>
              </w:rPr>
              <w:t>±</w:t>
            </w:r>
            <w:r>
              <w:rPr>
                <w:rFonts w:ascii="Calibri" w:eastAsia="Times New Roman" w:hAnsi="Calibri" w:cs="Times New Roman"/>
                <w:bCs/>
                <w:lang w:eastAsia="en-CA"/>
              </w:rPr>
              <w:t xml:space="preserve"> 2.6</w:t>
            </w:r>
          </w:p>
        </w:tc>
      </w:tr>
      <w:tr w:rsidR="00965A5E" w:rsidRPr="009E2279" w14:paraId="4BD51D79" w14:textId="77777777" w:rsidTr="00B926C7">
        <w:trPr>
          <w:trHeight w:val="315"/>
        </w:trPr>
        <w:tc>
          <w:tcPr>
            <w:tcW w:w="3500" w:type="dxa"/>
            <w:tcBorders>
              <w:top w:val="nil"/>
              <w:left w:val="single" w:sz="8" w:space="0" w:color="auto"/>
              <w:bottom w:val="single" w:sz="8" w:space="0" w:color="auto"/>
              <w:right w:val="single" w:sz="8" w:space="0" w:color="auto"/>
            </w:tcBorders>
            <w:shd w:val="clear" w:color="auto" w:fill="auto"/>
            <w:noWrap/>
            <w:vAlign w:val="center"/>
            <w:hideMark/>
          </w:tcPr>
          <w:p w14:paraId="7F905C49" w14:textId="77777777" w:rsidR="00965A5E" w:rsidRPr="009E2279" w:rsidRDefault="00965A5E" w:rsidP="007F2BC5">
            <w:pPr>
              <w:spacing w:after="0" w:line="240" w:lineRule="auto"/>
              <w:rPr>
                <w:rFonts w:ascii="Calibri" w:eastAsia="Times New Roman" w:hAnsi="Calibri" w:cs="Times New Roman"/>
                <w:lang w:eastAsia="en-CA"/>
              </w:rPr>
            </w:pPr>
            <w:r w:rsidRPr="009E2279">
              <w:rPr>
                <w:rFonts w:ascii="Calibri" w:eastAsia="Times New Roman" w:hAnsi="Calibri" w:cs="Times New Roman"/>
                <w:lang w:eastAsia="en-CA"/>
              </w:rPr>
              <w:t>$100K or more</w:t>
            </w:r>
          </w:p>
        </w:tc>
        <w:tc>
          <w:tcPr>
            <w:tcW w:w="1980" w:type="dxa"/>
            <w:tcBorders>
              <w:top w:val="nil"/>
              <w:left w:val="nil"/>
              <w:bottom w:val="single" w:sz="8" w:space="0" w:color="auto"/>
              <w:right w:val="single" w:sz="8" w:space="0" w:color="auto"/>
            </w:tcBorders>
            <w:shd w:val="clear" w:color="auto" w:fill="auto"/>
            <w:noWrap/>
            <w:vAlign w:val="center"/>
          </w:tcPr>
          <w:p w14:paraId="60315108"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1881</w:t>
            </w:r>
          </w:p>
        </w:tc>
        <w:tc>
          <w:tcPr>
            <w:tcW w:w="2025" w:type="dxa"/>
            <w:tcBorders>
              <w:top w:val="nil"/>
              <w:left w:val="nil"/>
              <w:bottom w:val="single" w:sz="8" w:space="0" w:color="auto"/>
              <w:right w:val="single" w:sz="8" w:space="0" w:color="auto"/>
            </w:tcBorders>
            <w:shd w:val="clear" w:color="auto" w:fill="auto"/>
            <w:vAlign w:val="center"/>
          </w:tcPr>
          <w:p w14:paraId="5EFE8B21" w14:textId="77777777" w:rsidR="00965A5E" w:rsidRPr="00DA2BCC" w:rsidRDefault="005612A5" w:rsidP="007F2BC5">
            <w:pPr>
              <w:spacing w:after="0" w:line="240" w:lineRule="auto"/>
              <w:jc w:val="center"/>
              <w:rPr>
                <w:rFonts w:ascii="Calibri" w:eastAsia="Times New Roman" w:hAnsi="Calibri" w:cs="Times New Roman"/>
                <w:lang w:eastAsia="en-CA"/>
              </w:rPr>
            </w:pPr>
            <w:r>
              <w:rPr>
                <w:rFonts w:ascii="Calibri" w:eastAsia="Times New Roman" w:hAnsi="Calibri" w:cs="Times New Roman"/>
                <w:lang w:eastAsia="en-CA"/>
              </w:rPr>
              <w:t>1924</w:t>
            </w:r>
          </w:p>
        </w:tc>
        <w:tc>
          <w:tcPr>
            <w:tcW w:w="1710" w:type="dxa"/>
            <w:tcBorders>
              <w:top w:val="nil"/>
              <w:left w:val="nil"/>
              <w:bottom w:val="single" w:sz="8" w:space="0" w:color="auto"/>
              <w:right w:val="single" w:sz="8" w:space="0" w:color="auto"/>
            </w:tcBorders>
            <w:shd w:val="clear" w:color="auto" w:fill="auto"/>
            <w:noWrap/>
            <w:vAlign w:val="center"/>
          </w:tcPr>
          <w:p w14:paraId="662C480E" w14:textId="77777777" w:rsidR="00965A5E" w:rsidRPr="00F45472" w:rsidRDefault="00D30CBE" w:rsidP="007F2BC5">
            <w:pPr>
              <w:spacing w:after="0" w:line="240" w:lineRule="auto"/>
              <w:jc w:val="center"/>
              <w:rPr>
                <w:rFonts w:ascii="Calibri" w:eastAsia="Times New Roman" w:hAnsi="Calibri" w:cs="Times New Roman"/>
                <w:lang w:eastAsia="en-CA"/>
              </w:rPr>
            </w:pPr>
            <w:r w:rsidRPr="00D30CBE">
              <w:rPr>
                <w:rFonts w:ascii="Calibri" w:eastAsia="Times New Roman" w:hAnsi="Calibri" w:cs="Times New Roman"/>
                <w:bCs/>
                <w:lang w:eastAsia="en-CA"/>
              </w:rPr>
              <w:t>±</w:t>
            </w:r>
            <w:r w:rsidR="0099200D">
              <w:rPr>
                <w:rFonts w:ascii="Calibri" w:eastAsia="Times New Roman" w:hAnsi="Calibri" w:cs="Times New Roman"/>
                <w:bCs/>
                <w:lang w:eastAsia="en-CA"/>
              </w:rPr>
              <w:t xml:space="preserve"> 2.5</w:t>
            </w:r>
          </w:p>
        </w:tc>
      </w:tr>
    </w:tbl>
    <w:p w14:paraId="6B65BEA4" w14:textId="7FC045C0" w:rsidR="00965A5E" w:rsidRPr="005737EF" w:rsidRDefault="005737EF" w:rsidP="005737EF">
      <w:pPr>
        <w:rPr>
          <w:sz w:val="20"/>
          <w:szCs w:val="20"/>
          <w:lang w:val="en-US"/>
        </w:rPr>
      </w:pPr>
      <w:r>
        <w:rPr>
          <w:sz w:val="20"/>
          <w:szCs w:val="20"/>
          <w:lang w:val="en-US"/>
        </w:rPr>
        <w:t xml:space="preserve">  </w:t>
      </w:r>
      <w:r w:rsidRPr="005737EF">
        <w:rPr>
          <w:sz w:val="20"/>
          <w:szCs w:val="20"/>
          <w:lang w:val="en-US"/>
        </w:rPr>
        <w:t xml:space="preserve">* Totals may not add up to 100% due to </w:t>
      </w:r>
      <w:r>
        <w:rPr>
          <w:sz w:val="20"/>
          <w:szCs w:val="20"/>
          <w:lang w:val="en-US"/>
        </w:rPr>
        <w:t>some respondents’ refusal to provide socioeconomic information</w:t>
      </w:r>
      <w:r w:rsidRPr="005737EF">
        <w:rPr>
          <w:sz w:val="20"/>
          <w:szCs w:val="20"/>
          <w:lang w:val="en-US"/>
        </w:rPr>
        <w:t xml:space="preserve">. </w:t>
      </w:r>
    </w:p>
    <w:p w14:paraId="3B04FADB" w14:textId="22EE42D1" w:rsidR="005737EF" w:rsidRDefault="00B926C7" w:rsidP="00965A5E">
      <w:pPr>
        <w:rPr>
          <w:sz w:val="24"/>
          <w:szCs w:val="24"/>
          <w:lang w:val="en-US"/>
        </w:rPr>
      </w:pPr>
      <w:r>
        <w:rPr>
          <w:sz w:val="24"/>
          <w:szCs w:val="24"/>
          <w:lang w:val="en-US"/>
        </w:rPr>
        <w:t>Statistics presented in the table above show minimal differences between the final unweighted and weighted samples. While the impact of the weights was more important for the younger and older age groups, it remains well within acceptable ranges for a survey of the general population.</w:t>
      </w:r>
    </w:p>
    <w:p w14:paraId="29860AB8" w14:textId="50518984" w:rsidR="00B926C7" w:rsidRDefault="00B926C7" w:rsidP="00965A5E">
      <w:pPr>
        <w:rPr>
          <w:sz w:val="24"/>
          <w:szCs w:val="24"/>
          <w:lang w:val="en-US"/>
        </w:rPr>
      </w:pPr>
    </w:p>
    <w:p w14:paraId="13613DE9" w14:textId="09C2C26F" w:rsidR="00B926C7" w:rsidRPr="001179E7" w:rsidRDefault="00B926C7" w:rsidP="00B139E8">
      <w:pPr>
        <w:rPr>
          <w:b/>
          <w:color w:val="007681" w:themeColor="accent6"/>
          <w:lang w:val="en-US"/>
        </w:rPr>
      </w:pPr>
      <w:r w:rsidRPr="001179E7">
        <w:rPr>
          <w:b/>
          <w:color w:val="007681" w:themeColor="accent6"/>
          <w:lang w:val="en-US"/>
        </w:rPr>
        <w:t>Call Dispositions</w:t>
      </w:r>
    </w:p>
    <w:p w14:paraId="394F7D3C" w14:textId="3DA9ED64" w:rsidR="00965A5E" w:rsidRPr="00965A5E" w:rsidRDefault="00965A5E" w:rsidP="00965A5E">
      <w:pPr>
        <w:rPr>
          <w:sz w:val="24"/>
          <w:szCs w:val="24"/>
          <w:lang w:val="en-US"/>
        </w:rPr>
      </w:pPr>
      <w:r w:rsidRPr="00965A5E">
        <w:rPr>
          <w:sz w:val="24"/>
          <w:szCs w:val="24"/>
          <w:lang w:val="en-US"/>
        </w:rPr>
        <w:t xml:space="preserve">The following table provides the call dispositions and response rate calculation, as per the MRIA’s empirical method of calculating response rates for telephone surveys. </w:t>
      </w:r>
    </w:p>
    <w:tbl>
      <w:tblPr>
        <w:tblW w:w="9180" w:type="dxa"/>
        <w:tblLayout w:type="fixed"/>
        <w:tblLook w:val="00A0" w:firstRow="1" w:lastRow="0" w:firstColumn="1" w:lastColumn="0" w:noHBand="0" w:noVBand="0"/>
        <w:tblCaption w:val="Call Dispositions"/>
        <w:tblDescription w:val="The following table provides the call dispositions and response rate calculation, as per the MRIA’s empirical method of calculating response rates for telephone surveys. "/>
      </w:tblPr>
      <w:tblGrid>
        <w:gridCol w:w="4713"/>
        <w:gridCol w:w="1440"/>
        <w:gridCol w:w="1440"/>
        <w:gridCol w:w="1587"/>
      </w:tblGrid>
      <w:tr w:rsidR="00965A5E" w:rsidRPr="00CE23E2" w14:paraId="7BFC4E8B" w14:textId="77777777" w:rsidTr="003B4D75">
        <w:trPr>
          <w:trHeight w:val="537"/>
        </w:trPr>
        <w:tc>
          <w:tcPr>
            <w:tcW w:w="4713" w:type="dxa"/>
            <w:tcBorders>
              <w:top w:val="single" w:sz="8" w:space="0" w:color="auto"/>
              <w:left w:val="single" w:sz="8" w:space="0" w:color="auto"/>
              <w:bottom w:val="single" w:sz="8" w:space="0" w:color="auto"/>
              <w:right w:val="nil"/>
            </w:tcBorders>
            <w:shd w:val="clear" w:color="000000" w:fill="002060"/>
            <w:noWrap/>
            <w:vAlign w:val="center"/>
          </w:tcPr>
          <w:p w14:paraId="398430C0" w14:textId="77777777" w:rsidR="00965A5E" w:rsidRPr="00CE23E2" w:rsidRDefault="00965A5E" w:rsidP="007F2BC5">
            <w:pPr>
              <w:spacing w:after="0" w:line="240" w:lineRule="auto"/>
              <w:rPr>
                <w:rFonts w:eastAsia="Times New Roman"/>
                <w:b/>
                <w:bCs/>
                <w:color w:val="FFFFFF"/>
                <w:lang w:val="en-US"/>
              </w:rPr>
            </w:pPr>
            <w:r w:rsidRPr="00CE23E2">
              <w:rPr>
                <w:rFonts w:eastAsia="Times New Roman"/>
                <w:b/>
                <w:bCs/>
                <w:color w:val="FFFFFF"/>
                <w:lang w:val="en-US"/>
              </w:rPr>
              <w:t>Empirical Calculation for Data Collection</w:t>
            </w:r>
          </w:p>
        </w:tc>
        <w:tc>
          <w:tcPr>
            <w:tcW w:w="1440" w:type="dxa"/>
            <w:tcBorders>
              <w:top w:val="single" w:sz="8" w:space="0" w:color="auto"/>
              <w:left w:val="nil"/>
              <w:bottom w:val="single" w:sz="8" w:space="0" w:color="auto"/>
              <w:right w:val="nil"/>
            </w:tcBorders>
            <w:shd w:val="clear" w:color="000000" w:fill="002060"/>
            <w:noWrap/>
            <w:vAlign w:val="center"/>
          </w:tcPr>
          <w:p w14:paraId="1F4F1A4E"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Landline</w:t>
            </w:r>
          </w:p>
        </w:tc>
        <w:tc>
          <w:tcPr>
            <w:tcW w:w="1440" w:type="dxa"/>
            <w:tcBorders>
              <w:top w:val="single" w:sz="8" w:space="0" w:color="auto"/>
              <w:left w:val="nil"/>
              <w:bottom w:val="single" w:sz="8" w:space="0" w:color="auto"/>
              <w:right w:val="nil"/>
            </w:tcBorders>
            <w:shd w:val="clear" w:color="000000" w:fill="002060"/>
            <w:noWrap/>
            <w:vAlign w:val="center"/>
          </w:tcPr>
          <w:p w14:paraId="38B0F309"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Cellphone</w:t>
            </w:r>
          </w:p>
        </w:tc>
        <w:tc>
          <w:tcPr>
            <w:tcW w:w="1587" w:type="dxa"/>
            <w:tcBorders>
              <w:top w:val="single" w:sz="8" w:space="0" w:color="auto"/>
              <w:left w:val="nil"/>
              <w:bottom w:val="single" w:sz="8" w:space="0" w:color="auto"/>
              <w:right w:val="single" w:sz="8" w:space="0" w:color="auto"/>
            </w:tcBorders>
            <w:shd w:val="clear" w:color="000000" w:fill="002060"/>
            <w:noWrap/>
            <w:vAlign w:val="center"/>
          </w:tcPr>
          <w:p w14:paraId="77686BCB" w14:textId="77777777" w:rsidR="00965A5E" w:rsidRPr="00CE23E2" w:rsidRDefault="00965A5E" w:rsidP="00401C37">
            <w:pPr>
              <w:spacing w:after="0" w:line="240" w:lineRule="auto"/>
              <w:jc w:val="center"/>
              <w:rPr>
                <w:rFonts w:eastAsia="Times New Roman"/>
                <w:b/>
                <w:bCs/>
                <w:color w:val="FFFFFF"/>
                <w:lang w:val="en-US"/>
              </w:rPr>
            </w:pPr>
            <w:r w:rsidRPr="00CE23E2">
              <w:rPr>
                <w:rFonts w:eastAsia="Times New Roman"/>
                <w:b/>
                <w:bCs/>
                <w:color w:val="FFFFFF"/>
                <w:lang w:val="en-US"/>
              </w:rPr>
              <w:t>Total</w:t>
            </w:r>
          </w:p>
        </w:tc>
      </w:tr>
      <w:tr w:rsidR="005B38AC" w:rsidRPr="00CE23E2" w14:paraId="2E3B7F0D"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195E17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 xml:space="preserve">Total Numbers Attempted   </w:t>
            </w:r>
          </w:p>
        </w:tc>
        <w:tc>
          <w:tcPr>
            <w:tcW w:w="1440" w:type="dxa"/>
            <w:tcBorders>
              <w:top w:val="nil"/>
              <w:left w:val="nil"/>
              <w:bottom w:val="single" w:sz="8" w:space="0" w:color="auto"/>
              <w:right w:val="single" w:sz="8" w:space="0" w:color="auto"/>
            </w:tcBorders>
            <w:shd w:val="clear" w:color="auto" w:fill="auto"/>
            <w:noWrap/>
            <w:vAlign w:val="center"/>
          </w:tcPr>
          <w:p w14:paraId="49C4875D" w14:textId="640FAA58" w:rsidR="005B38AC" w:rsidRDefault="004B4CF8" w:rsidP="00401C37">
            <w:pPr>
              <w:jc w:val="center"/>
              <w:rPr>
                <w:rFonts w:ascii="Calibri" w:hAnsi="Calibri"/>
                <w:b/>
                <w:bCs/>
                <w:color w:val="000000"/>
              </w:rPr>
            </w:pPr>
            <w:r>
              <w:rPr>
                <w:rFonts w:ascii="Calibri" w:hAnsi="Calibri"/>
                <w:b/>
                <w:bCs/>
                <w:color w:val="000000"/>
              </w:rPr>
              <w:t>237353</w:t>
            </w:r>
          </w:p>
        </w:tc>
        <w:tc>
          <w:tcPr>
            <w:tcW w:w="1440" w:type="dxa"/>
            <w:tcBorders>
              <w:top w:val="nil"/>
              <w:left w:val="nil"/>
              <w:bottom w:val="single" w:sz="8" w:space="0" w:color="auto"/>
              <w:right w:val="single" w:sz="8" w:space="0" w:color="auto"/>
            </w:tcBorders>
            <w:shd w:val="clear" w:color="auto" w:fill="auto"/>
            <w:noWrap/>
            <w:vAlign w:val="center"/>
          </w:tcPr>
          <w:p w14:paraId="1389DDD8" w14:textId="76A7630C" w:rsidR="005B38AC" w:rsidRDefault="004B4CF8" w:rsidP="00401C37">
            <w:pPr>
              <w:jc w:val="center"/>
              <w:rPr>
                <w:rFonts w:ascii="Calibri" w:hAnsi="Calibri"/>
                <w:b/>
                <w:bCs/>
                <w:color w:val="000000"/>
              </w:rPr>
            </w:pPr>
            <w:r>
              <w:rPr>
                <w:rFonts w:ascii="Calibri" w:hAnsi="Calibri"/>
                <w:b/>
                <w:bCs/>
                <w:color w:val="000000"/>
              </w:rPr>
              <w:t>209778</w:t>
            </w:r>
          </w:p>
        </w:tc>
        <w:tc>
          <w:tcPr>
            <w:tcW w:w="1587" w:type="dxa"/>
            <w:tcBorders>
              <w:top w:val="nil"/>
              <w:left w:val="nil"/>
              <w:bottom w:val="single" w:sz="8" w:space="0" w:color="auto"/>
              <w:right w:val="single" w:sz="8" w:space="0" w:color="auto"/>
            </w:tcBorders>
            <w:shd w:val="clear" w:color="auto" w:fill="auto"/>
            <w:noWrap/>
            <w:vAlign w:val="center"/>
          </w:tcPr>
          <w:p w14:paraId="2B105FE4" w14:textId="6C5CEEDB" w:rsidR="005B38AC" w:rsidRDefault="004B4CF8" w:rsidP="00401C37">
            <w:pPr>
              <w:jc w:val="center"/>
              <w:rPr>
                <w:rFonts w:ascii="Calibri" w:hAnsi="Calibri"/>
                <w:b/>
                <w:bCs/>
                <w:color w:val="000000"/>
              </w:rPr>
            </w:pPr>
            <w:r>
              <w:rPr>
                <w:rFonts w:ascii="Calibri" w:hAnsi="Calibri"/>
                <w:b/>
                <w:bCs/>
                <w:color w:val="000000"/>
              </w:rPr>
              <w:t>447131</w:t>
            </w:r>
          </w:p>
        </w:tc>
      </w:tr>
      <w:tr w:rsidR="005B38AC" w:rsidRPr="00DE1887" w14:paraId="7D641412"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3B85EBAA" w14:textId="77777777" w:rsidR="005B38AC" w:rsidRPr="00CE23E2" w:rsidRDefault="005B38AC" w:rsidP="005B38AC">
            <w:pPr>
              <w:spacing w:after="0" w:line="240" w:lineRule="auto"/>
              <w:rPr>
                <w:rFonts w:eastAsia="Times New Roman"/>
                <w:lang w:val="en-US"/>
              </w:rPr>
            </w:pPr>
            <w:r w:rsidRPr="00CE23E2">
              <w:rPr>
                <w:rFonts w:eastAsia="Times New Roman"/>
                <w:lang w:val="en-US"/>
              </w:rPr>
              <w:t>Invalid (NIS, fax/modem, business/non-res.)</w:t>
            </w:r>
          </w:p>
        </w:tc>
        <w:tc>
          <w:tcPr>
            <w:tcW w:w="1440" w:type="dxa"/>
            <w:tcBorders>
              <w:top w:val="nil"/>
              <w:left w:val="nil"/>
              <w:bottom w:val="single" w:sz="8" w:space="0" w:color="auto"/>
              <w:right w:val="single" w:sz="8" w:space="0" w:color="auto"/>
            </w:tcBorders>
            <w:shd w:val="clear" w:color="auto" w:fill="auto"/>
            <w:noWrap/>
            <w:vAlign w:val="center"/>
          </w:tcPr>
          <w:p w14:paraId="1BAEBFB6" w14:textId="27C099BC" w:rsidR="005B38AC" w:rsidRPr="00617E28" w:rsidRDefault="006429B9" w:rsidP="00401C37">
            <w:pPr>
              <w:jc w:val="center"/>
              <w:rPr>
                <w:rFonts w:ascii="Calibri" w:hAnsi="Calibri"/>
                <w:color w:val="000000"/>
                <w:lang w:val="en-US"/>
              </w:rPr>
            </w:pPr>
            <w:r>
              <w:rPr>
                <w:rFonts w:ascii="Calibri" w:hAnsi="Calibri"/>
                <w:color w:val="000000"/>
                <w:lang w:val="en-US"/>
              </w:rPr>
              <w:t>93723</w:t>
            </w:r>
          </w:p>
        </w:tc>
        <w:tc>
          <w:tcPr>
            <w:tcW w:w="1440" w:type="dxa"/>
            <w:tcBorders>
              <w:top w:val="nil"/>
              <w:left w:val="nil"/>
              <w:bottom w:val="single" w:sz="8" w:space="0" w:color="auto"/>
              <w:right w:val="single" w:sz="8" w:space="0" w:color="auto"/>
            </w:tcBorders>
            <w:shd w:val="clear" w:color="auto" w:fill="auto"/>
            <w:noWrap/>
            <w:vAlign w:val="center"/>
          </w:tcPr>
          <w:p w14:paraId="19FD72A0" w14:textId="0536FFF9" w:rsidR="005B38AC" w:rsidRPr="00617E28" w:rsidRDefault="006429B9" w:rsidP="00401C37">
            <w:pPr>
              <w:jc w:val="center"/>
              <w:rPr>
                <w:rFonts w:ascii="Calibri" w:hAnsi="Calibri"/>
                <w:color w:val="000000"/>
                <w:lang w:val="en-US"/>
              </w:rPr>
            </w:pPr>
            <w:r>
              <w:rPr>
                <w:rFonts w:ascii="Calibri" w:hAnsi="Calibri"/>
                <w:color w:val="000000"/>
                <w:lang w:val="en-US"/>
              </w:rPr>
              <w:t>88782</w:t>
            </w:r>
          </w:p>
        </w:tc>
        <w:tc>
          <w:tcPr>
            <w:tcW w:w="1587" w:type="dxa"/>
            <w:tcBorders>
              <w:top w:val="nil"/>
              <w:left w:val="nil"/>
              <w:bottom w:val="single" w:sz="8" w:space="0" w:color="auto"/>
              <w:right w:val="single" w:sz="8" w:space="0" w:color="auto"/>
            </w:tcBorders>
            <w:shd w:val="clear" w:color="auto" w:fill="auto"/>
            <w:noWrap/>
            <w:vAlign w:val="center"/>
          </w:tcPr>
          <w:p w14:paraId="2B231EDF" w14:textId="726DFAE9" w:rsidR="005B38AC" w:rsidRPr="00617E28" w:rsidRDefault="006429B9" w:rsidP="00401C37">
            <w:pPr>
              <w:jc w:val="center"/>
              <w:rPr>
                <w:rFonts w:ascii="Calibri" w:hAnsi="Calibri"/>
                <w:color w:val="000000"/>
                <w:lang w:val="en-US"/>
              </w:rPr>
            </w:pPr>
            <w:r>
              <w:rPr>
                <w:rFonts w:ascii="Calibri" w:hAnsi="Calibri"/>
                <w:color w:val="000000"/>
                <w:lang w:val="en-US"/>
              </w:rPr>
              <w:t>182505</w:t>
            </w:r>
          </w:p>
        </w:tc>
      </w:tr>
      <w:tr w:rsidR="005B38AC" w:rsidRPr="00617E28" w14:paraId="09E4E5AD" w14:textId="77777777" w:rsidTr="003B4D75">
        <w:trPr>
          <w:trHeight w:hRule="exact" w:val="871"/>
        </w:trPr>
        <w:tc>
          <w:tcPr>
            <w:tcW w:w="4713" w:type="dxa"/>
            <w:tcBorders>
              <w:top w:val="nil"/>
              <w:left w:val="single" w:sz="8" w:space="0" w:color="auto"/>
              <w:bottom w:val="single" w:sz="8" w:space="0" w:color="auto"/>
              <w:right w:val="single" w:sz="8" w:space="0" w:color="auto"/>
            </w:tcBorders>
            <w:noWrap/>
            <w:vAlign w:val="center"/>
          </w:tcPr>
          <w:p w14:paraId="0362E630" w14:textId="1543A2B1" w:rsidR="005B38AC" w:rsidRPr="00CE23E2" w:rsidRDefault="005B38AC" w:rsidP="005B38AC">
            <w:pPr>
              <w:spacing w:after="0" w:line="240" w:lineRule="auto"/>
              <w:rPr>
                <w:rFonts w:eastAsia="Times New Roman"/>
                <w:b/>
                <w:bCs/>
                <w:lang w:val="en-US"/>
              </w:rPr>
            </w:pPr>
            <w:r w:rsidRPr="00CE23E2">
              <w:rPr>
                <w:rFonts w:eastAsia="Times New Roman"/>
                <w:b/>
                <w:bCs/>
                <w:lang w:val="en-US"/>
              </w:rPr>
              <w:t>Unresolved (U) (Busy, no answer, answering machine</w:t>
            </w:r>
            <w:r w:rsidR="00BB66B0">
              <w:rPr>
                <w:rFonts w:eastAsia="Times New Roman"/>
                <w:b/>
                <w:bCs/>
                <w:lang w:val="en-US"/>
              </w:rPr>
              <w:t>, nuisance hangup, resource bottleneck, number changed</w:t>
            </w:r>
            <w:r w:rsidRPr="00CE23E2">
              <w:rPr>
                <w:rFonts w:eastAsia="Times New Roman"/>
                <w:b/>
                <w:bCs/>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0425656E" w14:textId="15AC45B1" w:rsidR="005B38AC" w:rsidRPr="00617E28" w:rsidRDefault="00401C37" w:rsidP="00401C37">
            <w:pPr>
              <w:jc w:val="center"/>
              <w:rPr>
                <w:rFonts w:ascii="Calibri" w:hAnsi="Calibri"/>
                <w:b/>
                <w:bCs/>
                <w:color w:val="000000"/>
                <w:lang w:val="en-US"/>
              </w:rPr>
            </w:pPr>
            <w:r>
              <w:rPr>
                <w:rFonts w:ascii="Calibri" w:hAnsi="Calibri"/>
                <w:b/>
                <w:bCs/>
                <w:color w:val="000000"/>
                <w:lang w:val="en-US"/>
              </w:rPr>
              <w:t>107214</w:t>
            </w:r>
          </w:p>
        </w:tc>
        <w:tc>
          <w:tcPr>
            <w:tcW w:w="1440" w:type="dxa"/>
            <w:tcBorders>
              <w:top w:val="nil"/>
              <w:left w:val="nil"/>
              <w:bottom w:val="single" w:sz="8" w:space="0" w:color="auto"/>
              <w:right w:val="single" w:sz="8" w:space="0" w:color="auto"/>
            </w:tcBorders>
            <w:shd w:val="clear" w:color="auto" w:fill="auto"/>
            <w:noWrap/>
            <w:vAlign w:val="center"/>
          </w:tcPr>
          <w:p w14:paraId="29B0E3F6" w14:textId="4DFC2D4F" w:rsidR="005B38AC" w:rsidRPr="00617E28" w:rsidRDefault="00401C37" w:rsidP="00401C37">
            <w:pPr>
              <w:jc w:val="center"/>
              <w:rPr>
                <w:rFonts w:ascii="Calibri" w:hAnsi="Calibri"/>
                <w:b/>
                <w:bCs/>
                <w:color w:val="000000"/>
                <w:lang w:val="en-US"/>
              </w:rPr>
            </w:pPr>
            <w:r>
              <w:rPr>
                <w:rFonts w:ascii="Calibri" w:hAnsi="Calibri"/>
                <w:b/>
                <w:bCs/>
                <w:color w:val="000000"/>
                <w:lang w:val="en-US"/>
              </w:rPr>
              <w:t>94969</w:t>
            </w:r>
          </w:p>
        </w:tc>
        <w:tc>
          <w:tcPr>
            <w:tcW w:w="1587" w:type="dxa"/>
            <w:tcBorders>
              <w:top w:val="nil"/>
              <w:left w:val="nil"/>
              <w:bottom w:val="single" w:sz="8" w:space="0" w:color="auto"/>
              <w:right w:val="single" w:sz="8" w:space="0" w:color="auto"/>
            </w:tcBorders>
            <w:shd w:val="clear" w:color="auto" w:fill="auto"/>
            <w:noWrap/>
            <w:vAlign w:val="center"/>
          </w:tcPr>
          <w:p w14:paraId="02261449" w14:textId="291144B4" w:rsidR="005B38AC" w:rsidRPr="00617E28" w:rsidRDefault="00665D85" w:rsidP="00401C37">
            <w:pPr>
              <w:jc w:val="center"/>
              <w:rPr>
                <w:rFonts w:ascii="Calibri" w:hAnsi="Calibri"/>
                <w:b/>
                <w:bCs/>
                <w:color w:val="000000"/>
                <w:lang w:val="en-US"/>
              </w:rPr>
            </w:pPr>
            <w:r>
              <w:rPr>
                <w:rFonts w:ascii="Calibri" w:hAnsi="Calibri"/>
                <w:b/>
                <w:bCs/>
                <w:color w:val="000000"/>
                <w:lang w:val="en-US"/>
              </w:rPr>
              <w:t>202183</w:t>
            </w:r>
          </w:p>
        </w:tc>
      </w:tr>
      <w:tr w:rsidR="005B38AC" w:rsidRPr="00617E28" w14:paraId="7C7AC75F"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2D4BD75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non-responding (IS)</w:t>
            </w:r>
          </w:p>
        </w:tc>
        <w:tc>
          <w:tcPr>
            <w:tcW w:w="1440" w:type="dxa"/>
            <w:tcBorders>
              <w:top w:val="nil"/>
              <w:left w:val="nil"/>
              <w:bottom w:val="single" w:sz="8" w:space="0" w:color="auto"/>
              <w:right w:val="single" w:sz="8" w:space="0" w:color="auto"/>
            </w:tcBorders>
            <w:shd w:val="clear" w:color="auto" w:fill="auto"/>
            <w:noWrap/>
            <w:vAlign w:val="center"/>
          </w:tcPr>
          <w:p w14:paraId="51903B79" w14:textId="4DC70B7D" w:rsidR="005B38AC" w:rsidRPr="00617E28" w:rsidRDefault="00401C37" w:rsidP="00401C37">
            <w:pPr>
              <w:jc w:val="center"/>
              <w:rPr>
                <w:rFonts w:ascii="Calibri" w:hAnsi="Calibri"/>
                <w:color w:val="000000"/>
                <w:lang w:val="en-US"/>
              </w:rPr>
            </w:pPr>
            <w:r>
              <w:rPr>
                <w:rFonts w:ascii="Calibri" w:hAnsi="Calibri"/>
                <w:color w:val="000000"/>
                <w:lang w:val="en-US"/>
              </w:rPr>
              <w:t>32073</w:t>
            </w:r>
          </w:p>
        </w:tc>
        <w:tc>
          <w:tcPr>
            <w:tcW w:w="1440" w:type="dxa"/>
            <w:tcBorders>
              <w:top w:val="nil"/>
              <w:left w:val="nil"/>
              <w:bottom w:val="single" w:sz="8" w:space="0" w:color="auto"/>
              <w:right w:val="single" w:sz="8" w:space="0" w:color="auto"/>
            </w:tcBorders>
            <w:shd w:val="clear" w:color="auto" w:fill="auto"/>
            <w:noWrap/>
            <w:vAlign w:val="center"/>
          </w:tcPr>
          <w:p w14:paraId="2546619F" w14:textId="2CFDB283" w:rsidR="005B38AC" w:rsidRPr="00617E28" w:rsidRDefault="00401C37" w:rsidP="00401C37">
            <w:pPr>
              <w:jc w:val="center"/>
              <w:rPr>
                <w:rFonts w:ascii="Calibri" w:hAnsi="Calibri"/>
                <w:color w:val="000000"/>
                <w:lang w:val="en-US"/>
              </w:rPr>
            </w:pPr>
            <w:r>
              <w:rPr>
                <w:rFonts w:ascii="Calibri" w:hAnsi="Calibri"/>
                <w:color w:val="000000"/>
                <w:lang w:val="en-US"/>
              </w:rPr>
              <w:t>22400</w:t>
            </w:r>
          </w:p>
        </w:tc>
        <w:tc>
          <w:tcPr>
            <w:tcW w:w="1587" w:type="dxa"/>
            <w:tcBorders>
              <w:top w:val="nil"/>
              <w:left w:val="nil"/>
              <w:bottom w:val="single" w:sz="8" w:space="0" w:color="auto"/>
              <w:right w:val="single" w:sz="8" w:space="0" w:color="auto"/>
            </w:tcBorders>
            <w:shd w:val="clear" w:color="auto" w:fill="auto"/>
            <w:noWrap/>
            <w:vAlign w:val="center"/>
          </w:tcPr>
          <w:p w14:paraId="181BC5AA" w14:textId="643F7651" w:rsidR="005B38AC" w:rsidRPr="00617E28" w:rsidRDefault="00665D85" w:rsidP="00401C37">
            <w:pPr>
              <w:jc w:val="center"/>
              <w:rPr>
                <w:rFonts w:ascii="Calibri" w:hAnsi="Calibri"/>
                <w:color w:val="000000"/>
                <w:lang w:val="en-US"/>
              </w:rPr>
            </w:pPr>
            <w:r>
              <w:rPr>
                <w:rFonts w:ascii="Calibri" w:hAnsi="Calibri"/>
                <w:color w:val="000000"/>
                <w:lang w:val="en-US"/>
              </w:rPr>
              <w:t>54473</w:t>
            </w:r>
          </w:p>
        </w:tc>
      </w:tr>
      <w:tr w:rsidR="005B38AC" w:rsidRPr="00CE23E2" w14:paraId="48360523"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0D3F85B2" w14:textId="77777777" w:rsidR="005B38AC" w:rsidRPr="00CE23E2" w:rsidRDefault="005B38AC" w:rsidP="005B38AC">
            <w:pPr>
              <w:spacing w:after="0" w:line="240" w:lineRule="auto"/>
              <w:rPr>
                <w:rFonts w:eastAsia="Times New Roman"/>
                <w:lang w:val="en-US"/>
              </w:rPr>
            </w:pPr>
            <w:r>
              <w:rPr>
                <w:rFonts w:eastAsia="Times New Roman"/>
                <w:lang w:val="en-US"/>
              </w:rPr>
              <w:t>Language problem</w:t>
            </w:r>
          </w:p>
        </w:tc>
        <w:tc>
          <w:tcPr>
            <w:tcW w:w="1440" w:type="dxa"/>
            <w:tcBorders>
              <w:top w:val="nil"/>
              <w:left w:val="nil"/>
              <w:bottom w:val="single" w:sz="8" w:space="0" w:color="auto"/>
              <w:right w:val="single" w:sz="8" w:space="0" w:color="auto"/>
            </w:tcBorders>
            <w:shd w:val="clear" w:color="auto" w:fill="auto"/>
            <w:noWrap/>
            <w:vAlign w:val="center"/>
          </w:tcPr>
          <w:p w14:paraId="58F8ACA5" w14:textId="44E31AA4" w:rsidR="005B38AC" w:rsidRDefault="00401C37" w:rsidP="00401C37">
            <w:pPr>
              <w:jc w:val="center"/>
              <w:rPr>
                <w:rFonts w:ascii="Calibri" w:hAnsi="Calibri"/>
                <w:color w:val="000000"/>
              </w:rPr>
            </w:pPr>
            <w:r>
              <w:rPr>
                <w:rFonts w:ascii="Calibri" w:hAnsi="Calibri"/>
                <w:color w:val="000000"/>
              </w:rPr>
              <w:t>714</w:t>
            </w:r>
          </w:p>
        </w:tc>
        <w:tc>
          <w:tcPr>
            <w:tcW w:w="1440" w:type="dxa"/>
            <w:tcBorders>
              <w:top w:val="nil"/>
              <w:left w:val="nil"/>
              <w:bottom w:val="single" w:sz="8" w:space="0" w:color="auto"/>
              <w:right w:val="single" w:sz="8" w:space="0" w:color="auto"/>
            </w:tcBorders>
            <w:shd w:val="clear" w:color="auto" w:fill="auto"/>
            <w:noWrap/>
            <w:vAlign w:val="center"/>
          </w:tcPr>
          <w:p w14:paraId="57040B82" w14:textId="184A1BE1" w:rsidR="005B38AC" w:rsidRDefault="00401C37" w:rsidP="00401C37">
            <w:pPr>
              <w:jc w:val="center"/>
              <w:rPr>
                <w:rFonts w:ascii="Calibri" w:hAnsi="Calibri"/>
                <w:color w:val="000000"/>
              </w:rPr>
            </w:pPr>
            <w:r>
              <w:rPr>
                <w:rFonts w:ascii="Calibri" w:hAnsi="Calibri"/>
                <w:color w:val="000000"/>
              </w:rPr>
              <w:t>588</w:t>
            </w:r>
          </w:p>
        </w:tc>
        <w:tc>
          <w:tcPr>
            <w:tcW w:w="1587" w:type="dxa"/>
            <w:tcBorders>
              <w:top w:val="nil"/>
              <w:left w:val="nil"/>
              <w:bottom w:val="single" w:sz="8" w:space="0" w:color="auto"/>
              <w:right w:val="single" w:sz="8" w:space="0" w:color="auto"/>
            </w:tcBorders>
            <w:shd w:val="clear" w:color="auto" w:fill="auto"/>
            <w:noWrap/>
            <w:vAlign w:val="center"/>
          </w:tcPr>
          <w:p w14:paraId="513A64B3" w14:textId="2B38B150" w:rsidR="005B38AC" w:rsidRDefault="00665D85" w:rsidP="00401C37">
            <w:pPr>
              <w:jc w:val="center"/>
              <w:rPr>
                <w:rFonts w:ascii="Calibri" w:hAnsi="Calibri"/>
                <w:color w:val="000000"/>
              </w:rPr>
            </w:pPr>
            <w:r>
              <w:rPr>
                <w:rFonts w:ascii="Calibri" w:hAnsi="Calibri"/>
                <w:color w:val="000000"/>
              </w:rPr>
              <w:t>1302</w:t>
            </w:r>
          </w:p>
        </w:tc>
      </w:tr>
      <w:tr w:rsidR="005B38AC" w:rsidRPr="00CE23E2" w14:paraId="73A99010"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5B6FEEF3" w14:textId="77777777" w:rsidR="005B38AC" w:rsidRPr="00CE23E2" w:rsidRDefault="005B38AC" w:rsidP="005B38AC">
            <w:pPr>
              <w:spacing w:after="0" w:line="240" w:lineRule="auto"/>
              <w:rPr>
                <w:rFonts w:eastAsia="Times New Roman"/>
                <w:lang w:val="en-US"/>
              </w:rPr>
            </w:pPr>
            <w:r w:rsidRPr="00CE23E2">
              <w:rPr>
                <w:rFonts w:eastAsia="Times New Roman"/>
                <w:lang w:val="en-US"/>
              </w:rPr>
              <w:t>Illness, incapable, deaf</w:t>
            </w:r>
          </w:p>
        </w:tc>
        <w:tc>
          <w:tcPr>
            <w:tcW w:w="1440" w:type="dxa"/>
            <w:tcBorders>
              <w:top w:val="nil"/>
              <w:left w:val="nil"/>
              <w:bottom w:val="single" w:sz="8" w:space="0" w:color="auto"/>
              <w:right w:val="single" w:sz="8" w:space="0" w:color="auto"/>
            </w:tcBorders>
            <w:shd w:val="clear" w:color="auto" w:fill="auto"/>
            <w:noWrap/>
            <w:vAlign w:val="center"/>
          </w:tcPr>
          <w:p w14:paraId="702EB4F2" w14:textId="2EE7266A" w:rsidR="005B38AC" w:rsidRDefault="00401C37" w:rsidP="00401C37">
            <w:pPr>
              <w:jc w:val="center"/>
              <w:rPr>
                <w:rFonts w:ascii="Calibri" w:hAnsi="Calibri"/>
                <w:color w:val="000000"/>
              </w:rPr>
            </w:pPr>
            <w:r>
              <w:rPr>
                <w:rFonts w:ascii="Calibri" w:hAnsi="Calibri"/>
                <w:color w:val="000000"/>
              </w:rPr>
              <w:t>676</w:t>
            </w:r>
          </w:p>
        </w:tc>
        <w:tc>
          <w:tcPr>
            <w:tcW w:w="1440" w:type="dxa"/>
            <w:tcBorders>
              <w:top w:val="nil"/>
              <w:left w:val="nil"/>
              <w:bottom w:val="single" w:sz="8" w:space="0" w:color="auto"/>
              <w:right w:val="single" w:sz="8" w:space="0" w:color="auto"/>
            </w:tcBorders>
            <w:shd w:val="clear" w:color="auto" w:fill="auto"/>
            <w:noWrap/>
            <w:vAlign w:val="center"/>
          </w:tcPr>
          <w:p w14:paraId="4AE08B7E" w14:textId="3B413485" w:rsidR="005B38AC" w:rsidRDefault="00401C37" w:rsidP="00401C37">
            <w:pPr>
              <w:jc w:val="center"/>
              <w:rPr>
                <w:rFonts w:ascii="Calibri" w:hAnsi="Calibri"/>
                <w:color w:val="000000"/>
              </w:rPr>
            </w:pPr>
            <w:r>
              <w:rPr>
                <w:rFonts w:ascii="Calibri" w:hAnsi="Calibri"/>
                <w:color w:val="000000"/>
              </w:rPr>
              <w:t>51</w:t>
            </w:r>
          </w:p>
        </w:tc>
        <w:tc>
          <w:tcPr>
            <w:tcW w:w="1587" w:type="dxa"/>
            <w:tcBorders>
              <w:top w:val="nil"/>
              <w:left w:val="nil"/>
              <w:bottom w:val="single" w:sz="8" w:space="0" w:color="auto"/>
              <w:right w:val="single" w:sz="8" w:space="0" w:color="auto"/>
            </w:tcBorders>
            <w:shd w:val="clear" w:color="auto" w:fill="auto"/>
            <w:noWrap/>
            <w:vAlign w:val="center"/>
          </w:tcPr>
          <w:p w14:paraId="23544A0D" w14:textId="6B6641B9" w:rsidR="005B38AC" w:rsidRDefault="00665D85" w:rsidP="00401C37">
            <w:pPr>
              <w:jc w:val="center"/>
              <w:rPr>
                <w:rFonts w:ascii="Calibri" w:hAnsi="Calibri"/>
                <w:color w:val="000000"/>
              </w:rPr>
            </w:pPr>
            <w:r>
              <w:rPr>
                <w:rFonts w:ascii="Calibri" w:hAnsi="Calibri"/>
                <w:color w:val="000000"/>
              </w:rPr>
              <w:t>727</w:t>
            </w:r>
          </w:p>
        </w:tc>
      </w:tr>
      <w:tr w:rsidR="005B38AC" w:rsidRPr="00CE23E2" w14:paraId="2C3C419A"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B08B09F" w14:textId="77777777" w:rsidR="005B38AC" w:rsidRPr="00CE23E2" w:rsidRDefault="005B38AC" w:rsidP="005B38AC">
            <w:pPr>
              <w:spacing w:after="0" w:line="240" w:lineRule="auto"/>
              <w:rPr>
                <w:rFonts w:eastAsia="Times New Roman"/>
                <w:lang w:val="en-US"/>
              </w:rPr>
            </w:pPr>
            <w:r w:rsidRPr="00CE23E2">
              <w:rPr>
                <w:rFonts w:eastAsia="Times New Roman"/>
                <w:lang w:val="en-US"/>
              </w:rPr>
              <w:t>Household refusal</w:t>
            </w:r>
          </w:p>
        </w:tc>
        <w:tc>
          <w:tcPr>
            <w:tcW w:w="1440" w:type="dxa"/>
            <w:tcBorders>
              <w:top w:val="nil"/>
              <w:left w:val="nil"/>
              <w:bottom w:val="single" w:sz="8" w:space="0" w:color="auto"/>
              <w:right w:val="single" w:sz="8" w:space="0" w:color="auto"/>
            </w:tcBorders>
            <w:shd w:val="clear" w:color="auto" w:fill="auto"/>
            <w:noWrap/>
            <w:vAlign w:val="center"/>
          </w:tcPr>
          <w:p w14:paraId="276C9283" w14:textId="3FCF74E5" w:rsidR="005B38AC" w:rsidRDefault="00401C37" w:rsidP="00401C37">
            <w:pPr>
              <w:jc w:val="center"/>
              <w:rPr>
                <w:rFonts w:ascii="Calibri" w:hAnsi="Calibri"/>
                <w:color w:val="000000"/>
              </w:rPr>
            </w:pPr>
            <w:r>
              <w:rPr>
                <w:rFonts w:ascii="Calibri" w:hAnsi="Calibri"/>
                <w:color w:val="000000"/>
              </w:rPr>
              <w:t>18890</w:t>
            </w:r>
          </w:p>
        </w:tc>
        <w:tc>
          <w:tcPr>
            <w:tcW w:w="1440" w:type="dxa"/>
            <w:tcBorders>
              <w:top w:val="nil"/>
              <w:left w:val="nil"/>
              <w:bottom w:val="single" w:sz="8" w:space="0" w:color="auto"/>
              <w:right w:val="single" w:sz="8" w:space="0" w:color="auto"/>
            </w:tcBorders>
            <w:shd w:val="clear" w:color="auto" w:fill="auto"/>
            <w:noWrap/>
            <w:vAlign w:val="center"/>
          </w:tcPr>
          <w:p w14:paraId="0B3D81C3" w14:textId="6047C666" w:rsidR="005B38AC" w:rsidRDefault="00401C37" w:rsidP="00401C37">
            <w:pPr>
              <w:jc w:val="center"/>
              <w:rPr>
                <w:rFonts w:ascii="Calibri" w:hAnsi="Calibri"/>
                <w:color w:val="000000"/>
              </w:rPr>
            </w:pPr>
            <w:r>
              <w:rPr>
                <w:rFonts w:ascii="Calibri" w:hAnsi="Calibri"/>
                <w:color w:val="000000"/>
              </w:rPr>
              <w:t>12974</w:t>
            </w:r>
          </w:p>
        </w:tc>
        <w:tc>
          <w:tcPr>
            <w:tcW w:w="1587" w:type="dxa"/>
            <w:tcBorders>
              <w:top w:val="nil"/>
              <w:left w:val="nil"/>
              <w:bottom w:val="single" w:sz="8" w:space="0" w:color="auto"/>
              <w:right w:val="single" w:sz="8" w:space="0" w:color="auto"/>
            </w:tcBorders>
            <w:shd w:val="clear" w:color="auto" w:fill="auto"/>
            <w:noWrap/>
            <w:vAlign w:val="center"/>
          </w:tcPr>
          <w:p w14:paraId="51A7C4F8" w14:textId="0015961A" w:rsidR="005B38AC" w:rsidRDefault="00665D85" w:rsidP="00401C37">
            <w:pPr>
              <w:jc w:val="center"/>
              <w:rPr>
                <w:rFonts w:ascii="Calibri" w:hAnsi="Calibri"/>
                <w:color w:val="000000"/>
              </w:rPr>
            </w:pPr>
            <w:r>
              <w:rPr>
                <w:rFonts w:ascii="Calibri" w:hAnsi="Calibri"/>
                <w:color w:val="000000"/>
              </w:rPr>
              <w:t>31864</w:t>
            </w:r>
          </w:p>
        </w:tc>
      </w:tr>
      <w:tr w:rsidR="00665D85" w:rsidRPr="00665D85" w14:paraId="4713D646"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172528FA" w14:textId="60C506EF" w:rsidR="00665D85" w:rsidRPr="00CE23E2" w:rsidRDefault="00665D85" w:rsidP="005B38AC">
            <w:pPr>
              <w:spacing w:after="0" w:line="240" w:lineRule="auto"/>
              <w:rPr>
                <w:rFonts w:eastAsia="Times New Roman"/>
                <w:lang w:val="en-US"/>
              </w:rPr>
            </w:pPr>
            <w:r>
              <w:rPr>
                <w:rFonts w:eastAsia="Times New Roman"/>
                <w:lang w:val="en-US"/>
              </w:rPr>
              <w:lastRenderedPageBreak/>
              <w:t>Respondent refused before qualified</w:t>
            </w:r>
          </w:p>
        </w:tc>
        <w:tc>
          <w:tcPr>
            <w:tcW w:w="1440" w:type="dxa"/>
            <w:tcBorders>
              <w:top w:val="nil"/>
              <w:left w:val="nil"/>
              <w:bottom w:val="single" w:sz="8" w:space="0" w:color="auto"/>
              <w:right w:val="single" w:sz="8" w:space="0" w:color="auto"/>
            </w:tcBorders>
            <w:shd w:val="clear" w:color="auto" w:fill="auto"/>
            <w:noWrap/>
            <w:vAlign w:val="center"/>
          </w:tcPr>
          <w:p w14:paraId="07A1B200" w14:textId="701E1C9A" w:rsidR="00665D85" w:rsidRPr="00665D85" w:rsidRDefault="00665D85" w:rsidP="00401C37">
            <w:pPr>
              <w:jc w:val="center"/>
              <w:rPr>
                <w:rFonts w:ascii="Calibri" w:hAnsi="Calibri"/>
                <w:color w:val="000000"/>
                <w:lang w:val="en-US"/>
              </w:rPr>
            </w:pPr>
            <w:r>
              <w:rPr>
                <w:rFonts w:ascii="Calibri" w:hAnsi="Calibri"/>
                <w:color w:val="000000"/>
                <w:lang w:val="en-US"/>
              </w:rPr>
              <w:t>388</w:t>
            </w:r>
          </w:p>
        </w:tc>
        <w:tc>
          <w:tcPr>
            <w:tcW w:w="1440" w:type="dxa"/>
            <w:tcBorders>
              <w:top w:val="nil"/>
              <w:left w:val="nil"/>
              <w:bottom w:val="single" w:sz="8" w:space="0" w:color="auto"/>
              <w:right w:val="single" w:sz="8" w:space="0" w:color="auto"/>
            </w:tcBorders>
            <w:shd w:val="clear" w:color="auto" w:fill="auto"/>
            <w:noWrap/>
            <w:vAlign w:val="center"/>
          </w:tcPr>
          <w:p w14:paraId="61365FCC" w14:textId="0667DC3F" w:rsidR="00665D85" w:rsidRPr="00665D85" w:rsidRDefault="00665D85" w:rsidP="00401C37">
            <w:pPr>
              <w:jc w:val="center"/>
              <w:rPr>
                <w:rFonts w:ascii="Calibri" w:hAnsi="Calibri"/>
                <w:color w:val="000000"/>
                <w:lang w:val="en-US"/>
              </w:rPr>
            </w:pPr>
            <w:r>
              <w:rPr>
                <w:rFonts w:ascii="Calibri" w:hAnsi="Calibri"/>
                <w:color w:val="000000"/>
                <w:lang w:val="en-US"/>
              </w:rPr>
              <w:t>334</w:t>
            </w:r>
          </w:p>
        </w:tc>
        <w:tc>
          <w:tcPr>
            <w:tcW w:w="1587" w:type="dxa"/>
            <w:tcBorders>
              <w:top w:val="nil"/>
              <w:left w:val="nil"/>
              <w:bottom w:val="single" w:sz="8" w:space="0" w:color="auto"/>
              <w:right w:val="single" w:sz="8" w:space="0" w:color="auto"/>
            </w:tcBorders>
            <w:shd w:val="clear" w:color="auto" w:fill="auto"/>
            <w:noWrap/>
            <w:vAlign w:val="center"/>
          </w:tcPr>
          <w:p w14:paraId="7E05FEFB" w14:textId="1741E5D9" w:rsidR="00665D85" w:rsidRPr="00665D85" w:rsidRDefault="00665D85" w:rsidP="00401C37">
            <w:pPr>
              <w:jc w:val="center"/>
              <w:rPr>
                <w:rFonts w:ascii="Calibri" w:hAnsi="Calibri"/>
                <w:color w:val="000000"/>
                <w:lang w:val="en-US"/>
              </w:rPr>
            </w:pPr>
            <w:r>
              <w:rPr>
                <w:rFonts w:ascii="Calibri" w:hAnsi="Calibri"/>
                <w:color w:val="000000"/>
                <w:lang w:val="en-US"/>
              </w:rPr>
              <w:t>722</w:t>
            </w:r>
          </w:p>
        </w:tc>
      </w:tr>
      <w:tr w:rsidR="005B38AC" w:rsidRPr="00CE23E2" w14:paraId="754AB2CF"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20CEC66" w14:textId="77777777" w:rsidR="005B38AC" w:rsidRPr="00CE23E2" w:rsidRDefault="005B38AC" w:rsidP="005B38AC">
            <w:pPr>
              <w:spacing w:after="0" w:line="240" w:lineRule="auto"/>
              <w:rPr>
                <w:rFonts w:eastAsia="Times New Roman"/>
                <w:lang w:val="en-US"/>
              </w:rPr>
            </w:pPr>
            <w:r w:rsidRPr="00CE23E2">
              <w:rPr>
                <w:rFonts w:eastAsia="Times New Roman"/>
                <w:lang w:val="en-US"/>
              </w:rPr>
              <w:t>Qualified respondent break-off</w:t>
            </w:r>
          </w:p>
        </w:tc>
        <w:tc>
          <w:tcPr>
            <w:tcW w:w="1440" w:type="dxa"/>
            <w:tcBorders>
              <w:top w:val="nil"/>
              <w:left w:val="nil"/>
              <w:bottom w:val="single" w:sz="8" w:space="0" w:color="auto"/>
              <w:right w:val="single" w:sz="8" w:space="0" w:color="auto"/>
            </w:tcBorders>
            <w:shd w:val="clear" w:color="auto" w:fill="auto"/>
            <w:noWrap/>
            <w:vAlign w:val="center"/>
          </w:tcPr>
          <w:p w14:paraId="24D5F84C" w14:textId="570E1A38" w:rsidR="005B38AC" w:rsidRDefault="004B4CF8" w:rsidP="00401C37">
            <w:pPr>
              <w:jc w:val="center"/>
              <w:rPr>
                <w:rFonts w:ascii="Calibri" w:hAnsi="Calibri"/>
                <w:color w:val="000000"/>
              </w:rPr>
            </w:pPr>
            <w:r>
              <w:rPr>
                <w:rFonts w:ascii="Calibri" w:hAnsi="Calibri"/>
                <w:color w:val="000000"/>
              </w:rPr>
              <w:t>475</w:t>
            </w:r>
          </w:p>
        </w:tc>
        <w:tc>
          <w:tcPr>
            <w:tcW w:w="1440" w:type="dxa"/>
            <w:tcBorders>
              <w:top w:val="nil"/>
              <w:left w:val="nil"/>
              <w:bottom w:val="single" w:sz="8" w:space="0" w:color="auto"/>
              <w:right w:val="single" w:sz="8" w:space="0" w:color="auto"/>
            </w:tcBorders>
            <w:shd w:val="clear" w:color="auto" w:fill="auto"/>
            <w:noWrap/>
            <w:vAlign w:val="center"/>
          </w:tcPr>
          <w:p w14:paraId="3FA33D06" w14:textId="4DD10DF8" w:rsidR="005B38AC" w:rsidRDefault="004B4CF8" w:rsidP="00401C37">
            <w:pPr>
              <w:jc w:val="center"/>
              <w:rPr>
                <w:rFonts w:ascii="Calibri" w:hAnsi="Calibri"/>
                <w:color w:val="000000"/>
              </w:rPr>
            </w:pPr>
            <w:r>
              <w:rPr>
                <w:rFonts w:ascii="Calibri" w:hAnsi="Calibri"/>
                <w:color w:val="000000"/>
              </w:rPr>
              <w:t>293</w:t>
            </w:r>
          </w:p>
        </w:tc>
        <w:tc>
          <w:tcPr>
            <w:tcW w:w="1587" w:type="dxa"/>
            <w:tcBorders>
              <w:top w:val="nil"/>
              <w:left w:val="nil"/>
              <w:bottom w:val="single" w:sz="8" w:space="0" w:color="auto"/>
              <w:right w:val="single" w:sz="8" w:space="0" w:color="auto"/>
            </w:tcBorders>
            <w:shd w:val="clear" w:color="auto" w:fill="auto"/>
            <w:noWrap/>
            <w:vAlign w:val="center"/>
          </w:tcPr>
          <w:p w14:paraId="7468D89B" w14:textId="38B6BF1E" w:rsidR="005B38AC" w:rsidRDefault="004B4CF8" w:rsidP="00401C37">
            <w:pPr>
              <w:jc w:val="center"/>
              <w:rPr>
                <w:rFonts w:ascii="Calibri" w:hAnsi="Calibri"/>
                <w:color w:val="000000"/>
              </w:rPr>
            </w:pPr>
            <w:r>
              <w:rPr>
                <w:rFonts w:ascii="Calibri" w:hAnsi="Calibri"/>
                <w:color w:val="000000"/>
              </w:rPr>
              <w:t>768</w:t>
            </w:r>
          </w:p>
        </w:tc>
      </w:tr>
      <w:tr w:rsidR="005B38AC" w:rsidRPr="00617E28" w14:paraId="122B9F7C"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DBA9CD2"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In-scope - Responding units (R)</w:t>
            </w:r>
          </w:p>
        </w:tc>
        <w:tc>
          <w:tcPr>
            <w:tcW w:w="1440" w:type="dxa"/>
            <w:tcBorders>
              <w:top w:val="nil"/>
              <w:left w:val="nil"/>
              <w:bottom w:val="single" w:sz="8" w:space="0" w:color="auto"/>
              <w:right w:val="single" w:sz="8" w:space="0" w:color="auto"/>
            </w:tcBorders>
            <w:shd w:val="clear" w:color="auto" w:fill="auto"/>
            <w:noWrap/>
            <w:vAlign w:val="center"/>
          </w:tcPr>
          <w:p w14:paraId="0B1EF43E" w14:textId="1FC5CA95" w:rsidR="005B38AC" w:rsidRPr="00617E28" w:rsidRDefault="006429B9" w:rsidP="00401C37">
            <w:pPr>
              <w:jc w:val="center"/>
              <w:rPr>
                <w:rFonts w:ascii="Calibri" w:hAnsi="Calibri"/>
                <w:color w:val="000000"/>
                <w:lang w:val="en-US"/>
              </w:rPr>
            </w:pPr>
            <w:r>
              <w:rPr>
                <w:rFonts w:ascii="Calibri" w:hAnsi="Calibri"/>
                <w:color w:val="000000"/>
                <w:lang w:val="en-US"/>
              </w:rPr>
              <w:t>4343</w:t>
            </w:r>
          </w:p>
        </w:tc>
        <w:tc>
          <w:tcPr>
            <w:tcW w:w="1440" w:type="dxa"/>
            <w:tcBorders>
              <w:top w:val="nil"/>
              <w:left w:val="nil"/>
              <w:bottom w:val="single" w:sz="8" w:space="0" w:color="auto"/>
              <w:right w:val="single" w:sz="8" w:space="0" w:color="auto"/>
            </w:tcBorders>
            <w:shd w:val="clear" w:color="auto" w:fill="auto"/>
            <w:noWrap/>
            <w:vAlign w:val="center"/>
          </w:tcPr>
          <w:p w14:paraId="3D8C9ABB" w14:textId="0F7B0F1E" w:rsidR="005B38AC" w:rsidRPr="00617E28" w:rsidRDefault="006429B9" w:rsidP="00401C37">
            <w:pPr>
              <w:jc w:val="center"/>
              <w:rPr>
                <w:rFonts w:ascii="Calibri" w:hAnsi="Calibri"/>
                <w:color w:val="000000"/>
                <w:lang w:val="en-US"/>
              </w:rPr>
            </w:pPr>
            <w:r>
              <w:rPr>
                <w:rFonts w:ascii="Calibri" w:hAnsi="Calibri"/>
                <w:color w:val="000000"/>
                <w:lang w:val="en-US"/>
              </w:rPr>
              <w:t>3627</w:t>
            </w:r>
          </w:p>
        </w:tc>
        <w:tc>
          <w:tcPr>
            <w:tcW w:w="1587" w:type="dxa"/>
            <w:tcBorders>
              <w:top w:val="nil"/>
              <w:left w:val="nil"/>
              <w:bottom w:val="single" w:sz="8" w:space="0" w:color="auto"/>
              <w:right w:val="single" w:sz="8" w:space="0" w:color="auto"/>
            </w:tcBorders>
            <w:shd w:val="clear" w:color="auto" w:fill="auto"/>
            <w:noWrap/>
            <w:vAlign w:val="center"/>
          </w:tcPr>
          <w:p w14:paraId="5618D837" w14:textId="14FE7BC8" w:rsidR="005B38AC" w:rsidRPr="00617E28" w:rsidRDefault="006429B9" w:rsidP="00401C37">
            <w:pPr>
              <w:jc w:val="center"/>
              <w:rPr>
                <w:rFonts w:ascii="Calibri" w:hAnsi="Calibri"/>
                <w:color w:val="000000"/>
                <w:lang w:val="en-US"/>
              </w:rPr>
            </w:pPr>
            <w:r>
              <w:rPr>
                <w:rFonts w:ascii="Calibri" w:hAnsi="Calibri"/>
                <w:color w:val="000000"/>
                <w:lang w:val="en-US"/>
              </w:rPr>
              <w:t>7970</w:t>
            </w:r>
          </w:p>
        </w:tc>
      </w:tr>
      <w:tr w:rsidR="005B38AC" w:rsidRPr="00CE23E2" w14:paraId="5B86F1DD"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2E9201EF" w14:textId="77777777" w:rsidR="005B38AC" w:rsidRPr="00CE23E2" w:rsidRDefault="005B38AC" w:rsidP="005B38AC">
            <w:pPr>
              <w:spacing w:after="0" w:line="240" w:lineRule="auto"/>
              <w:rPr>
                <w:rFonts w:eastAsia="Times New Roman"/>
                <w:lang w:val="en-US"/>
              </w:rPr>
            </w:pPr>
            <w:r w:rsidRPr="00CE23E2">
              <w:rPr>
                <w:rFonts w:eastAsia="Times New Roman"/>
                <w:lang w:val="en-US"/>
              </w:rPr>
              <w:t>Over quota</w:t>
            </w:r>
          </w:p>
        </w:tc>
        <w:tc>
          <w:tcPr>
            <w:tcW w:w="1440" w:type="dxa"/>
            <w:tcBorders>
              <w:top w:val="nil"/>
              <w:left w:val="nil"/>
              <w:bottom w:val="single" w:sz="8" w:space="0" w:color="auto"/>
              <w:right w:val="single" w:sz="8" w:space="0" w:color="auto"/>
            </w:tcBorders>
            <w:shd w:val="clear" w:color="auto" w:fill="auto"/>
            <w:noWrap/>
            <w:vAlign w:val="center"/>
          </w:tcPr>
          <w:p w14:paraId="3260F5E8" w14:textId="518B297D" w:rsidR="005B38AC" w:rsidRDefault="00401C37" w:rsidP="00401C37">
            <w:pPr>
              <w:jc w:val="center"/>
              <w:rPr>
                <w:rFonts w:ascii="Calibri" w:hAnsi="Calibri"/>
                <w:color w:val="000000"/>
              </w:rPr>
            </w:pPr>
            <w:r>
              <w:rPr>
                <w:rFonts w:ascii="Calibri" w:hAnsi="Calibri"/>
                <w:color w:val="000000"/>
              </w:rPr>
              <w:t>88</w:t>
            </w:r>
          </w:p>
        </w:tc>
        <w:tc>
          <w:tcPr>
            <w:tcW w:w="1440" w:type="dxa"/>
            <w:tcBorders>
              <w:top w:val="nil"/>
              <w:left w:val="nil"/>
              <w:bottom w:val="single" w:sz="8" w:space="0" w:color="auto"/>
              <w:right w:val="single" w:sz="8" w:space="0" w:color="auto"/>
            </w:tcBorders>
            <w:shd w:val="clear" w:color="auto" w:fill="auto"/>
            <w:noWrap/>
            <w:vAlign w:val="center"/>
          </w:tcPr>
          <w:p w14:paraId="4CC69514" w14:textId="49DA77C3" w:rsidR="005B38AC" w:rsidRDefault="00401C37" w:rsidP="00401C37">
            <w:pPr>
              <w:jc w:val="center"/>
              <w:rPr>
                <w:rFonts w:ascii="Calibri" w:hAnsi="Calibri"/>
                <w:color w:val="000000"/>
              </w:rPr>
            </w:pPr>
            <w:r>
              <w:rPr>
                <w:rFonts w:ascii="Calibri" w:hAnsi="Calibri"/>
                <w:color w:val="000000"/>
              </w:rPr>
              <w:t>53</w:t>
            </w:r>
          </w:p>
        </w:tc>
        <w:tc>
          <w:tcPr>
            <w:tcW w:w="1587" w:type="dxa"/>
            <w:tcBorders>
              <w:top w:val="nil"/>
              <w:left w:val="nil"/>
              <w:bottom w:val="single" w:sz="8" w:space="0" w:color="auto"/>
              <w:right w:val="single" w:sz="8" w:space="0" w:color="auto"/>
            </w:tcBorders>
            <w:shd w:val="clear" w:color="auto" w:fill="auto"/>
            <w:noWrap/>
            <w:vAlign w:val="center"/>
          </w:tcPr>
          <w:p w14:paraId="79520B43" w14:textId="17A02B65" w:rsidR="005B38AC" w:rsidRDefault="00830504" w:rsidP="00401C37">
            <w:pPr>
              <w:jc w:val="center"/>
              <w:rPr>
                <w:rFonts w:ascii="Calibri" w:hAnsi="Calibri"/>
                <w:color w:val="000000"/>
              </w:rPr>
            </w:pPr>
            <w:r>
              <w:rPr>
                <w:rFonts w:ascii="Calibri" w:hAnsi="Calibri"/>
                <w:color w:val="000000"/>
              </w:rPr>
              <w:t>141</w:t>
            </w:r>
          </w:p>
        </w:tc>
      </w:tr>
      <w:tr w:rsidR="005B38AC" w:rsidRPr="00CE23E2" w14:paraId="34421F9F"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2F9941C" w14:textId="77777777" w:rsidR="005B38AC" w:rsidRPr="00CE23E2" w:rsidRDefault="005B38AC" w:rsidP="005B38AC">
            <w:pPr>
              <w:spacing w:after="0" w:line="240" w:lineRule="auto"/>
              <w:rPr>
                <w:rFonts w:eastAsia="Times New Roman"/>
                <w:lang w:val="en-US"/>
              </w:rPr>
            </w:pPr>
            <w:r w:rsidRPr="00CE23E2">
              <w:rPr>
                <w:rFonts w:eastAsia="Times New Roman"/>
                <w:lang w:val="en-US"/>
              </w:rPr>
              <w:t>No one 18+</w:t>
            </w:r>
          </w:p>
        </w:tc>
        <w:tc>
          <w:tcPr>
            <w:tcW w:w="1440" w:type="dxa"/>
            <w:tcBorders>
              <w:top w:val="nil"/>
              <w:left w:val="nil"/>
              <w:bottom w:val="single" w:sz="8" w:space="0" w:color="auto"/>
              <w:right w:val="single" w:sz="8" w:space="0" w:color="auto"/>
            </w:tcBorders>
            <w:shd w:val="clear" w:color="auto" w:fill="auto"/>
            <w:noWrap/>
            <w:vAlign w:val="center"/>
          </w:tcPr>
          <w:p w14:paraId="1BB3D46F" w14:textId="76926FEF" w:rsidR="005B38AC" w:rsidRDefault="00401C37" w:rsidP="00401C37">
            <w:pPr>
              <w:jc w:val="center"/>
              <w:rPr>
                <w:rFonts w:ascii="Calibri" w:hAnsi="Calibri"/>
                <w:color w:val="000000"/>
              </w:rPr>
            </w:pPr>
            <w:r>
              <w:rPr>
                <w:rFonts w:ascii="Calibri" w:hAnsi="Calibri"/>
                <w:color w:val="000000"/>
              </w:rPr>
              <w:t>61</w:t>
            </w:r>
          </w:p>
        </w:tc>
        <w:tc>
          <w:tcPr>
            <w:tcW w:w="1440" w:type="dxa"/>
            <w:tcBorders>
              <w:top w:val="nil"/>
              <w:left w:val="nil"/>
              <w:bottom w:val="single" w:sz="8" w:space="0" w:color="auto"/>
              <w:right w:val="single" w:sz="8" w:space="0" w:color="auto"/>
            </w:tcBorders>
            <w:shd w:val="clear" w:color="auto" w:fill="auto"/>
            <w:noWrap/>
            <w:vAlign w:val="center"/>
          </w:tcPr>
          <w:p w14:paraId="5CE96D21" w14:textId="5004D1D9" w:rsidR="005B38AC" w:rsidRDefault="00401C37" w:rsidP="00401C37">
            <w:pPr>
              <w:jc w:val="center"/>
              <w:rPr>
                <w:rFonts w:ascii="Calibri" w:hAnsi="Calibri"/>
                <w:color w:val="000000"/>
              </w:rPr>
            </w:pPr>
            <w:r>
              <w:rPr>
                <w:rFonts w:ascii="Calibri" w:hAnsi="Calibri"/>
                <w:color w:val="000000"/>
              </w:rPr>
              <w:t>571</w:t>
            </w:r>
          </w:p>
        </w:tc>
        <w:tc>
          <w:tcPr>
            <w:tcW w:w="1587" w:type="dxa"/>
            <w:tcBorders>
              <w:top w:val="nil"/>
              <w:left w:val="nil"/>
              <w:bottom w:val="single" w:sz="8" w:space="0" w:color="auto"/>
              <w:right w:val="single" w:sz="8" w:space="0" w:color="auto"/>
            </w:tcBorders>
            <w:shd w:val="clear" w:color="auto" w:fill="auto"/>
            <w:noWrap/>
            <w:vAlign w:val="center"/>
          </w:tcPr>
          <w:p w14:paraId="020C7DC8" w14:textId="23C4624F" w:rsidR="005B38AC" w:rsidRDefault="00665D85" w:rsidP="00401C37">
            <w:pPr>
              <w:jc w:val="center"/>
              <w:rPr>
                <w:rFonts w:ascii="Calibri" w:hAnsi="Calibri"/>
                <w:color w:val="000000"/>
              </w:rPr>
            </w:pPr>
            <w:r>
              <w:rPr>
                <w:rFonts w:ascii="Calibri" w:hAnsi="Calibri"/>
                <w:color w:val="000000"/>
              </w:rPr>
              <w:t>632</w:t>
            </w:r>
          </w:p>
        </w:tc>
      </w:tr>
      <w:tr w:rsidR="005B38AC" w:rsidRPr="00CE23E2" w14:paraId="519B42A2"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67C3F8EB" w14:textId="3F9F4B63" w:rsidR="005B38AC" w:rsidRPr="00CE23E2" w:rsidRDefault="004B4CF8" w:rsidP="005B38AC">
            <w:pPr>
              <w:spacing w:after="0" w:line="240" w:lineRule="auto"/>
              <w:rPr>
                <w:rFonts w:eastAsia="Times New Roman"/>
                <w:lang w:val="en-US"/>
              </w:rPr>
            </w:pPr>
            <w:r>
              <w:rPr>
                <w:rFonts w:eastAsia="Times New Roman"/>
                <w:lang w:val="en-US"/>
              </w:rPr>
              <w:t>Other</w:t>
            </w:r>
            <w:r w:rsidR="005B38AC" w:rsidRPr="00CE23E2">
              <w:rPr>
                <w:rFonts w:eastAsia="Times New Roman"/>
                <w:lang w:val="en-US"/>
              </w:rPr>
              <w:t xml:space="preserve"> Disqualified</w:t>
            </w:r>
          </w:p>
        </w:tc>
        <w:tc>
          <w:tcPr>
            <w:tcW w:w="1440" w:type="dxa"/>
            <w:tcBorders>
              <w:top w:val="nil"/>
              <w:left w:val="nil"/>
              <w:bottom w:val="single" w:sz="8" w:space="0" w:color="auto"/>
              <w:right w:val="single" w:sz="8" w:space="0" w:color="auto"/>
            </w:tcBorders>
            <w:shd w:val="clear" w:color="auto" w:fill="auto"/>
            <w:noWrap/>
            <w:vAlign w:val="center"/>
          </w:tcPr>
          <w:p w14:paraId="64313E43" w14:textId="554F9D28" w:rsidR="005B38AC" w:rsidRDefault="00CC1E3C" w:rsidP="00401C37">
            <w:pPr>
              <w:jc w:val="center"/>
              <w:rPr>
                <w:rFonts w:ascii="Calibri" w:hAnsi="Calibri"/>
                <w:color w:val="000000"/>
              </w:rPr>
            </w:pPr>
            <w:r>
              <w:rPr>
                <w:rFonts w:ascii="Calibri" w:hAnsi="Calibri"/>
                <w:color w:val="000000"/>
              </w:rPr>
              <w:t>-</w:t>
            </w:r>
          </w:p>
        </w:tc>
        <w:tc>
          <w:tcPr>
            <w:tcW w:w="1440" w:type="dxa"/>
            <w:tcBorders>
              <w:top w:val="nil"/>
              <w:left w:val="nil"/>
              <w:bottom w:val="single" w:sz="8" w:space="0" w:color="auto"/>
              <w:right w:val="single" w:sz="8" w:space="0" w:color="auto"/>
            </w:tcBorders>
            <w:shd w:val="clear" w:color="auto" w:fill="auto"/>
            <w:noWrap/>
            <w:vAlign w:val="center"/>
          </w:tcPr>
          <w:p w14:paraId="502E89F3" w14:textId="5AAD9514" w:rsidR="005B38AC" w:rsidRDefault="00CC1E3C" w:rsidP="00401C37">
            <w:pPr>
              <w:jc w:val="center"/>
              <w:rPr>
                <w:rFonts w:ascii="Calibri" w:hAnsi="Calibri"/>
                <w:color w:val="000000"/>
              </w:rPr>
            </w:pPr>
            <w:r>
              <w:rPr>
                <w:rFonts w:ascii="Calibri" w:hAnsi="Calibri"/>
                <w:color w:val="000000"/>
              </w:rPr>
              <w:t>196</w:t>
            </w:r>
          </w:p>
        </w:tc>
        <w:tc>
          <w:tcPr>
            <w:tcW w:w="1587" w:type="dxa"/>
            <w:tcBorders>
              <w:top w:val="nil"/>
              <w:left w:val="nil"/>
              <w:bottom w:val="single" w:sz="8" w:space="0" w:color="auto"/>
              <w:right w:val="single" w:sz="8" w:space="0" w:color="auto"/>
            </w:tcBorders>
            <w:shd w:val="clear" w:color="auto" w:fill="auto"/>
            <w:noWrap/>
            <w:vAlign w:val="center"/>
          </w:tcPr>
          <w:p w14:paraId="246F018D" w14:textId="0EBB2F1D" w:rsidR="005B38AC" w:rsidRDefault="00CC1E3C" w:rsidP="00401C37">
            <w:pPr>
              <w:jc w:val="center"/>
              <w:rPr>
                <w:rFonts w:ascii="Calibri" w:hAnsi="Calibri"/>
                <w:color w:val="000000"/>
              </w:rPr>
            </w:pPr>
            <w:r>
              <w:rPr>
                <w:rFonts w:ascii="Calibri" w:hAnsi="Calibri"/>
                <w:color w:val="000000"/>
              </w:rPr>
              <w:t>196</w:t>
            </w:r>
          </w:p>
        </w:tc>
      </w:tr>
      <w:tr w:rsidR="005B38AC" w:rsidRPr="00CE23E2" w14:paraId="07797CA7" w14:textId="77777777" w:rsidTr="003B4D75">
        <w:trPr>
          <w:trHeight w:hRule="exact" w:val="360"/>
        </w:trPr>
        <w:tc>
          <w:tcPr>
            <w:tcW w:w="4713" w:type="dxa"/>
            <w:tcBorders>
              <w:top w:val="nil"/>
              <w:left w:val="single" w:sz="8" w:space="0" w:color="auto"/>
              <w:bottom w:val="single" w:sz="8" w:space="0" w:color="auto"/>
              <w:right w:val="single" w:sz="8" w:space="0" w:color="auto"/>
            </w:tcBorders>
            <w:noWrap/>
            <w:vAlign w:val="center"/>
          </w:tcPr>
          <w:p w14:paraId="4C581479" w14:textId="77777777" w:rsidR="005B38AC" w:rsidRPr="00CE23E2" w:rsidRDefault="005B38AC" w:rsidP="005B38AC">
            <w:pPr>
              <w:spacing w:after="0" w:line="240" w:lineRule="auto"/>
              <w:rPr>
                <w:rFonts w:eastAsia="Times New Roman"/>
                <w:b/>
                <w:bCs/>
                <w:lang w:val="en-US"/>
              </w:rPr>
            </w:pPr>
            <w:r w:rsidRPr="00CE23E2">
              <w:rPr>
                <w:rFonts w:eastAsia="Times New Roman"/>
                <w:b/>
                <w:bCs/>
                <w:lang w:val="en-US"/>
              </w:rPr>
              <w:t>Completed interviews</w:t>
            </w:r>
          </w:p>
        </w:tc>
        <w:tc>
          <w:tcPr>
            <w:tcW w:w="1440" w:type="dxa"/>
            <w:tcBorders>
              <w:top w:val="nil"/>
              <w:left w:val="nil"/>
              <w:bottom w:val="single" w:sz="8" w:space="0" w:color="auto"/>
              <w:right w:val="single" w:sz="8" w:space="0" w:color="auto"/>
            </w:tcBorders>
            <w:shd w:val="clear" w:color="auto" w:fill="auto"/>
            <w:noWrap/>
            <w:vAlign w:val="center"/>
          </w:tcPr>
          <w:p w14:paraId="6A1634B4" w14:textId="4B66E1FA" w:rsidR="005B38AC" w:rsidRDefault="00401C37" w:rsidP="00401C37">
            <w:pPr>
              <w:jc w:val="center"/>
              <w:rPr>
                <w:rFonts w:ascii="Calibri" w:hAnsi="Calibri"/>
                <w:color w:val="000000"/>
              </w:rPr>
            </w:pPr>
            <w:r>
              <w:rPr>
                <w:rFonts w:ascii="Calibri" w:hAnsi="Calibri"/>
                <w:color w:val="000000"/>
              </w:rPr>
              <w:t>4194</w:t>
            </w:r>
          </w:p>
        </w:tc>
        <w:tc>
          <w:tcPr>
            <w:tcW w:w="1440" w:type="dxa"/>
            <w:tcBorders>
              <w:top w:val="nil"/>
              <w:left w:val="nil"/>
              <w:bottom w:val="single" w:sz="8" w:space="0" w:color="auto"/>
              <w:right w:val="single" w:sz="8" w:space="0" w:color="auto"/>
            </w:tcBorders>
            <w:shd w:val="clear" w:color="auto" w:fill="auto"/>
            <w:noWrap/>
            <w:vAlign w:val="center"/>
          </w:tcPr>
          <w:p w14:paraId="70F0D9EB" w14:textId="2CE2D267" w:rsidR="005B38AC" w:rsidRDefault="005167DD" w:rsidP="00401C37">
            <w:pPr>
              <w:jc w:val="center"/>
              <w:rPr>
                <w:rFonts w:ascii="Calibri" w:hAnsi="Calibri"/>
                <w:color w:val="000000"/>
              </w:rPr>
            </w:pPr>
            <w:r>
              <w:rPr>
                <w:rFonts w:ascii="Calibri" w:hAnsi="Calibri"/>
                <w:color w:val="000000"/>
              </w:rPr>
              <w:t>2806</w:t>
            </w:r>
          </w:p>
        </w:tc>
        <w:tc>
          <w:tcPr>
            <w:tcW w:w="1587" w:type="dxa"/>
            <w:tcBorders>
              <w:top w:val="nil"/>
              <w:left w:val="nil"/>
              <w:bottom w:val="single" w:sz="8" w:space="0" w:color="auto"/>
              <w:right w:val="single" w:sz="8" w:space="0" w:color="auto"/>
            </w:tcBorders>
            <w:shd w:val="clear" w:color="auto" w:fill="auto"/>
            <w:noWrap/>
            <w:vAlign w:val="center"/>
          </w:tcPr>
          <w:p w14:paraId="62E5083A" w14:textId="7E2D04D7" w:rsidR="005B38AC" w:rsidRDefault="005167DD" w:rsidP="00401C37">
            <w:pPr>
              <w:jc w:val="center"/>
              <w:rPr>
                <w:rFonts w:ascii="Calibri" w:hAnsi="Calibri"/>
                <w:color w:val="000000"/>
              </w:rPr>
            </w:pPr>
            <w:r>
              <w:rPr>
                <w:rFonts w:ascii="Calibri" w:hAnsi="Calibri"/>
                <w:color w:val="000000"/>
              </w:rPr>
              <w:t>7000</w:t>
            </w:r>
          </w:p>
        </w:tc>
      </w:tr>
      <w:tr w:rsidR="005B38AC" w:rsidRPr="00617E28" w14:paraId="007A6C8E" w14:textId="77777777" w:rsidTr="003B4D75">
        <w:trPr>
          <w:trHeight w:hRule="exact" w:val="360"/>
        </w:trPr>
        <w:tc>
          <w:tcPr>
            <w:tcW w:w="4713" w:type="dxa"/>
            <w:tcBorders>
              <w:top w:val="single" w:sz="8" w:space="0" w:color="auto"/>
              <w:left w:val="single" w:sz="4" w:space="0" w:color="auto"/>
              <w:bottom w:val="single" w:sz="8" w:space="0" w:color="auto"/>
              <w:right w:val="single" w:sz="8" w:space="0" w:color="auto"/>
            </w:tcBorders>
            <w:noWrap/>
            <w:vAlign w:val="center"/>
          </w:tcPr>
          <w:p w14:paraId="5AAFD581" w14:textId="77777777" w:rsidR="005B38AC" w:rsidRPr="00CE23E2" w:rsidRDefault="005B38AC" w:rsidP="005B38AC">
            <w:pPr>
              <w:spacing w:after="0" w:line="240" w:lineRule="auto"/>
              <w:rPr>
                <w:rFonts w:eastAsia="Times New Roman"/>
                <w:b/>
                <w:bCs/>
                <w:lang w:val="en-US"/>
              </w:rPr>
            </w:pPr>
            <w:r>
              <w:rPr>
                <w:rFonts w:eastAsia="Times New Roman"/>
                <w:b/>
                <w:bCs/>
                <w:lang w:val="en-US"/>
              </w:rPr>
              <w:t>Response Rate = R/(U+IS+R)</w:t>
            </w:r>
          </w:p>
        </w:tc>
        <w:tc>
          <w:tcPr>
            <w:tcW w:w="1440" w:type="dxa"/>
            <w:tcBorders>
              <w:top w:val="nil"/>
              <w:left w:val="nil"/>
              <w:bottom w:val="single" w:sz="8" w:space="0" w:color="auto"/>
              <w:right w:val="single" w:sz="8" w:space="0" w:color="auto"/>
            </w:tcBorders>
            <w:shd w:val="clear" w:color="auto" w:fill="auto"/>
            <w:noWrap/>
            <w:vAlign w:val="center"/>
          </w:tcPr>
          <w:p w14:paraId="269E909A" w14:textId="79420C6A" w:rsidR="005B38AC" w:rsidRPr="00617E28" w:rsidRDefault="00CA4D59" w:rsidP="00401C37">
            <w:pPr>
              <w:jc w:val="center"/>
              <w:rPr>
                <w:rFonts w:ascii="Calibri" w:hAnsi="Calibri"/>
                <w:color w:val="000000"/>
                <w:lang w:val="en-US"/>
              </w:rPr>
            </w:pPr>
            <w:r>
              <w:rPr>
                <w:rFonts w:ascii="Calibri" w:hAnsi="Calibri"/>
                <w:color w:val="000000"/>
                <w:lang w:val="en-US"/>
              </w:rPr>
              <w:t>3.02</w:t>
            </w:r>
            <w:r w:rsidR="00401C37">
              <w:rPr>
                <w:rFonts w:ascii="Calibri" w:hAnsi="Calibri"/>
                <w:color w:val="000000"/>
                <w:lang w:val="en-US"/>
              </w:rPr>
              <w:t>%</w:t>
            </w:r>
          </w:p>
        </w:tc>
        <w:tc>
          <w:tcPr>
            <w:tcW w:w="1440" w:type="dxa"/>
            <w:tcBorders>
              <w:top w:val="nil"/>
              <w:left w:val="nil"/>
              <w:bottom w:val="single" w:sz="8" w:space="0" w:color="auto"/>
              <w:right w:val="single" w:sz="8" w:space="0" w:color="auto"/>
            </w:tcBorders>
            <w:shd w:val="clear" w:color="auto" w:fill="auto"/>
            <w:noWrap/>
            <w:vAlign w:val="center"/>
          </w:tcPr>
          <w:p w14:paraId="2C1E3C83" w14:textId="6193F1CF" w:rsidR="005B38AC" w:rsidRPr="00617E28" w:rsidRDefault="00401C37" w:rsidP="00CA4D59">
            <w:pPr>
              <w:jc w:val="center"/>
              <w:rPr>
                <w:rFonts w:ascii="Calibri" w:hAnsi="Calibri"/>
                <w:color w:val="000000"/>
                <w:lang w:val="en-US"/>
              </w:rPr>
            </w:pPr>
            <w:r>
              <w:rPr>
                <w:rFonts w:ascii="Calibri" w:hAnsi="Calibri"/>
                <w:color w:val="000000"/>
                <w:lang w:val="en-US"/>
              </w:rPr>
              <w:t>3.</w:t>
            </w:r>
            <w:r w:rsidR="00CA4D59">
              <w:rPr>
                <w:rFonts w:ascii="Calibri" w:hAnsi="Calibri"/>
                <w:color w:val="000000"/>
                <w:lang w:val="en-US"/>
              </w:rPr>
              <w:t>00</w:t>
            </w:r>
            <w:r>
              <w:rPr>
                <w:rFonts w:ascii="Calibri" w:hAnsi="Calibri"/>
                <w:color w:val="000000"/>
                <w:lang w:val="en-US"/>
              </w:rPr>
              <w:t>%</w:t>
            </w:r>
          </w:p>
        </w:tc>
        <w:tc>
          <w:tcPr>
            <w:tcW w:w="1587" w:type="dxa"/>
            <w:tcBorders>
              <w:top w:val="nil"/>
              <w:left w:val="nil"/>
              <w:bottom w:val="single" w:sz="8" w:space="0" w:color="auto"/>
              <w:right w:val="single" w:sz="8" w:space="0" w:color="auto"/>
            </w:tcBorders>
            <w:shd w:val="clear" w:color="auto" w:fill="auto"/>
            <w:noWrap/>
            <w:vAlign w:val="center"/>
          </w:tcPr>
          <w:p w14:paraId="1F043BE4" w14:textId="2301B087" w:rsidR="005B38AC" w:rsidRPr="00617E28" w:rsidRDefault="00CC1E3C" w:rsidP="00543239">
            <w:pPr>
              <w:jc w:val="center"/>
              <w:rPr>
                <w:rFonts w:ascii="Calibri" w:hAnsi="Calibri"/>
                <w:color w:val="000000"/>
                <w:lang w:val="en-US"/>
              </w:rPr>
            </w:pPr>
            <w:r>
              <w:rPr>
                <w:rFonts w:ascii="Calibri" w:hAnsi="Calibri"/>
                <w:color w:val="000000"/>
                <w:lang w:val="en-US"/>
              </w:rPr>
              <w:t>3.01</w:t>
            </w:r>
            <w:r w:rsidR="00665D85">
              <w:rPr>
                <w:rFonts w:ascii="Calibri" w:hAnsi="Calibri"/>
                <w:color w:val="000000"/>
                <w:lang w:val="en-US"/>
              </w:rPr>
              <w:t>%</w:t>
            </w:r>
          </w:p>
        </w:tc>
      </w:tr>
    </w:tbl>
    <w:p w14:paraId="3B08960B" w14:textId="77777777" w:rsidR="00D73CFE" w:rsidRDefault="00D73CFE" w:rsidP="00965A5E">
      <w:pPr>
        <w:spacing w:after="0" w:line="240" w:lineRule="auto"/>
        <w:rPr>
          <w:b/>
          <w:sz w:val="24"/>
          <w:szCs w:val="24"/>
          <w:lang w:val="en-US"/>
        </w:rPr>
      </w:pPr>
    </w:p>
    <w:p w14:paraId="7678654E" w14:textId="701C81D6" w:rsidR="00D73CFE" w:rsidRDefault="00D73CFE" w:rsidP="00D73CFE">
      <w:pPr>
        <w:rPr>
          <w:lang w:val="en-US"/>
        </w:rPr>
      </w:pPr>
      <w:r>
        <w:rPr>
          <w:lang w:val="en-US"/>
        </w:rPr>
        <w:t>The total response rate of 3.01% for a telephone survey of the Canadian general population is somewhat low, but not entirely unexpected considering field specifications for th</w:t>
      </w:r>
      <w:r w:rsidR="005167DD">
        <w:rPr>
          <w:lang w:val="en-US"/>
        </w:rPr>
        <w:t>is study. While a total of 7,000</w:t>
      </w:r>
      <w:r>
        <w:rPr>
          <w:lang w:val="en-US"/>
        </w:rPr>
        <w:t xml:space="preserve"> interviews were completed over a 14-week period, it was important to obtain nationally representative samples of 500 respondents each week in order to produce reliable tracking data on a weekly basis.  For this reason, sample files used for dialing had to be refreshed on a weekly basis rather than over one continuous 14-week window. This may explain the slightly lower response rate for the study. </w:t>
      </w:r>
    </w:p>
    <w:p w14:paraId="73A32513" w14:textId="1C474D97" w:rsidR="00965A5E" w:rsidRPr="00617E28" w:rsidRDefault="00965A5E" w:rsidP="00965A5E">
      <w:pPr>
        <w:spacing w:after="0" w:line="240" w:lineRule="auto"/>
        <w:rPr>
          <w:b/>
          <w:sz w:val="24"/>
          <w:szCs w:val="24"/>
          <w:lang w:val="en-US"/>
        </w:rPr>
      </w:pPr>
      <w:r w:rsidRPr="00617E28">
        <w:rPr>
          <w:b/>
          <w:sz w:val="24"/>
          <w:szCs w:val="24"/>
          <w:lang w:val="en-US"/>
        </w:rPr>
        <w:br w:type="page"/>
      </w:r>
    </w:p>
    <w:p w14:paraId="54D25186" w14:textId="77777777" w:rsidR="00965A5E" w:rsidRPr="00965A5E" w:rsidRDefault="00965A5E" w:rsidP="001A0D08">
      <w:pPr>
        <w:pStyle w:val="Heading3"/>
      </w:pPr>
      <w:bookmarkStart w:id="14" w:name="_Toc484773922"/>
      <w:r w:rsidRPr="00427298">
        <w:lastRenderedPageBreak/>
        <w:t xml:space="preserve">Non </w:t>
      </w:r>
      <w:r w:rsidRPr="00965A5E">
        <w:t>Response</w:t>
      </w:r>
      <w:r w:rsidRPr="00427298">
        <w:t xml:space="preserve"> Analysis</w:t>
      </w:r>
      <w:bookmarkEnd w:id="14"/>
      <w:r w:rsidRPr="00427298">
        <w:t xml:space="preserve"> </w:t>
      </w:r>
    </w:p>
    <w:p w14:paraId="238E5E38" w14:textId="77777777" w:rsidR="00965A5E" w:rsidRPr="00965A5E" w:rsidRDefault="00965A5E" w:rsidP="00965A5E">
      <w:pPr>
        <w:rPr>
          <w:sz w:val="24"/>
          <w:szCs w:val="24"/>
          <w:lang w:val="en-US"/>
        </w:rPr>
      </w:pPr>
      <w:r w:rsidRPr="00965A5E">
        <w:rPr>
          <w:sz w:val="24"/>
          <w:szCs w:val="24"/>
          <w:lang w:val="en-US"/>
        </w:rPr>
        <w:t xml:space="preserve">As with any probability sample there exists within the current sample the possibility of non-response bias. In particular, this survey would not include members of the population who do not have access to a telephone (either landline or cell phone) or who are not capable of responding to a survey in either English or French. In addition, some groups within the population are systemically less likely to answer surveys. </w:t>
      </w:r>
    </w:p>
    <w:p w14:paraId="27C14A56" w14:textId="77777777" w:rsidR="00965A5E" w:rsidRPr="00965A5E" w:rsidRDefault="00965A5E" w:rsidP="00965A5E">
      <w:pPr>
        <w:rPr>
          <w:sz w:val="24"/>
          <w:szCs w:val="24"/>
          <w:lang w:val="en-US"/>
        </w:rPr>
      </w:pPr>
      <w:r w:rsidRPr="00965A5E">
        <w:rPr>
          <w:sz w:val="24"/>
          <w:szCs w:val="24"/>
          <w:lang w:val="en-US"/>
        </w:rPr>
        <w:t xml:space="preserve">The table below compares the unweighted sample to the 2011 Census results by region, age and </w:t>
      </w:r>
      <w:r w:rsidRPr="00BE6F00">
        <w:rPr>
          <w:sz w:val="24"/>
          <w:szCs w:val="24"/>
          <w:lang w:val="en-US"/>
        </w:rPr>
        <w:t xml:space="preserve">gender. </w:t>
      </w:r>
      <w:r w:rsidR="00BE6F00" w:rsidRPr="00BE6F00">
        <w:rPr>
          <w:sz w:val="24"/>
          <w:szCs w:val="24"/>
          <w:lang w:val="en-US"/>
        </w:rPr>
        <w:t>The comparison shows</w:t>
      </w:r>
      <w:r w:rsidRPr="00BE6F00">
        <w:rPr>
          <w:sz w:val="24"/>
          <w:szCs w:val="24"/>
          <w:lang w:val="en-US"/>
        </w:rPr>
        <w:t xml:space="preserve"> an underrepresentation of younger Ca</w:t>
      </w:r>
      <w:r w:rsidR="00BE6F00" w:rsidRPr="00BE6F00">
        <w:rPr>
          <w:sz w:val="24"/>
          <w:szCs w:val="24"/>
          <w:lang w:val="en-US"/>
        </w:rPr>
        <w:t>nadians (18 to 34 years of age)</w:t>
      </w:r>
      <w:r w:rsidR="00FC0281">
        <w:rPr>
          <w:sz w:val="24"/>
          <w:szCs w:val="24"/>
          <w:lang w:val="en-US"/>
        </w:rPr>
        <w:t xml:space="preserve">. </w:t>
      </w:r>
      <w:r w:rsidRPr="00BE6F00">
        <w:rPr>
          <w:sz w:val="24"/>
          <w:szCs w:val="24"/>
          <w:lang w:val="en-US"/>
        </w:rPr>
        <w:t xml:space="preserve">These proportions have been corrected in the weighting to reflect 2011 Census values. </w:t>
      </w:r>
    </w:p>
    <w:tbl>
      <w:tblPr>
        <w:tblW w:w="8275" w:type="dxa"/>
        <w:tblLook w:val="04A0" w:firstRow="1" w:lastRow="0" w:firstColumn="1" w:lastColumn="0" w:noHBand="0" w:noVBand="1"/>
        <w:tblCaption w:val="Non Response Analysis"/>
        <w:tblDescription w:val="The table below compares the unweighted sample to the 2011 Census results by region, age and gender. The comparison shows an underrepresentation of younger Canadians (18 to 34 years of age). These proportions have been corrected in the weighting to reflect 2011 Census values. "/>
      </w:tblPr>
      <w:tblGrid>
        <w:gridCol w:w="2700"/>
        <w:gridCol w:w="2605"/>
        <w:gridCol w:w="2970"/>
      </w:tblGrid>
      <w:tr w:rsidR="00965A5E" w:rsidRPr="007B6FF4" w14:paraId="7B23C3C3"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3D4D7D5D" w14:textId="77777777" w:rsidR="00965A5E" w:rsidRPr="009277C7" w:rsidRDefault="00965A5E" w:rsidP="007F2BC5">
            <w:pPr>
              <w:spacing w:after="0" w:line="240" w:lineRule="auto"/>
              <w:rPr>
                <w:rFonts w:eastAsia="Times New Roman" w:cs="Calibri"/>
                <w:b/>
                <w:bCs/>
                <w:color w:val="FFFFFF" w:themeColor="background1"/>
                <w:lang w:val="en-US"/>
              </w:rPr>
            </w:pPr>
            <w:r w:rsidRPr="009277C7">
              <w:rPr>
                <w:rFonts w:eastAsia="Times New Roman" w:cs="Calibri"/>
                <w:b/>
                <w:bCs/>
                <w:color w:val="FFFFFF" w:themeColor="background1"/>
                <w:lang w:val="en-US"/>
              </w:rPr>
              <w:t> </w:t>
            </w:r>
          </w:p>
        </w:tc>
        <w:tc>
          <w:tcPr>
            <w:tcW w:w="2605" w:type="dxa"/>
            <w:tcBorders>
              <w:top w:val="single" w:sz="4" w:space="0" w:color="auto"/>
              <w:left w:val="nil"/>
              <w:bottom w:val="single" w:sz="4" w:space="0" w:color="auto"/>
              <w:right w:val="single" w:sz="4" w:space="0" w:color="auto"/>
            </w:tcBorders>
            <w:shd w:val="clear" w:color="auto" w:fill="002060"/>
            <w:noWrap/>
            <w:vAlign w:val="center"/>
            <w:hideMark/>
          </w:tcPr>
          <w:p w14:paraId="60CF347F"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Unweighted Percent</w:t>
            </w:r>
          </w:p>
        </w:tc>
        <w:tc>
          <w:tcPr>
            <w:tcW w:w="2970" w:type="dxa"/>
            <w:tcBorders>
              <w:top w:val="single" w:sz="4" w:space="0" w:color="auto"/>
              <w:left w:val="nil"/>
              <w:bottom w:val="single" w:sz="4" w:space="0" w:color="auto"/>
              <w:right w:val="single" w:sz="4" w:space="0" w:color="auto"/>
            </w:tcBorders>
            <w:shd w:val="clear" w:color="auto" w:fill="002060"/>
            <w:noWrap/>
            <w:vAlign w:val="center"/>
            <w:hideMark/>
          </w:tcPr>
          <w:p w14:paraId="081DD291" w14:textId="77777777" w:rsidR="00965A5E" w:rsidRPr="009277C7" w:rsidRDefault="00965A5E" w:rsidP="007F2BC5">
            <w:pPr>
              <w:spacing w:after="0" w:line="240" w:lineRule="auto"/>
              <w:jc w:val="center"/>
              <w:rPr>
                <w:rFonts w:eastAsia="Times New Roman" w:cs="Calibri"/>
                <w:b/>
                <w:bCs/>
                <w:color w:val="FFFFFF" w:themeColor="background1"/>
                <w:lang w:val="en-US"/>
              </w:rPr>
            </w:pPr>
            <w:r w:rsidRPr="009277C7">
              <w:rPr>
                <w:rFonts w:eastAsia="Times New Roman" w:cs="Calibri"/>
                <w:b/>
                <w:bCs/>
                <w:color w:val="FFFFFF" w:themeColor="background1"/>
                <w:lang w:val="en-US"/>
              </w:rPr>
              <w:t>Census 2011 Proportions</w:t>
            </w:r>
          </w:p>
        </w:tc>
      </w:tr>
      <w:tr w:rsidR="00965A5E" w:rsidRPr="007B6FF4" w14:paraId="399E27A0"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261A0DCC"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Region</w:t>
            </w:r>
          </w:p>
        </w:tc>
        <w:tc>
          <w:tcPr>
            <w:tcW w:w="2605" w:type="dxa"/>
            <w:tcBorders>
              <w:top w:val="nil"/>
              <w:left w:val="nil"/>
              <w:bottom w:val="single" w:sz="4" w:space="0" w:color="auto"/>
              <w:right w:val="nil"/>
            </w:tcBorders>
            <w:shd w:val="clear" w:color="000000" w:fill="D9D9D9"/>
            <w:noWrap/>
            <w:vAlign w:val="center"/>
            <w:hideMark/>
          </w:tcPr>
          <w:p w14:paraId="50900B9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11ABBA9"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7CC55FC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362E7D1"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BC</w:t>
            </w:r>
          </w:p>
        </w:tc>
        <w:tc>
          <w:tcPr>
            <w:tcW w:w="2605" w:type="dxa"/>
            <w:tcBorders>
              <w:top w:val="nil"/>
              <w:left w:val="nil"/>
              <w:bottom w:val="single" w:sz="4" w:space="0" w:color="auto"/>
              <w:right w:val="single" w:sz="4" w:space="0" w:color="auto"/>
            </w:tcBorders>
            <w:shd w:val="clear" w:color="auto" w:fill="auto"/>
            <w:noWrap/>
            <w:vAlign w:val="center"/>
          </w:tcPr>
          <w:p w14:paraId="0463E35E" w14:textId="19D65EB3" w:rsidR="00965A5E" w:rsidRPr="00422149" w:rsidRDefault="00984D89" w:rsidP="007F2BC5">
            <w:pPr>
              <w:spacing w:after="0" w:line="240" w:lineRule="auto"/>
              <w:jc w:val="center"/>
              <w:rPr>
                <w:rFonts w:eastAsia="Times New Roman" w:cs="Calibri"/>
                <w:lang w:val="en-US"/>
              </w:rPr>
            </w:pPr>
            <w:r>
              <w:rPr>
                <w:rFonts w:eastAsia="Times New Roman" w:cs="Calibri"/>
                <w:lang w:val="en-US"/>
              </w:rPr>
              <w:t>14%</w:t>
            </w:r>
          </w:p>
        </w:tc>
        <w:tc>
          <w:tcPr>
            <w:tcW w:w="2970" w:type="dxa"/>
            <w:tcBorders>
              <w:top w:val="nil"/>
              <w:left w:val="nil"/>
              <w:bottom w:val="single" w:sz="4" w:space="0" w:color="auto"/>
              <w:right w:val="single" w:sz="4" w:space="0" w:color="auto"/>
            </w:tcBorders>
            <w:shd w:val="clear" w:color="auto" w:fill="auto"/>
            <w:noWrap/>
            <w:vAlign w:val="center"/>
            <w:hideMark/>
          </w:tcPr>
          <w:p w14:paraId="07164799"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13%</w:t>
            </w:r>
          </w:p>
        </w:tc>
      </w:tr>
      <w:tr w:rsidR="00965A5E" w:rsidRPr="007B6FF4" w14:paraId="7ADE6B35"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F7E255"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Alberta</w:t>
            </w:r>
          </w:p>
        </w:tc>
        <w:tc>
          <w:tcPr>
            <w:tcW w:w="2605" w:type="dxa"/>
            <w:tcBorders>
              <w:top w:val="nil"/>
              <w:left w:val="nil"/>
              <w:bottom w:val="single" w:sz="4" w:space="0" w:color="auto"/>
              <w:right w:val="single" w:sz="4" w:space="0" w:color="auto"/>
            </w:tcBorders>
            <w:shd w:val="clear" w:color="auto" w:fill="auto"/>
            <w:noWrap/>
            <w:vAlign w:val="center"/>
          </w:tcPr>
          <w:p w14:paraId="52B2A1BB" w14:textId="23EF59EC" w:rsidR="00965A5E" w:rsidRPr="00422149" w:rsidRDefault="00984D89" w:rsidP="007F2BC5">
            <w:pPr>
              <w:spacing w:after="0" w:line="240" w:lineRule="auto"/>
              <w:jc w:val="center"/>
              <w:rPr>
                <w:rFonts w:eastAsia="Times New Roman" w:cs="Calibri"/>
                <w:lang w:val="en-US"/>
              </w:rPr>
            </w:pPr>
            <w:r>
              <w:rPr>
                <w:rFonts w:eastAsia="Times New Roman" w:cs="Calibri"/>
                <w:lang w:val="en-US"/>
              </w:rPr>
              <w:t>13%</w:t>
            </w:r>
          </w:p>
        </w:tc>
        <w:tc>
          <w:tcPr>
            <w:tcW w:w="2970" w:type="dxa"/>
            <w:tcBorders>
              <w:top w:val="nil"/>
              <w:left w:val="nil"/>
              <w:bottom w:val="single" w:sz="4" w:space="0" w:color="auto"/>
              <w:right w:val="single" w:sz="4" w:space="0" w:color="auto"/>
            </w:tcBorders>
            <w:shd w:val="clear" w:color="auto" w:fill="auto"/>
            <w:noWrap/>
            <w:vAlign w:val="center"/>
            <w:hideMark/>
          </w:tcPr>
          <w:p w14:paraId="29F36E6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11%</w:t>
            </w:r>
          </w:p>
        </w:tc>
      </w:tr>
      <w:tr w:rsidR="00965A5E" w:rsidRPr="007B6FF4" w14:paraId="363DAB53" w14:textId="77777777" w:rsidTr="003B4D75">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14:paraId="41C3C6A4"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Prairies (MB/SK)</w:t>
            </w:r>
          </w:p>
        </w:tc>
        <w:tc>
          <w:tcPr>
            <w:tcW w:w="2605" w:type="dxa"/>
            <w:tcBorders>
              <w:top w:val="nil"/>
              <w:left w:val="nil"/>
              <w:bottom w:val="single" w:sz="4" w:space="0" w:color="auto"/>
              <w:right w:val="single" w:sz="4" w:space="0" w:color="auto"/>
            </w:tcBorders>
            <w:shd w:val="clear" w:color="auto" w:fill="auto"/>
            <w:noWrap/>
          </w:tcPr>
          <w:p w14:paraId="0EA85B1F" w14:textId="64673894"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hideMark/>
          </w:tcPr>
          <w:p w14:paraId="6BBC6A0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3E1B354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25BF3"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Ontario</w:t>
            </w:r>
          </w:p>
        </w:tc>
        <w:tc>
          <w:tcPr>
            <w:tcW w:w="2605" w:type="dxa"/>
            <w:tcBorders>
              <w:top w:val="nil"/>
              <w:left w:val="nil"/>
              <w:bottom w:val="single" w:sz="4" w:space="0" w:color="auto"/>
              <w:right w:val="single" w:sz="4" w:space="0" w:color="auto"/>
            </w:tcBorders>
            <w:shd w:val="clear" w:color="auto" w:fill="auto"/>
            <w:noWrap/>
            <w:vAlign w:val="center"/>
          </w:tcPr>
          <w:p w14:paraId="64EE8072" w14:textId="3CE24139" w:rsidR="00965A5E" w:rsidRPr="00422149" w:rsidRDefault="00984D89" w:rsidP="007F2BC5">
            <w:pPr>
              <w:spacing w:after="0" w:line="240" w:lineRule="auto"/>
              <w:jc w:val="center"/>
              <w:rPr>
                <w:rFonts w:eastAsia="Times New Roman" w:cs="Calibri"/>
                <w:lang w:val="en-US"/>
              </w:rPr>
            </w:pPr>
            <w:r>
              <w:rPr>
                <w:rFonts w:eastAsia="Times New Roman" w:cs="Calibri"/>
                <w:lang w:val="en-US"/>
              </w:rPr>
              <w:t>32%</w:t>
            </w:r>
          </w:p>
        </w:tc>
        <w:tc>
          <w:tcPr>
            <w:tcW w:w="2970" w:type="dxa"/>
            <w:tcBorders>
              <w:top w:val="nil"/>
              <w:left w:val="nil"/>
              <w:bottom w:val="single" w:sz="4" w:space="0" w:color="auto"/>
              <w:right w:val="single" w:sz="4" w:space="0" w:color="auto"/>
            </w:tcBorders>
            <w:shd w:val="clear" w:color="auto" w:fill="auto"/>
            <w:noWrap/>
            <w:vAlign w:val="center"/>
            <w:hideMark/>
          </w:tcPr>
          <w:p w14:paraId="2CC289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38%</w:t>
            </w:r>
          </w:p>
        </w:tc>
      </w:tr>
      <w:tr w:rsidR="00965A5E" w:rsidRPr="007B6FF4" w14:paraId="2141A3A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4D7D5D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Quebec</w:t>
            </w:r>
          </w:p>
        </w:tc>
        <w:tc>
          <w:tcPr>
            <w:tcW w:w="2605" w:type="dxa"/>
            <w:tcBorders>
              <w:top w:val="nil"/>
              <w:left w:val="nil"/>
              <w:bottom w:val="single" w:sz="4" w:space="0" w:color="auto"/>
              <w:right w:val="single" w:sz="4" w:space="0" w:color="auto"/>
            </w:tcBorders>
            <w:shd w:val="clear" w:color="auto" w:fill="auto"/>
            <w:noWrap/>
            <w:vAlign w:val="center"/>
          </w:tcPr>
          <w:p w14:paraId="5734366E" w14:textId="73E22B4D"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09190E2E"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24%</w:t>
            </w:r>
          </w:p>
        </w:tc>
      </w:tr>
      <w:tr w:rsidR="00965A5E" w:rsidRPr="007B6FF4" w14:paraId="6B7234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2EEB57"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Atlantic</w:t>
            </w:r>
          </w:p>
        </w:tc>
        <w:tc>
          <w:tcPr>
            <w:tcW w:w="2605" w:type="dxa"/>
            <w:tcBorders>
              <w:top w:val="nil"/>
              <w:left w:val="nil"/>
              <w:bottom w:val="single" w:sz="4" w:space="0" w:color="auto"/>
              <w:right w:val="single" w:sz="4" w:space="0" w:color="auto"/>
            </w:tcBorders>
            <w:shd w:val="clear" w:color="auto" w:fill="auto"/>
            <w:noWrap/>
            <w:vAlign w:val="center"/>
          </w:tcPr>
          <w:p w14:paraId="19076DFB" w14:textId="17EA832A" w:rsidR="00965A5E" w:rsidRPr="00422149" w:rsidRDefault="00984D89" w:rsidP="007F2BC5">
            <w:pPr>
              <w:spacing w:after="0" w:line="240" w:lineRule="auto"/>
              <w:jc w:val="center"/>
              <w:rPr>
                <w:rFonts w:eastAsia="Times New Roman" w:cs="Calibri"/>
                <w:lang w:val="en-US"/>
              </w:rPr>
            </w:pPr>
            <w:r>
              <w:rPr>
                <w:rFonts w:eastAsia="Times New Roman" w:cs="Calibri"/>
                <w:lang w:val="en-US"/>
              </w:rPr>
              <w:t>10%</w:t>
            </w:r>
          </w:p>
        </w:tc>
        <w:tc>
          <w:tcPr>
            <w:tcW w:w="2970" w:type="dxa"/>
            <w:tcBorders>
              <w:top w:val="nil"/>
              <w:left w:val="nil"/>
              <w:bottom w:val="single" w:sz="4" w:space="0" w:color="auto"/>
              <w:right w:val="single" w:sz="4" w:space="0" w:color="auto"/>
            </w:tcBorders>
            <w:shd w:val="clear" w:color="auto" w:fill="auto"/>
            <w:noWrap/>
            <w:vAlign w:val="center"/>
            <w:hideMark/>
          </w:tcPr>
          <w:p w14:paraId="4D12F5F2"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7%</w:t>
            </w:r>
          </w:p>
        </w:tc>
      </w:tr>
      <w:tr w:rsidR="00965A5E" w:rsidRPr="007B6FF4" w14:paraId="251DA903"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17629DA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Gender</w:t>
            </w:r>
          </w:p>
        </w:tc>
        <w:tc>
          <w:tcPr>
            <w:tcW w:w="2605" w:type="dxa"/>
            <w:tcBorders>
              <w:top w:val="nil"/>
              <w:left w:val="nil"/>
              <w:bottom w:val="single" w:sz="4" w:space="0" w:color="auto"/>
              <w:right w:val="nil"/>
            </w:tcBorders>
            <w:shd w:val="clear" w:color="000000" w:fill="D9D9D9"/>
            <w:noWrap/>
            <w:vAlign w:val="center"/>
          </w:tcPr>
          <w:p w14:paraId="3D46353B"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4974E90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9006230"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DE99348"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Male</w:t>
            </w:r>
          </w:p>
        </w:tc>
        <w:tc>
          <w:tcPr>
            <w:tcW w:w="2605" w:type="dxa"/>
            <w:tcBorders>
              <w:top w:val="nil"/>
              <w:left w:val="nil"/>
              <w:bottom w:val="single" w:sz="4" w:space="0" w:color="auto"/>
              <w:right w:val="single" w:sz="4" w:space="0" w:color="auto"/>
            </w:tcBorders>
            <w:shd w:val="clear" w:color="auto" w:fill="auto"/>
            <w:noWrap/>
            <w:vAlign w:val="center"/>
          </w:tcPr>
          <w:p w14:paraId="04C41E08" w14:textId="71A4F07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72C0C988"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48%</w:t>
            </w:r>
          </w:p>
        </w:tc>
      </w:tr>
      <w:tr w:rsidR="00965A5E" w:rsidRPr="007B6FF4" w14:paraId="3D5F3549"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C3A7F9"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Female</w:t>
            </w:r>
          </w:p>
        </w:tc>
        <w:tc>
          <w:tcPr>
            <w:tcW w:w="2605" w:type="dxa"/>
            <w:tcBorders>
              <w:top w:val="nil"/>
              <w:left w:val="nil"/>
              <w:bottom w:val="single" w:sz="4" w:space="0" w:color="auto"/>
              <w:right w:val="single" w:sz="4" w:space="0" w:color="auto"/>
            </w:tcBorders>
            <w:shd w:val="clear" w:color="auto" w:fill="auto"/>
            <w:noWrap/>
            <w:vAlign w:val="center"/>
          </w:tcPr>
          <w:p w14:paraId="430FE1CF" w14:textId="7EF32CB1" w:rsidR="00965A5E" w:rsidRPr="00422149" w:rsidRDefault="00984D89" w:rsidP="007F2BC5">
            <w:pPr>
              <w:spacing w:after="0" w:line="240" w:lineRule="auto"/>
              <w:jc w:val="center"/>
              <w:rPr>
                <w:rFonts w:eastAsia="Times New Roman" w:cs="Calibri"/>
                <w:lang w:val="en-US"/>
              </w:rPr>
            </w:pPr>
            <w:r>
              <w:rPr>
                <w:rFonts w:eastAsia="Times New Roman" w:cs="Calibri"/>
                <w:lang w:val="en-US"/>
              </w:rPr>
              <w:t>50%</w:t>
            </w:r>
          </w:p>
        </w:tc>
        <w:tc>
          <w:tcPr>
            <w:tcW w:w="2970" w:type="dxa"/>
            <w:tcBorders>
              <w:top w:val="nil"/>
              <w:left w:val="nil"/>
              <w:bottom w:val="single" w:sz="4" w:space="0" w:color="auto"/>
              <w:right w:val="single" w:sz="4" w:space="0" w:color="auto"/>
            </w:tcBorders>
            <w:shd w:val="clear" w:color="auto" w:fill="auto"/>
            <w:noWrap/>
            <w:vAlign w:val="center"/>
            <w:hideMark/>
          </w:tcPr>
          <w:p w14:paraId="5356A0AF"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52%</w:t>
            </w:r>
          </w:p>
        </w:tc>
      </w:tr>
      <w:tr w:rsidR="00965A5E" w:rsidRPr="007B6FF4" w14:paraId="40B1F677"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88C17F3"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Age</w:t>
            </w:r>
          </w:p>
        </w:tc>
        <w:tc>
          <w:tcPr>
            <w:tcW w:w="2605" w:type="dxa"/>
            <w:tcBorders>
              <w:top w:val="nil"/>
              <w:left w:val="nil"/>
              <w:bottom w:val="single" w:sz="4" w:space="0" w:color="auto"/>
              <w:right w:val="nil"/>
            </w:tcBorders>
            <w:shd w:val="clear" w:color="000000" w:fill="D9D9D9"/>
            <w:noWrap/>
            <w:vAlign w:val="center"/>
          </w:tcPr>
          <w:p w14:paraId="017F845F"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center"/>
            <w:hideMark/>
          </w:tcPr>
          <w:p w14:paraId="1405E1BE" w14:textId="77777777" w:rsidR="00965A5E" w:rsidRPr="007B6FF4" w:rsidRDefault="00965A5E" w:rsidP="007F2BC5">
            <w:pPr>
              <w:spacing w:after="0" w:line="240" w:lineRule="auto"/>
              <w:jc w:val="center"/>
              <w:rPr>
                <w:rFonts w:eastAsia="Times New Roman" w:cs="Calibri"/>
                <w:b/>
                <w:bCs/>
                <w:lang w:val="en-US"/>
              </w:rPr>
            </w:pPr>
          </w:p>
        </w:tc>
      </w:tr>
      <w:tr w:rsidR="00965A5E" w:rsidRPr="007B6FF4" w14:paraId="629D471A"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48FA4E"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18-34</w:t>
            </w:r>
          </w:p>
        </w:tc>
        <w:tc>
          <w:tcPr>
            <w:tcW w:w="2605" w:type="dxa"/>
            <w:tcBorders>
              <w:top w:val="nil"/>
              <w:left w:val="nil"/>
              <w:bottom w:val="single" w:sz="4" w:space="0" w:color="auto"/>
              <w:right w:val="single" w:sz="4" w:space="0" w:color="auto"/>
            </w:tcBorders>
            <w:shd w:val="clear" w:color="auto" w:fill="auto"/>
            <w:noWrap/>
            <w:vAlign w:val="center"/>
          </w:tcPr>
          <w:p w14:paraId="38B72DA5" w14:textId="17B39CFC" w:rsidR="00965A5E" w:rsidRPr="00422149" w:rsidRDefault="00984D89" w:rsidP="007F2BC5">
            <w:pPr>
              <w:spacing w:after="0" w:line="240" w:lineRule="auto"/>
              <w:jc w:val="center"/>
              <w:rPr>
                <w:rFonts w:eastAsia="Times New Roman" w:cs="Calibri"/>
                <w:lang w:val="en-US"/>
              </w:rPr>
            </w:pPr>
            <w:r>
              <w:rPr>
                <w:rFonts w:eastAsia="Times New Roman" w:cs="Calibri"/>
                <w:lang w:val="en-US"/>
              </w:rPr>
              <w:t>20%</w:t>
            </w:r>
          </w:p>
        </w:tc>
        <w:tc>
          <w:tcPr>
            <w:tcW w:w="2970" w:type="dxa"/>
            <w:tcBorders>
              <w:top w:val="nil"/>
              <w:left w:val="nil"/>
              <w:bottom w:val="single" w:sz="4" w:space="0" w:color="auto"/>
              <w:right w:val="single" w:sz="4" w:space="0" w:color="auto"/>
            </w:tcBorders>
            <w:shd w:val="clear" w:color="auto" w:fill="auto"/>
            <w:noWrap/>
            <w:vAlign w:val="center"/>
            <w:hideMark/>
          </w:tcPr>
          <w:p w14:paraId="665EEC54"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28%</w:t>
            </w:r>
          </w:p>
        </w:tc>
      </w:tr>
      <w:tr w:rsidR="00965A5E" w:rsidRPr="007B6FF4" w14:paraId="5EAA78CC"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BDA290"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35-54</w:t>
            </w:r>
          </w:p>
        </w:tc>
        <w:tc>
          <w:tcPr>
            <w:tcW w:w="2605" w:type="dxa"/>
            <w:tcBorders>
              <w:top w:val="nil"/>
              <w:left w:val="nil"/>
              <w:bottom w:val="single" w:sz="4" w:space="0" w:color="auto"/>
              <w:right w:val="single" w:sz="4" w:space="0" w:color="auto"/>
            </w:tcBorders>
            <w:shd w:val="clear" w:color="auto" w:fill="auto"/>
            <w:noWrap/>
            <w:vAlign w:val="center"/>
          </w:tcPr>
          <w:p w14:paraId="74123A49" w14:textId="666DCA78" w:rsidR="00965A5E" w:rsidRPr="00422149" w:rsidRDefault="00984D89" w:rsidP="007F2BC5">
            <w:pPr>
              <w:spacing w:after="0" w:line="240" w:lineRule="auto"/>
              <w:jc w:val="center"/>
              <w:rPr>
                <w:rFonts w:eastAsia="Times New Roman" w:cs="Calibri"/>
                <w:lang w:val="en-US"/>
              </w:rPr>
            </w:pPr>
            <w:r>
              <w:rPr>
                <w:rFonts w:eastAsia="Times New Roman" w:cs="Calibri"/>
                <w:lang w:val="en-US"/>
              </w:rPr>
              <w:t>34%</w:t>
            </w:r>
          </w:p>
        </w:tc>
        <w:tc>
          <w:tcPr>
            <w:tcW w:w="2970" w:type="dxa"/>
            <w:tcBorders>
              <w:top w:val="nil"/>
              <w:left w:val="nil"/>
              <w:bottom w:val="single" w:sz="4" w:space="0" w:color="auto"/>
              <w:right w:val="single" w:sz="4" w:space="0" w:color="auto"/>
            </w:tcBorders>
            <w:shd w:val="clear" w:color="auto" w:fill="auto"/>
            <w:noWrap/>
            <w:vAlign w:val="center"/>
            <w:hideMark/>
          </w:tcPr>
          <w:p w14:paraId="7A5309C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37%</w:t>
            </w:r>
          </w:p>
        </w:tc>
      </w:tr>
      <w:tr w:rsidR="00965A5E" w:rsidRPr="007B6FF4" w14:paraId="046D0F0E"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CE906CC" w14:textId="77777777" w:rsidR="00965A5E" w:rsidRPr="007B6FF4" w:rsidRDefault="00965A5E" w:rsidP="007F2BC5">
            <w:pPr>
              <w:spacing w:after="0" w:line="240" w:lineRule="auto"/>
              <w:rPr>
                <w:rFonts w:eastAsia="Times New Roman" w:cs="Calibri"/>
                <w:lang w:val="en-US"/>
              </w:rPr>
            </w:pPr>
            <w:r w:rsidRPr="007B6FF4">
              <w:rPr>
                <w:rFonts w:eastAsia="Times New Roman" w:cs="Calibri"/>
                <w:lang w:val="en-US"/>
              </w:rPr>
              <w:t>55+</w:t>
            </w:r>
          </w:p>
        </w:tc>
        <w:tc>
          <w:tcPr>
            <w:tcW w:w="2605" w:type="dxa"/>
            <w:tcBorders>
              <w:top w:val="nil"/>
              <w:left w:val="nil"/>
              <w:bottom w:val="single" w:sz="4" w:space="0" w:color="auto"/>
              <w:right w:val="single" w:sz="4" w:space="0" w:color="auto"/>
            </w:tcBorders>
            <w:shd w:val="clear" w:color="auto" w:fill="auto"/>
            <w:noWrap/>
            <w:vAlign w:val="center"/>
          </w:tcPr>
          <w:p w14:paraId="22B68E09" w14:textId="70158D90" w:rsidR="00965A5E" w:rsidRPr="00422149" w:rsidRDefault="00984D89" w:rsidP="007F2BC5">
            <w:pPr>
              <w:spacing w:after="0" w:line="240" w:lineRule="auto"/>
              <w:jc w:val="center"/>
              <w:rPr>
                <w:rFonts w:eastAsia="Times New Roman" w:cs="Calibri"/>
                <w:lang w:val="en-US"/>
              </w:rPr>
            </w:pPr>
            <w:r>
              <w:rPr>
                <w:rFonts w:eastAsia="Times New Roman" w:cs="Calibri"/>
                <w:lang w:val="en-US"/>
              </w:rPr>
              <w:t>46%</w:t>
            </w:r>
          </w:p>
        </w:tc>
        <w:tc>
          <w:tcPr>
            <w:tcW w:w="2970" w:type="dxa"/>
            <w:tcBorders>
              <w:top w:val="nil"/>
              <w:left w:val="nil"/>
              <w:bottom w:val="single" w:sz="4" w:space="0" w:color="auto"/>
              <w:right w:val="single" w:sz="4" w:space="0" w:color="auto"/>
            </w:tcBorders>
            <w:shd w:val="clear" w:color="auto" w:fill="auto"/>
            <w:noWrap/>
            <w:vAlign w:val="center"/>
            <w:hideMark/>
          </w:tcPr>
          <w:p w14:paraId="5073C583" w14:textId="77777777" w:rsidR="00965A5E" w:rsidRPr="007B6FF4" w:rsidRDefault="00965A5E" w:rsidP="007F2BC5">
            <w:pPr>
              <w:spacing w:after="0" w:line="240" w:lineRule="auto"/>
              <w:jc w:val="center"/>
              <w:rPr>
                <w:rFonts w:eastAsia="Times New Roman" w:cs="Calibri"/>
                <w:lang w:val="en-US"/>
              </w:rPr>
            </w:pPr>
            <w:r w:rsidRPr="007B6FF4">
              <w:rPr>
                <w:rFonts w:eastAsia="Times New Roman" w:cs="Calibri"/>
                <w:lang w:val="en-US"/>
              </w:rPr>
              <w:t>35%</w:t>
            </w:r>
          </w:p>
        </w:tc>
      </w:tr>
      <w:tr w:rsidR="00965A5E" w:rsidRPr="007B6FF4" w14:paraId="1A19286C"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66E7451B"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Education</w:t>
            </w:r>
          </w:p>
        </w:tc>
        <w:tc>
          <w:tcPr>
            <w:tcW w:w="2605" w:type="dxa"/>
            <w:tcBorders>
              <w:top w:val="nil"/>
              <w:left w:val="nil"/>
              <w:bottom w:val="single" w:sz="4" w:space="0" w:color="auto"/>
              <w:right w:val="nil"/>
            </w:tcBorders>
            <w:shd w:val="clear" w:color="000000" w:fill="D9D9D9"/>
            <w:noWrap/>
            <w:vAlign w:val="bottom"/>
          </w:tcPr>
          <w:p w14:paraId="5152FF6A" w14:textId="21070D03" w:rsidR="00965A5E" w:rsidRPr="007B6FF4" w:rsidRDefault="00965A5E" w:rsidP="007F2BC5">
            <w:pPr>
              <w:spacing w:after="0" w:line="240" w:lineRule="auto"/>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781D60D8"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8A670E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23064B7" w14:textId="5A1439DE" w:rsidR="00965A5E" w:rsidRPr="007B6FF4" w:rsidRDefault="00703978" w:rsidP="00703978">
            <w:pPr>
              <w:spacing w:after="0" w:line="240" w:lineRule="auto"/>
              <w:rPr>
                <w:rFonts w:eastAsia="Times New Roman" w:cs="Calibri"/>
                <w:bCs/>
                <w:lang w:val="en-US"/>
              </w:rPr>
            </w:pPr>
            <w:r>
              <w:rPr>
                <w:rFonts w:eastAsia="Times New Roman" w:cs="Calibri"/>
                <w:bCs/>
                <w:lang w:val="en-US"/>
              </w:rPr>
              <w:t>High s</w:t>
            </w:r>
            <w:r w:rsidR="00965A5E">
              <w:rPr>
                <w:rFonts w:eastAsia="Times New Roman" w:cs="Calibri"/>
                <w:bCs/>
                <w:lang w:val="en-US"/>
              </w:rPr>
              <w:t xml:space="preserve">chool or </w:t>
            </w:r>
            <w:r>
              <w:rPr>
                <w:rFonts w:eastAsia="Times New Roman" w:cs="Calibri"/>
                <w:bCs/>
                <w:lang w:val="en-US"/>
              </w:rPr>
              <w:t>l</w:t>
            </w:r>
            <w:r w:rsidR="00965A5E">
              <w:rPr>
                <w:rFonts w:eastAsia="Times New Roman" w:cs="Calibri"/>
                <w:bCs/>
                <w:lang w:val="en-US"/>
              </w:rPr>
              <w:t>ess</w:t>
            </w:r>
          </w:p>
        </w:tc>
        <w:tc>
          <w:tcPr>
            <w:tcW w:w="2605" w:type="dxa"/>
            <w:tcBorders>
              <w:top w:val="nil"/>
              <w:left w:val="nil"/>
              <w:bottom w:val="single" w:sz="4" w:space="0" w:color="auto"/>
              <w:right w:val="single" w:sz="4" w:space="0" w:color="auto"/>
            </w:tcBorders>
            <w:shd w:val="clear" w:color="auto" w:fill="auto"/>
            <w:noWrap/>
            <w:vAlign w:val="center"/>
          </w:tcPr>
          <w:p w14:paraId="2594A423" w14:textId="162217BD" w:rsidR="00965A5E" w:rsidRPr="00422149" w:rsidRDefault="00ED570A" w:rsidP="007F2BC5">
            <w:pPr>
              <w:spacing w:after="0" w:line="240" w:lineRule="auto"/>
              <w:jc w:val="center"/>
            </w:pPr>
            <w:r>
              <w:t>27%</w:t>
            </w:r>
          </w:p>
        </w:tc>
        <w:tc>
          <w:tcPr>
            <w:tcW w:w="2970" w:type="dxa"/>
            <w:tcBorders>
              <w:top w:val="nil"/>
              <w:left w:val="nil"/>
              <w:bottom w:val="single" w:sz="4" w:space="0" w:color="auto"/>
              <w:right w:val="single" w:sz="4" w:space="0" w:color="auto"/>
            </w:tcBorders>
            <w:shd w:val="clear" w:color="auto" w:fill="auto"/>
            <w:noWrap/>
            <w:vAlign w:val="bottom"/>
            <w:hideMark/>
          </w:tcPr>
          <w:p w14:paraId="52699C85" w14:textId="77777777" w:rsidR="00965A5E" w:rsidRDefault="00965A5E" w:rsidP="007F2BC5">
            <w:pPr>
              <w:spacing w:after="0" w:line="240" w:lineRule="auto"/>
              <w:jc w:val="center"/>
              <w:rPr>
                <w:rFonts w:ascii="Calibri" w:hAnsi="Calibri"/>
              </w:rPr>
            </w:pPr>
            <w:r>
              <w:t>36%</w:t>
            </w:r>
          </w:p>
        </w:tc>
      </w:tr>
      <w:tr w:rsidR="00965A5E" w:rsidRPr="007B6FF4" w14:paraId="14F10E7D"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44759C3" w14:textId="55141295" w:rsidR="00965A5E" w:rsidRPr="007B6FF4" w:rsidRDefault="00703978" w:rsidP="007F2BC5">
            <w:pPr>
              <w:spacing w:after="0" w:line="240" w:lineRule="auto"/>
              <w:rPr>
                <w:rFonts w:eastAsia="Times New Roman" w:cs="Calibri"/>
                <w:bCs/>
                <w:lang w:val="en-US"/>
              </w:rPr>
            </w:pPr>
            <w:r>
              <w:rPr>
                <w:rFonts w:eastAsia="Times New Roman" w:cs="Calibri"/>
                <w:bCs/>
                <w:lang w:val="en-US"/>
              </w:rPr>
              <w:t>Trade school or college</w:t>
            </w:r>
          </w:p>
        </w:tc>
        <w:tc>
          <w:tcPr>
            <w:tcW w:w="2605" w:type="dxa"/>
            <w:tcBorders>
              <w:top w:val="nil"/>
              <w:left w:val="nil"/>
              <w:bottom w:val="single" w:sz="4" w:space="0" w:color="auto"/>
              <w:right w:val="single" w:sz="4" w:space="0" w:color="auto"/>
            </w:tcBorders>
            <w:shd w:val="clear" w:color="auto" w:fill="auto"/>
            <w:noWrap/>
            <w:vAlign w:val="center"/>
          </w:tcPr>
          <w:p w14:paraId="204B7EFC" w14:textId="13075152" w:rsidR="00965A5E" w:rsidRPr="00422149" w:rsidRDefault="00ED570A" w:rsidP="007F2BC5">
            <w:pPr>
              <w:spacing w:after="0" w:line="240" w:lineRule="auto"/>
              <w:jc w:val="center"/>
            </w:pPr>
            <w:r>
              <w:t>36%</w:t>
            </w:r>
          </w:p>
        </w:tc>
        <w:tc>
          <w:tcPr>
            <w:tcW w:w="2970" w:type="dxa"/>
            <w:tcBorders>
              <w:top w:val="nil"/>
              <w:left w:val="nil"/>
              <w:bottom w:val="single" w:sz="4" w:space="0" w:color="auto"/>
              <w:right w:val="single" w:sz="4" w:space="0" w:color="auto"/>
            </w:tcBorders>
            <w:shd w:val="clear" w:color="auto" w:fill="auto"/>
            <w:noWrap/>
            <w:vAlign w:val="bottom"/>
            <w:hideMark/>
          </w:tcPr>
          <w:p w14:paraId="0B5347AA" w14:textId="77777777" w:rsidR="00965A5E" w:rsidRDefault="00965A5E" w:rsidP="007F2BC5">
            <w:pPr>
              <w:spacing w:after="0" w:line="240" w:lineRule="auto"/>
              <w:jc w:val="center"/>
              <w:rPr>
                <w:rFonts w:ascii="Calibri" w:hAnsi="Calibri"/>
              </w:rPr>
            </w:pPr>
            <w:r>
              <w:t>38%</w:t>
            </w:r>
          </w:p>
        </w:tc>
      </w:tr>
      <w:tr w:rsidR="00965A5E" w:rsidRPr="007B6FF4" w14:paraId="230EB818"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EC5A10E" w14:textId="77777777" w:rsidR="00965A5E" w:rsidRPr="007B6FF4" w:rsidRDefault="00965A5E" w:rsidP="007F2BC5">
            <w:pPr>
              <w:spacing w:after="0" w:line="240" w:lineRule="auto"/>
              <w:rPr>
                <w:rFonts w:eastAsia="Times New Roman" w:cs="Calibri"/>
                <w:bCs/>
                <w:lang w:val="en-US"/>
              </w:rPr>
            </w:pPr>
            <w:r>
              <w:rPr>
                <w:rFonts w:eastAsia="Times New Roman" w:cs="Calibri"/>
                <w:bCs/>
                <w:lang w:val="en-US"/>
              </w:rPr>
              <w:t>University or higher</w:t>
            </w:r>
          </w:p>
        </w:tc>
        <w:tc>
          <w:tcPr>
            <w:tcW w:w="2605" w:type="dxa"/>
            <w:tcBorders>
              <w:top w:val="nil"/>
              <w:left w:val="nil"/>
              <w:bottom w:val="single" w:sz="4" w:space="0" w:color="auto"/>
              <w:right w:val="single" w:sz="4" w:space="0" w:color="auto"/>
            </w:tcBorders>
            <w:shd w:val="clear" w:color="auto" w:fill="auto"/>
            <w:noWrap/>
            <w:vAlign w:val="center"/>
          </w:tcPr>
          <w:p w14:paraId="7EC09982" w14:textId="25E210F0" w:rsidR="00965A5E" w:rsidRPr="00422149" w:rsidRDefault="00ED570A" w:rsidP="007F2BC5">
            <w:pPr>
              <w:spacing w:after="0" w:line="240" w:lineRule="auto"/>
              <w:jc w:val="center"/>
            </w:pPr>
            <w:r>
              <w:t>37%</w:t>
            </w:r>
          </w:p>
        </w:tc>
        <w:tc>
          <w:tcPr>
            <w:tcW w:w="2970" w:type="dxa"/>
            <w:tcBorders>
              <w:top w:val="nil"/>
              <w:left w:val="nil"/>
              <w:bottom w:val="single" w:sz="4" w:space="0" w:color="auto"/>
              <w:right w:val="single" w:sz="4" w:space="0" w:color="auto"/>
            </w:tcBorders>
            <w:shd w:val="clear" w:color="auto" w:fill="auto"/>
            <w:noWrap/>
            <w:vAlign w:val="bottom"/>
            <w:hideMark/>
          </w:tcPr>
          <w:p w14:paraId="3DCE0125" w14:textId="77777777" w:rsidR="00965A5E" w:rsidRDefault="00965A5E" w:rsidP="007F2BC5">
            <w:pPr>
              <w:spacing w:after="0" w:line="240" w:lineRule="auto"/>
              <w:jc w:val="center"/>
              <w:rPr>
                <w:rFonts w:ascii="Calibri" w:hAnsi="Calibri"/>
              </w:rPr>
            </w:pPr>
            <w:r>
              <w:t>26%</w:t>
            </w:r>
          </w:p>
        </w:tc>
      </w:tr>
      <w:tr w:rsidR="00965A5E" w:rsidRPr="007B6FF4" w14:paraId="5719794B" w14:textId="77777777" w:rsidTr="00B926C7">
        <w:trPr>
          <w:trHeight w:val="300"/>
        </w:trPr>
        <w:tc>
          <w:tcPr>
            <w:tcW w:w="2700" w:type="dxa"/>
            <w:tcBorders>
              <w:top w:val="nil"/>
              <w:left w:val="single" w:sz="4" w:space="0" w:color="auto"/>
              <w:bottom w:val="single" w:sz="4" w:space="0" w:color="auto"/>
              <w:right w:val="nil"/>
            </w:tcBorders>
            <w:shd w:val="clear" w:color="000000" w:fill="D9D9D9"/>
            <w:noWrap/>
            <w:vAlign w:val="bottom"/>
            <w:hideMark/>
          </w:tcPr>
          <w:p w14:paraId="06B9276C" w14:textId="77777777" w:rsidR="00965A5E" w:rsidRPr="007B6FF4" w:rsidRDefault="00965A5E" w:rsidP="007F2BC5">
            <w:pPr>
              <w:spacing w:after="0" w:line="240" w:lineRule="auto"/>
              <w:rPr>
                <w:rFonts w:eastAsia="Times New Roman" w:cs="Calibri"/>
                <w:b/>
                <w:bCs/>
                <w:lang w:val="en-US"/>
              </w:rPr>
            </w:pPr>
            <w:r>
              <w:rPr>
                <w:rFonts w:eastAsia="Times New Roman" w:cs="Calibri"/>
                <w:b/>
                <w:bCs/>
                <w:lang w:val="en-US"/>
              </w:rPr>
              <w:t>Income</w:t>
            </w:r>
          </w:p>
        </w:tc>
        <w:tc>
          <w:tcPr>
            <w:tcW w:w="2605" w:type="dxa"/>
            <w:tcBorders>
              <w:top w:val="nil"/>
              <w:left w:val="nil"/>
              <w:bottom w:val="single" w:sz="4" w:space="0" w:color="auto"/>
              <w:right w:val="nil"/>
            </w:tcBorders>
            <w:shd w:val="clear" w:color="000000" w:fill="D9D9D9"/>
            <w:noWrap/>
            <w:vAlign w:val="center"/>
          </w:tcPr>
          <w:p w14:paraId="0829FE47" w14:textId="77777777" w:rsidR="00965A5E" w:rsidRPr="007B6FF4" w:rsidRDefault="00965A5E" w:rsidP="007F2BC5">
            <w:pPr>
              <w:spacing w:after="0" w:line="240" w:lineRule="auto"/>
              <w:jc w:val="center"/>
              <w:rPr>
                <w:rFonts w:eastAsia="Times New Roman" w:cs="Calibri"/>
                <w:b/>
                <w:bCs/>
                <w:lang w:val="en-US"/>
              </w:rPr>
            </w:pPr>
          </w:p>
        </w:tc>
        <w:tc>
          <w:tcPr>
            <w:tcW w:w="2970" w:type="dxa"/>
            <w:tcBorders>
              <w:top w:val="nil"/>
              <w:left w:val="nil"/>
              <w:bottom w:val="single" w:sz="4" w:space="0" w:color="auto"/>
              <w:right w:val="single" w:sz="4" w:space="0" w:color="auto"/>
            </w:tcBorders>
            <w:shd w:val="clear" w:color="000000" w:fill="D9D9D9"/>
            <w:noWrap/>
            <w:vAlign w:val="bottom"/>
            <w:hideMark/>
          </w:tcPr>
          <w:p w14:paraId="4E0CAB6E" w14:textId="77777777" w:rsidR="00965A5E" w:rsidRPr="007B6FF4" w:rsidRDefault="00965A5E" w:rsidP="007F2BC5">
            <w:pPr>
              <w:spacing w:after="0" w:line="240" w:lineRule="auto"/>
              <w:rPr>
                <w:rFonts w:eastAsia="Times New Roman" w:cs="Calibri"/>
                <w:b/>
                <w:bCs/>
                <w:lang w:val="en-US"/>
              </w:rPr>
            </w:pPr>
            <w:r w:rsidRPr="007B6FF4">
              <w:rPr>
                <w:rFonts w:eastAsia="Times New Roman" w:cs="Calibri"/>
                <w:b/>
                <w:bCs/>
                <w:lang w:val="en-US"/>
              </w:rPr>
              <w:t> </w:t>
            </w:r>
          </w:p>
        </w:tc>
      </w:tr>
      <w:tr w:rsidR="00965A5E" w:rsidRPr="007B6FF4" w14:paraId="3FED9F34"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4F2664" w14:textId="77777777" w:rsidR="00965A5E" w:rsidRDefault="00965A5E" w:rsidP="007F2BC5">
            <w:pPr>
              <w:spacing w:after="0" w:line="240" w:lineRule="auto"/>
              <w:rPr>
                <w:rFonts w:ascii="Calibri" w:hAnsi="Calibri"/>
              </w:rPr>
            </w:pPr>
            <w:r>
              <w:rPr>
                <w:rFonts w:ascii="Calibri" w:hAnsi="Calibri"/>
              </w:rPr>
              <w:t>Under $40K</w:t>
            </w:r>
          </w:p>
        </w:tc>
        <w:tc>
          <w:tcPr>
            <w:tcW w:w="2605" w:type="dxa"/>
            <w:tcBorders>
              <w:top w:val="nil"/>
              <w:left w:val="nil"/>
              <w:bottom w:val="single" w:sz="4" w:space="0" w:color="auto"/>
              <w:right w:val="single" w:sz="4" w:space="0" w:color="auto"/>
            </w:tcBorders>
            <w:shd w:val="clear" w:color="auto" w:fill="auto"/>
            <w:noWrap/>
            <w:vAlign w:val="center"/>
          </w:tcPr>
          <w:p w14:paraId="02806C46" w14:textId="4E3FA9D2" w:rsidR="00965A5E" w:rsidRPr="00422149" w:rsidRDefault="001179E7" w:rsidP="007F2BC5">
            <w:pPr>
              <w:spacing w:after="0" w:line="240" w:lineRule="auto"/>
              <w:jc w:val="center"/>
              <w:rPr>
                <w:rFonts w:ascii="Calibri" w:hAnsi="Calibri"/>
              </w:rPr>
            </w:pPr>
            <w:r>
              <w:rPr>
                <w:rFonts w:ascii="Calibri" w:hAnsi="Calibri"/>
              </w:rPr>
              <w:t>25</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13C677C6" w14:textId="77777777" w:rsidR="00965A5E" w:rsidRDefault="00965A5E" w:rsidP="007F2BC5">
            <w:pPr>
              <w:spacing w:after="0" w:line="240" w:lineRule="auto"/>
              <w:jc w:val="center"/>
              <w:rPr>
                <w:rFonts w:ascii="Calibri" w:hAnsi="Calibri"/>
              </w:rPr>
            </w:pPr>
            <w:r>
              <w:t>19%</w:t>
            </w:r>
          </w:p>
        </w:tc>
      </w:tr>
      <w:tr w:rsidR="00965A5E" w:rsidRPr="007B6FF4" w14:paraId="048CD26F"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0DB47BA" w14:textId="01612C1D" w:rsidR="00965A5E" w:rsidRDefault="00965A5E" w:rsidP="00984D89">
            <w:pPr>
              <w:spacing w:after="0" w:line="240" w:lineRule="auto"/>
              <w:rPr>
                <w:rFonts w:ascii="Calibri" w:hAnsi="Calibri"/>
              </w:rPr>
            </w:pPr>
            <w:r>
              <w:rPr>
                <w:rFonts w:ascii="Calibri" w:hAnsi="Calibri"/>
              </w:rPr>
              <w:t>$</w:t>
            </w:r>
            <w:r w:rsidR="006F73D2">
              <w:rPr>
                <w:rFonts w:ascii="Calibri" w:hAnsi="Calibri"/>
              </w:rPr>
              <w:t>4</w:t>
            </w:r>
            <w:r>
              <w:rPr>
                <w:rFonts w:ascii="Calibri" w:hAnsi="Calibri"/>
              </w:rPr>
              <w:t>0K to under $</w:t>
            </w:r>
            <w:r w:rsidR="00984D89">
              <w:rPr>
                <w:rFonts w:ascii="Calibri" w:hAnsi="Calibri"/>
              </w:rPr>
              <w:t>8</w:t>
            </w:r>
            <w:r>
              <w:rPr>
                <w:rFonts w:ascii="Calibri" w:hAnsi="Calibri"/>
              </w:rPr>
              <w:t>0K</w:t>
            </w:r>
          </w:p>
        </w:tc>
        <w:tc>
          <w:tcPr>
            <w:tcW w:w="2605" w:type="dxa"/>
            <w:tcBorders>
              <w:top w:val="nil"/>
              <w:left w:val="nil"/>
              <w:bottom w:val="single" w:sz="4" w:space="0" w:color="auto"/>
              <w:right w:val="single" w:sz="4" w:space="0" w:color="auto"/>
            </w:tcBorders>
            <w:shd w:val="clear" w:color="auto" w:fill="auto"/>
            <w:noWrap/>
            <w:vAlign w:val="center"/>
          </w:tcPr>
          <w:p w14:paraId="275BA24F" w14:textId="517CCEF4" w:rsidR="00965A5E" w:rsidRPr="00422149" w:rsidRDefault="001179E7" w:rsidP="007F2BC5">
            <w:pPr>
              <w:spacing w:after="0" w:line="240" w:lineRule="auto"/>
              <w:jc w:val="center"/>
              <w:rPr>
                <w:rFonts w:ascii="Calibri" w:hAnsi="Calibri"/>
              </w:rPr>
            </w:pPr>
            <w:r>
              <w:rPr>
                <w:rFonts w:ascii="Calibri" w:hAnsi="Calibri"/>
              </w:rPr>
              <w:t>33</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hideMark/>
          </w:tcPr>
          <w:p w14:paraId="016E6E5F" w14:textId="0C2D8205" w:rsidR="00965A5E" w:rsidRDefault="00984D89" w:rsidP="007F2BC5">
            <w:pPr>
              <w:spacing w:after="0" w:line="240" w:lineRule="auto"/>
              <w:jc w:val="center"/>
              <w:rPr>
                <w:rFonts w:ascii="Calibri" w:hAnsi="Calibri"/>
              </w:rPr>
            </w:pPr>
            <w:r>
              <w:rPr>
                <w:rFonts w:ascii="Calibri" w:hAnsi="Calibri"/>
              </w:rPr>
              <w:t>31%</w:t>
            </w:r>
          </w:p>
        </w:tc>
      </w:tr>
      <w:tr w:rsidR="00984D89" w:rsidRPr="007B6FF4" w14:paraId="79D901DB" w14:textId="77777777" w:rsidTr="00B926C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37710F3" w14:textId="35A8464E" w:rsidR="00984D89" w:rsidRDefault="00984D89" w:rsidP="00984D89">
            <w:pPr>
              <w:spacing w:after="0" w:line="240" w:lineRule="auto"/>
              <w:rPr>
                <w:rFonts w:ascii="Calibri" w:hAnsi="Calibri"/>
              </w:rPr>
            </w:pPr>
            <w:r>
              <w:rPr>
                <w:rFonts w:ascii="Calibri" w:hAnsi="Calibri"/>
              </w:rPr>
              <w:t>$80K to under $100K</w:t>
            </w:r>
          </w:p>
        </w:tc>
        <w:tc>
          <w:tcPr>
            <w:tcW w:w="2605" w:type="dxa"/>
            <w:tcBorders>
              <w:top w:val="nil"/>
              <w:left w:val="nil"/>
              <w:bottom w:val="single" w:sz="4" w:space="0" w:color="auto"/>
              <w:right w:val="single" w:sz="4" w:space="0" w:color="auto"/>
            </w:tcBorders>
            <w:shd w:val="clear" w:color="auto" w:fill="auto"/>
            <w:noWrap/>
            <w:vAlign w:val="center"/>
          </w:tcPr>
          <w:p w14:paraId="19D22654" w14:textId="6FA1E89C" w:rsidR="00984D89" w:rsidRPr="00422149" w:rsidRDefault="001179E7" w:rsidP="007F2BC5">
            <w:pPr>
              <w:spacing w:after="0" w:line="240" w:lineRule="auto"/>
              <w:jc w:val="center"/>
              <w:rPr>
                <w:rFonts w:ascii="Calibri" w:hAnsi="Calibri"/>
              </w:rPr>
            </w:pPr>
            <w:r>
              <w:rPr>
                <w:rFonts w:ascii="Calibri" w:hAnsi="Calibri"/>
              </w:rPr>
              <w:t>12</w:t>
            </w:r>
            <w:r w:rsidR="00984D89">
              <w:rPr>
                <w:rFonts w:ascii="Calibri" w:hAnsi="Calibri"/>
              </w:rPr>
              <w:t>%</w:t>
            </w:r>
          </w:p>
        </w:tc>
        <w:tc>
          <w:tcPr>
            <w:tcW w:w="2970" w:type="dxa"/>
            <w:tcBorders>
              <w:top w:val="nil"/>
              <w:left w:val="nil"/>
              <w:bottom w:val="single" w:sz="4" w:space="0" w:color="auto"/>
              <w:right w:val="single" w:sz="4" w:space="0" w:color="auto"/>
            </w:tcBorders>
            <w:shd w:val="clear" w:color="auto" w:fill="auto"/>
            <w:noWrap/>
            <w:vAlign w:val="bottom"/>
          </w:tcPr>
          <w:p w14:paraId="2E151525" w14:textId="381D27C1" w:rsidR="00984D89" w:rsidRDefault="00984D89" w:rsidP="007F2BC5">
            <w:pPr>
              <w:spacing w:after="0" w:line="240" w:lineRule="auto"/>
              <w:jc w:val="center"/>
            </w:pPr>
            <w:r>
              <w:t>13%</w:t>
            </w:r>
          </w:p>
        </w:tc>
      </w:tr>
      <w:tr w:rsidR="00965A5E" w:rsidRPr="007B6FF4" w14:paraId="545CD790" w14:textId="77777777" w:rsidTr="00B926C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1AE57" w14:textId="77777777" w:rsidR="00965A5E" w:rsidRDefault="00965A5E" w:rsidP="007F2BC5">
            <w:pPr>
              <w:spacing w:after="0" w:line="240" w:lineRule="auto"/>
              <w:rPr>
                <w:rFonts w:ascii="Calibri" w:hAnsi="Calibri"/>
              </w:rPr>
            </w:pPr>
            <w:r>
              <w:rPr>
                <w:rFonts w:ascii="Calibri" w:hAnsi="Calibri"/>
              </w:rPr>
              <w:t>$100K or more</w:t>
            </w:r>
          </w:p>
        </w:tc>
        <w:tc>
          <w:tcPr>
            <w:tcW w:w="2605" w:type="dxa"/>
            <w:tcBorders>
              <w:top w:val="single" w:sz="4" w:space="0" w:color="auto"/>
              <w:left w:val="nil"/>
              <w:bottom w:val="single" w:sz="4" w:space="0" w:color="auto"/>
              <w:right w:val="single" w:sz="4" w:space="0" w:color="auto"/>
            </w:tcBorders>
            <w:shd w:val="clear" w:color="auto" w:fill="auto"/>
            <w:noWrap/>
            <w:vAlign w:val="center"/>
          </w:tcPr>
          <w:p w14:paraId="0939FF8E" w14:textId="3E6C2C34" w:rsidR="00965A5E" w:rsidRPr="00422149" w:rsidRDefault="001179E7" w:rsidP="007F2BC5">
            <w:pPr>
              <w:spacing w:after="0" w:line="240" w:lineRule="auto"/>
              <w:jc w:val="center"/>
              <w:rPr>
                <w:rFonts w:ascii="Calibri" w:hAnsi="Calibri"/>
              </w:rPr>
            </w:pPr>
            <w:r>
              <w:rPr>
                <w:rFonts w:ascii="Calibri" w:hAnsi="Calibri"/>
              </w:rPr>
              <w:t>30</w:t>
            </w:r>
            <w:r w:rsidR="00984D89">
              <w:rPr>
                <w:rFonts w:ascii="Calibri" w:hAnsi="Calibri"/>
              </w:rPr>
              <w:t>%</w:t>
            </w:r>
          </w:p>
        </w:tc>
        <w:tc>
          <w:tcPr>
            <w:tcW w:w="2970" w:type="dxa"/>
            <w:tcBorders>
              <w:top w:val="single" w:sz="4" w:space="0" w:color="auto"/>
              <w:left w:val="nil"/>
              <w:bottom w:val="single" w:sz="4" w:space="0" w:color="auto"/>
              <w:right w:val="single" w:sz="4" w:space="0" w:color="auto"/>
            </w:tcBorders>
            <w:shd w:val="clear" w:color="auto" w:fill="auto"/>
            <w:noWrap/>
            <w:vAlign w:val="bottom"/>
          </w:tcPr>
          <w:p w14:paraId="110DAAC4" w14:textId="77777777" w:rsidR="00965A5E" w:rsidRDefault="00965A5E" w:rsidP="007F2BC5">
            <w:pPr>
              <w:spacing w:after="0" w:line="240" w:lineRule="auto"/>
              <w:jc w:val="center"/>
              <w:rPr>
                <w:rFonts w:ascii="Calibri" w:hAnsi="Calibri"/>
              </w:rPr>
            </w:pPr>
            <w:r>
              <w:t>37%</w:t>
            </w:r>
          </w:p>
        </w:tc>
      </w:tr>
    </w:tbl>
    <w:p w14:paraId="04C7DA18" w14:textId="77777777" w:rsidR="00965A5E" w:rsidRPr="00965A5E" w:rsidRDefault="00965A5E" w:rsidP="00965A5E">
      <w:pPr>
        <w:tabs>
          <w:tab w:val="left" w:pos="6825"/>
        </w:tabs>
        <w:rPr>
          <w:b/>
          <w:sz w:val="24"/>
          <w:szCs w:val="24"/>
        </w:rPr>
      </w:pPr>
      <w:r>
        <w:rPr>
          <w:b/>
          <w:sz w:val="24"/>
          <w:szCs w:val="24"/>
        </w:rPr>
        <w:tab/>
      </w:r>
    </w:p>
    <w:p w14:paraId="265614D1" w14:textId="77777777" w:rsidR="006F73D2" w:rsidRDefault="006F73D2" w:rsidP="00965A5E">
      <w:pPr>
        <w:rPr>
          <w:sz w:val="24"/>
          <w:szCs w:val="24"/>
          <w:lang w:val="en-US"/>
        </w:rPr>
      </w:pPr>
    </w:p>
    <w:p w14:paraId="22C5248F" w14:textId="4CDF271E" w:rsidR="009277C7" w:rsidRDefault="009277C7" w:rsidP="00965A5E">
      <w:pPr>
        <w:rPr>
          <w:sz w:val="24"/>
          <w:szCs w:val="24"/>
          <w:lang w:val="en-US"/>
        </w:rPr>
      </w:pPr>
      <w:r>
        <w:rPr>
          <w:sz w:val="24"/>
          <w:szCs w:val="24"/>
          <w:lang w:val="en-US"/>
        </w:rPr>
        <w:t xml:space="preserve">This comparison between the unweighted sample distribution and the actual population figures shows that the final sample obtained was highly representative of the general </w:t>
      </w:r>
      <w:r>
        <w:rPr>
          <w:sz w:val="24"/>
          <w:szCs w:val="24"/>
          <w:lang w:val="en-US"/>
        </w:rPr>
        <w:lastRenderedPageBreak/>
        <w:t xml:space="preserve">population for this survey. A few </w:t>
      </w:r>
      <w:r w:rsidR="0016697A">
        <w:rPr>
          <w:sz w:val="24"/>
          <w:szCs w:val="24"/>
          <w:lang w:val="en-US"/>
        </w:rPr>
        <w:t>small differences should</w:t>
      </w:r>
      <w:r>
        <w:rPr>
          <w:sz w:val="24"/>
          <w:szCs w:val="24"/>
          <w:lang w:val="en-US"/>
        </w:rPr>
        <w:t xml:space="preserve"> nevertheless be noted. Indeed, the sample is slightly older than the Canadian population as a whole,</w:t>
      </w:r>
      <w:r w:rsidR="0016697A">
        <w:rPr>
          <w:sz w:val="24"/>
          <w:szCs w:val="24"/>
          <w:lang w:val="en-US"/>
        </w:rPr>
        <w:t xml:space="preserve"> with 46% of the sample being aged 55 years and older, while census data put this proportion at 35%. Survey respondents were also</w:t>
      </w:r>
      <w:r w:rsidR="005737EF">
        <w:rPr>
          <w:sz w:val="24"/>
          <w:szCs w:val="24"/>
          <w:lang w:val="en-US"/>
        </w:rPr>
        <w:t xml:space="preserve"> a touch</w:t>
      </w:r>
      <w:r>
        <w:rPr>
          <w:sz w:val="24"/>
          <w:szCs w:val="24"/>
          <w:lang w:val="en-US"/>
        </w:rPr>
        <w:t xml:space="preserve"> more educated</w:t>
      </w:r>
      <w:r w:rsidR="0016697A">
        <w:rPr>
          <w:sz w:val="24"/>
          <w:szCs w:val="24"/>
          <w:lang w:val="en-US"/>
        </w:rPr>
        <w:t xml:space="preserve"> than the census indicated, with 37% of the sample being university-educated compared to 26% of the population according to the census</w:t>
      </w:r>
      <w:r w:rsidR="005737EF">
        <w:rPr>
          <w:sz w:val="24"/>
          <w:szCs w:val="24"/>
          <w:lang w:val="en-US"/>
        </w:rPr>
        <w:t xml:space="preserve">. However, these </w:t>
      </w:r>
      <w:r w:rsidR="00B926C7">
        <w:rPr>
          <w:sz w:val="24"/>
          <w:szCs w:val="24"/>
          <w:lang w:val="en-US"/>
        </w:rPr>
        <w:t xml:space="preserve">variations did not require the imposition of large weights that could create a major distortion in the final results, as discussed in the weighting section above. </w:t>
      </w:r>
    </w:p>
    <w:p w14:paraId="583883D4" w14:textId="2C21F358" w:rsidR="00B926C7" w:rsidRDefault="00B926C7" w:rsidP="00965A5E">
      <w:pPr>
        <w:rPr>
          <w:sz w:val="24"/>
          <w:szCs w:val="24"/>
          <w:lang w:val="en-US"/>
        </w:rPr>
      </w:pPr>
    </w:p>
    <w:p w14:paraId="2D815155" w14:textId="3E076C9B" w:rsidR="00B926C7" w:rsidRPr="001179E7" w:rsidRDefault="00B926C7" w:rsidP="00EB21D8">
      <w:pPr>
        <w:rPr>
          <w:b/>
          <w:color w:val="007681" w:themeColor="accent6"/>
          <w:lang w:val="en-US"/>
        </w:rPr>
      </w:pPr>
      <w:r w:rsidRPr="001179E7">
        <w:rPr>
          <w:b/>
          <w:color w:val="007681" w:themeColor="accent6"/>
          <w:lang w:val="en-US"/>
        </w:rPr>
        <w:t>Comparison of the landline and cellphone</w:t>
      </w:r>
      <w:r w:rsidR="006D12BA" w:rsidRPr="001179E7">
        <w:rPr>
          <w:b/>
          <w:color w:val="007681" w:themeColor="accent6"/>
          <w:lang w:val="en-US"/>
        </w:rPr>
        <w:t>-only</w:t>
      </w:r>
      <w:r w:rsidRPr="001179E7">
        <w:rPr>
          <w:b/>
          <w:color w:val="007681" w:themeColor="accent6"/>
          <w:lang w:val="en-US"/>
        </w:rPr>
        <w:t xml:space="preserve"> samples</w:t>
      </w:r>
    </w:p>
    <w:p w14:paraId="02067EDF" w14:textId="7AC9AB13" w:rsidR="00965A5E" w:rsidRPr="00965A5E" w:rsidRDefault="00965A5E" w:rsidP="00965A5E">
      <w:pPr>
        <w:rPr>
          <w:sz w:val="24"/>
          <w:szCs w:val="24"/>
          <w:lang w:val="en-US"/>
        </w:rPr>
      </w:pPr>
      <w:r w:rsidRPr="00965A5E">
        <w:rPr>
          <w:sz w:val="24"/>
          <w:szCs w:val="24"/>
          <w:lang w:val="en-US"/>
        </w:rPr>
        <w:t xml:space="preserve">The table below provides the unweighted sample distribution by region age and gender overall and within the samples obtained via </w:t>
      </w:r>
      <w:r w:rsidR="006D12BA">
        <w:rPr>
          <w:sz w:val="24"/>
          <w:szCs w:val="24"/>
          <w:lang w:val="en-US"/>
        </w:rPr>
        <w:t xml:space="preserve">those respondents with a </w:t>
      </w:r>
      <w:r w:rsidRPr="00965A5E">
        <w:rPr>
          <w:sz w:val="24"/>
          <w:szCs w:val="24"/>
          <w:lang w:val="en-US"/>
        </w:rPr>
        <w:t xml:space="preserve">landline </w:t>
      </w:r>
      <w:r w:rsidR="006D12BA">
        <w:rPr>
          <w:sz w:val="24"/>
          <w:szCs w:val="24"/>
          <w:lang w:val="en-US"/>
        </w:rPr>
        <w:t>at home and those living in a cellphone-only household.</w:t>
      </w:r>
      <w:r w:rsidRPr="00965A5E">
        <w:rPr>
          <w:sz w:val="24"/>
          <w:szCs w:val="24"/>
          <w:lang w:val="en-US"/>
        </w:rPr>
        <w:t xml:space="preserve"> </w:t>
      </w:r>
    </w:p>
    <w:tbl>
      <w:tblPr>
        <w:tblW w:w="911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Comparison of the landline and cellphone-only samples"/>
        <w:tblDescription w:val="The table below provides the unweighted sample distribution by region age and gender overall and within the samples obtained via those respondents with a landline at home and those living in a cellphone-only household. "/>
      </w:tblPr>
      <w:tblGrid>
        <w:gridCol w:w="3600"/>
        <w:gridCol w:w="1838"/>
        <w:gridCol w:w="1839"/>
        <w:gridCol w:w="1839"/>
      </w:tblGrid>
      <w:tr w:rsidR="00965A5E" w:rsidRPr="009277C7" w14:paraId="4410D7F6" w14:textId="77777777" w:rsidTr="003B4D75">
        <w:trPr>
          <w:trHeight w:val="255"/>
        </w:trPr>
        <w:tc>
          <w:tcPr>
            <w:tcW w:w="3600" w:type="dxa"/>
            <w:tcBorders>
              <w:top w:val="single" w:sz="4" w:space="0" w:color="auto"/>
              <w:left w:val="single" w:sz="4" w:space="0" w:color="auto"/>
            </w:tcBorders>
            <w:shd w:val="clear" w:color="auto" w:fill="002060"/>
            <w:noWrap/>
          </w:tcPr>
          <w:p w14:paraId="4E3DF4AC" w14:textId="77777777" w:rsidR="00965A5E" w:rsidRPr="009277C7" w:rsidRDefault="00965A5E" w:rsidP="007F2BC5">
            <w:pPr>
              <w:spacing w:after="0" w:line="240" w:lineRule="auto"/>
              <w:rPr>
                <w:color w:val="FFFFFF"/>
                <w:lang w:val="en-US"/>
              </w:rPr>
            </w:pPr>
            <w:r w:rsidRPr="009277C7">
              <w:rPr>
                <w:lang w:val="en-US"/>
              </w:rPr>
              <w:br w:type="page"/>
            </w:r>
          </w:p>
        </w:tc>
        <w:tc>
          <w:tcPr>
            <w:tcW w:w="1838" w:type="dxa"/>
            <w:tcBorders>
              <w:top w:val="single" w:sz="4" w:space="0" w:color="auto"/>
            </w:tcBorders>
            <w:shd w:val="clear" w:color="auto" w:fill="002060"/>
            <w:noWrap/>
          </w:tcPr>
          <w:p w14:paraId="75994F60" w14:textId="2BB7D30D" w:rsidR="006D12BA" w:rsidRDefault="00965A5E" w:rsidP="006D12BA">
            <w:pPr>
              <w:spacing w:after="0" w:line="240" w:lineRule="auto"/>
              <w:jc w:val="center"/>
              <w:rPr>
                <w:b/>
                <w:color w:val="FFFFFF"/>
              </w:rPr>
            </w:pPr>
            <w:r w:rsidRPr="009277C7">
              <w:rPr>
                <w:b/>
                <w:color w:val="FFFFFF"/>
              </w:rPr>
              <w:t>Total</w:t>
            </w:r>
          </w:p>
          <w:p w14:paraId="39E04527" w14:textId="6DAF3536" w:rsidR="00965A5E" w:rsidRPr="009277C7" w:rsidRDefault="00965A5E" w:rsidP="006D12BA">
            <w:pPr>
              <w:spacing w:after="0" w:line="240" w:lineRule="auto"/>
              <w:jc w:val="center"/>
              <w:rPr>
                <w:b/>
                <w:color w:val="FFFFFF"/>
              </w:rPr>
            </w:pPr>
            <w:r w:rsidRPr="009277C7">
              <w:rPr>
                <w:b/>
                <w:color w:val="FFFFFF"/>
              </w:rPr>
              <w:t>Sample</w:t>
            </w:r>
          </w:p>
        </w:tc>
        <w:tc>
          <w:tcPr>
            <w:tcW w:w="1839" w:type="dxa"/>
            <w:tcBorders>
              <w:top w:val="single" w:sz="4" w:space="0" w:color="auto"/>
            </w:tcBorders>
            <w:shd w:val="clear" w:color="auto" w:fill="002060"/>
          </w:tcPr>
          <w:p w14:paraId="6BC9AB67" w14:textId="1091B901" w:rsidR="00965A5E" w:rsidRPr="009277C7" w:rsidRDefault="00965A5E" w:rsidP="006D12BA">
            <w:pPr>
              <w:spacing w:after="0" w:line="240" w:lineRule="auto"/>
              <w:jc w:val="center"/>
              <w:rPr>
                <w:b/>
                <w:color w:val="FFFFFF"/>
              </w:rPr>
            </w:pPr>
            <w:r w:rsidRPr="009277C7">
              <w:rPr>
                <w:b/>
                <w:color w:val="FFFFFF"/>
              </w:rPr>
              <w:t>Landline</w:t>
            </w:r>
          </w:p>
        </w:tc>
        <w:tc>
          <w:tcPr>
            <w:tcW w:w="1839" w:type="dxa"/>
            <w:tcBorders>
              <w:top w:val="single" w:sz="4" w:space="0" w:color="auto"/>
              <w:right w:val="single" w:sz="4" w:space="0" w:color="auto"/>
            </w:tcBorders>
            <w:shd w:val="clear" w:color="auto" w:fill="002060"/>
          </w:tcPr>
          <w:p w14:paraId="32C17E23" w14:textId="1666D1C4" w:rsidR="00965A5E" w:rsidRPr="009277C7" w:rsidRDefault="00965A5E" w:rsidP="006D12BA">
            <w:pPr>
              <w:spacing w:after="0" w:line="240" w:lineRule="auto"/>
              <w:jc w:val="center"/>
              <w:rPr>
                <w:b/>
                <w:color w:val="FFFFFF"/>
              </w:rPr>
            </w:pPr>
            <w:r w:rsidRPr="009277C7">
              <w:rPr>
                <w:b/>
                <w:color w:val="FFFFFF"/>
              </w:rPr>
              <w:t>Cellphone</w:t>
            </w:r>
            <w:r w:rsidR="00E25E41">
              <w:rPr>
                <w:b/>
                <w:color w:val="FFFFFF"/>
              </w:rPr>
              <w:t>-Only</w:t>
            </w:r>
          </w:p>
        </w:tc>
      </w:tr>
      <w:tr w:rsidR="00965A5E" w:rsidRPr="009277C7" w14:paraId="33C746B3" w14:textId="77777777" w:rsidTr="003B4D75">
        <w:trPr>
          <w:trHeight w:val="255"/>
        </w:trPr>
        <w:tc>
          <w:tcPr>
            <w:tcW w:w="3600" w:type="dxa"/>
            <w:tcBorders>
              <w:left w:val="single" w:sz="4" w:space="0" w:color="auto"/>
              <w:bottom w:val="single" w:sz="4" w:space="0" w:color="auto"/>
            </w:tcBorders>
            <w:noWrap/>
          </w:tcPr>
          <w:p w14:paraId="5539CAA3" w14:textId="77777777" w:rsidR="00965A5E" w:rsidRPr="009277C7" w:rsidRDefault="00965A5E" w:rsidP="006E41CA">
            <w:pPr>
              <w:spacing w:after="0" w:line="240" w:lineRule="auto"/>
              <w:rPr>
                <w:b/>
              </w:rPr>
            </w:pPr>
            <w:r w:rsidRPr="009277C7">
              <w:rPr>
                <w:b/>
              </w:rPr>
              <w:t>Canada</w:t>
            </w:r>
          </w:p>
        </w:tc>
        <w:tc>
          <w:tcPr>
            <w:tcW w:w="1838" w:type="dxa"/>
            <w:tcBorders>
              <w:bottom w:val="single" w:sz="4" w:space="0" w:color="auto"/>
            </w:tcBorders>
            <w:noWrap/>
          </w:tcPr>
          <w:p w14:paraId="251FB9FD" w14:textId="003E436F" w:rsidR="00965A5E" w:rsidRPr="009277C7" w:rsidRDefault="00816A82" w:rsidP="006E41CA">
            <w:pPr>
              <w:spacing w:after="0" w:line="240" w:lineRule="auto"/>
              <w:jc w:val="center"/>
              <w:rPr>
                <w:b/>
              </w:rPr>
            </w:pPr>
            <w:r w:rsidRPr="009277C7">
              <w:rPr>
                <w:b/>
              </w:rPr>
              <w:t>7000</w:t>
            </w:r>
          </w:p>
        </w:tc>
        <w:tc>
          <w:tcPr>
            <w:tcW w:w="1839" w:type="dxa"/>
            <w:tcBorders>
              <w:bottom w:val="single" w:sz="4" w:space="0" w:color="auto"/>
            </w:tcBorders>
          </w:tcPr>
          <w:p w14:paraId="4D2EF288" w14:textId="735B12A0" w:rsidR="00965A5E" w:rsidRPr="009277C7" w:rsidRDefault="006C3B23" w:rsidP="006E41CA">
            <w:pPr>
              <w:spacing w:after="0" w:line="240" w:lineRule="auto"/>
              <w:jc w:val="center"/>
              <w:rPr>
                <w:b/>
              </w:rPr>
            </w:pPr>
            <w:r w:rsidRPr="009277C7">
              <w:rPr>
                <w:b/>
              </w:rPr>
              <w:t>5469</w:t>
            </w:r>
          </w:p>
        </w:tc>
        <w:tc>
          <w:tcPr>
            <w:tcW w:w="1839" w:type="dxa"/>
            <w:tcBorders>
              <w:bottom w:val="single" w:sz="4" w:space="0" w:color="auto"/>
              <w:right w:val="single" w:sz="4" w:space="0" w:color="auto"/>
            </w:tcBorders>
          </w:tcPr>
          <w:p w14:paraId="1D1B1A29" w14:textId="720E9283" w:rsidR="00965A5E" w:rsidRPr="009277C7" w:rsidRDefault="006C3B23" w:rsidP="006E41CA">
            <w:pPr>
              <w:spacing w:after="0" w:line="240" w:lineRule="auto"/>
              <w:jc w:val="center"/>
              <w:rPr>
                <w:b/>
              </w:rPr>
            </w:pPr>
            <w:r w:rsidRPr="009277C7">
              <w:rPr>
                <w:b/>
              </w:rPr>
              <w:t>1531</w:t>
            </w:r>
          </w:p>
        </w:tc>
      </w:tr>
      <w:tr w:rsidR="00965A5E" w:rsidRPr="009277C7" w14:paraId="7778C489" w14:textId="77777777" w:rsidTr="003B4D75">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7EF01684" w14:textId="77777777" w:rsidR="00965A5E" w:rsidRPr="009277C7" w:rsidRDefault="00965A5E" w:rsidP="007F2BC5">
            <w:pPr>
              <w:spacing w:after="0" w:line="240" w:lineRule="auto"/>
              <w:rPr>
                <w:rFonts w:eastAsia="Times New Roman" w:cs="Calibri"/>
                <w:b/>
                <w:bCs/>
                <w:lang w:val="en-US"/>
              </w:rPr>
            </w:pPr>
            <w:r w:rsidRPr="009277C7">
              <w:rPr>
                <w:rFonts w:eastAsia="Times New Roman" w:cs="Calibri"/>
                <w:b/>
                <w:bCs/>
                <w:lang w:val="en-US"/>
              </w:rPr>
              <w:t>Region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B9CCFD2"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nil"/>
            </w:tcBorders>
            <w:shd w:val="clear" w:color="auto" w:fill="BFBFBF" w:themeFill="background1" w:themeFillShade="BF"/>
          </w:tcPr>
          <w:p w14:paraId="29DD8D86" w14:textId="77777777" w:rsidR="00965A5E" w:rsidRPr="009277C7" w:rsidRDefault="00965A5E" w:rsidP="007F2BC5">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338B062D" w14:textId="77777777" w:rsidR="00965A5E" w:rsidRPr="009277C7" w:rsidRDefault="00965A5E" w:rsidP="007F2BC5">
            <w:pPr>
              <w:spacing w:after="0" w:line="240" w:lineRule="auto"/>
              <w:jc w:val="center"/>
            </w:pPr>
          </w:p>
        </w:tc>
      </w:tr>
      <w:tr w:rsidR="00816A82" w:rsidRPr="009277C7" w14:paraId="43D35964" w14:textId="77777777" w:rsidTr="003B4D75">
        <w:trPr>
          <w:trHeight w:val="255"/>
        </w:trPr>
        <w:tc>
          <w:tcPr>
            <w:tcW w:w="3600" w:type="dxa"/>
            <w:tcBorders>
              <w:top w:val="single" w:sz="4" w:space="0" w:color="auto"/>
              <w:left w:val="single" w:sz="4" w:space="0" w:color="auto"/>
            </w:tcBorders>
            <w:noWrap/>
          </w:tcPr>
          <w:p w14:paraId="6F18B3F4" w14:textId="77777777" w:rsidR="00816A82" w:rsidRPr="009277C7" w:rsidRDefault="00816A82" w:rsidP="00816A82">
            <w:pPr>
              <w:spacing w:after="0" w:line="240" w:lineRule="auto"/>
              <w:rPr>
                <w:rFonts w:ascii="Calibri" w:hAnsi="Calibri"/>
              </w:rPr>
            </w:pPr>
            <w:r w:rsidRPr="009277C7">
              <w:rPr>
                <w:rFonts w:ascii="Calibri" w:hAnsi="Calibri"/>
              </w:rPr>
              <w:t>British Columbia</w:t>
            </w:r>
          </w:p>
        </w:tc>
        <w:tc>
          <w:tcPr>
            <w:tcW w:w="1838" w:type="dxa"/>
            <w:tcBorders>
              <w:top w:val="nil"/>
              <w:left w:val="nil"/>
              <w:bottom w:val="single" w:sz="4" w:space="0" w:color="auto"/>
              <w:right w:val="single" w:sz="4" w:space="0" w:color="auto"/>
            </w:tcBorders>
            <w:shd w:val="clear" w:color="auto" w:fill="auto"/>
            <w:noWrap/>
          </w:tcPr>
          <w:p w14:paraId="21BC7EF8" w14:textId="2DF57FE4"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14%</w:t>
            </w:r>
          </w:p>
        </w:tc>
        <w:tc>
          <w:tcPr>
            <w:tcW w:w="1839" w:type="dxa"/>
            <w:tcBorders>
              <w:top w:val="single" w:sz="4" w:space="0" w:color="auto"/>
            </w:tcBorders>
          </w:tcPr>
          <w:p w14:paraId="575FB627" w14:textId="7BAFDFBF" w:rsidR="00816A82" w:rsidRPr="009277C7" w:rsidRDefault="006C3B23" w:rsidP="00816A82">
            <w:pPr>
              <w:spacing w:after="0" w:line="240" w:lineRule="auto"/>
              <w:jc w:val="center"/>
            </w:pPr>
            <w:r w:rsidRPr="009277C7">
              <w:t>13</w:t>
            </w:r>
            <w:r w:rsidR="008C46A5" w:rsidRPr="009277C7">
              <w:t>%</w:t>
            </w:r>
          </w:p>
        </w:tc>
        <w:tc>
          <w:tcPr>
            <w:tcW w:w="1839" w:type="dxa"/>
            <w:tcBorders>
              <w:top w:val="single" w:sz="4" w:space="0" w:color="auto"/>
              <w:right w:val="single" w:sz="4" w:space="0" w:color="auto"/>
            </w:tcBorders>
          </w:tcPr>
          <w:p w14:paraId="0DDBC9A4" w14:textId="6CA94937"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6A722B4F" w14:textId="77777777" w:rsidTr="003B4D75">
        <w:trPr>
          <w:trHeight w:val="255"/>
        </w:trPr>
        <w:tc>
          <w:tcPr>
            <w:tcW w:w="3600" w:type="dxa"/>
            <w:tcBorders>
              <w:left w:val="single" w:sz="4" w:space="0" w:color="auto"/>
            </w:tcBorders>
            <w:noWrap/>
          </w:tcPr>
          <w:p w14:paraId="1E192FBD" w14:textId="77777777" w:rsidR="00816A82" w:rsidRPr="009277C7" w:rsidRDefault="00816A82" w:rsidP="00816A82">
            <w:pPr>
              <w:spacing w:after="0" w:line="240" w:lineRule="auto"/>
              <w:rPr>
                <w:rFonts w:ascii="Calibri" w:hAnsi="Calibri"/>
              </w:rPr>
            </w:pPr>
            <w:r w:rsidRPr="009277C7">
              <w:rPr>
                <w:rFonts w:ascii="Calibri" w:hAnsi="Calibri"/>
              </w:rPr>
              <w:t>Alberta</w:t>
            </w:r>
          </w:p>
        </w:tc>
        <w:tc>
          <w:tcPr>
            <w:tcW w:w="1838" w:type="dxa"/>
            <w:tcBorders>
              <w:top w:val="nil"/>
              <w:left w:val="nil"/>
              <w:bottom w:val="single" w:sz="4" w:space="0" w:color="auto"/>
              <w:right w:val="single" w:sz="4" w:space="0" w:color="auto"/>
            </w:tcBorders>
            <w:shd w:val="clear" w:color="auto" w:fill="auto"/>
            <w:noWrap/>
          </w:tcPr>
          <w:p w14:paraId="47493A67" w14:textId="5935855B"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13%</w:t>
            </w:r>
          </w:p>
        </w:tc>
        <w:tc>
          <w:tcPr>
            <w:tcW w:w="1839" w:type="dxa"/>
          </w:tcPr>
          <w:p w14:paraId="5F526BF7" w14:textId="151695C6" w:rsidR="00816A82" w:rsidRPr="009277C7" w:rsidRDefault="006C3B23" w:rsidP="00816A82">
            <w:pPr>
              <w:spacing w:after="0" w:line="240" w:lineRule="auto"/>
              <w:jc w:val="center"/>
            </w:pPr>
            <w:r w:rsidRPr="009277C7">
              <w:t>12</w:t>
            </w:r>
            <w:r w:rsidR="008C46A5" w:rsidRPr="009277C7">
              <w:t>%</w:t>
            </w:r>
          </w:p>
        </w:tc>
        <w:tc>
          <w:tcPr>
            <w:tcW w:w="1839" w:type="dxa"/>
            <w:tcBorders>
              <w:right w:val="single" w:sz="4" w:space="0" w:color="auto"/>
            </w:tcBorders>
          </w:tcPr>
          <w:p w14:paraId="7804C7CE" w14:textId="3BA2950F" w:rsidR="00816A82" w:rsidRPr="009277C7" w:rsidRDefault="006C3B23" w:rsidP="00816A82">
            <w:pPr>
              <w:spacing w:after="0" w:line="240" w:lineRule="auto"/>
              <w:jc w:val="center"/>
              <w:rPr>
                <w:rFonts w:ascii="Calibri" w:hAnsi="Calibri"/>
              </w:rPr>
            </w:pPr>
            <w:r w:rsidRPr="009277C7">
              <w:rPr>
                <w:rFonts w:ascii="Calibri" w:hAnsi="Calibri"/>
              </w:rPr>
              <w:t>17</w:t>
            </w:r>
            <w:r w:rsidR="008C46A5" w:rsidRPr="009277C7">
              <w:rPr>
                <w:rFonts w:ascii="Calibri" w:hAnsi="Calibri"/>
              </w:rPr>
              <w:t>%</w:t>
            </w:r>
          </w:p>
        </w:tc>
      </w:tr>
      <w:tr w:rsidR="00816A82" w:rsidRPr="009277C7" w14:paraId="2B82A9AC" w14:textId="77777777" w:rsidTr="003B4D75">
        <w:trPr>
          <w:trHeight w:val="255"/>
        </w:trPr>
        <w:tc>
          <w:tcPr>
            <w:tcW w:w="3600" w:type="dxa"/>
            <w:tcBorders>
              <w:left w:val="single" w:sz="4" w:space="0" w:color="auto"/>
            </w:tcBorders>
            <w:noWrap/>
          </w:tcPr>
          <w:p w14:paraId="38F4711B" w14:textId="77777777" w:rsidR="00816A82" w:rsidRPr="009277C7" w:rsidRDefault="00816A82" w:rsidP="00816A82">
            <w:pPr>
              <w:spacing w:after="0" w:line="240" w:lineRule="auto"/>
              <w:rPr>
                <w:rFonts w:ascii="Calibri" w:hAnsi="Calibri"/>
              </w:rPr>
            </w:pPr>
            <w:proofErr w:type="gramStart"/>
            <w:r w:rsidRPr="009277C7">
              <w:rPr>
                <w:rFonts w:ascii="Calibri" w:hAnsi="Calibri"/>
              </w:rPr>
              <w:t>Sask./</w:t>
            </w:r>
            <w:proofErr w:type="gramEnd"/>
            <w:r w:rsidRPr="009277C7">
              <w:rPr>
                <w:rFonts w:ascii="Calibri" w:hAnsi="Calibri"/>
              </w:rPr>
              <w:t>Man.</w:t>
            </w:r>
          </w:p>
        </w:tc>
        <w:tc>
          <w:tcPr>
            <w:tcW w:w="1838" w:type="dxa"/>
            <w:tcBorders>
              <w:top w:val="nil"/>
              <w:left w:val="nil"/>
              <w:bottom w:val="single" w:sz="4" w:space="0" w:color="auto"/>
              <w:right w:val="single" w:sz="4" w:space="0" w:color="auto"/>
            </w:tcBorders>
            <w:shd w:val="clear" w:color="auto" w:fill="auto"/>
            <w:noWrap/>
          </w:tcPr>
          <w:p w14:paraId="14A3F8DF" w14:textId="3FD6B982"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tcPr>
          <w:p w14:paraId="718F313D" w14:textId="0307F3BC" w:rsidR="00816A82" w:rsidRPr="009277C7" w:rsidRDefault="006C3B23" w:rsidP="00816A82">
            <w:pPr>
              <w:spacing w:after="0" w:line="240" w:lineRule="auto"/>
              <w:jc w:val="center"/>
            </w:pPr>
            <w:r w:rsidRPr="009277C7">
              <w:t>10</w:t>
            </w:r>
            <w:r w:rsidR="008C46A5" w:rsidRPr="009277C7">
              <w:t>%</w:t>
            </w:r>
          </w:p>
        </w:tc>
        <w:tc>
          <w:tcPr>
            <w:tcW w:w="1839" w:type="dxa"/>
            <w:tcBorders>
              <w:right w:val="single" w:sz="4" w:space="0" w:color="auto"/>
            </w:tcBorders>
          </w:tcPr>
          <w:p w14:paraId="1D60F423" w14:textId="7FA5D1D8" w:rsidR="00816A82" w:rsidRPr="009277C7" w:rsidRDefault="006C3B23"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r>
      <w:tr w:rsidR="00816A82" w:rsidRPr="009277C7" w14:paraId="19B6F00C" w14:textId="77777777" w:rsidTr="003B4D75">
        <w:trPr>
          <w:trHeight w:val="255"/>
        </w:trPr>
        <w:tc>
          <w:tcPr>
            <w:tcW w:w="3600" w:type="dxa"/>
            <w:tcBorders>
              <w:left w:val="single" w:sz="4" w:space="0" w:color="auto"/>
            </w:tcBorders>
            <w:noWrap/>
          </w:tcPr>
          <w:p w14:paraId="4EB405D9" w14:textId="77777777" w:rsidR="00816A82" w:rsidRPr="009277C7" w:rsidRDefault="00816A82" w:rsidP="00816A82">
            <w:pPr>
              <w:spacing w:after="0" w:line="240" w:lineRule="auto"/>
              <w:rPr>
                <w:rFonts w:ascii="Calibri" w:hAnsi="Calibri"/>
              </w:rPr>
            </w:pPr>
            <w:r w:rsidRPr="009277C7">
              <w:rPr>
                <w:rFonts w:ascii="Calibri" w:hAnsi="Calibri"/>
              </w:rPr>
              <w:t>ON</w:t>
            </w:r>
          </w:p>
        </w:tc>
        <w:tc>
          <w:tcPr>
            <w:tcW w:w="1838" w:type="dxa"/>
            <w:tcBorders>
              <w:top w:val="nil"/>
              <w:left w:val="nil"/>
              <w:bottom w:val="single" w:sz="4" w:space="0" w:color="auto"/>
              <w:right w:val="single" w:sz="4" w:space="0" w:color="auto"/>
            </w:tcBorders>
            <w:shd w:val="clear" w:color="auto" w:fill="auto"/>
            <w:noWrap/>
          </w:tcPr>
          <w:p w14:paraId="6B5131EB" w14:textId="6D64CC1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32%</w:t>
            </w:r>
          </w:p>
        </w:tc>
        <w:tc>
          <w:tcPr>
            <w:tcW w:w="1839" w:type="dxa"/>
          </w:tcPr>
          <w:p w14:paraId="24F4E747" w14:textId="088C73A1" w:rsidR="00816A82" w:rsidRPr="009277C7" w:rsidRDefault="006C3B23" w:rsidP="00816A82">
            <w:pPr>
              <w:spacing w:after="0" w:line="240" w:lineRule="auto"/>
              <w:jc w:val="center"/>
            </w:pPr>
            <w:r w:rsidRPr="009277C7">
              <w:t>32</w:t>
            </w:r>
            <w:r w:rsidR="008C46A5" w:rsidRPr="009277C7">
              <w:t>%</w:t>
            </w:r>
          </w:p>
        </w:tc>
        <w:tc>
          <w:tcPr>
            <w:tcW w:w="1839" w:type="dxa"/>
            <w:tcBorders>
              <w:right w:val="single" w:sz="4" w:space="0" w:color="auto"/>
            </w:tcBorders>
          </w:tcPr>
          <w:p w14:paraId="62595FA4" w14:textId="0FCD26DD" w:rsidR="00816A82" w:rsidRPr="009277C7" w:rsidRDefault="006C3B23"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r>
      <w:tr w:rsidR="00816A82" w:rsidRPr="009277C7" w14:paraId="2E01CD88" w14:textId="77777777" w:rsidTr="003B4D75">
        <w:trPr>
          <w:trHeight w:val="255"/>
        </w:trPr>
        <w:tc>
          <w:tcPr>
            <w:tcW w:w="3600" w:type="dxa"/>
            <w:tcBorders>
              <w:left w:val="single" w:sz="4" w:space="0" w:color="auto"/>
            </w:tcBorders>
            <w:noWrap/>
          </w:tcPr>
          <w:p w14:paraId="1A23AB31" w14:textId="77777777" w:rsidR="00816A82" w:rsidRPr="009277C7" w:rsidRDefault="00816A82" w:rsidP="00816A82">
            <w:pPr>
              <w:spacing w:after="0" w:line="240" w:lineRule="auto"/>
              <w:rPr>
                <w:rFonts w:ascii="Calibri" w:hAnsi="Calibri"/>
              </w:rPr>
            </w:pPr>
            <w:r w:rsidRPr="009277C7">
              <w:rPr>
                <w:rFonts w:ascii="Calibri" w:hAnsi="Calibri"/>
              </w:rPr>
              <w:t>QC</w:t>
            </w:r>
          </w:p>
        </w:tc>
        <w:tc>
          <w:tcPr>
            <w:tcW w:w="1838" w:type="dxa"/>
            <w:tcBorders>
              <w:top w:val="nil"/>
              <w:left w:val="nil"/>
              <w:bottom w:val="single" w:sz="4" w:space="0" w:color="auto"/>
              <w:right w:val="single" w:sz="4" w:space="0" w:color="auto"/>
            </w:tcBorders>
            <w:shd w:val="clear" w:color="auto" w:fill="auto"/>
            <w:noWrap/>
          </w:tcPr>
          <w:p w14:paraId="656B3E6E" w14:textId="0EB0818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tcPr>
          <w:p w14:paraId="5E46F4AD" w14:textId="6571B576" w:rsidR="00816A82" w:rsidRPr="009277C7" w:rsidRDefault="006C3B23" w:rsidP="00816A82">
            <w:pPr>
              <w:spacing w:after="0" w:line="240" w:lineRule="auto"/>
              <w:jc w:val="center"/>
            </w:pPr>
            <w:r w:rsidRPr="009277C7">
              <w:t>22</w:t>
            </w:r>
            <w:r w:rsidR="008C46A5" w:rsidRPr="009277C7">
              <w:t>%</w:t>
            </w:r>
          </w:p>
        </w:tc>
        <w:tc>
          <w:tcPr>
            <w:tcW w:w="1839" w:type="dxa"/>
            <w:tcBorders>
              <w:right w:val="single" w:sz="4" w:space="0" w:color="auto"/>
            </w:tcBorders>
          </w:tcPr>
          <w:p w14:paraId="63256E35" w14:textId="2519567A" w:rsidR="00816A82" w:rsidRPr="009277C7" w:rsidRDefault="006C3B23"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0768BAB2" w14:textId="77777777" w:rsidTr="003B4D75">
        <w:trPr>
          <w:trHeight w:val="255"/>
        </w:trPr>
        <w:tc>
          <w:tcPr>
            <w:tcW w:w="3600" w:type="dxa"/>
            <w:tcBorders>
              <w:left w:val="single" w:sz="4" w:space="0" w:color="auto"/>
              <w:bottom w:val="single" w:sz="4" w:space="0" w:color="auto"/>
            </w:tcBorders>
            <w:noWrap/>
          </w:tcPr>
          <w:p w14:paraId="1636B1ED" w14:textId="77777777" w:rsidR="00816A82" w:rsidRPr="009277C7" w:rsidRDefault="00816A82" w:rsidP="00816A82">
            <w:pPr>
              <w:spacing w:after="0" w:line="240" w:lineRule="auto"/>
              <w:rPr>
                <w:rFonts w:ascii="Calibri" w:hAnsi="Calibri"/>
              </w:rPr>
            </w:pPr>
            <w:r w:rsidRPr="009277C7">
              <w:rPr>
                <w:rFonts w:ascii="Calibri" w:hAnsi="Calibri"/>
              </w:rPr>
              <w:t>Atlantic Canada</w:t>
            </w:r>
          </w:p>
        </w:tc>
        <w:tc>
          <w:tcPr>
            <w:tcW w:w="1838" w:type="dxa"/>
            <w:tcBorders>
              <w:top w:val="nil"/>
              <w:left w:val="nil"/>
              <w:bottom w:val="single" w:sz="4" w:space="0" w:color="auto"/>
              <w:right w:val="single" w:sz="4" w:space="0" w:color="auto"/>
            </w:tcBorders>
            <w:shd w:val="clear" w:color="auto" w:fill="auto"/>
            <w:noWrap/>
          </w:tcPr>
          <w:p w14:paraId="4B548A91" w14:textId="6F6F7E95"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10%</w:t>
            </w:r>
          </w:p>
        </w:tc>
        <w:tc>
          <w:tcPr>
            <w:tcW w:w="1839" w:type="dxa"/>
            <w:tcBorders>
              <w:bottom w:val="single" w:sz="4" w:space="0" w:color="auto"/>
            </w:tcBorders>
          </w:tcPr>
          <w:p w14:paraId="0554C2BB" w14:textId="7FE649F1" w:rsidR="00816A82" w:rsidRPr="009277C7" w:rsidRDefault="006C3B23" w:rsidP="00816A82">
            <w:pPr>
              <w:spacing w:after="0" w:line="240" w:lineRule="auto"/>
              <w:jc w:val="center"/>
            </w:pPr>
            <w:r w:rsidRPr="009277C7">
              <w:t>11</w:t>
            </w:r>
            <w:r w:rsidR="008C46A5" w:rsidRPr="009277C7">
              <w:t>%</w:t>
            </w:r>
          </w:p>
        </w:tc>
        <w:tc>
          <w:tcPr>
            <w:tcW w:w="1839" w:type="dxa"/>
            <w:tcBorders>
              <w:bottom w:val="single" w:sz="4" w:space="0" w:color="auto"/>
              <w:right w:val="single" w:sz="4" w:space="0" w:color="auto"/>
            </w:tcBorders>
          </w:tcPr>
          <w:p w14:paraId="1FBF428C" w14:textId="696FDE2A" w:rsidR="00816A82" w:rsidRPr="009277C7" w:rsidRDefault="006C3B23" w:rsidP="00816A82">
            <w:pPr>
              <w:spacing w:after="0" w:line="240" w:lineRule="auto"/>
              <w:jc w:val="center"/>
              <w:rPr>
                <w:rFonts w:ascii="Calibri" w:hAnsi="Calibri"/>
              </w:rPr>
            </w:pPr>
            <w:r w:rsidRPr="009277C7">
              <w:rPr>
                <w:rFonts w:ascii="Calibri" w:hAnsi="Calibri"/>
              </w:rPr>
              <w:t>5</w:t>
            </w:r>
            <w:r w:rsidR="008C46A5" w:rsidRPr="009277C7">
              <w:rPr>
                <w:rFonts w:ascii="Calibri" w:hAnsi="Calibri"/>
              </w:rPr>
              <w:t>%</w:t>
            </w:r>
          </w:p>
        </w:tc>
      </w:tr>
      <w:tr w:rsidR="00816A82" w:rsidRPr="009277C7" w14:paraId="1F30FCB4" w14:textId="77777777" w:rsidTr="003B4D75">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57CEFD3A"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Gender</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3AD58D9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tcPr>
          <w:p w14:paraId="2DA676F6"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662E7450" w14:textId="77777777" w:rsidR="00816A82" w:rsidRPr="009277C7" w:rsidRDefault="00816A82" w:rsidP="00816A82">
            <w:pPr>
              <w:spacing w:after="0" w:line="240" w:lineRule="auto"/>
              <w:jc w:val="center"/>
            </w:pPr>
          </w:p>
        </w:tc>
      </w:tr>
      <w:tr w:rsidR="00816A82" w:rsidRPr="009277C7" w14:paraId="2F8E269E" w14:textId="77777777" w:rsidTr="003B4D75">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355B3E7D" w14:textId="77777777" w:rsidR="00816A82" w:rsidRPr="009277C7" w:rsidRDefault="00816A82" w:rsidP="00816A82">
            <w:pPr>
              <w:spacing w:after="0" w:line="240" w:lineRule="auto"/>
              <w:rPr>
                <w:rFonts w:ascii="Calibri" w:hAnsi="Calibri"/>
              </w:rPr>
            </w:pPr>
            <w:r w:rsidRPr="009277C7">
              <w:rPr>
                <w:rFonts w:ascii="Calibri" w:hAnsi="Calibri"/>
              </w:rPr>
              <w:t>Male</w:t>
            </w:r>
          </w:p>
        </w:tc>
        <w:tc>
          <w:tcPr>
            <w:tcW w:w="1838" w:type="dxa"/>
            <w:tcBorders>
              <w:top w:val="nil"/>
              <w:left w:val="nil"/>
              <w:bottom w:val="single" w:sz="4" w:space="0" w:color="auto"/>
              <w:right w:val="single" w:sz="4" w:space="0" w:color="auto"/>
            </w:tcBorders>
            <w:shd w:val="clear" w:color="auto" w:fill="auto"/>
            <w:noWrap/>
          </w:tcPr>
          <w:p w14:paraId="087904A0" w14:textId="3FBF2607"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4" w:space="0" w:color="auto"/>
              <w:left w:val="single" w:sz="8" w:space="0" w:color="auto"/>
              <w:bottom w:val="single" w:sz="8" w:space="0" w:color="auto"/>
              <w:right w:val="single" w:sz="8" w:space="0" w:color="auto"/>
            </w:tcBorders>
          </w:tcPr>
          <w:p w14:paraId="25B31EFB" w14:textId="65EE0AA3" w:rsidR="00816A82" w:rsidRPr="009277C7" w:rsidRDefault="006C3B23" w:rsidP="00816A82">
            <w:pPr>
              <w:spacing w:after="0" w:line="240" w:lineRule="auto"/>
              <w:jc w:val="center"/>
              <w:rPr>
                <w:rFonts w:ascii="Calibri" w:hAnsi="Calibri"/>
              </w:rPr>
            </w:pPr>
            <w:r w:rsidRPr="009277C7">
              <w:rPr>
                <w:rFonts w:ascii="Calibri" w:hAnsi="Calibri"/>
              </w:rPr>
              <w:t>48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tcPr>
          <w:p w14:paraId="63B84724" w14:textId="4BD30D48" w:rsidR="00816A82" w:rsidRPr="009277C7" w:rsidRDefault="00E95B58" w:rsidP="00816A82">
            <w:pPr>
              <w:spacing w:after="0" w:line="240" w:lineRule="auto"/>
              <w:jc w:val="center"/>
              <w:rPr>
                <w:rFonts w:ascii="Calibri" w:hAnsi="Calibri"/>
              </w:rPr>
            </w:pPr>
            <w:r w:rsidRPr="009277C7">
              <w:rPr>
                <w:rFonts w:ascii="Calibri" w:hAnsi="Calibri"/>
              </w:rPr>
              <w:t>59</w:t>
            </w:r>
            <w:r w:rsidR="008C46A5" w:rsidRPr="009277C7">
              <w:rPr>
                <w:rFonts w:ascii="Calibri" w:hAnsi="Calibri"/>
              </w:rPr>
              <w:t>%</w:t>
            </w:r>
          </w:p>
        </w:tc>
      </w:tr>
      <w:tr w:rsidR="00816A82" w:rsidRPr="009277C7" w14:paraId="6CDBE7BB" w14:textId="77777777" w:rsidTr="003B4D75">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7B6C3C82" w14:textId="77777777" w:rsidR="00816A82" w:rsidRPr="009277C7" w:rsidRDefault="00816A82" w:rsidP="00816A82">
            <w:pPr>
              <w:spacing w:after="0" w:line="240" w:lineRule="auto"/>
              <w:rPr>
                <w:rFonts w:ascii="Calibri" w:hAnsi="Calibri"/>
              </w:rPr>
            </w:pPr>
            <w:r w:rsidRPr="009277C7">
              <w:rPr>
                <w:rFonts w:ascii="Calibri" w:hAnsi="Calibri"/>
              </w:rPr>
              <w:t>Female</w:t>
            </w:r>
          </w:p>
        </w:tc>
        <w:tc>
          <w:tcPr>
            <w:tcW w:w="1838" w:type="dxa"/>
            <w:tcBorders>
              <w:top w:val="nil"/>
              <w:left w:val="nil"/>
              <w:bottom w:val="single" w:sz="4" w:space="0" w:color="auto"/>
              <w:right w:val="single" w:sz="4" w:space="0" w:color="auto"/>
            </w:tcBorders>
            <w:shd w:val="clear" w:color="auto" w:fill="auto"/>
            <w:noWrap/>
          </w:tcPr>
          <w:p w14:paraId="025A4183" w14:textId="2E1D0DC8"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50%</w:t>
            </w:r>
          </w:p>
        </w:tc>
        <w:tc>
          <w:tcPr>
            <w:tcW w:w="1839" w:type="dxa"/>
            <w:tcBorders>
              <w:top w:val="single" w:sz="8" w:space="0" w:color="auto"/>
              <w:left w:val="single" w:sz="8" w:space="0" w:color="auto"/>
              <w:bottom w:val="single" w:sz="4" w:space="0" w:color="auto"/>
              <w:right w:val="single" w:sz="8" w:space="0" w:color="auto"/>
            </w:tcBorders>
          </w:tcPr>
          <w:p w14:paraId="5B9002D9" w14:textId="7BEC0AF6" w:rsidR="00816A82" w:rsidRPr="009277C7" w:rsidRDefault="006C3B23" w:rsidP="00816A82">
            <w:pPr>
              <w:spacing w:after="0" w:line="240" w:lineRule="auto"/>
              <w:jc w:val="center"/>
              <w:rPr>
                <w:rFonts w:ascii="Calibri" w:hAnsi="Calibri"/>
              </w:rPr>
            </w:pPr>
            <w:r w:rsidRPr="009277C7">
              <w:rPr>
                <w:rFonts w:ascii="Calibri" w:hAnsi="Calibri"/>
              </w:rPr>
              <w:t>52</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tcPr>
          <w:p w14:paraId="3ECA2AE2" w14:textId="0E8A999D"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D982322" w14:textId="77777777" w:rsidTr="003B4D75">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4B55E3A6"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Age</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390B34BE"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tcPr>
          <w:p w14:paraId="7DF323E7"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73B54EAC" w14:textId="77777777" w:rsidR="00816A82" w:rsidRPr="009277C7" w:rsidRDefault="00816A82" w:rsidP="00816A82">
            <w:pPr>
              <w:spacing w:after="0" w:line="240" w:lineRule="auto"/>
              <w:jc w:val="center"/>
            </w:pPr>
          </w:p>
        </w:tc>
      </w:tr>
      <w:tr w:rsidR="00816A82" w:rsidRPr="009277C7" w14:paraId="30DB1544" w14:textId="77777777" w:rsidTr="003B4D75">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20889291" w14:textId="77777777" w:rsidR="00816A82" w:rsidRPr="009277C7" w:rsidRDefault="00816A82" w:rsidP="00816A82">
            <w:pPr>
              <w:spacing w:after="0" w:line="240" w:lineRule="auto"/>
              <w:rPr>
                <w:rFonts w:ascii="Calibri" w:hAnsi="Calibri"/>
              </w:rPr>
            </w:pPr>
            <w:r w:rsidRPr="009277C7">
              <w:rPr>
                <w:rFonts w:ascii="Calibri" w:hAnsi="Calibri"/>
              </w:rPr>
              <w:t>18-34</w:t>
            </w:r>
          </w:p>
        </w:tc>
        <w:tc>
          <w:tcPr>
            <w:tcW w:w="1838" w:type="dxa"/>
            <w:tcBorders>
              <w:top w:val="nil"/>
              <w:left w:val="nil"/>
              <w:bottom w:val="single" w:sz="4" w:space="0" w:color="auto"/>
              <w:right w:val="single" w:sz="4" w:space="0" w:color="auto"/>
            </w:tcBorders>
            <w:shd w:val="clear" w:color="auto" w:fill="auto"/>
            <w:noWrap/>
          </w:tcPr>
          <w:p w14:paraId="326B7588" w14:textId="3BECAB76"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20%</w:t>
            </w:r>
          </w:p>
        </w:tc>
        <w:tc>
          <w:tcPr>
            <w:tcW w:w="1839" w:type="dxa"/>
            <w:tcBorders>
              <w:top w:val="single" w:sz="4" w:space="0" w:color="auto"/>
              <w:left w:val="single" w:sz="8" w:space="0" w:color="auto"/>
              <w:bottom w:val="single" w:sz="8" w:space="0" w:color="auto"/>
              <w:right w:val="single" w:sz="8" w:space="0" w:color="auto"/>
            </w:tcBorders>
          </w:tcPr>
          <w:p w14:paraId="5F88A65D" w14:textId="04BDEFEF" w:rsidR="00816A82" w:rsidRPr="009277C7" w:rsidRDefault="00E95B58" w:rsidP="00816A82">
            <w:pPr>
              <w:spacing w:after="0" w:line="240" w:lineRule="auto"/>
              <w:jc w:val="center"/>
              <w:rPr>
                <w:rFonts w:ascii="Calibri" w:hAnsi="Calibri"/>
              </w:rPr>
            </w:pPr>
            <w:r w:rsidRPr="009277C7">
              <w:rPr>
                <w:rFonts w:ascii="Calibri" w:hAnsi="Calibri"/>
              </w:rPr>
              <w:t>11</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tcPr>
          <w:p w14:paraId="18633453" w14:textId="6C73FD73" w:rsidR="00816A82" w:rsidRPr="009277C7" w:rsidRDefault="00E95B58" w:rsidP="00816A82">
            <w:pPr>
              <w:spacing w:after="0" w:line="240" w:lineRule="auto"/>
              <w:jc w:val="center"/>
              <w:rPr>
                <w:rFonts w:ascii="Calibri" w:hAnsi="Calibri"/>
              </w:rPr>
            </w:pPr>
            <w:r w:rsidRPr="009277C7">
              <w:rPr>
                <w:rFonts w:ascii="Calibri" w:hAnsi="Calibri"/>
              </w:rPr>
              <w:t>51</w:t>
            </w:r>
            <w:r w:rsidR="008C46A5" w:rsidRPr="009277C7">
              <w:rPr>
                <w:rFonts w:ascii="Calibri" w:hAnsi="Calibri"/>
              </w:rPr>
              <w:t>%</w:t>
            </w:r>
          </w:p>
        </w:tc>
      </w:tr>
      <w:tr w:rsidR="00816A82" w:rsidRPr="009277C7" w14:paraId="7ADDD206" w14:textId="77777777" w:rsidTr="003B4D75">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5FCBA59F" w14:textId="77777777" w:rsidR="00816A82" w:rsidRPr="009277C7" w:rsidRDefault="00816A82" w:rsidP="00816A82">
            <w:pPr>
              <w:spacing w:after="0" w:line="240" w:lineRule="auto"/>
              <w:rPr>
                <w:rFonts w:ascii="Calibri" w:hAnsi="Calibri"/>
              </w:rPr>
            </w:pPr>
            <w:r w:rsidRPr="009277C7">
              <w:rPr>
                <w:rFonts w:ascii="Calibri" w:hAnsi="Calibri"/>
              </w:rPr>
              <w:t>35-54</w:t>
            </w:r>
          </w:p>
        </w:tc>
        <w:tc>
          <w:tcPr>
            <w:tcW w:w="1838" w:type="dxa"/>
            <w:tcBorders>
              <w:top w:val="nil"/>
              <w:left w:val="nil"/>
              <w:bottom w:val="single" w:sz="4" w:space="0" w:color="auto"/>
              <w:right w:val="single" w:sz="4" w:space="0" w:color="auto"/>
            </w:tcBorders>
            <w:shd w:val="clear" w:color="auto" w:fill="auto"/>
            <w:noWrap/>
          </w:tcPr>
          <w:p w14:paraId="229DAF63" w14:textId="7559860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34%</w:t>
            </w:r>
          </w:p>
        </w:tc>
        <w:tc>
          <w:tcPr>
            <w:tcW w:w="1839" w:type="dxa"/>
            <w:tcBorders>
              <w:top w:val="single" w:sz="8" w:space="0" w:color="auto"/>
              <w:left w:val="single" w:sz="8" w:space="0" w:color="auto"/>
              <w:bottom w:val="single" w:sz="8" w:space="0" w:color="auto"/>
              <w:right w:val="single" w:sz="8" w:space="0" w:color="auto"/>
            </w:tcBorders>
          </w:tcPr>
          <w:p w14:paraId="165E2EA7" w14:textId="61B502E3" w:rsidR="00816A82" w:rsidRPr="009277C7" w:rsidRDefault="00E95B58" w:rsidP="00816A82">
            <w:pPr>
              <w:spacing w:after="0" w:line="240" w:lineRule="auto"/>
              <w:jc w:val="center"/>
              <w:rPr>
                <w:rFonts w:ascii="Calibri" w:hAnsi="Calibri"/>
              </w:rPr>
            </w:pPr>
            <w:r w:rsidRPr="009277C7">
              <w:rPr>
                <w:rFonts w:ascii="Calibri" w:hAnsi="Calibri"/>
              </w:rPr>
              <w:t>34</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tcPr>
          <w:p w14:paraId="36306D4C" w14:textId="2D03AA52" w:rsidR="00816A82" w:rsidRPr="009277C7" w:rsidRDefault="00E95B58" w:rsidP="00816A82">
            <w:pPr>
              <w:spacing w:after="0" w:line="240" w:lineRule="auto"/>
              <w:jc w:val="center"/>
              <w:rPr>
                <w:rFonts w:ascii="Calibri" w:hAnsi="Calibri"/>
              </w:rPr>
            </w:pPr>
            <w:r w:rsidRPr="009277C7">
              <w:rPr>
                <w:rFonts w:ascii="Calibri" w:hAnsi="Calibri"/>
              </w:rPr>
              <w:t>35</w:t>
            </w:r>
            <w:r w:rsidR="008C46A5" w:rsidRPr="009277C7">
              <w:rPr>
                <w:rFonts w:ascii="Calibri" w:hAnsi="Calibri"/>
              </w:rPr>
              <w:t>%</w:t>
            </w:r>
          </w:p>
        </w:tc>
      </w:tr>
      <w:tr w:rsidR="00816A82" w:rsidRPr="009277C7" w14:paraId="4F1CD644" w14:textId="77777777" w:rsidTr="003B4D75">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2ACF3315" w14:textId="77777777" w:rsidR="00816A82" w:rsidRPr="009277C7" w:rsidRDefault="00816A82" w:rsidP="00816A82">
            <w:pPr>
              <w:spacing w:after="0" w:line="240" w:lineRule="auto"/>
              <w:rPr>
                <w:rFonts w:ascii="Calibri" w:hAnsi="Calibri"/>
              </w:rPr>
            </w:pPr>
            <w:r w:rsidRPr="009277C7">
              <w:rPr>
                <w:rFonts w:ascii="Calibri" w:hAnsi="Calibri"/>
              </w:rPr>
              <w:t>55+</w:t>
            </w:r>
          </w:p>
        </w:tc>
        <w:tc>
          <w:tcPr>
            <w:tcW w:w="1838" w:type="dxa"/>
            <w:tcBorders>
              <w:top w:val="nil"/>
              <w:left w:val="nil"/>
              <w:bottom w:val="single" w:sz="4" w:space="0" w:color="auto"/>
              <w:right w:val="single" w:sz="4" w:space="0" w:color="auto"/>
            </w:tcBorders>
            <w:shd w:val="clear" w:color="auto" w:fill="auto"/>
            <w:noWrap/>
          </w:tcPr>
          <w:p w14:paraId="69E76CB1" w14:textId="56AB02AD" w:rsidR="00816A82" w:rsidRPr="009277C7" w:rsidRDefault="00ED570A" w:rsidP="00816A82">
            <w:pPr>
              <w:spacing w:after="0" w:line="240" w:lineRule="auto"/>
              <w:jc w:val="center"/>
              <w:rPr>
                <w:rFonts w:eastAsia="Times New Roman" w:cs="Calibri"/>
                <w:lang w:val="en-US"/>
              </w:rPr>
            </w:pPr>
            <w:r w:rsidRPr="009277C7">
              <w:rPr>
                <w:rFonts w:eastAsia="Times New Roman" w:cs="Calibri"/>
                <w:lang w:val="en-US"/>
              </w:rPr>
              <w:t>46%</w:t>
            </w:r>
          </w:p>
        </w:tc>
        <w:tc>
          <w:tcPr>
            <w:tcW w:w="1839" w:type="dxa"/>
            <w:tcBorders>
              <w:top w:val="single" w:sz="8" w:space="0" w:color="auto"/>
              <w:left w:val="single" w:sz="8" w:space="0" w:color="auto"/>
              <w:bottom w:val="single" w:sz="4" w:space="0" w:color="auto"/>
              <w:right w:val="single" w:sz="8" w:space="0" w:color="auto"/>
            </w:tcBorders>
          </w:tcPr>
          <w:p w14:paraId="6E41A7C0" w14:textId="0DAF3211" w:rsidR="00816A82" w:rsidRPr="009277C7" w:rsidRDefault="00E95B58" w:rsidP="00816A82">
            <w:pPr>
              <w:spacing w:after="0" w:line="240" w:lineRule="auto"/>
              <w:jc w:val="center"/>
              <w:rPr>
                <w:rFonts w:ascii="Calibri" w:hAnsi="Calibri"/>
              </w:rPr>
            </w:pPr>
            <w:r w:rsidRPr="009277C7">
              <w:rPr>
                <w:rFonts w:ascii="Calibri" w:hAnsi="Calibri"/>
              </w:rPr>
              <w:t>55</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tcPr>
          <w:p w14:paraId="67CD6EB4" w14:textId="3ED2F9F9" w:rsidR="00816A82" w:rsidRPr="009277C7" w:rsidRDefault="00E95B58" w:rsidP="00816A82">
            <w:pPr>
              <w:spacing w:after="0" w:line="240" w:lineRule="auto"/>
              <w:jc w:val="center"/>
              <w:rPr>
                <w:rFonts w:ascii="Calibri" w:hAnsi="Calibri"/>
              </w:rPr>
            </w:pPr>
            <w:r w:rsidRPr="009277C7">
              <w:rPr>
                <w:rFonts w:ascii="Calibri" w:hAnsi="Calibri"/>
              </w:rPr>
              <w:t>14</w:t>
            </w:r>
            <w:r w:rsidR="008C46A5" w:rsidRPr="009277C7">
              <w:rPr>
                <w:rFonts w:ascii="Calibri" w:hAnsi="Calibri"/>
              </w:rPr>
              <w:t>%</w:t>
            </w:r>
          </w:p>
        </w:tc>
      </w:tr>
      <w:tr w:rsidR="00816A82" w:rsidRPr="009277C7" w14:paraId="356ACE17" w14:textId="77777777" w:rsidTr="003B4D75">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2054D79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Education</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71E0142C"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tcPr>
          <w:p w14:paraId="3C72C509"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19FDB739" w14:textId="77777777" w:rsidR="00816A82" w:rsidRPr="009277C7" w:rsidRDefault="00816A82" w:rsidP="00816A82">
            <w:pPr>
              <w:spacing w:after="0" w:line="240" w:lineRule="auto"/>
              <w:jc w:val="center"/>
            </w:pPr>
          </w:p>
        </w:tc>
      </w:tr>
      <w:tr w:rsidR="00816A82" w:rsidRPr="009277C7" w14:paraId="658CD469" w14:textId="77777777" w:rsidTr="003B4D75">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5D710DAA" w14:textId="77777777" w:rsidR="00816A82" w:rsidRPr="009277C7" w:rsidRDefault="00816A82" w:rsidP="00816A82">
            <w:pPr>
              <w:spacing w:after="0" w:line="240" w:lineRule="auto"/>
              <w:rPr>
                <w:rFonts w:ascii="Calibri" w:hAnsi="Calibri"/>
              </w:rPr>
            </w:pPr>
            <w:r w:rsidRPr="009277C7">
              <w:rPr>
                <w:rFonts w:ascii="Calibri" w:hAnsi="Calibri"/>
              </w:rPr>
              <w:t>High School or Less</w:t>
            </w:r>
          </w:p>
        </w:tc>
        <w:tc>
          <w:tcPr>
            <w:tcW w:w="1838" w:type="dxa"/>
            <w:tcBorders>
              <w:top w:val="nil"/>
              <w:left w:val="nil"/>
              <w:bottom w:val="single" w:sz="4" w:space="0" w:color="auto"/>
              <w:right w:val="single" w:sz="4" w:space="0" w:color="auto"/>
            </w:tcBorders>
            <w:shd w:val="clear" w:color="auto" w:fill="auto"/>
            <w:noWrap/>
          </w:tcPr>
          <w:p w14:paraId="55260D45" w14:textId="464DAC35" w:rsidR="00816A82" w:rsidRPr="009277C7" w:rsidRDefault="00ED570A" w:rsidP="00816A82">
            <w:pPr>
              <w:spacing w:after="0" w:line="240" w:lineRule="auto"/>
              <w:jc w:val="center"/>
            </w:pPr>
            <w:r w:rsidRPr="009277C7">
              <w:t>27%</w:t>
            </w:r>
          </w:p>
        </w:tc>
        <w:tc>
          <w:tcPr>
            <w:tcW w:w="1839" w:type="dxa"/>
            <w:tcBorders>
              <w:top w:val="single" w:sz="4" w:space="0" w:color="auto"/>
              <w:left w:val="single" w:sz="8" w:space="0" w:color="auto"/>
              <w:bottom w:val="single" w:sz="8" w:space="0" w:color="auto"/>
              <w:right w:val="single" w:sz="8" w:space="0" w:color="auto"/>
            </w:tcBorders>
          </w:tcPr>
          <w:p w14:paraId="2FD7FA17" w14:textId="240BFB90" w:rsidR="00816A82" w:rsidRPr="009277C7" w:rsidRDefault="00E95B58" w:rsidP="00816A82">
            <w:pPr>
              <w:spacing w:after="0" w:line="240" w:lineRule="auto"/>
              <w:jc w:val="center"/>
              <w:rPr>
                <w:rFonts w:ascii="Calibri" w:hAnsi="Calibri"/>
              </w:rPr>
            </w:pPr>
            <w:r w:rsidRPr="009277C7">
              <w:rPr>
                <w:rFonts w:ascii="Calibri" w:hAnsi="Calibri"/>
              </w:rPr>
              <w:t>28</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tcPr>
          <w:p w14:paraId="0BA21F06" w14:textId="55F9DF7F" w:rsidR="00816A82" w:rsidRPr="009277C7" w:rsidRDefault="00E95B58" w:rsidP="00816A82">
            <w:pPr>
              <w:spacing w:after="0" w:line="240" w:lineRule="auto"/>
              <w:jc w:val="center"/>
              <w:rPr>
                <w:rFonts w:ascii="Calibri" w:hAnsi="Calibri"/>
              </w:rPr>
            </w:pPr>
            <w:r w:rsidRPr="009277C7">
              <w:rPr>
                <w:rFonts w:ascii="Calibri" w:hAnsi="Calibri"/>
              </w:rPr>
              <w:t>25</w:t>
            </w:r>
            <w:r w:rsidR="008C46A5" w:rsidRPr="009277C7">
              <w:rPr>
                <w:rFonts w:ascii="Calibri" w:hAnsi="Calibri"/>
              </w:rPr>
              <w:t>%</w:t>
            </w:r>
          </w:p>
        </w:tc>
      </w:tr>
      <w:tr w:rsidR="00816A82" w:rsidRPr="009277C7" w14:paraId="590EDCD4" w14:textId="77777777" w:rsidTr="003B4D75">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66BDB8ED" w14:textId="77777777" w:rsidR="00816A82" w:rsidRPr="009277C7" w:rsidRDefault="00816A82" w:rsidP="00816A82">
            <w:pPr>
              <w:spacing w:after="0" w:line="240" w:lineRule="auto"/>
              <w:rPr>
                <w:rFonts w:ascii="Calibri" w:hAnsi="Calibri"/>
              </w:rPr>
            </w:pPr>
            <w:r w:rsidRPr="009277C7">
              <w:rPr>
                <w:rFonts w:ascii="Calibri" w:hAnsi="Calibri"/>
              </w:rPr>
              <w:t>Some Post-secondary</w:t>
            </w:r>
          </w:p>
        </w:tc>
        <w:tc>
          <w:tcPr>
            <w:tcW w:w="1838" w:type="dxa"/>
            <w:tcBorders>
              <w:top w:val="nil"/>
              <w:left w:val="nil"/>
              <w:bottom w:val="single" w:sz="4" w:space="0" w:color="auto"/>
              <w:right w:val="single" w:sz="4" w:space="0" w:color="auto"/>
            </w:tcBorders>
            <w:shd w:val="clear" w:color="auto" w:fill="auto"/>
            <w:noWrap/>
          </w:tcPr>
          <w:p w14:paraId="176C54CF" w14:textId="0112C103" w:rsidR="00816A82" w:rsidRPr="009277C7" w:rsidRDefault="00ED570A" w:rsidP="00816A82">
            <w:pPr>
              <w:spacing w:after="0" w:line="240" w:lineRule="auto"/>
              <w:jc w:val="center"/>
            </w:pPr>
            <w:r w:rsidRPr="009277C7">
              <w:t>36%</w:t>
            </w:r>
          </w:p>
        </w:tc>
        <w:tc>
          <w:tcPr>
            <w:tcW w:w="1839" w:type="dxa"/>
            <w:tcBorders>
              <w:top w:val="single" w:sz="8" w:space="0" w:color="auto"/>
              <w:left w:val="single" w:sz="8" w:space="0" w:color="auto"/>
              <w:bottom w:val="single" w:sz="8" w:space="0" w:color="auto"/>
              <w:right w:val="single" w:sz="8" w:space="0" w:color="auto"/>
            </w:tcBorders>
          </w:tcPr>
          <w:p w14:paraId="31FE5494" w14:textId="0C605E73"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tcPr>
          <w:p w14:paraId="04FF8145" w14:textId="2F3A5479" w:rsidR="00816A82" w:rsidRPr="009277C7" w:rsidRDefault="00E95B58" w:rsidP="00816A82">
            <w:pPr>
              <w:spacing w:after="0" w:line="240" w:lineRule="auto"/>
              <w:jc w:val="center"/>
              <w:rPr>
                <w:rFonts w:ascii="Calibri" w:hAnsi="Calibri"/>
              </w:rPr>
            </w:pPr>
            <w:r w:rsidRPr="009277C7">
              <w:rPr>
                <w:rFonts w:ascii="Calibri" w:hAnsi="Calibri"/>
              </w:rPr>
              <w:t>33</w:t>
            </w:r>
            <w:r w:rsidR="008C46A5" w:rsidRPr="009277C7">
              <w:rPr>
                <w:rFonts w:ascii="Calibri" w:hAnsi="Calibri"/>
              </w:rPr>
              <w:t>%</w:t>
            </w:r>
          </w:p>
        </w:tc>
      </w:tr>
      <w:tr w:rsidR="00816A82" w:rsidRPr="009277C7" w14:paraId="7C8D0510" w14:textId="77777777" w:rsidTr="003B4D75">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2A3A83AA" w14:textId="77777777" w:rsidR="00816A82" w:rsidRPr="009277C7" w:rsidRDefault="00816A82" w:rsidP="00816A82">
            <w:pPr>
              <w:spacing w:after="0" w:line="240" w:lineRule="auto"/>
              <w:rPr>
                <w:rFonts w:ascii="Calibri" w:hAnsi="Calibri"/>
              </w:rPr>
            </w:pPr>
            <w:r w:rsidRPr="009277C7">
              <w:rPr>
                <w:rFonts w:ascii="Calibri" w:hAnsi="Calibri"/>
              </w:rPr>
              <w:t>University or higher</w:t>
            </w:r>
          </w:p>
        </w:tc>
        <w:tc>
          <w:tcPr>
            <w:tcW w:w="1838" w:type="dxa"/>
            <w:tcBorders>
              <w:top w:val="nil"/>
              <w:left w:val="nil"/>
              <w:bottom w:val="single" w:sz="4" w:space="0" w:color="auto"/>
              <w:right w:val="single" w:sz="4" w:space="0" w:color="auto"/>
            </w:tcBorders>
            <w:shd w:val="clear" w:color="auto" w:fill="auto"/>
            <w:noWrap/>
          </w:tcPr>
          <w:p w14:paraId="21D9D1A6" w14:textId="29AC0741" w:rsidR="00816A82" w:rsidRPr="009277C7" w:rsidRDefault="00ED570A" w:rsidP="00816A82">
            <w:pPr>
              <w:spacing w:after="0" w:line="240" w:lineRule="auto"/>
              <w:jc w:val="center"/>
            </w:pPr>
            <w:r w:rsidRPr="009277C7">
              <w:t>37%</w:t>
            </w:r>
          </w:p>
        </w:tc>
        <w:tc>
          <w:tcPr>
            <w:tcW w:w="1839" w:type="dxa"/>
            <w:tcBorders>
              <w:top w:val="single" w:sz="8" w:space="0" w:color="auto"/>
              <w:left w:val="single" w:sz="8" w:space="0" w:color="auto"/>
              <w:bottom w:val="single" w:sz="4" w:space="0" w:color="auto"/>
              <w:right w:val="single" w:sz="8" w:space="0" w:color="auto"/>
            </w:tcBorders>
          </w:tcPr>
          <w:p w14:paraId="3C4C8C52" w14:textId="6FA9E146" w:rsidR="00816A82" w:rsidRPr="009277C7" w:rsidRDefault="00E95B58" w:rsidP="00816A82">
            <w:pPr>
              <w:spacing w:after="0" w:line="240" w:lineRule="auto"/>
              <w:jc w:val="center"/>
              <w:rPr>
                <w:rFonts w:ascii="Calibri" w:hAnsi="Calibri"/>
              </w:rPr>
            </w:pPr>
            <w:r w:rsidRPr="009277C7">
              <w:rPr>
                <w:rFonts w:ascii="Calibri" w:hAnsi="Calibri"/>
              </w:rPr>
              <w:t>36</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tcPr>
          <w:p w14:paraId="5FAFF669" w14:textId="2887E4B7" w:rsidR="00816A82" w:rsidRPr="009277C7" w:rsidRDefault="00E95B58" w:rsidP="00816A82">
            <w:pPr>
              <w:spacing w:after="0" w:line="240" w:lineRule="auto"/>
              <w:jc w:val="center"/>
              <w:rPr>
                <w:rFonts w:ascii="Calibri" w:hAnsi="Calibri"/>
              </w:rPr>
            </w:pPr>
            <w:r w:rsidRPr="009277C7">
              <w:rPr>
                <w:rFonts w:ascii="Calibri" w:hAnsi="Calibri"/>
              </w:rPr>
              <w:t>41</w:t>
            </w:r>
            <w:r w:rsidR="008C46A5" w:rsidRPr="009277C7">
              <w:rPr>
                <w:rFonts w:ascii="Calibri" w:hAnsi="Calibri"/>
              </w:rPr>
              <w:t>%</w:t>
            </w:r>
          </w:p>
        </w:tc>
      </w:tr>
      <w:tr w:rsidR="00816A82" w:rsidRPr="009277C7" w14:paraId="01FB1C61" w14:textId="77777777" w:rsidTr="003B4D75">
        <w:trPr>
          <w:trHeight w:val="255"/>
        </w:trPr>
        <w:tc>
          <w:tcPr>
            <w:tcW w:w="3600" w:type="dxa"/>
            <w:tcBorders>
              <w:top w:val="single" w:sz="4" w:space="0" w:color="auto"/>
              <w:left w:val="single" w:sz="4" w:space="0" w:color="auto"/>
              <w:bottom w:val="single" w:sz="4" w:space="0" w:color="auto"/>
              <w:right w:val="nil"/>
            </w:tcBorders>
            <w:shd w:val="clear" w:color="auto" w:fill="BFBFBF" w:themeFill="background1" w:themeFillShade="BF"/>
            <w:noWrap/>
          </w:tcPr>
          <w:p w14:paraId="49083EBB" w14:textId="77777777" w:rsidR="00816A82" w:rsidRPr="009277C7" w:rsidRDefault="00816A82" w:rsidP="00816A82">
            <w:pPr>
              <w:spacing w:after="0" w:line="240" w:lineRule="auto"/>
              <w:rPr>
                <w:rFonts w:eastAsia="Times New Roman" w:cs="Calibri"/>
                <w:b/>
                <w:bCs/>
                <w:lang w:val="en-US"/>
              </w:rPr>
            </w:pPr>
            <w:r w:rsidRPr="009277C7">
              <w:rPr>
                <w:rFonts w:eastAsia="Times New Roman" w:cs="Calibri"/>
                <w:b/>
                <w:bCs/>
                <w:lang w:val="en-US"/>
              </w:rPr>
              <w:t>Income</w:t>
            </w:r>
          </w:p>
        </w:tc>
        <w:tc>
          <w:tcPr>
            <w:tcW w:w="1838" w:type="dxa"/>
            <w:tcBorders>
              <w:top w:val="single" w:sz="4" w:space="0" w:color="auto"/>
              <w:left w:val="nil"/>
              <w:bottom w:val="single" w:sz="4" w:space="0" w:color="auto"/>
              <w:right w:val="nil"/>
            </w:tcBorders>
            <w:shd w:val="clear" w:color="auto" w:fill="BFBFBF" w:themeFill="background1" w:themeFillShade="BF"/>
            <w:noWrap/>
          </w:tcPr>
          <w:p w14:paraId="5C5B78F4" w14:textId="77777777" w:rsidR="00816A82" w:rsidRPr="009277C7" w:rsidRDefault="00816A82" w:rsidP="00816A82">
            <w:pPr>
              <w:spacing w:after="0" w:line="240" w:lineRule="auto"/>
              <w:jc w:val="center"/>
              <w:rPr>
                <w:highlight w:val="yellow"/>
              </w:rPr>
            </w:pPr>
          </w:p>
        </w:tc>
        <w:tc>
          <w:tcPr>
            <w:tcW w:w="1839" w:type="dxa"/>
            <w:tcBorders>
              <w:top w:val="single" w:sz="4" w:space="0" w:color="auto"/>
              <w:left w:val="nil"/>
              <w:bottom w:val="single" w:sz="4" w:space="0" w:color="auto"/>
              <w:right w:val="nil"/>
            </w:tcBorders>
            <w:shd w:val="clear" w:color="auto" w:fill="BFBFBF" w:themeFill="background1" w:themeFillShade="BF"/>
          </w:tcPr>
          <w:p w14:paraId="3C3C0D7F" w14:textId="77777777" w:rsidR="00816A82" w:rsidRPr="009277C7" w:rsidRDefault="00816A82" w:rsidP="00816A82">
            <w:pPr>
              <w:spacing w:after="0" w:line="240" w:lineRule="auto"/>
              <w:jc w:val="center"/>
            </w:pPr>
          </w:p>
        </w:tc>
        <w:tc>
          <w:tcPr>
            <w:tcW w:w="1839" w:type="dxa"/>
            <w:tcBorders>
              <w:top w:val="single" w:sz="4" w:space="0" w:color="auto"/>
              <w:left w:val="nil"/>
              <w:bottom w:val="single" w:sz="4" w:space="0" w:color="auto"/>
              <w:right w:val="single" w:sz="4" w:space="0" w:color="auto"/>
            </w:tcBorders>
            <w:shd w:val="clear" w:color="auto" w:fill="BFBFBF" w:themeFill="background1" w:themeFillShade="BF"/>
          </w:tcPr>
          <w:p w14:paraId="66DE8758" w14:textId="77777777" w:rsidR="00816A82" w:rsidRPr="009277C7" w:rsidRDefault="00816A82" w:rsidP="00816A82">
            <w:pPr>
              <w:spacing w:after="0" w:line="240" w:lineRule="auto"/>
              <w:jc w:val="center"/>
            </w:pPr>
          </w:p>
        </w:tc>
      </w:tr>
      <w:tr w:rsidR="00816A82" w:rsidRPr="009277C7" w14:paraId="18919EA1" w14:textId="77777777" w:rsidTr="003B4D75">
        <w:trPr>
          <w:trHeight w:val="255"/>
        </w:trPr>
        <w:tc>
          <w:tcPr>
            <w:tcW w:w="3600" w:type="dxa"/>
            <w:tcBorders>
              <w:top w:val="single" w:sz="4" w:space="0" w:color="auto"/>
              <w:left w:val="single" w:sz="4" w:space="0" w:color="auto"/>
              <w:bottom w:val="single" w:sz="8" w:space="0" w:color="auto"/>
              <w:right w:val="single" w:sz="8" w:space="0" w:color="auto"/>
            </w:tcBorders>
            <w:shd w:val="clear" w:color="auto" w:fill="auto"/>
            <w:noWrap/>
          </w:tcPr>
          <w:p w14:paraId="197C6DD0" w14:textId="77777777" w:rsidR="00816A82" w:rsidRPr="009277C7" w:rsidRDefault="00816A82" w:rsidP="00816A82">
            <w:pPr>
              <w:spacing w:after="0" w:line="240" w:lineRule="auto"/>
              <w:rPr>
                <w:rFonts w:ascii="Calibri" w:hAnsi="Calibri"/>
              </w:rPr>
            </w:pPr>
            <w:r w:rsidRPr="009277C7">
              <w:rPr>
                <w:rFonts w:ascii="Calibri" w:hAnsi="Calibri"/>
              </w:rPr>
              <w:t>Under $40k</w:t>
            </w:r>
          </w:p>
        </w:tc>
        <w:tc>
          <w:tcPr>
            <w:tcW w:w="1838" w:type="dxa"/>
            <w:tcBorders>
              <w:top w:val="nil"/>
              <w:left w:val="nil"/>
              <w:bottom w:val="single" w:sz="4" w:space="0" w:color="auto"/>
              <w:right w:val="single" w:sz="4" w:space="0" w:color="auto"/>
            </w:tcBorders>
            <w:shd w:val="clear" w:color="auto" w:fill="auto"/>
            <w:noWrap/>
          </w:tcPr>
          <w:p w14:paraId="558D7D5C" w14:textId="571DCE4C" w:rsidR="00816A82" w:rsidRPr="009277C7" w:rsidRDefault="00ED570A" w:rsidP="00A82D8E">
            <w:pPr>
              <w:spacing w:after="0" w:line="240" w:lineRule="auto"/>
              <w:jc w:val="center"/>
              <w:rPr>
                <w:rFonts w:ascii="Calibri" w:hAnsi="Calibri"/>
              </w:rPr>
            </w:pPr>
            <w:r w:rsidRPr="009277C7">
              <w:rPr>
                <w:rFonts w:ascii="Calibri" w:hAnsi="Calibri"/>
              </w:rPr>
              <w:t>2</w:t>
            </w:r>
            <w:r w:rsidR="00A82D8E">
              <w:rPr>
                <w:rFonts w:ascii="Calibri" w:hAnsi="Calibri"/>
              </w:rPr>
              <w:t>5</w:t>
            </w:r>
            <w:r w:rsidRPr="009277C7">
              <w:rPr>
                <w:rFonts w:ascii="Calibri" w:hAnsi="Calibri"/>
              </w:rPr>
              <w:t>%</w:t>
            </w:r>
          </w:p>
        </w:tc>
        <w:tc>
          <w:tcPr>
            <w:tcW w:w="1839" w:type="dxa"/>
            <w:tcBorders>
              <w:top w:val="single" w:sz="4" w:space="0" w:color="auto"/>
              <w:left w:val="single" w:sz="8" w:space="0" w:color="auto"/>
              <w:bottom w:val="single" w:sz="8" w:space="0" w:color="auto"/>
              <w:right w:val="single" w:sz="8" w:space="0" w:color="auto"/>
            </w:tcBorders>
          </w:tcPr>
          <w:p w14:paraId="300F1720" w14:textId="263DACD4" w:rsidR="00816A82" w:rsidRPr="009277C7" w:rsidRDefault="00055B3C" w:rsidP="00816A82">
            <w:pPr>
              <w:spacing w:after="0" w:line="240" w:lineRule="auto"/>
              <w:jc w:val="center"/>
              <w:rPr>
                <w:rFonts w:ascii="Calibri" w:hAnsi="Calibri"/>
              </w:rPr>
            </w:pPr>
            <w:r>
              <w:rPr>
                <w:rFonts w:ascii="Calibri" w:hAnsi="Calibri"/>
              </w:rPr>
              <w:t>24</w:t>
            </w:r>
            <w:r w:rsidR="008C46A5" w:rsidRPr="009277C7">
              <w:rPr>
                <w:rFonts w:ascii="Calibri" w:hAnsi="Calibri"/>
              </w:rPr>
              <w:t>%</w:t>
            </w:r>
          </w:p>
        </w:tc>
        <w:tc>
          <w:tcPr>
            <w:tcW w:w="1839" w:type="dxa"/>
            <w:tcBorders>
              <w:top w:val="single" w:sz="4" w:space="0" w:color="auto"/>
              <w:left w:val="single" w:sz="8" w:space="0" w:color="auto"/>
              <w:bottom w:val="single" w:sz="8" w:space="0" w:color="auto"/>
              <w:right w:val="single" w:sz="4" w:space="0" w:color="auto"/>
            </w:tcBorders>
          </w:tcPr>
          <w:p w14:paraId="4DF70542" w14:textId="248867BA" w:rsidR="00816A82" w:rsidRPr="009277C7" w:rsidRDefault="00055B3C" w:rsidP="00816A82">
            <w:pPr>
              <w:spacing w:after="0" w:line="240" w:lineRule="auto"/>
              <w:jc w:val="center"/>
              <w:rPr>
                <w:rFonts w:ascii="Calibri" w:hAnsi="Calibri"/>
              </w:rPr>
            </w:pPr>
            <w:r>
              <w:rPr>
                <w:rFonts w:ascii="Calibri" w:hAnsi="Calibri"/>
              </w:rPr>
              <w:t>32</w:t>
            </w:r>
            <w:r w:rsidR="008C46A5" w:rsidRPr="009277C7">
              <w:rPr>
                <w:rFonts w:ascii="Calibri" w:hAnsi="Calibri"/>
              </w:rPr>
              <w:t>%</w:t>
            </w:r>
          </w:p>
        </w:tc>
      </w:tr>
      <w:tr w:rsidR="00816A82" w:rsidRPr="009277C7" w14:paraId="1D519DDC" w14:textId="77777777" w:rsidTr="003B4D75">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06C32B40" w14:textId="6F929802" w:rsidR="00816A82" w:rsidRPr="009277C7" w:rsidRDefault="00816A82" w:rsidP="00ED570A">
            <w:pPr>
              <w:spacing w:after="0" w:line="240" w:lineRule="auto"/>
              <w:rPr>
                <w:rFonts w:ascii="Calibri" w:hAnsi="Calibri"/>
              </w:rPr>
            </w:pPr>
            <w:r w:rsidRPr="009277C7">
              <w:rPr>
                <w:rFonts w:ascii="Calibri" w:hAnsi="Calibri"/>
              </w:rPr>
              <w:t>$40k to under $</w:t>
            </w:r>
            <w:r w:rsidR="00ED570A" w:rsidRPr="009277C7">
              <w:rPr>
                <w:rFonts w:ascii="Calibri" w:hAnsi="Calibri"/>
              </w:rPr>
              <w:t>8</w:t>
            </w:r>
            <w:r w:rsidRPr="009277C7">
              <w:rPr>
                <w:rFonts w:ascii="Calibri" w:hAnsi="Calibri"/>
              </w:rPr>
              <w:t>0k</w:t>
            </w:r>
          </w:p>
        </w:tc>
        <w:tc>
          <w:tcPr>
            <w:tcW w:w="1838" w:type="dxa"/>
            <w:tcBorders>
              <w:top w:val="nil"/>
              <w:left w:val="nil"/>
              <w:bottom w:val="single" w:sz="4" w:space="0" w:color="auto"/>
              <w:right w:val="single" w:sz="4" w:space="0" w:color="auto"/>
            </w:tcBorders>
            <w:shd w:val="clear" w:color="auto" w:fill="auto"/>
            <w:noWrap/>
          </w:tcPr>
          <w:p w14:paraId="085EEA54" w14:textId="653357A0" w:rsidR="00816A82" w:rsidRPr="009277C7" w:rsidRDefault="00ED570A" w:rsidP="00A82D8E">
            <w:pPr>
              <w:spacing w:after="0" w:line="240" w:lineRule="auto"/>
              <w:jc w:val="center"/>
              <w:rPr>
                <w:rFonts w:ascii="Calibri" w:hAnsi="Calibri"/>
              </w:rPr>
            </w:pPr>
            <w:r w:rsidRPr="009277C7">
              <w:rPr>
                <w:rFonts w:ascii="Calibri" w:hAnsi="Calibri"/>
              </w:rPr>
              <w:t>3</w:t>
            </w:r>
            <w:r w:rsidR="00A82D8E">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tcPr>
          <w:p w14:paraId="3C505535" w14:textId="09803CC7"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tcPr>
          <w:p w14:paraId="70E1B109" w14:textId="542B665D" w:rsidR="00816A82" w:rsidRPr="009277C7" w:rsidRDefault="00055B3C" w:rsidP="00816A82">
            <w:pPr>
              <w:spacing w:after="0" w:line="240" w:lineRule="auto"/>
              <w:jc w:val="center"/>
              <w:rPr>
                <w:rFonts w:ascii="Calibri" w:hAnsi="Calibri"/>
              </w:rPr>
            </w:pPr>
            <w:r>
              <w:rPr>
                <w:rFonts w:ascii="Calibri" w:hAnsi="Calibri"/>
              </w:rPr>
              <w:t>33</w:t>
            </w:r>
            <w:r w:rsidR="008C46A5" w:rsidRPr="009277C7">
              <w:rPr>
                <w:rFonts w:ascii="Calibri" w:hAnsi="Calibri"/>
              </w:rPr>
              <w:t>%</w:t>
            </w:r>
          </w:p>
        </w:tc>
      </w:tr>
      <w:tr w:rsidR="00ED570A" w:rsidRPr="009277C7" w14:paraId="2FA9004D" w14:textId="77777777" w:rsidTr="003B4D75">
        <w:trPr>
          <w:trHeight w:val="255"/>
        </w:trPr>
        <w:tc>
          <w:tcPr>
            <w:tcW w:w="3600" w:type="dxa"/>
            <w:tcBorders>
              <w:top w:val="single" w:sz="8" w:space="0" w:color="auto"/>
              <w:left w:val="single" w:sz="4" w:space="0" w:color="auto"/>
              <w:bottom w:val="single" w:sz="8" w:space="0" w:color="auto"/>
              <w:right w:val="single" w:sz="8" w:space="0" w:color="auto"/>
            </w:tcBorders>
            <w:shd w:val="clear" w:color="auto" w:fill="auto"/>
            <w:noWrap/>
          </w:tcPr>
          <w:p w14:paraId="5EDA21EE" w14:textId="154023EC" w:rsidR="00ED570A" w:rsidRPr="009277C7" w:rsidRDefault="008C46A5" w:rsidP="00816A82">
            <w:pPr>
              <w:spacing w:after="0" w:line="240" w:lineRule="auto"/>
              <w:rPr>
                <w:rFonts w:ascii="Calibri" w:hAnsi="Calibri"/>
              </w:rPr>
            </w:pPr>
            <w:r w:rsidRPr="009277C7">
              <w:rPr>
                <w:rFonts w:ascii="Calibri" w:hAnsi="Calibri"/>
              </w:rPr>
              <w:t>$</w:t>
            </w:r>
            <w:r w:rsidR="00ED570A" w:rsidRPr="009277C7">
              <w:rPr>
                <w:rFonts w:ascii="Calibri" w:hAnsi="Calibri"/>
              </w:rPr>
              <w:t>80K to under $100K</w:t>
            </w:r>
          </w:p>
        </w:tc>
        <w:tc>
          <w:tcPr>
            <w:tcW w:w="1838" w:type="dxa"/>
            <w:tcBorders>
              <w:top w:val="nil"/>
              <w:left w:val="nil"/>
              <w:bottom w:val="single" w:sz="4" w:space="0" w:color="auto"/>
              <w:right w:val="single" w:sz="4" w:space="0" w:color="auto"/>
            </w:tcBorders>
            <w:shd w:val="clear" w:color="auto" w:fill="auto"/>
            <w:noWrap/>
          </w:tcPr>
          <w:p w14:paraId="71548F75" w14:textId="1C5EB9D0" w:rsidR="00ED570A" w:rsidRPr="009277C7" w:rsidRDefault="00ED570A" w:rsidP="00A82D8E">
            <w:pPr>
              <w:spacing w:after="0" w:line="240" w:lineRule="auto"/>
              <w:jc w:val="center"/>
              <w:rPr>
                <w:rFonts w:ascii="Calibri" w:hAnsi="Calibri"/>
              </w:rPr>
            </w:pPr>
            <w:r w:rsidRPr="009277C7">
              <w:rPr>
                <w:rFonts w:ascii="Calibri" w:hAnsi="Calibri"/>
              </w:rPr>
              <w:t>1</w:t>
            </w:r>
            <w:r w:rsidR="00A82D8E">
              <w:rPr>
                <w:rFonts w:ascii="Calibri" w:hAnsi="Calibri"/>
              </w:rPr>
              <w:t>2</w:t>
            </w:r>
            <w:r w:rsidRPr="009277C7">
              <w:rPr>
                <w:rFonts w:ascii="Calibri" w:hAnsi="Calibri"/>
              </w:rPr>
              <w:t>%</w:t>
            </w:r>
          </w:p>
        </w:tc>
        <w:tc>
          <w:tcPr>
            <w:tcW w:w="1839" w:type="dxa"/>
            <w:tcBorders>
              <w:top w:val="single" w:sz="8" w:space="0" w:color="auto"/>
              <w:left w:val="single" w:sz="8" w:space="0" w:color="auto"/>
              <w:bottom w:val="single" w:sz="8" w:space="0" w:color="auto"/>
              <w:right w:val="single" w:sz="8" w:space="0" w:color="auto"/>
            </w:tcBorders>
          </w:tcPr>
          <w:p w14:paraId="54108033" w14:textId="774F2B65" w:rsidR="00ED570A" w:rsidRPr="009277C7" w:rsidRDefault="008C46A5" w:rsidP="00816A82">
            <w:pPr>
              <w:spacing w:after="0" w:line="240" w:lineRule="auto"/>
              <w:jc w:val="center"/>
              <w:rPr>
                <w:rFonts w:ascii="Calibri" w:hAnsi="Calibri"/>
              </w:rPr>
            </w:pPr>
            <w:r w:rsidRPr="009277C7">
              <w:rPr>
                <w:rFonts w:ascii="Calibri" w:hAnsi="Calibri"/>
              </w:rPr>
              <w:t>1</w:t>
            </w:r>
            <w:r w:rsidR="00055B3C">
              <w:rPr>
                <w:rFonts w:ascii="Calibri" w:hAnsi="Calibri"/>
              </w:rPr>
              <w:t>3</w:t>
            </w:r>
            <w:r w:rsidRPr="009277C7">
              <w:rPr>
                <w:rFonts w:ascii="Calibri" w:hAnsi="Calibri"/>
              </w:rPr>
              <w:t>%</w:t>
            </w:r>
          </w:p>
        </w:tc>
        <w:tc>
          <w:tcPr>
            <w:tcW w:w="1839" w:type="dxa"/>
            <w:tcBorders>
              <w:top w:val="single" w:sz="8" w:space="0" w:color="auto"/>
              <w:left w:val="single" w:sz="8" w:space="0" w:color="auto"/>
              <w:bottom w:val="single" w:sz="8" w:space="0" w:color="auto"/>
              <w:right w:val="single" w:sz="4" w:space="0" w:color="auto"/>
            </w:tcBorders>
          </w:tcPr>
          <w:p w14:paraId="181318BE" w14:textId="784B8B11" w:rsidR="00ED570A" w:rsidRPr="009277C7" w:rsidRDefault="00055B3C" w:rsidP="00816A82">
            <w:pPr>
              <w:spacing w:after="0" w:line="240" w:lineRule="auto"/>
              <w:jc w:val="center"/>
              <w:rPr>
                <w:rFonts w:ascii="Calibri" w:hAnsi="Calibri"/>
              </w:rPr>
            </w:pPr>
            <w:r>
              <w:rPr>
                <w:rFonts w:ascii="Calibri" w:hAnsi="Calibri"/>
              </w:rPr>
              <w:t>11</w:t>
            </w:r>
            <w:r w:rsidR="008C46A5" w:rsidRPr="009277C7">
              <w:rPr>
                <w:rFonts w:ascii="Calibri" w:hAnsi="Calibri"/>
              </w:rPr>
              <w:t>%</w:t>
            </w:r>
          </w:p>
        </w:tc>
      </w:tr>
      <w:tr w:rsidR="00816A82" w:rsidRPr="009277C7" w14:paraId="5181E0C8" w14:textId="77777777" w:rsidTr="003B4D75">
        <w:trPr>
          <w:trHeight w:val="255"/>
        </w:trPr>
        <w:tc>
          <w:tcPr>
            <w:tcW w:w="3600" w:type="dxa"/>
            <w:tcBorders>
              <w:top w:val="single" w:sz="8" w:space="0" w:color="auto"/>
              <w:left w:val="single" w:sz="4" w:space="0" w:color="auto"/>
              <w:bottom w:val="single" w:sz="4" w:space="0" w:color="auto"/>
              <w:right w:val="single" w:sz="8" w:space="0" w:color="auto"/>
            </w:tcBorders>
            <w:shd w:val="clear" w:color="auto" w:fill="auto"/>
            <w:noWrap/>
          </w:tcPr>
          <w:p w14:paraId="5F21B080" w14:textId="77777777" w:rsidR="00816A82" w:rsidRPr="009277C7" w:rsidRDefault="00816A82" w:rsidP="00816A82">
            <w:pPr>
              <w:spacing w:after="0" w:line="240" w:lineRule="auto"/>
              <w:rPr>
                <w:rFonts w:ascii="Calibri" w:hAnsi="Calibri"/>
              </w:rPr>
            </w:pPr>
            <w:r w:rsidRPr="009277C7">
              <w:rPr>
                <w:rFonts w:ascii="Calibri" w:hAnsi="Calibri"/>
              </w:rPr>
              <w:t>$100k or more</w:t>
            </w:r>
          </w:p>
        </w:tc>
        <w:tc>
          <w:tcPr>
            <w:tcW w:w="1838" w:type="dxa"/>
            <w:tcBorders>
              <w:top w:val="single" w:sz="4" w:space="0" w:color="auto"/>
              <w:left w:val="nil"/>
              <w:bottom w:val="single" w:sz="4" w:space="0" w:color="auto"/>
              <w:right w:val="single" w:sz="4" w:space="0" w:color="auto"/>
            </w:tcBorders>
            <w:shd w:val="clear" w:color="auto" w:fill="auto"/>
            <w:noWrap/>
          </w:tcPr>
          <w:p w14:paraId="2A7D0574" w14:textId="0EAE762B" w:rsidR="00816A82" w:rsidRPr="009277C7" w:rsidRDefault="00A82D8E" w:rsidP="00816A82">
            <w:pPr>
              <w:spacing w:after="0" w:line="240" w:lineRule="auto"/>
              <w:jc w:val="center"/>
              <w:rPr>
                <w:rFonts w:ascii="Calibri" w:hAnsi="Calibri"/>
              </w:rPr>
            </w:pPr>
            <w:r>
              <w:rPr>
                <w:rFonts w:ascii="Calibri" w:hAnsi="Calibri"/>
              </w:rPr>
              <w:t>30</w:t>
            </w:r>
            <w:r w:rsidR="00ED570A" w:rsidRPr="009277C7">
              <w:rPr>
                <w:rFonts w:ascii="Calibri" w:hAnsi="Calibri"/>
              </w:rPr>
              <w:t>%</w:t>
            </w:r>
          </w:p>
        </w:tc>
        <w:tc>
          <w:tcPr>
            <w:tcW w:w="1839" w:type="dxa"/>
            <w:tcBorders>
              <w:top w:val="single" w:sz="8" w:space="0" w:color="auto"/>
              <w:left w:val="single" w:sz="8" w:space="0" w:color="auto"/>
              <w:bottom w:val="single" w:sz="4" w:space="0" w:color="auto"/>
              <w:right w:val="single" w:sz="8" w:space="0" w:color="auto"/>
            </w:tcBorders>
          </w:tcPr>
          <w:p w14:paraId="1946FCA6" w14:textId="742A587D" w:rsidR="00816A82" w:rsidRPr="009277C7" w:rsidRDefault="00055B3C" w:rsidP="00816A82">
            <w:pPr>
              <w:spacing w:after="0" w:line="240" w:lineRule="auto"/>
              <w:jc w:val="center"/>
              <w:rPr>
                <w:rFonts w:ascii="Calibri" w:hAnsi="Calibri"/>
              </w:rPr>
            </w:pPr>
            <w:r>
              <w:rPr>
                <w:rFonts w:ascii="Calibri" w:hAnsi="Calibri"/>
              </w:rPr>
              <w:t>30</w:t>
            </w:r>
            <w:r w:rsidR="008C46A5" w:rsidRPr="009277C7">
              <w:rPr>
                <w:rFonts w:ascii="Calibri" w:hAnsi="Calibri"/>
              </w:rPr>
              <w:t>%</w:t>
            </w:r>
          </w:p>
        </w:tc>
        <w:tc>
          <w:tcPr>
            <w:tcW w:w="1839" w:type="dxa"/>
            <w:tcBorders>
              <w:top w:val="single" w:sz="8" w:space="0" w:color="auto"/>
              <w:left w:val="single" w:sz="8" w:space="0" w:color="auto"/>
              <w:bottom w:val="single" w:sz="4" w:space="0" w:color="auto"/>
              <w:right w:val="single" w:sz="4" w:space="0" w:color="auto"/>
            </w:tcBorders>
          </w:tcPr>
          <w:p w14:paraId="5357270C" w14:textId="30F96EE9" w:rsidR="00816A82" w:rsidRPr="009277C7" w:rsidRDefault="00055B3C" w:rsidP="00816A82">
            <w:pPr>
              <w:spacing w:after="0" w:line="240" w:lineRule="auto"/>
              <w:jc w:val="center"/>
              <w:rPr>
                <w:rFonts w:ascii="Calibri" w:hAnsi="Calibri"/>
              </w:rPr>
            </w:pPr>
            <w:r>
              <w:rPr>
                <w:rFonts w:ascii="Calibri" w:hAnsi="Calibri"/>
              </w:rPr>
              <w:t>25</w:t>
            </w:r>
            <w:r w:rsidR="008C46A5" w:rsidRPr="009277C7">
              <w:rPr>
                <w:rFonts w:ascii="Calibri" w:hAnsi="Calibri"/>
              </w:rPr>
              <w:t>%</w:t>
            </w:r>
          </w:p>
        </w:tc>
      </w:tr>
    </w:tbl>
    <w:p w14:paraId="7E99484C" w14:textId="77777777" w:rsidR="00965A5E" w:rsidRPr="009277C7" w:rsidRDefault="00965A5E" w:rsidP="00965A5E"/>
    <w:p w14:paraId="6A521547" w14:textId="0CE81857" w:rsidR="00E25E41" w:rsidRDefault="0016697A" w:rsidP="00965A5E">
      <w:pPr>
        <w:rPr>
          <w:sz w:val="24"/>
          <w:szCs w:val="24"/>
          <w:lang w:val="en-US"/>
        </w:rPr>
      </w:pPr>
      <w:r>
        <w:rPr>
          <w:sz w:val="24"/>
          <w:szCs w:val="24"/>
          <w:lang w:val="en-US"/>
        </w:rPr>
        <w:lastRenderedPageBreak/>
        <w:t>This comparison of the two subsamples for this study demonstrate</w:t>
      </w:r>
      <w:r w:rsidR="00B22B07">
        <w:rPr>
          <w:sz w:val="24"/>
          <w:szCs w:val="24"/>
          <w:lang w:val="en-US"/>
        </w:rPr>
        <w:t>s</w:t>
      </w:r>
      <w:r>
        <w:rPr>
          <w:sz w:val="24"/>
          <w:szCs w:val="24"/>
          <w:lang w:val="en-US"/>
        </w:rPr>
        <w:t xml:space="preserve"> the growing importance of using a combination of landline and cellphone samples for national telephone surveys because of</w:t>
      </w:r>
      <w:r w:rsidR="004D13E0">
        <w:rPr>
          <w:sz w:val="24"/>
          <w:szCs w:val="24"/>
          <w:lang w:val="en-US"/>
        </w:rPr>
        <w:t xml:space="preserve"> the lower incidence of landlines </w:t>
      </w:r>
      <w:r w:rsidR="00E0510D" w:rsidRPr="00E0510D">
        <w:rPr>
          <w:sz w:val="24"/>
          <w:szCs w:val="24"/>
          <w:lang w:val="en-US"/>
        </w:rPr>
        <w:t>among younger Canadians</w:t>
      </w:r>
      <w:r>
        <w:rPr>
          <w:sz w:val="24"/>
          <w:szCs w:val="24"/>
          <w:lang w:val="en-US"/>
        </w:rPr>
        <w:t>. Not surprisingly, the above table shows</w:t>
      </w:r>
      <w:r w:rsidR="00E0510D">
        <w:rPr>
          <w:sz w:val="24"/>
          <w:szCs w:val="24"/>
          <w:lang w:val="en-US"/>
        </w:rPr>
        <w:t xml:space="preserve"> an important age gap</w:t>
      </w:r>
      <w:r w:rsidR="00E0510D" w:rsidRPr="00E0510D">
        <w:rPr>
          <w:sz w:val="24"/>
          <w:szCs w:val="24"/>
          <w:lang w:val="en-US"/>
        </w:rPr>
        <w:t xml:space="preserve"> </w:t>
      </w:r>
      <w:r w:rsidR="00E0510D">
        <w:rPr>
          <w:sz w:val="24"/>
          <w:szCs w:val="24"/>
          <w:lang w:val="en-US"/>
        </w:rPr>
        <w:t>between the landline</w:t>
      </w:r>
      <w:r>
        <w:rPr>
          <w:sz w:val="24"/>
          <w:szCs w:val="24"/>
          <w:lang w:val="en-US"/>
        </w:rPr>
        <w:t xml:space="preserve"> and cellphone</w:t>
      </w:r>
      <w:r w:rsidR="00E25E41">
        <w:rPr>
          <w:sz w:val="24"/>
          <w:szCs w:val="24"/>
          <w:lang w:val="en-US"/>
        </w:rPr>
        <w:t>-only</w:t>
      </w:r>
      <w:r>
        <w:rPr>
          <w:sz w:val="24"/>
          <w:szCs w:val="24"/>
          <w:lang w:val="en-US"/>
        </w:rPr>
        <w:t xml:space="preserve"> samples</w:t>
      </w:r>
      <w:r w:rsidR="00E0510D" w:rsidRPr="00E0510D">
        <w:rPr>
          <w:sz w:val="24"/>
          <w:szCs w:val="24"/>
          <w:lang w:val="en-US"/>
        </w:rPr>
        <w:t>.</w:t>
      </w:r>
      <w:r w:rsidR="00E0510D">
        <w:rPr>
          <w:sz w:val="24"/>
          <w:szCs w:val="24"/>
          <w:lang w:val="en-US"/>
        </w:rPr>
        <w:t xml:space="preserve"> </w:t>
      </w:r>
      <w:r w:rsidR="00E0510D" w:rsidRPr="00E0510D">
        <w:rPr>
          <w:sz w:val="24"/>
          <w:szCs w:val="24"/>
          <w:lang w:val="en-US"/>
        </w:rPr>
        <w:t xml:space="preserve"> </w:t>
      </w:r>
      <w:r w:rsidR="00E0510D">
        <w:rPr>
          <w:sz w:val="24"/>
          <w:szCs w:val="24"/>
          <w:lang w:val="en-US"/>
        </w:rPr>
        <w:t xml:space="preserve">While those aged 34 years of age and younger represent more than half of those living in cellphone-only households (51%), this proportion is of only 11% among </w:t>
      </w:r>
      <w:r w:rsidR="00E25E41">
        <w:rPr>
          <w:sz w:val="24"/>
          <w:szCs w:val="24"/>
          <w:lang w:val="en-US"/>
        </w:rPr>
        <w:t>those aged 55 years and older. On their own, each of the two samples would have yielded distorted samples, with the landline sample under representing young Canadians and the cellphone sample over representing them. When these two subsamples are combined into one larger sample, they</w:t>
      </w:r>
      <w:r w:rsidR="004D13E0">
        <w:rPr>
          <w:sz w:val="24"/>
          <w:szCs w:val="24"/>
          <w:lang w:val="en-US"/>
        </w:rPr>
        <w:t xml:space="preserve"> present a</w:t>
      </w:r>
      <w:r w:rsidR="00E25E41">
        <w:rPr>
          <w:sz w:val="24"/>
          <w:szCs w:val="24"/>
          <w:lang w:val="en-US"/>
        </w:rPr>
        <w:t xml:space="preserve"> representative illustration of the Canadian population.  </w:t>
      </w:r>
    </w:p>
    <w:p w14:paraId="0D32DBA7" w14:textId="39A78C43" w:rsidR="00965A5E" w:rsidRPr="00F13523" w:rsidRDefault="00E25E41" w:rsidP="00965A5E">
      <w:pPr>
        <w:rPr>
          <w:sz w:val="24"/>
          <w:szCs w:val="24"/>
          <w:lang w:val="en-US"/>
        </w:rPr>
      </w:pPr>
      <w:r>
        <w:rPr>
          <w:sz w:val="24"/>
          <w:szCs w:val="24"/>
          <w:lang w:val="en-US"/>
        </w:rPr>
        <w:t xml:space="preserve">Considering the wide age gap noticed between the landline and cellphone-only samples, it is interesting to note that the two samples </w:t>
      </w:r>
      <w:r w:rsidR="004D13E0">
        <w:rPr>
          <w:sz w:val="24"/>
          <w:szCs w:val="24"/>
          <w:lang w:val="en-US"/>
        </w:rPr>
        <w:t>are very similar</w:t>
      </w:r>
      <w:r>
        <w:rPr>
          <w:sz w:val="24"/>
          <w:szCs w:val="24"/>
          <w:lang w:val="en-US"/>
        </w:rPr>
        <w:t xml:space="preserve"> when looking at other key </w:t>
      </w:r>
      <w:r w:rsidR="00A701C9">
        <w:rPr>
          <w:sz w:val="24"/>
          <w:szCs w:val="24"/>
          <w:lang w:val="en-US"/>
        </w:rPr>
        <w:t>dem</w:t>
      </w:r>
      <w:r>
        <w:rPr>
          <w:sz w:val="24"/>
          <w:szCs w:val="24"/>
          <w:lang w:val="en-US"/>
        </w:rPr>
        <w:t>ographic variables, including income, education and gender</w:t>
      </w:r>
      <w:r w:rsidR="00A701C9">
        <w:rPr>
          <w:sz w:val="24"/>
          <w:szCs w:val="24"/>
          <w:lang w:val="en-US"/>
        </w:rPr>
        <w:t>.</w:t>
      </w:r>
      <w:r>
        <w:rPr>
          <w:sz w:val="24"/>
          <w:szCs w:val="24"/>
          <w:lang w:val="en-US"/>
        </w:rPr>
        <w:t xml:space="preserve"> Clearly, the choice of not having a landline at home crosses most demographic lines</w:t>
      </w:r>
      <w:r w:rsidR="00FC660E">
        <w:rPr>
          <w:sz w:val="24"/>
          <w:szCs w:val="24"/>
          <w:lang w:val="en-US"/>
        </w:rPr>
        <w:t xml:space="preserve"> outside of age. Younger individuals are much more likely to liv</w:t>
      </w:r>
      <w:r w:rsidR="004D13E0">
        <w:rPr>
          <w:sz w:val="24"/>
          <w:szCs w:val="24"/>
          <w:lang w:val="en-US"/>
        </w:rPr>
        <w:t>e in a cellphone-only household</w:t>
      </w:r>
      <w:r w:rsidR="00FC660E">
        <w:rPr>
          <w:sz w:val="24"/>
          <w:szCs w:val="24"/>
          <w:lang w:val="en-US"/>
        </w:rPr>
        <w:t xml:space="preserve"> regardless of their education level, income or gender.</w:t>
      </w:r>
      <w:r w:rsidR="00A701C9">
        <w:rPr>
          <w:sz w:val="24"/>
          <w:szCs w:val="24"/>
          <w:lang w:val="en-US"/>
        </w:rPr>
        <w:t xml:space="preserve"> </w:t>
      </w:r>
      <w:r w:rsidR="00965A5E" w:rsidRPr="00E0510D">
        <w:rPr>
          <w:lang w:val="en-US"/>
        </w:rPr>
        <w:br w:type="page"/>
      </w:r>
    </w:p>
    <w:p w14:paraId="7321568E" w14:textId="77777777" w:rsidR="00965A5E" w:rsidRDefault="00965A5E" w:rsidP="001A0D08">
      <w:pPr>
        <w:pStyle w:val="Appendix"/>
      </w:pPr>
      <w:bookmarkStart w:id="15" w:name="_Toc484773923"/>
      <w:bookmarkStart w:id="16" w:name="_Toc430271883"/>
      <w:r w:rsidRPr="00BA1BAB">
        <w:lastRenderedPageBreak/>
        <w:t>Appendix</w:t>
      </w:r>
      <w:bookmarkEnd w:id="15"/>
    </w:p>
    <w:p w14:paraId="61026AF6" w14:textId="399AC2F9" w:rsidR="00965A5E" w:rsidRDefault="004314AD" w:rsidP="00593F50">
      <w:pPr>
        <w:pStyle w:val="AppendixLevel2"/>
      </w:pPr>
      <w:bookmarkStart w:id="17" w:name="_Toc484773924"/>
      <w:r>
        <w:t xml:space="preserve">Bilingual </w:t>
      </w:r>
      <w:r w:rsidR="00965A5E" w:rsidRPr="00BA1BAB">
        <w:t xml:space="preserve">Quantitative Research Instrument – </w:t>
      </w:r>
      <w:bookmarkEnd w:id="16"/>
      <w:r>
        <w:t>Weeks 1-2</w:t>
      </w:r>
      <w:bookmarkEnd w:id="17"/>
    </w:p>
    <w:p w14:paraId="34CE566E" w14:textId="77777777" w:rsidR="007F2BC5" w:rsidRPr="004314AD" w:rsidRDefault="007F2BC5" w:rsidP="007F2BC5">
      <w:pPr>
        <w:spacing w:after="0" w:line="240" w:lineRule="auto"/>
        <w:rPr>
          <w:rFonts w:ascii="Calibri" w:eastAsia="Times New Roman" w:hAnsi="Calibri" w:cs="Times New Roman"/>
          <w:sz w:val="24"/>
          <w:szCs w:val="24"/>
          <w:lang w:val="en-CA"/>
        </w:rPr>
      </w:pPr>
    </w:p>
    <w:p w14:paraId="0D1D0A15" w14:textId="77777777" w:rsidR="00C96008" w:rsidRPr="00C96008" w:rsidRDefault="00C96008" w:rsidP="00C96008">
      <w:pPr>
        <w:spacing w:after="0" w:line="240" w:lineRule="auto"/>
        <w:ind w:left="360"/>
        <w:jc w:val="center"/>
        <w:rPr>
          <w:rFonts w:ascii="Calibri" w:eastAsia="Times New Roman" w:hAnsi="Calibri" w:cs="Times New Roman"/>
          <w:b/>
          <w:lang w:val="en-CA"/>
        </w:rPr>
      </w:pPr>
      <w:r w:rsidRPr="00C96008">
        <w:rPr>
          <w:rFonts w:ascii="Calibri" w:eastAsia="Times New Roman" w:hAnsi="Calibri" w:cs="Times New Roman"/>
          <w:b/>
          <w:lang w:val="en-CA"/>
        </w:rPr>
        <w:t>[PCO Survey – September 2016]</w:t>
      </w:r>
    </w:p>
    <w:p w14:paraId="2E186F44" w14:textId="77777777" w:rsidR="00C96008" w:rsidRPr="00C96008" w:rsidRDefault="00C96008" w:rsidP="00C96008">
      <w:pPr>
        <w:spacing w:after="0" w:line="240" w:lineRule="auto"/>
        <w:ind w:left="360"/>
        <w:rPr>
          <w:rFonts w:ascii="Calibri" w:eastAsia="Times New Roman" w:hAnsi="Calibri" w:cs="Times New Roman"/>
          <w:b/>
          <w:lang w:val="en-CA"/>
        </w:rPr>
      </w:pPr>
    </w:p>
    <w:p w14:paraId="7A7160E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[INTRODUCTION]</w:t>
      </w:r>
    </w:p>
    <w:p w14:paraId="6A9FC959" w14:textId="77777777" w:rsidR="00C96008" w:rsidRPr="00C96008" w:rsidRDefault="00C96008" w:rsidP="00C96008">
      <w:pPr>
        <w:spacing w:after="0" w:line="240" w:lineRule="auto"/>
        <w:ind w:left="360"/>
        <w:rPr>
          <w:rFonts w:ascii="Calibri" w:eastAsia="Times New Roman" w:hAnsi="Calibri" w:cs="Times New Roman"/>
          <w:lang w:val="en-CA"/>
        </w:rPr>
      </w:pPr>
    </w:p>
    <w:p w14:paraId="0EFC3B2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(IF NEEDED: Thank you. Someone will call you shortly to complete the survey in English)</w:t>
      </w:r>
    </w:p>
    <w:p w14:paraId="7D76A04F" w14:textId="77777777" w:rsidR="00C96008" w:rsidRPr="00C96008" w:rsidRDefault="00C96008" w:rsidP="00C96008">
      <w:pPr>
        <w:spacing w:after="0" w:line="240" w:lineRule="auto"/>
        <w:ind w:left="360"/>
        <w:rPr>
          <w:rFonts w:ascii="Calibri" w:eastAsia="Times New Roman" w:hAnsi="Calibri" w:cs="Times New Roman"/>
          <w:lang w:val="en-CA"/>
        </w:rPr>
      </w:pPr>
    </w:p>
    <w:p w14:paraId="4AF0DFAC" w14:textId="77777777" w:rsidR="00C96008" w:rsidRPr="00C96008" w:rsidRDefault="00C96008" w:rsidP="00C96008">
      <w:pPr>
        <w:spacing w:after="0" w:line="240" w:lineRule="auto"/>
        <w:ind w:left="360"/>
        <w:rPr>
          <w:rFonts w:ascii="Calibri" w:eastAsia="Times New Roman" w:hAnsi="Calibri" w:cs="Times New Roman"/>
          <w:b/>
          <w:color w:val="0070C0"/>
          <w:lang w:val="fr-CA"/>
        </w:rPr>
      </w:pPr>
      <w:r w:rsidRPr="00C96008">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15C1B5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 Je vous remercie. Quelqu'un vous rappellera bientôt pour mener le sondage en Anglais)</w:t>
      </w:r>
    </w:p>
    <w:p w14:paraId="43669903" w14:textId="77777777" w:rsidR="00C96008" w:rsidRPr="00C96008" w:rsidRDefault="00C96008" w:rsidP="00C96008">
      <w:pPr>
        <w:spacing w:after="0" w:line="240" w:lineRule="auto"/>
        <w:rPr>
          <w:rFonts w:ascii="Calibri" w:eastAsia="Times New Roman" w:hAnsi="Calibri" w:cs="Times New Roman"/>
          <w:lang w:val="fr-CA"/>
        </w:rPr>
      </w:pPr>
    </w:p>
    <w:p w14:paraId="5208D12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 - CONTINUE</w:t>
      </w:r>
    </w:p>
    <w:p w14:paraId="374C561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 CONTINUER</w:t>
      </w:r>
    </w:p>
    <w:p w14:paraId="068FFF3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 - ASK TO SPEAK TO ‘ELIGIBLE’ PERSON AND START AGAIN</w:t>
      </w:r>
      <w:r w:rsidRPr="00C96008">
        <w:rPr>
          <w:rFonts w:ascii="Calibri" w:eastAsia="Times New Roman" w:hAnsi="Calibri" w:cs="Times New Roman"/>
          <w:lang w:val="en-CA"/>
        </w:rPr>
        <w:tab/>
      </w:r>
    </w:p>
    <w:p w14:paraId="5D3F67D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 DEMANDER DE PARLER AVEC LA PERSONNE ‘ÉLIGIBLE’ ET RECOMMENCER</w:t>
      </w:r>
    </w:p>
    <w:p w14:paraId="647F115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REFUSED - THANK AND TERMINATE</w:t>
      </w:r>
    </w:p>
    <w:p w14:paraId="79C95B4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REFUSÉ - REMERCIER ET TERMINER</w:t>
      </w:r>
    </w:p>
    <w:p w14:paraId="3CC055E4" w14:textId="77777777" w:rsidR="00C96008" w:rsidRPr="00C96008" w:rsidRDefault="00C96008" w:rsidP="00C96008">
      <w:pPr>
        <w:spacing w:after="0" w:line="240" w:lineRule="auto"/>
        <w:ind w:left="360"/>
        <w:rPr>
          <w:rFonts w:ascii="Calibri" w:eastAsia="Times New Roman" w:hAnsi="Calibri" w:cs="Times New Roman"/>
          <w:lang w:val="en-CA"/>
        </w:rPr>
      </w:pPr>
    </w:p>
    <w:p w14:paraId="39ABD93B" w14:textId="77777777" w:rsidR="00C96008" w:rsidRPr="00C96008" w:rsidRDefault="00C96008" w:rsidP="00C96008">
      <w:pPr>
        <w:spacing w:after="0" w:line="240" w:lineRule="auto"/>
        <w:ind w:left="360"/>
        <w:rPr>
          <w:rFonts w:ascii="Calibri" w:eastAsia="Times New Roman" w:hAnsi="Calibri" w:cs="Times New Roman"/>
          <w:lang w:val="en-CA"/>
        </w:rPr>
      </w:pPr>
    </w:p>
    <w:p w14:paraId="10B978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LANG.</w:t>
      </w:r>
      <w:r w:rsidRPr="00C96008">
        <w:rPr>
          <w:rFonts w:ascii="Calibri" w:eastAsia="Times New Roman" w:hAnsi="Calibri" w:cs="Times New Roman"/>
          <w:lang w:val="en-CA"/>
        </w:rPr>
        <w:tab/>
        <w:t>(DO NOT READ) CHOOSE LANGUAGE</w:t>
      </w:r>
    </w:p>
    <w:p w14:paraId="36477549"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CHOISIR LA LANGUE</w:t>
      </w:r>
    </w:p>
    <w:p w14:paraId="6E6B4E47" w14:textId="77777777" w:rsidR="00C96008" w:rsidRPr="00C96008" w:rsidRDefault="00C96008" w:rsidP="00C96008">
      <w:pPr>
        <w:spacing w:after="0" w:line="240" w:lineRule="auto"/>
        <w:ind w:left="360"/>
        <w:rPr>
          <w:rFonts w:ascii="Calibri" w:eastAsia="Times New Roman" w:hAnsi="Calibri" w:cs="Times New Roman"/>
          <w:lang w:val="fr-CA"/>
        </w:rPr>
      </w:pPr>
    </w:p>
    <w:p w14:paraId="25A6F50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English </w:t>
      </w:r>
    </w:p>
    <w:p w14:paraId="1113C5E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Anglais</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3E9CAC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French</w:t>
      </w:r>
    </w:p>
    <w:p w14:paraId="1B86121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Français</w:t>
      </w:r>
      <w:r w:rsidRPr="00C96008">
        <w:rPr>
          <w:rFonts w:ascii="Calibri" w:eastAsia="Times New Roman" w:hAnsi="Calibri" w:cs="Times New Roman"/>
          <w:lang w:val="en-CA"/>
        </w:rPr>
        <w:tab/>
      </w:r>
      <w:r w:rsidRPr="00C96008">
        <w:rPr>
          <w:rFonts w:ascii="Calibri" w:eastAsia="Times New Roman" w:hAnsi="Calibri" w:cs="Times New Roman"/>
          <w:color w:val="0070C0"/>
          <w:lang w:val="en-CA"/>
        </w:rPr>
        <w:t xml:space="preserve"> </w:t>
      </w:r>
      <w:r w:rsidRPr="00C96008">
        <w:rPr>
          <w:rFonts w:ascii="Calibri" w:eastAsia="Times New Roman" w:hAnsi="Calibri" w:cs="Times New Roman"/>
          <w:color w:val="0070C0"/>
          <w:lang w:val="en-CA"/>
        </w:rPr>
        <w:tab/>
        <w:t xml:space="preserve"> </w:t>
      </w:r>
    </w:p>
    <w:p w14:paraId="0170CABC" w14:textId="77777777" w:rsidR="00C96008" w:rsidRPr="00C96008" w:rsidRDefault="00C96008" w:rsidP="00C96008">
      <w:pPr>
        <w:spacing w:after="0" w:line="240" w:lineRule="auto"/>
        <w:ind w:left="360"/>
        <w:rPr>
          <w:rFonts w:ascii="Calibri" w:eastAsia="Times New Roman" w:hAnsi="Calibri" w:cs="Times New Roman"/>
          <w:lang w:val="en-CA"/>
        </w:rPr>
      </w:pPr>
    </w:p>
    <w:p w14:paraId="5F1E419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S1a IF LANDLINE SAMPLE] </w:t>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r w:rsidRPr="00C96008">
        <w:rPr>
          <w:rFonts w:ascii="Calibri" w:eastAsia="Times New Roman" w:hAnsi="Calibri" w:cs="Times New Roman"/>
          <w:b/>
          <w:lang w:val="en-CA"/>
        </w:rPr>
        <w:tab/>
      </w:r>
    </w:p>
    <w:p w14:paraId="26C85AD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S1a.</w:t>
      </w:r>
      <w:r w:rsidRPr="00C96008">
        <w:rPr>
          <w:rFonts w:ascii="Calibri" w:eastAsia="Times New Roman" w:hAnsi="Calibri" w:cs="Times New Roman"/>
          <w:lang w:val="en-CA"/>
        </w:rPr>
        <w:tab/>
        <w:t xml:space="preserve">We are looking to interview a broad cross section of the public. I’d like to speak to the youngest person in your household who is 18 years of age or older. Would </w:t>
      </w:r>
      <w:proofErr w:type="gramStart"/>
      <w:r w:rsidRPr="00C96008">
        <w:rPr>
          <w:rFonts w:ascii="Calibri" w:eastAsia="Times New Roman" w:hAnsi="Calibri" w:cs="Times New Roman"/>
          <w:lang w:val="en-CA"/>
        </w:rPr>
        <w:t>that</w:t>
      </w:r>
      <w:proofErr w:type="gramEnd"/>
      <w:r w:rsidRPr="00C96008">
        <w:rPr>
          <w:rFonts w:ascii="Calibri" w:eastAsia="Times New Roman" w:hAnsi="Calibri" w:cs="Times New Roman"/>
          <w:lang w:val="en-CA"/>
        </w:rPr>
        <w:t xml:space="preserve"> be you?</w:t>
      </w:r>
    </w:p>
    <w:p w14:paraId="6F529704"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 (IF </w:t>
      </w:r>
      <w:r w:rsidRPr="00C96008">
        <w:rPr>
          <w:rFonts w:ascii="Calibri" w:eastAsia="Times New Roman" w:hAnsi="Calibri" w:cs="Times New Roman"/>
          <w:lang w:val="en-US"/>
        </w:rPr>
        <w:t>NOT</w:t>
      </w:r>
      <w:r w:rsidRPr="00C96008">
        <w:rPr>
          <w:rFonts w:ascii="Calibri" w:eastAsia="Times New Roman" w:hAnsi="Calibri" w:cs="Times New Roman"/>
          <w:lang w:val="en-CA"/>
        </w:rPr>
        <w:t xml:space="preserve"> AVAILABLE OR IF YOUNGEST MEMBER NOT INTERESTED, CAN SPEAK WITH MEMBER 18+ WITH THE LAST BIRTHDAY)</w:t>
      </w:r>
    </w:p>
    <w:p w14:paraId="4E78604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Nous désirons nous entretenir avec des personnes de tous les horizons. Puis-je parler au plus jeune membre de votre foyer âgé de 18 ans ou plus ? Est-ce vous? </w:t>
      </w:r>
    </w:p>
    <w:p w14:paraId="7B1245F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(SI NON DISPONIBLE OU SI PLUS JEUNE MEMBRE PAS INTÉRESSÉ, NOUS POUVONS DEMANDER LE MEMBRE DU FOYER DE 18+ QUI A ÉTÉ LE DERNIER À CÉLÉBRER SON ANNIVERSAIRE)</w:t>
      </w:r>
    </w:p>
    <w:p w14:paraId="07128A65" w14:textId="77777777" w:rsidR="00C96008" w:rsidRPr="00C96008" w:rsidRDefault="00C96008" w:rsidP="00C96008">
      <w:pPr>
        <w:spacing w:after="0" w:line="240" w:lineRule="auto"/>
        <w:ind w:left="360"/>
        <w:rPr>
          <w:rFonts w:ascii="Calibri" w:eastAsia="Times New Roman" w:hAnsi="Calibri" w:cs="Times New Roman"/>
          <w:highlight w:val="yellow"/>
          <w:lang w:val="fr-CA"/>
        </w:rPr>
      </w:pPr>
    </w:p>
    <w:p w14:paraId="6D53F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 (CONTINUE)</w:t>
      </w:r>
    </w:p>
    <w:p w14:paraId="49085F6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Oui (CONTINUER)</w:t>
      </w:r>
    </w:p>
    <w:p w14:paraId="6141E94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No (TERMINATE) </w:t>
      </w:r>
    </w:p>
    <w:p w14:paraId="389F65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Non (TERMINER)</w:t>
      </w:r>
    </w:p>
    <w:p w14:paraId="560D1EC7" w14:textId="77777777" w:rsidR="00C96008" w:rsidRPr="00C96008" w:rsidRDefault="00C96008" w:rsidP="00C96008">
      <w:pPr>
        <w:spacing w:after="0" w:line="240" w:lineRule="auto"/>
        <w:ind w:left="360"/>
        <w:rPr>
          <w:rFonts w:ascii="Calibri" w:eastAsia="Times New Roman" w:hAnsi="Calibri" w:cs="Times New Roman"/>
          <w:lang w:val="fr-CA"/>
        </w:rPr>
      </w:pPr>
    </w:p>
    <w:p w14:paraId="50628C3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S1a=NO/DK/REF THANK &amp; TERMINATE (COUNT AS REFUSAL); OTHERWISE CONTINUE]</w:t>
      </w:r>
    </w:p>
    <w:p w14:paraId="6FA9DE3D" w14:textId="77777777" w:rsidR="00C96008" w:rsidRPr="00C96008" w:rsidRDefault="00C96008" w:rsidP="00C96008">
      <w:pPr>
        <w:spacing w:after="0" w:line="240" w:lineRule="auto"/>
        <w:ind w:left="360"/>
        <w:rPr>
          <w:rFonts w:ascii="Calibri" w:eastAsia="Times New Roman" w:hAnsi="Calibri" w:cs="Times New Roman"/>
          <w:b/>
          <w:lang w:val="en-CA"/>
        </w:rPr>
      </w:pPr>
    </w:p>
    <w:p w14:paraId="62BFB63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[ASK S1b IF CELL SAMPLE] </w:t>
      </w:r>
      <w:r w:rsidRPr="00C96008">
        <w:rPr>
          <w:rFonts w:ascii="Calibri" w:eastAsia="Times New Roman" w:hAnsi="Calibri" w:cs="Times New Roman"/>
          <w:b/>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r>
    </w:p>
    <w:p w14:paraId="6FBDE66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S1b.</w:t>
      </w:r>
      <w:r w:rsidRPr="00C96008">
        <w:rPr>
          <w:rFonts w:ascii="Calibri" w:eastAsia="Times New Roman" w:hAnsi="Calibri" w:cs="Times New Roman"/>
          <w:lang w:val="en-CA"/>
        </w:rPr>
        <w:tab/>
        <w:t>Are you 18 years of age or older?</w:t>
      </w:r>
    </w:p>
    <w:p w14:paraId="633C940B"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18 ans ou plus ?</w:t>
      </w:r>
    </w:p>
    <w:p w14:paraId="260864CE" w14:textId="77777777" w:rsidR="00C96008" w:rsidRPr="00C96008" w:rsidRDefault="00C96008" w:rsidP="00C96008">
      <w:pPr>
        <w:spacing w:after="0" w:line="240" w:lineRule="auto"/>
        <w:ind w:left="360"/>
        <w:rPr>
          <w:rFonts w:ascii="Calibri" w:eastAsia="Times New Roman" w:hAnsi="Calibri" w:cs="Times New Roman"/>
          <w:lang w:val="fr-CA"/>
        </w:rPr>
      </w:pPr>
    </w:p>
    <w:p w14:paraId="2B10018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2016CDC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Oui </w:t>
      </w:r>
    </w:p>
    <w:p w14:paraId="25E1980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No </w:t>
      </w:r>
    </w:p>
    <w:p w14:paraId="5A90F4C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Non </w:t>
      </w:r>
    </w:p>
    <w:p w14:paraId="060AE8F6" w14:textId="77777777" w:rsidR="00C96008" w:rsidRPr="00C96008" w:rsidRDefault="00C96008" w:rsidP="00C96008">
      <w:pPr>
        <w:spacing w:after="0" w:line="240" w:lineRule="auto"/>
        <w:ind w:left="360"/>
        <w:rPr>
          <w:rFonts w:ascii="Calibri" w:eastAsia="Times New Roman" w:hAnsi="Calibri" w:cs="Times New Roman"/>
          <w:lang w:val="en-CA"/>
        </w:rPr>
      </w:pPr>
    </w:p>
    <w:p w14:paraId="6B97CC1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S1b=NO/DK/REF THANK &amp; TERMINATE; OTHERWISE CONTINUE]</w:t>
      </w:r>
    </w:p>
    <w:p w14:paraId="397DFE20" w14:textId="77777777" w:rsidR="00C96008" w:rsidRPr="00C96008" w:rsidRDefault="00C96008" w:rsidP="00C96008">
      <w:pPr>
        <w:spacing w:after="0" w:line="240" w:lineRule="auto"/>
        <w:ind w:left="360"/>
        <w:rPr>
          <w:rFonts w:ascii="Calibri" w:eastAsia="Times New Roman" w:hAnsi="Calibri" w:cs="Times New Roman"/>
          <w:lang w:val="en-CA"/>
        </w:rPr>
      </w:pPr>
    </w:p>
    <w:p w14:paraId="318AF50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CEL1 IF SAMPLE=CELLPHONE]</w:t>
      </w:r>
    </w:p>
    <w:p w14:paraId="3AE7F559" w14:textId="77777777" w:rsidR="00C96008" w:rsidRPr="00C96008" w:rsidRDefault="00C96008" w:rsidP="00C96008">
      <w:pPr>
        <w:spacing w:after="0" w:line="240" w:lineRule="auto"/>
        <w:ind w:left="360"/>
        <w:rPr>
          <w:rFonts w:ascii="Calibri" w:eastAsia="Times New Roman" w:hAnsi="Calibri" w:cs="Times New Roman"/>
          <w:lang w:val="en-CA"/>
        </w:rPr>
      </w:pPr>
    </w:p>
    <w:p w14:paraId="6FBC3A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CEL1.</w:t>
      </w:r>
      <w:r w:rsidRPr="00C96008">
        <w:rPr>
          <w:rFonts w:ascii="Calibri" w:eastAsia="Times New Roman" w:hAnsi="Calibri" w:cs="Times New Roman"/>
          <w:lang w:val="en-CA"/>
        </w:rPr>
        <w:tab/>
        <w:t>Have I reached you on your cellphone?</w:t>
      </w:r>
    </w:p>
    <w:p w14:paraId="2315E6E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Est-ce que je vous ai joint sur votre téléphone mobile ?</w:t>
      </w:r>
    </w:p>
    <w:p w14:paraId="1A471B16" w14:textId="77777777" w:rsidR="00C96008" w:rsidRPr="00C96008" w:rsidRDefault="00C96008" w:rsidP="00C96008">
      <w:pPr>
        <w:spacing w:after="0" w:line="240" w:lineRule="auto"/>
        <w:ind w:left="360"/>
        <w:rPr>
          <w:rFonts w:ascii="Calibri" w:eastAsia="Times New Roman" w:hAnsi="Calibri" w:cs="Times New Roman"/>
          <w:lang w:val="fr-CA"/>
        </w:rPr>
      </w:pPr>
    </w:p>
    <w:p w14:paraId="34E6CA3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14E7CAA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1B55AD5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40E728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7F0532A1" w14:textId="77777777" w:rsidR="00C96008" w:rsidRPr="00C96008" w:rsidRDefault="00C96008" w:rsidP="00C96008">
      <w:pPr>
        <w:spacing w:after="0" w:line="240" w:lineRule="auto"/>
        <w:ind w:left="360"/>
        <w:rPr>
          <w:rFonts w:ascii="Calibri" w:eastAsia="Times New Roman" w:hAnsi="Calibri" w:cs="Times New Roman"/>
          <w:lang w:val="en-CA"/>
        </w:rPr>
      </w:pPr>
    </w:p>
    <w:p w14:paraId="0574546F" w14:textId="77777777" w:rsidR="00C96008" w:rsidRPr="00C96008" w:rsidRDefault="00C96008" w:rsidP="00C96008">
      <w:pPr>
        <w:spacing w:after="0" w:line="240" w:lineRule="auto"/>
        <w:ind w:left="360"/>
        <w:rPr>
          <w:rFonts w:ascii="Calibri" w:eastAsia="Times New Roman" w:hAnsi="Calibri" w:cs="Times New Roman"/>
          <w:lang w:val="en-CA"/>
        </w:rPr>
      </w:pPr>
    </w:p>
    <w:p w14:paraId="5AD7E93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CEL2 IF CEL1=YES; IF CEL1=DK/REF, THANK AND TERMINATE]</w:t>
      </w:r>
    </w:p>
    <w:p w14:paraId="281B8481" w14:textId="77777777" w:rsidR="00C96008" w:rsidRPr="00C96008" w:rsidRDefault="00C96008" w:rsidP="00C96008">
      <w:pPr>
        <w:spacing w:after="0" w:line="240" w:lineRule="auto"/>
        <w:ind w:left="360"/>
        <w:rPr>
          <w:rFonts w:ascii="Calibri" w:eastAsia="Times New Roman" w:hAnsi="Calibri" w:cs="Times New Roman"/>
          <w:lang w:val="en-CA"/>
        </w:rPr>
      </w:pPr>
    </w:p>
    <w:p w14:paraId="42B71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CEL2.</w:t>
      </w:r>
      <w:r w:rsidRPr="00C96008">
        <w:rPr>
          <w:rFonts w:ascii="Calibri" w:eastAsia="Times New Roman" w:hAnsi="Calibri" w:cs="Times New Roman"/>
          <w:lang w:val="en-CA"/>
        </w:rPr>
        <w:tab/>
        <w:t>Are you in a safe environment to talk?</w:t>
      </w:r>
    </w:p>
    <w:p w14:paraId="05EC2E61"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dans un environnement sécuritaire pour parler ?</w:t>
      </w:r>
    </w:p>
    <w:p w14:paraId="50BBE813" w14:textId="77777777" w:rsidR="00C96008" w:rsidRPr="00C96008" w:rsidRDefault="00C96008" w:rsidP="00C96008">
      <w:pPr>
        <w:spacing w:after="0" w:line="240" w:lineRule="auto"/>
        <w:ind w:left="360"/>
        <w:rPr>
          <w:rFonts w:ascii="Calibri" w:eastAsia="Times New Roman" w:hAnsi="Calibri" w:cs="Times New Roman"/>
          <w:lang w:val="fr-CA"/>
        </w:rPr>
      </w:pPr>
    </w:p>
    <w:p w14:paraId="53C2FA8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A117D1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BF8746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95A0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color w:val="0070C0"/>
          <w:lang w:val="en-CA"/>
        </w:rPr>
        <w:tab/>
      </w:r>
      <w:r w:rsidRPr="00C96008">
        <w:rPr>
          <w:rFonts w:ascii="Calibri" w:eastAsia="Times New Roman" w:hAnsi="Calibri" w:cs="Times New Roman"/>
          <w:lang w:val="en-CA"/>
        </w:rPr>
        <w:t xml:space="preserve"> </w:t>
      </w:r>
      <w:r w:rsidRPr="00C96008">
        <w:rPr>
          <w:rFonts w:ascii="Calibri" w:eastAsia="Times New Roman" w:hAnsi="Calibri" w:cs="Times New Roman"/>
          <w:lang w:val="en-CA"/>
        </w:rPr>
        <w:tab/>
        <w:t xml:space="preserve"> </w:t>
      </w:r>
    </w:p>
    <w:p w14:paraId="6848AF72" w14:textId="77777777" w:rsidR="00C96008" w:rsidRPr="00C96008" w:rsidRDefault="00C96008" w:rsidP="00C96008">
      <w:pPr>
        <w:spacing w:after="0" w:line="240" w:lineRule="auto"/>
        <w:ind w:left="360"/>
        <w:rPr>
          <w:rFonts w:ascii="Calibri" w:eastAsia="Times New Roman" w:hAnsi="Calibri" w:cs="Times New Roman"/>
          <w:lang w:val="en-CA"/>
        </w:rPr>
      </w:pPr>
    </w:p>
    <w:p w14:paraId="477FA9F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CEL2=NO/DK/REF THANK &amp; TERMINATE; OTHERWISE CONTINUE]</w:t>
      </w:r>
    </w:p>
    <w:p w14:paraId="07A844BF" w14:textId="77777777" w:rsidR="00C96008" w:rsidRPr="00C96008" w:rsidRDefault="00C96008" w:rsidP="00C96008">
      <w:pPr>
        <w:spacing w:after="0" w:line="240" w:lineRule="auto"/>
        <w:ind w:left="360"/>
        <w:rPr>
          <w:rFonts w:ascii="Calibri" w:eastAsia="Times New Roman" w:hAnsi="Calibri" w:cs="Times New Roman"/>
          <w:lang w:val="en-CA"/>
        </w:rPr>
      </w:pPr>
    </w:p>
    <w:p w14:paraId="5D6208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FSAPROV IF PHONFRAM=2 (CELLPHONE); OTHERWISE SKIP TO QFSA]</w:t>
      </w:r>
    </w:p>
    <w:p w14:paraId="14FE9A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[LANDLINE REGION ALLOCAITON BASED ON AREA CODE/EXCHANGE]</w:t>
      </w:r>
    </w:p>
    <w:p w14:paraId="0673AE5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[FSAPROV] </w:t>
      </w:r>
    </w:p>
    <w:p w14:paraId="1EF3CB9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[Single Punch PREQUAL]</w:t>
      </w:r>
      <w:r w:rsidRPr="00C96008">
        <w:rPr>
          <w:rFonts w:ascii="Calibri" w:eastAsia="Times New Roman" w:hAnsi="Calibri" w:cs="Times New Roman"/>
          <w:b/>
          <w:lang w:val="en-CA"/>
        </w:rPr>
        <w:tab/>
      </w:r>
    </w:p>
    <w:p w14:paraId="09D6627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[QUOTA]</w:t>
      </w:r>
    </w:p>
    <w:p w14:paraId="008BECF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130F482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FSAPROV.           And what province do you live in?</w:t>
      </w:r>
    </w:p>
    <w:p w14:paraId="4C4FDA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                             </w:t>
      </w:r>
      <w:r w:rsidRPr="00C96008">
        <w:rPr>
          <w:rFonts w:ascii="Calibri" w:eastAsia="Times New Roman" w:hAnsi="Calibri" w:cs="Times New Roman"/>
          <w:color w:val="0070C0"/>
          <w:lang w:val="fr-CA"/>
        </w:rPr>
        <w:t>Et quelle province habitez-vous ?</w:t>
      </w:r>
    </w:p>
    <w:p w14:paraId="2E79BB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0F1180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British Columbia</w:t>
      </w:r>
    </w:p>
    <w:p w14:paraId="2D6B8CC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Colombie-Britannique </w:t>
      </w:r>
    </w:p>
    <w:p w14:paraId="1205994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Alberta</w:t>
      </w:r>
    </w:p>
    <w:p w14:paraId="7BD4DAA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Alberta</w:t>
      </w:r>
    </w:p>
    <w:p w14:paraId="2FD43D0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Saskatchewan</w:t>
      </w:r>
    </w:p>
    <w:p w14:paraId="7C36677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Saskatchewan</w:t>
      </w:r>
    </w:p>
    <w:p w14:paraId="4E2D5C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Manitoba</w:t>
      </w:r>
    </w:p>
    <w:p w14:paraId="3D366A6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Manitoba</w:t>
      </w:r>
    </w:p>
    <w:p w14:paraId="6B9C46B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Ontario</w:t>
      </w:r>
    </w:p>
    <w:p w14:paraId="655179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Ontario</w:t>
      </w:r>
    </w:p>
    <w:p w14:paraId="01AC253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Quebec</w:t>
      </w:r>
    </w:p>
    <w:p w14:paraId="441B6D1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Québec  </w:t>
      </w:r>
    </w:p>
    <w:p w14:paraId="6B33FBB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New Brunswick</w:t>
      </w:r>
    </w:p>
    <w:p w14:paraId="444CAAD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Nouveau-Brunswick</w:t>
      </w:r>
    </w:p>
    <w:p w14:paraId="4C420032"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Nova Scotia</w:t>
      </w:r>
    </w:p>
    <w:p w14:paraId="1B0E6A1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Nouvelle-Écosse</w:t>
      </w:r>
    </w:p>
    <w:p w14:paraId="1307B0D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PEI (Prince Edward Island)</w:t>
      </w:r>
    </w:p>
    <w:p w14:paraId="2919124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l'île du Prince-Édouard</w:t>
      </w:r>
    </w:p>
    <w:p w14:paraId="41E03C7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Newfoundland and Labrador</w:t>
      </w:r>
    </w:p>
    <w:p w14:paraId="527D4E7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Terre-Neuve et Labrador</w:t>
      </w:r>
    </w:p>
    <w:p w14:paraId="2C37266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Yukon</w:t>
      </w:r>
    </w:p>
    <w:p w14:paraId="5AC8559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Yukon</w:t>
      </w:r>
    </w:p>
    <w:p w14:paraId="52877EF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North West Territories</w:t>
      </w:r>
    </w:p>
    <w:p w14:paraId="331E4A5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w:t>
      </w:r>
      <w:proofErr w:type="gramStart"/>
      <w:r w:rsidRPr="00C96008">
        <w:rPr>
          <w:rFonts w:ascii="Calibri" w:eastAsia="Times New Roman" w:hAnsi="Calibri" w:cs="Times New Roman"/>
          <w:color w:val="0070C0"/>
          <w:lang w:val="fr-CA"/>
        </w:rPr>
        <w:t>territoires</w:t>
      </w:r>
      <w:proofErr w:type="gramEnd"/>
      <w:r w:rsidRPr="00C96008">
        <w:rPr>
          <w:rFonts w:ascii="Calibri" w:eastAsia="Times New Roman" w:hAnsi="Calibri" w:cs="Times New Roman"/>
          <w:color w:val="0070C0"/>
          <w:lang w:val="fr-CA"/>
        </w:rPr>
        <w:t xml:space="preserve"> du) Nord-Ouest</w:t>
      </w:r>
    </w:p>
    <w:p w14:paraId="2C1663B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Nunavut</w:t>
      </w:r>
    </w:p>
    <w:p w14:paraId="71FD20B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Nunavut</w:t>
      </w:r>
    </w:p>
    <w:p w14:paraId="16DD5BF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 </w:t>
      </w:r>
    </w:p>
    <w:p w14:paraId="451D9E7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FSAPROV = DK/REF, THANK &amp; TERMINATE; OTHERWISE CONTINUE]</w:t>
      </w:r>
    </w:p>
    <w:p w14:paraId="1C563579" w14:textId="77777777" w:rsidR="00C96008" w:rsidRPr="00C96008" w:rsidRDefault="00C96008" w:rsidP="00C96008">
      <w:pPr>
        <w:spacing w:after="0" w:line="240" w:lineRule="auto"/>
        <w:ind w:left="360"/>
        <w:rPr>
          <w:rFonts w:ascii="Calibri" w:eastAsia="Times New Roman" w:hAnsi="Calibri" w:cs="Times New Roman"/>
          <w:b/>
          <w:lang w:val="en-CA"/>
        </w:rPr>
      </w:pPr>
    </w:p>
    <w:p w14:paraId="324E1370"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784C772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[PROVINCE]</w:t>
      </w:r>
    </w:p>
    <w:p w14:paraId="28849167" w14:textId="77777777" w:rsidR="00C96008" w:rsidRPr="00C96008" w:rsidRDefault="00C96008" w:rsidP="00C96008">
      <w:pPr>
        <w:spacing w:after="0" w:line="240" w:lineRule="auto"/>
        <w:ind w:left="360"/>
        <w:rPr>
          <w:rFonts w:ascii="Calibri" w:eastAsia="Times New Roman" w:hAnsi="Calibri" w:cs="Times New Roman"/>
          <w:b/>
          <w:lang w:val="en-CA"/>
        </w:rPr>
      </w:pPr>
    </w:p>
    <w:p w14:paraId="00CADB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BRITISH COLUMBIA</w:t>
      </w:r>
    </w:p>
    <w:p w14:paraId="015C816F"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ALBERTA</w:t>
      </w:r>
    </w:p>
    <w:p w14:paraId="54DE336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SASKATCHEWAN</w:t>
      </w:r>
    </w:p>
    <w:p w14:paraId="6B66BE9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MANITOBA</w:t>
      </w:r>
    </w:p>
    <w:p w14:paraId="5FAB3D2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ONTARIO</w:t>
      </w:r>
    </w:p>
    <w:p w14:paraId="475559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QUEBEC</w:t>
      </w:r>
    </w:p>
    <w:p w14:paraId="304D0D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 BRUNSWICK</w:t>
      </w:r>
    </w:p>
    <w:p w14:paraId="170790D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NOVA SCOTIA</w:t>
      </w:r>
    </w:p>
    <w:p w14:paraId="184B7373"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PEI (PRINCE EDWARD ISLAND)</w:t>
      </w:r>
    </w:p>
    <w:p w14:paraId="2198CE3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NEWFOUNDLAND AND LABRADOR</w:t>
      </w:r>
    </w:p>
    <w:p w14:paraId="7E2C83E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YUKON</w:t>
      </w:r>
    </w:p>
    <w:p w14:paraId="0CCCFFE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NORTH WEST TERRITORIES</w:t>
      </w:r>
    </w:p>
    <w:p w14:paraId="2F82D3D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NUNAVUT</w:t>
      </w:r>
    </w:p>
    <w:p w14:paraId="490556B7" w14:textId="77777777" w:rsidR="00C96008" w:rsidRPr="00C96008" w:rsidRDefault="00C96008" w:rsidP="00C96008">
      <w:pPr>
        <w:spacing w:after="0" w:line="240" w:lineRule="auto"/>
        <w:ind w:left="360"/>
        <w:rPr>
          <w:rFonts w:ascii="Calibri" w:eastAsia="Times New Roman" w:hAnsi="Calibri" w:cs="Times New Roman"/>
          <w:lang w:val="en-CA"/>
        </w:rPr>
      </w:pPr>
    </w:p>
    <w:p w14:paraId="6CDC772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ALL]</w:t>
      </w:r>
    </w:p>
    <w:p w14:paraId="60D32638" w14:textId="77777777" w:rsidR="00C96008" w:rsidRPr="00C96008" w:rsidRDefault="00C96008" w:rsidP="00C96008">
      <w:pPr>
        <w:spacing w:after="0" w:line="240" w:lineRule="auto"/>
        <w:ind w:left="360"/>
        <w:rPr>
          <w:rFonts w:ascii="Calibri" w:eastAsia="Times New Roman" w:hAnsi="Calibri" w:cs="Times New Roman"/>
          <w:lang w:val="en-CA"/>
        </w:rPr>
      </w:pPr>
    </w:p>
    <w:p w14:paraId="1F6E2EA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QFSA.</w:t>
      </w:r>
      <w:r w:rsidRPr="00C96008">
        <w:rPr>
          <w:rFonts w:ascii="Calibri" w:eastAsia="Times New Roman" w:hAnsi="Calibri" w:cs="Times New Roman"/>
          <w:lang w:val="en-CA"/>
        </w:rPr>
        <w:tab/>
        <w:t>Just to make sure that you are eligible for the survey, can I get the first three digits of your postal code?</w:t>
      </w:r>
    </w:p>
    <w:p w14:paraId="61007D41"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Afin de vérifier que vous êtes admissible au sondage, pourriez-vous me donner les trois premiers caractères de votre code postal ?</w:t>
      </w:r>
    </w:p>
    <w:p w14:paraId="6AD2167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 </w:t>
      </w:r>
    </w:p>
    <w:p w14:paraId="18B54DC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[INSERT POSTAL CODE MODULE]</w:t>
      </w:r>
    </w:p>
    <w:p w14:paraId="7E7627CE" w14:textId="77777777" w:rsidR="00C96008" w:rsidRPr="00C96008" w:rsidRDefault="00C96008" w:rsidP="00C96008">
      <w:pPr>
        <w:spacing w:after="0" w:line="240" w:lineRule="auto"/>
        <w:rPr>
          <w:rFonts w:ascii="Calibri" w:eastAsia="Times New Roman" w:hAnsi="Calibri" w:cs="Times New Roman"/>
          <w:b/>
          <w:lang w:val="en-CA"/>
        </w:rPr>
      </w:pPr>
    </w:p>
    <w:p w14:paraId="15E1F97B"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 IF SAMPLE=CELLPHONE]</w:t>
      </w:r>
    </w:p>
    <w:p w14:paraId="192CB00A" w14:textId="77777777" w:rsidR="00C96008" w:rsidRPr="00C96008" w:rsidRDefault="00C96008" w:rsidP="00C96008">
      <w:pPr>
        <w:spacing w:after="0" w:line="240" w:lineRule="auto"/>
        <w:ind w:left="360"/>
        <w:rPr>
          <w:rFonts w:ascii="Calibri" w:eastAsia="Times New Roman" w:hAnsi="Calibri" w:cs="Times New Roman"/>
          <w:lang w:val="en-CA"/>
        </w:rPr>
      </w:pPr>
    </w:p>
    <w:p w14:paraId="626A26A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At home, do you have a traditional telephone line other than a cell phone? </w:t>
      </w:r>
    </w:p>
    <w:p w14:paraId="1D58D4C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terrestre traditionnel, différent d´un téléphone cellulaire ?</w:t>
      </w:r>
    </w:p>
    <w:p w14:paraId="73E73AB7" w14:textId="77777777" w:rsidR="00C96008" w:rsidRPr="00C96008" w:rsidRDefault="00C96008" w:rsidP="00C96008">
      <w:pPr>
        <w:spacing w:after="0" w:line="240" w:lineRule="auto"/>
        <w:ind w:left="360"/>
        <w:rPr>
          <w:rFonts w:ascii="Calibri" w:eastAsia="Times New Roman" w:hAnsi="Calibri" w:cs="Times New Roman"/>
          <w:lang w:val="fr-CA"/>
        </w:rPr>
      </w:pPr>
    </w:p>
    <w:p w14:paraId="08C484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Yes </w:t>
      </w:r>
    </w:p>
    <w:p w14:paraId="7622C6F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Oui</w:t>
      </w:r>
      <w:r w:rsidRPr="00C96008">
        <w:rPr>
          <w:rFonts w:ascii="Calibri" w:eastAsia="Times New Roman" w:hAnsi="Calibri" w:cs="Times New Roman"/>
          <w:color w:val="0070C0"/>
          <w:lang w:val="en-CA"/>
        </w:rPr>
        <w:tab/>
        <w:t xml:space="preserve"> </w:t>
      </w:r>
      <w:r w:rsidRPr="00C96008">
        <w:rPr>
          <w:rFonts w:ascii="Calibri" w:eastAsia="Times New Roman" w:hAnsi="Calibri" w:cs="Times New Roman"/>
          <w:lang w:val="en-CA"/>
        </w:rPr>
        <w:tab/>
        <w:t xml:space="preserve"> </w:t>
      </w:r>
    </w:p>
    <w:p w14:paraId="2F382E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958E74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color w:val="0070C0"/>
          <w:lang w:val="en-CA"/>
        </w:rPr>
        <w:t>Non</w:t>
      </w:r>
      <w:r w:rsidRPr="00C96008">
        <w:rPr>
          <w:rFonts w:ascii="Calibri" w:eastAsia="Times New Roman" w:hAnsi="Calibri" w:cs="Times New Roman"/>
          <w:lang w:val="en-CA"/>
        </w:rPr>
        <w:tab/>
        <w:t xml:space="preserve"> </w:t>
      </w:r>
      <w:r w:rsidRPr="00C96008">
        <w:rPr>
          <w:rFonts w:ascii="Calibri" w:eastAsia="Times New Roman" w:hAnsi="Calibri" w:cs="Times New Roman"/>
          <w:lang w:val="en-CA"/>
        </w:rPr>
        <w:tab/>
        <w:t xml:space="preserve"> </w:t>
      </w:r>
    </w:p>
    <w:p w14:paraId="02AD8209" w14:textId="77777777" w:rsidR="00C96008" w:rsidRPr="00C96008" w:rsidRDefault="00C96008" w:rsidP="00C96008">
      <w:pPr>
        <w:spacing w:after="0" w:line="240" w:lineRule="auto"/>
        <w:ind w:left="360"/>
        <w:rPr>
          <w:rFonts w:ascii="Calibri" w:eastAsia="Times New Roman" w:hAnsi="Calibri" w:cs="Times New Roman"/>
          <w:lang w:val="en-CA"/>
        </w:rPr>
      </w:pPr>
    </w:p>
    <w:p w14:paraId="556254A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QBB IF SAMPLE=LANDLINE]</w:t>
      </w:r>
    </w:p>
    <w:p w14:paraId="38578702" w14:textId="77777777" w:rsidR="00C96008" w:rsidRPr="00C96008" w:rsidRDefault="00C96008" w:rsidP="00C96008">
      <w:pPr>
        <w:spacing w:after="0" w:line="240" w:lineRule="auto"/>
        <w:ind w:left="360"/>
        <w:rPr>
          <w:rFonts w:ascii="Calibri" w:eastAsia="Times New Roman" w:hAnsi="Calibri" w:cs="Times New Roman"/>
          <w:lang w:val="en-CA"/>
        </w:rPr>
      </w:pPr>
    </w:p>
    <w:p w14:paraId="10E3228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QBB.</w:t>
      </w:r>
      <w:r w:rsidRPr="00C96008">
        <w:rPr>
          <w:rFonts w:ascii="Calibri" w:eastAsia="Times New Roman" w:hAnsi="Calibri" w:cs="Times New Roman"/>
          <w:lang w:val="en-CA"/>
        </w:rPr>
        <w:tab/>
        <w:t xml:space="preserve">At home, do you have a cell phone as well as a traditional telephone line? </w:t>
      </w:r>
    </w:p>
    <w:p w14:paraId="74AF9357"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la maison, avez-vous un téléphone cellulaire ainsi qu'une ligne téléphonique traditionnelle ?</w:t>
      </w:r>
    </w:p>
    <w:p w14:paraId="0EB460B4" w14:textId="77777777" w:rsidR="00C96008" w:rsidRPr="00C96008" w:rsidRDefault="00C96008" w:rsidP="00C96008">
      <w:pPr>
        <w:spacing w:after="0" w:line="240" w:lineRule="auto"/>
        <w:ind w:left="360"/>
        <w:rPr>
          <w:rFonts w:ascii="Calibri" w:eastAsia="Times New Roman" w:hAnsi="Calibri" w:cs="Times New Roman"/>
          <w:lang w:val="fr-CA"/>
        </w:rPr>
      </w:pPr>
    </w:p>
    <w:p w14:paraId="38EE82A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Yes</w:t>
      </w:r>
    </w:p>
    <w:p w14:paraId="311803E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Oui</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015ACC0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1352D05D"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color w:val="0070C0"/>
          <w:lang w:val="en-US"/>
        </w:rPr>
        <w:t>Non</w:t>
      </w:r>
      <w:r w:rsidRPr="00C96008">
        <w:rPr>
          <w:rFonts w:ascii="Calibri" w:eastAsia="Times New Roman" w:hAnsi="Calibri" w:cs="Times New Roman"/>
          <w:lang w:val="en-US"/>
        </w:rPr>
        <w:tab/>
      </w:r>
      <w:r w:rsidRPr="00C96008">
        <w:rPr>
          <w:rFonts w:ascii="Calibri" w:eastAsia="Times New Roman" w:hAnsi="Calibri" w:cs="Times New Roman"/>
          <w:lang w:val="en-US"/>
        </w:rPr>
        <w:tab/>
        <w:t xml:space="preserve"> </w:t>
      </w:r>
      <w:r w:rsidRPr="00C96008">
        <w:rPr>
          <w:rFonts w:ascii="Calibri" w:eastAsia="Times New Roman" w:hAnsi="Calibri" w:cs="Times New Roman"/>
          <w:lang w:val="en-US"/>
        </w:rPr>
        <w:tab/>
        <w:t xml:space="preserve"> </w:t>
      </w:r>
    </w:p>
    <w:p w14:paraId="6B1037C1" w14:textId="77777777" w:rsidR="00C96008" w:rsidRPr="00C96008" w:rsidRDefault="00C96008" w:rsidP="00C96008">
      <w:pPr>
        <w:spacing w:after="0" w:line="240" w:lineRule="auto"/>
        <w:ind w:left="360"/>
        <w:rPr>
          <w:rFonts w:ascii="Calibri" w:eastAsia="Times New Roman" w:hAnsi="Calibri" w:cs="Times New Roman"/>
          <w:lang w:val="en-US"/>
        </w:rPr>
      </w:pPr>
    </w:p>
    <w:p w14:paraId="6837E6C0"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[HIDDEN VARIABLE [PHONEOWN]</w:t>
      </w:r>
    </w:p>
    <w:p w14:paraId="439C511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 xml:space="preserve"> [QUOTA]</w:t>
      </w:r>
    </w:p>
    <w:p w14:paraId="5EE04E3A" w14:textId="77777777" w:rsidR="00C96008" w:rsidRPr="00C96008" w:rsidRDefault="00C96008" w:rsidP="00C96008">
      <w:pPr>
        <w:spacing w:after="0" w:line="240" w:lineRule="auto"/>
        <w:ind w:left="360"/>
        <w:rPr>
          <w:rFonts w:ascii="Calibri" w:eastAsia="Times New Roman" w:hAnsi="Calibri" w:cs="Times New Roman"/>
          <w:lang w:val="en-US"/>
        </w:rPr>
      </w:pPr>
    </w:p>
    <w:p w14:paraId="5E25E39B"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[PHONEOWN]</w:t>
      </w:r>
    </w:p>
    <w:p w14:paraId="6E9997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01-Landline </w:t>
      </w:r>
      <w:r w:rsidRPr="00C96008">
        <w:rPr>
          <w:rFonts w:ascii="Calibri" w:eastAsia="Times New Roman" w:hAnsi="Calibri" w:cs="Times New Roman"/>
          <w:b/>
          <w:lang w:val="en-US"/>
        </w:rPr>
        <w:t>[QBB=NO; OR QB=DK/REF; SAMPLE=LANDLINE]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55C0CE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02-Cell </w:t>
      </w:r>
      <w:r w:rsidRPr="00C96008">
        <w:rPr>
          <w:rFonts w:ascii="Calibri" w:eastAsia="Times New Roman" w:hAnsi="Calibri" w:cs="Times New Roman"/>
          <w:b/>
          <w:lang w:val="en-US"/>
        </w:rPr>
        <w:t>[QB=NO; OR QB=DK/REF; SAMPLE=CELLPHONE]</w:t>
      </w:r>
      <w:r w:rsidRPr="00C96008">
        <w:rPr>
          <w:rFonts w:ascii="Calibri" w:eastAsia="Times New Roman" w:hAnsi="Calibri" w:cs="Times New Roman"/>
          <w:b/>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0766EF87"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 xml:space="preserve">03-Landline/Cell </w:t>
      </w:r>
      <w:r w:rsidRPr="00C96008">
        <w:rPr>
          <w:rFonts w:ascii="Calibri" w:eastAsia="Times New Roman" w:hAnsi="Calibri" w:cs="Times New Roman"/>
          <w:b/>
          <w:lang w:val="en-US"/>
        </w:rPr>
        <w:t>[QB=YES OR QBB=YES]</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12FFD514"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US"/>
        </w:rPr>
        <w:tab/>
      </w:r>
    </w:p>
    <w:p w14:paraId="7B9E1B3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GENDR.</w:t>
      </w:r>
      <w:r w:rsidRPr="00C96008">
        <w:rPr>
          <w:rFonts w:ascii="Calibri" w:eastAsia="Times New Roman" w:hAnsi="Calibri" w:cs="Times New Roman"/>
          <w:lang w:val="fr-CA"/>
        </w:rPr>
        <w:tab/>
        <w:t>(RECORD GENDER)</w:t>
      </w:r>
    </w:p>
    <w:p w14:paraId="7B87A4C2" w14:textId="77777777" w:rsidR="00C96008" w:rsidRPr="00C96008" w:rsidRDefault="00C96008" w:rsidP="00C96008">
      <w:pPr>
        <w:spacing w:after="0" w:line="240" w:lineRule="auto"/>
        <w:ind w:left="1080" w:firstLine="360"/>
        <w:rPr>
          <w:rFonts w:ascii="Calibri" w:eastAsia="Times New Roman" w:hAnsi="Calibri" w:cs="Times New Roman"/>
          <w:lang w:val="fr-CA"/>
        </w:rPr>
      </w:pPr>
      <w:r w:rsidRPr="00C96008">
        <w:rPr>
          <w:rFonts w:ascii="Calibri" w:eastAsia="Times New Roman" w:hAnsi="Calibri" w:cs="Times New Roman"/>
          <w:color w:val="0070C0"/>
          <w:lang w:val="fr-CA"/>
        </w:rPr>
        <w:t>(NOTER LE SEXE)</w:t>
      </w:r>
    </w:p>
    <w:p w14:paraId="1DC8B046" w14:textId="77777777" w:rsidR="00C96008" w:rsidRPr="00C96008" w:rsidRDefault="00C96008" w:rsidP="00C96008">
      <w:pPr>
        <w:spacing w:after="0" w:line="240" w:lineRule="auto"/>
        <w:ind w:left="360"/>
        <w:rPr>
          <w:rFonts w:ascii="Calibri" w:eastAsia="Times New Roman" w:hAnsi="Calibri" w:cs="Times New Roman"/>
          <w:lang w:val="fr-CA"/>
        </w:rPr>
      </w:pPr>
    </w:p>
    <w:p w14:paraId="371F22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lastRenderedPageBreak/>
        <w:t>Male</w:t>
      </w:r>
    </w:p>
    <w:p w14:paraId="4077B35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Homme</w:t>
      </w:r>
    </w:p>
    <w:p w14:paraId="4B28F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Female</w:t>
      </w:r>
    </w:p>
    <w:p w14:paraId="7CAC642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 xml:space="preserve">Femme </w:t>
      </w:r>
    </w:p>
    <w:p w14:paraId="7C8C577B" w14:textId="77777777" w:rsidR="00C96008" w:rsidRPr="00C96008" w:rsidRDefault="00C96008" w:rsidP="00C96008">
      <w:pPr>
        <w:spacing w:after="0" w:line="240" w:lineRule="auto"/>
        <w:ind w:left="360"/>
        <w:rPr>
          <w:rFonts w:ascii="Calibri" w:eastAsia="Times New Roman" w:hAnsi="Calibri" w:cs="Times New Roman"/>
          <w:lang w:val="en-CA"/>
        </w:rPr>
      </w:pPr>
    </w:p>
    <w:p w14:paraId="2F0505F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[CORE – ISSUE PRIORITIES &amp; PERFORMANCE]</w:t>
      </w:r>
    </w:p>
    <w:p w14:paraId="6EC3A1EF" w14:textId="77777777" w:rsidR="00C96008" w:rsidRPr="00C96008" w:rsidRDefault="00C96008" w:rsidP="00C96008">
      <w:pPr>
        <w:spacing w:after="0" w:line="240" w:lineRule="auto"/>
        <w:ind w:left="360"/>
        <w:rPr>
          <w:rFonts w:ascii="Calibri" w:eastAsia="Times New Roman" w:hAnsi="Calibri" w:cs="Times New Roman"/>
          <w:lang w:val="en-CA"/>
        </w:rPr>
      </w:pPr>
    </w:p>
    <w:p w14:paraId="622844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Q1.</w:t>
      </w:r>
      <w:r w:rsidRPr="00C96008">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DDEE48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AF206C8" w14:textId="77777777" w:rsidR="00C96008" w:rsidRPr="00C96008" w:rsidRDefault="00C96008" w:rsidP="00C96008">
      <w:pPr>
        <w:spacing w:after="0" w:line="240" w:lineRule="auto"/>
        <w:ind w:left="360"/>
        <w:rPr>
          <w:rFonts w:ascii="Calibri" w:eastAsia="Times New Roman" w:hAnsi="Calibri" w:cs="Times New Roman"/>
          <w:lang w:val="fr-CA"/>
        </w:rPr>
      </w:pPr>
    </w:p>
    <w:p w14:paraId="21FAE42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Economy</w:t>
      </w:r>
    </w:p>
    <w:p w14:paraId="31104AB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Économie</w:t>
      </w:r>
    </w:p>
    <w:p w14:paraId="590E58E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Jobs / unemployment</w:t>
      </w:r>
    </w:p>
    <w:p w14:paraId="1676097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Emplois/chômage</w:t>
      </w:r>
    </w:p>
    <w:p w14:paraId="4954CDE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Environment / climate change</w:t>
      </w:r>
    </w:p>
    <w:p w14:paraId="556BE3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Environnement/changement climatique</w:t>
      </w:r>
    </w:p>
    <w:p w14:paraId="27148A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Health / health care</w:t>
      </w:r>
    </w:p>
    <w:p w14:paraId="5A0913E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Santé/soins de santé</w:t>
      </w:r>
    </w:p>
    <w:p w14:paraId="294CECB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Debt / deficit</w:t>
      </w:r>
    </w:p>
    <w:p w14:paraId="07220E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Dette/déficit</w:t>
      </w:r>
    </w:p>
    <w:p w14:paraId="40A59F9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Cost of living</w:t>
      </w:r>
    </w:p>
    <w:p w14:paraId="2CE8D0C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Coût de la vie</w:t>
      </w:r>
    </w:p>
    <w:p w14:paraId="7A9E497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Taxes</w:t>
      </w:r>
    </w:p>
    <w:p w14:paraId="25755F0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Taxes</w:t>
      </w:r>
    </w:p>
    <w:p w14:paraId="22CA7E1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Employment insurance</w:t>
      </w:r>
    </w:p>
    <w:p w14:paraId="4D54BC5B"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Assurance-emploi</w:t>
      </w:r>
    </w:p>
    <w:p w14:paraId="46CAD42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Trade / international trade / trade agreements</w:t>
      </w:r>
    </w:p>
    <w:p w14:paraId="6E391DD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Commerce/commerce international/ententes commerciales</w:t>
      </w:r>
    </w:p>
    <w:p w14:paraId="203A231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(general mention)</w:t>
      </w:r>
    </w:p>
    <w:p w14:paraId="715FD69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(en général)</w:t>
      </w:r>
    </w:p>
    <w:p w14:paraId="04B7ED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public transit</w:t>
      </w:r>
    </w:p>
    <w:p w14:paraId="1F2677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transport en commun</w:t>
      </w:r>
    </w:p>
    <w:p w14:paraId="21D42D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roads/highways</w:t>
      </w:r>
    </w:p>
    <w:p w14:paraId="63EE9F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routes/autoroutes</w:t>
      </w:r>
    </w:p>
    <w:p w14:paraId="5478B60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bridges</w:t>
      </w:r>
    </w:p>
    <w:p w14:paraId="35ED3B2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ponts</w:t>
      </w:r>
    </w:p>
    <w:p w14:paraId="69045CD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Infrastructure – other</w:t>
      </w:r>
    </w:p>
    <w:p w14:paraId="676A1A4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Infrastructure – autre</w:t>
      </w:r>
    </w:p>
    <w:p w14:paraId="6C7F6A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Education</w:t>
      </w:r>
    </w:p>
    <w:p w14:paraId="6F28F74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Éducation</w:t>
      </w:r>
    </w:p>
    <w:p w14:paraId="11A413B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ISIS/Syria/Iraq mission</w:t>
      </w:r>
    </w:p>
    <w:p w14:paraId="5E95767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L’État Islamique (EI)/mission en Syrie et en Iraq</w:t>
      </w:r>
    </w:p>
    <w:p w14:paraId="26EDF63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Terrorism / security</w:t>
      </w:r>
    </w:p>
    <w:p w14:paraId="120C618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Terrorisme / sécurité</w:t>
      </w:r>
    </w:p>
    <w:p w14:paraId="0006F41B"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Refugees</w:t>
      </w:r>
    </w:p>
    <w:p w14:paraId="25CF64C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Réfugiés</w:t>
      </w:r>
    </w:p>
    <w:p w14:paraId="205A369C" w14:textId="77777777" w:rsidR="00C96008" w:rsidRPr="00C96008" w:rsidRDefault="00C96008" w:rsidP="00C96008">
      <w:pPr>
        <w:spacing w:after="0" w:line="240" w:lineRule="auto"/>
        <w:ind w:left="360"/>
        <w:rPr>
          <w:rFonts w:ascii="Calibri" w:eastAsia="Times New Roman" w:hAnsi="Calibri" w:cs="Times New Roman"/>
          <w:color w:val="000000"/>
          <w:lang w:val="fr-CA"/>
        </w:rPr>
      </w:pPr>
      <w:r w:rsidRPr="00C96008">
        <w:rPr>
          <w:rFonts w:ascii="Calibri" w:eastAsia="Times New Roman" w:hAnsi="Calibri" w:cs="Times New Roman"/>
          <w:color w:val="000000"/>
          <w:lang w:val="fr-CA"/>
        </w:rPr>
        <w:t>Immigration</w:t>
      </w:r>
    </w:p>
    <w:p w14:paraId="3FEDB9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Immigration</w:t>
      </w:r>
    </w:p>
    <w:p w14:paraId="1DF7A08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Indigenous issues</w:t>
      </w:r>
    </w:p>
    <w:p w14:paraId="3FD6D7C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Questions autochtones</w:t>
      </w:r>
    </w:p>
    <w:p w14:paraId="3020BA9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Crime</w:t>
      </w:r>
    </w:p>
    <w:p w14:paraId="72A42A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Criminalité</w:t>
      </w:r>
    </w:p>
    <w:p w14:paraId="1F03ECD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Drugs/marijuana</w:t>
      </w:r>
    </w:p>
    <w:p w14:paraId="74A15D8D" w14:textId="77777777" w:rsidR="00C96008" w:rsidRPr="00C96008" w:rsidRDefault="00C96008" w:rsidP="00C96008">
      <w:pPr>
        <w:spacing w:after="0" w:line="240" w:lineRule="auto"/>
        <w:ind w:left="360"/>
        <w:rPr>
          <w:rFonts w:ascii="Calibri" w:eastAsia="Times New Roman" w:hAnsi="Calibri" w:cs="Times New Roman"/>
          <w:color w:val="0070C0"/>
          <w:lang w:val="fr-CA"/>
        </w:rPr>
      </w:pPr>
      <w:proofErr w:type="gramStart"/>
      <w:r w:rsidRPr="00C96008">
        <w:rPr>
          <w:rFonts w:ascii="Calibri" w:eastAsia="Times New Roman" w:hAnsi="Calibri" w:cs="Times New Roman"/>
          <w:color w:val="0070C0"/>
          <w:lang w:val="fr-CA"/>
        </w:rPr>
        <w:t>Drogues</w:t>
      </w:r>
      <w:proofErr w:type="gramEnd"/>
      <w:r w:rsidRPr="00C96008">
        <w:rPr>
          <w:rFonts w:ascii="Calibri" w:eastAsia="Times New Roman" w:hAnsi="Calibri" w:cs="Times New Roman"/>
          <w:color w:val="0070C0"/>
          <w:lang w:val="fr-CA"/>
        </w:rPr>
        <w:t>/marijuana</w:t>
      </w:r>
    </w:p>
    <w:p w14:paraId="6D8ED092"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Poverty/homelessness</w:t>
      </w:r>
    </w:p>
    <w:p w14:paraId="1AE4760A"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Pauvreté/itinérance</w:t>
      </w:r>
    </w:p>
    <w:p w14:paraId="499120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Oil / pipelines</w:t>
      </w:r>
    </w:p>
    <w:p w14:paraId="5FAB956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Pétrole/pipelines</w:t>
      </w:r>
    </w:p>
    <w:p w14:paraId="549058A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Government service delivery to citizens</w:t>
      </w:r>
    </w:p>
    <w:p w14:paraId="40A6D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Prestation de services aux citoyens</w:t>
      </w:r>
    </w:p>
    <w:p w14:paraId="5C57E4C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Other (specify) </w:t>
      </w:r>
      <w:r w:rsidRPr="00C96008">
        <w:rPr>
          <w:rFonts w:ascii="Calibri" w:eastAsia="Times New Roman" w:hAnsi="Calibri" w:cs="Times New Roman"/>
          <w:b/>
          <w:lang w:val="fr-CA"/>
        </w:rPr>
        <w:t>[SPECIFY]</w:t>
      </w:r>
    </w:p>
    <w:p w14:paraId="32F0C41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Autre (préciser) </w:t>
      </w:r>
      <w:r w:rsidRPr="00C96008">
        <w:rPr>
          <w:rFonts w:ascii="Calibri" w:eastAsia="Times New Roman" w:hAnsi="Calibri" w:cs="Times New Roman"/>
          <w:b/>
          <w:color w:val="0070C0"/>
          <w:lang w:val="fr-CA"/>
        </w:rPr>
        <w:t>[SPECIFY]</w:t>
      </w:r>
    </w:p>
    <w:p w14:paraId="599F94B9" w14:textId="77777777" w:rsidR="00C96008" w:rsidRPr="00C96008" w:rsidRDefault="00C96008" w:rsidP="00C96008">
      <w:pPr>
        <w:spacing w:after="0" w:line="240" w:lineRule="auto"/>
        <w:ind w:left="360"/>
        <w:rPr>
          <w:rFonts w:ascii="Calibri" w:eastAsia="Times New Roman" w:hAnsi="Calibri" w:cs="Times New Roman"/>
          <w:lang w:val="fr-CA"/>
        </w:rPr>
      </w:pPr>
    </w:p>
    <w:p w14:paraId="5A196C66" w14:textId="77777777" w:rsidR="00C96008" w:rsidRPr="00C96008" w:rsidRDefault="00C96008" w:rsidP="00C96008">
      <w:pPr>
        <w:spacing w:after="0" w:line="240" w:lineRule="auto"/>
        <w:ind w:left="360"/>
        <w:rPr>
          <w:rFonts w:ascii="Calibri" w:eastAsia="Times New Roman" w:hAnsi="Calibri" w:cs="Times New Roman"/>
          <w:lang w:val="fr-CA"/>
        </w:rPr>
      </w:pPr>
    </w:p>
    <w:p w14:paraId="1C60742D"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Q2.</w:t>
      </w:r>
      <w:r w:rsidRPr="00C96008">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B55A423"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Dans l’ensemble, croyez-vous que le gouvernement du Canada </w:t>
      </w:r>
      <w:proofErr w:type="gramStart"/>
      <w:r w:rsidRPr="00C96008">
        <w:rPr>
          <w:rFonts w:ascii="Calibri" w:eastAsia="Times New Roman" w:hAnsi="Calibri" w:cs="Times New Roman"/>
          <w:color w:val="0070C0"/>
          <w:lang w:val="fr-CA"/>
        </w:rPr>
        <w:t>est</w:t>
      </w:r>
      <w:proofErr w:type="gramEnd"/>
      <w:r w:rsidRPr="00C96008">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5F86989F" w14:textId="77777777" w:rsidR="00C96008" w:rsidRPr="00C96008" w:rsidRDefault="00C96008" w:rsidP="00C96008">
      <w:pPr>
        <w:spacing w:after="0" w:line="240" w:lineRule="auto"/>
        <w:ind w:left="360"/>
        <w:rPr>
          <w:rFonts w:ascii="Calibri" w:eastAsia="Times New Roman" w:hAnsi="Calibri" w:cs="Times New Roman"/>
          <w:lang w:val="fr-CA"/>
        </w:rPr>
      </w:pPr>
    </w:p>
    <w:p w14:paraId="4999F7A8"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32BED773" w14:textId="77777777" w:rsidR="00C96008" w:rsidRPr="00C96008" w:rsidRDefault="00C96008" w:rsidP="00C96008">
      <w:pPr>
        <w:spacing w:after="0" w:line="240" w:lineRule="auto"/>
        <w:ind w:left="360"/>
        <w:rPr>
          <w:rFonts w:ascii="Calibri" w:eastAsia="Times New Roman" w:hAnsi="Calibri" w:cs="Times New Roman"/>
          <w:lang w:val="en-CA"/>
        </w:rPr>
      </w:pPr>
    </w:p>
    <w:p w14:paraId="5E5C3470"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Q3.</w:t>
      </w:r>
      <w:r w:rsidRPr="00C96008">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1254887A"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Croyez-vous que le gouvernement du Canada </w:t>
      </w:r>
      <w:proofErr w:type="gramStart"/>
      <w:r w:rsidRPr="00C96008">
        <w:rPr>
          <w:rFonts w:ascii="Calibri" w:eastAsia="Times New Roman" w:hAnsi="Calibri" w:cs="Times New Roman"/>
          <w:color w:val="0070C0"/>
          <w:lang w:val="fr-CA"/>
        </w:rPr>
        <w:t>est</w:t>
      </w:r>
      <w:proofErr w:type="gramEnd"/>
      <w:r w:rsidRPr="00C96008">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C96008">
        <w:rPr>
          <w:rFonts w:ascii="Calibri" w:eastAsia="Times New Roman" w:hAnsi="Calibri" w:cs="Times New Roman"/>
          <w:b/>
          <w:color w:val="0070C0"/>
          <w:lang w:val="fr-CA"/>
        </w:rPr>
        <w:t>[INSÉRER ITEM]</w:t>
      </w:r>
      <w:r w:rsidRPr="00C96008">
        <w:rPr>
          <w:rFonts w:ascii="Calibri" w:eastAsia="Times New Roman" w:hAnsi="Calibri" w:cs="Times New Roman"/>
          <w:color w:val="0070C0"/>
          <w:lang w:val="fr-CA"/>
        </w:rPr>
        <w:t xml:space="preserve"> ? (RÉPÉTER L’ÉCHELLE AU BESOIN)</w:t>
      </w:r>
    </w:p>
    <w:p w14:paraId="5004775A" w14:textId="77777777" w:rsidR="00C96008" w:rsidRPr="00C96008" w:rsidRDefault="00C96008" w:rsidP="00C96008">
      <w:pPr>
        <w:spacing w:after="0" w:line="240" w:lineRule="auto"/>
        <w:ind w:left="360"/>
        <w:rPr>
          <w:rFonts w:ascii="Calibri" w:eastAsia="Times New Roman" w:hAnsi="Calibri" w:cs="Times New Roman"/>
          <w:lang w:val="fr-CA"/>
        </w:rPr>
      </w:pPr>
    </w:p>
    <w:p w14:paraId="56639907" w14:textId="77777777" w:rsidR="00C96008" w:rsidRPr="00C96008" w:rsidRDefault="00C96008" w:rsidP="00C96008">
      <w:pPr>
        <w:spacing w:after="0" w:line="240" w:lineRule="auto"/>
        <w:ind w:left="360"/>
        <w:rPr>
          <w:rFonts w:ascii="Calibri" w:eastAsia="Times New Roman" w:hAnsi="Calibri" w:cs="Times New Roman"/>
          <w:lang w:val="fr-CA"/>
        </w:rPr>
      </w:pPr>
    </w:p>
    <w:p w14:paraId="45F27982"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022C538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 The economy</w:t>
      </w:r>
    </w:p>
    <w:p w14:paraId="798C6F8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(A.) L’économie</w:t>
      </w:r>
    </w:p>
    <w:p w14:paraId="1BA05F73"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(B.) Creating jobs</w:t>
      </w:r>
    </w:p>
    <w:p w14:paraId="727A867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(B.) La creation d’emplois</w:t>
      </w:r>
    </w:p>
    <w:p w14:paraId="6186165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Investing in infrastructure</w:t>
      </w:r>
    </w:p>
    <w:p w14:paraId="7014ED6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Les investissements dans l’infrastructure</w:t>
      </w:r>
    </w:p>
    <w:p w14:paraId="6DE3D59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 Health care</w:t>
      </w:r>
    </w:p>
    <w:p w14:paraId="5886E2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(D.) Les soins de santé</w:t>
      </w:r>
    </w:p>
    <w:p w14:paraId="49ADC7B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(E.) National security</w:t>
      </w:r>
    </w:p>
    <w:p w14:paraId="2AD45DF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La sécurité nationale</w:t>
      </w:r>
    </w:p>
    <w:p w14:paraId="302507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(H.) The environment </w:t>
      </w:r>
    </w:p>
    <w:p w14:paraId="1794D3A9"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(H.) L’environnement</w:t>
      </w:r>
    </w:p>
    <w:p w14:paraId="4388BBF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 Financial support for retired Canadians</w:t>
      </w:r>
    </w:p>
    <w:p w14:paraId="6F9F7D5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 Soutien financier pour les Canadiens retraités</w:t>
      </w:r>
    </w:p>
    <w:p w14:paraId="549977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 Inquiry into Missing and Murdered Indigenous Women and girls</w:t>
      </w:r>
    </w:p>
    <w:p w14:paraId="1E86BF2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(M.) Enquête nationale sur les femmes et les filles autochtones disparues et assassinées</w:t>
      </w:r>
    </w:p>
    <w:p w14:paraId="32600400" w14:textId="77777777" w:rsidR="00C96008" w:rsidRPr="00C96008" w:rsidRDefault="00C96008" w:rsidP="00C96008">
      <w:pPr>
        <w:spacing w:after="0" w:line="240" w:lineRule="auto"/>
        <w:ind w:left="360"/>
        <w:rPr>
          <w:rFonts w:ascii="Calibri" w:eastAsia="Times New Roman" w:hAnsi="Calibri" w:cs="Times New Roman"/>
          <w:lang w:val="fr-CA"/>
        </w:rPr>
      </w:pPr>
    </w:p>
    <w:p w14:paraId="28863CC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[1-10] </w:t>
      </w:r>
    </w:p>
    <w:p w14:paraId="40D5A044" w14:textId="77777777" w:rsidR="00C96008" w:rsidRPr="00C96008" w:rsidRDefault="00C96008" w:rsidP="00C96008">
      <w:pPr>
        <w:spacing w:after="0" w:line="240" w:lineRule="auto"/>
        <w:ind w:left="360"/>
        <w:rPr>
          <w:rFonts w:ascii="Calibri" w:eastAsia="Times New Roman" w:hAnsi="Calibri" w:cs="Times New Roman"/>
          <w:lang w:val="en-CA"/>
        </w:rPr>
      </w:pPr>
    </w:p>
    <w:p w14:paraId="5E72169C" w14:textId="77777777" w:rsidR="00C96008" w:rsidRPr="00C96008" w:rsidRDefault="00C96008" w:rsidP="00C96008">
      <w:pPr>
        <w:spacing w:after="0" w:line="240" w:lineRule="auto"/>
        <w:ind w:left="360"/>
        <w:rPr>
          <w:rFonts w:ascii="Calibri" w:eastAsia="Times New Roman" w:hAnsi="Calibri" w:cs="Times New Roman"/>
          <w:lang w:val="en-CA"/>
        </w:rPr>
      </w:pPr>
    </w:p>
    <w:p w14:paraId="59DA4A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[NEWS]</w:t>
      </w:r>
    </w:p>
    <w:p w14:paraId="266B8C19" w14:textId="77777777" w:rsidR="00C96008" w:rsidRPr="00C96008" w:rsidRDefault="00C96008" w:rsidP="00C96008">
      <w:pPr>
        <w:spacing w:after="0" w:line="240" w:lineRule="auto"/>
        <w:ind w:left="360"/>
        <w:rPr>
          <w:rFonts w:ascii="Calibri" w:eastAsia="Times New Roman" w:hAnsi="Calibri" w:cs="Times New Roman"/>
          <w:b/>
          <w:lang w:val="en-CA"/>
        </w:rPr>
      </w:pPr>
    </w:p>
    <w:p w14:paraId="06EA52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N1.</w:t>
      </w:r>
      <w:r w:rsidRPr="00C96008">
        <w:rPr>
          <w:rFonts w:ascii="Calibri" w:eastAsia="Times New Roman" w:hAnsi="Calibri" w:cs="Times New Roman"/>
          <w:lang w:val="en-CA"/>
        </w:rPr>
        <w:tab/>
        <w:t xml:space="preserve">What news, announcements, initiatives or actions from the Government of Canada have you seen, read or heard recently, if anything? </w:t>
      </w:r>
      <w:r w:rsidRPr="00C96008">
        <w:rPr>
          <w:rFonts w:ascii="Calibri" w:eastAsia="Times New Roman" w:hAnsi="Calibri" w:cs="Times New Roman"/>
          <w:lang w:val="fr-CA"/>
        </w:rPr>
        <w:t>(PROBE UP TO 4 TIMES; CLARIFY VAGUE RESPONSES)</w:t>
      </w:r>
    </w:p>
    <w:p w14:paraId="66672F06" w14:textId="77777777" w:rsidR="00C96008" w:rsidRPr="00C96008" w:rsidRDefault="00C96008" w:rsidP="00C96008">
      <w:pPr>
        <w:spacing w:after="0" w:line="240" w:lineRule="auto"/>
        <w:ind w:left="1440"/>
        <w:rPr>
          <w:rFonts w:ascii="Calibri" w:eastAsia="Times New Roman" w:hAnsi="Calibri" w:cs="Times New Roman"/>
          <w:color w:val="0070C0"/>
          <w:lang w:val="en-US"/>
        </w:rPr>
      </w:pPr>
      <w:r w:rsidRPr="00C96008">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C96008">
        <w:rPr>
          <w:rFonts w:ascii="Calibri" w:eastAsia="Times New Roman" w:hAnsi="Calibri" w:cs="Times New Roman"/>
          <w:color w:val="0070C0"/>
          <w:lang w:val="en-US"/>
        </w:rPr>
        <w:t>(SONDER JUSQU’À 4 FOIS; CLARIFIER RÉPONSES VAGUES)</w:t>
      </w:r>
    </w:p>
    <w:p w14:paraId="1F83E694" w14:textId="77777777" w:rsidR="00C96008" w:rsidRPr="00C96008" w:rsidRDefault="00C96008" w:rsidP="00C96008">
      <w:pPr>
        <w:spacing w:after="0" w:line="240" w:lineRule="auto"/>
        <w:ind w:left="360"/>
        <w:rPr>
          <w:rFonts w:ascii="Calibri" w:eastAsia="Times New Roman" w:hAnsi="Calibri" w:cs="Times New Roman"/>
          <w:lang w:val="en-US"/>
        </w:rPr>
      </w:pPr>
    </w:p>
    <w:p w14:paraId="223176B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5EA4E24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HAVE NOT SEEN/READ/HEARD ANYTHING</w:t>
      </w:r>
    </w:p>
    <w:p w14:paraId="7689079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N’A PAS VU/LU/ENTENDU QUOI QUE CE SOIT RÉCEMMENT</w:t>
      </w:r>
    </w:p>
    <w:p w14:paraId="01F62C18" w14:textId="77777777" w:rsidR="00C96008" w:rsidRPr="00C96008" w:rsidRDefault="00C96008" w:rsidP="00C96008">
      <w:pPr>
        <w:spacing w:after="0" w:line="240" w:lineRule="auto"/>
        <w:ind w:left="360"/>
        <w:rPr>
          <w:rFonts w:ascii="Calibri" w:eastAsia="Times New Roman" w:hAnsi="Calibri" w:cs="Times New Roman"/>
          <w:lang w:val="fr-CA"/>
        </w:rPr>
      </w:pPr>
    </w:p>
    <w:p w14:paraId="5C063337"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N2.</w:t>
      </w:r>
      <w:r w:rsidRPr="00C96008">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C96008">
        <w:rPr>
          <w:rFonts w:ascii="Calibri" w:eastAsia="Times New Roman" w:hAnsi="Calibri" w:cs="Times New Roman"/>
          <w:b/>
          <w:lang w:val="en-CA"/>
        </w:rPr>
        <w:t>[INSERT ITEM]</w:t>
      </w:r>
      <w:r w:rsidRPr="00C96008">
        <w:rPr>
          <w:rFonts w:ascii="Calibri" w:eastAsia="Times New Roman" w:hAnsi="Calibri" w:cs="Times New Roman"/>
          <w:lang w:val="en-CA"/>
        </w:rPr>
        <w:t>? (REPEAT SCALE AS NEEDED)</w:t>
      </w:r>
    </w:p>
    <w:p w14:paraId="74E79C0C"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TO INTERVIEWERS: DISCUSSING INCLUDES ANY TYPE OF DISCUSSION, INCLUDING ONLINE</w:t>
      </w:r>
      <w:proofErr w:type="gramStart"/>
      <w:r w:rsidRPr="00C96008">
        <w:rPr>
          <w:rFonts w:ascii="Calibri" w:eastAsia="Times New Roman" w:hAnsi="Calibri" w:cs="Times New Roman"/>
          <w:lang w:val="en-CA"/>
        </w:rPr>
        <w:t>. )</w:t>
      </w:r>
      <w:proofErr w:type="gramEnd"/>
    </w:p>
    <w:p w14:paraId="745A6B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(RÉPÉTEZ L’ÉCHELLE AU BESOIN)</w:t>
      </w:r>
    </w:p>
    <w:p w14:paraId="4BE4741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AUX INTERVIEWEURS : UNE DISCUSSION VEUT DIRE N’IMPORTE QUEL TYPE D’ÉCHANGE, INCLUANT LES ÉCHANGES EN LIGNE.)</w:t>
      </w:r>
    </w:p>
    <w:p w14:paraId="1646CAB6" w14:textId="77777777" w:rsidR="00C96008" w:rsidRPr="00C96008" w:rsidRDefault="00C96008" w:rsidP="00C96008">
      <w:pPr>
        <w:spacing w:after="0" w:line="240" w:lineRule="auto"/>
        <w:ind w:left="360"/>
        <w:rPr>
          <w:rFonts w:ascii="Calibri" w:eastAsia="Times New Roman" w:hAnsi="Calibri" w:cs="Times New Roman"/>
          <w:lang w:val="fr-CA"/>
        </w:rPr>
      </w:pPr>
    </w:p>
    <w:p w14:paraId="34DB639C" w14:textId="77777777" w:rsidR="00C96008" w:rsidRPr="00C96008" w:rsidRDefault="00C96008" w:rsidP="00C96008">
      <w:pPr>
        <w:spacing w:after="0" w:line="240" w:lineRule="auto"/>
        <w:ind w:left="360"/>
        <w:rPr>
          <w:rFonts w:ascii="Calibri" w:eastAsia="Times New Roman" w:hAnsi="Calibri" w:cs="Times New Roman"/>
          <w:lang w:val="fr-CA"/>
        </w:rPr>
      </w:pPr>
    </w:p>
    <w:p w14:paraId="5F893A0D" w14:textId="77777777" w:rsidR="00C96008" w:rsidRPr="00C96008" w:rsidRDefault="00C96008" w:rsidP="00C96008">
      <w:pPr>
        <w:spacing w:after="0" w:line="240" w:lineRule="auto"/>
        <w:ind w:left="360"/>
        <w:rPr>
          <w:rFonts w:ascii="Calibri" w:eastAsia="Times New Roman" w:hAnsi="Calibri" w:cs="Times New Roman"/>
          <w:b/>
          <w:lang w:val="fr-CA"/>
        </w:rPr>
      </w:pPr>
      <w:r w:rsidRPr="00C96008">
        <w:rPr>
          <w:rFonts w:ascii="Calibri" w:eastAsia="Times New Roman" w:hAnsi="Calibri" w:cs="Times New Roman"/>
          <w:b/>
          <w:lang w:val="fr-CA"/>
        </w:rPr>
        <w:t>[RANDOMIZE]</w:t>
      </w:r>
    </w:p>
    <w:p w14:paraId="2E84F185"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 Marijuana legalization</w:t>
      </w:r>
    </w:p>
    <w:p w14:paraId="3D324B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 La légalisation de la marijuana</w:t>
      </w:r>
    </w:p>
    <w:p w14:paraId="4D7E424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(D.) Proposed pipeline projects  </w:t>
      </w:r>
    </w:p>
    <w:p w14:paraId="7FC157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 Les projets de pipelines</w:t>
      </w:r>
    </w:p>
    <w:p w14:paraId="374ECA9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 Changes to Canada’s voting system</w:t>
      </w:r>
    </w:p>
    <w:p w14:paraId="64BFDFA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 Les changements relatifs au système électoral du Canada</w:t>
      </w:r>
    </w:p>
    <w:p w14:paraId="2FF3AB6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 Canada Post labour dispute</w:t>
      </w:r>
    </w:p>
    <w:p w14:paraId="3202C4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(M.) Le conflit de travail de Postes Canada</w:t>
      </w:r>
    </w:p>
    <w:p w14:paraId="2F4357D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 A proposed national price on carbon</w:t>
      </w:r>
    </w:p>
    <w:p w14:paraId="458D95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 Une tarification du carbone à l’échelle nationale</w:t>
      </w:r>
    </w:p>
    <w:p w14:paraId="63A43A7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 Canada-China relations</w:t>
      </w:r>
    </w:p>
    <w:p w14:paraId="2E634B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(R.) Relations entre le Canada et la Chine</w:t>
      </w:r>
    </w:p>
    <w:p w14:paraId="3251AC4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 Canadian peacekeeping missions</w:t>
      </w:r>
    </w:p>
    <w:p w14:paraId="024A05A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 Les missions de maintien de la paix canadiennes</w:t>
      </w:r>
    </w:p>
    <w:p w14:paraId="6CC8329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 The Global Fund to fight AIDS, tuberculosis, and malaria</w:t>
      </w:r>
    </w:p>
    <w:p w14:paraId="574A5B1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 Le Fonds mondial pour la lutte contre le sida, la tuberculose et la malaria</w:t>
      </w:r>
    </w:p>
    <w:p w14:paraId="5A94AE8F" w14:textId="77777777" w:rsidR="00C96008" w:rsidRPr="00C96008" w:rsidRDefault="00C96008" w:rsidP="00C96008">
      <w:pPr>
        <w:spacing w:after="0" w:line="240" w:lineRule="auto"/>
        <w:ind w:left="360"/>
        <w:rPr>
          <w:rFonts w:ascii="Calibri" w:eastAsia="Times New Roman" w:hAnsi="Calibri" w:cs="Times New Roman"/>
          <w:lang w:val="fr-CA"/>
        </w:rPr>
      </w:pPr>
    </w:p>
    <w:p w14:paraId="14F988C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Not at all aware</w:t>
      </w:r>
    </w:p>
    <w:p w14:paraId="44020D0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N’êtes pas du tout au courant</w:t>
      </w:r>
    </w:p>
    <w:p w14:paraId="1DBB406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Heard a bit about it</w:t>
      </w:r>
    </w:p>
    <w:p w14:paraId="33A28E5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en avez entendu parler un peu</w:t>
      </w:r>
    </w:p>
    <w:p w14:paraId="7E3BF1D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but not discussing it</w:t>
      </w:r>
    </w:p>
    <w:p w14:paraId="5CBA2C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sans toutefois en discuter</w:t>
      </w:r>
    </w:p>
    <w:p w14:paraId="6D40C7C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Paying attention to it and discussing it with others</w:t>
      </w:r>
    </w:p>
    <w:p w14:paraId="693C00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y accordez de l’attention et en discutez avec d’autres</w:t>
      </w:r>
    </w:p>
    <w:p w14:paraId="3DEDAEA3" w14:textId="77777777" w:rsidR="00C96008" w:rsidRPr="00C96008" w:rsidRDefault="00C96008" w:rsidP="00C96008">
      <w:pPr>
        <w:spacing w:after="0" w:line="240" w:lineRule="auto"/>
        <w:ind w:left="360"/>
        <w:rPr>
          <w:rFonts w:ascii="Calibri" w:eastAsia="Times New Roman" w:hAnsi="Calibri" w:cs="Times New Roman"/>
          <w:lang w:val="fr-CA"/>
        </w:rPr>
      </w:pPr>
    </w:p>
    <w:p w14:paraId="62516A65" w14:textId="77777777" w:rsidR="00C96008" w:rsidRPr="00C96008" w:rsidRDefault="00C96008" w:rsidP="00C96008">
      <w:pPr>
        <w:spacing w:after="0" w:line="240" w:lineRule="auto"/>
        <w:ind w:left="360"/>
        <w:rPr>
          <w:rFonts w:ascii="Calibri" w:eastAsia="Times New Roman" w:hAnsi="Calibri" w:cs="Times New Roman"/>
          <w:lang w:val="fr-CA"/>
        </w:rPr>
      </w:pPr>
    </w:p>
    <w:p w14:paraId="686B93F5"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[HOUSING]</w:t>
      </w:r>
    </w:p>
    <w:p w14:paraId="02181418" w14:textId="77777777" w:rsidR="00C96008" w:rsidRPr="00C96008" w:rsidRDefault="00C96008" w:rsidP="00C96008">
      <w:pPr>
        <w:spacing w:after="0" w:line="240" w:lineRule="auto"/>
        <w:ind w:left="360"/>
        <w:rPr>
          <w:rFonts w:ascii="Calibri" w:eastAsia="Times New Roman" w:hAnsi="Calibri" w:cs="Times New Roman"/>
          <w:lang w:val="en-CA"/>
        </w:rPr>
      </w:pPr>
    </w:p>
    <w:p w14:paraId="70C79A62"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H1.</w:t>
      </w:r>
      <w:r w:rsidRPr="00C96008">
        <w:rPr>
          <w:rFonts w:ascii="Calibri" w:eastAsia="Times New Roman" w:hAnsi="Calibri" w:cs="Times New Roman"/>
          <w:lang w:val="en-CA"/>
        </w:rPr>
        <w:tab/>
        <w:t xml:space="preserve">Which of the following best describes your housing arrangement? </w:t>
      </w:r>
      <w:r w:rsidRPr="00C96008">
        <w:rPr>
          <w:rFonts w:ascii="Calibri" w:eastAsia="Times New Roman" w:hAnsi="Calibri" w:cs="Times New Roman"/>
          <w:lang w:val="fr-CA"/>
        </w:rPr>
        <w:t>Do you… (READ LIST)?</w:t>
      </w:r>
    </w:p>
    <w:p w14:paraId="347A8E40"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réponses suivantes décrit le mieux votre situation ? Êtes-vous…? (LIRE LA LISTE)</w:t>
      </w:r>
    </w:p>
    <w:p w14:paraId="5CB00657" w14:textId="77777777" w:rsidR="00C96008" w:rsidRPr="00C96008" w:rsidRDefault="00C96008" w:rsidP="00C96008">
      <w:pPr>
        <w:spacing w:after="0" w:line="240" w:lineRule="auto"/>
        <w:ind w:left="360"/>
        <w:rPr>
          <w:rFonts w:ascii="Calibri" w:eastAsia="Times New Roman" w:hAnsi="Calibri" w:cs="Times New Roman"/>
          <w:lang w:val="fr-CA"/>
        </w:rPr>
      </w:pPr>
    </w:p>
    <w:p w14:paraId="67F0105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b/>
      </w:r>
    </w:p>
    <w:p w14:paraId="7FAEF60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Own your home</w:t>
      </w:r>
    </w:p>
    <w:p w14:paraId="762135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Propriétaire</w:t>
      </w:r>
    </w:p>
    <w:p w14:paraId="72FBEFE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Rent your home</w:t>
      </w:r>
    </w:p>
    <w:p w14:paraId="46308C0D"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Locataire</w:t>
      </w:r>
    </w:p>
    <w:p w14:paraId="4F799BAC"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Neither own nor rent your home</w:t>
      </w:r>
    </w:p>
    <w:p w14:paraId="0756043B"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Ni propriétaire, ni locataire</w:t>
      </w:r>
    </w:p>
    <w:p w14:paraId="09ED10BF"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ab/>
      </w:r>
    </w:p>
    <w:p w14:paraId="66A82389" w14:textId="77777777" w:rsidR="00C96008" w:rsidRPr="00C96008" w:rsidRDefault="00C96008" w:rsidP="00C96008">
      <w:pPr>
        <w:spacing w:after="0" w:line="240" w:lineRule="auto"/>
        <w:rPr>
          <w:rFonts w:ascii="Calibri" w:eastAsia="Times New Roman" w:hAnsi="Calibri" w:cs="Times New Roman"/>
          <w:b/>
          <w:lang w:val="en-CA"/>
        </w:rPr>
      </w:pPr>
      <w:r w:rsidRPr="00C96008">
        <w:rPr>
          <w:rFonts w:ascii="Calibri" w:eastAsia="Times New Roman" w:hAnsi="Calibri" w:cs="Times New Roman"/>
          <w:b/>
          <w:lang w:val="en-CA"/>
        </w:rPr>
        <w:t>[IF H1 = ‘RENT’, ‘NEITHER OWN OR RENT YOUR HOME’, DK/REF ASK H2; IF H1=OWN, SKIP TO H5]</w:t>
      </w:r>
    </w:p>
    <w:p w14:paraId="5B6828CB" w14:textId="77777777" w:rsidR="00C96008" w:rsidRPr="00C96008" w:rsidRDefault="00C96008" w:rsidP="00C96008">
      <w:pPr>
        <w:spacing w:after="0" w:line="240" w:lineRule="auto"/>
        <w:rPr>
          <w:rFonts w:ascii="Calibri" w:eastAsia="Times New Roman" w:hAnsi="Calibri" w:cs="Times New Roman"/>
          <w:lang w:val="en-CA"/>
        </w:rPr>
      </w:pPr>
    </w:p>
    <w:p w14:paraId="45F1CE6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H2.</w:t>
      </w:r>
      <w:r w:rsidRPr="00C96008">
        <w:rPr>
          <w:rFonts w:ascii="Calibri" w:eastAsia="Times New Roman" w:hAnsi="Calibri" w:cs="Times New Roman"/>
          <w:lang w:val="en-CA"/>
        </w:rPr>
        <w:tab/>
      </w:r>
      <w:r w:rsidRPr="00C96008">
        <w:rPr>
          <w:rFonts w:ascii="Calibri" w:eastAsia="Times New Roman" w:hAnsi="Calibri" w:cs="Times New Roman"/>
          <w:lang w:val="en-CA"/>
        </w:rPr>
        <w:tab/>
        <w:t>Have you ever owned a home before?</w:t>
      </w:r>
    </w:p>
    <w:p w14:paraId="688863BD"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déjà été propriétaire auparavant ?</w:t>
      </w:r>
    </w:p>
    <w:p w14:paraId="53674272" w14:textId="77777777" w:rsidR="00C96008" w:rsidRPr="00C96008" w:rsidRDefault="00C96008" w:rsidP="00C96008">
      <w:pPr>
        <w:spacing w:after="0" w:line="240" w:lineRule="auto"/>
        <w:ind w:left="360"/>
        <w:rPr>
          <w:rFonts w:ascii="Calibri" w:eastAsia="Times New Roman" w:hAnsi="Calibri" w:cs="Times New Roman"/>
          <w:lang w:val="fr-CA"/>
        </w:rPr>
      </w:pPr>
    </w:p>
    <w:p w14:paraId="3B6CE1C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5B1DC13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F8A50D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184C3D99"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3FE3C2DD" w14:textId="77777777" w:rsidR="00C96008" w:rsidRPr="00C96008" w:rsidRDefault="00C96008" w:rsidP="00C96008">
      <w:pPr>
        <w:spacing w:after="0" w:line="240" w:lineRule="auto"/>
        <w:rPr>
          <w:rFonts w:ascii="Calibri" w:eastAsia="Times New Roman" w:hAnsi="Calibri" w:cs="Times New Roman"/>
          <w:lang w:val="en-CA"/>
        </w:rPr>
      </w:pPr>
    </w:p>
    <w:p w14:paraId="1FB77F8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H2=NO, ASK H4; OTHERWISE SKIP TO H5]</w:t>
      </w:r>
    </w:p>
    <w:p w14:paraId="5DA49025" w14:textId="77777777" w:rsidR="00C96008" w:rsidRPr="00C96008" w:rsidRDefault="00C96008" w:rsidP="00C96008">
      <w:pPr>
        <w:spacing w:after="0" w:line="240" w:lineRule="auto"/>
        <w:ind w:left="360"/>
        <w:rPr>
          <w:rFonts w:ascii="Calibri" w:eastAsia="Times New Roman" w:hAnsi="Calibri" w:cs="Times New Roman"/>
          <w:lang w:val="en-CA"/>
        </w:rPr>
      </w:pPr>
    </w:p>
    <w:p w14:paraId="0D3AD26E"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lastRenderedPageBreak/>
        <w:t>H4.</w:t>
      </w:r>
      <w:r w:rsidRPr="00C96008">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(REPEAT SCALE AS NEEDED)</w:t>
      </w:r>
    </w:p>
    <w:p w14:paraId="24A78A86"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w:t>
      </w:r>
      <w:r w:rsidRPr="00C96008">
        <w:rPr>
          <w:rFonts w:ascii="Times New Roman" w:eastAsia="Times New Roman" w:hAnsi="Times New Roman" w:cs="Times New Roman"/>
          <w:sz w:val="24"/>
          <w:szCs w:val="24"/>
          <w:lang w:val="fr-CA"/>
        </w:rPr>
        <w:t xml:space="preserve"> </w:t>
      </w:r>
      <w:r w:rsidRPr="00C96008">
        <w:rPr>
          <w:rFonts w:ascii="Calibri" w:eastAsia="Times New Roman" w:hAnsi="Calibri" w:cs="Times New Roman"/>
          <w:color w:val="0070C0"/>
          <w:lang w:val="fr-CA"/>
        </w:rPr>
        <w:t>(RÉPÉTER L’ÉCHELLE AU BESOIN)</w:t>
      </w:r>
    </w:p>
    <w:p w14:paraId="4A79F1DF" w14:textId="77777777" w:rsidR="00C96008" w:rsidRPr="00C96008" w:rsidRDefault="00C96008" w:rsidP="00C96008">
      <w:pPr>
        <w:spacing w:after="0" w:line="240" w:lineRule="auto"/>
        <w:ind w:left="360"/>
        <w:rPr>
          <w:rFonts w:ascii="Calibri" w:eastAsia="Times New Roman" w:hAnsi="Calibri" w:cs="Times New Roman"/>
          <w:lang w:val="fr-CA"/>
        </w:rPr>
      </w:pPr>
    </w:p>
    <w:p w14:paraId="4340E4E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[RANDOMIZE]</w:t>
      </w:r>
    </w:p>
    <w:p w14:paraId="2B99890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the down payment to buy a home</w:t>
      </w:r>
    </w:p>
    <w:p w14:paraId="3C2A534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montant nécessaire pour faire une mise de fonds sur une propriété</w:t>
      </w:r>
    </w:p>
    <w:p w14:paraId="3EC9385C"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Cannot afford mortgage payments</w:t>
      </w:r>
    </w:p>
    <w:p w14:paraId="4884076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l’hypothèque sur une propriété</w:t>
      </w:r>
    </w:p>
    <w:p w14:paraId="0C1CB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Cannot afford maintenance or repair costs</w:t>
      </w:r>
    </w:p>
    <w:p w14:paraId="44814DC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n’avez pas le revenu nécessaire pour payer les coûts d’entretien ou de réparation</w:t>
      </w:r>
    </w:p>
    <w:p w14:paraId="2F913CC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Have weak or bad credit</w:t>
      </w:r>
    </w:p>
    <w:p w14:paraId="71D4AF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avez une cote de crédit faible ou mauvaise</w:t>
      </w:r>
    </w:p>
    <w:p w14:paraId="07511CE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cost of real estate in your region</w:t>
      </w:r>
    </w:p>
    <w:p w14:paraId="4DCD9A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Les coûts de l’immobilier dans votre région sont trop élevés</w:t>
      </w:r>
    </w:p>
    <w:p w14:paraId="63B8E471"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Concerned about a housing bubble in your region</w:t>
      </w:r>
    </w:p>
    <w:p w14:paraId="4720BCC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êtes inquiet de la possibilité d’une bulle immobilière dans votre région</w:t>
      </w:r>
    </w:p>
    <w:p w14:paraId="4DF8316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Believe that interest rates will rise</w:t>
      </w:r>
    </w:p>
    <w:p w14:paraId="458C45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croyez que les taux d’intérêts vont augmenter</w:t>
      </w:r>
    </w:p>
    <w:p w14:paraId="314BE2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ready to purchase a home at this stage in your life</w:t>
      </w:r>
    </w:p>
    <w:p w14:paraId="473A840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n’êtes pas prêt à acheter une propriété à ce stade de votre vie</w:t>
      </w:r>
    </w:p>
    <w:p w14:paraId="2AE7FA3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Prefer renting</w:t>
      </w:r>
    </w:p>
    <w:p w14:paraId="20775C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Vous préférez louer</w:t>
      </w:r>
    </w:p>
    <w:p w14:paraId="1E1D2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Lack of job security</w:t>
      </w:r>
    </w:p>
    <w:p w14:paraId="5FC835B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Vous manquez de sécurité d’emploi</w:t>
      </w:r>
    </w:p>
    <w:p w14:paraId="1EC09288" w14:textId="77777777" w:rsidR="00C96008" w:rsidRPr="00C96008" w:rsidRDefault="00C96008" w:rsidP="00C96008">
      <w:pPr>
        <w:spacing w:after="0" w:line="240" w:lineRule="auto"/>
        <w:ind w:left="360"/>
        <w:rPr>
          <w:rFonts w:ascii="Calibri" w:eastAsia="Times New Roman" w:hAnsi="Calibri" w:cs="Times New Roman"/>
          <w:lang w:val="fr-CA"/>
        </w:rPr>
      </w:pPr>
    </w:p>
    <w:p w14:paraId="5CC22CF8"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Top reason</w:t>
      </w:r>
    </w:p>
    <w:p w14:paraId="2043FD7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des raisons principales</w:t>
      </w:r>
    </w:p>
    <w:p w14:paraId="6B5F69C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major reason</w:t>
      </w:r>
    </w:p>
    <w:p w14:paraId="46694C2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majeure</w:t>
      </w:r>
    </w:p>
    <w:p w14:paraId="509A9C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A minor reason</w:t>
      </w:r>
    </w:p>
    <w:p w14:paraId="5675A6A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raison mineure</w:t>
      </w:r>
    </w:p>
    <w:p w14:paraId="7A86C95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a reason</w:t>
      </w:r>
    </w:p>
    <w:p w14:paraId="1FE7717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N’est pas une raison</w:t>
      </w:r>
    </w:p>
    <w:p w14:paraId="0CF9A28D" w14:textId="77777777" w:rsidR="00C96008" w:rsidRPr="00C96008" w:rsidRDefault="00C96008" w:rsidP="00C96008">
      <w:pPr>
        <w:spacing w:after="0" w:line="240" w:lineRule="auto"/>
        <w:ind w:left="360"/>
        <w:rPr>
          <w:rFonts w:ascii="Calibri" w:eastAsia="Times New Roman" w:hAnsi="Calibri" w:cs="Times New Roman"/>
          <w:lang w:val="en-CA"/>
        </w:rPr>
      </w:pPr>
    </w:p>
    <w:p w14:paraId="5FDDC26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H5A TO 50% OF THE TOTAL SURVEY SAMPLE EACH WEEK. ASK H5B TO THE OTHER 50% OF THE TOTAL SURVEY SAMPLE EACH WEEK; LINKED TO QUOTA]</w:t>
      </w:r>
    </w:p>
    <w:p w14:paraId="5977D8AF" w14:textId="77777777" w:rsidR="00C96008" w:rsidRPr="00C96008" w:rsidRDefault="00C96008" w:rsidP="00C96008">
      <w:pPr>
        <w:spacing w:after="0" w:line="240" w:lineRule="auto"/>
        <w:ind w:left="360"/>
        <w:rPr>
          <w:rFonts w:ascii="Calibri" w:eastAsia="Times New Roman" w:hAnsi="Calibri" w:cs="Times New Roman"/>
          <w:lang w:val="en-CA"/>
        </w:rPr>
      </w:pPr>
    </w:p>
    <w:p w14:paraId="65C0A7A9"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H5A.</w:t>
      </w:r>
      <w:r w:rsidRPr="00C96008">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2AECE26D"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fédéral a le pouvoir de rendre l’obtention d’une hypothèque plus facile ou plus difficile pour les Canadiens en changeant le montant minimum requis pour </w:t>
      </w:r>
      <w:r w:rsidRPr="00C96008">
        <w:rPr>
          <w:rFonts w:ascii="Calibri" w:eastAsia="Times New Roman" w:hAnsi="Calibri" w:cs="Times New Roman"/>
          <w:color w:val="0070C0"/>
          <w:lang w:val="fr-CA"/>
        </w:rPr>
        <w:lastRenderedPageBreak/>
        <w:t>la mise de fonds initiale. Lequel des énoncés suivants se rapproche le plus de votre opinion ?</w:t>
      </w:r>
      <w:r w:rsidRPr="00C96008">
        <w:rPr>
          <w:rFonts w:ascii="Calibri" w:eastAsia="Times New Roman" w:hAnsi="Calibri" w:cs="Times New Roman"/>
          <w:color w:val="0070C0"/>
          <w:lang w:val="fr-CA"/>
        </w:rPr>
        <w:tab/>
      </w:r>
      <w:r w:rsidRPr="00C96008">
        <w:rPr>
          <w:rFonts w:ascii="Calibri" w:eastAsia="Times New Roman" w:hAnsi="Calibri" w:cs="Times New Roman"/>
          <w:color w:val="0070C0"/>
          <w:lang w:val="fr-CA"/>
        </w:rPr>
        <w:tab/>
      </w:r>
    </w:p>
    <w:p w14:paraId="5CB735E1" w14:textId="77777777" w:rsidR="00C96008" w:rsidRPr="00C96008" w:rsidRDefault="00C96008" w:rsidP="00C96008">
      <w:pPr>
        <w:spacing w:after="0" w:line="240" w:lineRule="auto"/>
        <w:ind w:left="360"/>
        <w:rPr>
          <w:rFonts w:ascii="Calibri" w:eastAsia="Times New Roman" w:hAnsi="Calibri" w:cs="Times New Roman"/>
          <w:lang w:val="fr-CA"/>
        </w:rPr>
      </w:pPr>
    </w:p>
    <w:p w14:paraId="7B9AE11C"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[ROTATE FIRST TWO ITEMS]</w:t>
      </w:r>
    </w:p>
    <w:p w14:paraId="7FBAF058" w14:textId="77777777" w:rsidR="00C96008" w:rsidRPr="00C96008" w:rsidRDefault="00C96008" w:rsidP="00C96008">
      <w:pPr>
        <w:spacing w:after="0" w:line="240" w:lineRule="auto"/>
        <w:ind w:left="360"/>
        <w:rPr>
          <w:rFonts w:ascii="Calibri" w:eastAsia="Times New Roman" w:hAnsi="Calibri" w:cs="Times New Roman"/>
          <w:b/>
          <w:lang w:val="en-CA"/>
        </w:rPr>
      </w:pPr>
    </w:p>
    <w:p w14:paraId="41A365D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as this can prevent real estate prices from rising too quickly</w:t>
      </w:r>
    </w:p>
    <w:p w14:paraId="3487BFE7"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56D9DAFB" w14:textId="77777777" w:rsidR="00C96008" w:rsidRPr="00C96008" w:rsidRDefault="00C96008" w:rsidP="00C96008">
      <w:pPr>
        <w:spacing w:after="0" w:line="240" w:lineRule="auto"/>
        <w:ind w:left="360"/>
        <w:rPr>
          <w:rFonts w:ascii="Calibri" w:eastAsia="Times New Roman" w:hAnsi="Calibri" w:cs="Times New Roman"/>
          <w:lang w:val="fr-CA"/>
        </w:rPr>
      </w:pPr>
    </w:p>
    <w:p w14:paraId="7EB2B5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28F3C6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2B210200" w14:textId="77777777" w:rsidR="00C96008" w:rsidRPr="00C96008" w:rsidRDefault="00C96008" w:rsidP="00C96008">
      <w:pPr>
        <w:spacing w:after="0" w:line="240" w:lineRule="auto"/>
        <w:ind w:left="360"/>
        <w:rPr>
          <w:rFonts w:ascii="Calibri" w:eastAsia="Times New Roman" w:hAnsi="Calibri" w:cs="Times New Roman"/>
          <w:lang w:val="fr-CA"/>
        </w:rPr>
      </w:pPr>
    </w:p>
    <w:p w14:paraId="2C567B3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0CC0BB5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58DF45A7" w14:textId="77777777" w:rsidR="00C96008" w:rsidRPr="00C96008" w:rsidRDefault="00C96008" w:rsidP="00C96008">
      <w:pPr>
        <w:spacing w:after="0" w:line="240" w:lineRule="auto"/>
        <w:ind w:left="360"/>
        <w:rPr>
          <w:rFonts w:ascii="Calibri" w:eastAsia="Times New Roman" w:hAnsi="Calibri" w:cs="Times New Roman"/>
          <w:lang w:val="fr-CA"/>
        </w:rPr>
      </w:pPr>
    </w:p>
    <w:p w14:paraId="08800418"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H5B.</w:t>
      </w:r>
      <w:r w:rsidRPr="00C96008">
        <w:rPr>
          <w:rFonts w:ascii="Calibri" w:eastAsia="Times New Roman" w:hAnsi="Calibri" w:cs="Times New Roman"/>
          <w:lang w:val="en-CA"/>
        </w:rPr>
        <w:tab/>
        <w:t xml:space="preserve">The federal government has the ability to make it easier or harder for Canadians to get mortgages, by changing the amount of the minimum downpayments. Which of the following statements comes closest to your </w:t>
      </w:r>
      <w:proofErr w:type="gramStart"/>
      <w:r w:rsidRPr="00C96008">
        <w:rPr>
          <w:rFonts w:ascii="Calibri" w:eastAsia="Times New Roman" w:hAnsi="Calibri" w:cs="Times New Roman"/>
          <w:lang w:val="en-CA"/>
        </w:rPr>
        <w:t>opinion:</w:t>
      </w:r>
      <w:proofErr w:type="gramEnd"/>
    </w:p>
    <w:p w14:paraId="3229B9D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C96008">
        <w:rPr>
          <w:rFonts w:ascii="Calibri" w:eastAsia="Times New Roman" w:hAnsi="Calibri" w:cs="Times New Roman"/>
          <w:color w:val="0070C0"/>
          <w:lang w:val="fr-CA"/>
        </w:rPr>
        <w:tab/>
      </w:r>
    </w:p>
    <w:p w14:paraId="05CABAD5" w14:textId="77777777" w:rsidR="00C96008" w:rsidRPr="00C96008" w:rsidRDefault="00C96008" w:rsidP="00C96008">
      <w:pPr>
        <w:spacing w:after="0" w:line="240" w:lineRule="auto"/>
        <w:ind w:left="360"/>
        <w:rPr>
          <w:rFonts w:ascii="Calibri" w:eastAsia="Times New Roman" w:hAnsi="Calibri" w:cs="Times New Roman"/>
          <w:lang w:val="fr-CA"/>
        </w:rPr>
      </w:pPr>
    </w:p>
    <w:p w14:paraId="4D6E356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 xml:space="preserve">[ROTATE FIRST TWO ITEMS] </w:t>
      </w:r>
    </w:p>
    <w:p w14:paraId="18046B58" w14:textId="77777777" w:rsidR="00C96008" w:rsidRPr="00C96008" w:rsidRDefault="00C96008" w:rsidP="00C96008">
      <w:pPr>
        <w:spacing w:after="0" w:line="240" w:lineRule="auto"/>
        <w:ind w:left="360"/>
        <w:rPr>
          <w:rFonts w:ascii="Calibri" w:eastAsia="Times New Roman" w:hAnsi="Calibri" w:cs="Times New Roman"/>
          <w:lang w:val="en-CA"/>
        </w:rPr>
      </w:pPr>
    </w:p>
    <w:p w14:paraId="7C96D32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harder for Canadians to get mortgages, to prevent Canadians from defaulting on their mortgages</w:t>
      </w:r>
    </w:p>
    <w:p w14:paraId="412F643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5225A013" w14:textId="77777777" w:rsidR="00C96008" w:rsidRPr="00C96008" w:rsidRDefault="00C96008" w:rsidP="00C96008">
      <w:pPr>
        <w:spacing w:after="0" w:line="240" w:lineRule="auto"/>
        <w:ind w:left="360"/>
        <w:rPr>
          <w:rFonts w:ascii="Calibri" w:eastAsia="Times New Roman" w:hAnsi="Calibri" w:cs="Times New Roman"/>
          <w:lang w:val="fr-CA"/>
        </w:rPr>
      </w:pPr>
    </w:p>
    <w:p w14:paraId="087AD4E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 government should make it easier for Canadians to get mortgages, so that Canadians who want homes can buy them</w:t>
      </w:r>
    </w:p>
    <w:p w14:paraId="6B46F0F1"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1B9648E3" w14:textId="77777777" w:rsidR="00C96008" w:rsidRPr="00C96008" w:rsidRDefault="00C96008" w:rsidP="00C96008">
      <w:pPr>
        <w:spacing w:after="0" w:line="240" w:lineRule="auto"/>
        <w:ind w:left="360"/>
        <w:rPr>
          <w:rFonts w:ascii="Calibri" w:eastAsia="Times New Roman" w:hAnsi="Calibri" w:cs="Times New Roman"/>
          <w:lang w:val="fr-CA"/>
        </w:rPr>
      </w:pPr>
    </w:p>
    <w:p w14:paraId="6F76DF5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lang w:val="en-CA"/>
        </w:rPr>
        <w:t xml:space="preserve">The government should keep the current minimum downpayments required as is </w:t>
      </w:r>
      <w:r w:rsidRPr="00C96008">
        <w:rPr>
          <w:rFonts w:ascii="Calibri" w:eastAsia="Times New Roman" w:hAnsi="Calibri" w:cs="Times New Roman"/>
          <w:b/>
          <w:lang w:val="en-CA"/>
        </w:rPr>
        <w:t>[ALWAYS LAST]</w:t>
      </w:r>
    </w:p>
    <w:p w14:paraId="3E62F34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Le gouvernement devrait garder le montant requis pour les mises de fonds tel qu’il est en ce moment </w:t>
      </w:r>
      <w:r w:rsidRPr="00C96008">
        <w:rPr>
          <w:rFonts w:ascii="Calibri" w:eastAsia="Times New Roman" w:hAnsi="Calibri" w:cs="Times New Roman"/>
          <w:b/>
          <w:color w:val="0070C0"/>
          <w:lang w:val="fr-CA"/>
        </w:rPr>
        <w:t>[ALWAYS LAST]</w:t>
      </w:r>
    </w:p>
    <w:p w14:paraId="751AFF1E" w14:textId="77777777" w:rsidR="00C96008" w:rsidRPr="00C96008" w:rsidRDefault="00C96008" w:rsidP="00C96008">
      <w:pPr>
        <w:spacing w:after="0" w:line="240" w:lineRule="auto"/>
        <w:ind w:left="360"/>
        <w:rPr>
          <w:rFonts w:ascii="Calibri" w:eastAsia="Times New Roman" w:hAnsi="Calibri" w:cs="Times New Roman"/>
          <w:lang w:val="fr-CA"/>
        </w:rPr>
      </w:pPr>
    </w:p>
    <w:p w14:paraId="27BA216E" w14:textId="77777777" w:rsidR="00C96008" w:rsidRPr="00C96008" w:rsidRDefault="00C96008" w:rsidP="00C96008">
      <w:pPr>
        <w:spacing w:after="0" w:line="240" w:lineRule="auto"/>
        <w:ind w:left="360"/>
        <w:rPr>
          <w:rFonts w:ascii="Calibri" w:eastAsia="Times New Roman" w:hAnsi="Calibri" w:cs="Times New Roman"/>
          <w:lang w:val="fr-CA"/>
        </w:rPr>
      </w:pPr>
    </w:p>
    <w:p w14:paraId="2AA1326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H6.</w:t>
      </w:r>
      <w:r w:rsidRPr="00C96008">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(REPEAT SCALE AS NEEDED)</w:t>
      </w:r>
    </w:p>
    <w:p w14:paraId="05188C0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lastRenderedPageBreak/>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C96008">
        <w:rPr>
          <w:rFonts w:ascii="Calibri" w:eastAsia="Times New Roman" w:hAnsi="Calibri" w:cs="Times New Roman"/>
          <w:b/>
          <w:color w:val="0070C0"/>
          <w:lang w:val="fr-CA"/>
        </w:rPr>
        <w:t>[INSERT ITEM]</w:t>
      </w:r>
      <w:r w:rsidRPr="00C96008">
        <w:rPr>
          <w:rFonts w:ascii="Calibri" w:eastAsia="Times New Roman" w:hAnsi="Calibri" w:cs="Times New Roman"/>
          <w:color w:val="0070C0"/>
          <w:lang w:val="fr-CA"/>
        </w:rPr>
        <w:t xml:space="preserve"> ? (RÉPÉTER L’ÉCHELLE AU BESOIN)</w:t>
      </w:r>
    </w:p>
    <w:p w14:paraId="19C03811" w14:textId="77777777" w:rsidR="00C96008" w:rsidRPr="00C96008" w:rsidRDefault="00C96008" w:rsidP="00C96008">
      <w:pPr>
        <w:spacing w:after="0" w:line="240" w:lineRule="auto"/>
        <w:ind w:left="360"/>
        <w:rPr>
          <w:rFonts w:ascii="Calibri" w:eastAsia="Times New Roman" w:hAnsi="Calibri" w:cs="Times New Roman"/>
          <w:lang w:val="fr-CA"/>
        </w:rPr>
      </w:pPr>
    </w:p>
    <w:p w14:paraId="7E33AA01" w14:textId="77777777" w:rsidR="00C96008" w:rsidRPr="00C96008" w:rsidRDefault="00C96008" w:rsidP="00C96008">
      <w:pPr>
        <w:spacing w:after="0" w:line="240" w:lineRule="auto"/>
        <w:ind w:left="360"/>
        <w:rPr>
          <w:rFonts w:ascii="Calibri" w:eastAsia="Times New Roman" w:hAnsi="Calibri" w:cs="Times New Roman"/>
          <w:b/>
          <w:lang w:val="en-US"/>
        </w:rPr>
      </w:pPr>
      <w:r w:rsidRPr="00C96008">
        <w:rPr>
          <w:rFonts w:ascii="Calibri" w:eastAsia="Times New Roman" w:hAnsi="Calibri" w:cs="Times New Roman"/>
          <w:b/>
          <w:lang w:val="en-US"/>
        </w:rPr>
        <w:t>[RANDOMIZE]</w:t>
      </w:r>
    </w:p>
    <w:p w14:paraId="1F0DF3A8"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More affordable housing for low-income groups</w:t>
      </w:r>
    </w:p>
    <w:p w14:paraId="7549414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groupes à faible revenu</w:t>
      </w:r>
    </w:p>
    <w:p w14:paraId="165A4B6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affordable housing to get homeless people off the streets</w:t>
      </w:r>
    </w:p>
    <w:p w14:paraId="210BD67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sortir les sans-abris de la rue</w:t>
      </w:r>
    </w:p>
    <w:p w14:paraId="5E3016A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More affordable housing for seniors</w:t>
      </w:r>
    </w:p>
    <w:p w14:paraId="75E1188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Des logements plus abordables pour les aînés</w:t>
      </w:r>
    </w:p>
    <w:p w14:paraId="5777889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to be used as affordable rental property</w:t>
      </w:r>
    </w:p>
    <w:p w14:paraId="1FBF67D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Une plus grande proportion des immeubles qui serait consacrée à la location de loyers abordables</w:t>
      </w:r>
    </w:p>
    <w:p w14:paraId="0CFE6C6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housing in expensive housing markets, to bring down the cost of real estate</w:t>
      </w:r>
    </w:p>
    <w:p w14:paraId="179297F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logements dans les marchés immobiliers dispendieux afin de faire baisser le prix de l’immobilier</w:t>
      </w:r>
    </w:p>
    <w:p w14:paraId="6DDBEC8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Energy and water efficiency retrofits to existing social housing for low-income earners</w:t>
      </w:r>
    </w:p>
    <w:p w14:paraId="290E4A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245AED4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Making it easier for younger Canadians to buy their first home</w:t>
      </w:r>
    </w:p>
    <w:p w14:paraId="4F4EAE3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Faciliter l’accès à une première propriété pour les jeunes Canadiens</w:t>
      </w:r>
    </w:p>
    <w:p w14:paraId="187D540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Improving the quality of existing social housing for low-income earners</w:t>
      </w:r>
    </w:p>
    <w:p w14:paraId="1B0CB22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Amélioration de la qualité des logements sociaux existants pour les gens à faible revenu</w:t>
      </w:r>
    </w:p>
    <w:p w14:paraId="511AA1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More shelters for the victims of violence</w:t>
      </w:r>
    </w:p>
    <w:p w14:paraId="05AA4CA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Plus de refuges pour les victimes de violence</w:t>
      </w:r>
    </w:p>
    <w:p w14:paraId="714C7CE9" w14:textId="77777777" w:rsidR="00C96008" w:rsidRPr="00C96008" w:rsidRDefault="00C96008" w:rsidP="00C96008">
      <w:pPr>
        <w:spacing w:after="0" w:line="240" w:lineRule="auto"/>
        <w:ind w:left="360"/>
        <w:rPr>
          <w:rFonts w:ascii="Calibri" w:eastAsia="Times New Roman" w:hAnsi="Calibri" w:cs="Times New Roman"/>
          <w:lang w:val="fr-CA"/>
        </w:rPr>
      </w:pPr>
    </w:p>
    <w:p w14:paraId="1E60DE5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[1-10]</w:t>
      </w:r>
    </w:p>
    <w:p w14:paraId="053EBECC" w14:textId="77777777" w:rsidR="00C96008" w:rsidRPr="00C96008" w:rsidRDefault="00C96008" w:rsidP="00C96008">
      <w:pPr>
        <w:spacing w:after="0" w:line="240" w:lineRule="auto"/>
        <w:ind w:left="360"/>
        <w:rPr>
          <w:rFonts w:ascii="Calibri" w:eastAsia="Times New Roman" w:hAnsi="Calibri" w:cs="Times New Roman"/>
          <w:lang w:val="en-CA"/>
        </w:rPr>
      </w:pPr>
    </w:p>
    <w:p w14:paraId="532A5001" w14:textId="77777777" w:rsidR="00C96008" w:rsidRPr="00C96008" w:rsidRDefault="00C96008" w:rsidP="00C96008">
      <w:pPr>
        <w:spacing w:after="0" w:line="240" w:lineRule="auto"/>
        <w:ind w:left="360"/>
        <w:rPr>
          <w:rFonts w:ascii="Calibri" w:eastAsia="Times New Roman" w:hAnsi="Calibri" w:cs="Times New Roman"/>
          <w:lang w:val="en-CA"/>
        </w:rPr>
      </w:pPr>
    </w:p>
    <w:p w14:paraId="194C2389"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[PASSPORT]</w:t>
      </w:r>
    </w:p>
    <w:p w14:paraId="18FC0B33" w14:textId="77777777" w:rsidR="00C96008" w:rsidRPr="00C96008" w:rsidRDefault="00C96008" w:rsidP="00C96008">
      <w:pPr>
        <w:spacing w:after="0" w:line="240" w:lineRule="auto"/>
        <w:ind w:left="360"/>
        <w:rPr>
          <w:rFonts w:ascii="Calibri" w:eastAsia="Times New Roman" w:hAnsi="Calibri" w:cs="Times New Roman"/>
          <w:lang w:val="en-CA"/>
        </w:rPr>
      </w:pPr>
    </w:p>
    <w:p w14:paraId="1846617F"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P1.</w:t>
      </w:r>
      <w:r w:rsidRPr="00C96008">
        <w:rPr>
          <w:rFonts w:ascii="Calibri" w:eastAsia="Times New Roman" w:hAnsi="Calibri" w:cs="Times New Roman"/>
          <w:lang w:val="en-CA"/>
        </w:rPr>
        <w:tab/>
        <w:t xml:space="preserve">As far as you are aware, what are the current laws for Canadian citizens entering Canada after visiting another country? </w:t>
      </w:r>
      <w:r w:rsidRPr="00C96008">
        <w:rPr>
          <w:rFonts w:ascii="Calibri" w:eastAsia="Times New Roman" w:hAnsi="Calibri" w:cs="Times New Roman"/>
          <w:lang w:val="fr-CA"/>
        </w:rPr>
        <w:t>(READ LIST)</w:t>
      </w:r>
    </w:p>
    <w:p w14:paraId="5F1700E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Selon ce que vous en savez, quelles sont les lois en place pour les citoyens canadiens qui reviennent au Canada après avoir visité un autre pays ? (LIRE LA LISTE)</w:t>
      </w:r>
    </w:p>
    <w:p w14:paraId="108B825B" w14:textId="77777777" w:rsidR="00C96008" w:rsidRPr="00C96008" w:rsidRDefault="00C96008" w:rsidP="00C96008">
      <w:pPr>
        <w:spacing w:after="0" w:line="240" w:lineRule="auto"/>
        <w:ind w:left="360"/>
        <w:rPr>
          <w:rFonts w:ascii="Calibri" w:eastAsia="Times New Roman" w:hAnsi="Calibri" w:cs="Times New Roman"/>
          <w:lang w:val="fr-CA"/>
        </w:rPr>
      </w:pPr>
    </w:p>
    <w:p w14:paraId="5314930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They must provide a Canadian passport</w:t>
      </w:r>
    </w:p>
    <w:p w14:paraId="5758852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doivent montrer un passeport canadien</w:t>
      </w:r>
    </w:p>
    <w:p w14:paraId="79F9D3D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can provide a Canadian passport OR another identity document</w:t>
      </w:r>
    </w:p>
    <w:p w14:paraId="00406CF9" w14:textId="77777777" w:rsidR="00C96008" w:rsidRPr="00C96008" w:rsidRDefault="00C96008" w:rsidP="00C96008">
      <w:pPr>
        <w:spacing w:after="0" w:line="240" w:lineRule="auto"/>
        <w:ind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peuvent montrer un passeport canadien OU une autre pièce d’identité</w:t>
      </w:r>
    </w:p>
    <w:p w14:paraId="42A130C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They do not need to provide any identity documents</w:t>
      </w:r>
    </w:p>
    <w:p w14:paraId="3CD9DF9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Ils n’ont besoin d’aucune pièce d’identité</w:t>
      </w:r>
    </w:p>
    <w:p w14:paraId="0D64B300" w14:textId="77777777" w:rsidR="00C96008" w:rsidRPr="00C96008" w:rsidRDefault="00C96008" w:rsidP="00C96008">
      <w:pPr>
        <w:spacing w:after="0" w:line="240" w:lineRule="auto"/>
        <w:ind w:left="360"/>
        <w:rPr>
          <w:rFonts w:ascii="Calibri" w:eastAsia="Times New Roman" w:hAnsi="Calibri" w:cs="Times New Roman"/>
          <w:lang w:val="fr-CA"/>
        </w:rPr>
      </w:pPr>
    </w:p>
    <w:p w14:paraId="6B33D17A" w14:textId="77777777" w:rsidR="00C96008" w:rsidRPr="00C96008" w:rsidRDefault="00C96008" w:rsidP="00C96008">
      <w:pPr>
        <w:spacing w:after="0" w:line="240" w:lineRule="auto"/>
        <w:ind w:left="360"/>
        <w:rPr>
          <w:rFonts w:ascii="Calibri" w:eastAsia="Times New Roman" w:hAnsi="Calibri" w:cs="Times New Roman"/>
          <w:lang w:val="fr-CA"/>
        </w:rPr>
      </w:pPr>
    </w:p>
    <w:p w14:paraId="3DF8244A"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P2.</w:t>
      </w:r>
      <w:r w:rsidRPr="00C96008">
        <w:rPr>
          <w:rFonts w:ascii="Calibri" w:eastAsia="Times New Roman" w:hAnsi="Calibri" w:cs="Times New Roman"/>
          <w:lang w:val="en-CA"/>
        </w:rPr>
        <w:tab/>
        <w:t xml:space="preserve">Currently, Canadian citizens travelling internationally are not legally required to provide a Canadian passport to return to Canada if they have another document that proves </w:t>
      </w:r>
      <w:r w:rsidRPr="00C96008">
        <w:rPr>
          <w:rFonts w:ascii="Calibri" w:eastAsia="Times New Roman" w:hAnsi="Calibri" w:cs="Times New Roman"/>
          <w:lang w:val="en-CA"/>
        </w:rPr>
        <w:lastRenderedPageBreak/>
        <w:t>their identity and Canadian citizenship. Passports are required to board an aircraft, but it does not need to be a Canadian passport.</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 xml:space="preserve">Do you strongly support, somewhat support, somewhat oppose, or strongly oppose making it mandatory for Canadian citizens returning to Canada to use a Canadian passport? </w:t>
      </w:r>
    </w:p>
    <w:p w14:paraId="7395052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 xml:space="preserve">(INTERVIEWER NOTES: If asked, can clarify with the following information: </w:t>
      </w:r>
    </w:p>
    <w:p w14:paraId="36F43E1B"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Those with dual citizenship would be required to use their Canadian passport when returning to Canada.  Assume that Canadian citizens who have NEXUS cards would not be required to show their Canadian passports.)</w:t>
      </w:r>
    </w:p>
    <w:p w14:paraId="52FF527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ce moment, les citoyens canadiens qui voyagent à l’étranger ne sont pas obligés de montrer un passeport canadien pour revenir au Canada s’ils ont un autre document qui prouve leur identité et la citoyenneté canadienne. Le passeport est nécessaire pour monter dans un avion, mais il n’est pas nécessaire que ce soit un passeport canadien.</w:t>
      </w:r>
    </w:p>
    <w:p w14:paraId="280BBC6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fortement favorable, plutôt favorable, plutôt opposé ou fortement opposé de rendre obligatoire l’utilisation du passeport canadien pour les citoyens canadiens qui reviennent au Canada ?</w:t>
      </w:r>
    </w:p>
    <w:p w14:paraId="6548A4F2"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(AU BESOIN, L’INTERVIEWEUR PEUT CLARIFIER À L’AIDE DE L’INFORMATION SUIVANTE : Les gens ayant une double-citoyenneté seraient obligés d’utiliser leur passeport canadien à leur retour au Canada. Les citoyens canadiens ayant une carte NEXUS ne seraient pas obligés de montrer leur passeport canadien.)</w:t>
      </w:r>
    </w:p>
    <w:p w14:paraId="2EECC1B7" w14:textId="77777777" w:rsidR="00C96008" w:rsidRPr="00C96008" w:rsidRDefault="00C96008" w:rsidP="00C96008">
      <w:pPr>
        <w:spacing w:after="0" w:line="240" w:lineRule="auto"/>
        <w:ind w:left="360"/>
        <w:rPr>
          <w:rFonts w:ascii="Calibri" w:eastAsia="Times New Roman" w:hAnsi="Calibri" w:cs="Times New Roman"/>
          <w:lang w:val="fr-CA"/>
        </w:rPr>
      </w:pPr>
    </w:p>
    <w:p w14:paraId="4BD04F3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support</w:t>
      </w:r>
    </w:p>
    <w:p w14:paraId="117CB5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favorable</w:t>
      </w:r>
    </w:p>
    <w:p w14:paraId="783D378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Somewhat support</w:t>
      </w:r>
    </w:p>
    <w:p w14:paraId="5F8945D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favorable</w:t>
      </w:r>
    </w:p>
    <w:p w14:paraId="3049EBC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Somewhat oppose</w:t>
      </w:r>
    </w:p>
    <w:p w14:paraId="1EE614F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Plutôt opposé,</w:t>
      </w:r>
    </w:p>
    <w:p w14:paraId="7BC031D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Strongly oppose</w:t>
      </w:r>
    </w:p>
    <w:p w14:paraId="174599B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Fortement opposé)</w:t>
      </w:r>
    </w:p>
    <w:p w14:paraId="6427D92D" w14:textId="77777777" w:rsidR="00C96008" w:rsidRPr="00C96008" w:rsidRDefault="00C96008" w:rsidP="00C96008">
      <w:pPr>
        <w:spacing w:after="0" w:line="240" w:lineRule="auto"/>
        <w:ind w:left="360"/>
        <w:rPr>
          <w:rFonts w:ascii="Calibri" w:eastAsia="Times New Roman" w:hAnsi="Calibri" w:cs="Times New Roman"/>
          <w:lang w:val="en-CA"/>
        </w:rPr>
      </w:pPr>
    </w:p>
    <w:p w14:paraId="67C3744E"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[DEMOGRAPHICS]</w:t>
      </w:r>
    </w:p>
    <w:p w14:paraId="5051AFD3" w14:textId="77777777" w:rsidR="00C96008" w:rsidRPr="00C96008" w:rsidRDefault="00C96008" w:rsidP="00C96008">
      <w:pPr>
        <w:spacing w:after="0" w:line="240" w:lineRule="auto"/>
        <w:ind w:left="360"/>
        <w:rPr>
          <w:rFonts w:ascii="Calibri" w:eastAsia="Times New Roman" w:hAnsi="Calibri" w:cs="Times New Roman"/>
          <w:lang w:val="en-CA"/>
        </w:rPr>
      </w:pPr>
    </w:p>
    <w:p w14:paraId="68D3032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To finish, I'd like to ask you some questions for statistical purposes only.  Please be assured that your answers will remain completely confidential.</w:t>
      </w:r>
    </w:p>
    <w:p w14:paraId="022DA0C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2B7EAEF1" w14:textId="77777777" w:rsidR="00C96008" w:rsidRPr="00C96008" w:rsidRDefault="00C96008" w:rsidP="00C96008">
      <w:pPr>
        <w:spacing w:after="0" w:line="240" w:lineRule="auto"/>
        <w:ind w:left="360"/>
        <w:rPr>
          <w:rFonts w:ascii="Calibri" w:eastAsia="Times New Roman" w:hAnsi="Calibri" w:cs="Times New Roman"/>
          <w:lang w:val="fr-CA"/>
        </w:rPr>
      </w:pPr>
    </w:p>
    <w:p w14:paraId="360A1E8F"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w:t>
      </w:r>
      <w:r w:rsidRPr="00C96008">
        <w:rPr>
          <w:rFonts w:ascii="Calibri" w:eastAsia="Times New Roman" w:hAnsi="Calibri" w:cs="Times New Roman"/>
          <w:lang w:val="fr-CA"/>
        </w:rPr>
        <w:tab/>
      </w:r>
      <w:r w:rsidRPr="00C96008">
        <w:rPr>
          <w:rFonts w:ascii="Calibri" w:eastAsia="Times New Roman" w:hAnsi="Calibri" w:cs="Times New Roman"/>
          <w:lang w:val="fr-CA"/>
        </w:rPr>
        <w:tab/>
        <w:t xml:space="preserve">In what year were you born? (RECORD YEAR) </w:t>
      </w:r>
    </w:p>
    <w:p w14:paraId="3D43179C" w14:textId="77777777" w:rsidR="00C96008" w:rsidRPr="00C96008" w:rsidRDefault="00C96008" w:rsidP="00C96008">
      <w:pPr>
        <w:spacing w:after="0" w:line="240" w:lineRule="auto"/>
        <w:ind w:left="1080" w:firstLine="36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Quelle est votre année de naissance ? </w:t>
      </w:r>
      <w:r w:rsidRPr="00C96008">
        <w:rPr>
          <w:rFonts w:ascii="Calibri" w:eastAsia="Times New Roman" w:hAnsi="Calibri" w:cs="Times New Roman"/>
          <w:color w:val="0070C0"/>
          <w:lang w:val="en-CA"/>
        </w:rPr>
        <w:t>(ENREGISTRER L’ANNÉE)</w:t>
      </w:r>
    </w:p>
    <w:p w14:paraId="51ED9656" w14:textId="77777777" w:rsidR="00C96008" w:rsidRPr="00C96008" w:rsidRDefault="00C96008" w:rsidP="00C96008">
      <w:pPr>
        <w:spacing w:after="0" w:line="240" w:lineRule="auto"/>
        <w:ind w:left="360"/>
        <w:rPr>
          <w:rFonts w:ascii="Calibri" w:eastAsia="Times New Roman" w:hAnsi="Calibri" w:cs="Times New Roman"/>
          <w:lang w:val="en-CA"/>
        </w:rPr>
      </w:pPr>
    </w:p>
    <w:p w14:paraId="22AD32D7"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[1900-2016]</w:t>
      </w:r>
    </w:p>
    <w:p w14:paraId="69843486" w14:textId="77777777" w:rsidR="00C96008" w:rsidRPr="00C96008" w:rsidRDefault="00C96008" w:rsidP="00C96008">
      <w:pPr>
        <w:spacing w:after="0" w:line="240" w:lineRule="auto"/>
        <w:ind w:left="360"/>
        <w:rPr>
          <w:rFonts w:ascii="Calibri" w:eastAsia="Times New Roman" w:hAnsi="Calibri" w:cs="Times New Roman"/>
          <w:lang w:val="en-CA"/>
        </w:rPr>
      </w:pPr>
    </w:p>
    <w:p w14:paraId="0FDFF16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[IF D1=DK/REF, ASK D2; OTHERWISE SKIP TO D3]</w:t>
      </w:r>
    </w:p>
    <w:p w14:paraId="1D3C54B5" w14:textId="77777777" w:rsidR="00C96008" w:rsidRPr="00C96008" w:rsidRDefault="00C96008" w:rsidP="00C96008">
      <w:pPr>
        <w:spacing w:after="0" w:line="240" w:lineRule="auto"/>
        <w:ind w:left="360"/>
        <w:rPr>
          <w:rFonts w:ascii="Calibri" w:eastAsia="Times New Roman" w:hAnsi="Calibri" w:cs="Times New Roman"/>
          <w:lang w:val="en-CA"/>
        </w:rPr>
      </w:pPr>
    </w:p>
    <w:p w14:paraId="2E8A734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D2.</w:t>
      </w:r>
      <w:r w:rsidRPr="00C96008">
        <w:rPr>
          <w:rFonts w:ascii="Calibri" w:eastAsia="Times New Roman" w:hAnsi="Calibri" w:cs="Times New Roman"/>
          <w:lang w:val="en-CA"/>
        </w:rPr>
        <w:tab/>
      </w:r>
      <w:r w:rsidRPr="00C96008">
        <w:rPr>
          <w:rFonts w:ascii="Calibri" w:eastAsia="Times New Roman" w:hAnsi="Calibri" w:cs="Times New Roman"/>
          <w:lang w:val="en-CA"/>
        </w:rPr>
        <w:tab/>
        <w:t>Which of the following age categories do you fall into? (READ LIST UNTIL I</w:t>
      </w:r>
      <w:r w:rsidRPr="00C96008">
        <w:rPr>
          <w:rFonts w:ascii="Calibri" w:eastAsia="Times New Roman" w:hAnsi="Calibri" w:cs="Times New Roman"/>
          <w:lang w:val="en-CA"/>
        </w:rPr>
        <w:tab/>
      </w:r>
      <w:r w:rsidRPr="00C96008">
        <w:rPr>
          <w:rFonts w:ascii="Calibri" w:eastAsia="Times New Roman" w:hAnsi="Calibri" w:cs="Times New Roman"/>
          <w:lang w:val="en-CA"/>
        </w:rPr>
        <w:tab/>
      </w:r>
      <w:r w:rsidRPr="00C96008">
        <w:rPr>
          <w:rFonts w:ascii="Calibri" w:eastAsia="Times New Roman" w:hAnsi="Calibri" w:cs="Times New Roman"/>
          <w:lang w:val="en-CA"/>
        </w:rPr>
        <w:tab/>
        <w:t>NTERRUPTED, ACCEPT ONE RESPONSE)</w:t>
      </w:r>
    </w:p>
    <w:p w14:paraId="107453BE"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À quel groupe d’âge appartenez-vous ? (LIRE LA LISTE JUSQU’À INTERRUPTION ; ACCEPTEZ UNE RÉPONSE)</w:t>
      </w:r>
    </w:p>
    <w:p w14:paraId="59BD4C4E" w14:textId="77777777" w:rsidR="00C96008" w:rsidRPr="00C96008" w:rsidRDefault="00C96008" w:rsidP="00C96008">
      <w:pPr>
        <w:spacing w:after="0" w:line="240" w:lineRule="auto"/>
        <w:ind w:left="360"/>
        <w:rPr>
          <w:rFonts w:ascii="Calibri" w:eastAsia="Times New Roman" w:hAnsi="Calibri" w:cs="Times New Roman"/>
          <w:lang w:val="fr-CA"/>
        </w:rPr>
      </w:pPr>
    </w:p>
    <w:p w14:paraId="4E253396"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lastRenderedPageBreak/>
        <w:t>18 to 24</w:t>
      </w:r>
    </w:p>
    <w:p w14:paraId="0438E6E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18 à 24 ans</w:t>
      </w:r>
    </w:p>
    <w:p w14:paraId="15FDC9A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25 to 34</w:t>
      </w:r>
    </w:p>
    <w:p w14:paraId="442D36C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25 à 35 ans</w:t>
      </w:r>
    </w:p>
    <w:p w14:paraId="159B2B7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35 to 44</w:t>
      </w:r>
    </w:p>
    <w:p w14:paraId="7CE020E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35 à 44 ans</w:t>
      </w:r>
    </w:p>
    <w:p w14:paraId="3D5BAE4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45 to 54</w:t>
      </w:r>
    </w:p>
    <w:p w14:paraId="013A1B56"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45 à 54 ans</w:t>
      </w:r>
    </w:p>
    <w:p w14:paraId="2D376C8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55 to 64 </w:t>
      </w:r>
    </w:p>
    <w:p w14:paraId="424BA9C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55 à 64 ans</w:t>
      </w:r>
    </w:p>
    <w:p w14:paraId="6BBBF1E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65 or older</w:t>
      </w:r>
    </w:p>
    <w:p w14:paraId="243BB6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65 ans et plus</w:t>
      </w:r>
    </w:p>
    <w:p w14:paraId="21DEFEEE" w14:textId="77777777" w:rsidR="00C96008" w:rsidRPr="00C96008" w:rsidRDefault="00C96008" w:rsidP="00C96008">
      <w:pPr>
        <w:spacing w:after="0" w:line="240" w:lineRule="auto"/>
        <w:ind w:left="360"/>
        <w:rPr>
          <w:rFonts w:ascii="Calibri" w:eastAsia="Times New Roman" w:hAnsi="Calibri" w:cs="Times New Roman"/>
          <w:lang w:val="fr-CA"/>
        </w:rPr>
      </w:pPr>
    </w:p>
    <w:p w14:paraId="02E6AAC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w:t>
      </w:r>
    </w:p>
    <w:p w14:paraId="6631941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D3.</w:t>
      </w:r>
      <w:r w:rsidRPr="00C96008">
        <w:rPr>
          <w:rFonts w:ascii="Calibri" w:eastAsia="Times New Roman" w:hAnsi="Calibri" w:cs="Times New Roman"/>
          <w:lang w:val="en-CA"/>
        </w:rPr>
        <w:tab/>
      </w:r>
      <w:r w:rsidRPr="00C96008">
        <w:rPr>
          <w:rFonts w:ascii="Calibri" w:eastAsia="Times New Roman" w:hAnsi="Calibri" w:cs="Times New Roman"/>
          <w:lang w:val="en-CA"/>
        </w:rPr>
        <w:tab/>
        <w:t xml:space="preserve">What is the highest level of formal education that you have completed to date? </w:t>
      </w:r>
    </w:p>
    <w:p w14:paraId="170B185E" w14:textId="77777777" w:rsidR="00C96008" w:rsidRPr="00C96008" w:rsidRDefault="00C96008" w:rsidP="00C96008">
      <w:pPr>
        <w:spacing w:after="0" w:line="240" w:lineRule="auto"/>
        <w:ind w:left="1080" w:firstLine="360"/>
        <w:rPr>
          <w:rFonts w:ascii="Calibri" w:eastAsia="Times New Roman" w:hAnsi="Calibri" w:cs="Times New Roman"/>
          <w:lang w:val="en-CA"/>
        </w:rPr>
      </w:pPr>
      <w:r w:rsidRPr="00C96008">
        <w:rPr>
          <w:rFonts w:ascii="Calibri" w:eastAsia="Times New Roman" w:hAnsi="Calibri" w:cs="Times New Roman"/>
          <w:lang w:val="en-CA"/>
        </w:rPr>
        <w:t>(READ LIST UNTIL INTERRUPTED, ACCEPT ONE RESPONSE)</w:t>
      </w:r>
    </w:p>
    <w:p w14:paraId="1FB288B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Quel est le plus haut niveau de scolarité que vous avez atteint ? (LIRE LA LISTE JUSQU’À INTERRUPTION ; ACCEPTEZ UNE RÉPONSE)</w:t>
      </w:r>
    </w:p>
    <w:p w14:paraId="1F34BC83" w14:textId="77777777" w:rsidR="00C96008" w:rsidRPr="00C96008" w:rsidRDefault="00C96008" w:rsidP="00C96008">
      <w:pPr>
        <w:spacing w:after="0" w:line="240" w:lineRule="auto"/>
        <w:ind w:left="360"/>
        <w:rPr>
          <w:rFonts w:ascii="Calibri" w:eastAsia="Times New Roman" w:hAnsi="Calibri" w:cs="Times New Roman"/>
          <w:lang w:val="fr-CA"/>
        </w:rPr>
      </w:pPr>
    </w:p>
    <w:p w14:paraId="4530BF1D"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Grade 8 or less</w:t>
      </w:r>
    </w:p>
    <w:p w14:paraId="7A2086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Primaire ou moins</w:t>
      </w:r>
    </w:p>
    <w:p w14:paraId="4CE76E61"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Some high school</w:t>
      </w:r>
    </w:p>
    <w:p w14:paraId="65824A64"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Quelques années d’études secondaires</w:t>
      </w:r>
    </w:p>
    <w:p w14:paraId="526CBF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High School diploma or equivalent</w:t>
      </w:r>
    </w:p>
    <w:p w14:paraId="30F32F0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Diplôme d’études secondaires ou l’équivalent</w:t>
      </w:r>
    </w:p>
    <w:p w14:paraId="7C5F313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Registered Apprenticeship or other trades certificate or diploma</w:t>
      </w:r>
    </w:p>
    <w:p w14:paraId="6AF12FB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Apprentissage enregistré ou autre certificat ou diplôme d’une école de métiers</w:t>
      </w:r>
    </w:p>
    <w:p w14:paraId="41BFE2E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College, CEGEP or other non-university certificate or diploma</w:t>
      </w:r>
    </w:p>
    <w:p w14:paraId="7971BCDE"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Certificat ou diplôme d’un collège, cégep ou autre établissement non universitaire</w:t>
      </w:r>
    </w:p>
    <w:p w14:paraId="1B678CE2"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University certificate or diploma below bachelor's level</w:t>
      </w:r>
    </w:p>
    <w:p w14:paraId="6E9473DE"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Certificat ou diplôme universitaire inférieur au baccalauréat</w:t>
      </w:r>
    </w:p>
    <w:p w14:paraId="502E0D93"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Bachelor's degree</w:t>
      </w:r>
    </w:p>
    <w:p w14:paraId="11CB990C"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Baccalauréat</w:t>
      </w:r>
    </w:p>
    <w:p w14:paraId="4ABB104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Post graduate degree above bachelor's level</w:t>
      </w:r>
    </w:p>
    <w:p w14:paraId="056BCF4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Diplôme d’études universitaire supérieur au baccalauréat</w:t>
      </w:r>
    </w:p>
    <w:p w14:paraId="13FCAB92" w14:textId="77777777" w:rsidR="00C96008" w:rsidRPr="00C96008" w:rsidRDefault="00C96008" w:rsidP="00C96008">
      <w:pPr>
        <w:spacing w:after="0" w:line="240" w:lineRule="auto"/>
        <w:ind w:left="360"/>
        <w:rPr>
          <w:rFonts w:ascii="Calibri" w:eastAsia="Times New Roman" w:hAnsi="Calibri" w:cs="Times New Roman"/>
          <w:lang w:val="fr-CA"/>
        </w:rPr>
      </w:pPr>
    </w:p>
    <w:p w14:paraId="5F4EB769"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D4.</w:t>
      </w:r>
      <w:r w:rsidRPr="00C96008">
        <w:rPr>
          <w:rFonts w:ascii="Calibri" w:eastAsia="Times New Roman" w:hAnsi="Calibri" w:cs="Times New Roman"/>
          <w:lang w:val="en-CA"/>
        </w:rPr>
        <w:tab/>
        <w:t xml:space="preserve">Which of the following categories best describes your current employment status? </w:t>
      </w:r>
      <w:r w:rsidRPr="00C96008">
        <w:rPr>
          <w:rFonts w:ascii="Calibri" w:eastAsia="Times New Roman" w:hAnsi="Calibri" w:cs="Times New Roman"/>
          <w:lang w:val="fr-CA"/>
        </w:rPr>
        <w:t>(READ LIST UNTIL INTERRUPTED, ACCEPT ONE RESPONSE)</w:t>
      </w:r>
    </w:p>
    <w:p w14:paraId="69DF19E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t xml:space="preserve">Laquelle des descriptions suivantes correspond le mieux à votre situation d’emploi actuelle ? </w:t>
      </w:r>
      <w:r w:rsidRPr="00C96008">
        <w:rPr>
          <w:rFonts w:ascii="Calibri" w:eastAsia="Times New Roman" w:hAnsi="Calibri" w:cs="Times New Roman"/>
          <w:color w:val="0070C0"/>
          <w:lang w:val="en-CA"/>
        </w:rPr>
        <w:t xml:space="preserve">(LIRE LA LISTE JUSQU’À </w:t>
      </w:r>
      <w:proofErr w:type="gramStart"/>
      <w:r w:rsidRPr="00C96008">
        <w:rPr>
          <w:rFonts w:ascii="Calibri" w:eastAsia="Times New Roman" w:hAnsi="Calibri" w:cs="Times New Roman"/>
          <w:color w:val="0070C0"/>
          <w:lang w:val="en-CA"/>
        </w:rPr>
        <w:t>INTERRUPTION ;</w:t>
      </w:r>
      <w:proofErr w:type="gramEnd"/>
      <w:r w:rsidRPr="00C96008">
        <w:rPr>
          <w:rFonts w:ascii="Calibri" w:eastAsia="Times New Roman" w:hAnsi="Calibri" w:cs="Times New Roman"/>
          <w:color w:val="0070C0"/>
          <w:lang w:val="en-CA"/>
        </w:rPr>
        <w:t xml:space="preserve"> ACCEPTEZ UNE RÉPONSE)</w:t>
      </w:r>
    </w:p>
    <w:p w14:paraId="2EF175D5" w14:textId="77777777" w:rsidR="00C96008" w:rsidRPr="00C96008" w:rsidRDefault="00C96008" w:rsidP="00C96008">
      <w:pPr>
        <w:spacing w:after="0" w:line="240" w:lineRule="auto"/>
        <w:ind w:left="360"/>
        <w:rPr>
          <w:rFonts w:ascii="Calibri" w:eastAsia="Times New Roman" w:hAnsi="Calibri" w:cs="Times New Roman"/>
          <w:lang w:val="en-CA"/>
        </w:rPr>
      </w:pPr>
    </w:p>
    <w:p w14:paraId="004227BA"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Working full-time, that is, 35 or more hours per week</w:t>
      </w:r>
    </w:p>
    <w:p w14:paraId="04FAB8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plein, c.-à-d. 35 heures ou plus par semaine</w:t>
      </w:r>
    </w:p>
    <w:p w14:paraId="218AAD5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 xml:space="preserve">Working part-time, that is, less than 35 hours per week </w:t>
      </w:r>
    </w:p>
    <w:p w14:paraId="6028E68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Travailleur(se) à temps partiel, c.-à-d. moins de 35 heures par semaine</w:t>
      </w:r>
    </w:p>
    <w:p w14:paraId="1C21206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Self-employed</w:t>
      </w:r>
    </w:p>
    <w:p w14:paraId="3DE5C12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Travailleur(se) autonome</w:t>
      </w:r>
    </w:p>
    <w:p w14:paraId="322EC6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Unemployed, but looking for work</w:t>
      </w:r>
    </w:p>
    <w:p w14:paraId="47711AB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lastRenderedPageBreak/>
        <w:t>Sans emploi, mais à la recherche d’un emploi</w:t>
      </w:r>
    </w:p>
    <w:p w14:paraId="5919F20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 student attending school full-time</w:t>
      </w:r>
    </w:p>
    <w:p w14:paraId="536809A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Étudiant(e) à temps plein</w:t>
      </w:r>
    </w:p>
    <w:p w14:paraId="5947549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Retired</w:t>
      </w:r>
    </w:p>
    <w:p w14:paraId="2083ECA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Retraité(e)</w:t>
      </w:r>
    </w:p>
    <w:p w14:paraId="001BBD4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Not in the workforce (full-time homemaker, unemployed, not looking for work)</w:t>
      </w:r>
    </w:p>
    <w:p w14:paraId="4339467A"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À l’extérieur du marché du travail (personne au foyer à temps plein ou sans emploi et non à la recherche d’un emploi)</w:t>
      </w:r>
    </w:p>
    <w:p w14:paraId="07518F91" w14:textId="77777777" w:rsidR="00C96008" w:rsidRPr="00C96008" w:rsidRDefault="00C96008" w:rsidP="00C96008">
      <w:pPr>
        <w:spacing w:after="0" w:line="240" w:lineRule="auto"/>
        <w:ind w:firstLine="360"/>
        <w:rPr>
          <w:rFonts w:ascii="Calibri" w:eastAsia="Times New Roman" w:hAnsi="Calibri" w:cs="Times New Roman"/>
          <w:lang w:val="en-CA"/>
        </w:rPr>
      </w:pPr>
      <w:r w:rsidRPr="00C96008">
        <w:rPr>
          <w:rFonts w:ascii="Calibri" w:eastAsia="Times New Roman" w:hAnsi="Calibri" w:cs="Times New Roman"/>
          <w:lang w:val="en-CA"/>
        </w:rPr>
        <w:t>(DO NOT READ) Other – (DO NOT SPECIFY)</w:t>
      </w:r>
    </w:p>
    <w:p w14:paraId="5EFD55FC"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(NE PAS LIRE) Autre – (NE PAS PRÉCISER)</w:t>
      </w:r>
    </w:p>
    <w:p w14:paraId="37D89A1C" w14:textId="77777777" w:rsidR="00C96008" w:rsidRPr="00C96008" w:rsidRDefault="00C96008" w:rsidP="00C96008">
      <w:pPr>
        <w:spacing w:after="0" w:line="240" w:lineRule="auto"/>
        <w:ind w:left="360"/>
        <w:rPr>
          <w:rFonts w:ascii="Calibri" w:eastAsia="Times New Roman" w:hAnsi="Calibri" w:cs="Times New Roman"/>
          <w:lang w:val="fr-CA"/>
        </w:rPr>
      </w:pPr>
    </w:p>
    <w:p w14:paraId="0B9CFDCA" w14:textId="77777777" w:rsidR="00C96008" w:rsidRPr="00C96008" w:rsidRDefault="00C96008" w:rsidP="00C96008">
      <w:pPr>
        <w:spacing w:after="0" w:line="240" w:lineRule="auto"/>
        <w:ind w:left="360"/>
        <w:rPr>
          <w:rFonts w:ascii="Calibri" w:eastAsia="Times New Roman" w:hAnsi="Calibri" w:cs="Times New Roman"/>
          <w:lang w:val="fr-CA"/>
        </w:rPr>
      </w:pPr>
    </w:p>
    <w:p w14:paraId="20C0EB27"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D5.</w:t>
      </w:r>
      <w:r w:rsidRPr="00C96008">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C96008">
        <w:rPr>
          <w:rFonts w:ascii="Calibri" w:eastAsia="Times New Roman" w:hAnsi="Calibri" w:cs="Times New Roman"/>
          <w:lang w:val="fr-CA"/>
        </w:rPr>
        <w:t>(READ LIST UNTIL INTERRUPTED)</w:t>
      </w:r>
    </w:p>
    <w:p w14:paraId="2409F68F"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2D44990D" w14:textId="77777777" w:rsidR="00C96008" w:rsidRPr="00C96008" w:rsidRDefault="00C96008" w:rsidP="00C96008">
      <w:pPr>
        <w:spacing w:after="0" w:line="240" w:lineRule="auto"/>
        <w:ind w:left="360"/>
        <w:rPr>
          <w:rFonts w:ascii="Calibri" w:eastAsia="Times New Roman" w:hAnsi="Calibri" w:cs="Times New Roman"/>
          <w:lang w:val="fr-CA"/>
        </w:rPr>
      </w:pPr>
    </w:p>
    <w:p w14:paraId="3BB05E0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Under $20,000</w:t>
      </w:r>
    </w:p>
    <w:p w14:paraId="7814890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Moins de 20 000 $</w:t>
      </w:r>
    </w:p>
    <w:p w14:paraId="46DB061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$20,000 to just under $40,000</w:t>
      </w:r>
    </w:p>
    <w:p w14:paraId="5B84EA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20 000 $ à 40 000 $</w:t>
      </w:r>
    </w:p>
    <w:p w14:paraId="15131AA9"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$40,000 to just under $60,000</w:t>
      </w:r>
    </w:p>
    <w:p w14:paraId="18F2928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40 000 $ à 60 000 $</w:t>
      </w:r>
    </w:p>
    <w:p w14:paraId="2CEAE875"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$60,000 to just under $80,000</w:t>
      </w:r>
    </w:p>
    <w:p w14:paraId="4AE48D9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60 000 $ à 80 000 $</w:t>
      </w:r>
    </w:p>
    <w:p w14:paraId="3D17F54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$80,000 to just under $100,000</w:t>
      </w:r>
    </w:p>
    <w:p w14:paraId="5B2A6DF4"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80 000 $ à 100 000 $</w:t>
      </w:r>
    </w:p>
    <w:p w14:paraId="05C9017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$100,000 to just under $150,000</w:t>
      </w:r>
    </w:p>
    <w:p w14:paraId="0B49BAD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100 000 $ à 150 000 $</w:t>
      </w:r>
    </w:p>
    <w:p w14:paraId="2691EC6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$150,000 and above</w:t>
      </w:r>
    </w:p>
    <w:p w14:paraId="4726EF87"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150 000 $ et plus</w:t>
      </w:r>
    </w:p>
    <w:p w14:paraId="3BBFEC27" w14:textId="77777777" w:rsidR="00C96008" w:rsidRPr="00C96008" w:rsidRDefault="00C96008" w:rsidP="00C96008">
      <w:pPr>
        <w:spacing w:after="0" w:line="240" w:lineRule="auto"/>
        <w:ind w:left="360"/>
        <w:rPr>
          <w:rFonts w:ascii="Calibri" w:eastAsia="Times New Roman" w:hAnsi="Calibri" w:cs="Times New Roman"/>
          <w:lang w:val="en-CA"/>
        </w:rPr>
      </w:pPr>
    </w:p>
    <w:p w14:paraId="4CD37367" w14:textId="77777777" w:rsidR="00C96008" w:rsidRPr="00C96008" w:rsidRDefault="00C96008" w:rsidP="00C96008">
      <w:pPr>
        <w:spacing w:after="0" w:line="240" w:lineRule="auto"/>
        <w:ind w:left="360"/>
        <w:rPr>
          <w:rFonts w:ascii="Calibri" w:eastAsia="Times New Roman" w:hAnsi="Calibri" w:cs="Times New Roman"/>
          <w:lang w:val="en-CA"/>
        </w:rPr>
      </w:pPr>
    </w:p>
    <w:p w14:paraId="66FF0B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D6.</w:t>
      </w:r>
      <w:r w:rsidRPr="00C96008">
        <w:rPr>
          <w:rFonts w:ascii="Calibri" w:eastAsia="Times New Roman" w:hAnsi="Calibri" w:cs="Times New Roman"/>
          <w:lang w:val="en-CA"/>
        </w:rPr>
        <w:tab/>
      </w:r>
      <w:r w:rsidRPr="00C96008">
        <w:rPr>
          <w:rFonts w:ascii="Calibri" w:eastAsia="Times New Roman" w:hAnsi="Calibri" w:cs="Times New Roman"/>
          <w:lang w:val="en-CA"/>
        </w:rPr>
        <w:tab/>
        <w:t>Do you have any children of any age living in your household?</w:t>
      </w:r>
    </w:p>
    <w:p w14:paraId="61592E92"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Avez-vous des enfants de tous âges qui habitent avec vous à la maison ?</w:t>
      </w:r>
    </w:p>
    <w:p w14:paraId="355C803D" w14:textId="77777777" w:rsidR="00C96008" w:rsidRPr="00C96008" w:rsidRDefault="00C96008" w:rsidP="00C96008">
      <w:pPr>
        <w:spacing w:after="0" w:line="240" w:lineRule="auto"/>
        <w:ind w:left="360"/>
        <w:rPr>
          <w:rFonts w:ascii="Calibri" w:eastAsia="Times New Roman" w:hAnsi="Calibri" w:cs="Times New Roman"/>
          <w:lang w:val="fr-CA"/>
        </w:rPr>
      </w:pPr>
    </w:p>
    <w:p w14:paraId="38B07EE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6601161E"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52BA719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5A37408"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7AA7451F" w14:textId="77777777" w:rsidR="00C96008" w:rsidRPr="00C96008" w:rsidRDefault="00C96008" w:rsidP="00C96008">
      <w:pPr>
        <w:spacing w:after="0" w:line="240" w:lineRule="auto"/>
        <w:ind w:left="360"/>
        <w:rPr>
          <w:rFonts w:ascii="Calibri" w:eastAsia="Times New Roman" w:hAnsi="Calibri" w:cs="Times New Roman"/>
          <w:lang w:val="en-CA"/>
        </w:rPr>
      </w:pPr>
    </w:p>
    <w:p w14:paraId="7E13BDE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D7 IF D6=YES; OTHERWISE SKIP TO D8]</w:t>
      </w:r>
    </w:p>
    <w:p w14:paraId="5668583F" w14:textId="77777777" w:rsidR="00C96008" w:rsidRPr="00C96008" w:rsidRDefault="00C96008" w:rsidP="00C96008">
      <w:pPr>
        <w:spacing w:after="0" w:line="240" w:lineRule="auto"/>
        <w:ind w:left="360"/>
        <w:rPr>
          <w:rFonts w:ascii="Calibri" w:eastAsia="Times New Roman" w:hAnsi="Calibri" w:cs="Times New Roman"/>
          <w:lang w:val="en-CA"/>
        </w:rPr>
      </w:pPr>
    </w:p>
    <w:p w14:paraId="7C0E5E4C" w14:textId="77777777" w:rsidR="00C96008" w:rsidRPr="00C96008" w:rsidRDefault="00C96008" w:rsidP="00C96008">
      <w:pPr>
        <w:spacing w:after="0" w:line="240" w:lineRule="auto"/>
        <w:ind w:left="1440" w:hanging="1080"/>
        <w:rPr>
          <w:rFonts w:ascii="Calibri" w:eastAsia="Times New Roman" w:hAnsi="Calibri" w:cs="Times New Roman"/>
          <w:lang w:val="fr-CA"/>
        </w:rPr>
      </w:pPr>
      <w:r w:rsidRPr="00C96008">
        <w:rPr>
          <w:rFonts w:ascii="Calibri" w:eastAsia="Times New Roman" w:hAnsi="Calibri" w:cs="Times New Roman"/>
          <w:lang w:val="en-CA"/>
        </w:rPr>
        <w:t>D7.</w:t>
      </w:r>
      <w:r w:rsidRPr="00C96008">
        <w:rPr>
          <w:rFonts w:ascii="Calibri" w:eastAsia="Times New Roman" w:hAnsi="Calibri" w:cs="Times New Roman"/>
          <w:lang w:val="en-CA"/>
        </w:rPr>
        <w:tab/>
        <w:t xml:space="preserve">Do you have any children in the following age groups living in your household? </w:t>
      </w:r>
      <w:r w:rsidRPr="00C96008">
        <w:rPr>
          <w:rFonts w:ascii="Calibri" w:eastAsia="Times New Roman" w:hAnsi="Calibri" w:cs="Times New Roman"/>
          <w:lang w:val="fr-CA"/>
        </w:rPr>
        <w:t xml:space="preserve">How about… </w:t>
      </w:r>
      <w:r w:rsidRPr="00C96008">
        <w:rPr>
          <w:rFonts w:ascii="Calibri" w:eastAsia="Times New Roman" w:hAnsi="Calibri" w:cs="Times New Roman"/>
          <w:b/>
          <w:lang w:val="fr-CA"/>
        </w:rPr>
        <w:t>[INSERT ITEM]</w:t>
      </w:r>
      <w:r w:rsidRPr="00C96008">
        <w:rPr>
          <w:rFonts w:ascii="Calibri" w:eastAsia="Times New Roman" w:hAnsi="Calibri" w:cs="Times New Roman"/>
          <w:lang w:val="fr-CA"/>
        </w:rPr>
        <w:t xml:space="preserve"> ? </w:t>
      </w:r>
    </w:p>
    <w:p w14:paraId="4E447BA6" w14:textId="77777777" w:rsidR="00C96008" w:rsidRPr="00C96008" w:rsidRDefault="00C96008" w:rsidP="00C96008">
      <w:pPr>
        <w:spacing w:after="0" w:line="240" w:lineRule="auto"/>
        <w:ind w:left="1440"/>
        <w:rPr>
          <w:rFonts w:ascii="Calibri" w:eastAsia="Times New Roman" w:hAnsi="Calibri" w:cs="Times New Roman"/>
          <w:color w:val="0070C0"/>
          <w:lang w:val="en-CA"/>
        </w:rPr>
      </w:pPr>
      <w:r w:rsidRPr="00C96008">
        <w:rPr>
          <w:rFonts w:ascii="Calibri" w:eastAsia="Times New Roman" w:hAnsi="Calibri" w:cs="Times New Roman"/>
          <w:color w:val="0070C0"/>
          <w:lang w:val="fr-CA"/>
        </w:rPr>
        <w:lastRenderedPageBreak/>
        <w:t xml:space="preserve">Avez-vous des enfants de chacun de ces groupes d’âge qui habitent avec vous à la maison ? </w:t>
      </w:r>
      <w:r w:rsidRPr="00C96008">
        <w:rPr>
          <w:rFonts w:ascii="Calibri" w:eastAsia="Times New Roman" w:hAnsi="Calibri" w:cs="Times New Roman"/>
          <w:b/>
          <w:color w:val="0070C0"/>
          <w:lang w:val="en-CA"/>
        </w:rPr>
        <w:t>[INSERT ITEM]</w:t>
      </w:r>
      <w:r w:rsidRPr="00C96008">
        <w:rPr>
          <w:rFonts w:ascii="Calibri" w:eastAsia="Times New Roman" w:hAnsi="Calibri" w:cs="Times New Roman"/>
          <w:color w:val="0070C0"/>
          <w:lang w:val="en-CA"/>
        </w:rPr>
        <w:t>?</w:t>
      </w:r>
    </w:p>
    <w:p w14:paraId="34487AD4" w14:textId="77777777" w:rsidR="00C96008" w:rsidRPr="00C96008" w:rsidRDefault="00C96008" w:rsidP="00C96008">
      <w:pPr>
        <w:spacing w:after="0" w:line="240" w:lineRule="auto"/>
        <w:ind w:left="360"/>
        <w:rPr>
          <w:rFonts w:ascii="Calibri" w:eastAsia="Times New Roman" w:hAnsi="Calibri" w:cs="Times New Roman"/>
          <w:lang w:val="en-CA"/>
        </w:rPr>
      </w:pPr>
    </w:p>
    <w:p w14:paraId="5B9CE397"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w:t>
      </w:r>
      <w:r w:rsidRPr="00C96008">
        <w:rPr>
          <w:rFonts w:ascii="Calibri" w:eastAsia="Times New Roman" w:hAnsi="Calibri" w:cs="Times New Roman"/>
          <w:lang w:val="en-CA"/>
        </w:rPr>
        <w:tab/>
        <w:t>Under 6 years old</w:t>
      </w:r>
    </w:p>
    <w:p w14:paraId="2CD40A1F"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w:t>
      </w:r>
      <w:r w:rsidRPr="00C96008">
        <w:rPr>
          <w:rFonts w:ascii="Calibri" w:eastAsia="Times New Roman" w:hAnsi="Calibri" w:cs="Times New Roman"/>
          <w:color w:val="0070C0"/>
          <w:lang w:val="en-CA"/>
        </w:rPr>
        <w:tab/>
        <w:t>Moins de 6 ans</w:t>
      </w:r>
    </w:p>
    <w:p w14:paraId="5D95212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(B.)</w:t>
      </w:r>
      <w:r w:rsidRPr="00C96008">
        <w:rPr>
          <w:rFonts w:ascii="Calibri" w:eastAsia="Times New Roman" w:hAnsi="Calibri" w:cs="Times New Roman"/>
          <w:lang w:val="en-CA"/>
        </w:rPr>
        <w:tab/>
        <w:t>6 to 11 years old</w:t>
      </w:r>
    </w:p>
    <w:p w14:paraId="3D2693F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w:t>
      </w:r>
      <w:r w:rsidRPr="00C96008">
        <w:rPr>
          <w:rFonts w:ascii="Calibri" w:eastAsia="Times New Roman" w:hAnsi="Calibri" w:cs="Times New Roman"/>
          <w:color w:val="0070C0"/>
          <w:lang w:val="en-CA"/>
        </w:rPr>
        <w:tab/>
        <w:t>6 à 11 ans</w:t>
      </w:r>
    </w:p>
    <w:p w14:paraId="0C08262F"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(C.)</w:t>
      </w:r>
      <w:r w:rsidRPr="00C96008">
        <w:rPr>
          <w:rFonts w:ascii="Calibri" w:eastAsia="Times New Roman" w:hAnsi="Calibri" w:cs="Times New Roman"/>
          <w:lang w:val="en-CA"/>
        </w:rPr>
        <w:tab/>
        <w:t>12 to 17 years old</w:t>
      </w:r>
    </w:p>
    <w:p w14:paraId="2FAD8150"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(C.)</w:t>
      </w:r>
      <w:r w:rsidRPr="00C96008">
        <w:rPr>
          <w:rFonts w:ascii="Calibri" w:eastAsia="Times New Roman" w:hAnsi="Calibri" w:cs="Times New Roman"/>
          <w:color w:val="0070C0"/>
          <w:lang w:val="en-CA"/>
        </w:rPr>
        <w:tab/>
        <w:t>12 à 17 ans</w:t>
      </w:r>
    </w:p>
    <w:p w14:paraId="2E46A24B"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w:t>
      </w:r>
      <w:r w:rsidRPr="00C96008">
        <w:rPr>
          <w:rFonts w:ascii="Calibri" w:eastAsia="Times New Roman" w:hAnsi="Calibri" w:cs="Times New Roman"/>
          <w:lang w:val="en-CA"/>
        </w:rPr>
        <w:tab/>
        <w:t>18 years old or older</w:t>
      </w:r>
    </w:p>
    <w:p w14:paraId="66CCF4FB"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(D.)</w:t>
      </w:r>
      <w:r w:rsidRPr="00C96008">
        <w:rPr>
          <w:rFonts w:ascii="Calibri" w:eastAsia="Times New Roman" w:hAnsi="Calibri" w:cs="Times New Roman"/>
          <w:color w:val="0070C0"/>
          <w:lang w:val="fr-CA"/>
        </w:rPr>
        <w:tab/>
        <w:t>18 ans et plus</w:t>
      </w:r>
    </w:p>
    <w:p w14:paraId="5FDF23F0" w14:textId="77777777" w:rsidR="00C96008" w:rsidRPr="00C96008" w:rsidRDefault="00C96008" w:rsidP="00C96008">
      <w:pPr>
        <w:spacing w:after="0" w:line="240" w:lineRule="auto"/>
        <w:ind w:left="360"/>
        <w:rPr>
          <w:rFonts w:ascii="Calibri" w:eastAsia="Times New Roman" w:hAnsi="Calibri" w:cs="Times New Roman"/>
          <w:lang w:val="fr-CA"/>
        </w:rPr>
      </w:pPr>
    </w:p>
    <w:p w14:paraId="0E729777"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Yes</w:t>
      </w:r>
    </w:p>
    <w:p w14:paraId="5D296B9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color w:val="0070C0"/>
          <w:lang w:val="fr-CA"/>
        </w:rPr>
        <w:t>Oui</w:t>
      </w:r>
    </w:p>
    <w:p w14:paraId="1910BAD9" w14:textId="77777777" w:rsidR="00C96008" w:rsidRPr="00C96008" w:rsidRDefault="00C96008" w:rsidP="00C96008">
      <w:pPr>
        <w:spacing w:after="0" w:line="240" w:lineRule="auto"/>
        <w:ind w:left="360"/>
        <w:rPr>
          <w:rFonts w:ascii="Calibri" w:eastAsia="Times New Roman" w:hAnsi="Calibri" w:cs="Times New Roman"/>
          <w:lang w:val="en-US"/>
        </w:rPr>
      </w:pPr>
      <w:r w:rsidRPr="00C96008">
        <w:rPr>
          <w:rFonts w:ascii="Calibri" w:eastAsia="Times New Roman" w:hAnsi="Calibri" w:cs="Times New Roman"/>
          <w:lang w:val="en-US"/>
        </w:rPr>
        <w:t>No</w:t>
      </w:r>
    </w:p>
    <w:p w14:paraId="31DCE582" w14:textId="77777777" w:rsidR="00C96008" w:rsidRPr="00C96008" w:rsidRDefault="00C96008" w:rsidP="00C96008">
      <w:pPr>
        <w:spacing w:after="0" w:line="240" w:lineRule="auto"/>
        <w:ind w:left="360"/>
        <w:rPr>
          <w:rFonts w:ascii="Calibri" w:eastAsia="Times New Roman" w:hAnsi="Calibri" w:cs="Times New Roman"/>
          <w:color w:val="0070C0"/>
          <w:lang w:val="en-US"/>
        </w:rPr>
      </w:pPr>
      <w:r w:rsidRPr="00C96008">
        <w:rPr>
          <w:rFonts w:ascii="Calibri" w:eastAsia="Times New Roman" w:hAnsi="Calibri" w:cs="Times New Roman"/>
          <w:color w:val="0070C0"/>
          <w:lang w:val="en-US"/>
        </w:rPr>
        <w:t>Non</w:t>
      </w:r>
    </w:p>
    <w:p w14:paraId="025D7B6E" w14:textId="77777777" w:rsidR="00C96008" w:rsidRPr="00C96008" w:rsidRDefault="00C96008" w:rsidP="00C96008">
      <w:pPr>
        <w:spacing w:after="0" w:line="240" w:lineRule="auto"/>
        <w:ind w:left="360"/>
        <w:rPr>
          <w:rFonts w:ascii="Calibri" w:eastAsia="Times New Roman" w:hAnsi="Calibri" w:cs="Times New Roman"/>
          <w:lang w:val="en-US"/>
        </w:rPr>
      </w:pPr>
    </w:p>
    <w:p w14:paraId="5754DE3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US"/>
        </w:rPr>
        <w:t>D8.</w:t>
      </w:r>
      <w:r w:rsidRPr="00C96008">
        <w:rPr>
          <w:rFonts w:ascii="Calibri" w:eastAsia="Times New Roman" w:hAnsi="Calibri" w:cs="Times New Roman"/>
          <w:lang w:val="en-US"/>
        </w:rPr>
        <w:tab/>
      </w:r>
      <w:r w:rsidRPr="00C96008">
        <w:rPr>
          <w:rFonts w:ascii="Calibri" w:eastAsia="Times New Roman" w:hAnsi="Calibri" w:cs="Times New Roman"/>
          <w:lang w:val="en-US"/>
        </w:rPr>
        <w:tab/>
      </w:r>
      <w:r w:rsidRPr="00C96008">
        <w:rPr>
          <w:rFonts w:ascii="Calibri" w:eastAsia="Times New Roman" w:hAnsi="Calibri" w:cs="Times New Roman"/>
          <w:lang w:val="en-CA"/>
        </w:rPr>
        <w:t>Were you born in Canada?</w:t>
      </w:r>
    </w:p>
    <w:p w14:paraId="6DDDA0BF"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Êtes-vous né(e) au Canada ? </w:t>
      </w:r>
    </w:p>
    <w:p w14:paraId="6A6CBC24" w14:textId="77777777" w:rsidR="00C96008" w:rsidRPr="00C96008" w:rsidRDefault="00C96008" w:rsidP="00C96008">
      <w:pPr>
        <w:spacing w:after="0" w:line="240" w:lineRule="auto"/>
        <w:ind w:left="360"/>
        <w:rPr>
          <w:rFonts w:ascii="Calibri" w:eastAsia="Times New Roman" w:hAnsi="Calibri" w:cs="Times New Roman"/>
          <w:lang w:val="fr-CA"/>
        </w:rPr>
      </w:pPr>
    </w:p>
    <w:p w14:paraId="687A9B8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42AE4E55"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33FFF21D"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7CF81733"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549F0978" w14:textId="77777777" w:rsidR="00C96008" w:rsidRPr="00C96008" w:rsidRDefault="00C96008" w:rsidP="00C96008">
      <w:pPr>
        <w:spacing w:after="0" w:line="240" w:lineRule="auto"/>
        <w:ind w:left="360"/>
        <w:rPr>
          <w:rFonts w:ascii="Calibri" w:eastAsia="Times New Roman" w:hAnsi="Calibri" w:cs="Times New Roman"/>
          <w:lang w:val="en-CA"/>
        </w:rPr>
      </w:pPr>
    </w:p>
    <w:p w14:paraId="743B29DD"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D9 IF D8=NO; OTHERWISE SKIP TO D12]</w:t>
      </w:r>
    </w:p>
    <w:p w14:paraId="1CC20B5B" w14:textId="77777777" w:rsidR="00C96008" w:rsidRPr="00C96008" w:rsidRDefault="00C96008" w:rsidP="00C96008">
      <w:pPr>
        <w:spacing w:after="0" w:line="240" w:lineRule="auto"/>
        <w:ind w:left="360"/>
        <w:rPr>
          <w:rFonts w:ascii="Calibri" w:eastAsia="Times New Roman" w:hAnsi="Calibri" w:cs="Times New Roman"/>
          <w:lang w:val="en-CA"/>
        </w:rPr>
      </w:pPr>
    </w:p>
    <w:p w14:paraId="5B3A7680"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D9.</w:t>
      </w:r>
      <w:r w:rsidRPr="00C96008">
        <w:rPr>
          <w:rFonts w:ascii="Calibri" w:eastAsia="Times New Roman" w:hAnsi="Calibri" w:cs="Times New Roman"/>
          <w:lang w:val="en-CA"/>
        </w:rPr>
        <w:tab/>
        <w:t>In what year did you come to Canada? (RECORD YEAR;</w:t>
      </w:r>
      <w:r w:rsidRPr="00C96008">
        <w:rPr>
          <w:rFonts w:ascii="Times New Roman" w:eastAsia="Times New Roman" w:hAnsi="Times New Roman" w:cs="Times New Roman"/>
          <w:sz w:val="24"/>
          <w:szCs w:val="24"/>
          <w:lang w:val="en-CA"/>
        </w:rPr>
        <w:t xml:space="preserve"> </w:t>
      </w:r>
      <w:r w:rsidRPr="00C96008">
        <w:rPr>
          <w:rFonts w:ascii="Calibri" w:eastAsia="Times New Roman" w:hAnsi="Calibri" w:cs="Times New Roman"/>
          <w:lang w:val="en-CA"/>
        </w:rPr>
        <w:t>ASK FOR APPROXIMATION IF THEY CAN’T REMEMBER)</w:t>
      </w:r>
    </w:p>
    <w:p w14:paraId="6CE10189"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En quelle année êtes-vous arrivé(e) au Canada ? (INSCRIRE L’ANNÉE ;</w:t>
      </w:r>
      <w:r w:rsidRPr="00C96008">
        <w:rPr>
          <w:rFonts w:ascii="Times New Roman" w:eastAsia="Times New Roman" w:hAnsi="Times New Roman" w:cs="Times New Roman"/>
          <w:color w:val="0070C0"/>
          <w:sz w:val="24"/>
          <w:szCs w:val="24"/>
          <w:lang w:val="fr-CA"/>
        </w:rPr>
        <w:t xml:space="preserve"> </w:t>
      </w:r>
      <w:r w:rsidRPr="00C96008">
        <w:rPr>
          <w:rFonts w:ascii="Calibri" w:eastAsia="Times New Roman" w:hAnsi="Calibri" w:cs="Times New Roman"/>
          <w:color w:val="0070C0"/>
          <w:lang w:val="fr-CA"/>
        </w:rPr>
        <w:t>DEMANDER UNE APPROXIMATION SI LE RÉPONDANT NE SE SOUVIENT PAS)</w:t>
      </w:r>
    </w:p>
    <w:p w14:paraId="0F04DA56" w14:textId="77777777" w:rsidR="00C96008" w:rsidRPr="00C96008" w:rsidRDefault="00C96008" w:rsidP="00C96008">
      <w:pPr>
        <w:spacing w:after="0" w:line="240" w:lineRule="auto"/>
        <w:ind w:left="360"/>
        <w:rPr>
          <w:rFonts w:ascii="Calibri" w:eastAsia="Times New Roman" w:hAnsi="Calibri" w:cs="Times New Roman"/>
          <w:b/>
          <w:lang w:val="fr-CA"/>
        </w:rPr>
      </w:pPr>
    </w:p>
    <w:p w14:paraId="4838C891"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fr-CA"/>
        </w:rPr>
        <w:t xml:space="preserve"> </w:t>
      </w:r>
      <w:r w:rsidRPr="00C96008">
        <w:rPr>
          <w:rFonts w:ascii="Calibri" w:eastAsia="Times New Roman" w:hAnsi="Calibri" w:cs="Times New Roman"/>
          <w:b/>
          <w:lang w:val="en-CA"/>
        </w:rPr>
        <w:t>[1900-2016]</w:t>
      </w:r>
    </w:p>
    <w:p w14:paraId="45734CC6" w14:textId="77777777" w:rsidR="00C96008" w:rsidRPr="00C96008" w:rsidRDefault="00C96008" w:rsidP="00C96008">
      <w:pPr>
        <w:spacing w:after="0" w:line="240" w:lineRule="auto"/>
        <w:ind w:left="360"/>
        <w:rPr>
          <w:rFonts w:ascii="Calibri" w:eastAsia="Times New Roman" w:hAnsi="Calibri" w:cs="Times New Roman"/>
          <w:lang w:val="en-CA"/>
        </w:rPr>
      </w:pPr>
    </w:p>
    <w:p w14:paraId="7355298F" w14:textId="77777777" w:rsidR="00C96008" w:rsidRPr="00C96008" w:rsidRDefault="00C96008" w:rsidP="00C96008">
      <w:pPr>
        <w:spacing w:after="0" w:line="240" w:lineRule="auto"/>
        <w:ind w:left="1440" w:hanging="1080"/>
        <w:rPr>
          <w:rFonts w:ascii="Calibri" w:eastAsia="Times New Roman" w:hAnsi="Calibri" w:cs="Times New Roman"/>
          <w:lang w:val="en-CA"/>
        </w:rPr>
      </w:pPr>
      <w:r w:rsidRPr="00C96008">
        <w:rPr>
          <w:rFonts w:ascii="Calibri" w:eastAsia="Times New Roman" w:hAnsi="Calibri" w:cs="Times New Roman"/>
          <w:lang w:val="en-CA"/>
        </w:rPr>
        <w:t>D12.</w:t>
      </w:r>
      <w:r w:rsidRPr="00C96008">
        <w:rPr>
          <w:rFonts w:ascii="Calibri" w:eastAsia="Times New Roman" w:hAnsi="Calibri" w:cs="Times New Roman"/>
          <w:lang w:val="en-CA"/>
        </w:rPr>
        <w:tab/>
        <w:t>Are you an Aboriginal person, that is, First Nations, Métis or Inuk (IF NEEDED: Inuit)? First Nations includes Status and Non–Status Indians.</w:t>
      </w:r>
    </w:p>
    <w:p w14:paraId="252846CA" w14:textId="77777777" w:rsidR="00C96008" w:rsidRPr="00C96008" w:rsidRDefault="00C96008" w:rsidP="00C96008">
      <w:pPr>
        <w:spacing w:after="0" w:line="240" w:lineRule="auto"/>
        <w:ind w:left="1440"/>
        <w:rPr>
          <w:rFonts w:ascii="Calibri" w:eastAsia="Times New Roman" w:hAnsi="Calibri" w:cs="Times New Roman"/>
          <w:lang w:val="en-CA"/>
        </w:rPr>
      </w:pPr>
      <w:r w:rsidRPr="00C96008">
        <w:rPr>
          <w:rFonts w:ascii="Calibri" w:eastAsia="Times New Roman" w:hAnsi="Calibri" w:cs="Times New Roman"/>
          <w:lang w:val="en-CA"/>
        </w:rPr>
        <w:t>(NOTE: ABORIGINALS ASKED SEPARATELY, IN LINE WITH STATISTICS CANADA APPROACH)</w:t>
      </w:r>
    </w:p>
    <w:p w14:paraId="15308655"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19E2148"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(REMARQUE : LES AUTOCHTONES SE FONT POSER LA QUESTION SÉPARÉMMENT, CONFORMÉMENT AVEC LA MÉTHODOLOGIE DE STATISTIQUES CANADA)</w:t>
      </w:r>
    </w:p>
    <w:p w14:paraId="2A6F75B0" w14:textId="77777777" w:rsidR="00C96008" w:rsidRPr="00C96008" w:rsidRDefault="00C96008" w:rsidP="00C96008">
      <w:pPr>
        <w:spacing w:after="0" w:line="240" w:lineRule="auto"/>
        <w:ind w:left="360"/>
        <w:rPr>
          <w:rFonts w:ascii="Calibri" w:eastAsia="Times New Roman" w:hAnsi="Calibri" w:cs="Times New Roman"/>
          <w:lang w:val="fr-CA"/>
        </w:rPr>
      </w:pPr>
    </w:p>
    <w:p w14:paraId="1102B310"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Yes</w:t>
      </w:r>
    </w:p>
    <w:p w14:paraId="2F9C2ECA"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Oui</w:t>
      </w:r>
    </w:p>
    <w:p w14:paraId="15BBBF88"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No</w:t>
      </w:r>
    </w:p>
    <w:p w14:paraId="5EAF92D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Non</w:t>
      </w:r>
    </w:p>
    <w:p w14:paraId="10A04C49" w14:textId="77777777" w:rsidR="00C96008" w:rsidRPr="00C96008" w:rsidRDefault="00C96008" w:rsidP="00C96008">
      <w:pPr>
        <w:spacing w:after="0" w:line="240" w:lineRule="auto"/>
        <w:ind w:left="360"/>
        <w:rPr>
          <w:rFonts w:ascii="Calibri" w:eastAsia="Times New Roman" w:hAnsi="Calibri" w:cs="Times New Roman"/>
          <w:lang w:val="en-CA"/>
        </w:rPr>
      </w:pPr>
    </w:p>
    <w:p w14:paraId="0E3253FA"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lastRenderedPageBreak/>
        <w:t>[IF D12=YES, SKIP TO SURVEY CLOSE; OTHERWISE CONTINUE]</w:t>
      </w:r>
    </w:p>
    <w:p w14:paraId="3BCC587D" w14:textId="77777777" w:rsidR="00C96008" w:rsidRPr="00C96008" w:rsidRDefault="00C96008" w:rsidP="00C96008">
      <w:pPr>
        <w:spacing w:after="0" w:line="240" w:lineRule="auto"/>
        <w:ind w:left="360"/>
        <w:rPr>
          <w:rFonts w:ascii="Calibri" w:eastAsia="Times New Roman" w:hAnsi="Calibri" w:cs="Times New Roman"/>
          <w:lang w:val="en-CA"/>
        </w:rPr>
      </w:pPr>
    </w:p>
    <w:p w14:paraId="1F61330D" w14:textId="194F0193"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D13.</w:t>
      </w:r>
      <w:r w:rsidRPr="00C96008">
        <w:rPr>
          <w:rFonts w:ascii="Calibri" w:eastAsia="Times New Roman" w:hAnsi="Calibri" w:cs="Times New Roman"/>
          <w:lang w:val="en-CA"/>
        </w:rPr>
        <w:tab/>
        <w:t>You may belong to one or more racial or cultural groups on the following list.  Are you...? (READ LIST)</w:t>
      </w:r>
    </w:p>
    <w:p w14:paraId="6EF0458C" w14:textId="77777777" w:rsidR="00C96008" w:rsidRPr="00C96008" w:rsidRDefault="00C96008" w:rsidP="00C96008">
      <w:pPr>
        <w:spacing w:after="0" w:line="240" w:lineRule="auto"/>
        <w:ind w:left="1440"/>
        <w:rPr>
          <w:rFonts w:ascii="Calibri" w:eastAsia="Times New Roman" w:hAnsi="Calibri" w:cs="Times New Roman"/>
          <w:color w:val="000000"/>
          <w:lang w:val="en-CA"/>
        </w:rPr>
      </w:pPr>
      <w:r w:rsidRPr="00C96008">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2A9052C"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79381F74" w14:textId="77777777" w:rsidR="00C96008" w:rsidRPr="00C96008" w:rsidRDefault="00C96008" w:rsidP="00C96008">
      <w:pPr>
        <w:spacing w:after="0" w:line="240" w:lineRule="auto"/>
        <w:ind w:left="1440"/>
        <w:rPr>
          <w:rFonts w:ascii="Calibri" w:eastAsia="Times New Roman" w:hAnsi="Calibri" w:cs="Times New Roman"/>
          <w:color w:val="0070C0"/>
          <w:lang w:val="fr-CA"/>
        </w:rPr>
      </w:pPr>
      <w:r w:rsidRPr="00C96008">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791BA75D" w14:textId="77777777" w:rsidR="00C96008" w:rsidRPr="00C96008" w:rsidRDefault="00C96008" w:rsidP="00C96008">
      <w:pPr>
        <w:spacing w:after="0" w:line="240" w:lineRule="auto"/>
        <w:ind w:left="360"/>
        <w:rPr>
          <w:rFonts w:ascii="Calibri" w:eastAsia="Times New Roman" w:hAnsi="Calibri" w:cs="Times New Roman"/>
          <w:lang w:val="fr-CA"/>
        </w:rPr>
      </w:pPr>
    </w:p>
    <w:p w14:paraId="0BB641D6"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[MULTIPUNCH]</w:t>
      </w:r>
    </w:p>
    <w:p w14:paraId="6A085F71"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lang w:val="en-CA"/>
        </w:rPr>
        <w:t>White</w:t>
      </w:r>
    </w:p>
    <w:p w14:paraId="5E4274CD"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Blanc</w:t>
      </w:r>
    </w:p>
    <w:p w14:paraId="3687B4E4"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 Asian, for example East Indian, Pakistani, Sri Lankan</w:t>
      </w:r>
    </w:p>
    <w:p w14:paraId="0F334F3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Sud-Asiatique (p. ex., Indien de l’Inde, Pakistanais, Sri-Lankais)</w:t>
      </w:r>
    </w:p>
    <w:p w14:paraId="3E71E5C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Chinese</w:t>
      </w:r>
    </w:p>
    <w:p w14:paraId="3288575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Chinois</w:t>
      </w:r>
    </w:p>
    <w:p w14:paraId="338A5A0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Black</w:t>
      </w:r>
    </w:p>
    <w:p w14:paraId="5DAB85D8"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Noir</w:t>
      </w:r>
    </w:p>
    <w:p w14:paraId="183A9320"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Filipino</w:t>
      </w:r>
    </w:p>
    <w:p w14:paraId="1A2AFC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Philippin</w:t>
      </w:r>
    </w:p>
    <w:p w14:paraId="7E22DE93"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Latin American</w:t>
      </w:r>
    </w:p>
    <w:p w14:paraId="1AC1ACB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Latino-Américain</w:t>
      </w:r>
    </w:p>
    <w:p w14:paraId="130B669C"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Arab</w:t>
      </w:r>
    </w:p>
    <w:p w14:paraId="376C33C2" w14:textId="77777777" w:rsidR="00C96008" w:rsidRPr="00C96008" w:rsidRDefault="00C96008" w:rsidP="00C96008">
      <w:pPr>
        <w:spacing w:after="0" w:line="240" w:lineRule="auto"/>
        <w:ind w:left="360"/>
        <w:rPr>
          <w:rFonts w:ascii="Calibri" w:eastAsia="Times New Roman" w:hAnsi="Calibri" w:cs="Times New Roman"/>
          <w:color w:val="0070C0"/>
          <w:lang w:val="en-CA"/>
        </w:rPr>
      </w:pPr>
      <w:r w:rsidRPr="00C96008">
        <w:rPr>
          <w:rFonts w:ascii="Calibri" w:eastAsia="Times New Roman" w:hAnsi="Calibri" w:cs="Times New Roman"/>
          <w:color w:val="0070C0"/>
          <w:lang w:val="en-CA"/>
        </w:rPr>
        <w:t>Arabe</w:t>
      </w:r>
    </w:p>
    <w:p w14:paraId="4D0A5F16"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Southeast Asian, for example Vietnamese, Cambodian, Malaysian, Laotian</w:t>
      </w:r>
    </w:p>
    <w:p w14:paraId="21EE9F05"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du Sud-Est (p. ex., Vietnamien, Cambodgien, Malaysien, Laotien)</w:t>
      </w:r>
    </w:p>
    <w:p w14:paraId="5A5735FE" w14:textId="77777777" w:rsidR="00C96008" w:rsidRPr="00C96008" w:rsidRDefault="00C96008" w:rsidP="00C96008">
      <w:pPr>
        <w:spacing w:after="0" w:line="240" w:lineRule="auto"/>
        <w:ind w:left="360"/>
        <w:rPr>
          <w:rFonts w:ascii="Calibri" w:eastAsia="Times New Roman" w:hAnsi="Calibri" w:cs="Times New Roman"/>
          <w:lang w:val="en-CA"/>
        </w:rPr>
      </w:pPr>
      <w:r w:rsidRPr="00C96008">
        <w:rPr>
          <w:rFonts w:ascii="Calibri" w:eastAsia="Times New Roman" w:hAnsi="Calibri" w:cs="Times New Roman"/>
          <w:lang w:val="en-CA"/>
        </w:rPr>
        <w:t>West Asian, for example Iranian, Afghan</w:t>
      </w:r>
    </w:p>
    <w:p w14:paraId="5EBF2D6F"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Asiatique occidental (p. ex., Iranien, Afghan)</w:t>
      </w:r>
    </w:p>
    <w:p w14:paraId="673EE53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Korean</w:t>
      </w:r>
    </w:p>
    <w:p w14:paraId="72EBA240"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Coréen</w:t>
      </w:r>
    </w:p>
    <w:p w14:paraId="54BC7174"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Japanese</w:t>
      </w:r>
    </w:p>
    <w:p w14:paraId="5C5940E3"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Japonais</w:t>
      </w:r>
    </w:p>
    <w:p w14:paraId="671B24D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 xml:space="preserve">Some other group </w:t>
      </w:r>
    </w:p>
    <w:p w14:paraId="17607CC2" w14:textId="77777777" w:rsidR="00C96008" w:rsidRPr="00C96008" w:rsidRDefault="00C96008" w:rsidP="00C96008">
      <w:pPr>
        <w:spacing w:after="0" w:line="240" w:lineRule="auto"/>
        <w:ind w:left="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Un autre groupe </w:t>
      </w:r>
    </w:p>
    <w:p w14:paraId="6B9EEA9A" w14:textId="77777777" w:rsidR="00C96008" w:rsidRPr="00C96008" w:rsidRDefault="00C96008" w:rsidP="00C96008">
      <w:pPr>
        <w:spacing w:after="0" w:line="240" w:lineRule="auto"/>
        <w:ind w:left="360"/>
        <w:rPr>
          <w:rFonts w:ascii="Calibri" w:eastAsia="Times New Roman" w:hAnsi="Calibri" w:cs="Times New Roman"/>
          <w:lang w:val="fr-CA"/>
        </w:rPr>
      </w:pPr>
    </w:p>
    <w:p w14:paraId="4A9B04C4"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[ASK D13A IF D13</w:t>
      </w:r>
      <w:proofErr w:type="gramStart"/>
      <w:r w:rsidRPr="00C96008">
        <w:rPr>
          <w:rFonts w:ascii="Calibri" w:eastAsia="Times New Roman" w:hAnsi="Calibri" w:cs="Times New Roman"/>
          <w:b/>
          <w:lang w:val="en-CA"/>
        </w:rPr>
        <w:t>=‘</w:t>
      </w:r>
      <w:proofErr w:type="gramEnd"/>
      <w:r w:rsidRPr="00C96008">
        <w:rPr>
          <w:rFonts w:ascii="Calibri" w:eastAsia="Times New Roman" w:hAnsi="Calibri" w:cs="Times New Roman"/>
          <w:b/>
          <w:lang w:val="en-CA"/>
        </w:rPr>
        <w:t>SOME OTHER GROUP’; OTHERWISE SKIP SURVEY CLOSE]</w:t>
      </w:r>
    </w:p>
    <w:p w14:paraId="38129F8E" w14:textId="77777777" w:rsidR="00C96008" w:rsidRPr="00C96008" w:rsidRDefault="00C96008" w:rsidP="00C96008">
      <w:pPr>
        <w:spacing w:after="0" w:line="240" w:lineRule="auto"/>
        <w:ind w:left="360"/>
        <w:rPr>
          <w:rFonts w:ascii="Calibri" w:eastAsia="Times New Roman" w:hAnsi="Calibri" w:cs="Times New Roman"/>
          <w:lang w:val="en-CA"/>
        </w:rPr>
      </w:pPr>
    </w:p>
    <w:p w14:paraId="3D7FE7F2"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fr-CA"/>
        </w:rPr>
        <w:t>D13A.</w:t>
      </w:r>
      <w:r w:rsidRPr="00C96008">
        <w:rPr>
          <w:rFonts w:ascii="Calibri" w:eastAsia="Times New Roman" w:hAnsi="Calibri" w:cs="Times New Roman"/>
          <w:lang w:val="fr-CA"/>
        </w:rPr>
        <w:tab/>
        <w:t xml:space="preserve">Could you specify? </w:t>
      </w:r>
    </w:p>
    <w:p w14:paraId="6EF21530" w14:textId="77777777" w:rsidR="00C96008" w:rsidRPr="00C96008" w:rsidRDefault="00C96008" w:rsidP="00C96008">
      <w:pPr>
        <w:spacing w:after="0" w:line="240" w:lineRule="auto"/>
        <w:ind w:left="1080" w:firstLine="360"/>
        <w:rPr>
          <w:rFonts w:ascii="Calibri" w:eastAsia="Times New Roman" w:hAnsi="Calibri" w:cs="Times New Roman"/>
          <w:color w:val="0070C0"/>
          <w:lang w:val="fr-CA"/>
        </w:rPr>
      </w:pPr>
      <w:r w:rsidRPr="00C96008">
        <w:rPr>
          <w:rFonts w:ascii="Calibri" w:eastAsia="Times New Roman" w:hAnsi="Calibri" w:cs="Times New Roman"/>
          <w:color w:val="0070C0"/>
          <w:lang w:val="fr-CA"/>
        </w:rPr>
        <w:t xml:space="preserve">Pouvez-vous préciser quel groupe ? </w:t>
      </w:r>
    </w:p>
    <w:p w14:paraId="5823D051" w14:textId="77777777" w:rsidR="00C96008" w:rsidRPr="00C96008" w:rsidRDefault="00C96008" w:rsidP="00C96008">
      <w:pPr>
        <w:spacing w:after="0" w:line="240" w:lineRule="auto"/>
        <w:ind w:left="360"/>
        <w:rPr>
          <w:rFonts w:ascii="Calibri" w:eastAsia="Times New Roman" w:hAnsi="Calibri" w:cs="Times New Roman"/>
          <w:lang w:val="fr-CA"/>
        </w:rPr>
      </w:pPr>
    </w:p>
    <w:p w14:paraId="70FB9342" w14:textId="77777777" w:rsidR="00C96008" w:rsidRPr="00C96008" w:rsidRDefault="00C96008" w:rsidP="00C96008">
      <w:pPr>
        <w:spacing w:after="0" w:line="240" w:lineRule="auto"/>
        <w:ind w:left="360"/>
        <w:rPr>
          <w:rFonts w:ascii="Calibri" w:eastAsia="Times New Roman" w:hAnsi="Calibri" w:cs="Times New Roman"/>
          <w:b/>
          <w:lang w:val="en-CA"/>
        </w:rPr>
      </w:pPr>
      <w:r w:rsidRPr="00C96008">
        <w:rPr>
          <w:rFonts w:ascii="Calibri" w:eastAsia="Times New Roman" w:hAnsi="Calibri" w:cs="Times New Roman"/>
          <w:b/>
          <w:lang w:val="en-CA"/>
        </w:rPr>
        <w:t>[OPEN END]</w:t>
      </w:r>
    </w:p>
    <w:p w14:paraId="7E4D3107" w14:textId="77777777" w:rsidR="00C96008" w:rsidRPr="00C96008" w:rsidRDefault="00C96008" w:rsidP="00C96008">
      <w:pPr>
        <w:spacing w:after="0" w:line="240" w:lineRule="auto"/>
        <w:ind w:left="360"/>
        <w:rPr>
          <w:rFonts w:ascii="Calibri" w:eastAsia="Times New Roman" w:hAnsi="Calibri" w:cs="Times New Roman"/>
          <w:color w:val="1F497D"/>
          <w:lang w:val="en-CA"/>
        </w:rPr>
      </w:pPr>
    </w:p>
    <w:p w14:paraId="725EC2AA" w14:textId="77777777" w:rsidR="00C96008" w:rsidRPr="00C96008" w:rsidRDefault="00C96008" w:rsidP="00C96008">
      <w:pPr>
        <w:spacing w:after="0" w:line="240" w:lineRule="auto"/>
        <w:ind w:left="360"/>
        <w:rPr>
          <w:rFonts w:ascii="Calibri" w:eastAsia="Times New Roman" w:hAnsi="Calibri" w:cs="Times New Roman"/>
          <w:lang w:val="fr-CA"/>
        </w:rPr>
      </w:pPr>
      <w:r w:rsidRPr="00C96008">
        <w:rPr>
          <w:rFonts w:ascii="Calibri" w:eastAsia="Times New Roman" w:hAnsi="Calibri" w:cs="Times New Roman"/>
          <w:lang w:val="en-CA"/>
        </w:rPr>
        <w:t xml:space="preserve">That concludes the survey. Thank you very much for your feedback. </w:t>
      </w:r>
      <w:r w:rsidRPr="00C96008">
        <w:rPr>
          <w:rFonts w:ascii="Calibri" w:eastAsia="Times New Roman" w:hAnsi="Calibri" w:cs="Times New Roman"/>
          <w:lang w:val="fr-CA"/>
        </w:rPr>
        <w:t xml:space="preserve">It is much appreciated. </w:t>
      </w:r>
    </w:p>
    <w:p w14:paraId="2DE58732" w14:textId="28B54D40" w:rsidR="004314AD" w:rsidRDefault="00C96008" w:rsidP="00C96008">
      <w:pPr>
        <w:spacing w:after="0" w:line="240" w:lineRule="auto"/>
        <w:ind w:left="360"/>
        <w:rPr>
          <w:rFonts w:ascii="Calibri" w:eastAsia="Times New Roman" w:hAnsi="Calibri" w:cs="Times New Roman"/>
          <w:sz w:val="24"/>
          <w:szCs w:val="24"/>
          <w:lang w:val="en-US"/>
        </w:rPr>
      </w:pPr>
      <w:r w:rsidRPr="00C96008">
        <w:rPr>
          <w:rFonts w:ascii="Calibri" w:eastAsia="Times New Roman" w:hAnsi="Calibri" w:cs="Times New Roman"/>
          <w:color w:val="0070C0"/>
          <w:lang w:val="fr-CA"/>
        </w:rPr>
        <w:t xml:space="preserve">Le sondage est terminé. Merci beaucoup d’avoir partagé vos commentaires. </w:t>
      </w:r>
      <w:r w:rsidRPr="00C96008">
        <w:rPr>
          <w:rFonts w:ascii="Calibri" w:eastAsia="Times New Roman" w:hAnsi="Calibri" w:cs="Times New Roman"/>
          <w:color w:val="0070C0"/>
          <w:lang w:val="en-CA"/>
        </w:rPr>
        <w:t>Ils sont très appréciés.</w:t>
      </w:r>
      <w:r w:rsidRPr="00C96008">
        <w:rPr>
          <w:rFonts w:ascii="Calibri" w:eastAsia="Times New Roman" w:hAnsi="Calibri" w:cs="Times New Roman"/>
          <w:color w:val="0070C0"/>
          <w:lang w:val="en-CA"/>
        </w:rPr>
        <w:tab/>
      </w:r>
      <w:r w:rsidR="004314AD">
        <w:rPr>
          <w:rFonts w:ascii="Calibri" w:eastAsia="Times New Roman" w:hAnsi="Calibri" w:cs="Times New Roman"/>
          <w:sz w:val="24"/>
          <w:szCs w:val="24"/>
          <w:lang w:val="en-US"/>
        </w:rPr>
        <w:br w:type="page"/>
      </w:r>
    </w:p>
    <w:p w14:paraId="59804C39" w14:textId="5A8C1FB9" w:rsidR="00965A5E" w:rsidRDefault="00A873D1" w:rsidP="00593F50">
      <w:pPr>
        <w:pStyle w:val="AppendixLevel2"/>
      </w:pPr>
      <w:bookmarkStart w:id="18" w:name="_Toc484773925"/>
      <w:r>
        <w:lastRenderedPageBreak/>
        <w:t xml:space="preserve">Bilingual </w:t>
      </w:r>
      <w:r w:rsidR="00965A5E" w:rsidRPr="002202A4">
        <w:t xml:space="preserve">Quantitative Research Instrument – </w:t>
      </w:r>
      <w:r>
        <w:t>Weeks 3-4</w:t>
      </w:r>
      <w:bookmarkEnd w:id="18"/>
    </w:p>
    <w:p w14:paraId="29F9165A" w14:textId="77777777" w:rsidR="007F2BC5" w:rsidRPr="007F2BC5" w:rsidRDefault="007F2BC5" w:rsidP="007F2BC5">
      <w:pPr>
        <w:spacing w:after="0" w:line="240" w:lineRule="auto"/>
        <w:rPr>
          <w:rFonts w:ascii="Calibri" w:eastAsia="Times New Roman" w:hAnsi="Calibri" w:cs="Times New Roman"/>
          <w:sz w:val="24"/>
          <w:szCs w:val="24"/>
          <w:lang w:val="en-US"/>
        </w:rPr>
      </w:pPr>
    </w:p>
    <w:p w14:paraId="6752908E"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September 2016]</w:t>
      </w:r>
    </w:p>
    <w:p w14:paraId="6580965D" w14:textId="77777777" w:rsidR="008935FE" w:rsidRPr="008935FE" w:rsidRDefault="008935FE" w:rsidP="008935FE">
      <w:pPr>
        <w:spacing w:after="0" w:line="240" w:lineRule="auto"/>
        <w:ind w:left="360"/>
        <w:rPr>
          <w:rFonts w:ascii="Calibri" w:eastAsia="Times New Roman" w:hAnsi="Calibri" w:cs="Times New Roman"/>
          <w:b/>
          <w:lang w:val="en-CA"/>
        </w:rPr>
      </w:pPr>
    </w:p>
    <w:p w14:paraId="1115548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7A58008D" w14:textId="77777777" w:rsidR="008935FE" w:rsidRPr="008935FE" w:rsidRDefault="008935FE" w:rsidP="008935FE">
      <w:pPr>
        <w:spacing w:after="0" w:line="240" w:lineRule="auto"/>
        <w:ind w:left="360"/>
        <w:rPr>
          <w:rFonts w:ascii="Calibri" w:eastAsia="Times New Roman" w:hAnsi="Calibri" w:cs="Times New Roman"/>
          <w:lang w:val="en-CA"/>
        </w:rPr>
      </w:pPr>
    </w:p>
    <w:p w14:paraId="1D1A0E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0BB284AE" w14:textId="77777777" w:rsidR="008935FE" w:rsidRPr="008935FE" w:rsidRDefault="008935FE" w:rsidP="008935FE">
      <w:pPr>
        <w:spacing w:after="0" w:line="240" w:lineRule="auto"/>
        <w:ind w:left="360"/>
        <w:rPr>
          <w:rFonts w:ascii="Calibri" w:eastAsia="Times New Roman" w:hAnsi="Calibri" w:cs="Times New Roman"/>
          <w:lang w:val="en-CA"/>
        </w:rPr>
      </w:pPr>
    </w:p>
    <w:p w14:paraId="5A98BBA9"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06421E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C7671A5" w14:textId="77777777" w:rsidR="008935FE" w:rsidRPr="008935FE" w:rsidRDefault="008935FE" w:rsidP="008935FE">
      <w:pPr>
        <w:spacing w:after="0" w:line="240" w:lineRule="auto"/>
        <w:rPr>
          <w:rFonts w:ascii="Calibri" w:eastAsia="Times New Roman" w:hAnsi="Calibri" w:cs="Times New Roman"/>
          <w:lang w:val="fr-CA"/>
        </w:rPr>
      </w:pPr>
    </w:p>
    <w:p w14:paraId="36F273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E4C783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6AB6FB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19EA057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41DF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398458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5435ECC" w14:textId="77777777" w:rsidR="008935FE" w:rsidRPr="008935FE" w:rsidRDefault="008935FE" w:rsidP="008935FE">
      <w:pPr>
        <w:spacing w:after="0" w:line="240" w:lineRule="auto"/>
        <w:ind w:left="360"/>
        <w:rPr>
          <w:rFonts w:ascii="Calibri" w:eastAsia="Times New Roman" w:hAnsi="Calibri" w:cs="Times New Roman"/>
          <w:lang w:val="en-CA"/>
        </w:rPr>
      </w:pPr>
    </w:p>
    <w:p w14:paraId="2498721B" w14:textId="77777777" w:rsidR="008935FE" w:rsidRPr="008935FE" w:rsidRDefault="008935FE" w:rsidP="008935FE">
      <w:pPr>
        <w:spacing w:after="0" w:line="240" w:lineRule="auto"/>
        <w:ind w:left="360"/>
        <w:rPr>
          <w:rFonts w:ascii="Calibri" w:eastAsia="Times New Roman" w:hAnsi="Calibri" w:cs="Times New Roman"/>
          <w:lang w:val="en-CA"/>
        </w:rPr>
      </w:pPr>
    </w:p>
    <w:p w14:paraId="075E3F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45C6C02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4C5C72B" w14:textId="77777777" w:rsidR="008935FE" w:rsidRPr="008935FE" w:rsidRDefault="008935FE" w:rsidP="008935FE">
      <w:pPr>
        <w:spacing w:after="0" w:line="240" w:lineRule="auto"/>
        <w:ind w:left="360"/>
        <w:rPr>
          <w:rFonts w:ascii="Calibri" w:eastAsia="Times New Roman" w:hAnsi="Calibri" w:cs="Times New Roman"/>
          <w:lang w:val="fr-CA"/>
        </w:rPr>
      </w:pPr>
    </w:p>
    <w:p w14:paraId="6276A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7E2E73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720771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1384E2F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6C037651" w14:textId="77777777" w:rsidR="008935FE" w:rsidRPr="008935FE" w:rsidRDefault="008935FE" w:rsidP="008935FE">
      <w:pPr>
        <w:spacing w:after="0" w:line="240" w:lineRule="auto"/>
        <w:ind w:left="360"/>
        <w:rPr>
          <w:rFonts w:ascii="Calibri" w:eastAsia="Times New Roman" w:hAnsi="Calibri" w:cs="Times New Roman"/>
          <w:lang w:val="en-CA"/>
        </w:rPr>
      </w:pPr>
    </w:p>
    <w:p w14:paraId="5BDEE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22F333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8935FE">
        <w:rPr>
          <w:rFonts w:ascii="Calibri" w:eastAsia="Times New Roman" w:hAnsi="Calibri" w:cs="Times New Roman"/>
          <w:lang w:val="en-CA"/>
        </w:rPr>
        <w:t>that</w:t>
      </w:r>
      <w:proofErr w:type="gramEnd"/>
      <w:r w:rsidRPr="008935FE">
        <w:rPr>
          <w:rFonts w:ascii="Calibri" w:eastAsia="Times New Roman" w:hAnsi="Calibri" w:cs="Times New Roman"/>
          <w:lang w:val="en-CA"/>
        </w:rPr>
        <w:t xml:space="preserve"> be you?</w:t>
      </w:r>
    </w:p>
    <w:p w14:paraId="37CB938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17E85D4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84ED9C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1404E270"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1A6F98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464AF6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44D1C3C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191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A57EDA3" w14:textId="77777777" w:rsidR="008935FE" w:rsidRPr="008935FE" w:rsidRDefault="008935FE" w:rsidP="008935FE">
      <w:pPr>
        <w:spacing w:after="0" w:line="240" w:lineRule="auto"/>
        <w:ind w:left="360"/>
        <w:rPr>
          <w:rFonts w:ascii="Calibri" w:eastAsia="Times New Roman" w:hAnsi="Calibri" w:cs="Times New Roman"/>
          <w:lang w:val="fr-CA"/>
        </w:rPr>
      </w:pPr>
    </w:p>
    <w:p w14:paraId="7A447D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08C9810" w14:textId="77777777" w:rsidR="008935FE" w:rsidRPr="008935FE" w:rsidRDefault="008935FE" w:rsidP="008935FE">
      <w:pPr>
        <w:spacing w:after="0" w:line="240" w:lineRule="auto"/>
        <w:ind w:left="360"/>
        <w:rPr>
          <w:rFonts w:ascii="Calibri" w:eastAsia="Times New Roman" w:hAnsi="Calibri" w:cs="Times New Roman"/>
          <w:b/>
          <w:lang w:val="en-CA"/>
        </w:rPr>
      </w:pPr>
    </w:p>
    <w:p w14:paraId="1CB2732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4F89B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062F88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7FE63DB1" w14:textId="77777777" w:rsidR="008935FE" w:rsidRPr="008935FE" w:rsidRDefault="008935FE" w:rsidP="008935FE">
      <w:pPr>
        <w:spacing w:after="0" w:line="240" w:lineRule="auto"/>
        <w:ind w:left="360"/>
        <w:rPr>
          <w:rFonts w:ascii="Calibri" w:eastAsia="Times New Roman" w:hAnsi="Calibri" w:cs="Times New Roman"/>
          <w:lang w:val="fr-CA"/>
        </w:rPr>
      </w:pPr>
    </w:p>
    <w:p w14:paraId="3ED9B4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0FDB0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5F613E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309A69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ED260C9" w14:textId="77777777" w:rsidR="008935FE" w:rsidRPr="008935FE" w:rsidRDefault="008935FE" w:rsidP="008935FE">
      <w:pPr>
        <w:spacing w:after="0" w:line="240" w:lineRule="auto"/>
        <w:ind w:left="360"/>
        <w:rPr>
          <w:rFonts w:ascii="Calibri" w:eastAsia="Times New Roman" w:hAnsi="Calibri" w:cs="Times New Roman"/>
          <w:lang w:val="en-CA"/>
        </w:rPr>
      </w:pPr>
    </w:p>
    <w:p w14:paraId="57D7D4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0DEF49E0" w14:textId="77777777" w:rsidR="008935FE" w:rsidRPr="008935FE" w:rsidRDefault="008935FE" w:rsidP="008935FE">
      <w:pPr>
        <w:spacing w:after="0" w:line="240" w:lineRule="auto"/>
        <w:ind w:left="360"/>
        <w:rPr>
          <w:rFonts w:ascii="Calibri" w:eastAsia="Times New Roman" w:hAnsi="Calibri" w:cs="Times New Roman"/>
          <w:lang w:val="en-CA"/>
        </w:rPr>
      </w:pPr>
    </w:p>
    <w:p w14:paraId="2FF1C4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69104AEB" w14:textId="77777777" w:rsidR="008935FE" w:rsidRPr="008935FE" w:rsidRDefault="008935FE" w:rsidP="008935FE">
      <w:pPr>
        <w:spacing w:after="0" w:line="240" w:lineRule="auto"/>
        <w:ind w:left="360"/>
        <w:rPr>
          <w:rFonts w:ascii="Calibri" w:eastAsia="Times New Roman" w:hAnsi="Calibri" w:cs="Times New Roman"/>
          <w:lang w:val="en-CA"/>
        </w:rPr>
      </w:pPr>
    </w:p>
    <w:p w14:paraId="311706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B688EA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535EBD8" w14:textId="77777777" w:rsidR="008935FE" w:rsidRPr="008935FE" w:rsidRDefault="008935FE" w:rsidP="008935FE">
      <w:pPr>
        <w:spacing w:after="0" w:line="240" w:lineRule="auto"/>
        <w:ind w:left="360"/>
        <w:rPr>
          <w:rFonts w:ascii="Calibri" w:eastAsia="Times New Roman" w:hAnsi="Calibri" w:cs="Times New Roman"/>
          <w:lang w:val="fr-CA"/>
        </w:rPr>
      </w:pPr>
    </w:p>
    <w:p w14:paraId="10A5A0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D0653B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6C6B9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0CDD0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2CB6AD7" w14:textId="77777777" w:rsidR="008935FE" w:rsidRPr="008935FE" w:rsidRDefault="008935FE" w:rsidP="008935FE">
      <w:pPr>
        <w:spacing w:after="0" w:line="240" w:lineRule="auto"/>
        <w:ind w:left="360"/>
        <w:rPr>
          <w:rFonts w:ascii="Calibri" w:eastAsia="Times New Roman" w:hAnsi="Calibri" w:cs="Times New Roman"/>
          <w:lang w:val="en-CA"/>
        </w:rPr>
      </w:pPr>
    </w:p>
    <w:p w14:paraId="00CEACD3" w14:textId="77777777" w:rsidR="008935FE" w:rsidRPr="008935FE" w:rsidRDefault="008935FE" w:rsidP="008935FE">
      <w:pPr>
        <w:spacing w:after="0" w:line="240" w:lineRule="auto"/>
        <w:ind w:left="360"/>
        <w:rPr>
          <w:rFonts w:ascii="Calibri" w:eastAsia="Times New Roman" w:hAnsi="Calibri" w:cs="Times New Roman"/>
          <w:lang w:val="en-CA"/>
        </w:rPr>
      </w:pPr>
    </w:p>
    <w:p w14:paraId="13C8DD4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1BDD3F8A" w14:textId="77777777" w:rsidR="008935FE" w:rsidRPr="008935FE" w:rsidRDefault="008935FE" w:rsidP="008935FE">
      <w:pPr>
        <w:spacing w:after="0" w:line="240" w:lineRule="auto"/>
        <w:ind w:left="360"/>
        <w:rPr>
          <w:rFonts w:ascii="Calibri" w:eastAsia="Times New Roman" w:hAnsi="Calibri" w:cs="Times New Roman"/>
          <w:lang w:val="en-CA"/>
        </w:rPr>
      </w:pPr>
    </w:p>
    <w:p w14:paraId="11DB5B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27468F5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8F64D64" w14:textId="77777777" w:rsidR="008935FE" w:rsidRPr="008935FE" w:rsidRDefault="008935FE" w:rsidP="008935FE">
      <w:pPr>
        <w:spacing w:after="0" w:line="240" w:lineRule="auto"/>
        <w:ind w:left="360"/>
        <w:rPr>
          <w:rFonts w:ascii="Calibri" w:eastAsia="Times New Roman" w:hAnsi="Calibri" w:cs="Times New Roman"/>
          <w:lang w:val="fr-CA"/>
        </w:rPr>
      </w:pPr>
    </w:p>
    <w:p w14:paraId="7C03E7C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CDFBB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E3365C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D4951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A68F292" w14:textId="77777777" w:rsidR="008935FE" w:rsidRPr="008935FE" w:rsidRDefault="008935FE" w:rsidP="008935FE">
      <w:pPr>
        <w:spacing w:after="0" w:line="240" w:lineRule="auto"/>
        <w:ind w:left="360"/>
        <w:rPr>
          <w:rFonts w:ascii="Calibri" w:eastAsia="Times New Roman" w:hAnsi="Calibri" w:cs="Times New Roman"/>
          <w:lang w:val="en-CA"/>
        </w:rPr>
      </w:pPr>
    </w:p>
    <w:p w14:paraId="172E82A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6E567882" w14:textId="77777777" w:rsidR="008935FE" w:rsidRPr="008935FE" w:rsidRDefault="008935FE" w:rsidP="008935FE">
      <w:pPr>
        <w:spacing w:after="0" w:line="240" w:lineRule="auto"/>
        <w:ind w:left="360"/>
        <w:rPr>
          <w:rFonts w:ascii="Calibri" w:eastAsia="Times New Roman" w:hAnsi="Calibri" w:cs="Times New Roman"/>
          <w:lang w:val="en-CA"/>
        </w:rPr>
      </w:pPr>
    </w:p>
    <w:p w14:paraId="065A16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91E0F5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213EF9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080065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1231EBA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202971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E114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5D569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67349A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6813C0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British Columbia</w:t>
      </w:r>
    </w:p>
    <w:p w14:paraId="58D6581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Colombie-Britannique </w:t>
      </w:r>
    </w:p>
    <w:p w14:paraId="31FE8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Alberta</w:t>
      </w:r>
    </w:p>
    <w:p w14:paraId="0BDFB8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Alberta</w:t>
      </w:r>
    </w:p>
    <w:p w14:paraId="20B0BD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Saskatchewan</w:t>
      </w:r>
    </w:p>
    <w:p w14:paraId="3759F9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Saskatchewan</w:t>
      </w:r>
    </w:p>
    <w:p w14:paraId="11B535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Manitoba</w:t>
      </w:r>
    </w:p>
    <w:p w14:paraId="6FC4FE8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Manitoba</w:t>
      </w:r>
    </w:p>
    <w:p w14:paraId="736611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Ontario</w:t>
      </w:r>
    </w:p>
    <w:p w14:paraId="2DB9869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Ontario</w:t>
      </w:r>
    </w:p>
    <w:p w14:paraId="416DC9F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Quebec</w:t>
      </w:r>
    </w:p>
    <w:p w14:paraId="2BE8F00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Québec  </w:t>
      </w:r>
    </w:p>
    <w:p w14:paraId="224D0F5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New Brunswick</w:t>
      </w:r>
    </w:p>
    <w:p w14:paraId="01524B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4D249819"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0FEBC8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6375F97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3FF0E0B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l'île du Prince-Édouard</w:t>
      </w:r>
    </w:p>
    <w:p w14:paraId="16EA92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4005B1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357EDE8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5F2B5A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1D3CA8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B0932E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w:t>
      </w:r>
      <w:proofErr w:type="gramStart"/>
      <w:r w:rsidRPr="008935FE">
        <w:rPr>
          <w:rFonts w:ascii="Calibri" w:eastAsia="Times New Roman" w:hAnsi="Calibri" w:cs="Times New Roman"/>
          <w:color w:val="0070C0"/>
          <w:lang w:val="fr-CA"/>
        </w:rPr>
        <w:t>territoires</w:t>
      </w:r>
      <w:proofErr w:type="gramEnd"/>
      <w:r w:rsidRPr="008935FE">
        <w:rPr>
          <w:rFonts w:ascii="Calibri" w:eastAsia="Times New Roman" w:hAnsi="Calibri" w:cs="Times New Roman"/>
          <w:color w:val="0070C0"/>
          <w:lang w:val="fr-CA"/>
        </w:rPr>
        <w:t xml:space="preserve"> du) Nord-Ouest</w:t>
      </w:r>
    </w:p>
    <w:p w14:paraId="6AF38D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C7EEA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Nunavut</w:t>
      </w:r>
    </w:p>
    <w:p w14:paraId="4BFDD69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641F818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27B9FEBA" w14:textId="77777777" w:rsidR="008935FE" w:rsidRPr="008935FE" w:rsidRDefault="008935FE" w:rsidP="008935FE">
      <w:pPr>
        <w:spacing w:after="0" w:line="240" w:lineRule="auto"/>
        <w:ind w:left="360"/>
        <w:rPr>
          <w:rFonts w:ascii="Calibri" w:eastAsia="Times New Roman" w:hAnsi="Calibri" w:cs="Times New Roman"/>
          <w:b/>
          <w:lang w:val="en-CA"/>
        </w:rPr>
      </w:pPr>
    </w:p>
    <w:p w14:paraId="256DEC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052071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489C9C8A" w14:textId="77777777" w:rsidR="008935FE" w:rsidRPr="008935FE" w:rsidRDefault="008935FE" w:rsidP="008935FE">
      <w:pPr>
        <w:spacing w:after="0" w:line="240" w:lineRule="auto"/>
        <w:ind w:left="360"/>
        <w:rPr>
          <w:rFonts w:ascii="Calibri" w:eastAsia="Times New Roman" w:hAnsi="Calibri" w:cs="Times New Roman"/>
          <w:b/>
          <w:lang w:val="en-CA"/>
        </w:rPr>
      </w:pPr>
    </w:p>
    <w:p w14:paraId="3B2E3E2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781397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22A9718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97463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610B36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624E3B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503FD0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38FC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1444E37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1D5E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771AEC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5EF85A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78AC7DB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0C5F64C5" w14:textId="77777777" w:rsidR="008935FE" w:rsidRPr="008935FE" w:rsidRDefault="008935FE" w:rsidP="008935FE">
      <w:pPr>
        <w:spacing w:after="0" w:line="240" w:lineRule="auto"/>
        <w:ind w:left="360"/>
        <w:rPr>
          <w:rFonts w:ascii="Calibri" w:eastAsia="Times New Roman" w:hAnsi="Calibri" w:cs="Times New Roman"/>
          <w:lang w:val="en-CA"/>
        </w:rPr>
      </w:pPr>
    </w:p>
    <w:p w14:paraId="42A98F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DE52D0B" w14:textId="77777777" w:rsidR="008935FE" w:rsidRPr="008935FE" w:rsidRDefault="008935FE" w:rsidP="008935FE">
      <w:pPr>
        <w:spacing w:after="0" w:line="240" w:lineRule="auto"/>
        <w:ind w:left="360"/>
        <w:rPr>
          <w:rFonts w:ascii="Calibri" w:eastAsia="Times New Roman" w:hAnsi="Calibri" w:cs="Times New Roman"/>
          <w:lang w:val="en-CA"/>
        </w:rPr>
      </w:pPr>
    </w:p>
    <w:p w14:paraId="5BFDFE7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3A175A9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2CFA4FE2" w14:textId="77777777" w:rsidR="008935FE" w:rsidRPr="008935FE" w:rsidRDefault="008935FE" w:rsidP="008935FE">
      <w:pPr>
        <w:spacing w:after="0" w:line="240" w:lineRule="auto"/>
        <w:ind w:left="360"/>
        <w:rPr>
          <w:rFonts w:ascii="Calibri" w:eastAsia="Times New Roman" w:hAnsi="Calibri" w:cs="Times New Roman"/>
          <w:b/>
          <w:lang w:val="fr-CA"/>
        </w:rPr>
      </w:pPr>
    </w:p>
    <w:p w14:paraId="19D7577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754312D8" w14:textId="77777777" w:rsidR="008935FE" w:rsidRPr="008935FE" w:rsidRDefault="008935FE" w:rsidP="008935FE">
      <w:pPr>
        <w:spacing w:after="0" w:line="240" w:lineRule="auto"/>
        <w:rPr>
          <w:rFonts w:ascii="Calibri" w:eastAsia="Times New Roman" w:hAnsi="Calibri" w:cs="Times New Roman"/>
          <w:b/>
          <w:lang w:val="en-CA"/>
        </w:rPr>
      </w:pPr>
    </w:p>
    <w:p w14:paraId="2936E58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3A1025AA" w14:textId="77777777" w:rsidR="008935FE" w:rsidRPr="008935FE" w:rsidRDefault="008935FE" w:rsidP="008935FE">
      <w:pPr>
        <w:spacing w:after="0" w:line="240" w:lineRule="auto"/>
        <w:ind w:left="360"/>
        <w:rPr>
          <w:rFonts w:ascii="Calibri" w:eastAsia="Times New Roman" w:hAnsi="Calibri" w:cs="Times New Roman"/>
          <w:lang w:val="en-CA"/>
        </w:rPr>
      </w:pPr>
    </w:p>
    <w:p w14:paraId="1881B8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438B68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62E71D3" w14:textId="77777777" w:rsidR="008935FE" w:rsidRPr="008935FE" w:rsidRDefault="008935FE" w:rsidP="008935FE">
      <w:pPr>
        <w:spacing w:after="0" w:line="240" w:lineRule="auto"/>
        <w:ind w:left="360"/>
        <w:rPr>
          <w:rFonts w:ascii="Calibri" w:eastAsia="Times New Roman" w:hAnsi="Calibri" w:cs="Times New Roman"/>
          <w:lang w:val="fr-CA"/>
        </w:rPr>
      </w:pPr>
    </w:p>
    <w:p w14:paraId="4ED189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7963D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9C0B8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18232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6AC56A7D" w14:textId="77777777" w:rsidR="008935FE" w:rsidRPr="008935FE" w:rsidRDefault="008935FE" w:rsidP="008935FE">
      <w:pPr>
        <w:spacing w:after="0" w:line="240" w:lineRule="auto"/>
        <w:ind w:left="360"/>
        <w:rPr>
          <w:rFonts w:ascii="Calibri" w:eastAsia="Times New Roman" w:hAnsi="Calibri" w:cs="Times New Roman"/>
          <w:lang w:val="en-CA"/>
        </w:rPr>
      </w:pPr>
    </w:p>
    <w:p w14:paraId="32932F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5F9E4" w14:textId="77777777" w:rsidR="008935FE" w:rsidRPr="008935FE" w:rsidRDefault="008935FE" w:rsidP="008935FE">
      <w:pPr>
        <w:spacing w:after="0" w:line="240" w:lineRule="auto"/>
        <w:ind w:left="360"/>
        <w:rPr>
          <w:rFonts w:ascii="Calibri" w:eastAsia="Times New Roman" w:hAnsi="Calibri" w:cs="Times New Roman"/>
          <w:lang w:val="en-CA"/>
        </w:rPr>
      </w:pPr>
    </w:p>
    <w:p w14:paraId="3BA07C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16D881C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0AF674E0" w14:textId="77777777" w:rsidR="008935FE" w:rsidRPr="008935FE" w:rsidRDefault="008935FE" w:rsidP="008935FE">
      <w:pPr>
        <w:spacing w:after="0" w:line="240" w:lineRule="auto"/>
        <w:ind w:left="360"/>
        <w:rPr>
          <w:rFonts w:ascii="Calibri" w:eastAsia="Times New Roman" w:hAnsi="Calibri" w:cs="Times New Roman"/>
          <w:lang w:val="fr-CA"/>
        </w:rPr>
      </w:pPr>
    </w:p>
    <w:p w14:paraId="2BEE6BD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4AC3FB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0F145D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1B5A200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6B8C254D" w14:textId="77777777" w:rsidR="008935FE" w:rsidRPr="008935FE" w:rsidRDefault="008935FE" w:rsidP="008935FE">
      <w:pPr>
        <w:spacing w:after="0" w:line="240" w:lineRule="auto"/>
        <w:ind w:left="360"/>
        <w:rPr>
          <w:rFonts w:ascii="Calibri" w:eastAsia="Times New Roman" w:hAnsi="Calibri" w:cs="Times New Roman"/>
          <w:lang w:val="en-US"/>
        </w:rPr>
      </w:pPr>
    </w:p>
    <w:p w14:paraId="7A7FFCF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B18BBFE"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1EF0C988" w14:textId="77777777" w:rsidR="008935FE" w:rsidRPr="008935FE" w:rsidRDefault="008935FE" w:rsidP="008935FE">
      <w:pPr>
        <w:spacing w:after="0" w:line="240" w:lineRule="auto"/>
        <w:ind w:left="360"/>
        <w:rPr>
          <w:rFonts w:ascii="Calibri" w:eastAsia="Times New Roman" w:hAnsi="Calibri" w:cs="Times New Roman"/>
          <w:lang w:val="en-US"/>
        </w:rPr>
      </w:pPr>
    </w:p>
    <w:p w14:paraId="16701A1C"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5A664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B65F6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1C13D9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7D65E44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8F4AB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6D756FDA"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4D50F196" w14:textId="77777777" w:rsidR="008935FE" w:rsidRPr="008935FE" w:rsidRDefault="008935FE" w:rsidP="008935FE">
      <w:pPr>
        <w:spacing w:after="0" w:line="240" w:lineRule="auto"/>
        <w:ind w:left="360"/>
        <w:rPr>
          <w:rFonts w:ascii="Calibri" w:eastAsia="Times New Roman" w:hAnsi="Calibri" w:cs="Times New Roman"/>
          <w:lang w:val="fr-CA"/>
        </w:rPr>
      </w:pPr>
    </w:p>
    <w:p w14:paraId="3550D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94EDD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19A50E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81F2D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5F32904D" w14:textId="77777777" w:rsidR="008935FE" w:rsidRPr="008935FE" w:rsidRDefault="008935FE" w:rsidP="008935FE">
      <w:pPr>
        <w:spacing w:after="0" w:line="240" w:lineRule="auto"/>
        <w:ind w:left="360"/>
        <w:rPr>
          <w:rFonts w:ascii="Calibri" w:eastAsia="Times New Roman" w:hAnsi="Calibri" w:cs="Times New Roman"/>
          <w:lang w:val="en-CA"/>
        </w:rPr>
      </w:pPr>
    </w:p>
    <w:p w14:paraId="31D6CF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18EA5421" w14:textId="77777777" w:rsidR="008935FE" w:rsidRPr="008935FE" w:rsidRDefault="008935FE" w:rsidP="008935FE">
      <w:pPr>
        <w:spacing w:after="0" w:line="240" w:lineRule="auto"/>
        <w:ind w:left="360"/>
        <w:rPr>
          <w:rFonts w:ascii="Calibri" w:eastAsia="Times New Roman" w:hAnsi="Calibri" w:cs="Times New Roman"/>
          <w:lang w:val="en-CA"/>
        </w:rPr>
      </w:pPr>
    </w:p>
    <w:p w14:paraId="70AA2A8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B2DCA1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6AEC0C7" w14:textId="77777777" w:rsidR="008935FE" w:rsidRPr="008935FE" w:rsidRDefault="008935FE" w:rsidP="008935FE">
      <w:pPr>
        <w:spacing w:after="0" w:line="240" w:lineRule="auto"/>
        <w:ind w:left="360"/>
        <w:rPr>
          <w:rFonts w:ascii="Calibri" w:eastAsia="Times New Roman" w:hAnsi="Calibri" w:cs="Times New Roman"/>
          <w:lang w:val="fr-CA"/>
        </w:rPr>
      </w:pPr>
    </w:p>
    <w:p w14:paraId="692665C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11AD1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CD164D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0817470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000CCD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63C5D6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54D787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6B75BC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ED96F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169B1A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5745F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319860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3DABDEE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0592F7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7229AF5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4395C2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6791F8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65FCCB0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E05936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26F491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F777B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75B8D5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4EF0D92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08C74F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613889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510448C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2C6957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0596AC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6162F77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CBC64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52694FC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2D2683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39802E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595E41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625C089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7FC278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62987292"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D703CD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DB74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6EFEFB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4704FCE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56627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B04F7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892A3A4" w14:textId="77777777" w:rsidR="008935FE" w:rsidRPr="008935FE" w:rsidRDefault="008935FE" w:rsidP="008935FE">
      <w:pPr>
        <w:spacing w:after="0" w:line="240" w:lineRule="auto"/>
        <w:ind w:left="360"/>
        <w:rPr>
          <w:rFonts w:ascii="Calibri" w:eastAsia="Times New Roman" w:hAnsi="Calibri" w:cs="Times New Roman"/>
          <w:color w:val="0070C0"/>
          <w:lang w:val="fr-CA"/>
        </w:rPr>
      </w:pPr>
      <w:proofErr w:type="gramStart"/>
      <w:r w:rsidRPr="008935FE">
        <w:rPr>
          <w:rFonts w:ascii="Calibri" w:eastAsia="Times New Roman" w:hAnsi="Calibri" w:cs="Times New Roman"/>
          <w:color w:val="0070C0"/>
          <w:lang w:val="fr-CA"/>
        </w:rPr>
        <w:t>Drogues</w:t>
      </w:r>
      <w:proofErr w:type="gramEnd"/>
      <w:r w:rsidRPr="008935FE">
        <w:rPr>
          <w:rFonts w:ascii="Calibri" w:eastAsia="Times New Roman" w:hAnsi="Calibri" w:cs="Times New Roman"/>
          <w:color w:val="0070C0"/>
          <w:lang w:val="fr-CA"/>
        </w:rPr>
        <w:t>/marijuana</w:t>
      </w:r>
    </w:p>
    <w:p w14:paraId="5C9CCA4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06080D3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7DF086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F6B401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208670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60959BA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66827E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373F1D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0B5D9AFE" w14:textId="77777777" w:rsidR="008935FE" w:rsidRPr="008935FE" w:rsidRDefault="008935FE" w:rsidP="008935FE">
      <w:pPr>
        <w:spacing w:after="0" w:line="240" w:lineRule="auto"/>
        <w:ind w:left="360"/>
        <w:rPr>
          <w:rFonts w:ascii="Calibri" w:eastAsia="Times New Roman" w:hAnsi="Calibri" w:cs="Times New Roman"/>
          <w:lang w:val="fr-CA"/>
        </w:rPr>
      </w:pPr>
    </w:p>
    <w:p w14:paraId="210FC3EA" w14:textId="77777777" w:rsidR="008935FE" w:rsidRPr="008935FE" w:rsidRDefault="008935FE" w:rsidP="008935FE">
      <w:pPr>
        <w:spacing w:after="0" w:line="240" w:lineRule="auto"/>
        <w:ind w:left="360"/>
        <w:rPr>
          <w:rFonts w:ascii="Calibri" w:eastAsia="Times New Roman" w:hAnsi="Calibri" w:cs="Times New Roman"/>
          <w:lang w:val="fr-CA"/>
        </w:rPr>
      </w:pPr>
    </w:p>
    <w:p w14:paraId="74DB9FF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8952DF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Dans l’ensemble, 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7E10FED2" w14:textId="77777777" w:rsidR="008935FE" w:rsidRPr="008935FE" w:rsidRDefault="008935FE" w:rsidP="008935FE">
      <w:pPr>
        <w:spacing w:after="0" w:line="240" w:lineRule="auto"/>
        <w:ind w:left="360"/>
        <w:rPr>
          <w:rFonts w:ascii="Calibri" w:eastAsia="Times New Roman" w:hAnsi="Calibri" w:cs="Times New Roman"/>
          <w:lang w:val="fr-CA"/>
        </w:rPr>
      </w:pPr>
    </w:p>
    <w:p w14:paraId="6D0CB0E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1AEC7101" w14:textId="77777777" w:rsidR="008935FE" w:rsidRPr="008935FE" w:rsidRDefault="008935FE" w:rsidP="008935FE">
      <w:pPr>
        <w:spacing w:after="0" w:line="240" w:lineRule="auto"/>
        <w:ind w:left="360"/>
        <w:rPr>
          <w:rFonts w:ascii="Calibri" w:eastAsia="Times New Roman" w:hAnsi="Calibri" w:cs="Times New Roman"/>
          <w:lang w:val="en-CA"/>
        </w:rPr>
      </w:pPr>
    </w:p>
    <w:p w14:paraId="7BB8056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DB4630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C474A38" w14:textId="77777777" w:rsidR="008935FE" w:rsidRPr="008935FE" w:rsidRDefault="008935FE" w:rsidP="008935FE">
      <w:pPr>
        <w:spacing w:after="0" w:line="240" w:lineRule="auto"/>
        <w:ind w:left="360"/>
        <w:rPr>
          <w:rFonts w:ascii="Calibri" w:eastAsia="Times New Roman" w:hAnsi="Calibri" w:cs="Times New Roman"/>
          <w:lang w:val="fr-CA"/>
        </w:rPr>
      </w:pPr>
    </w:p>
    <w:p w14:paraId="05F74846" w14:textId="77777777" w:rsidR="008935FE" w:rsidRPr="008935FE" w:rsidRDefault="008935FE" w:rsidP="008935FE">
      <w:pPr>
        <w:spacing w:after="0" w:line="240" w:lineRule="auto"/>
        <w:ind w:left="360"/>
        <w:rPr>
          <w:rFonts w:ascii="Calibri" w:eastAsia="Times New Roman" w:hAnsi="Calibri" w:cs="Times New Roman"/>
          <w:lang w:val="fr-CA"/>
        </w:rPr>
      </w:pPr>
    </w:p>
    <w:p w14:paraId="7A9C57B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ADD900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00EB04E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5328F4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653D99F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074921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1B89AF6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l’infrastructure</w:t>
      </w:r>
    </w:p>
    <w:p w14:paraId="0C1A10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5F0180E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57BAC7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 National security</w:t>
      </w:r>
    </w:p>
    <w:p w14:paraId="338A3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La sécurité nationale</w:t>
      </w:r>
    </w:p>
    <w:p w14:paraId="57B3C06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25E880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638B872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(L.) Financial support for retired Canadians</w:t>
      </w:r>
    </w:p>
    <w:p w14:paraId="7ACE0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4C22F70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(M.) Inquiry into Missing and Murdered Indigenous Women and girls</w:t>
      </w:r>
    </w:p>
    <w:p w14:paraId="746BB5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(M.) Enquête nationale sur les femmes et les filles autochtones disparues et assassinées</w:t>
      </w:r>
    </w:p>
    <w:p w14:paraId="6328DB18" w14:textId="77777777" w:rsidR="008935FE" w:rsidRPr="008935FE" w:rsidRDefault="008935FE" w:rsidP="008935FE">
      <w:pPr>
        <w:spacing w:after="0" w:line="240" w:lineRule="auto"/>
        <w:ind w:left="360"/>
        <w:rPr>
          <w:rFonts w:ascii="Calibri" w:eastAsia="Times New Roman" w:hAnsi="Calibri" w:cs="Times New Roman"/>
          <w:lang w:val="fr-CA"/>
        </w:rPr>
      </w:pPr>
    </w:p>
    <w:p w14:paraId="316A1F3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4F3CE968" w14:textId="77777777" w:rsidR="008935FE" w:rsidRPr="008935FE" w:rsidRDefault="008935FE" w:rsidP="008935FE">
      <w:pPr>
        <w:spacing w:after="0" w:line="240" w:lineRule="auto"/>
        <w:ind w:left="360"/>
        <w:rPr>
          <w:rFonts w:ascii="Calibri" w:eastAsia="Times New Roman" w:hAnsi="Calibri" w:cs="Times New Roman"/>
          <w:lang w:val="en-CA"/>
        </w:rPr>
      </w:pPr>
    </w:p>
    <w:p w14:paraId="6ED325DA" w14:textId="77777777" w:rsidR="008935FE" w:rsidRPr="008935FE" w:rsidRDefault="008935FE" w:rsidP="008935FE">
      <w:pPr>
        <w:spacing w:after="0" w:line="240" w:lineRule="auto"/>
        <w:ind w:left="360"/>
        <w:rPr>
          <w:rFonts w:ascii="Calibri" w:eastAsia="Times New Roman" w:hAnsi="Calibri" w:cs="Times New Roman"/>
          <w:lang w:val="en-CA"/>
        </w:rPr>
      </w:pPr>
    </w:p>
    <w:p w14:paraId="35600BB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0AD4391" w14:textId="77777777" w:rsidR="008935FE" w:rsidRPr="008935FE" w:rsidRDefault="008935FE" w:rsidP="008935FE">
      <w:pPr>
        <w:spacing w:after="0" w:line="240" w:lineRule="auto"/>
        <w:ind w:left="360"/>
        <w:rPr>
          <w:rFonts w:ascii="Calibri" w:eastAsia="Times New Roman" w:hAnsi="Calibri" w:cs="Times New Roman"/>
          <w:b/>
          <w:lang w:val="en-CA"/>
        </w:rPr>
      </w:pPr>
    </w:p>
    <w:p w14:paraId="5205E95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47D59C60"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68DCECAF" w14:textId="77777777" w:rsidR="008935FE" w:rsidRPr="008935FE" w:rsidRDefault="008935FE" w:rsidP="008935FE">
      <w:pPr>
        <w:spacing w:after="0" w:line="240" w:lineRule="auto"/>
        <w:ind w:left="360"/>
        <w:rPr>
          <w:rFonts w:ascii="Calibri" w:eastAsia="Times New Roman" w:hAnsi="Calibri" w:cs="Times New Roman"/>
          <w:lang w:val="en-US"/>
        </w:rPr>
      </w:pPr>
    </w:p>
    <w:p w14:paraId="7E70DF4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4B334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09EE5A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8024367" w14:textId="77777777" w:rsidR="008935FE" w:rsidRPr="008935FE" w:rsidRDefault="008935FE" w:rsidP="008935FE">
      <w:pPr>
        <w:spacing w:after="0" w:line="240" w:lineRule="auto"/>
        <w:ind w:left="360"/>
        <w:rPr>
          <w:rFonts w:ascii="Calibri" w:eastAsia="Times New Roman" w:hAnsi="Calibri" w:cs="Times New Roman"/>
          <w:lang w:val="fr-CA"/>
        </w:rPr>
      </w:pPr>
    </w:p>
    <w:p w14:paraId="29E0783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71DAB6"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w:t>
      </w:r>
      <w:proofErr w:type="gramStart"/>
      <w:r w:rsidRPr="008935FE">
        <w:rPr>
          <w:rFonts w:ascii="Calibri" w:eastAsia="Times New Roman" w:hAnsi="Calibri" w:cs="Times New Roman"/>
          <w:lang w:val="en-CA"/>
        </w:rPr>
        <w:t>. )</w:t>
      </w:r>
      <w:proofErr w:type="gramEnd"/>
    </w:p>
    <w:p w14:paraId="61E0391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71FAA09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36F0738A" w14:textId="77777777" w:rsidR="008935FE" w:rsidRPr="008935FE" w:rsidRDefault="008935FE" w:rsidP="008935FE">
      <w:pPr>
        <w:spacing w:after="0" w:line="240" w:lineRule="auto"/>
        <w:ind w:left="360"/>
        <w:rPr>
          <w:rFonts w:ascii="Calibri" w:eastAsia="Times New Roman" w:hAnsi="Calibri" w:cs="Times New Roman"/>
          <w:lang w:val="fr-CA"/>
        </w:rPr>
      </w:pPr>
    </w:p>
    <w:p w14:paraId="418D3A24" w14:textId="77777777" w:rsidR="008935FE" w:rsidRPr="008935FE" w:rsidRDefault="008935FE" w:rsidP="008935FE">
      <w:pPr>
        <w:spacing w:after="0" w:line="240" w:lineRule="auto"/>
        <w:ind w:left="360"/>
        <w:rPr>
          <w:rFonts w:ascii="Calibri" w:eastAsia="Times New Roman" w:hAnsi="Calibri" w:cs="Times New Roman"/>
          <w:lang w:val="fr-CA"/>
        </w:rPr>
      </w:pPr>
    </w:p>
    <w:p w14:paraId="61FC5C14"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96565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1FE361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006E16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1A5E458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2D9E63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060C1B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0AF4376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 Canada Post labour dispute</w:t>
      </w:r>
    </w:p>
    <w:p w14:paraId="55FD2E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(M.) Le conflit de travail de Postes Canada</w:t>
      </w:r>
    </w:p>
    <w:p w14:paraId="6CE679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0CB7D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99368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 Canada-China relations</w:t>
      </w:r>
    </w:p>
    <w:p w14:paraId="27230C3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 Relations entre le Canada et la Chine</w:t>
      </w:r>
    </w:p>
    <w:p w14:paraId="069948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 Canadian peacekeeping missions</w:t>
      </w:r>
    </w:p>
    <w:p w14:paraId="418F212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 Les missions de maintien de la paix canadiennes</w:t>
      </w:r>
    </w:p>
    <w:p w14:paraId="2AF7E7C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 The Global Fund to fight AIDS, tuberculosis, and malaria</w:t>
      </w:r>
    </w:p>
    <w:p w14:paraId="03848F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 Le Fonds mondial pour la lutte contre le sida, la tuberculose et la malaria</w:t>
      </w:r>
    </w:p>
    <w:p w14:paraId="0F7CF892" w14:textId="77777777" w:rsidR="008935FE" w:rsidRPr="008935FE" w:rsidRDefault="008935FE" w:rsidP="008935FE">
      <w:pPr>
        <w:spacing w:after="0" w:line="240" w:lineRule="auto"/>
        <w:ind w:left="360"/>
        <w:rPr>
          <w:rFonts w:ascii="Calibri" w:eastAsia="Times New Roman" w:hAnsi="Calibri" w:cs="Times New Roman"/>
          <w:lang w:val="fr-CA"/>
        </w:rPr>
      </w:pPr>
    </w:p>
    <w:p w14:paraId="4858B05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0D71AF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5D54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0FAFB4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62AD2A4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but not discussing it</w:t>
      </w:r>
    </w:p>
    <w:p w14:paraId="283BE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1E5D690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09283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FC46B22" w14:textId="77777777" w:rsidR="008935FE" w:rsidRPr="008935FE" w:rsidRDefault="008935FE" w:rsidP="008935FE">
      <w:pPr>
        <w:spacing w:after="0" w:line="240" w:lineRule="auto"/>
        <w:ind w:left="360"/>
        <w:rPr>
          <w:rFonts w:ascii="Calibri" w:eastAsia="Times New Roman" w:hAnsi="Calibri" w:cs="Times New Roman"/>
          <w:lang w:val="fr-CA"/>
        </w:rPr>
      </w:pPr>
    </w:p>
    <w:p w14:paraId="7D4EAD5F" w14:textId="77777777" w:rsidR="008935FE" w:rsidRPr="008935FE" w:rsidRDefault="008935FE" w:rsidP="008935FE">
      <w:pPr>
        <w:spacing w:after="0" w:line="240" w:lineRule="auto"/>
        <w:ind w:left="360"/>
        <w:rPr>
          <w:rFonts w:ascii="Calibri" w:eastAsia="Times New Roman" w:hAnsi="Calibri" w:cs="Times New Roman"/>
          <w:lang w:val="fr-CA"/>
        </w:rPr>
      </w:pPr>
    </w:p>
    <w:p w14:paraId="4E5E1FC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0BF67DCD" w14:textId="77777777" w:rsidR="008935FE" w:rsidRPr="008935FE" w:rsidRDefault="008935FE" w:rsidP="008935FE">
      <w:pPr>
        <w:spacing w:after="0" w:line="240" w:lineRule="auto"/>
        <w:ind w:left="360"/>
        <w:rPr>
          <w:rFonts w:ascii="Calibri" w:eastAsia="Times New Roman" w:hAnsi="Calibri" w:cs="Times New Roman"/>
          <w:lang w:val="en-CA"/>
        </w:rPr>
      </w:pPr>
    </w:p>
    <w:p w14:paraId="0A44C6C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0B8AF86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6D67F954" w14:textId="77777777" w:rsidR="008935FE" w:rsidRPr="008935FE" w:rsidRDefault="008935FE" w:rsidP="008935FE">
      <w:pPr>
        <w:spacing w:after="0" w:line="240" w:lineRule="auto"/>
        <w:ind w:left="360"/>
        <w:rPr>
          <w:rFonts w:ascii="Calibri" w:eastAsia="Times New Roman" w:hAnsi="Calibri" w:cs="Times New Roman"/>
          <w:lang w:val="fr-CA"/>
        </w:rPr>
      </w:pPr>
    </w:p>
    <w:p w14:paraId="48D506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F54ED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6825088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6FC4D0A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6C864813"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7687E8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56FBE4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187835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56A72131"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H5]</w:t>
      </w:r>
    </w:p>
    <w:p w14:paraId="64B13947" w14:textId="77777777" w:rsidR="008935FE" w:rsidRPr="008935FE" w:rsidRDefault="008935FE" w:rsidP="008935FE">
      <w:pPr>
        <w:spacing w:after="0" w:line="240" w:lineRule="auto"/>
        <w:rPr>
          <w:rFonts w:ascii="Calibri" w:eastAsia="Times New Roman" w:hAnsi="Calibri" w:cs="Times New Roman"/>
          <w:lang w:val="en-CA"/>
        </w:rPr>
      </w:pPr>
    </w:p>
    <w:p w14:paraId="7DEF48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5FCBFC1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2F93C1AC" w14:textId="77777777" w:rsidR="008935FE" w:rsidRPr="008935FE" w:rsidRDefault="008935FE" w:rsidP="008935FE">
      <w:pPr>
        <w:spacing w:after="0" w:line="240" w:lineRule="auto"/>
        <w:ind w:left="360"/>
        <w:rPr>
          <w:rFonts w:ascii="Calibri" w:eastAsia="Times New Roman" w:hAnsi="Calibri" w:cs="Times New Roman"/>
          <w:lang w:val="fr-CA"/>
        </w:rPr>
      </w:pPr>
    </w:p>
    <w:p w14:paraId="5279B4D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21C19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2B08B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9305F5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FC533C4" w14:textId="77777777" w:rsidR="008935FE" w:rsidRPr="008935FE" w:rsidRDefault="008935FE" w:rsidP="008935FE">
      <w:pPr>
        <w:spacing w:after="0" w:line="240" w:lineRule="auto"/>
        <w:rPr>
          <w:rFonts w:ascii="Calibri" w:eastAsia="Times New Roman" w:hAnsi="Calibri" w:cs="Times New Roman"/>
          <w:lang w:val="en-CA"/>
        </w:rPr>
      </w:pPr>
    </w:p>
    <w:p w14:paraId="6B5FA66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H5]</w:t>
      </w:r>
    </w:p>
    <w:p w14:paraId="4F8023E6" w14:textId="77777777" w:rsidR="008935FE" w:rsidRPr="008935FE" w:rsidRDefault="008935FE" w:rsidP="008935FE">
      <w:pPr>
        <w:spacing w:after="0" w:line="240" w:lineRule="auto"/>
        <w:ind w:left="360"/>
        <w:rPr>
          <w:rFonts w:ascii="Calibri" w:eastAsia="Times New Roman" w:hAnsi="Calibri" w:cs="Times New Roman"/>
          <w:lang w:val="en-CA"/>
        </w:rPr>
      </w:pPr>
    </w:p>
    <w:p w14:paraId="01EDFDE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22326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03C4CC7D" w14:textId="77777777" w:rsidR="008935FE" w:rsidRPr="008935FE" w:rsidRDefault="008935FE" w:rsidP="008935FE">
      <w:pPr>
        <w:spacing w:after="0" w:line="240" w:lineRule="auto"/>
        <w:ind w:left="360"/>
        <w:rPr>
          <w:rFonts w:ascii="Calibri" w:eastAsia="Times New Roman" w:hAnsi="Calibri" w:cs="Times New Roman"/>
          <w:lang w:val="fr-CA"/>
        </w:rPr>
      </w:pPr>
    </w:p>
    <w:p w14:paraId="2FE5883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13A67CC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Cannot afford the down payment to buy a home</w:t>
      </w:r>
    </w:p>
    <w:p w14:paraId="750E4C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408802B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3CDDBD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21C4D4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171A02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BEC4DC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137154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DC22C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1D2E36B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0F61F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2F48C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2A07C8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07A182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A0CAEA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339410A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524EEEE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392F8B1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6FF7477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7C7DB2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7D29D558" w14:textId="77777777" w:rsidR="008935FE" w:rsidRPr="008935FE" w:rsidRDefault="008935FE" w:rsidP="008935FE">
      <w:pPr>
        <w:spacing w:after="0" w:line="240" w:lineRule="auto"/>
        <w:ind w:left="360"/>
        <w:rPr>
          <w:rFonts w:ascii="Calibri" w:eastAsia="Times New Roman" w:hAnsi="Calibri" w:cs="Times New Roman"/>
          <w:lang w:val="fr-CA"/>
        </w:rPr>
      </w:pPr>
    </w:p>
    <w:p w14:paraId="48EA7F3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671E35C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0D019E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122BAA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303FEF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1FCAC8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417D136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765D4C9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74516E8A" w14:textId="77777777" w:rsidR="008935FE" w:rsidRPr="008935FE" w:rsidRDefault="008935FE" w:rsidP="008935FE">
      <w:pPr>
        <w:spacing w:after="0" w:line="240" w:lineRule="auto"/>
        <w:ind w:left="360"/>
        <w:rPr>
          <w:rFonts w:ascii="Calibri" w:eastAsia="Times New Roman" w:hAnsi="Calibri" w:cs="Times New Roman"/>
          <w:lang w:val="en-CA"/>
        </w:rPr>
      </w:pPr>
    </w:p>
    <w:p w14:paraId="730A8AD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H5A TO 50% OF THE TOTAL SURVEY SAMPLE EACH WEEK. ASK H5B TO THE OTHER 50% OF THE TOTAL SURVEY SAMPLE EACH WEEK; LINKED TO QUOTA]</w:t>
      </w:r>
    </w:p>
    <w:p w14:paraId="767DF4F5" w14:textId="77777777" w:rsidR="008935FE" w:rsidRPr="008935FE" w:rsidRDefault="008935FE" w:rsidP="008935FE">
      <w:pPr>
        <w:spacing w:after="0" w:line="240" w:lineRule="auto"/>
        <w:ind w:left="360"/>
        <w:rPr>
          <w:rFonts w:ascii="Calibri" w:eastAsia="Times New Roman" w:hAnsi="Calibri" w:cs="Times New Roman"/>
          <w:lang w:val="en-CA"/>
        </w:rPr>
      </w:pPr>
    </w:p>
    <w:p w14:paraId="592B4F8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H5A.</w:t>
      </w:r>
      <w:r w:rsidRPr="008935FE">
        <w:rPr>
          <w:rFonts w:ascii="Calibri" w:eastAsia="Times New Roman" w:hAnsi="Calibri" w:cs="Times New Roman"/>
          <w:lang w:val="en-CA"/>
        </w:rPr>
        <w:tab/>
        <w:t>The federal government has the ability to make it easier or harder for Canadians to get mortgages, by changing the amount of the minimum downpayments. Which of the following statements comes closest to your opinion?</w:t>
      </w:r>
    </w:p>
    <w:p w14:paraId="6D96662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r w:rsidRPr="008935FE">
        <w:rPr>
          <w:rFonts w:ascii="Calibri" w:eastAsia="Times New Roman" w:hAnsi="Calibri" w:cs="Times New Roman"/>
          <w:color w:val="0070C0"/>
          <w:lang w:val="fr-CA"/>
        </w:rPr>
        <w:tab/>
      </w:r>
    </w:p>
    <w:p w14:paraId="3DDAA36A" w14:textId="77777777" w:rsidR="008935FE" w:rsidRPr="008935FE" w:rsidRDefault="008935FE" w:rsidP="008935FE">
      <w:pPr>
        <w:spacing w:after="0" w:line="240" w:lineRule="auto"/>
        <w:ind w:left="360"/>
        <w:rPr>
          <w:rFonts w:ascii="Calibri" w:eastAsia="Times New Roman" w:hAnsi="Calibri" w:cs="Times New Roman"/>
          <w:lang w:val="fr-CA"/>
        </w:rPr>
      </w:pPr>
    </w:p>
    <w:p w14:paraId="07BBF60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[ROTATE FIRST TWO ITEMS]</w:t>
      </w:r>
    </w:p>
    <w:p w14:paraId="50DAEA59" w14:textId="77777777" w:rsidR="008935FE" w:rsidRPr="008935FE" w:rsidRDefault="008935FE" w:rsidP="008935FE">
      <w:pPr>
        <w:spacing w:after="0" w:line="240" w:lineRule="auto"/>
        <w:ind w:left="360"/>
        <w:rPr>
          <w:rFonts w:ascii="Calibri" w:eastAsia="Times New Roman" w:hAnsi="Calibri" w:cs="Times New Roman"/>
          <w:b/>
          <w:lang w:val="en-CA"/>
        </w:rPr>
      </w:pPr>
    </w:p>
    <w:p w14:paraId="795D36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as this can prevent real estate prices from rising too quickly</w:t>
      </w:r>
    </w:p>
    <w:p w14:paraId="080CCB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car cela pourrait empêcher une hausse trop rapide des prix de l’immobilier</w:t>
      </w:r>
    </w:p>
    <w:p w14:paraId="6DED12A4" w14:textId="77777777" w:rsidR="008935FE" w:rsidRPr="008935FE" w:rsidRDefault="008935FE" w:rsidP="008935FE">
      <w:pPr>
        <w:spacing w:after="0" w:line="240" w:lineRule="auto"/>
        <w:ind w:left="360"/>
        <w:rPr>
          <w:rFonts w:ascii="Calibri" w:eastAsia="Times New Roman" w:hAnsi="Calibri" w:cs="Times New Roman"/>
          <w:lang w:val="fr-CA"/>
        </w:rPr>
      </w:pPr>
    </w:p>
    <w:p w14:paraId="3AF103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The government should make it easier for Canadians to get mortgages, so that Canadians who want homes can buy them</w:t>
      </w:r>
    </w:p>
    <w:p w14:paraId="4B0E21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782DABAD" w14:textId="77777777" w:rsidR="008935FE" w:rsidRPr="008935FE" w:rsidRDefault="008935FE" w:rsidP="008935FE">
      <w:pPr>
        <w:spacing w:after="0" w:line="240" w:lineRule="auto"/>
        <w:ind w:left="360"/>
        <w:rPr>
          <w:rFonts w:ascii="Calibri" w:eastAsia="Times New Roman" w:hAnsi="Calibri" w:cs="Times New Roman"/>
          <w:lang w:val="fr-CA"/>
        </w:rPr>
      </w:pPr>
    </w:p>
    <w:p w14:paraId="0B200BE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677560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1D0CA82C" w14:textId="77777777" w:rsidR="008935FE" w:rsidRPr="008935FE" w:rsidRDefault="008935FE" w:rsidP="008935FE">
      <w:pPr>
        <w:spacing w:after="0" w:line="240" w:lineRule="auto"/>
        <w:ind w:left="360"/>
        <w:rPr>
          <w:rFonts w:ascii="Calibri" w:eastAsia="Times New Roman" w:hAnsi="Calibri" w:cs="Times New Roman"/>
          <w:lang w:val="fr-CA"/>
        </w:rPr>
      </w:pPr>
    </w:p>
    <w:p w14:paraId="099C6958"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H5B.</w:t>
      </w:r>
      <w:r w:rsidRPr="008935FE">
        <w:rPr>
          <w:rFonts w:ascii="Calibri" w:eastAsia="Times New Roman" w:hAnsi="Calibri" w:cs="Times New Roman"/>
          <w:lang w:val="en-CA"/>
        </w:rPr>
        <w:tab/>
        <w:t xml:space="preserve">The federal government has the ability to make it easier or harder for Canadians to get mortgages, by changing the amount of the minimum downpayments. Which of the following statements comes closest to your </w:t>
      </w:r>
      <w:proofErr w:type="gramStart"/>
      <w:r w:rsidRPr="008935FE">
        <w:rPr>
          <w:rFonts w:ascii="Calibri" w:eastAsia="Times New Roman" w:hAnsi="Calibri" w:cs="Times New Roman"/>
          <w:lang w:val="en-CA"/>
        </w:rPr>
        <w:t>opinion:</w:t>
      </w:r>
      <w:proofErr w:type="gramEnd"/>
    </w:p>
    <w:p w14:paraId="508201C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fédéral a le pouvoir de rendre l’obtention d’une hypothèque plus facile ou plus difficile pour les Canadiens en changeant le montant minimum requis pour la mise de fonds initiale. Lequel des énoncés suivants se rapproche le plus de votre opinion ?</w:t>
      </w:r>
      <w:r w:rsidRPr="008935FE">
        <w:rPr>
          <w:rFonts w:ascii="Calibri" w:eastAsia="Times New Roman" w:hAnsi="Calibri" w:cs="Times New Roman"/>
          <w:color w:val="0070C0"/>
          <w:lang w:val="fr-CA"/>
        </w:rPr>
        <w:tab/>
      </w:r>
    </w:p>
    <w:p w14:paraId="268AFA99" w14:textId="77777777" w:rsidR="008935FE" w:rsidRPr="008935FE" w:rsidRDefault="008935FE" w:rsidP="008935FE">
      <w:pPr>
        <w:spacing w:after="0" w:line="240" w:lineRule="auto"/>
        <w:ind w:left="360"/>
        <w:rPr>
          <w:rFonts w:ascii="Calibri" w:eastAsia="Times New Roman" w:hAnsi="Calibri" w:cs="Times New Roman"/>
          <w:lang w:val="fr-CA"/>
        </w:rPr>
      </w:pPr>
    </w:p>
    <w:p w14:paraId="3CBC881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[ROTATE FIRST TWO ITEMS] </w:t>
      </w:r>
    </w:p>
    <w:p w14:paraId="27BE93C8" w14:textId="77777777" w:rsidR="008935FE" w:rsidRPr="008935FE" w:rsidRDefault="008935FE" w:rsidP="008935FE">
      <w:pPr>
        <w:spacing w:after="0" w:line="240" w:lineRule="auto"/>
        <w:ind w:left="360"/>
        <w:rPr>
          <w:rFonts w:ascii="Calibri" w:eastAsia="Times New Roman" w:hAnsi="Calibri" w:cs="Times New Roman"/>
          <w:lang w:val="en-CA"/>
        </w:rPr>
      </w:pPr>
    </w:p>
    <w:p w14:paraId="553831E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harder for Canadians to get mortgages, to prevent Canadians from defaulting on their mortgages</w:t>
      </w:r>
    </w:p>
    <w:p w14:paraId="67E03B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rendre l’obtention d’une hypothèque plus difficile pour les Canadiens afin d’empêcher les Canadiens de se retrouver en défaut de paiement de leur hypothèque</w:t>
      </w:r>
    </w:p>
    <w:p w14:paraId="2065ADA2" w14:textId="77777777" w:rsidR="008935FE" w:rsidRPr="008935FE" w:rsidRDefault="008935FE" w:rsidP="008935FE">
      <w:pPr>
        <w:spacing w:after="0" w:line="240" w:lineRule="auto"/>
        <w:ind w:left="360"/>
        <w:rPr>
          <w:rFonts w:ascii="Calibri" w:eastAsia="Times New Roman" w:hAnsi="Calibri" w:cs="Times New Roman"/>
          <w:lang w:val="fr-CA"/>
        </w:rPr>
      </w:pPr>
    </w:p>
    <w:p w14:paraId="77C2EE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The government should make it easier for Canadians to get mortgages, so that Canadians who want homes can buy them</w:t>
      </w:r>
    </w:p>
    <w:p w14:paraId="0C4860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devrait faciliter l’obtention d’une hypothèque pour les Canadiens pour que ceux qui désirent avoir une maison puissent en acheter une</w:t>
      </w:r>
    </w:p>
    <w:p w14:paraId="4F9C0E2D" w14:textId="77777777" w:rsidR="008935FE" w:rsidRPr="008935FE" w:rsidRDefault="008935FE" w:rsidP="008935FE">
      <w:pPr>
        <w:spacing w:after="0" w:line="240" w:lineRule="auto"/>
        <w:ind w:left="360"/>
        <w:rPr>
          <w:rFonts w:ascii="Calibri" w:eastAsia="Times New Roman" w:hAnsi="Calibri" w:cs="Times New Roman"/>
          <w:lang w:val="fr-CA"/>
        </w:rPr>
      </w:pPr>
    </w:p>
    <w:p w14:paraId="30D8C5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lang w:val="en-CA"/>
        </w:rPr>
        <w:t xml:space="preserve">The government should keep the current minimum downpayments required as is </w:t>
      </w:r>
      <w:r w:rsidRPr="008935FE">
        <w:rPr>
          <w:rFonts w:ascii="Calibri" w:eastAsia="Times New Roman" w:hAnsi="Calibri" w:cs="Times New Roman"/>
          <w:b/>
          <w:lang w:val="en-CA"/>
        </w:rPr>
        <w:t>[ALWAYS LAST]</w:t>
      </w:r>
    </w:p>
    <w:p w14:paraId="0728B06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Le gouvernement devrait garder le montant requis pour les mises de fonds tel qu’il est en ce moment </w:t>
      </w:r>
      <w:r w:rsidRPr="008935FE">
        <w:rPr>
          <w:rFonts w:ascii="Calibri" w:eastAsia="Times New Roman" w:hAnsi="Calibri" w:cs="Times New Roman"/>
          <w:b/>
          <w:color w:val="0070C0"/>
          <w:lang w:val="fr-CA"/>
        </w:rPr>
        <w:t>[ALWAYS LAST]</w:t>
      </w:r>
    </w:p>
    <w:p w14:paraId="3F030C1F" w14:textId="77777777" w:rsidR="008935FE" w:rsidRPr="008935FE" w:rsidRDefault="008935FE" w:rsidP="008935FE">
      <w:pPr>
        <w:spacing w:after="0" w:line="240" w:lineRule="auto"/>
        <w:ind w:left="360"/>
        <w:rPr>
          <w:rFonts w:ascii="Calibri" w:eastAsia="Times New Roman" w:hAnsi="Calibri" w:cs="Times New Roman"/>
          <w:lang w:val="fr-CA"/>
        </w:rPr>
      </w:pPr>
    </w:p>
    <w:p w14:paraId="72F4D268" w14:textId="77777777" w:rsidR="008935FE" w:rsidRPr="008935FE" w:rsidRDefault="008935FE" w:rsidP="008935FE">
      <w:pPr>
        <w:spacing w:after="0" w:line="240" w:lineRule="auto"/>
        <w:ind w:left="360"/>
        <w:rPr>
          <w:rFonts w:ascii="Calibri" w:eastAsia="Times New Roman" w:hAnsi="Calibri" w:cs="Times New Roman"/>
          <w:lang w:val="fr-CA"/>
        </w:rPr>
      </w:pPr>
    </w:p>
    <w:p w14:paraId="3538D51F"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6054CB1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30013B54" w14:textId="77777777" w:rsidR="008935FE" w:rsidRPr="008935FE" w:rsidRDefault="008935FE" w:rsidP="008935FE">
      <w:pPr>
        <w:spacing w:after="0" w:line="240" w:lineRule="auto"/>
        <w:ind w:left="360"/>
        <w:rPr>
          <w:rFonts w:ascii="Calibri" w:eastAsia="Times New Roman" w:hAnsi="Calibri" w:cs="Times New Roman"/>
          <w:lang w:val="fr-CA"/>
        </w:rPr>
      </w:pPr>
    </w:p>
    <w:p w14:paraId="3A4DE1E7"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8E0335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2C1E2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C5557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1101DF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0FE973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More affordable housing for seniors</w:t>
      </w:r>
    </w:p>
    <w:p w14:paraId="09F04D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62D58C4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357289C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061C94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11711A5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3B0D79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F2F0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18FBE9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133A3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3C33B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27E6C0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A6599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6D15D4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8F307AA" w14:textId="77777777" w:rsidR="008935FE" w:rsidRPr="008935FE" w:rsidRDefault="008935FE" w:rsidP="008935FE">
      <w:pPr>
        <w:spacing w:after="0" w:line="240" w:lineRule="auto"/>
        <w:ind w:left="360"/>
        <w:rPr>
          <w:rFonts w:ascii="Calibri" w:eastAsia="Times New Roman" w:hAnsi="Calibri" w:cs="Times New Roman"/>
          <w:lang w:val="fr-CA"/>
        </w:rPr>
      </w:pPr>
    </w:p>
    <w:p w14:paraId="0E79CD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1BCC383" w14:textId="77777777" w:rsidR="008935FE" w:rsidRPr="008935FE" w:rsidRDefault="008935FE" w:rsidP="008935FE">
      <w:pPr>
        <w:spacing w:after="0" w:line="240" w:lineRule="auto"/>
        <w:ind w:left="360"/>
        <w:rPr>
          <w:rFonts w:ascii="Calibri" w:eastAsia="Times New Roman" w:hAnsi="Calibri" w:cs="Times New Roman"/>
          <w:lang w:val="en-CA"/>
        </w:rPr>
      </w:pPr>
    </w:p>
    <w:p w14:paraId="71A57D96" w14:textId="77777777" w:rsidR="008935FE" w:rsidRPr="008935FE" w:rsidRDefault="008935FE" w:rsidP="008935FE">
      <w:pPr>
        <w:spacing w:after="0" w:line="240" w:lineRule="auto"/>
        <w:ind w:left="360"/>
        <w:rPr>
          <w:rFonts w:ascii="Calibri" w:eastAsia="Times New Roman" w:hAnsi="Calibri" w:cs="Times New Roman"/>
          <w:lang w:val="en-CA"/>
        </w:rPr>
      </w:pPr>
    </w:p>
    <w:p w14:paraId="74CFCD37"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[CONSULTATIONS]</w:t>
      </w:r>
    </w:p>
    <w:p w14:paraId="63009C35" w14:textId="77777777" w:rsidR="008935FE" w:rsidRPr="00055B3C" w:rsidRDefault="008935FE" w:rsidP="008935FE">
      <w:pPr>
        <w:spacing w:after="0" w:line="240" w:lineRule="auto"/>
        <w:ind w:left="360"/>
        <w:rPr>
          <w:rFonts w:ascii="Calibri" w:eastAsia="Times New Roman" w:hAnsi="Calibri" w:cs="Times New Roman"/>
          <w:lang w:val="en-CA"/>
        </w:rPr>
      </w:pPr>
    </w:p>
    <w:p w14:paraId="29758661"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CON1. Thinking about how governments make decisions, do you think the Government of Canada genuinely considers the views of Canadians on important issues? Please use a scale of 1 to 10, where 1 means “never considers the views of Canadians” and 10 means “always considers the views of Canadians.”</w:t>
      </w:r>
    </w:p>
    <w:p w14:paraId="1CB10B03"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En pensant à la manière dont les gouvernements prennent des décisions, croyez-vous que le Gouvernement du Canada prenne vraiment en considération l’opinion des Canadiens sur les enjeux importants? Veuillez répondre sur une échelle de 1 à 10, où une note de 1 indique que le gouvernement « ne prend jamais en considération l’opinion des Canadiens » et une note de 10 indique qu’il « prend toujours en considération l’opinion des Canadiens ».</w:t>
      </w:r>
    </w:p>
    <w:p w14:paraId="4F00286A" w14:textId="77777777" w:rsidR="008935FE" w:rsidRPr="00055B3C" w:rsidRDefault="008935FE" w:rsidP="008935FE">
      <w:pPr>
        <w:spacing w:after="0" w:line="240" w:lineRule="auto"/>
        <w:ind w:left="360"/>
        <w:rPr>
          <w:rFonts w:ascii="Calibri" w:eastAsia="Times New Roman" w:hAnsi="Calibri" w:cs="Times New Roman"/>
          <w:lang w:val="fr-CA"/>
        </w:rPr>
      </w:pPr>
    </w:p>
    <w:p w14:paraId="541B386F"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3350D091" w14:textId="77777777" w:rsidR="008935FE" w:rsidRPr="00055B3C" w:rsidRDefault="008935FE" w:rsidP="008935FE">
      <w:pPr>
        <w:spacing w:after="0" w:line="240" w:lineRule="auto"/>
        <w:ind w:left="360"/>
        <w:rPr>
          <w:rFonts w:ascii="Calibri" w:eastAsia="Times New Roman" w:hAnsi="Calibri" w:cs="Times New Roman"/>
          <w:lang w:val="en-CA"/>
        </w:rPr>
      </w:pPr>
    </w:p>
    <w:p w14:paraId="3E5E2723" w14:textId="77777777" w:rsidR="008935FE" w:rsidRPr="00055B3C" w:rsidRDefault="008935FE" w:rsidP="008935FE">
      <w:pPr>
        <w:spacing w:after="0" w:line="240" w:lineRule="auto"/>
        <w:rPr>
          <w:rFonts w:ascii="Calibri" w:eastAsia="Times New Roman" w:hAnsi="Calibri" w:cs="Times New Roman"/>
          <w:lang w:val="en-CA"/>
        </w:rPr>
      </w:pPr>
      <w:r w:rsidRPr="00055B3C">
        <w:rPr>
          <w:rFonts w:ascii="Calibri" w:eastAsia="Times New Roman" w:hAnsi="Calibri" w:cs="Times New Roman"/>
          <w:lang w:val="en-CA"/>
        </w:rPr>
        <w:br w:type="page"/>
      </w:r>
    </w:p>
    <w:p w14:paraId="3D1049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lastRenderedPageBreak/>
        <w:t>CON2. As you may be aware, the Government of Canada has committed to have a new voting system put in place before the next federal election. Do you think the Government of Canada will genuinely consider the views of Canadians on electoral reform?  Please use a scale of 1 to 10, where 1 means “will never consider the views of Canadians” and 10 means “will always consider the views of Canadians”.</w:t>
      </w:r>
    </w:p>
    <w:p w14:paraId="34D126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Comme vous le savez peut-être, le Gouvernement du Canada s’est engagé à mettre en place un nouveau mode de scrutin avant la prochaine élection fédérale. Croyez-vous que le Gouvernement du Canada </w:t>
      </w:r>
      <w:proofErr w:type="gramStart"/>
      <w:r w:rsidRPr="00055B3C">
        <w:rPr>
          <w:rFonts w:ascii="Calibri" w:eastAsia="Times New Roman" w:hAnsi="Calibri" w:cs="Times New Roman"/>
          <w:color w:val="0070C0"/>
          <w:lang w:val="fr-CA"/>
        </w:rPr>
        <w:t>prendra</w:t>
      </w:r>
      <w:proofErr w:type="gramEnd"/>
      <w:r w:rsidRPr="00055B3C">
        <w:rPr>
          <w:rFonts w:ascii="Calibri" w:eastAsia="Times New Roman" w:hAnsi="Calibri" w:cs="Times New Roman"/>
          <w:color w:val="0070C0"/>
          <w:lang w:val="fr-CA"/>
        </w:rPr>
        <w:t xml:space="preserve"> vraiment en considération l’opinion des Canadiens concernant la réforme électorale ? Veuillez répondre sur une échelle de 1 à 10, où une note de 1 indique que le gouvernement « ne prendra jamais en considération l’opinion des Canadiens » et une note de 10 indique qu’il « prendra toujours en considération l’opinion des Canadiens ».</w:t>
      </w:r>
    </w:p>
    <w:p w14:paraId="56C60946" w14:textId="77777777" w:rsidR="008935FE" w:rsidRPr="00055B3C" w:rsidRDefault="008935FE" w:rsidP="008935FE">
      <w:pPr>
        <w:spacing w:after="0" w:line="240" w:lineRule="auto"/>
        <w:ind w:left="360"/>
        <w:rPr>
          <w:rFonts w:ascii="Calibri" w:eastAsia="Times New Roman" w:hAnsi="Calibri" w:cs="Times New Roman"/>
          <w:lang w:val="fr-CA"/>
        </w:rPr>
      </w:pPr>
    </w:p>
    <w:p w14:paraId="065EAC62" w14:textId="77777777" w:rsidR="008935FE" w:rsidRPr="008935FE"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b/>
          <w:lang w:val="en-CA"/>
        </w:rPr>
        <w:t>[1-10]</w:t>
      </w:r>
    </w:p>
    <w:p w14:paraId="7907D8EE" w14:textId="77777777" w:rsidR="008935FE" w:rsidRPr="008935FE" w:rsidRDefault="008935FE" w:rsidP="008935FE">
      <w:pPr>
        <w:spacing w:after="0" w:line="240" w:lineRule="auto"/>
        <w:ind w:left="360"/>
        <w:rPr>
          <w:rFonts w:ascii="Calibri" w:eastAsia="Times New Roman" w:hAnsi="Calibri" w:cs="Times New Roman"/>
          <w:lang w:val="en-CA"/>
        </w:rPr>
      </w:pPr>
    </w:p>
    <w:p w14:paraId="3D1A1E8B" w14:textId="77777777" w:rsidR="008935FE" w:rsidRPr="008935FE" w:rsidRDefault="008935FE" w:rsidP="008935FE">
      <w:pPr>
        <w:spacing w:after="0" w:line="240" w:lineRule="auto"/>
        <w:ind w:left="360"/>
        <w:rPr>
          <w:rFonts w:ascii="Calibri" w:eastAsia="Times New Roman" w:hAnsi="Calibri" w:cs="Times New Roman"/>
          <w:lang w:val="en-CA"/>
        </w:rPr>
      </w:pPr>
    </w:p>
    <w:p w14:paraId="2E128C8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[DEMOGRAPHICS]</w:t>
      </w:r>
    </w:p>
    <w:p w14:paraId="18A6865E" w14:textId="77777777" w:rsidR="008935FE" w:rsidRPr="008935FE" w:rsidRDefault="008935FE" w:rsidP="008935FE">
      <w:pPr>
        <w:spacing w:after="0" w:line="240" w:lineRule="auto"/>
        <w:ind w:left="360"/>
        <w:rPr>
          <w:rFonts w:ascii="Calibri" w:eastAsia="Times New Roman" w:hAnsi="Calibri" w:cs="Times New Roman"/>
          <w:lang w:val="en-CA"/>
        </w:rPr>
      </w:pPr>
    </w:p>
    <w:p w14:paraId="477D7D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44EBC3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B968488" w14:textId="77777777" w:rsidR="008935FE" w:rsidRPr="008935FE" w:rsidRDefault="008935FE" w:rsidP="008935FE">
      <w:pPr>
        <w:spacing w:after="0" w:line="240" w:lineRule="auto"/>
        <w:ind w:left="360"/>
        <w:rPr>
          <w:rFonts w:ascii="Calibri" w:eastAsia="Times New Roman" w:hAnsi="Calibri" w:cs="Times New Roman"/>
          <w:lang w:val="fr-CA"/>
        </w:rPr>
      </w:pPr>
    </w:p>
    <w:p w14:paraId="6867425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C695494"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4FDEA275" w14:textId="77777777" w:rsidR="008935FE" w:rsidRPr="008935FE" w:rsidRDefault="008935FE" w:rsidP="008935FE">
      <w:pPr>
        <w:spacing w:after="0" w:line="240" w:lineRule="auto"/>
        <w:ind w:left="360"/>
        <w:rPr>
          <w:rFonts w:ascii="Calibri" w:eastAsia="Times New Roman" w:hAnsi="Calibri" w:cs="Times New Roman"/>
          <w:lang w:val="en-CA"/>
        </w:rPr>
      </w:pPr>
    </w:p>
    <w:p w14:paraId="2B0B43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6A2AC139" w14:textId="77777777" w:rsidR="008935FE" w:rsidRPr="008935FE" w:rsidRDefault="008935FE" w:rsidP="008935FE">
      <w:pPr>
        <w:spacing w:after="0" w:line="240" w:lineRule="auto"/>
        <w:ind w:left="360"/>
        <w:rPr>
          <w:rFonts w:ascii="Calibri" w:eastAsia="Times New Roman" w:hAnsi="Calibri" w:cs="Times New Roman"/>
          <w:lang w:val="en-CA"/>
        </w:rPr>
      </w:pPr>
    </w:p>
    <w:p w14:paraId="05439B7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0DB03CCA" w14:textId="77777777" w:rsidR="008935FE" w:rsidRPr="008935FE" w:rsidRDefault="008935FE" w:rsidP="008935FE">
      <w:pPr>
        <w:spacing w:after="0" w:line="240" w:lineRule="auto"/>
        <w:ind w:left="360"/>
        <w:rPr>
          <w:rFonts w:ascii="Calibri" w:eastAsia="Times New Roman" w:hAnsi="Calibri" w:cs="Times New Roman"/>
          <w:lang w:val="en-CA"/>
        </w:rPr>
      </w:pPr>
    </w:p>
    <w:p w14:paraId="3D18BDF7"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93C897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22737BAB" w14:textId="77777777" w:rsidR="008935FE" w:rsidRPr="008935FE" w:rsidRDefault="008935FE" w:rsidP="008935FE">
      <w:pPr>
        <w:spacing w:after="0" w:line="240" w:lineRule="auto"/>
        <w:ind w:left="360"/>
        <w:rPr>
          <w:rFonts w:ascii="Calibri" w:eastAsia="Times New Roman" w:hAnsi="Calibri" w:cs="Times New Roman"/>
          <w:lang w:val="fr-CA"/>
        </w:rPr>
      </w:pPr>
    </w:p>
    <w:p w14:paraId="435C215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407704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0EA232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15443B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8B6E9E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37E0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6A4588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49E48D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601287C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1EEEC4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5EC231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4F0BBA8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0004A61" w14:textId="77777777" w:rsidR="008935FE" w:rsidRPr="008935FE" w:rsidRDefault="008935FE" w:rsidP="008935FE">
      <w:pPr>
        <w:spacing w:after="0" w:line="240" w:lineRule="auto"/>
        <w:ind w:left="360"/>
        <w:rPr>
          <w:rFonts w:ascii="Calibri" w:eastAsia="Times New Roman" w:hAnsi="Calibri" w:cs="Times New Roman"/>
          <w:lang w:val="fr-CA"/>
        </w:rPr>
      </w:pPr>
    </w:p>
    <w:p w14:paraId="7632239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7C8BFBB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2145A887"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085F0A4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411AFBD9" w14:textId="77777777" w:rsidR="008935FE" w:rsidRPr="008935FE" w:rsidRDefault="008935FE" w:rsidP="008935FE">
      <w:pPr>
        <w:spacing w:after="0" w:line="240" w:lineRule="auto"/>
        <w:ind w:left="360"/>
        <w:rPr>
          <w:rFonts w:ascii="Calibri" w:eastAsia="Times New Roman" w:hAnsi="Calibri" w:cs="Times New Roman"/>
          <w:lang w:val="fr-CA"/>
        </w:rPr>
      </w:pPr>
    </w:p>
    <w:p w14:paraId="433C7F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02F1A9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C092DB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72AD9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21E46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2E9E14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71751B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34BDC5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F53F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042BE25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2297836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299968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D5849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F17696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0324E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24FB9C4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63A67C8C" w14:textId="77777777" w:rsidR="008935FE" w:rsidRPr="008935FE" w:rsidRDefault="008935FE" w:rsidP="008935FE">
      <w:pPr>
        <w:spacing w:after="0" w:line="240" w:lineRule="auto"/>
        <w:ind w:left="360"/>
        <w:rPr>
          <w:rFonts w:ascii="Calibri" w:eastAsia="Times New Roman" w:hAnsi="Calibri" w:cs="Times New Roman"/>
          <w:lang w:val="fr-CA"/>
        </w:rPr>
      </w:pPr>
    </w:p>
    <w:p w14:paraId="0504F6A8"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A773EC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 xml:space="preserve">(LIRE LA LISTE JUSQU’À </w:t>
      </w:r>
      <w:proofErr w:type="gramStart"/>
      <w:r w:rsidRPr="008935FE">
        <w:rPr>
          <w:rFonts w:ascii="Calibri" w:eastAsia="Times New Roman" w:hAnsi="Calibri" w:cs="Times New Roman"/>
          <w:color w:val="0070C0"/>
          <w:lang w:val="en-CA"/>
        </w:rPr>
        <w:t>INTERRUPTION ;</w:t>
      </w:r>
      <w:proofErr w:type="gramEnd"/>
      <w:r w:rsidRPr="008935FE">
        <w:rPr>
          <w:rFonts w:ascii="Calibri" w:eastAsia="Times New Roman" w:hAnsi="Calibri" w:cs="Times New Roman"/>
          <w:color w:val="0070C0"/>
          <w:lang w:val="en-CA"/>
        </w:rPr>
        <w:t xml:space="preserve"> ACCEPTEZ UNE RÉPONSE)</w:t>
      </w:r>
    </w:p>
    <w:p w14:paraId="3BB15262" w14:textId="77777777" w:rsidR="008935FE" w:rsidRPr="008935FE" w:rsidRDefault="008935FE" w:rsidP="008935FE">
      <w:pPr>
        <w:spacing w:after="0" w:line="240" w:lineRule="auto"/>
        <w:ind w:left="360"/>
        <w:rPr>
          <w:rFonts w:ascii="Calibri" w:eastAsia="Times New Roman" w:hAnsi="Calibri" w:cs="Times New Roman"/>
          <w:lang w:val="en-CA"/>
        </w:rPr>
      </w:pPr>
    </w:p>
    <w:p w14:paraId="1CB242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7DAE44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219802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9D57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3221A3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F8789A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1DB8AB9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509B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844FB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396167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68CEE0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638FD1C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F6F9E7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81E95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686740CE"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C2E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6CE8BCA7" w14:textId="77777777" w:rsidR="008935FE" w:rsidRPr="008935FE" w:rsidRDefault="008935FE" w:rsidP="008935FE">
      <w:pPr>
        <w:spacing w:after="0" w:line="240" w:lineRule="auto"/>
        <w:ind w:left="360"/>
        <w:rPr>
          <w:rFonts w:ascii="Calibri" w:eastAsia="Times New Roman" w:hAnsi="Calibri" w:cs="Times New Roman"/>
          <w:lang w:val="fr-CA"/>
        </w:rPr>
      </w:pPr>
    </w:p>
    <w:p w14:paraId="379A3FD7" w14:textId="77777777" w:rsidR="008935FE" w:rsidRPr="008935FE" w:rsidRDefault="008935FE" w:rsidP="008935FE">
      <w:pPr>
        <w:spacing w:after="0" w:line="240" w:lineRule="auto"/>
        <w:ind w:left="360"/>
        <w:rPr>
          <w:rFonts w:ascii="Calibri" w:eastAsia="Times New Roman" w:hAnsi="Calibri" w:cs="Times New Roman"/>
          <w:lang w:val="fr-CA"/>
        </w:rPr>
      </w:pPr>
    </w:p>
    <w:p w14:paraId="338FE79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32B5109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74AE857" w14:textId="77777777" w:rsidR="008935FE" w:rsidRPr="008935FE" w:rsidRDefault="008935FE" w:rsidP="008935FE">
      <w:pPr>
        <w:spacing w:after="0" w:line="240" w:lineRule="auto"/>
        <w:ind w:left="360"/>
        <w:rPr>
          <w:rFonts w:ascii="Calibri" w:eastAsia="Times New Roman" w:hAnsi="Calibri" w:cs="Times New Roman"/>
          <w:lang w:val="fr-CA"/>
        </w:rPr>
      </w:pPr>
    </w:p>
    <w:p w14:paraId="3FC0503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FD2E696"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68E4EBB2"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3132F86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0B6FB6F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57CA38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03EA723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542C950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4D5D05DA"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4B668C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64DE089C"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34FD279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6EE54477"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C807D4B"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18538E06" w14:textId="77777777" w:rsidR="008935FE" w:rsidRPr="008935FE" w:rsidRDefault="008935FE" w:rsidP="008935FE">
      <w:pPr>
        <w:spacing w:after="0" w:line="240" w:lineRule="auto"/>
        <w:ind w:left="360"/>
        <w:rPr>
          <w:rFonts w:ascii="Calibri" w:eastAsia="Times New Roman" w:hAnsi="Calibri" w:cs="Times New Roman"/>
          <w:lang w:val="fr-CA"/>
        </w:rPr>
      </w:pPr>
    </w:p>
    <w:p w14:paraId="587C45AF" w14:textId="77777777" w:rsidR="008935FE" w:rsidRPr="008935FE" w:rsidRDefault="008935FE" w:rsidP="008935FE">
      <w:pPr>
        <w:spacing w:after="0" w:line="240" w:lineRule="auto"/>
        <w:ind w:left="360"/>
        <w:rPr>
          <w:rFonts w:ascii="Calibri" w:eastAsia="Times New Roman" w:hAnsi="Calibri" w:cs="Times New Roman"/>
          <w:lang w:val="fr-CA"/>
        </w:rPr>
      </w:pPr>
    </w:p>
    <w:p w14:paraId="328A2BA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9BA9BA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6F18580" w14:textId="77777777" w:rsidR="008935FE" w:rsidRPr="008935FE" w:rsidRDefault="008935FE" w:rsidP="008935FE">
      <w:pPr>
        <w:spacing w:after="0" w:line="240" w:lineRule="auto"/>
        <w:ind w:left="360"/>
        <w:rPr>
          <w:rFonts w:ascii="Calibri" w:eastAsia="Times New Roman" w:hAnsi="Calibri" w:cs="Times New Roman"/>
          <w:lang w:val="fr-CA"/>
        </w:rPr>
      </w:pPr>
    </w:p>
    <w:p w14:paraId="7A9B257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CFA09C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F55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573E5B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A40E82A" w14:textId="77777777" w:rsidR="008935FE" w:rsidRPr="008935FE" w:rsidRDefault="008935FE" w:rsidP="008935FE">
      <w:pPr>
        <w:spacing w:after="0" w:line="240" w:lineRule="auto"/>
        <w:ind w:left="360"/>
        <w:rPr>
          <w:rFonts w:ascii="Calibri" w:eastAsia="Times New Roman" w:hAnsi="Calibri" w:cs="Times New Roman"/>
          <w:lang w:val="en-CA"/>
        </w:rPr>
      </w:pPr>
    </w:p>
    <w:p w14:paraId="171753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74F2B598" w14:textId="77777777" w:rsidR="008935FE" w:rsidRPr="008935FE" w:rsidRDefault="008935FE" w:rsidP="008935FE">
      <w:pPr>
        <w:spacing w:after="0" w:line="240" w:lineRule="auto"/>
        <w:ind w:left="360"/>
        <w:rPr>
          <w:rFonts w:ascii="Calibri" w:eastAsia="Times New Roman" w:hAnsi="Calibri" w:cs="Times New Roman"/>
          <w:lang w:val="en-CA"/>
        </w:rPr>
      </w:pPr>
    </w:p>
    <w:p w14:paraId="1E2D719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506AB080"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2801FCC3" w14:textId="77777777" w:rsidR="008935FE" w:rsidRPr="008935FE" w:rsidRDefault="008935FE" w:rsidP="008935FE">
      <w:pPr>
        <w:spacing w:after="0" w:line="240" w:lineRule="auto"/>
        <w:ind w:left="360"/>
        <w:rPr>
          <w:rFonts w:ascii="Calibri" w:eastAsia="Times New Roman" w:hAnsi="Calibri" w:cs="Times New Roman"/>
          <w:lang w:val="en-CA"/>
        </w:rPr>
      </w:pPr>
    </w:p>
    <w:p w14:paraId="6F4A8BA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19DC2BB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E86894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7A4CB17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B422D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4C641E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4DC1F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BC29A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63C0194C" w14:textId="77777777" w:rsidR="008935FE" w:rsidRPr="008935FE" w:rsidRDefault="008935FE" w:rsidP="008935FE">
      <w:pPr>
        <w:spacing w:after="0" w:line="240" w:lineRule="auto"/>
        <w:ind w:left="360"/>
        <w:rPr>
          <w:rFonts w:ascii="Calibri" w:eastAsia="Times New Roman" w:hAnsi="Calibri" w:cs="Times New Roman"/>
          <w:lang w:val="fr-CA"/>
        </w:rPr>
      </w:pPr>
    </w:p>
    <w:p w14:paraId="5B97667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5A4254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lastRenderedPageBreak/>
        <w:t>Oui</w:t>
      </w:r>
    </w:p>
    <w:p w14:paraId="3DC0A0F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1EC55F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2AB831C" w14:textId="77777777" w:rsidR="008935FE" w:rsidRPr="008935FE" w:rsidRDefault="008935FE" w:rsidP="008935FE">
      <w:pPr>
        <w:spacing w:after="0" w:line="240" w:lineRule="auto"/>
        <w:ind w:left="360"/>
        <w:rPr>
          <w:rFonts w:ascii="Calibri" w:eastAsia="Times New Roman" w:hAnsi="Calibri" w:cs="Times New Roman"/>
          <w:lang w:val="en-US"/>
        </w:rPr>
      </w:pPr>
    </w:p>
    <w:p w14:paraId="08D1857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8FAEE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7DA4DF4C" w14:textId="77777777" w:rsidR="008935FE" w:rsidRPr="008935FE" w:rsidRDefault="008935FE" w:rsidP="008935FE">
      <w:pPr>
        <w:spacing w:after="0" w:line="240" w:lineRule="auto"/>
        <w:ind w:left="360"/>
        <w:rPr>
          <w:rFonts w:ascii="Calibri" w:eastAsia="Times New Roman" w:hAnsi="Calibri" w:cs="Times New Roman"/>
          <w:lang w:val="fr-CA"/>
        </w:rPr>
      </w:pPr>
    </w:p>
    <w:p w14:paraId="39176F0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30C3D1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79036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2759DD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535C94D" w14:textId="77777777" w:rsidR="008935FE" w:rsidRPr="008935FE" w:rsidRDefault="008935FE" w:rsidP="008935FE">
      <w:pPr>
        <w:spacing w:after="0" w:line="240" w:lineRule="auto"/>
        <w:ind w:left="360"/>
        <w:rPr>
          <w:rFonts w:ascii="Calibri" w:eastAsia="Times New Roman" w:hAnsi="Calibri" w:cs="Times New Roman"/>
          <w:lang w:val="en-CA"/>
        </w:rPr>
      </w:pPr>
    </w:p>
    <w:p w14:paraId="3B787A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805E675" w14:textId="77777777" w:rsidR="008935FE" w:rsidRPr="008935FE" w:rsidRDefault="008935FE" w:rsidP="008935FE">
      <w:pPr>
        <w:spacing w:after="0" w:line="240" w:lineRule="auto"/>
        <w:ind w:left="360"/>
        <w:rPr>
          <w:rFonts w:ascii="Calibri" w:eastAsia="Times New Roman" w:hAnsi="Calibri" w:cs="Times New Roman"/>
          <w:lang w:val="en-CA"/>
        </w:rPr>
      </w:pPr>
    </w:p>
    <w:p w14:paraId="3566D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45CC57E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4B55CA55" w14:textId="77777777" w:rsidR="008935FE" w:rsidRPr="008935FE" w:rsidRDefault="008935FE" w:rsidP="008935FE">
      <w:pPr>
        <w:spacing w:after="0" w:line="240" w:lineRule="auto"/>
        <w:ind w:left="360"/>
        <w:rPr>
          <w:rFonts w:ascii="Calibri" w:eastAsia="Times New Roman" w:hAnsi="Calibri" w:cs="Times New Roman"/>
          <w:b/>
          <w:lang w:val="fr-CA"/>
        </w:rPr>
      </w:pPr>
    </w:p>
    <w:p w14:paraId="353FF14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118E951" w14:textId="77777777" w:rsidR="008935FE" w:rsidRPr="008935FE" w:rsidRDefault="008935FE" w:rsidP="008935FE">
      <w:pPr>
        <w:spacing w:after="0" w:line="240" w:lineRule="auto"/>
        <w:ind w:left="360"/>
        <w:rPr>
          <w:rFonts w:ascii="Calibri" w:eastAsia="Times New Roman" w:hAnsi="Calibri" w:cs="Times New Roman"/>
          <w:lang w:val="en-CA"/>
        </w:rPr>
      </w:pPr>
    </w:p>
    <w:p w14:paraId="63BBBA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33E1D34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7972DB2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464D4B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1E522368" w14:textId="77777777" w:rsidR="008935FE" w:rsidRPr="008935FE" w:rsidRDefault="008935FE" w:rsidP="008935FE">
      <w:pPr>
        <w:spacing w:after="0" w:line="240" w:lineRule="auto"/>
        <w:ind w:left="360"/>
        <w:rPr>
          <w:rFonts w:ascii="Calibri" w:eastAsia="Times New Roman" w:hAnsi="Calibri" w:cs="Times New Roman"/>
          <w:lang w:val="fr-CA"/>
        </w:rPr>
      </w:pPr>
    </w:p>
    <w:p w14:paraId="50250B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383F81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765C3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61BBBE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104CA1D" w14:textId="77777777" w:rsidR="008935FE" w:rsidRPr="008935FE" w:rsidRDefault="008935FE" w:rsidP="008935FE">
      <w:pPr>
        <w:spacing w:after="0" w:line="240" w:lineRule="auto"/>
        <w:ind w:left="360"/>
        <w:rPr>
          <w:rFonts w:ascii="Calibri" w:eastAsia="Times New Roman" w:hAnsi="Calibri" w:cs="Times New Roman"/>
          <w:lang w:val="en-CA"/>
        </w:rPr>
      </w:pPr>
    </w:p>
    <w:p w14:paraId="6FCA86A9" w14:textId="77777777" w:rsidR="008935FE" w:rsidRPr="008935FE" w:rsidRDefault="008935FE" w:rsidP="008935FE">
      <w:pPr>
        <w:spacing w:after="0" w:line="240" w:lineRule="auto"/>
        <w:ind w:left="360"/>
        <w:rPr>
          <w:rFonts w:ascii="Calibri" w:eastAsia="Times New Roman" w:hAnsi="Calibri" w:cs="Times New Roman"/>
          <w:lang w:val="en-CA"/>
        </w:rPr>
      </w:pPr>
    </w:p>
    <w:p w14:paraId="479CF0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6AB83A55" w14:textId="77777777" w:rsidR="008935FE" w:rsidRPr="008935FE" w:rsidRDefault="008935FE" w:rsidP="008935FE">
      <w:pPr>
        <w:spacing w:after="0" w:line="240" w:lineRule="auto"/>
        <w:ind w:left="360"/>
        <w:rPr>
          <w:rFonts w:ascii="Calibri" w:eastAsia="Times New Roman" w:hAnsi="Calibri" w:cs="Times New Roman"/>
          <w:lang w:val="en-CA"/>
        </w:rPr>
      </w:pPr>
    </w:p>
    <w:p w14:paraId="38A2AC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3B68670"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1C504E35"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4FD500B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39899F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(INTERVIEWEUR : Lire les catégories au répondant et inscrire jusqu’à 4 réponses qui s’appliquent. Si le répondant vous dit “race mixte”, “biracial”, “multiracial”, etc, sonder pour des groupes spécifiques et inscrire chacun séparément (p.ex. Blanc, Noir, Chinois).)</w:t>
      </w:r>
    </w:p>
    <w:p w14:paraId="6FAF8FF3" w14:textId="77777777" w:rsidR="008935FE" w:rsidRPr="008935FE" w:rsidRDefault="008935FE" w:rsidP="008935FE">
      <w:pPr>
        <w:spacing w:after="0" w:line="240" w:lineRule="auto"/>
        <w:ind w:left="360"/>
        <w:rPr>
          <w:rFonts w:ascii="Calibri" w:eastAsia="Times New Roman" w:hAnsi="Calibri" w:cs="Times New Roman"/>
          <w:lang w:val="fr-CA"/>
        </w:rPr>
      </w:pPr>
    </w:p>
    <w:p w14:paraId="3D324979" w14:textId="77777777" w:rsidR="008935FE" w:rsidRPr="008935FE" w:rsidRDefault="008935FE" w:rsidP="008935FE">
      <w:pPr>
        <w:spacing w:after="0" w:line="240" w:lineRule="auto"/>
        <w:ind w:left="360"/>
        <w:rPr>
          <w:rFonts w:ascii="Calibri" w:eastAsia="Times New Roman" w:hAnsi="Calibri" w:cs="Times New Roman"/>
          <w:lang w:val="fr-CA"/>
        </w:rPr>
      </w:pPr>
    </w:p>
    <w:p w14:paraId="4D398BE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33B850A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40FA80D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52E7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3950B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47F4B00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1111730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576AAC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1481BE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0818EA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54A376C"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Philippin</w:t>
      </w:r>
    </w:p>
    <w:p w14:paraId="5B3CD7CA" w14:textId="77777777" w:rsidR="008935FE" w:rsidRPr="00DE1887" w:rsidRDefault="008935FE" w:rsidP="008935FE">
      <w:pPr>
        <w:spacing w:after="0" w:line="240" w:lineRule="auto"/>
        <w:ind w:left="360"/>
        <w:rPr>
          <w:rFonts w:ascii="Calibri" w:eastAsia="Times New Roman" w:hAnsi="Calibri" w:cs="Times New Roman"/>
          <w:lang w:val="fr-CA"/>
        </w:rPr>
      </w:pPr>
      <w:r w:rsidRPr="00DE1887">
        <w:rPr>
          <w:rFonts w:ascii="Calibri" w:eastAsia="Times New Roman" w:hAnsi="Calibri" w:cs="Times New Roman"/>
          <w:lang w:val="fr-CA"/>
        </w:rPr>
        <w:t>Latin American</w:t>
      </w:r>
    </w:p>
    <w:p w14:paraId="482F4B01"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Latino-Américain</w:t>
      </w:r>
    </w:p>
    <w:p w14:paraId="595D51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Arab</w:t>
      </w:r>
    </w:p>
    <w:p w14:paraId="6C09002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Arabe</w:t>
      </w:r>
    </w:p>
    <w:p w14:paraId="3057142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17AC38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450F42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75832A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3FED9D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22F88CF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3445850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6A0C289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6F7E0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522B81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6A25A3CA" w14:textId="77777777" w:rsidR="008935FE" w:rsidRPr="008935FE" w:rsidRDefault="008935FE" w:rsidP="008935FE">
      <w:pPr>
        <w:spacing w:after="0" w:line="240" w:lineRule="auto"/>
        <w:ind w:left="360"/>
        <w:rPr>
          <w:rFonts w:ascii="Calibri" w:eastAsia="Times New Roman" w:hAnsi="Calibri" w:cs="Times New Roman"/>
          <w:lang w:val="fr-CA"/>
        </w:rPr>
      </w:pPr>
    </w:p>
    <w:p w14:paraId="41096C0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D13A IF D13</w:t>
      </w:r>
      <w:proofErr w:type="gramStart"/>
      <w:r w:rsidRPr="008935FE">
        <w:rPr>
          <w:rFonts w:ascii="Calibri" w:eastAsia="Times New Roman" w:hAnsi="Calibri" w:cs="Times New Roman"/>
          <w:b/>
          <w:lang w:val="en-CA"/>
        </w:rPr>
        <w:t>=‘</w:t>
      </w:r>
      <w:proofErr w:type="gramEnd"/>
      <w:r w:rsidRPr="008935FE">
        <w:rPr>
          <w:rFonts w:ascii="Calibri" w:eastAsia="Times New Roman" w:hAnsi="Calibri" w:cs="Times New Roman"/>
          <w:b/>
          <w:lang w:val="en-CA"/>
        </w:rPr>
        <w:t>SOME OTHER GROUP’; OTHERWISE SKIP SURVEY CLOSE]</w:t>
      </w:r>
    </w:p>
    <w:p w14:paraId="218214BF" w14:textId="77777777" w:rsidR="008935FE" w:rsidRPr="008935FE" w:rsidRDefault="008935FE" w:rsidP="008935FE">
      <w:pPr>
        <w:spacing w:after="0" w:line="240" w:lineRule="auto"/>
        <w:ind w:left="360"/>
        <w:rPr>
          <w:rFonts w:ascii="Calibri" w:eastAsia="Times New Roman" w:hAnsi="Calibri" w:cs="Times New Roman"/>
          <w:lang w:val="en-CA"/>
        </w:rPr>
      </w:pPr>
    </w:p>
    <w:p w14:paraId="1662B2D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3729DB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F19729C" w14:textId="77777777" w:rsidR="008935FE" w:rsidRPr="008935FE" w:rsidRDefault="008935FE" w:rsidP="008935FE">
      <w:pPr>
        <w:spacing w:after="0" w:line="240" w:lineRule="auto"/>
        <w:ind w:left="360"/>
        <w:rPr>
          <w:rFonts w:ascii="Calibri" w:eastAsia="Times New Roman" w:hAnsi="Calibri" w:cs="Times New Roman"/>
          <w:lang w:val="fr-CA"/>
        </w:rPr>
      </w:pPr>
    </w:p>
    <w:p w14:paraId="4E4EB18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3BFE30C2"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21A167B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48144D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4DEBB4DA"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685F000"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73B3A8C" w14:textId="2FBDE7CB" w:rsidR="007F2BC5" w:rsidRPr="007F2BC5" w:rsidRDefault="007F2BC5" w:rsidP="007F2BC5">
      <w:pPr>
        <w:spacing w:after="0" w:line="240" w:lineRule="auto"/>
        <w:ind w:left="720"/>
        <w:rPr>
          <w:rFonts w:ascii="Calibri" w:eastAsia="Times New Roman" w:hAnsi="Calibri" w:cs="Times New Roman"/>
          <w:sz w:val="24"/>
          <w:szCs w:val="24"/>
          <w:lang w:val="fr-CA"/>
        </w:rPr>
      </w:pPr>
    </w:p>
    <w:p w14:paraId="5641BAB7" w14:textId="2D301221" w:rsidR="00A873D1" w:rsidRDefault="00A873D1">
      <w:pPr>
        <w:rPr>
          <w:rFonts w:ascii="Arial" w:eastAsia="Times New Roman" w:hAnsi="Arial" w:cs="Arial"/>
          <w:sz w:val="24"/>
          <w:szCs w:val="24"/>
          <w:lang w:val="fr-CA" w:eastAsia="fr-FR"/>
        </w:rPr>
      </w:pPr>
      <w:r>
        <w:rPr>
          <w:rFonts w:ascii="Arial" w:eastAsia="Times New Roman" w:hAnsi="Arial" w:cs="Arial"/>
          <w:sz w:val="24"/>
          <w:szCs w:val="24"/>
          <w:lang w:val="fr-CA" w:eastAsia="fr-FR"/>
        </w:rPr>
        <w:br w:type="page"/>
      </w:r>
    </w:p>
    <w:p w14:paraId="2834354F" w14:textId="0519B5BD" w:rsidR="00676F9E" w:rsidRDefault="003B0962" w:rsidP="003B0962">
      <w:pPr>
        <w:pStyle w:val="AppendixLevel2"/>
        <w:rPr>
          <w:rFonts w:eastAsia="Times New Roman"/>
          <w:lang w:eastAsia="fr-FR"/>
        </w:rPr>
      </w:pPr>
      <w:bookmarkStart w:id="19" w:name="_Toc484773926"/>
      <w:r>
        <w:rPr>
          <w:rFonts w:eastAsia="Times New Roman"/>
          <w:lang w:eastAsia="fr-FR"/>
        </w:rPr>
        <w:lastRenderedPageBreak/>
        <w:t>Bilingual Quantitative Research Instrument – Weeks 5-6</w:t>
      </w:r>
      <w:bookmarkEnd w:id="19"/>
    </w:p>
    <w:p w14:paraId="465DB4DA" w14:textId="5DAF234A" w:rsidR="003B0962" w:rsidRPr="00617E28" w:rsidRDefault="003B0962" w:rsidP="003B0962">
      <w:pPr>
        <w:rPr>
          <w:lang w:val="en-US" w:eastAsia="fr-FR"/>
        </w:rPr>
      </w:pPr>
    </w:p>
    <w:p w14:paraId="52A10597"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06604F4B" w14:textId="77777777" w:rsidR="008935FE" w:rsidRPr="008935FE" w:rsidRDefault="008935FE" w:rsidP="008935FE">
      <w:pPr>
        <w:spacing w:after="0" w:line="240" w:lineRule="auto"/>
        <w:ind w:left="360"/>
        <w:rPr>
          <w:rFonts w:ascii="Calibri" w:eastAsia="Times New Roman" w:hAnsi="Calibri" w:cs="Times New Roman"/>
          <w:b/>
          <w:lang w:val="en-CA"/>
        </w:rPr>
      </w:pPr>
    </w:p>
    <w:p w14:paraId="37CEB72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10544063" w14:textId="77777777" w:rsidR="008935FE" w:rsidRPr="008935FE" w:rsidRDefault="008935FE" w:rsidP="008935FE">
      <w:pPr>
        <w:spacing w:after="0" w:line="240" w:lineRule="auto"/>
        <w:ind w:left="360"/>
        <w:rPr>
          <w:rFonts w:ascii="Calibri" w:eastAsia="Times New Roman" w:hAnsi="Calibri" w:cs="Times New Roman"/>
          <w:lang w:val="en-CA"/>
        </w:rPr>
      </w:pPr>
    </w:p>
    <w:p w14:paraId="0B36CF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50CF1ABB" w14:textId="77777777" w:rsidR="008935FE" w:rsidRPr="008935FE" w:rsidRDefault="008935FE" w:rsidP="008935FE">
      <w:pPr>
        <w:spacing w:after="0" w:line="240" w:lineRule="auto"/>
        <w:ind w:left="360"/>
        <w:rPr>
          <w:rFonts w:ascii="Calibri" w:eastAsia="Times New Roman" w:hAnsi="Calibri" w:cs="Times New Roman"/>
          <w:lang w:val="en-CA"/>
        </w:rPr>
      </w:pPr>
    </w:p>
    <w:p w14:paraId="34414C4E"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81914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0522BD52" w14:textId="77777777" w:rsidR="008935FE" w:rsidRPr="008935FE" w:rsidRDefault="008935FE" w:rsidP="008935FE">
      <w:pPr>
        <w:spacing w:after="0" w:line="240" w:lineRule="auto"/>
        <w:rPr>
          <w:rFonts w:ascii="Calibri" w:eastAsia="Times New Roman" w:hAnsi="Calibri" w:cs="Times New Roman"/>
          <w:lang w:val="fr-CA"/>
        </w:rPr>
      </w:pPr>
    </w:p>
    <w:p w14:paraId="20C5A5A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597151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6B4CFD2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039819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7D0FAD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D76BAB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2EE583CD" w14:textId="77777777" w:rsidR="008935FE" w:rsidRPr="008935FE" w:rsidRDefault="008935FE" w:rsidP="008935FE">
      <w:pPr>
        <w:spacing w:after="0" w:line="240" w:lineRule="auto"/>
        <w:ind w:left="360"/>
        <w:rPr>
          <w:rFonts w:ascii="Calibri" w:eastAsia="Times New Roman" w:hAnsi="Calibri" w:cs="Times New Roman"/>
          <w:lang w:val="en-CA"/>
        </w:rPr>
      </w:pPr>
    </w:p>
    <w:p w14:paraId="35FE2557" w14:textId="77777777" w:rsidR="008935FE" w:rsidRPr="008935FE" w:rsidRDefault="008935FE" w:rsidP="008935FE">
      <w:pPr>
        <w:spacing w:after="0" w:line="240" w:lineRule="auto"/>
        <w:ind w:left="360"/>
        <w:rPr>
          <w:rFonts w:ascii="Calibri" w:eastAsia="Times New Roman" w:hAnsi="Calibri" w:cs="Times New Roman"/>
          <w:lang w:val="en-CA"/>
        </w:rPr>
      </w:pPr>
    </w:p>
    <w:p w14:paraId="71EB5A9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CFF207B"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28DEF6B" w14:textId="77777777" w:rsidR="008935FE" w:rsidRPr="008935FE" w:rsidRDefault="008935FE" w:rsidP="008935FE">
      <w:pPr>
        <w:spacing w:after="0" w:line="240" w:lineRule="auto"/>
        <w:ind w:left="360"/>
        <w:rPr>
          <w:rFonts w:ascii="Calibri" w:eastAsia="Times New Roman" w:hAnsi="Calibri" w:cs="Times New Roman"/>
          <w:lang w:val="fr-CA"/>
        </w:rPr>
      </w:pPr>
    </w:p>
    <w:p w14:paraId="6A26A28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735F9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CC0B2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796C4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DF383D2" w14:textId="77777777" w:rsidR="008935FE" w:rsidRPr="008935FE" w:rsidRDefault="008935FE" w:rsidP="008935FE">
      <w:pPr>
        <w:spacing w:after="0" w:line="240" w:lineRule="auto"/>
        <w:ind w:left="360"/>
        <w:rPr>
          <w:rFonts w:ascii="Calibri" w:eastAsia="Times New Roman" w:hAnsi="Calibri" w:cs="Times New Roman"/>
          <w:lang w:val="en-CA"/>
        </w:rPr>
      </w:pPr>
    </w:p>
    <w:p w14:paraId="6214EE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580C7F7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8935FE">
        <w:rPr>
          <w:rFonts w:ascii="Calibri" w:eastAsia="Times New Roman" w:hAnsi="Calibri" w:cs="Times New Roman"/>
          <w:lang w:val="en-CA"/>
        </w:rPr>
        <w:t>that</w:t>
      </w:r>
      <w:proofErr w:type="gramEnd"/>
      <w:r w:rsidRPr="008935FE">
        <w:rPr>
          <w:rFonts w:ascii="Calibri" w:eastAsia="Times New Roman" w:hAnsi="Calibri" w:cs="Times New Roman"/>
          <w:lang w:val="en-CA"/>
        </w:rPr>
        <w:t xml:space="preserve"> be you?</w:t>
      </w:r>
    </w:p>
    <w:p w14:paraId="72835305"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314CF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06EA4E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FB972C8"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3875515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07BDC1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5C5A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5B8D24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50B7FC2A" w14:textId="77777777" w:rsidR="008935FE" w:rsidRPr="008935FE" w:rsidRDefault="008935FE" w:rsidP="008935FE">
      <w:pPr>
        <w:spacing w:after="0" w:line="240" w:lineRule="auto"/>
        <w:ind w:left="360"/>
        <w:rPr>
          <w:rFonts w:ascii="Calibri" w:eastAsia="Times New Roman" w:hAnsi="Calibri" w:cs="Times New Roman"/>
          <w:lang w:val="fr-CA"/>
        </w:rPr>
      </w:pPr>
    </w:p>
    <w:p w14:paraId="3D51B9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03570E7F" w14:textId="77777777" w:rsidR="008935FE" w:rsidRPr="008935FE" w:rsidRDefault="008935FE" w:rsidP="008935FE">
      <w:pPr>
        <w:spacing w:after="0" w:line="240" w:lineRule="auto"/>
        <w:ind w:left="360"/>
        <w:rPr>
          <w:rFonts w:ascii="Calibri" w:eastAsia="Times New Roman" w:hAnsi="Calibri" w:cs="Times New Roman"/>
          <w:b/>
          <w:lang w:val="en-CA"/>
        </w:rPr>
      </w:pPr>
    </w:p>
    <w:p w14:paraId="3DD3DD9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03E9310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240A38A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372C1C1C" w14:textId="77777777" w:rsidR="008935FE" w:rsidRPr="008935FE" w:rsidRDefault="008935FE" w:rsidP="008935FE">
      <w:pPr>
        <w:spacing w:after="0" w:line="240" w:lineRule="auto"/>
        <w:ind w:left="360"/>
        <w:rPr>
          <w:rFonts w:ascii="Calibri" w:eastAsia="Times New Roman" w:hAnsi="Calibri" w:cs="Times New Roman"/>
          <w:lang w:val="fr-CA"/>
        </w:rPr>
      </w:pPr>
    </w:p>
    <w:p w14:paraId="323F35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E04206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3F5B29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274BE5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2AFD1" w14:textId="77777777" w:rsidR="008935FE" w:rsidRPr="008935FE" w:rsidRDefault="008935FE" w:rsidP="008935FE">
      <w:pPr>
        <w:spacing w:after="0" w:line="240" w:lineRule="auto"/>
        <w:ind w:left="360"/>
        <w:rPr>
          <w:rFonts w:ascii="Calibri" w:eastAsia="Times New Roman" w:hAnsi="Calibri" w:cs="Times New Roman"/>
          <w:lang w:val="en-CA"/>
        </w:rPr>
      </w:pPr>
    </w:p>
    <w:p w14:paraId="38DFB2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78CBEC36" w14:textId="77777777" w:rsidR="008935FE" w:rsidRPr="008935FE" w:rsidRDefault="008935FE" w:rsidP="008935FE">
      <w:pPr>
        <w:spacing w:after="0" w:line="240" w:lineRule="auto"/>
        <w:ind w:left="360"/>
        <w:rPr>
          <w:rFonts w:ascii="Calibri" w:eastAsia="Times New Roman" w:hAnsi="Calibri" w:cs="Times New Roman"/>
          <w:lang w:val="en-CA"/>
        </w:rPr>
      </w:pPr>
    </w:p>
    <w:p w14:paraId="4231C8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0AF163FA" w14:textId="77777777" w:rsidR="008935FE" w:rsidRPr="008935FE" w:rsidRDefault="008935FE" w:rsidP="008935FE">
      <w:pPr>
        <w:spacing w:after="0" w:line="240" w:lineRule="auto"/>
        <w:ind w:left="360"/>
        <w:rPr>
          <w:rFonts w:ascii="Calibri" w:eastAsia="Times New Roman" w:hAnsi="Calibri" w:cs="Times New Roman"/>
          <w:lang w:val="en-CA"/>
        </w:rPr>
      </w:pPr>
    </w:p>
    <w:p w14:paraId="699518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7E660E6"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7C200FE6" w14:textId="77777777" w:rsidR="008935FE" w:rsidRPr="008935FE" w:rsidRDefault="008935FE" w:rsidP="008935FE">
      <w:pPr>
        <w:spacing w:after="0" w:line="240" w:lineRule="auto"/>
        <w:ind w:left="360"/>
        <w:rPr>
          <w:rFonts w:ascii="Calibri" w:eastAsia="Times New Roman" w:hAnsi="Calibri" w:cs="Times New Roman"/>
          <w:lang w:val="fr-CA"/>
        </w:rPr>
      </w:pPr>
    </w:p>
    <w:p w14:paraId="750EDB2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55FB01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66EF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0D80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2A19C26D" w14:textId="77777777" w:rsidR="008935FE" w:rsidRPr="008935FE" w:rsidRDefault="008935FE" w:rsidP="008935FE">
      <w:pPr>
        <w:spacing w:after="0" w:line="240" w:lineRule="auto"/>
        <w:ind w:left="360"/>
        <w:rPr>
          <w:rFonts w:ascii="Calibri" w:eastAsia="Times New Roman" w:hAnsi="Calibri" w:cs="Times New Roman"/>
          <w:lang w:val="en-CA"/>
        </w:rPr>
      </w:pPr>
    </w:p>
    <w:p w14:paraId="39448DA4" w14:textId="77777777" w:rsidR="008935FE" w:rsidRPr="008935FE" w:rsidRDefault="008935FE" w:rsidP="008935FE">
      <w:pPr>
        <w:spacing w:after="0" w:line="240" w:lineRule="auto"/>
        <w:ind w:left="360"/>
        <w:rPr>
          <w:rFonts w:ascii="Calibri" w:eastAsia="Times New Roman" w:hAnsi="Calibri" w:cs="Times New Roman"/>
          <w:lang w:val="en-CA"/>
        </w:rPr>
      </w:pPr>
    </w:p>
    <w:p w14:paraId="15FA8F5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4859D060" w14:textId="77777777" w:rsidR="008935FE" w:rsidRPr="008935FE" w:rsidRDefault="008935FE" w:rsidP="008935FE">
      <w:pPr>
        <w:spacing w:after="0" w:line="240" w:lineRule="auto"/>
        <w:ind w:left="360"/>
        <w:rPr>
          <w:rFonts w:ascii="Calibri" w:eastAsia="Times New Roman" w:hAnsi="Calibri" w:cs="Times New Roman"/>
          <w:lang w:val="en-CA"/>
        </w:rPr>
      </w:pPr>
    </w:p>
    <w:p w14:paraId="389BCF9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4C76953D"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C481B66" w14:textId="77777777" w:rsidR="008935FE" w:rsidRPr="008935FE" w:rsidRDefault="008935FE" w:rsidP="008935FE">
      <w:pPr>
        <w:spacing w:after="0" w:line="240" w:lineRule="auto"/>
        <w:ind w:left="360"/>
        <w:rPr>
          <w:rFonts w:ascii="Calibri" w:eastAsia="Times New Roman" w:hAnsi="Calibri" w:cs="Times New Roman"/>
          <w:lang w:val="fr-CA"/>
        </w:rPr>
      </w:pPr>
    </w:p>
    <w:p w14:paraId="75501AE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D24094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0A848C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A15EF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569726CA" w14:textId="77777777" w:rsidR="008935FE" w:rsidRPr="008935FE" w:rsidRDefault="008935FE" w:rsidP="008935FE">
      <w:pPr>
        <w:spacing w:after="0" w:line="240" w:lineRule="auto"/>
        <w:ind w:left="360"/>
        <w:rPr>
          <w:rFonts w:ascii="Calibri" w:eastAsia="Times New Roman" w:hAnsi="Calibri" w:cs="Times New Roman"/>
          <w:lang w:val="en-CA"/>
        </w:rPr>
      </w:pPr>
    </w:p>
    <w:p w14:paraId="7FB806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1E8A947" w14:textId="77777777" w:rsidR="008935FE" w:rsidRPr="008935FE" w:rsidRDefault="008935FE" w:rsidP="008935FE">
      <w:pPr>
        <w:spacing w:after="0" w:line="240" w:lineRule="auto"/>
        <w:ind w:left="360"/>
        <w:rPr>
          <w:rFonts w:ascii="Calibri" w:eastAsia="Times New Roman" w:hAnsi="Calibri" w:cs="Times New Roman"/>
          <w:lang w:val="en-CA"/>
        </w:rPr>
      </w:pPr>
    </w:p>
    <w:p w14:paraId="65B2F06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1CBE1AB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41433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5619DE1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39694ED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1802D3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3F82E6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1BD10C8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3DDB27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1B78254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6B39FE6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2AE1ED2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3853669B"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2940AB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46B25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0D9BF303"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32C666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0060911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13ABFCAD"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480924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21DC98D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26E146F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2B6CC5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06EF1EA8"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1E77BA1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722A10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52C2B9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1343AA8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5F2E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2593AC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6430C1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3D7C4A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64378C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w:t>
      </w:r>
      <w:proofErr w:type="gramStart"/>
      <w:r w:rsidRPr="008935FE">
        <w:rPr>
          <w:rFonts w:ascii="Calibri" w:eastAsia="Times New Roman" w:hAnsi="Calibri" w:cs="Times New Roman"/>
          <w:color w:val="0070C0"/>
          <w:lang w:val="fr-CA"/>
        </w:rPr>
        <w:t>territoires</w:t>
      </w:r>
      <w:proofErr w:type="gramEnd"/>
      <w:r w:rsidRPr="008935FE">
        <w:rPr>
          <w:rFonts w:ascii="Calibri" w:eastAsia="Times New Roman" w:hAnsi="Calibri" w:cs="Times New Roman"/>
          <w:color w:val="0070C0"/>
          <w:lang w:val="fr-CA"/>
        </w:rPr>
        <w:t xml:space="preserve"> du) Nord-Ouest</w:t>
      </w:r>
    </w:p>
    <w:p w14:paraId="421B9B6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3825121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132B54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1161008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515DA9BC" w14:textId="77777777" w:rsidR="008935FE" w:rsidRPr="008935FE" w:rsidRDefault="008935FE" w:rsidP="008935FE">
      <w:pPr>
        <w:spacing w:after="0" w:line="240" w:lineRule="auto"/>
        <w:ind w:left="360"/>
        <w:rPr>
          <w:rFonts w:ascii="Calibri" w:eastAsia="Times New Roman" w:hAnsi="Calibri" w:cs="Times New Roman"/>
          <w:b/>
          <w:lang w:val="en-CA"/>
        </w:rPr>
      </w:pPr>
    </w:p>
    <w:p w14:paraId="1145783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312188C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6E894056" w14:textId="77777777" w:rsidR="008935FE" w:rsidRPr="008935FE" w:rsidRDefault="008935FE" w:rsidP="008935FE">
      <w:pPr>
        <w:spacing w:after="0" w:line="240" w:lineRule="auto"/>
        <w:ind w:left="360"/>
        <w:rPr>
          <w:rFonts w:ascii="Calibri" w:eastAsia="Times New Roman" w:hAnsi="Calibri" w:cs="Times New Roman"/>
          <w:b/>
          <w:lang w:val="en-CA"/>
        </w:rPr>
      </w:pPr>
    </w:p>
    <w:p w14:paraId="227621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28F8811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607C07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1147C8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9D6C3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0F0E7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985DA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5F28BA8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88899C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6B7FF46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26D00B7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16543A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385C01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3CAD8363" w14:textId="77777777" w:rsidR="008935FE" w:rsidRPr="008935FE" w:rsidRDefault="008935FE" w:rsidP="008935FE">
      <w:pPr>
        <w:spacing w:after="0" w:line="240" w:lineRule="auto"/>
        <w:ind w:left="360"/>
        <w:rPr>
          <w:rFonts w:ascii="Calibri" w:eastAsia="Times New Roman" w:hAnsi="Calibri" w:cs="Times New Roman"/>
          <w:lang w:val="en-CA"/>
        </w:rPr>
      </w:pPr>
    </w:p>
    <w:p w14:paraId="679639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09301525" w14:textId="77777777" w:rsidR="008935FE" w:rsidRPr="008935FE" w:rsidRDefault="008935FE" w:rsidP="008935FE">
      <w:pPr>
        <w:spacing w:after="0" w:line="240" w:lineRule="auto"/>
        <w:ind w:left="360"/>
        <w:rPr>
          <w:rFonts w:ascii="Calibri" w:eastAsia="Times New Roman" w:hAnsi="Calibri" w:cs="Times New Roman"/>
          <w:lang w:val="en-CA"/>
        </w:rPr>
      </w:pPr>
    </w:p>
    <w:p w14:paraId="14A7D7C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060CBA25"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314DC54E" w14:textId="77777777" w:rsidR="008935FE" w:rsidRPr="008935FE" w:rsidRDefault="008935FE" w:rsidP="008935FE">
      <w:pPr>
        <w:spacing w:after="0" w:line="240" w:lineRule="auto"/>
        <w:ind w:left="360"/>
        <w:rPr>
          <w:rFonts w:ascii="Calibri" w:eastAsia="Times New Roman" w:hAnsi="Calibri" w:cs="Times New Roman"/>
          <w:b/>
          <w:lang w:val="fr-CA"/>
        </w:rPr>
      </w:pPr>
    </w:p>
    <w:p w14:paraId="0F970D1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30DDF756" w14:textId="77777777" w:rsidR="008935FE" w:rsidRPr="008935FE" w:rsidRDefault="008935FE" w:rsidP="008935FE">
      <w:pPr>
        <w:spacing w:after="0" w:line="240" w:lineRule="auto"/>
        <w:rPr>
          <w:rFonts w:ascii="Calibri" w:eastAsia="Times New Roman" w:hAnsi="Calibri" w:cs="Times New Roman"/>
          <w:b/>
          <w:lang w:val="en-CA"/>
        </w:rPr>
      </w:pPr>
    </w:p>
    <w:p w14:paraId="4E6658C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4768055C" w14:textId="77777777" w:rsidR="008935FE" w:rsidRPr="008935FE" w:rsidRDefault="008935FE" w:rsidP="008935FE">
      <w:pPr>
        <w:spacing w:after="0" w:line="240" w:lineRule="auto"/>
        <w:ind w:left="360"/>
        <w:rPr>
          <w:rFonts w:ascii="Calibri" w:eastAsia="Times New Roman" w:hAnsi="Calibri" w:cs="Times New Roman"/>
          <w:lang w:val="en-CA"/>
        </w:rPr>
      </w:pPr>
    </w:p>
    <w:p w14:paraId="7CA270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7EB207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0ECD22C1" w14:textId="77777777" w:rsidR="008935FE" w:rsidRPr="008935FE" w:rsidRDefault="008935FE" w:rsidP="008935FE">
      <w:pPr>
        <w:spacing w:after="0" w:line="240" w:lineRule="auto"/>
        <w:ind w:left="360"/>
        <w:rPr>
          <w:rFonts w:ascii="Calibri" w:eastAsia="Times New Roman" w:hAnsi="Calibri" w:cs="Times New Roman"/>
          <w:lang w:val="fr-CA"/>
        </w:rPr>
      </w:pPr>
    </w:p>
    <w:p w14:paraId="6EBB0D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8FCC56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342D32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44FF88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A30C12D" w14:textId="77777777" w:rsidR="008935FE" w:rsidRPr="008935FE" w:rsidRDefault="008935FE" w:rsidP="008935FE">
      <w:pPr>
        <w:spacing w:after="0" w:line="240" w:lineRule="auto"/>
        <w:ind w:left="360"/>
        <w:rPr>
          <w:rFonts w:ascii="Calibri" w:eastAsia="Times New Roman" w:hAnsi="Calibri" w:cs="Times New Roman"/>
          <w:lang w:val="en-CA"/>
        </w:rPr>
      </w:pPr>
    </w:p>
    <w:p w14:paraId="5B6F89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60FAEF81" w14:textId="77777777" w:rsidR="008935FE" w:rsidRPr="008935FE" w:rsidRDefault="008935FE" w:rsidP="008935FE">
      <w:pPr>
        <w:spacing w:after="0" w:line="240" w:lineRule="auto"/>
        <w:ind w:left="360"/>
        <w:rPr>
          <w:rFonts w:ascii="Calibri" w:eastAsia="Times New Roman" w:hAnsi="Calibri" w:cs="Times New Roman"/>
          <w:lang w:val="en-CA"/>
        </w:rPr>
      </w:pPr>
    </w:p>
    <w:p w14:paraId="15C3194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8AE9F5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5E2312C2" w14:textId="77777777" w:rsidR="008935FE" w:rsidRPr="008935FE" w:rsidRDefault="008935FE" w:rsidP="008935FE">
      <w:pPr>
        <w:spacing w:after="0" w:line="240" w:lineRule="auto"/>
        <w:ind w:left="360"/>
        <w:rPr>
          <w:rFonts w:ascii="Calibri" w:eastAsia="Times New Roman" w:hAnsi="Calibri" w:cs="Times New Roman"/>
          <w:lang w:val="fr-CA"/>
        </w:rPr>
      </w:pPr>
    </w:p>
    <w:p w14:paraId="029393F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72A11FE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A510C2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24CFA7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E321C3F" w14:textId="77777777" w:rsidR="008935FE" w:rsidRPr="008935FE" w:rsidRDefault="008935FE" w:rsidP="008935FE">
      <w:pPr>
        <w:spacing w:after="0" w:line="240" w:lineRule="auto"/>
        <w:ind w:left="360"/>
        <w:rPr>
          <w:rFonts w:ascii="Calibri" w:eastAsia="Times New Roman" w:hAnsi="Calibri" w:cs="Times New Roman"/>
          <w:lang w:val="en-US"/>
        </w:rPr>
      </w:pPr>
    </w:p>
    <w:p w14:paraId="4372756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190DE893"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45A01D2E" w14:textId="77777777" w:rsidR="008935FE" w:rsidRPr="008935FE" w:rsidRDefault="008935FE" w:rsidP="008935FE">
      <w:pPr>
        <w:spacing w:after="0" w:line="240" w:lineRule="auto"/>
        <w:ind w:left="360"/>
        <w:rPr>
          <w:rFonts w:ascii="Calibri" w:eastAsia="Times New Roman" w:hAnsi="Calibri" w:cs="Times New Roman"/>
          <w:lang w:val="en-US"/>
        </w:rPr>
      </w:pPr>
    </w:p>
    <w:p w14:paraId="2A8C360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60011C2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5A209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544679E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EBF977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72296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54F1F0DF"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60B27EF7" w14:textId="77777777" w:rsidR="008935FE" w:rsidRPr="008935FE" w:rsidRDefault="008935FE" w:rsidP="008935FE">
      <w:pPr>
        <w:spacing w:after="0" w:line="240" w:lineRule="auto"/>
        <w:ind w:left="360"/>
        <w:rPr>
          <w:rFonts w:ascii="Calibri" w:eastAsia="Times New Roman" w:hAnsi="Calibri" w:cs="Times New Roman"/>
          <w:lang w:val="fr-CA"/>
        </w:rPr>
      </w:pPr>
    </w:p>
    <w:p w14:paraId="3ABDAF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19FF15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69E01F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561AFD7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647B8331" w14:textId="77777777" w:rsidR="008935FE" w:rsidRPr="008935FE" w:rsidRDefault="008935FE" w:rsidP="008935FE">
      <w:pPr>
        <w:spacing w:after="0" w:line="240" w:lineRule="auto"/>
        <w:ind w:left="360"/>
        <w:rPr>
          <w:rFonts w:ascii="Calibri" w:eastAsia="Times New Roman" w:hAnsi="Calibri" w:cs="Times New Roman"/>
          <w:lang w:val="en-CA"/>
        </w:rPr>
      </w:pPr>
    </w:p>
    <w:p w14:paraId="7164E66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6E739E8" w14:textId="77777777" w:rsidR="008935FE" w:rsidRPr="008935FE" w:rsidRDefault="008935FE" w:rsidP="008935FE">
      <w:pPr>
        <w:spacing w:after="0" w:line="240" w:lineRule="auto"/>
        <w:ind w:left="360"/>
        <w:rPr>
          <w:rFonts w:ascii="Calibri" w:eastAsia="Times New Roman" w:hAnsi="Calibri" w:cs="Times New Roman"/>
          <w:lang w:val="en-CA"/>
        </w:rPr>
      </w:pPr>
    </w:p>
    <w:p w14:paraId="2FA5604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66C872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3C8A7FF9" w14:textId="77777777" w:rsidR="008935FE" w:rsidRPr="008935FE" w:rsidRDefault="008935FE" w:rsidP="008935FE">
      <w:pPr>
        <w:spacing w:after="0" w:line="240" w:lineRule="auto"/>
        <w:ind w:left="360"/>
        <w:rPr>
          <w:rFonts w:ascii="Calibri" w:eastAsia="Times New Roman" w:hAnsi="Calibri" w:cs="Times New Roman"/>
          <w:lang w:val="fr-CA"/>
        </w:rPr>
      </w:pPr>
    </w:p>
    <w:p w14:paraId="285C36F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74B594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51B162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2B2CC1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6F1129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07AB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F8B60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11094D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42BFB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64B7C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48FA56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6C812A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47F52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39291E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48F5395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02A4BA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49F5D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70D7D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4B1A50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4E1538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1F2AB4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4457E8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7B8EA7B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2AC490A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1EE8F5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47FED92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6DE46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68445E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1F747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69134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2BA7A8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59F76EB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045F62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5A4866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267EBFE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6795FF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00833C5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45AF439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6FC05A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415944B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18ACE5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3BFFCA6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5F0524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6355C366" w14:textId="77777777" w:rsidR="008935FE" w:rsidRPr="008935FE" w:rsidRDefault="008935FE" w:rsidP="008935FE">
      <w:pPr>
        <w:spacing w:after="0" w:line="240" w:lineRule="auto"/>
        <w:ind w:left="360"/>
        <w:rPr>
          <w:rFonts w:ascii="Calibri" w:eastAsia="Times New Roman" w:hAnsi="Calibri" w:cs="Times New Roman"/>
          <w:color w:val="0070C0"/>
          <w:lang w:val="fr-CA"/>
        </w:rPr>
      </w:pPr>
      <w:proofErr w:type="gramStart"/>
      <w:r w:rsidRPr="008935FE">
        <w:rPr>
          <w:rFonts w:ascii="Calibri" w:eastAsia="Times New Roman" w:hAnsi="Calibri" w:cs="Times New Roman"/>
          <w:color w:val="0070C0"/>
          <w:lang w:val="fr-CA"/>
        </w:rPr>
        <w:t>Drogues</w:t>
      </w:r>
      <w:proofErr w:type="gramEnd"/>
      <w:r w:rsidRPr="008935FE">
        <w:rPr>
          <w:rFonts w:ascii="Calibri" w:eastAsia="Times New Roman" w:hAnsi="Calibri" w:cs="Times New Roman"/>
          <w:color w:val="0070C0"/>
          <w:lang w:val="fr-CA"/>
        </w:rPr>
        <w:t>/marijuana</w:t>
      </w:r>
    </w:p>
    <w:p w14:paraId="6C3600C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6EC90BF6"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31DCE0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01A79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156D8F4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271D8F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341E98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14C416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419DFC47" w14:textId="77777777" w:rsidR="008935FE" w:rsidRPr="008935FE" w:rsidRDefault="008935FE" w:rsidP="008935FE">
      <w:pPr>
        <w:spacing w:after="0" w:line="240" w:lineRule="auto"/>
        <w:ind w:left="360"/>
        <w:rPr>
          <w:rFonts w:ascii="Calibri" w:eastAsia="Times New Roman" w:hAnsi="Calibri" w:cs="Times New Roman"/>
          <w:lang w:val="fr-CA"/>
        </w:rPr>
      </w:pPr>
    </w:p>
    <w:p w14:paraId="64E3FE5A" w14:textId="77777777" w:rsidR="008935FE" w:rsidRPr="008935FE" w:rsidRDefault="008935FE" w:rsidP="008935FE">
      <w:pPr>
        <w:spacing w:after="0" w:line="240" w:lineRule="auto"/>
        <w:ind w:left="360"/>
        <w:rPr>
          <w:rFonts w:ascii="Calibri" w:eastAsia="Times New Roman" w:hAnsi="Calibri" w:cs="Times New Roman"/>
          <w:lang w:val="fr-CA"/>
        </w:rPr>
      </w:pPr>
    </w:p>
    <w:p w14:paraId="19A1C10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6D76E67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Dans l’ensemble, 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05740A32" w14:textId="77777777" w:rsidR="008935FE" w:rsidRPr="008935FE" w:rsidRDefault="008935FE" w:rsidP="008935FE">
      <w:pPr>
        <w:spacing w:after="0" w:line="240" w:lineRule="auto"/>
        <w:ind w:left="360"/>
        <w:rPr>
          <w:rFonts w:ascii="Calibri" w:eastAsia="Times New Roman" w:hAnsi="Calibri" w:cs="Times New Roman"/>
          <w:lang w:val="fr-CA"/>
        </w:rPr>
      </w:pPr>
    </w:p>
    <w:p w14:paraId="4FB7E5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CD9EE3F" w14:textId="77777777" w:rsidR="008935FE" w:rsidRPr="008935FE" w:rsidRDefault="008935FE" w:rsidP="008935FE">
      <w:pPr>
        <w:spacing w:after="0" w:line="240" w:lineRule="auto"/>
        <w:ind w:left="360"/>
        <w:rPr>
          <w:rFonts w:ascii="Calibri" w:eastAsia="Times New Roman" w:hAnsi="Calibri" w:cs="Times New Roman"/>
          <w:lang w:val="en-CA"/>
        </w:rPr>
      </w:pPr>
    </w:p>
    <w:p w14:paraId="2F95C346" w14:textId="77777777" w:rsidR="008935FE" w:rsidRPr="008935FE" w:rsidRDefault="008935FE" w:rsidP="008935FE">
      <w:pPr>
        <w:spacing w:after="0" w:line="240" w:lineRule="auto"/>
        <w:ind w:left="360"/>
        <w:rPr>
          <w:rFonts w:ascii="Calibri" w:eastAsia="Times New Roman" w:hAnsi="Calibri" w:cs="Times New Roman"/>
          <w:lang w:val="en-CA"/>
        </w:rPr>
      </w:pPr>
    </w:p>
    <w:p w14:paraId="1F712CD9" w14:textId="77777777" w:rsidR="008935FE" w:rsidRPr="008935FE" w:rsidRDefault="008935FE" w:rsidP="008935FE">
      <w:pPr>
        <w:spacing w:after="0" w:line="240" w:lineRule="auto"/>
        <w:ind w:left="360"/>
        <w:rPr>
          <w:rFonts w:ascii="Calibri" w:eastAsia="Times New Roman" w:hAnsi="Calibri" w:cs="Times New Roman"/>
          <w:lang w:val="en-CA"/>
        </w:rPr>
      </w:pPr>
    </w:p>
    <w:p w14:paraId="53D2413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41BF621" w14:textId="77777777" w:rsidR="008935FE" w:rsidRPr="008935FE" w:rsidRDefault="008935FE" w:rsidP="008935FE">
      <w:pPr>
        <w:spacing w:after="0" w:line="240" w:lineRule="auto"/>
        <w:ind w:left="360"/>
        <w:rPr>
          <w:rFonts w:ascii="Calibri" w:eastAsia="Times New Roman" w:hAnsi="Calibri" w:cs="Times New Roman"/>
          <w:b/>
          <w:lang w:val="en-CA"/>
        </w:rPr>
      </w:pPr>
    </w:p>
    <w:p w14:paraId="7FBE1717"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3A88DC0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2F6D7FAA" w14:textId="77777777" w:rsidR="008935FE" w:rsidRPr="008935FE" w:rsidRDefault="008935FE" w:rsidP="008935FE">
      <w:pPr>
        <w:spacing w:after="0" w:line="240" w:lineRule="auto"/>
        <w:ind w:left="360"/>
        <w:rPr>
          <w:rFonts w:ascii="Calibri" w:eastAsia="Times New Roman" w:hAnsi="Calibri" w:cs="Times New Roman"/>
          <w:lang w:val="en-US"/>
        </w:rPr>
      </w:pPr>
    </w:p>
    <w:p w14:paraId="16C75A0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8D66E8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555B07A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2041B756" w14:textId="77777777" w:rsidR="008935FE" w:rsidRPr="008935FE" w:rsidRDefault="008935FE" w:rsidP="008935FE">
      <w:pPr>
        <w:spacing w:after="0" w:line="240" w:lineRule="auto"/>
        <w:ind w:left="360"/>
        <w:rPr>
          <w:rFonts w:ascii="Calibri" w:eastAsia="Times New Roman" w:hAnsi="Calibri" w:cs="Times New Roman"/>
          <w:lang w:val="fr-CA"/>
        </w:rPr>
      </w:pPr>
    </w:p>
    <w:p w14:paraId="1423290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23E9894C"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w:t>
      </w:r>
      <w:proofErr w:type="gramStart"/>
      <w:r w:rsidRPr="008935FE">
        <w:rPr>
          <w:rFonts w:ascii="Calibri" w:eastAsia="Times New Roman" w:hAnsi="Calibri" w:cs="Times New Roman"/>
          <w:lang w:val="en-CA"/>
        </w:rPr>
        <w:t>. )</w:t>
      </w:r>
      <w:proofErr w:type="gramEnd"/>
    </w:p>
    <w:p w14:paraId="5144F2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D11C34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AUX INTERVIEWEURS : UNE DISCUSSION VEUT DIRE N’IMPORTE QUEL TYPE D’ÉCHANGE, INCLUANT LES ÉCHANGES EN LIGNE.)</w:t>
      </w:r>
    </w:p>
    <w:p w14:paraId="0D7C71AD" w14:textId="77777777" w:rsidR="008935FE" w:rsidRPr="008935FE" w:rsidRDefault="008935FE" w:rsidP="008935FE">
      <w:pPr>
        <w:spacing w:after="0" w:line="240" w:lineRule="auto"/>
        <w:ind w:left="360"/>
        <w:rPr>
          <w:rFonts w:ascii="Calibri" w:eastAsia="Times New Roman" w:hAnsi="Calibri" w:cs="Times New Roman"/>
          <w:lang w:val="fr-CA"/>
        </w:rPr>
      </w:pPr>
    </w:p>
    <w:p w14:paraId="7A21C440" w14:textId="77777777" w:rsidR="008935FE" w:rsidRPr="008935FE" w:rsidRDefault="008935FE" w:rsidP="008935FE">
      <w:pPr>
        <w:spacing w:after="0" w:line="240" w:lineRule="auto"/>
        <w:ind w:left="360"/>
        <w:rPr>
          <w:rFonts w:ascii="Calibri" w:eastAsia="Times New Roman" w:hAnsi="Calibri" w:cs="Times New Roman"/>
          <w:lang w:val="fr-CA"/>
        </w:rPr>
      </w:pPr>
    </w:p>
    <w:p w14:paraId="7C72B33F"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57537C9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38DF545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6AB3833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3BEC21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482964D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770D8C0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5DC2BEA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131967F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50B6FB6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16D846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0202AA8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3B548A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355071B0"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6A264CD8" w14:textId="77777777" w:rsidR="008935FE" w:rsidRPr="008935FE" w:rsidRDefault="008935FE" w:rsidP="008935FE">
      <w:pPr>
        <w:spacing w:after="0" w:line="240" w:lineRule="auto"/>
        <w:ind w:left="360"/>
        <w:rPr>
          <w:rFonts w:ascii="Calibri" w:eastAsia="Times New Roman" w:hAnsi="Calibri" w:cs="Times New Roman"/>
          <w:lang w:val="en-US"/>
        </w:rPr>
      </w:pPr>
    </w:p>
    <w:p w14:paraId="5A5EE77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Not at all aware</w:t>
      </w:r>
    </w:p>
    <w:p w14:paraId="05E38B4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056275E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2D524D0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962CAA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E056E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61611B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6568E54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04309E3A" w14:textId="77777777" w:rsidR="008935FE" w:rsidRPr="008935FE" w:rsidRDefault="008935FE" w:rsidP="008935FE">
      <w:pPr>
        <w:spacing w:after="0" w:line="240" w:lineRule="auto"/>
        <w:ind w:left="360"/>
        <w:rPr>
          <w:rFonts w:ascii="Calibri" w:eastAsia="Times New Roman" w:hAnsi="Calibri" w:cs="Times New Roman"/>
          <w:lang w:val="fr-CA"/>
        </w:rPr>
      </w:pPr>
    </w:p>
    <w:p w14:paraId="5832CAD8" w14:textId="77777777" w:rsidR="008935FE" w:rsidRPr="008935FE" w:rsidRDefault="008935FE" w:rsidP="008935FE">
      <w:pPr>
        <w:spacing w:after="0" w:line="240" w:lineRule="auto"/>
        <w:ind w:left="360"/>
        <w:rPr>
          <w:rFonts w:ascii="Calibri" w:eastAsia="Times New Roman" w:hAnsi="Calibri" w:cs="Times New Roman"/>
          <w:lang w:val="fr-CA"/>
        </w:rPr>
      </w:pPr>
    </w:p>
    <w:p w14:paraId="2F9CAE0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28CC985C" w14:textId="77777777" w:rsidR="008935FE" w:rsidRPr="008935FE" w:rsidRDefault="008935FE" w:rsidP="008935FE">
      <w:pPr>
        <w:spacing w:after="0" w:line="240" w:lineRule="auto"/>
        <w:ind w:left="360"/>
        <w:rPr>
          <w:rFonts w:ascii="Calibri" w:eastAsia="Times New Roman" w:hAnsi="Calibri" w:cs="Times New Roman"/>
          <w:lang w:val="en-CA"/>
        </w:rPr>
      </w:pPr>
    </w:p>
    <w:p w14:paraId="4BFDD12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634D5C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29E1543E" w14:textId="77777777" w:rsidR="008935FE" w:rsidRPr="008935FE" w:rsidRDefault="008935FE" w:rsidP="008935FE">
      <w:pPr>
        <w:spacing w:after="0" w:line="240" w:lineRule="auto"/>
        <w:ind w:left="360"/>
        <w:rPr>
          <w:rFonts w:ascii="Calibri" w:eastAsia="Times New Roman" w:hAnsi="Calibri" w:cs="Times New Roman"/>
          <w:lang w:val="fr-CA"/>
        </w:rPr>
      </w:pPr>
    </w:p>
    <w:p w14:paraId="4469908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20DAB29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0101DD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3FA18CF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33A8A649"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68000E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Neither own nor rent your home</w:t>
      </w:r>
    </w:p>
    <w:p w14:paraId="6532246C"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FAC2BC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1B179A3B"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73847A5C"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lastRenderedPageBreak/>
        <w:t>[IF H1 = ‘RENT’, ‘NEITHER OWN OR RENT YOUR HOME’, DK/REF ASK H2; IF H1=OWN, SKIP TO H6]</w:t>
      </w:r>
    </w:p>
    <w:p w14:paraId="3C570CB7" w14:textId="77777777" w:rsidR="008935FE" w:rsidRPr="008935FE" w:rsidRDefault="008935FE" w:rsidP="008935FE">
      <w:pPr>
        <w:spacing w:after="0" w:line="240" w:lineRule="auto"/>
        <w:rPr>
          <w:rFonts w:ascii="Calibri" w:eastAsia="Times New Roman" w:hAnsi="Calibri" w:cs="Times New Roman"/>
          <w:lang w:val="en-CA"/>
        </w:rPr>
      </w:pPr>
    </w:p>
    <w:p w14:paraId="728F948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09420D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46036D86" w14:textId="77777777" w:rsidR="008935FE" w:rsidRPr="008935FE" w:rsidRDefault="008935FE" w:rsidP="008935FE">
      <w:pPr>
        <w:spacing w:after="0" w:line="240" w:lineRule="auto"/>
        <w:ind w:left="360"/>
        <w:rPr>
          <w:rFonts w:ascii="Calibri" w:eastAsia="Times New Roman" w:hAnsi="Calibri" w:cs="Times New Roman"/>
          <w:lang w:val="fr-CA"/>
        </w:rPr>
      </w:pPr>
    </w:p>
    <w:p w14:paraId="0C8D91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E18D98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A5DFC8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2AE149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7B580817" w14:textId="77777777" w:rsidR="008935FE" w:rsidRPr="008935FE" w:rsidRDefault="008935FE" w:rsidP="008935FE">
      <w:pPr>
        <w:spacing w:after="0" w:line="240" w:lineRule="auto"/>
        <w:rPr>
          <w:rFonts w:ascii="Calibri" w:eastAsia="Times New Roman" w:hAnsi="Calibri" w:cs="Times New Roman"/>
          <w:lang w:val="en-CA"/>
        </w:rPr>
      </w:pPr>
    </w:p>
    <w:p w14:paraId="7B3B5F8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2FCBA929" w14:textId="77777777" w:rsidR="008935FE" w:rsidRPr="008935FE" w:rsidRDefault="008935FE" w:rsidP="008935FE">
      <w:pPr>
        <w:spacing w:after="0" w:line="240" w:lineRule="auto"/>
        <w:ind w:left="360"/>
        <w:rPr>
          <w:rFonts w:ascii="Calibri" w:eastAsia="Times New Roman" w:hAnsi="Calibri" w:cs="Times New Roman"/>
          <w:lang w:val="en-CA"/>
        </w:rPr>
      </w:pPr>
    </w:p>
    <w:p w14:paraId="332566E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3CE8AF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45A306E4" w14:textId="77777777" w:rsidR="008935FE" w:rsidRPr="008935FE" w:rsidRDefault="008935FE" w:rsidP="008935FE">
      <w:pPr>
        <w:spacing w:after="0" w:line="240" w:lineRule="auto"/>
        <w:ind w:left="360"/>
        <w:rPr>
          <w:rFonts w:ascii="Calibri" w:eastAsia="Times New Roman" w:hAnsi="Calibri" w:cs="Times New Roman"/>
          <w:lang w:val="fr-CA"/>
        </w:rPr>
      </w:pPr>
    </w:p>
    <w:p w14:paraId="1A4C36C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78DEB4A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12C654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5D960C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605ABE9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144ED12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2EBB337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5EB1413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511F48D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383A885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388C83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01965F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00DB216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719DF7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422BDA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53D397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776F7F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0B7D0FA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57CF36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43666C4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4B5594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2D3D131E" w14:textId="77777777" w:rsidR="008935FE" w:rsidRPr="008935FE" w:rsidRDefault="008935FE" w:rsidP="008935FE">
      <w:pPr>
        <w:spacing w:after="0" w:line="240" w:lineRule="auto"/>
        <w:ind w:left="360"/>
        <w:rPr>
          <w:rFonts w:ascii="Calibri" w:eastAsia="Times New Roman" w:hAnsi="Calibri" w:cs="Times New Roman"/>
          <w:lang w:val="fr-CA"/>
        </w:rPr>
      </w:pPr>
    </w:p>
    <w:p w14:paraId="1B1333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A9E1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2ECDA3A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major reason</w:t>
      </w:r>
    </w:p>
    <w:p w14:paraId="220B80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2E430D0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5D56DA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6810B7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lastRenderedPageBreak/>
        <w:t>Not a reason</w:t>
      </w:r>
    </w:p>
    <w:p w14:paraId="64663FD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41AB8441" w14:textId="77777777" w:rsidR="008935FE" w:rsidRPr="008935FE" w:rsidRDefault="008935FE" w:rsidP="008935FE">
      <w:pPr>
        <w:spacing w:after="0" w:line="240" w:lineRule="auto"/>
        <w:ind w:left="360"/>
        <w:rPr>
          <w:rFonts w:ascii="Calibri" w:eastAsia="Times New Roman" w:hAnsi="Calibri" w:cs="Times New Roman"/>
          <w:lang w:val="en-CA"/>
        </w:rPr>
      </w:pPr>
    </w:p>
    <w:p w14:paraId="6BFD7C17" w14:textId="77777777" w:rsidR="008935FE" w:rsidRPr="008935FE" w:rsidRDefault="008935FE" w:rsidP="008935FE">
      <w:pPr>
        <w:spacing w:after="0" w:line="240" w:lineRule="auto"/>
        <w:ind w:left="360"/>
        <w:rPr>
          <w:rFonts w:ascii="Calibri" w:eastAsia="Times New Roman" w:hAnsi="Calibri" w:cs="Times New Roman"/>
          <w:lang w:val="en-US"/>
        </w:rPr>
      </w:pPr>
    </w:p>
    <w:p w14:paraId="768E6D5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5104E37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43963B3F" w14:textId="77777777" w:rsidR="008935FE" w:rsidRPr="008935FE" w:rsidRDefault="008935FE" w:rsidP="008935FE">
      <w:pPr>
        <w:spacing w:after="0" w:line="240" w:lineRule="auto"/>
        <w:ind w:left="360"/>
        <w:rPr>
          <w:rFonts w:ascii="Calibri" w:eastAsia="Times New Roman" w:hAnsi="Calibri" w:cs="Times New Roman"/>
          <w:lang w:val="fr-CA"/>
        </w:rPr>
      </w:pPr>
    </w:p>
    <w:p w14:paraId="756BA78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3E0665A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16772E8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7541EAD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7CDAC0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6F224C3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11D29D3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57E5381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0FA5BBA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641C9B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880D9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42349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7586CC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4F4D7D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6AC1A1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215F60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62FE987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5C2C82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3287C3A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1D6913CB" w14:textId="77777777" w:rsidR="008935FE" w:rsidRPr="008935FE" w:rsidRDefault="008935FE" w:rsidP="008935FE">
      <w:pPr>
        <w:spacing w:after="0" w:line="240" w:lineRule="auto"/>
        <w:ind w:left="360"/>
        <w:rPr>
          <w:rFonts w:ascii="Calibri" w:eastAsia="Times New Roman" w:hAnsi="Calibri" w:cs="Times New Roman"/>
          <w:lang w:val="fr-CA"/>
        </w:rPr>
      </w:pPr>
    </w:p>
    <w:p w14:paraId="6329027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3750D0D9" w14:textId="77777777" w:rsidR="008935FE" w:rsidRPr="008935FE" w:rsidRDefault="008935FE" w:rsidP="008935FE">
      <w:pPr>
        <w:spacing w:after="0" w:line="240" w:lineRule="auto"/>
        <w:ind w:left="360"/>
        <w:rPr>
          <w:rFonts w:ascii="Calibri" w:eastAsia="Times New Roman" w:hAnsi="Calibri" w:cs="Times New Roman"/>
          <w:lang w:val="en-CA"/>
        </w:rPr>
      </w:pPr>
    </w:p>
    <w:p w14:paraId="3268D619" w14:textId="77777777" w:rsidR="008935FE" w:rsidRPr="008935FE" w:rsidRDefault="008935FE" w:rsidP="008935FE">
      <w:pPr>
        <w:spacing w:after="0" w:line="240" w:lineRule="auto"/>
        <w:ind w:left="360"/>
        <w:rPr>
          <w:rFonts w:ascii="Calibri" w:eastAsia="Times New Roman" w:hAnsi="Calibri" w:cs="Times New Roman"/>
          <w:lang w:val="en-CA"/>
        </w:rPr>
      </w:pPr>
    </w:p>
    <w:p w14:paraId="7AEA3892"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068941C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 xml:space="preserve"> [FLEXIBLE WORK ARRANGEMENTS]</w:t>
      </w:r>
    </w:p>
    <w:p w14:paraId="5AAD8287" w14:textId="77777777" w:rsidR="008935FE" w:rsidRPr="008935FE" w:rsidRDefault="008935FE" w:rsidP="008935FE">
      <w:pPr>
        <w:spacing w:after="0" w:line="240" w:lineRule="auto"/>
        <w:ind w:left="360"/>
        <w:rPr>
          <w:rFonts w:ascii="Calibri" w:eastAsia="Times New Roman" w:hAnsi="Calibri" w:cs="Times New Roman"/>
          <w:lang w:val="en-CA"/>
        </w:rPr>
      </w:pPr>
    </w:p>
    <w:p w14:paraId="4D754BF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27EFEAD2"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 xml:space="preserve">(LIRE LA LISTE JUSQU’À </w:t>
      </w:r>
      <w:proofErr w:type="gramStart"/>
      <w:r w:rsidRPr="008935FE">
        <w:rPr>
          <w:rFonts w:ascii="Calibri" w:eastAsia="Times New Roman" w:hAnsi="Calibri" w:cs="Times New Roman"/>
          <w:color w:val="0070C0"/>
          <w:lang w:val="en-CA"/>
        </w:rPr>
        <w:t>INTERRUPTION ;</w:t>
      </w:r>
      <w:proofErr w:type="gramEnd"/>
      <w:r w:rsidRPr="008935FE">
        <w:rPr>
          <w:rFonts w:ascii="Calibri" w:eastAsia="Times New Roman" w:hAnsi="Calibri" w:cs="Times New Roman"/>
          <w:color w:val="0070C0"/>
          <w:lang w:val="en-CA"/>
        </w:rPr>
        <w:t xml:space="preserve"> ACCEPTEZ UNE RÉPONSE)</w:t>
      </w:r>
    </w:p>
    <w:p w14:paraId="3A103495" w14:textId="77777777" w:rsidR="008935FE" w:rsidRPr="008935FE" w:rsidRDefault="008935FE" w:rsidP="008935FE">
      <w:pPr>
        <w:spacing w:after="0" w:line="240" w:lineRule="auto"/>
        <w:ind w:left="360"/>
        <w:rPr>
          <w:rFonts w:ascii="Calibri" w:eastAsia="Times New Roman" w:hAnsi="Calibri" w:cs="Times New Roman"/>
          <w:lang w:val="en-CA"/>
        </w:rPr>
      </w:pPr>
    </w:p>
    <w:p w14:paraId="1ABE1E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0A95D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0EBC2E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5FA016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1B840B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33CB0E7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FF5E2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66FE9C4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50BEBC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057BFC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016564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29CF499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04713E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1D449E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1824A443"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50BE5F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3250E9C6" w14:textId="77777777" w:rsidR="008935FE" w:rsidRPr="008935FE" w:rsidRDefault="008935FE" w:rsidP="008935FE">
      <w:pPr>
        <w:spacing w:after="0" w:line="240" w:lineRule="auto"/>
        <w:ind w:left="360"/>
        <w:rPr>
          <w:rFonts w:ascii="Calibri" w:eastAsia="Times New Roman" w:hAnsi="Calibri" w:cs="Times New Roman"/>
          <w:lang w:val="fr-CA"/>
        </w:rPr>
      </w:pPr>
    </w:p>
    <w:p w14:paraId="652518B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b/>
          <w:lang w:val="en-CA"/>
        </w:rPr>
        <w:t>[IF D4=NOT IN THE WORKFORCE/RETIRED/STUDENT/UNEMPLOYED/SELF-EMPLOYED/OTHER/DK/REF, SKIP TO INT1; OTHERWISE CONTINUE]</w:t>
      </w:r>
    </w:p>
    <w:p w14:paraId="5B31D868" w14:textId="77777777" w:rsidR="008935FE" w:rsidRPr="008935FE" w:rsidRDefault="008935FE" w:rsidP="008935FE">
      <w:pPr>
        <w:spacing w:after="0" w:line="240" w:lineRule="auto"/>
        <w:ind w:left="360"/>
        <w:rPr>
          <w:rFonts w:ascii="Calibri" w:eastAsia="Times New Roman" w:hAnsi="Calibri" w:cs="Times New Roman"/>
          <w:lang w:val="en-US"/>
        </w:rPr>
      </w:pPr>
    </w:p>
    <w:p w14:paraId="2247E2E7" w14:textId="77777777" w:rsidR="008935FE" w:rsidRPr="008935FE" w:rsidRDefault="008935FE" w:rsidP="008935FE">
      <w:pPr>
        <w:spacing w:after="0" w:line="240" w:lineRule="auto"/>
        <w:ind w:left="720"/>
        <w:rPr>
          <w:rFonts w:ascii="Calibri" w:eastAsia="Times New Roman" w:hAnsi="Calibri" w:cs="Times New Roman"/>
          <w:lang w:val="en-CA"/>
        </w:rPr>
      </w:pPr>
      <w:r w:rsidRPr="008935FE">
        <w:rPr>
          <w:rFonts w:ascii="Calibri" w:eastAsia="Times New Roman" w:hAnsi="Calibri" w:cs="Times New Roman"/>
          <w:lang w:val="en-CA"/>
        </w:rPr>
        <w:t>The Government of Canada has discussed amending the Canada Labour Code to allow workers in federally regulated sectors to formally request flexible work arrangements from their employers, such as changing the number of hours they work or where they work, or taking time off to meet specific responsibilities.</w:t>
      </w:r>
    </w:p>
    <w:p w14:paraId="3AD87895"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Le gouvernement du Canada a discuté de la possibilité de modifier le Code canadien du travail pour permettre aux travailleurs dans les secteurs réglementés par le fédéral de demander formellement des cadres de travail flexibles de la part de leurs employeurs, tels que de modifier le nombre d’heures de travail ou le lieu de travail, ou encore de prendre des congés pour rencontrer des responsabilités personnelles.</w:t>
      </w:r>
    </w:p>
    <w:p w14:paraId="1D96BC9B" w14:textId="77777777" w:rsidR="008935FE" w:rsidRPr="008935FE" w:rsidRDefault="008935FE" w:rsidP="008935FE">
      <w:pPr>
        <w:spacing w:after="0" w:line="240" w:lineRule="auto"/>
        <w:ind w:left="360"/>
        <w:rPr>
          <w:rFonts w:ascii="Calibri" w:eastAsia="Times New Roman" w:hAnsi="Calibri" w:cs="Times New Roman"/>
          <w:lang w:val="fr-CA"/>
        </w:rPr>
      </w:pPr>
    </w:p>
    <w:p w14:paraId="3ACE3C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FW1.</w:t>
      </w:r>
      <w:r w:rsidRPr="008935FE">
        <w:rPr>
          <w:rFonts w:ascii="Calibri" w:eastAsia="Times New Roman" w:hAnsi="Calibri" w:cs="Times New Roman"/>
          <w:lang w:val="en-CA"/>
        </w:rPr>
        <w:tab/>
        <w:t>Do you currently have a flexible work arrangement with your employer?</w:t>
      </w:r>
    </w:p>
    <w:p w14:paraId="15046043"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présentement un cadre de travail flexible avec votre employeur?</w:t>
      </w:r>
    </w:p>
    <w:p w14:paraId="63EDB019" w14:textId="77777777" w:rsidR="008935FE" w:rsidRPr="008935FE" w:rsidRDefault="008935FE" w:rsidP="008935FE">
      <w:pPr>
        <w:spacing w:after="0" w:line="240" w:lineRule="auto"/>
        <w:rPr>
          <w:rFonts w:ascii="Calibri" w:eastAsia="Times New Roman" w:hAnsi="Calibri" w:cs="Times New Roman"/>
          <w:lang w:val="fr-CA"/>
        </w:rPr>
      </w:pPr>
    </w:p>
    <w:p w14:paraId="30898D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27F4B04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11C0A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BBE835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6C250BE" w14:textId="77777777" w:rsidR="008935FE" w:rsidRPr="008935FE" w:rsidRDefault="008935FE" w:rsidP="008935FE">
      <w:pPr>
        <w:spacing w:after="0" w:line="240" w:lineRule="auto"/>
        <w:rPr>
          <w:rFonts w:ascii="Calibri" w:eastAsia="Times New Roman" w:hAnsi="Calibri" w:cs="Times New Roman"/>
          <w:lang w:val="en-US"/>
        </w:rPr>
      </w:pPr>
    </w:p>
    <w:p w14:paraId="57A04736"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lastRenderedPageBreak/>
        <w:t>FW2.</w:t>
      </w:r>
      <w:r w:rsidRPr="008935FE">
        <w:rPr>
          <w:rFonts w:ascii="Calibri" w:eastAsia="Times New Roman" w:hAnsi="Calibri" w:cs="Times New Roman"/>
          <w:lang w:val="en-CA"/>
        </w:rPr>
        <w:tab/>
        <w:t xml:space="preserve">If a law on flexible work arrangements were passed, how likely would you be to ask your employer for a flexible work arrangement? </w:t>
      </w:r>
      <w:r w:rsidRPr="008935FE">
        <w:rPr>
          <w:rFonts w:ascii="Calibri" w:eastAsia="Times New Roman" w:hAnsi="Calibri" w:cs="Times New Roman"/>
          <w:lang w:val="fr-CA"/>
        </w:rPr>
        <w:t>Would you say that you…</w:t>
      </w:r>
      <w:proofErr w:type="gramStart"/>
      <w:r w:rsidRPr="008935FE">
        <w:rPr>
          <w:rFonts w:ascii="Calibri" w:eastAsia="Times New Roman" w:hAnsi="Calibri" w:cs="Times New Roman"/>
          <w:lang w:val="fr-CA"/>
        </w:rPr>
        <w:t xml:space="preserve"> ?(</w:t>
      </w:r>
      <w:proofErr w:type="gramEnd"/>
      <w:r w:rsidRPr="008935FE">
        <w:rPr>
          <w:rFonts w:ascii="Calibri" w:eastAsia="Times New Roman" w:hAnsi="Calibri" w:cs="Times New Roman"/>
          <w:lang w:val="fr-CA"/>
        </w:rPr>
        <w:t>READ RESPONSE  OPTIONS)</w:t>
      </w:r>
    </w:p>
    <w:p w14:paraId="3AD8D9AE"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Si une loi sur les cadres de travail flexible était adoptée, dans quelle mesure serait-il probable que vous demandiez un cadre de travail flexible à votre employeur? Le feriez-vous… ? (LIRE LES CHOIX DE RÉPONSES)</w:t>
      </w:r>
    </w:p>
    <w:p w14:paraId="2C23B3BD" w14:textId="77777777" w:rsidR="008935FE" w:rsidRPr="008935FE" w:rsidRDefault="008935FE" w:rsidP="008935FE">
      <w:pPr>
        <w:spacing w:after="0" w:line="240" w:lineRule="auto"/>
        <w:rPr>
          <w:rFonts w:ascii="Calibri" w:eastAsia="Times New Roman" w:hAnsi="Calibri" w:cs="Times New Roman"/>
          <w:lang w:val="fr-CA"/>
        </w:rPr>
      </w:pPr>
    </w:p>
    <w:p w14:paraId="70B33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Definitely would</w:t>
      </w:r>
    </w:p>
    <w:p w14:paraId="265580F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Certainement</w:t>
      </w:r>
    </w:p>
    <w:p w14:paraId="3941574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w:t>
      </w:r>
    </w:p>
    <w:p w14:paraId="1ABE0694"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w:t>
      </w:r>
    </w:p>
    <w:p w14:paraId="070F0FB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Probably would not</w:t>
      </w:r>
    </w:p>
    <w:p w14:paraId="67D9CE6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Probablement pas</w:t>
      </w:r>
    </w:p>
    <w:p w14:paraId="29D0C5E6"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Definitely would not</w:t>
      </w:r>
    </w:p>
    <w:p w14:paraId="4944D907"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US"/>
        </w:rPr>
        <w:t>Certainem</w:t>
      </w:r>
      <w:r w:rsidRPr="008935FE">
        <w:rPr>
          <w:rFonts w:ascii="Calibri" w:eastAsia="Times New Roman" w:hAnsi="Calibri" w:cs="Times New Roman"/>
          <w:color w:val="0070C0"/>
          <w:lang w:val="en-CA"/>
        </w:rPr>
        <w:t>ent pas</w:t>
      </w:r>
    </w:p>
    <w:p w14:paraId="7146BE87" w14:textId="77777777" w:rsidR="008935FE" w:rsidRPr="008935FE" w:rsidRDefault="008935FE" w:rsidP="008935FE">
      <w:pPr>
        <w:spacing w:after="0" w:line="240" w:lineRule="auto"/>
        <w:rPr>
          <w:rFonts w:ascii="Calibri" w:eastAsia="Times New Roman" w:hAnsi="Calibri" w:cs="Times New Roman"/>
          <w:lang w:val="en-CA"/>
        </w:rPr>
      </w:pPr>
    </w:p>
    <w:p w14:paraId="42082AD8"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FW3.</w:t>
      </w:r>
      <w:r w:rsidRPr="008935FE">
        <w:rPr>
          <w:rFonts w:ascii="Calibri" w:eastAsia="Times New Roman" w:hAnsi="Calibri" w:cs="Times New Roman"/>
          <w:lang w:val="en-CA"/>
        </w:rPr>
        <w:tab/>
        <w:t xml:space="preserve">What kind of impact, if any, do you think a law on flexible work arrangements would have on your workplace? </w:t>
      </w:r>
      <w:r w:rsidRPr="008935FE">
        <w:rPr>
          <w:rFonts w:ascii="Calibri" w:eastAsia="Times New Roman" w:hAnsi="Calibri" w:cs="Times New Roman"/>
          <w:lang w:val="fr-CA"/>
        </w:rPr>
        <w:t>Do you think it would have… ? (READ LIST)</w:t>
      </w:r>
    </w:p>
    <w:p w14:paraId="4E60663A"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impact pensez-vous qu’une loi sur les modalités de travail flexibles aurait sur votre lieu de travail ? Pensez-vous qu’elle aurait… ? (LIRE LA LISTE)</w:t>
      </w:r>
    </w:p>
    <w:p w14:paraId="633E9D07" w14:textId="77777777" w:rsidR="008935FE" w:rsidRPr="008935FE" w:rsidRDefault="008935FE" w:rsidP="008935FE">
      <w:pPr>
        <w:spacing w:after="0" w:line="240" w:lineRule="auto"/>
        <w:rPr>
          <w:rFonts w:ascii="Calibri" w:eastAsia="Times New Roman" w:hAnsi="Calibri" w:cs="Times New Roman"/>
          <w:lang w:val="fr-CA"/>
        </w:rPr>
      </w:pPr>
    </w:p>
    <w:p w14:paraId="741B0D3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positive impact</w:t>
      </w:r>
    </w:p>
    <w:p w14:paraId="4CD660C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positif</w:t>
      </w:r>
    </w:p>
    <w:p w14:paraId="574C7B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somewhat positive impact</w:t>
      </w:r>
    </w:p>
    <w:p w14:paraId="2C23293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positif</w:t>
      </w:r>
    </w:p>
    <w:p w14:paraId="5BF1009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 impact</w:t>
      </w:r>
    </w:p>
    <w:p w14:paraId="47AF8F7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Pas d’impact</w:t>
      </w:r>
    </w:p>
    <w:p w14:paraId="3520C64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A s</w:t>
      </w:r>
      <w:r w:rsidRPr="008935FE">
        <w:rPr>
          <w:rFonts w:ascii="Calibri" w:eastAsia="Times New Roman" w:hAnsi="Calibri" w:cs="Times New Roman"/>
          <w:lang w:val="en-CA"/>
        </w:rPr>
        <w:t>omewhat negative impact</w:t>
      </w:r>
    </w:p>
    <w:p w14:paraId="4563E5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plutôt négatif</w:t>
      </w:r>
    </w:p>
    <w:p w14:paraId="247544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very negative impact</w:t>
      </w:r>
    </w:p>
    <w:p w14:paraId="41D54C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 impact très négatif</w:t>
      </w:r>
    </w:p>
    <w:p w14:paraId="2EEDE07A" w14:textId="77777777" w:rsidR="008935FE" w:rsidRPr="008935FE" w:rsidRDefault="008935FE" w:rsidP="008935FE">
      <w:pPr>
        <w:spacing w:after="0" w:line="240" w:lineRule="auto"/>
        <w:rPr>
          <w:rFonts w:ascii="Calibri" w:eastAsia="Times New Roman" w:hAnsi="Calibri" w:cs="Times New Roman"/>
          <w:lang w:val="fr-CA"/>
        </w:rPr>
      </w:pPr>
    </w:p>
    <w:p w14:paraId="76C97EC9"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[CANADA’S BRAND]</w:t>
      </w:r>
    </w:p>
    <w:p w14:paraId="2B11D663" w14:textId="77777777" w:rsidR="008935FE" w:rsidRPr="008935FE" w:rsidRDefault="008935FE" w:rsidP="008935FE">
      <w:pPr>
        <w:spacing w:after="0" w:line="240" w:lineRule="auto"/>
        <w:ind w:left="360"/>
        <w:rPr>
          <w:rFonts w:ascii="Calibri" w:eastAsia="Times New Roman" w:hAnsi="Calibri" w:cs="Arial"/>
          <w:b/>
          <w:lang w:val="fr-CA"/>
        </w:rPr>
      </w:pPr>
    </w:p>
    <w:p w14:paraId="665A670F" w14:textId="77777777" w:rsidR="008935FE" w:rsidRPr="008935FE" w:rsidRDefault="008935FE" w:rsidP="008935FE">
      <w:pPr>
        <w:tabs>
          <w:tab w:val="left" w:pos="720"/>
        </w:tabs>
        <w:spacing w:after="0" w:line="240" w:lineRule="auto"/>
        <w:ind w:left="720" w:hanging="360"/>
        <w:rPr>
          <w:rFonts w:ascii="Calibri" w:eastAsia="Times New Roman" w:hAnsi="Calibri" w:cs="Times New Roman"/>
          <w:szCs w:val="20"/>
          <w:lang w:val="en-CA"/>
        </w:rPr>
      </w:pPr>
      <w:r w:rsidRPr="008935FE">
        <w:rPr>
          <w:rFonts w:ascii="Calibri" w:eastAsia="Times New Roman" w:hAnsi="Calibri" w:cs="Arial"/>
          <w:lang w:val="en-CA"/>
        </w:rPr>
        <w:t>INT1.</w:t>
      </w:r>
      <w:r w:rsidRPr="008935FE">
        <w:rPr>
          <w:rFonts w:ascii="Calibri" w:eastAsia="Times New Roman" w:hAnsi="Calibri" w:cs="Arial"/>
          <w:lang w:val="en-CA"/>
        </w:rPr>
        <w:tab/>
      </w:r>
      <w:r w:rsidRPr="008935FE">
        <w:rPr>
          <w:rFonts w:ascii="Calibri" w:eastAsia="Times New Roman" w:hAnsi="Calibri" w:cs="Times New Roman"/>
          <w:szCs w:val="20"/>
          <w:lang w:val="en-CA"/>
        </w:rPr>
        <w:t>Generally speaking, do you think other countries have a favourable or unfavourable opinion of Canada? Please use a scale from 1 to 10, where 1 means “very unfavourable” and 10 means “very favourable”.</w:t>
      </w:r>
    </w:p>
    <w:p w14:paraId="35309526" w14:textId="77777777" w:rsidR="008935FE" w:rsidRPr="008935FE" w:rsidRDefault="008935FE" w:rsidP="008935FE">
      <w:pPr>
        <w:tabs>
          <w:tab w:val="left" w:pos="720"/>
        </w:tabs>
        <w:spacing w:after="0" w:line="240" w:lineRule="auto"/>
        <w:ind w:left="720"/>
        <w:rPr>
          <w:rFonts w:ascii="Calibri" w:eastAsia="Times New Roman" w:hAnsi="Calibri" w:cs="Arial"/>
          <w:color w:val="0070C0"/>
          <w:lang w:val="fr-CA"/>
        </w:rPr>
      </w:pPr>
      <w:r w:rsidRPr="008935FE">
        <w:rPr>
          <w:rFonts w:ascii="Calibri" w:eastAsia="Times New Roman" w:hAnsi="Calibri" w:cs="Arial"/>
          <w:color w:val="0070C0"/>
          <w:lang w:val="fr-CA"/>
        </w:rPr>
        <w:t xml:space="preserve">En général, pensez-vous les autres pays ont une opinion favorable ou défavorable du Canada ? Veuillez utiliser une échelle de 1 à 10, où une note de 1 veut dire que c’est « très défavorable » et 10 indique que c’est « très favorable ». </w:t>
      </w:r>
    </w:p>
    <w:p w14:paraId="23D69F75" w14:textId="77777777" w:rsidR="008935FE" w:rsidRPr="008935FE" w:rsidRDefault="008935FE" w:rsidP="008935FE">
      <w:pPr>
        <w:tabs>
          <w:tab w:val="left" w:pos="720"/>
        </w:tabs>
        <w:spacing w:after="0" w:line="240" w:lineRule="auto"/>
        <w:ind w:left="360"/>
        <w:rPr>
          <w:rFonts w:ascii="Calibri" w:eastAsia="Times New Roman" w:hAnsi="Calibri" w:cs="Times New Roman"/>
          <w:szCs w:val="20"/>
          <w:lang w:val="fr-CA"/>
        </w:rPr>
      </w:pPr>
    </w:p>
    <w:p w14:paraId="7BB01E5F" w14:textId="77777777" w:rsidR="008935FE" w:rsidRPr="008935FE" w:rsidRDefault="008935FE" w:rsidP="008935FE">
      <w:pPr>
        <w:tabs>
          <w:tab w:val="left" w:pos="720"/>
        </w:tabs>
        <w:spacing w:after="0" w:line="240" w:lineRule="auto"/>
        <w:ind w:left="360"/>
        <w:rPr>
          <w:rFonts w:ascii="Calibri" w:eastAsia="Times New Roman" w:hAnsi="Calibri" w:cs="Times New Roman"/>
          <w:b/>
          <w:szCs w:val="20"/>
          <w:lang w:val="en-US"/>
        </w:rPr>
      </w:pPr>
      <w:r w:rsidRPr="008935FE">
        <w:rPr>
          <w:rFonts w:ascii="Calibri" w:eastAsia="Times New Roman" w:hAnsi="Calibri" w:cs="Times New Roman"/>
          <w:b/>
          <w:szCs w:val="20"/>
          <w:lang w:val="en-US"/>
        </w:rPr>
        <w:t>[1-10]</w:t>
      </w:r>
    </w:p>
    <w:p w14:paraId="2E8A1EAB" w14:textId="77777777" w:rsidR="008935FE" w:rsidRPr="008935FE" w:rsidRDefault="008935FE" w:rsidP="008935FE">
      <w:pPr>
        <w:spacing w:after="0" w:line="240" w:lineRule="auto"/>
        <w:ind w:left="360"/>
        <w:rPr>
          <w:rFonts w:ascii="Calibri" w:eastAsia="Times New Roman" w:hAnsi="Calibri" w:cs="Arial"/>
          <w:lang w:val="en-US"/>
        </w:rPr>
      </w:pPr>
    </w:p>
    <w:p w14:paraId="03C75F37" w14:textId="77777777" w:rsidR="008935FE" w:rsidRPr="008935FE" w:rsidRDefault="008935FE" w:rsidP="008935FE">
      <w:pPr>
        <w:spacing w:after="0" w:line="240" w:lineRule="auto"/>
        <w:ind w:left="720" w:hanging="360"/>
        <w:rPr>
          <w:rFonts w:ascii="Calibri" w:eastAsia="Times New Roman" w:hAnsi="Calibri" w:cs="Arial"/>
          <w:lang w:val="fr-CA"/>
        </w:rPr>
      </w:pPr>
      <w:r w:rsidRPr="008935FE">
        <w:rPr>
          <w:rFonts w:ascii="Calibri" w:eastAsia="Times New Roman" w:hAnsi="Calibri" w:cs="Arial"/>
          <w:lang w:val="en-CA"/>
        </w:rPr>
        <w:t>INT2.</w:t>
      </w:r>
      <w:r w:rsidRPr="008935FE">
        <w:rPr>
          <w:rFonts w:ascii="Calibri" w:eastAsia="Times New Roman" w:hAnsi="Calibri" w:cs="Arial"/>
          <w:lang w:val="en-CA"/>
        </w:rPr>
        <w:tab/>
        <w:t xml:space="preserve">And do you think other countries have a favourable or unfavourable opinion of Canada as a country that does each of the following things? Please </w:t>
      </w:r>
      <w:r w:rsidRPr="008935FE">
        <w:rPr>
          <w:rFonts w:ascii="Calibri" w:eastAsia="Times New Roman" w:hAnsi="Calibri" w:cs="Times New Roman"/>
          <w:szCs w:val="20"/>
          <w:lang w:val="en-CA"/>
        </w:rPr>
        <w:t xml:space="preserve">use a scale from 1 to 10, where 1 means “very unfavourable” and 10 means “very favourable”. </w:t>
      </w:r>
      <w:r w:rsidRPr="008935FE">
        <w:rPr>
          <w:rFonts w:ascii="Calibri" w:eastAsia="Times New Roman" w:hAnsi="Calibri" w:cs="Times New Roman"/>
          <w:szCs w:val="20"/>
          <w:lang w:val="fr-CA"/>
        </w:rPr>
        <w:t>(REPEAT 10-POINT SCALE AS NECESSARY)</w:t>
      </w:r>
    </w:p>
    <w:p w14:paraId="129C7356" w14:textId="77777777" w:rsidR="008935FE" w:rsidRPr="008935FE" w:rsidRDefault="008935FE" w:rsidP="008935FE">
      <w:pPr>
        <w:spacing w:after="0" w:line="240" w:lineRule="auto"/>
        <w:ind w:left="720"/>
        <w:rPr>
          <w:rFonts w:ascii="Calibri" w:eastAsia="Times New Roman" w:hAnsi="Calibri" w:cs="Arial"/>
          <w:color w:val="0070C0"/>
          <w:lang w:val="en-US"/>
        </w:rPr>
      </w:pPr>
      <w:r w:rsidRPr="008935FE">
        <w:rPr>
          <w:rFonts w:ascii="Calibri" w:eastAsia="Times New Roman" w:hAnsi="Calibri" w:cs="Arial"/>
          <w:color w:val="0070C0"/>
          <w:lang w:val="fr-CA"/>
        </w:rPr>
        <w:lastRenderedPageBreak/>
        <w:t xml:space="preserve">Et pensez-vous que les autres pays ont une opinion favorable ou défavorable du Canada en tant que pays qui fait chacune des choses suivantes ? Veuillez utiliser une échelle de 1 à 10, où une note de 1 veut dire que c’est « très défavorable » et 10 indique que c’est « très favorable ». </w:t>
      </w:r>
      <w:r w:rsidRPr="008935FE">
        <w:rPr>
          <w:rFonts w:ascii="Calibri" w:eastAsia="Times New Roman" w:hAnsi="Calibri" w:cs="Arial"/>
          <w:color w:val="0070C0"/>
          <w:lang w:val="en-US"/>
        </w:rPr>
        <w:t>(RÉPETER L'ÉCHELLE AU BESOIN)</w:t>
      </w:r>
    </w:p>
    <w:p w14:paraId="1701601E" w14:textId="77777777" w:rsidR="008935FE" w:rsidRPr="008935FE" w:rsidRDefault="008935FE" w:rsidP="008935FE">
      <w:pPr>
        <w:spacing w:after="0" w:line="240" w:lineRule="auto"/>
        <w:ind w:left="360"/>
        <w:rPr>
          <w:rFonts w:ascii="Calibri" w:eastAsia="Times New Roman" w:hAnsi="Calibri" w:cs="Arial"/>
          <w:lang w:val="en-US"/>
        </w:rPr>
      </w:pPr>
    </w:p>
    <w:p w14:paraId="2AD12961"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w:t>
      </w:r>
    </w:p>
    <w:p w14:paraId="352D36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has an exciting contemporary culture such as music, films, arts and literature</w:t>
      </w:r>
    </w:p>
    <w:p w14:paraId="229DD6AF" w14:textId="77777777" w:rsidR="008935FE" w:rsidRPr="008935FE" w:rsidRDefault="008935FE" w:rsidP="008935FE">
      <w:pPr>
        <w:spacing w:after="0" w:line="240" w:lineRule="auto"/>
        <w:ind w:left="720" w:hanging="360"/>
        <w:rPr>
          <w:rFonts w:ascii="Calibri" w:eastAsia="Times New Roman" w:hAnsi="Calibri" w:cs="Times New Roman"/>
          <w:color w:val="0070C0"/>
          <w:lang w:val="fr-CA"/>
        </w:rPr>
      </w:pPr>
      <w:r w:rsidRPr="008935FE">
        <w:rPr>
          <w:rFonts w:ascii="Calibri" w:eastAsia="Times New Roman" w:hAnsi="Calibri" w:cs="Times New Roman"/>
          <w:color w:val="0070C0"/>
          <w:lang w:val="fr-CA"/>
        </w:rPr>
        <w:t>(A.)</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a</w:t>
      </w:r>
      <w:proofErr w:type="gramEnd"/>
      <w:r w:rsidRPr="008935FE">
        <w:rPr>
          <w:rFonts w:ascii="Calibri" w:eastAsia="Times New Roman" w:hAnsi="Calibri" w:cs="Times New Roman"/>
          <w:color w:val="0070C0"/>
          <w:lang w:val="fr-CA"/>
        </w:rPr>
        <w:t xml:space="preserve"> une culture contemporaine passionnante dans des domaines comme la musique, les films, les arts et la littérature</w:t>
      </w:r>
    </w:p>
    <w:p w14:paraId="1C41C5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w:t>
      </w:r>
      <w:r w:rsidRPr="008935FE">
        <w:rPr>
          <w:rFonts w:ascii="Calibri" w:eastAsia="Times New Roman" w:hAnsi="Calibri" w:cs="Times New Roman"/>
          <w:lang w:val="fr-CA"/>
        </w:rPr>
        <w:tab/>
      </w:r>
      <w:proofErr w:type="gramStart"/>
      <w:r w:rsidRPr="008935FE">
        <w:rPr>
          <w:rFonts w:ascii="Calibri" w:eastAsia="Times New Roman" w:hAnsi="Calibri" w:cs="Times New Roman"/>
          <w:lang w:val="fr-CA"/>
        </w:rPr>
        <w:t>protects</w:t>
      </w:r>
      <w:proofErr w:type="gramEnd"/>
      <w:r w:rsidRPr="008935FE">
        <w:rPr>
          <w:rFonts w:ascii="Calibri" w:eastAsia="Times New Roman" w:hAnsi="Calibri" w:cs="Times New Roman"/>
          <w:lang w:val="fr-CA"/>
        </w:rPr>
        <w:t xml:space="preserve"> the environment</w:t>
      </w:r>
    </w:p>
    <w:p w14:paraId="224B35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(B.)</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protège</w:t>
      </w:r>
      <w:proofErr w:type="gramEnd"/>
      <w:r w:rsidRPr="008935FE">
        <w:rPr>
          <w:rFonts w:ascii="Calibri" w:eastAsia="Times New Roman" w:hAnsi="Calibri" w:cs="Times New Roman"/>
          <w:color w:val="0070C0"/>
          <w:lang w:val="fr-CA"/>
        </w:rPr>
        <w:t xml:space="preserve"> l’environnement</w:t>
      </w:r>
    </w:p>
    <w:p w14:paraId="3A4AB42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w:t>
      </w:r>
      <w:r w:rsidRPr="008935FE">
        <w:rPr>
          <w:rFonts w:ascii="Calibri" w:eastAsia="Times New Roman" w:hAnsi="Calibri" w:cs="Times New Roman"/>
          <w:lang w:val="fr-CA"/>
        </w:rPr>
        <w:tab/>
      </w:r>
      <w:proofErr w:type="gramStart"/>
      <w:r w:rsidRPr="008935FE">
        <w:rPr>
          <w:rFonts w:ascii="Calibri" w:eastAsia="Times New Roman" w:hAnsi="Calibri" w:cs="Times New Roman"/>
          <w:lang w:val="fr-CA"/>
        </w:rPr>
        <w:t>promotes</w:t>
      </w:r>
      <w:proofErr w:type="gramEnd"/>
      <w:r w:rsidRPr="008935FE">
        <w:rPr>
          <w:rFonts w:ascii="Calibri" w:eastAsia="Times New Roman" w:hAnsi="Calibri" w:cs="Times New Roman"/>
          <w:lang w:val="fr-CA"/>
        </w:rPr>
        <w:t xml:space="preserve"> human rights</w:t>
      </w:r>
    </w:p>
    <w:p w14:paraId="5EEE430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fait</w:t>
      </w:r>
      <w:proofErr w:type="gramEnd"/>
      <w:r w:rsidRPr="008935FE">
        <w:rPr>
          <w:rFonts w:ascii="Calibri" w:eastAsia="Times New Roman" w:hAnsi="Calibri" w:cs="Times New Roman"/>
          <w:color w:val="0070C0"/>
          <w:lang w:val="fr-CA"/>
        </w:rPr>
        <w:t xml:space="preserve"> la promotion des droits de la personne</w:t>
      </w:r>
    </w:p>
    <w:p w14:paraId="758EAEA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D.)</w:t>
      </w:r>
      <w:r w:rsidRPr="008935FE">
        <w:rPr>
          <w:rFonts w:ascii="Calibri" w:eastAsia="Times New Roman" w:hAnsi="Calibri" w:cs="Times New Roman"/>
          <w:lang w:val="en-CA"/>
        </w:rPr>
        <w:tab/>
        <w:t>contributes to efforts to secure international peace</w:t>
      </w:r>
    </w:p>
    <w:p w14:paraId="7DCFE6B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 aux efforts pour assurer la paix internationale</w:t>
      </w:r>
    </w:p>
    <w:p w14:paraId="2BD383A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E.)</w:t>
      </w:r>
      <w:r w:rsidRPr="008935FE">
        <w:rPr>
          <w:rFonts w:ascii="Calibri" w:eastAsia="Times New Roman" w:hAnsi="Calibri" w:cs="Times New Roman"/>
          <w:lang w:val="en-CA"/>
        </w:rPr>
        <w:tab/>
        <w:t>promotes innovative solutions to address global problems</w:t>
      </w:r>
    </w:p>
    <w:p w14:paraId="6C6E70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met</w:t>
      </w:r>
      <w:proofErr w:type="gramEnd"/>
      <w:r w:rsidRPr="008935FE">
        <w:rPr>
          <w:rFonts w:ascii="Calibri" w:eastAsia="Times New Roman" w:hAnsi="Calibri" w:cs="Times New Roman"/>
          <w:color w:val="0070C0"/>
          <w:lang w:val="fr-CA"/>
        </w:rPr>
        <w:t xml:space="preserve"> de l’avant des solutions innovatrices pour faire face aux enjeux mondiaux</w:t>
      </w:r>
    </w:p>
    <w:p w14:paraId="63EE934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F.)</w:t>
      </w:r>
      <w:r w:rsidRPr="008935FE">
        <w:rPr>
          <w:rFonts w:ascii="Calibri" w:eastAsia="Times New Roman" w:hAnsi="Calibri" w:cs="Times New Roman"/>
          <w:lang w:val="en-CA"/>
        </w:rPr>
        <w:tab/>
        <w:t xml:space="preserve">is an interesting place to </w:t>
      </w:r>
      <w:proofErr w:type="gramStart"/>
      <w:r w:rsidRPr="008935FE">
        <w:rPr>
          <w:rFonts w:ascii="Calibri" w:eastAsia="Times New Roman" w:hAnsi="Calibri" w:cs="Times New Roman"/>
          <w:lang w:val="en-CA"/>
        </w:rPr>
        <w:t>visit</w:t>
      </w:r>
      <w:proofErr w:type="gramEnd"/>
    </w:p>
    <w:p w14:paraId="5294F5B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un endroit intéressant à visiter</w:t>
      </w:r>
    </w:p>
    <w:p w14:paraId="37A34F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G.)</w:t>
      </w:r>
      <w:r w:rsidRPr="008935FE">
        <w:rPr>
          <w:rFonts w:ascii="Calibri" w:eastAsia="Times New Roman" w:hAnsi="Calibri" w:cs="Times New Roman"/>
          <w:lang w:val="en-CA"/>
        </w:rPr>
        <w:tab/>
        <w:t xml:space="preserve">is a place where foreign businesses like to invest </w:t>
      </w:r>
    </w:p>
    <w:p w14:paraId="0F1BF9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un endroit où les entreprises étrangères aiment investir</w:t>
      </w:r>
    </w:p>
    <w:p w14:paraId="3F31B0F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w:t>
      </w:r>
      <w:r w:rsidRPr="008935FE">
        <w:rPr>
          <w:rFonts w:ascii="Calibri" w:eastAsia="Times New Roman" w:hAnsi="Calibri" w:cs="Times New Roman"/>
          <w:lang w:val="en-CA"/>
        </w:rPr>
        <w:t>H.)</w:t>
      </w:r>
      <w:r w:rsidRPr="008935FE">
        <w:rPr>
          <w:rFonts w:ascii="Calibri" w:eastAsia="Times New Roman" w:hAnsi="Calibri" w:cs="Times New Roman"/>
          <w:lang w:val="en-CA"/>
        </w:rPr>
        <w:tab/>
        <w:t>is a place where foreign students like to come study</w:t>
      </w:r>
    </w:p>
    <w:p w14:paraId="705FF51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un endroit où les étudiants internationaux aiment venir pour leurs études</w:t>
      </w:r>
    </w:p>
    <w:p w14:paraId="2C4A2DA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w:t>
      </w:r>
      <w:r w:rsidRPr="008935FE">
        <w:rPr>
          <w:rFonts w:ascii="Calibri" w:eastAsia="Times New Roman" w:hAnsi="Calibri" w:cs="Times New Roman"/>
          <w:lang w:val="fr-CA"/>
        </w:rPr>
        <w:tab/>
      </w:r>
      <w:proofErr w:type="gramStart"/>
      <w:r w:rsidRPr="008935FE">
        <w:rPr>
          <w:rFonts w:ascii="Calibri" w:eastAsia="Times New Roman" w:hAnsi="Calibri" w:cs="Times New Roman"/>
          <w:lang w:val="fr-CA"/>
        </w:rPr>
        <w:t>welcomes</w:t>
      </w:r>
      <w:proofErr w:type="gramEnd"/>
      <w:r w:rsidRPr="008935FE">
        <w:rPr>
          <w:rFonts w:ascii="Calibri" w:eastAsia="Times New Roman" w:hAnsi="Calibri" w:cs="Times New Roman"/>
          <w:lang w:val="fr-CA"/>
        </w:rPr>
        <w:t xml:space="preserve"> diversity</w:t>
      </w:r>
    </w:p>
    <w:p w14:paraId="34C61F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w:t>
      </w:r>
      <w:r w:rsidRPr="008935FE">
        <w:rPr>
          <w:rFonts w:ascii="Calibri" w:eastAsia="Times New Roman" w:hAnsi="Calibri" w:cs="Times New Roman"/>
          <w:color w:val="0070C0"/>
          <w:lang w:val="fr-CA"/>
        </w:rPr>
        <w:tab/>
      </w:r>
      <w:proofErr w:type="gramStart"/>
      <w:r w:rsidRPr="008935FE">
        <w:rPr>
          <w:rFonts w:ascii="Calibri" w:eastAsia="Times New Roman" w:hAnsi="Calibri" w:cs="Times New Roman"/>
          <w:color w:val="0070C0"/>
          <w:lang w:val="fr-CA"/>
        </w:rPr>
        <w:t>apprécie</w:t>
      </w:r>
      <w:proofErr w:type="gramEnd"/>
      <w:r w:rsidRPr="008935FE">
        <w:rPr>
          <w:rFonts w:ascii="Calibri" w:eastAsia="Times New Roman" w:hAnsi="Calibri" w:cs="Times New Roman"/>
          <w:color w:val="0070C0"/>
          <w:lang w:val="fr-CA"/>
        </w:rPr>
        <w:t xml:space="preserve"> la diversité</w:t>
      </w:r>
    </w:p>
    <w:p w14:paraId="2FB0AEE8" w14:textId="77777777" w:rsidR="008935FE" w:rsidRPr="008935FE" w:rsidRDefault="008935FE" w:rsidP="008935FE">
      <w:pPr>
        <w:spacing w:after="0" w:line="240" w:lineRule="auto"/>
        <w:rPr>
          <w:rFonts w:ascii="Calibri" w:eastAsia="Times New Roman" w:hAnsi="Calibri" w:cs="Times New Roman"/>
          <w:lang w:val="fr-CA"/>
        </w:rPr>
      </w:pPr>
    </w:p>
    <w:p w14:paraId="2832BBFF" w14:textId="77777777" w:rsidR="008935FE" w:rsidRPr="008935FE" w:rsidRDefault="008935FE" w:rsidP="008935FE">
      <w:pPr>
        <w:spacing w:after="0" w:line="240" w:lineRule="auto"/>
        <w:ind w:firstLine="360"/>
        <w:rPr>
          <w:rFonts w:ascii="Calibri" w:eastAsia="Times New Roman" w:hAnsi="Calibri" w:cs="Arial"/>
          <w:b/>
          <w:lang w:val="en-US"/>
        </w:rPr>
      </w:pPr>
      <w:r w:rsidRPr="008935FE">
        <w:rPr>
          <w:rFonts w:ascii="Calibri" w:eastAsia="Times New Roman" w:hAnsi="Calibri" w:cs="Arial"/>
          <w:b/>
          <w:lang w:val="en-US"/>
        </w:rPr>
        <w:t>[1-10]</w:t>
      </w:r>
    </w:p>
    <w:p w14:paraId="3D62E494" w14:textId="77777777" w:rsidR="008935FE" w:rsidRPr="008935FE" w:rsidRDefault="008935FE" w:rsidP="008935FE">
      <w:pPr>
        <w:spacing w:after="0" w:line="240" w:lineRule="auto"/>
        <w:rPr>
          <w:rFonts w:ascii="Calibri" w:eastAsia="Times New Roman" w:hAnsi="Calibri" w:cs="Times New Roman"/>
          <w:lang w:val="en-US"/>
        </w:rPr>
      </w:pPr>
    </w:p>
    <w:p w14:paraId="15E7CB6C" w14:textId="77777777" w:rsidR="008935FE" w:rsidRPr="008935FE" w:rsidRDefault="008935FE" w:rsidP="008935FE">
      <w:pPr>
        <w:spacing w:after="0" w:line="240" w:lineRule="auto"/>
        <w:ind w:left="720" w:hanging="360"/>
        <w:rPr>
          <w:rFonts w:ascii="Calibri" w:eastAsia="Times New Roman" w:hAnsi="Calibri" w:cs="Times New Roman"/>
          <w:lang w:val="fr-CA"/>
        </w:rPr>
      </w:pPr>
      <w:r w:rsidRPr="008935FE">
        <w:rPr>
          <w:rFonts w:ascii="Calibri" w:eastAsia="Times New Roman" w:hAnsi="Calibri" w:cs="Times New Roman"/>
          <w:lang w:val="en-CA"/>
        </w:rPr>
        <w:t>INT3.</w:t>
      </w:r>
      <w:r w:rsidRPr="008935FE">
        <w:rPr>
          <w:rFonts w:ascii="Calibri" w:eastAsia="Times New Roman" w:hAnsi="Calibri" w:cs="Times New Roman"/>
          <w:lang w:val="en-CA"/>
        </w:rPr>
        <w:tab/>
        <w:t>Now, thinking about Canada’s role in the world, how important, if at all, should each of the following be. Please use a scale of 1 to 10, where 1 means “not at all important” and 10 means “extremely important”.</w:t>
      </w:r>
      <w:r w:rsidRPr="008935FE">
        <w:rPr>
          <w:rFonts w:ascii="Times New Roman" w:eastAsia="Times New Roman" w:hAnsi="Times New Roman" w:cs="Times New Roman"/>
          <w:sz w:val="24"/>
          <w:szCs w:val="24"/>
          <w:lang w:val="en-US"/>
        </w:rPr>
        <w:t xml:space="preserve"> </w:t>
      </w:r>
      <w:r w:rsidRPr="008935FE">
        <w:rPr>
          <w:rFonts w:ascii="Calibri" w:eastAsia="Times New Roman" w:hAnsi="Calibri" w:cs="Times New Roman"/>
          <w:lang w:val="fr-CA"/>
        </w:rPr>
        <w:t>(REPEAT 10-POINT SCALE AS NECESSARY)</w:t>
      </w:r>
    </w:p>
    <w:p w14:paraId="7873B6E9" w14:textId="77777777" w:rsidR="008935FE" w:rsidRPr="008935FE" w:rsidRDefault="008935FE" w:rsidP="008935FE">
      <w:pPr>
        <w:spacing w:after="0" w:line="240" w:lineRule="auto"/>
        <w:ind w:left="72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En pensant maintenant au rôle du Canada dans le monde, quel niveau d’importance accordez-vous à chacun </w:t>
      </w:r>
      <w:proofErr w:type="gramStart"/>
      <w:r w:rsidRPr="008935FE">
        <w:rPr>
          <w:rFonts w:ascii="Calibri" w:eastAsia="Times New Roman" w:hAnsi="Calibri" w:cs="Times New Roman"/>
          <w:color w:val="0070C0"/>
          <w:lang w:val="fr-CA"/>
        </w:rPr>
        <w:t>des élément suivants</w:t>
      </w:r>
      <w:proofErr w:type="gramEnd"/>
      <w:r w:rsidRPr="008935FE">
        <w:rPr>
          <w:rFonts w:ascii="Calibri" w:eastAsia="Times New Roman" w:hAnsi="Calibri" w:cs="Times New Roman"/>
          <w:color w:val="0070C0"/>
          <w:lang w:val="fr-CA"/>
        </w:rPr>
        <w:t xml:space="preserve"> ? Veuillez utiliser une échelle de 1 à 10, où une note de 1 veut dire « pas important du tout » et 10 signifie que c’est « extrêmement important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(RÉPETER L'ÉCHELLE AU BESOIN)</w:t>
      </w:r>
    </w:p>
    <w:p w14:paraId="0A3D1032" w14:textId="77777777" w:rsidR="008935FE" w:rsidRPr="008935FE" w:rsidRDefault="008935FE" w:rsidP="008935FE">
      <w:pPr>
        <w:spacing w:after="0" w:line="240" w:lineRule="auto"/>
        <w:ind w:left="360"/>
        <w:rPr>
          <w:rFonts w:ascii="Calibri" w:eastAsia="Times New Roman" w:hAnsi="Calibri" w:cs="Times New Roman"/>
          <w:lang w:val="fr-CA"/>
        </w:rPr>
      </w:pPr>
    </w:p>
    <w:p w14:paraId="63A2F1E7" w14:textId="77777777" w:rsidR="008935FE" w:rsidRPr="008935FE" w:rsidRDefault="008935FE" w:rsidP="008935FE">
      <w:pPr>
        <w:spacing w:after="0" w:line="240" w:lineRule="auto"/>
        <w:ind w:left="360"/>
        <w:rPr>
          <w:rFonts w:ascii="Calibri" w:eastAsia="Times New Roman" w:hAnsi="Calibri" w:cs="Arial"/>
          <w:b/>
          <w:lang w:val="fr-CA"/>
        </w:rPr>
      </w:pPr>
      <w:r w:rsidRPr="008935FE">
        <w:rPr>
          <w:rFonts w:ascii="Calibri" w:eastAsia="Times New Roman" w:hAnsi="Calibri" w:cs="Arial"/>
          <w:b/>
          <w:lang w:val="fr-CA"/>
        </w:rPr>
        <w:t>[RANDOMIZE]</w:t>
      </w:r>
    </w:p>
    <w:p w14:paraId="7D271D68"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Promoting Canadian culture such as music, films, arts, and literature</w:t>
      </w:r>
    </w:p>
    <w:p w14:paraId="60A00D99"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(A.) Promouvoir la culture canadienne, telle que la musique, les films, les arts et la littérature</w:t>
      </w:r>
    </w:p>
    <w:p w14:paraId="7736994B"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(B.) Protecting the environment</w:t>
      </w:r>
    </w:p>
    <w:p w14:paraId="04A3D5F9"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(B.) Protéger l’environnement</w:t>
      </w:r>
    </w:p>
    <w:p w14:paraId="1C547186"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lang w:val="fr-CA"/>
        </w:rPr>
        <w:t>(C.) Promoting human rights</w:t>
      </w:r>
    </w:p>
    <w:p w14:paraId="6E93E0C4"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(C.) Promouvoir les droits de la personne</w:t>
      </w:r>
    </w:p>
    <w:p w14:paraId="3A22BD2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(D.) Contributing to efforts to secure international peace</w:t>
      </w:r>
    </w:p>
    <w:p w14:paraId="61BF8E68"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(D.) Contribuer aux efforts pour assurer la paix internationale</w:t>
      </w:r>
    </w:p>
    <w:p w14:paraId="0CC714AF"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(E.) Promoting innovative solutions to address global problems</w:t>
      </w:r>
    </w:p>
    <w:p w14:paraId="4C713C70" w14:textId="77777777" w:rsidR="008935FE" w:rsidRPr="008935FE" w:rsidRDefault="008935FE" w:rsidP="008935FE">
      <w:pPr>
        <w:spacing w:after="0" w:line="240" w:lineRule="auto"/>
        <w:ind w:firstLine="360"/>
        <w:rPr>
          <w:rFonts w:ascii="Calibri" w:eastAsia="Times New Roman" w:hAnsi="Calibri" w:cs="Times New Roman"/>
          <w:lang w:val="fr-CA"/>
        </w:rPr>
      </w:pPr>
      <w:r w:rsidRPr="008935FE">
        <w:rPr>
          <w:rFonts w:ascii="Calibri" w:eastAsia="Times New Roman" w:hAnsi="Calibri" w:cs="Times New Roman"/>
          <w:color w:val="0070C0"/>
          <w:lang w:val="fr-CA"/>
        </w:rPr>
        <w:t>(E.) Promouvoir des solutions innovatrices pour faire face aux enjeux mondiaux</w:t>
      </w:r>
    </w:p>
    <w:p w14:paraId="2F287DB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(F.) Promoting Canada as an interesting place to visit</w:t>
      </w:r>
    </w:p>
    <w:p w14:paraId="3F6C887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(F.) Promouvoir le Canada comme un endroit intéressant à visiter</w:t>
      </w:r>
    </w:p>
    <w:p w14:paraId="41BBF7AD"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(G.) Promoting Canada as a place where foreign businesses should invest</w:t>
      </w:r>
    </w:p>
    <w:p w14:paraId="63197566"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(G.) Promouvoir le Canada comme un endroit où les entreprises étrangères devraient investir</w:t>
      </w:r>
    </w:p>
    <w:p w14:paraId="62B9A3D1"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(H.) Promoting Canada as a place where foreign students should come to study</w:t>
      </w:r>
    </w:p>
    <w:p w14:paraId="06CE79F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(H.) Promouvoir le Canada comme un endroit où les étudiants internationaux devraient venir pour leurs études</w:t>
      </w:r>
    </w:p>
    <w:p w14:paraId="3A2AE2C9" w14:textId="77777777" w:rsidR="008935FE" w:rsidRPr="008935FE" w:rsidRDefault="008935FE" w:rsidP="008935FE">
      <w:pPr>
        <w:spacing w:after="0" w:line="240" w:lineRule="auto"/>
        <w:ind w:firstLine="360"/>
        <w:rPr>
          <w:rFonts w:ascii="Calibri" w:eastAsia="Times New Roman" w:hAnsi="Calibri" w:cs="Times New Roman"/>
          <w:lang w:val="en-US"/>
        </w:rPr>
      </w:pPr>
      <w:r w:rsidRPr="008935FE">
        <w:rPr>
          <w:rFonts w:ascii="Calibri" w:eastAsia="Times New Roman" w:hAnsi="Calibri" w:cs="Times New Roman"/>
          <w:lang w:val="en-US"/>
        </w:rPr>
        <w:t>(I.) Promoting Canada as a place that welcomes diversity</w:t>
      </w:r>
    </w:p>
    <w:p w14:paraId="1A4B06DF" w14:textId="77777777" w:rsidR="008935FE" w:rsidRPr="008935FE" w:rsidRDefault="008935FE" w:rsidP="008935FE">
      <w:pPr>
        <w:spacing w:after="0" w:line="240" w:lineRule="auto"/>
        <w:ind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(I.) Promouvoir le Canada comme un endroit qui apprécie la diversité</w:t>
      </w:r>
    </w:p>
    <w:p w14:paraId="4B536849" w14:textId="77777777" w:rsidR="008935FE" w:rsidRPr="008935FE" w:rsidRDefault="008935FE" w:rsidP="008935FE">
      <w:pPr>
        <w:spacing w:after="0" w:line="240" w:lineRule="auto"/>
        <w:rPr>
          <w:rFonts w:ascii="Calibri" w:eastAsia="Times New Roman" w:hAnsi="Calibri" w:cs="Times New Roman"/>
          <w:lang w:val="fr-CA"/>
        </w:rPr>
      </w:pPr>
    </w:p>
    <w:p w14:paraId="59D4991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[1-10]</w:t>
      </w:r>
    </w:p>
    <w:p w14:paraId="4C025974" w14:textId="77777777" w:rsidR="008935FE" w:rsidRPr="008935FE" w:rsidRDefault="008935FE" w:rsidP="008935FE">
      <w:pPr>
        <w:spacing w:after="0" w:line="240" w:lineRule="auto"/>
        <w:ind w:left="360"/>
        <w:rPr>
          <w:rFonts w:ascii="Calibri" w:eastAsia="Times New Roman" w:hAnsi="Calibri" w:cs="Times New Roman"/>
          <w:lang w:val="en-US"/>
        </w:rPr>
      </w:pPr>
    </w:p>
    <w:p w14:paraId="112E9D45" w14:textId="77777777" w:rsidR="008935FE" w:rsidRPr="008935FE" w:rsidRDefault="008935FE" w:rsidP="008935FE">
      <w:pPr>
        <w:spacing w:after="0" w:line="240" w:lineRule="auto"/>
        <w:ind w:left="360"/>
        <w:rPr>
          <w:rFonts w:ascii="Calibri" w:eastAsia="Times New Roman" w:hAnsi="Calibri" w:cs="Times New Roman"/>
          <w:lang w:val="en-US"/>
        </w:rPr>
      </w:pPr>
    </w:p>
    <w:p w14:paraId="445429A5"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BCE8704" w14:textId="77777777" w:rsidR="008935FE" w:rsidRPr="008935FE" w:rsidRDefault="008935FE" w:rsidP="008935FE">
      <w:pPr>
        <w:spacing w:after="0" w:line="240" w:lineRule="auto"/>
        <w:ind w:left="360"/>
        <w:rPr>
          <w:rFonts w:ascii="Calibri" w:eastAsia="Times New Roman" w:hAnsi="Calibri" w:cs="Times New Roman"/>
          <w:lang w:val="en-CA"/>
        </w:rPr>
      </w:pPr>
    </w:p>
    <w:p w14:paraId="6D1E89C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4797A1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F0D5E1C" w14:textId="77777777" w:rsidR="008935FE" w:rsidRPr="008935FE" w:rsidRDefault="008935FE" w:rsidP="008935FE">
      <w:pPr>
        <w:spacing w:after="0" w:line="240" w:lineRule="auto"/>
        <w:ind w:left="360"/>
        <w:rPr>
          <w:rFonts w:ascii="Calibri" w:eastAsia="Times New Roman" w:hAnsi="Calibri" w:cs="Times New Roman"/>
          <w:lang w:val="fr-CA"/>
        </w:rPr>
      </w:pPr>
    </w:p>
    <w:p w14:paraId="5EE019F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5650B846"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71BA4153" w14:textId="77777777" w:rsidR="008935FE" w:rsidRPr="008935FE" w:rsidRDefault="008935FE" w:rsidP="008935FE">
      <w:pPr>
        <w:spacing w:after="0" w:line="240" w:lineRule="auto"/>
        <w:ind w:left="360"/>
        <w:rPr>
          <w:rFonts w:ascii="Calibri" w:eastAsia="Times New Roman" w:hAnsi="Calibri" w:cs="Times New Roman"/>
          <w:lang w:val="en-CA"/>
        </w:rPr>
      </w:pPr>
    </w:p>
    <w:p w14:paraId="1168FC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03AE4AC7" w14:textId="77777777" w:rsidR="008935FE" w:rsidRPr="008935FE" w:rsidRDefault="008935FE" w:rsidP="008935FE">
      <w:pPr>
        <w:spacing w:after="0" w:line="240" w:lineRule="auto"/>
        <w:ind w:left="360"/>
        <w:rPr>
          <w:rFonts w:ascii="Calibri" w:eastAsia="Times New Roman" w:hAnsi="Calibri" w:cs="Times New Roman"/>
          <w:lang w:val="en-CA"/>
        </w:rPr>
      </w:pPr>
    </w:p>
    <w:p w14:paraId="507770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112AD2DA" w14:textId="77777777" w:rsidR="008935FE" w:rsidRPr="008935FE" w:rsidRDefault="008935FE" w:rsidP="008935FE">
      <w:pPr>
        <w:spacing w:after="0" w:line="240" w:lineRule="auto"/>
        <w:ind w:left="360"/>
        <w:rPr>
          <w:rFonts w:ascii="Calibri" w:eastAsia="Times New Roman" w:hAnsi="Calibri" w:cs="Times New Roman"/>
          <w:lang w:val="en-CA"/>
        </w:rPr>
      </w:pPr>
    </w:p>
    <w:p w14:paraId="32E7B08A"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7D6C729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4746671" w14:textId="77777777" w:rsidR="008935FE" w:rsidRPr="008935FE" w:rsidRDefault="008935FE" w:rsidP="008935FE">
      <w:pPr>
        <w:spacing w:after="0" w:line="240" w:lineRule="auto"/>
        <w:ind w:left="360"/>
        <w:rPr>
          <w:rFonts w:ascii="Calibri" w:eastAsia="Times New Roman" w:hAnsi="Calibri" w:cs="Times New Roman"/>
          <w:lang w:val="fr-CA"/>
        </w:rPr>
      </w:pPr>
    </w:p>
    <w:p w14:paraId="408ACC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27D04C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7D17B13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10F5B1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3CADB32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6EBFBF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4D162E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71198F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9257DF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1E5F39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46277DB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740DED4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5553BD6A" w14:textId="77777777" w:rsidR="008935FE" w:rsidRPr="008935FE" w:rsidRDefault="008935FE" w:rsidP="008935FE">
      <w:pPr>
        <w:spacing w:after="0" w:line="240" w:lineRule="auto"/>
        <w:ind w:left="360"/>
        <w:rPr>
          <w:rFonts w:ascii="Calibri" w:eastAsia="Times New Roman" w:hAnsi="Calibri" w:cs="Times New Roman"/>
          <w:lang w:val="fr-CA"/>
        </w:rPr>
      </w:pPr>
    </w:p>
    <w:p w14:paraId="08966D7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0DF14B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CD880F1"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8D7943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15EB736" w14:textId="77777777" w:rsidR="008935FE" w:rsidRPr="008935FE" w:rsidRDefault="008935FE" w:rsidP="008935FE">
      <w:pPr>
        <w:spacing w:after="0" w:line="240" w:lineRule="auto"/>
        <w:ind w:left="360"/>
        <w:rPr>
          <w:rFonts w:ascii="Calibri" w:eastAsia="Times New Roman" w:hAnsi="Calibri" w:cs="Times New Roman"/>
          <w:lang w:val="fr-CA"/>
        </w:rPr>
      </w:pPr>
    </w:p>
    <w:p w14:paraId="49A75E4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34D94E9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0FA9E86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04458B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7B07E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7A07E40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1BC2D28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C14637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553953F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1357860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1FBE47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61BFB0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1E5C0D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62385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0BC6068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6F4256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1F4BD682" w14:textId="77777777" w:rsidR="008935FE" w:rsidRPr="008935FE" w:rsidRDefault="008935FE" w:rsidP="008935FE">
      <w:pPr>
        <w:spacing w:after="0" w:line="240" w:lineRule="auto"/>
        <w:ind w:left="360"/>
        <w:rPr>
          <w:rFonts w:ascii="Calibri" w:eastAsia="Times New Roman" w:hAnsi="Calibri" w:cs="Times New Roman"/>
          <w:lang w:val="fr-CA"/>
        </w:rPr>
      </w:pPr>
    </w:p>
    <w:p w14:paraId="3B70F6E5" w14:textId="77777777" w:rsidR="008935FE" w:rsidRPr="008935FE" w:rsidRDefault="008935FE" w:rsidP="008935FE">
      <w:pPr>
        <w:spacing w:after="0" w:line="240" w:lineRule="auto"/>
        <w:ind w:left="360"/>
        <w:rPr>
          <w:rFonts w:ascii="Calibri" w:eastAsia="Times New Roman" w:hAnsi="Calibri" w:cs="Times New Roman"/>
          <w:lang w:val="fr-CA"/>
        </w:rPr>
      </w:pPr>
    </w:p>
    <w:p w14:paraId="77BC7579"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13F38B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013516C5" w14:textId="77777777" w:rsidR="008935FE" w:rsidRPr="008935FE" w:rsidRDefault="008935FE" w:rsidP="008935FE">
      <w:pPr>
        <w:spacing w:after="0" w:line="240" w:lineRule="auto"/>
        <w:ind w:left="360"/>
        <w:rPr>
          <w:rFonts w:ascii="Calibri" w:eastAsia="Times New Roman" w:hAnsi="Calibri" w:cs="Times New Roman"/>
          <w:lang w:val="fr-CA"/>
        </w:rPr>
      </w:pPr>
    </w:p>
    <w:p w14:paraId="6CB743B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4DAD3CD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0A02D6A6"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29F1650A"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2CBDF61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0E96B8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473C989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7AB7C0C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766CB61D"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43936C8C"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9B81400"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5E3EF02"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55039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C78301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79D9D9F0" w14:textId="77777777" w:rsidR="008935FE" w:rsidRPr="008935FE" w:rsidRDefault="008935FE" w:rsidP="008935FE">
      <w:pPr>
        <w:spacing w:after="0" w:line="240" w:lineRule="auto"/>
        <w:ind w:left="360"/>
        <w:rPr>
          <w:rFonts w:ascii="Calibri" w:eastAsia="Times New Roman" w:hAnsi="Calibri" w:cs="Times New Roman"/>
          <w:lang w:val="fr-CA"/>
        </w:rPr>
      </w:pPr>
    </w:p>
    <w:p w14:paraId="358AC87F" w14:textId="77777777" w:rsidR="008935FE" w:rsidRPr="008935FE" w:rsidRDefault="008935FE" w:rsidP="008935FE">
      <w:pPr>
        <w:spacing w:after="0" w:line="240" w:lineRule="auto"/>
        <w:ind w:left="360"/>
        <w:rPr>
          <w:rFonts w:ascii="Calibri" w:eastAsia="Times New Roman" w:hAnsi="Calibri" w:cs="Times New Roman"/>
          <w:lang w:val="fr-CA"/>
        </w:rPr>
      </w:pPr>
    </w:p>
    <w:p w14:paraId="283A70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50638F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3AC378E7" w14:textId="77777777" w:rsidR="008935FE" w:rsidRPr="008935FE" w:rsidRDefault="008935FE" w:rsidP="008935FE">
      <w:pPr>
        <w:spacing w:after="0" w:line="240" w:lineRule="auto"/>
        <w:ind w:left="360"/>
        <w:rPr>
          <w:rFonts w:ascii="Calibri" w:eastAsia="Times New Roman" w:hAnsi="Calibri" w:cs="Times New Roman"/>
          <w:lang w:val="fr-CA"/>
        </w:rPr>
      </w:pPr>
    </w:p>
    <w:p w14:paraId="7801F9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7EC7DD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lastRenderedPageBreak/>
        <w:t>Oui</w:t>
      </w:r>
    </w:p>
    <w:p w14:paraId="549578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54E4DB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807F884" w14:textId="77777777" w:rsidR="008935FE" w:rsidRPr="008935FE" w:rsidRDefault="008935FE" w:rsidP="008935FE">
      <w:pPr>
        <w:spacing w:after="0" w:line="240" w:lineRule="auto"/>
        <w:ind w:left="360"/>
        <w:rPr>
          <w:rFonts w:ascii="Calibri" w:eastAsia="Times New Roman" w:hAnsi="Calibri" w:cs="Times New Roman"/>
          <w:lang w:val="en-CA"/>
        </w:rPr>
      </w:pPr>
    </w:p>
    <w:p w14:paraId="54D598A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D7 IF D6=YES; OTHERWISE SKIP TO D8]</w:t>
      </w:r>
    </w:p>
    <w:p w14:paraId="214EEB95" w14:textId="77777777" w:rsidR="008935FE" w:rsidRPr="008935FE" w:rsidRDefault="008935FE" w:rsidP="008935FE">
      <w:pPr>
        <w:spacing w:after="0" w:line="240" w:lineRule="auto"/>
        <w:ind w:left="360"/>
        <w:rPr>
          <w:rFonts w:ascii="Calibri" w:eastAsia="Times New Roman" w:hAnsi="Calibri" w:cs="Times New Roman"/>
          <w:lang w:val="en-CA"/>
        </w:rPr>
      </w:pPr>
    </w:p>
    <w:p w14:paraId="6BB07896"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6C0EFAF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15BDD17C" w14:textId="77777777" w:rsidR="008935FE" w:rsidRPr="008935FE" w:rsidRDefault="008935FE" w:rsidP="008935FE">
      <w:pPr>
        <w:spacing w:after="0" w:line="240" w:lineRule="auto"/>
        <w:ind w:left="360"/>
        <w:rPr>
          <w:rFonts w:ascii="Calibri" w:eastAsia="Times New Roman" w:hAnsi="Calibri" w:cs="Times New Roman"/>
          <w:lang w:val="en-CA"/>
        </w:rPr>
      </w:pPr>
    </w:p>
    <w:p w14:paraId="2E1A451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40DA0C7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081C8A5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F4216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35B1E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05184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0F594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6E576B6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2AC033A6" w14:textId="77777777" w:rsidR="008935FE" w:rsidRPr="008935FE" w:rsidRDefault="008935FE" w:rsidP="008935FE">
      <w:pPr>
        <w:spacing w:after="0" w:line="240" w:lineRule="auto"/>
        <w:ind w:left="360"/>
        <w:rPr>
          <w:rFonts w:ascii="Calibri" w:eastAsia="Times New Roman" w:hAnsi="Calibri" w:cs="Times New Roman"/>
          <w:lang w:val="fr-CA"/>
        </w:rPr>
      </w:pPr>
    </w:p>
    <w:p w14:paraId="2A8A2A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w:t>
      </w:r>
    </w:p>
    <w:p w14:paraId="117CA1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755D9D9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2373EAD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1064341" w14:textId="77777777" w:rsidR="008935FE" w:rsidRPr="008935FE" w:rsidRDefault="008935FE" w:rsidP="008935FE">
      <w:pPr>
        <w:spacing w:after="0" w:line="240" w:lineRule="auto"/>
        <w:ind w:left="360"/>
        <w:rPr>
          <w:rFonts w:ascii="Calibri" w:eastAsia="Times New Roman" w:hAnsi="Calibri" w:cs="Times New Roman"/>
          <w:lang w:val="en-US"/>
        </w:rPr>
      </w:pPr>
    </w:p>
    <w:p w14:paraId="584EF11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678345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3205E420" w14:textId="77777777" w:rsidR="008935FE" w:rsidRPr="008935FE" w:rsidRDefault="008935FE" w:rsidP="008935FE">
      <w:pPr>
        <w:spacing w:after="0" w:line="240" w:lineRule="auto"/>
        <w:ind w:left="360"/>
        <w:rPr>
          <w:rFonts w:ascii="Calibri" w:eastAsia="Times New Roman" w:hAnsi="Calibri" w:cs="Times New Roman"/>
          <w:lang w:val="fr-CA"/>
        </w:rPr>
      </w:pPr>
    </w:p>
    <w:p w14:paraId="270D7AF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4B33195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025F0C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360D6F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05242D3D" w14:textId="77777777" w:rsidR="008935FE" w:rsidRPr="008935FE" w:rsidRDefault="008935FE" w:rsidP="008935FE">
      <w:pPr>
        <w:spacing w:after="0" w:line="240" w:lineRule="auto"/>
        <w:ind w:left="360"/>
        <w:rPr>
          <w:rFonts w:ascii="Calibri" w:eastAsia="Times New Roman" w:hAnsi="Calibri" w:cs="Times New Roman"/>
          <w:lang w:val="en-CA"/>
        </w:rPr>
      </w:pPr>
    </w:p>
    <w:p w14:paraId="57E81D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7EB91040" w14:textId="77777777" w:rsidR="008935FE" w:rsidRPr="008935FE" w:rsidRDefault="008935FE" w:rsidP="008935FE">
      <w:pPr>
        <w:spacing w:after="0" w:line="240" w:lineRule="auto"/>
        <w:ind w:left="360"/>
        <w:rPr>
          <w:rFonts w:ascii="Calibri" w:eastAsia="Times New Roman" w:hAnsi="Calibri" w:cs="Times New Roman"/>
          <w:lang w:val="en-CA"/>
        </w:rPr>
      </w:pPr>
    </w:p>
    <w:p w14:paraId="1CB15C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5B25B28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503F6B71" w14:textId="77777777" w:rsidR="008935FE" w:rsidRPr="008935FE" w:rsidRDefault="008935FE" w:rsidP="008935FE">
      <w:pPr>
        <w:spacing w:after="0" w:line="240" w:lineRule="auto"/>
        <w:ind w:left="360"/>
        <w:rPr>
          <w:rFonts w:ascii="Calibri" w:eastAsia="Times New Roman" w:hAnsi="Calibri" w:cs="Times New Roman"/>
          <w:b/>
          <w:lang w:val="fr-CA"/>
        </w:rPr>
      </w:pPr>
    </w:p>
    <w:p w14:paraId="2C09AB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0A15E085" w14:textId="77777777" w:rsidR="008935FE" w:rsidRPr="008935FE" w:rsidRDefault="008935FE" w:rsidP="008935FE">
      <w:pPr>
        <w:spacing w:after="0" w:line="240" w:lineRule="auto"/>
        <w:ind w:left="360"/>
        <w:rPr>
          <w:rFonts w:ascii="Calibri" w:eastAsia="Times New Roman" w:hAnsi="Calibri" w:cs="Times New Roman"/>
          <w:lang w:val="en-CA"/>
        </w:rPr>
      </w:pPr>
    </w:p>
    <w:p w14:paraId="045308FD"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008C8E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B3089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0021F00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3102415B" w14:textId="77777777" w:rsidR="008935FE" w:rsidRPr="008935FE" w:rsidRDefault="008935FE" w:rsidP="008935FE">
      <w:pPr>
        <w:spacing w:after="0" w:line="240" w:lineRule="auto"/>
        <w:ind w:left="360"/>
        <w:rPr>
          <w:rFonts w:ascii="Calibri" w:eastAsia="Times New Roman" w:hAnsi="Calibri" w:cs="Times New Roman"/>
          <w:lang w:val="fr-CA"/>
        </w:rPr>
      </w:pPr>
    </w:p>
    <w:p w14:paraId="3E9205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2DAC08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D17CF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56D57C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ECCFB74" w14:textId="77777777" w:rsidR="008935FE" w:rsidRPr="008935FE" w:rsidRDefault="008935FE" w:rsidP="008935FE">
      <w:pPr>
        <w:spacing w:after="0" w:line="240" w:lineRule="auto"/>
        <w:ind w:left="360"/>
        <w:rPr>
          <w:rFonts w:ascii="Calibri" w:eastAsia="Times New Roman" w:hAnsi="Calibri" w:cs="Times New Roman"/>
          <w:lang w:val="en-CA"/>
        </w:rPr>
      </w:pPr>
    </w:p>
    <w:p w14:paraId="25B3C279" w14:textId="67FAC6E8"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7C385CC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194BCFFB"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0C767E91"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38E244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5B78910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3B5F881D" w14:textId="77777777" w:rsidR="008935FE" w:rsidRPr="008935FE" w:rsidRDefault="008935FE" w:rsidP="008935FE">
      <w:pPr>
        <w:spacing w:after="0" w:line="240" w:lineRule="auto"/>
        <w:ind w:left="360"/>
        <w:rPr>
          <w:rFonts w:ascii="Calibri" w:eastAsia="Times New Roman" w:hAnsi="Calibri" w:cs="Times New Roman"/>
          <w:lang w:val="fr-CA"/>
        </w:rPr>
      </w:pPr>
    </w:p>
    <w:p w14:paraId="5AF59594" w14:textId="77777777" w:rsidR="008935FE" w:rsidRPr="008935FE" w:rsidRDefault="008935FE" w:rsidP="008935FE">
      <w:pPr>
        <w:spacing w:after="0" w:line="240" w:lineRule="auto"/>
        <w:ind w:left="360"/>
        <w:rPr>
          <w:rFonts w:ascii="Calibri" w:eastAsia="Times New Roman" w:hAnsi="Calibri" w:cs="Times New Roman"/>
          <w:lang w:val="fr-CA"/>
        </w:rPr>
      </w:pPr>
    </w:p>
    <w:p w14:paraId="1A782ED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0FA9294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67A0327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07BE1F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23C9A5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09ED11B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66CE3C3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10E867B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3EE097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49127BD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6524EEE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54EEA01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6180495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18AE7FA"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8F212FA"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19CEBA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2ACD8EF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AF14F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068F31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3E63624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05BD97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557870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086E75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109E18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0D63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48BB3280" w14:textId="77777777" w:rsidR="008935FE" w:rsidRPr="008935FE" w:rsidRDefault="008935FE" w:rsidP="008935FE">
      <w:pPr>
        <w:spacing w:after="0" w:line="240" w:lineRule="auto"/>
        <w:ind w:left="360"/>
        <w:rPr>
          <w:rFonts w:ascii="Calibri" w:eastAsia="Times New Roman" w:hAnsi="Calibri" w:cs="Times New Roman"/>
          <w:lang w:val="fr-CA"/>
        </w:rPr>
      </w:pPr>
    </w:p>
    <w:p w14:paraId="508D2F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w:t>
      </w:r>
      <w:proofErr w:type="gramStart"/>
      <w:r w:rsidRPr="008935FE">
        <w:rPr>
          <w:rFonts w:ascii="Calibri" w:eastAsia="Times New Roman" w:hAnsi="Calibri" w:cs="Times New Roman"/>
          <w:b/>
          <w:lang w:val="en-CA"/>
        </w:rPr>
        <w:t>=‘</w:t>
      </w:r>
      <w:proofErr w:type="gramEnd"/>
      <w:r w:rsidRPr="008935FE">
        <w:rPr>
          <w:rFonts w:ascii="Calibri" w:eastAsia="Times New Roman" w:hAnsi="Calibri" w:cs="Times New Roman"/>
          <w:b/>
          <w:lang w:val="en-CA"/>
        </w:rPr>
        <w:t>SOME OTHER GROUP’; OTHERWISE SKIP SURVEY CLOSE]</w:t>
      </w:r>
    </w:p>
    <w:p w14:paraId="536C69CE" w14:textId="77777777" w:rsidR="008935FE" w:rsidRPr="008935FE" w:rsidRDefault="008935FE" w:rsidP="008935FE">
      <w:pPr>
        <w:spacing w:after="0" w:line="240" w:lineRule="auto"/>
        <w:ind w:left="360"/>
        <w:rPr>
          <w:rFonts w:ascii="Calibri" w:eastAsia="Times New Roman" w:hAnsi="Calibri" w:cs="Times New Roman"/>
          <w:lang w:val="en-CA"/>
        </w:rPr>
      </w:pPr>
    </w:p>
    <w:p w14:paraId="0123D40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56893834"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693DF6CF" w14:textId="77777777" w:rsidR="008935FE" w:rsidRPr="008935FE" w:rsidRDefault="008935FE" w:rsidP="008935FE">
      <w:pPr>
        <w:spacing w:after="0" w:line="240" w:lineRule="auto"/>
        <w:ind w:left="360"/>
        <w:rPr>
          <w:rFonts w:ascii="Calibri" w:eastAsia="Times New Roman" w:hAnsi="Calibri" w:cs="Times New Roman"/>
          <w:lang w:val="fr-CA"/>
        </w:rPr>
      </w:pPr>
    </w:p>
    <w:p w14:paraId="093259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B98298C"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477ECC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6678596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320A13B7"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47A32AC6"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2E9B85C" w14:textId="26EA91D5" w:rsidR="003B0962" w:rsidRPr="008935FE" w:rsidRDefault="003B0962" w:rsidP="003B0962">
      <w:pPr>
        <w:rPr>
          <w:lang w:val="fr-CA" w:eastAsia="fr-FR"/>
        </w:rPr>
      </w:pPr>
    </w:p>
    <w:p w14:paraId="595D884B" w14:textId="77777777" w:rsidR="003B0962" w:rsidRDefault="003B0962">
      <w:pPr>
        <w:rPr>
          <w:lang w:eastAsia="fr-FR"/>
        </w:rPr>
      </w:pPr>
      <w:r>
        <w:rPr>
          <w:lang w:eastAsia="fr-FR"/>
        </w:rPr>
        <w:br w:type="page"/>
      </w:r>
    </w:p>
    <w:p w14:paraId="56F09DB1" w14:textId="51140116" w:rsidR="003B0962" w:rsidRDefault="003B0962" w:rsidP="003B0962">
      <w:pPr>
        <w:pStyle w:val="AppendixLevel2"/>
        <w:rPr>
          <w:rFonts w:eastAsia="Times New Roman"/>
          <w:lang w:eastAsia="fr-FR"/>
        </w:rPr>
      </w:pPr>
      <w:bookmarkStart w:id="20" w:name="_Toc484773927"/>
      <w:r>
        <w:rPr>
          <w:rFonts w:eastAsia="Times New Roman"/>
          <w:lang w:eastAsia="fr-FR"/>
        </w:rPr>
        <w:lastRenderedPageBreak/>
        <w:t>Bilingual Quantitative Research Instrument – Weeks 7-8</w:t>
      </w:r>
      <w:bookmarkEnd w:id="20"/>
    </w:p>
    <w:p w14:paraId="077A92CB" w14:textId="38EE3E14" w:rsidR="003B0962" w:rsidRPr="00617E28" w:rsidRDefault="003B0962" w:rsidP="003B0962">
      <w:pPr>
        <w:rPr>
          <w:lang w:val="en-US" w:eastAsia="fr-FR"/>
        </w:rPr>
      </w:pPr>
    </w:p>
    <w:p w14:paraId="45D64011"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 2016]</w:t>
      </w:r>
    </w:p>
    <w:p w14:paraId="4764B3CD" w14:textId="77777777" w:rsidR="008935FE" w:rsidRPr="008935FE" w:rsidRDefault="008935FE" w:rsidP="008935FE">
      <w:pPr>
        <w:spacing w:after="0" w:line="240" w:lineRule="auto"/>
        <w:ind w:left="360"/>
        <w:rPr>
          <w:rFonts w:ascii="Calibri" w:eastAsia="Times New Roman" w:hAnsi="Calibri" w:cs="Times New Roman"/>
          <w:b/>
          <w:lang w:val="en-CA"/>
        </w:rPr>
      </w:pPr>
    </w:p>
    <w:p w14:paraId="7D52A15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6603F5E5" w14:textId="77777777" w:rsidR="008935FE" w:rsidRPr="008935FE" w:rsidRDefault="008935FE" w:rsidP="008935FE">
      <w:pPr>
        <w:spacing w:after="0" w:line="240" w:lineRule="auto"/>
        <w:ind w:left="360"/>
        <w:rPr>
          <w:rFonts w:ascii="Calibri" w:eastAsia="Times New Roman" w:hAnsi="Calibri" w:cs="Times New Roman"/>
          <w:lang w:val="en-CA"/>
        </w:rPr>
      </w:pPr>
    </w:p>
    <w:p w14:paraId="40FD3F1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4E691FBB" w14:textId="77777777" w:rsidR="008935FE" w:rsidRPr="008935FE" w:rsidRDefault="008935FE" w:rsidP="008935FE">
      <w:pPr>
        <w:spacing w:after="0" w:line="240" w:lineRule="auto"/>
        <w:ind w:left="360"/>
        <w:rPr>
          <w:rFonts w:ascii="Calibri" w:eastAsia="Times New Roman" w:hAnsi="Calibri" w:cs="Times New Roman"/>
          <w:lang w:val="en-CA"/>
        </w:rPr>
      </w:pPr>
    </w:p>
    <w:p w14:paraId="31F31762"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55D4EB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645228F4" w14:textId="77777777" w:rsidR="008935FE" w:rsidRPr="008935FE" w:rsidRDefault="008935FE" w:rsidP="008935FE">
      <w:pPr>
        <w:spacing w:after="0" w:line="240" w:lineRule="auto"/>
        <w:rPr>
          <w:rFonts w:ascii="Calibri" w:eastAsia="Times New Roman" w:hAnsi="Calibri" w:cs="Times New Roman"/>
          <w:lang w:val="fr-CA"/>
        </w:rPr>
      </w:pPr>
    </w:p>
    <w:p w14:paraId="3EF9FA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17117C43"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14D8D48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D5E36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024E755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16F841A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4CFC7718" w14:textId="77777777" w:rsidR="008935FE" w:rsidRPr="008935FE" w:rsidRDefault="008935FE" w:rsidP="008935FE">
      <w:pPr>
        <w:spacing w:after="0" w:line="240" w:lineRule="auto"/>
        <w:ind w:left="360"/>
        <w:rPr>
          <w:rFonts w:ascii="Calibri" w:eastAsia="Times New Roman" w:hAnsi="Calibri" w:cs="Times New Roman"/>
          <w:lang w:val="en-CA"/>
        </w:rPr>
      </w:pPr>
    </w:p>
    <w:p w14:paraId="0C71BE1F" w14:textId="77777777" w:rsidR="008935FE" w:rsidRPr="008935FE" w:rsidRDefault="008935FE" w:rsidP="008935FE">
      <w:pPr>
        <w:spacing w:after="0" w:line="240" w:lineRule="auto"/>
        <w:ind w:left="360"/>
        <w:rPr>
          <w:rFonts w:ascii="Calibri" w:eastAsia="Times New Roman" w:hAnsi="Calibri" w:cs="Times New Roman"/>
          <w:lang w:val="en-CA"/>
        </w:rPr>
      </w:pPr>
    </w:p>
    <w:p w14:paraId="02975C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03B2CEFE"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7DBB9434" w14:textId="77777777" w:rsidR="008935FE" w:rsidRPr="008935FE" w:rsidRDefault="008935FE" w:rsidP="008935FE">
      <w:pPr>
        <w:spacing w:after="0" w:line="240" w:lineRule="auto"/>
        <w:ind w:left="360"/>
        <w:rPr>
          <w:rFonts w:ascii="Calibri" w:eastAsia="Times New Roman" w:hAnsi="Calibri" w:cs="Times New Roman"/>
          <w:lang w:val="fr-CA"/>
        </w:rPr>
      </w:pPr>
    </w:p>
    <w:p w14:paraId="20318CF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27FA85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0D008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57E179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0000D22B" w14:textId="77777777" w:rsidR="008935FE" w:rsidRPr="008935FE" w:rsidRDefault="008935FE" w:rsidP="008935FE">
      <w:pPr>
        <w:spacing w:after="0" w:line="240" w:lineRule="auto"/>
        <w:ind w:left="360"/>
        <w:rPr>
          <w:rFonts w:ascii="Calibri" w:eastAsia="Times New Roman" w:hAnsi="Calibri" w:cs="Times New Roman"/>
          <w:lang w:val="en-CA"/>
        </w:rPr>
      </w:pPr>
    </w:p>
    <w:p w14:paraId="3A8B7B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13FDCF1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8935FE">
        <w:rPr>
          <w:rFonts w:ascii="Calibri" w:eastAsia="Times New Roman" w:hAnsi="Calibri" w:cs="Times New Roman"/>
          <w:lang w:val="en-CA"/>
        </w:rPr>
        <w:t>that</w:t>
      </w:r>
      <w:proofErr w:type="gramEnd"/>
      <w:r w:rsidRPr="008935FE">
        <w:rPr>
          <w:rFonts w:ascii="Calibri" w:eastAsia="Times New Roman" w:hAnsi="Calibri" w:cs="Times New Roman"/>
          <w:lang w:val="en-CA"/>
        </w:rPr>
        <w:t xml:space="preserve"> be you?</w:t>
      </w:r>
    </w:p>
    <w:p w14:paraId="0AFD78CD"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390FF7B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349FC8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70C9A17C" w14:textId="77777777" w:rsidR="008935FE" w:rsidRPr="008935FE" w:rsidRDefault="008935FE" w:rsidP="008935FE">
      <w:pPr>
        <w:spacing w:after="0" w:line="240" w:lineRule="auto"/>
        <w:ind w:left="360"/>
        <w:rPr>
          <w:rFonts w:ascii="Calibri" w:eastAsia="Times New Roman" w:hAnsi="Calibri" w:cs="Times New Roman"/>
          <w:lang w:val="fr-CA"/>
        </w:rPr>
      </w:pPr>
    </w:p>
    <w:p w14:paraId="024516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2F752C0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3D2657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02E802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19BC2B60" w14:textId="77777777" w:rsidR="008935FE" w:rsidRPr="008935FE" w:rsidRDefault="008935FE" w:rsidP="008935FE">
      <w:pPr>
        <w:spacing w:after="0" w:line="240" w:lineRule="auto"/>
        <w:ind w:left="360"/>
        <w:rPr>
          <w:rFonts w:ascii="Calibri" w:eastAsia="Times New Roman" w:hAnsi="Calibri" w:cs="Times New Roman"/>
          <w:lang w:val="fr-CA"/>
        </w:rPr>
      </w:pPr>
    </w:p>
    <w:p w14:paraId="62D8CB0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1F0E0FF" w14:textId="77777777" w:rsidR="008935FE" w:rsidRPr="008935FE" w:rsidRDefault="008935FE" w:rsidP="008935FE">
      <w:pPr>
        <w:spacing w:after="0" w:line="240" w:lineRule="auto"/>
        <w:ind w:left="360"/>
        <w:rPr>
          <w:rFonts w:ascii="Calibri" w:eastAsia="Times New Roman" w:hAnsi="Calibri" w:cs="Times New Roman"/>
          <w:b/>
          <w:lang w:val="en-CA"/>
        </w:rPr>
      </w:pPr>
    </w:p>
    <w:p w14:paraId="00F4653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3ADC9D6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3C8EE311"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50A9CB08" w14:textId="77777777" w:rsidR="008935FE" w:rsidRPr="008935FE" w:rsidRDefault="008935FE" w:rsidP="008935FE">
      <w:pPr>
        <w:spacing w:after="0" w:line="240" w:lineRule="auto"/>
        <w:ind w:left="360"/>
        <w:rPr>
          <w:rFonts w:ascii="Calibri" w:eastAsia="Times New Roman" w:hAnsi="Calibri" w:cs="Times New Roman"/>
          <w:lang w:val="fr-CA"/>
        </w:rPr>
      </w:pPr>
    </w:p>
    <w:p w14:paraId="1CDED3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B57C34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60EA7C0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1EA4726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25C5C82A" w14:textId="77777777" w:rsidR="008935FE" w:rsidRPr="008935FE" w:rsidRDefault="008935FE" w:rsidP="008935FE">
      <w:pPr>
        <w:spacing w:after="0" w:line="240" w:lineRule="auto"/>
        <w:ind w:left="360"/>
        <w:rPr>
          <w:rFonts w:ascii="Calibri" w:eastAsia="Times New Roman" w:hAnsi="Calibri" w:cs="Times New Roman"/>
          <w:lang w:val="en-CA"/>
        </w:rPr>
      </w:pPr>
    </w:p>
    <w:p w14:paraId="2F9CB89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2A616D31" w14:textId="77777777" w:rsidR="008935FE" w:rsidRPr="008935FE" w:rsidRDefault="008935FE" w:rsidP="008935FE">
      <w:pPr>
        <w:spacing w:after="0" w:line="240" w:lineRule="auto"/>
        <w:ind w:left="360"/>
        <w:rPr>
          <w:rFonts w:ascii="Calibri" w:eastAsia="Times New Roman" w:hAnsi="Calibri" w:cs="Times New Roman"/>
          <w:lang w:val="en-CA"/>
        </w:rPr>
      </w:pPr>
    </w:p>
    <w:p w14:paraId="76A6B4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7465ED87" w14:textId="77777777" w:rsidR="008935FE" w:rsidRPr="008935FE" w:rsidRDefault="008935FE" w:rsidP="008935FE">
      <w:pPr>
        <w:spacing w:after="0" w:line="240" w:lineRule="auto"/>
        <w:ind w:left="360"/>
        <w:rPr>
          <w:rFonts w:ascii="Calibri" w:eastAsia="Times New Roman" w:hAnsi="Calibri" w:cs="Times New Roman"/>
          <w:lang w:val="en-CA"/>
        </w:rPr>
      </w:pPr>
    </w:p>
    <w:p w14:paraId="05564C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5AB4549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531E6904" w14:textId="77777777" w:rsidR="008935FE" w:rsidRPr="008935FE" w:rsidRDefault="008935FE" w:rsidP="008935FE">
      <w:pPr>
        <w:spacing w:after="0" w:line="240" w:lineRule="auto"/>
        <w:ind w:left="360"/>
        <w:rPr>
          <w:rFonts w:ascii="Calibri" w:eastAsia="Times New Roman" w:hAnsi="Calibri" w:cs="Times New Roman"/>
          <w:lang w:val="fr-CA"/>
        </w:rPr>
      </w:pPr>
    </w:p>
    <w:p w14:paraId="50AFAC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7E85E3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174D4C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2A14A4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74FF33FA" w14:textId="77777777" w:rsidR="008935FE" w:rsidRPr="008935FE" w:rsidRDefault="008935FE" w:rsidP="008935FE">
      <w:pPr>
        <w:spacing w:after="0" w:line="240" w:lineRule="auto"/>
        <w:ind w:left="360"/>
        <w:rPr>
          <w:rFonts w:ascii="Calibri" w:eastAsia="Times New Roman" w:hAnsi="Calibri" w:cs="Times New Roman"/>
          <w:lang w:val="en-CA"/>
        </w:rPr>
      </w:pPr>
    </w:p>
    <w:p w14:paraId="7D79EC90" w14:textId="77777777" w:rsidR="008935FE" w:rsidRPr="008935FE" w:rsidRDefault="008935FE" w:rsidP="008935FE">
      <w:pPr>
        <w:spacing w:after="0" w:line="240" w:lineRule="auto"/>
        <w:ind w:left="360"/>
        <w:rPr>
          <w:rFonts w:ascii="Calibri" w:eastAsia="Times New Roman" w:hAnsi="Calibri" w:cs="Times New Roman"/>
          <w:lang w:val="en-CA"/>
        </w:rPr>
      </w:pPr>
    </w:p>
    <w:p w14:paraId="49753C2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190CCE1" w14:textId="77777777" w:rsidR="008935FE" w:rsidRPr="008935FE" w:rsidRDefault="008935FE" w:rsidP="008935FE">
      <w:pPr>
        <w:spacing w:after="0" w:line="240" w:lineRule="auto"/>
        <w:ind w:left="360"/>
        <w:rPr>
          <w:rFonts w:ascii="Calibri" w:eastAsia="Times New Roman" w:hAnsi="Calibri" w:cs="Times New Roman"/>
          <w:lang w:val="en-CA"/>
        </w:rPr>
      </w:pPr>
    </w:p>
    <w:p w14:paraId="1B10962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665C20EA"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7767A24C" w14:textId="77777777" w:rsidR="008935FE" w:rsidRPr="008935FE" w:rsidRDefault="008935FE" w:rsidP="008935FE">
      <w:pPr>
        <w:spacing w:after="0" w:line="240" w:lineRule="auto"/>
        <w:ind w:left="360"/>
        <w:rPr>
          <w:rFonts w:ascii="Calibri" w:eastAsia="Times New Roman" w:hAnsi="Calibri" w:cs="Times New Roman"/>
          <w:lang w:val="fr-CA"/>
        </w:rPr>
      </w:pPr>
    </w:p>
    <w:p w14:paraId="5DCA30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30A13E1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4D869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6D47B5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7300F9D1" w14:textId="77777777" w:rsidR="008935FE" w:rsidRPr="008935FE" w:rsidRDefault="008935FE" w:rsidP="008935FE">
      <w:pPr>
        <w:spacing w:after="0" w:line="240" w:lineRule="auto"/>
        <w:ind w:left="360"/>
        <w:rPr>
          <w:rFonts w:ascii="Calibri" w:eastAsia="Times New Roman" w:hAnsi="Calibri" w:cs="Times New Roman"/>
          <w:lang w:val="en-CA"/>
        </w:rPr>
      </w:pPr>
    </w:p>
    <w:p w14:paraId="077CAF2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5558381E" w14:textId="77777777" w:rsidR="008935FE" w:rsidRPr="008935FE" w:rsidRDefault="008935FE" w:rsidP="008935FE">
      <w:pPr>
        <w:spacing w:after="0" w:line="240" w:lineRule="auto"/>
        <w:ind w:left="360"/>
        <w:rPr>
          <w:rFonts w:ascii="Calibri" w:eastAsia="Times New Roman" w:hAnsi="Calibri" w:cs="Times New Roman"/>
          <w:lang w:val="en-CA"/>
        </w:rPr>
      </w:pPr>
    </w:p>
    <w:p w14:paraId="346DC5A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7244103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383041C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2E57BF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7685BF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99C4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BF145D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7212556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44631EB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299E4BA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38C8A167"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03E4C98F"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7B151D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742B23E1"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360C73E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16C69CC4"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5C78C1C0"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1FADC595"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881AF0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5223BD5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40227AE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D0FB4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3D43CD9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6D323586"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3A3C4D9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36787F2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7B1EB75"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0FA2B28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6FA6F8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738E6C9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39E9BA3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569ADC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0E071DC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w:t>
      </w:r>
      <w:proofErr w:type="gramStart"/>
      <w:r w:rsidRPr="008935FE">
        <w:rPr>
          <w:rFonts w:ascii="Calibri" w:eastAsia="Times New Roman" w:hAnsi="Calibri" w:cs="Times New Roman"/>
          <w:color w:val="0070C0"/>
          <w:lang w:val="fr-CA"/>
        </w:rPr>
        <w:t>territoires</w:t>
      </w:r>
      <w:proofErr w:type="gramEnd"/>
      <w:r w:rsidRPr="008935FE">
        <w:rPr>
          <w:rFonts w:ascii="Calibri" w:eastAsia="Times New Roman" w:hAnsi="Calibri" w:cs="Times New Roman"/>
          <w:color w:val="0070C0"/>
          <w:lang w:val="fr-CA"/>
        </w:rPr>
        <w:t xml:space="preserve"> du) Nord-Ouest</w:t>
      </w:r>
    </w:p>
    <w:p w14:paraId="420D855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1BC19A6D"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6D4DFB1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63A5D99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C98B5F0" w14:textId="77777777" w:rsidR="008935FE" w:rsidRPr="008935FE" w:rsidRDefault="008935FE" w:rsidP="008935FE">
      <w:pPr>
        <w:spacing w:after="0" w:line="240" w:lineRule="auto"/>
        <w:ind w:left="360"/>
        <w:rPr>
          <w:rFonts w:ascii="Calibri" w:eastAsia="Times New Roman" w:hAnsi="Calibri" w:cs="Times New Roman"/>
          <w:b/>
          <w:lang w:val="en-CA"/>
        </w:rPr>
      </w:pPr>
    </w:p>
    <w:p w14:paraId="3988BAB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D6FC22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5377B9BE" w14:textId="77777777" w:rsidR="008935FE" w:rsidRPr="008935FE" w:rsidRDefault="008935FE" w:rsidP="008935FE">
      <w:pPr>
        <w:spacing w:after="0" w:line="240" w:lineRule="auto"/>
        <w:ind w:left="360"/>
        <w:rPr>
          <w:rFonts w:ascii="Calibri" w:eastAsia="Times New Roman" w:hAnsi="Calibri" w:cs="Times New Roman"/>
          <w:b/>
          <w:lang w:val="en-CA"/>
        </w:rPr>
      </w:pPr>
    </w:p>
    <w:p w14:paraId="331D7F9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0DB5C93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1F3E2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5442149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61D9A8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8BE48E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76FF4BD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3B0D37F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0529F0C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507C7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066B6097"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60653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26DA43F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1E6D2242" w14:textId="77777777" w:rsidR="008935FE" w:rsidRPr="008935FE" w:rsidRDefault="008935FE" w:rsidP="008935FE">
      <w:pPr>
        <w:spacing w:after="0" w:line="240" w:lineRule="auto"/>
        <w:ind w:left="360"/>
        <w:rPr>
          <w:rFonts w:ascii="Calibri" w:eastAsia="Times New Roman" w:hAnsi="Calibri" w:cs="Times New Roman"/>
          <w:lang w:val="en-CA"/>
        </w:rPr>
      </w:pPr>
    </w:p>
    <w:p w14:paraId="5BC8102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25214BCA" w14:textId="77777777" w:rsidR="008935FE" w:rsidRPr="008935FE" w:rsidRDefault="008935FE" w:rsidP="008935FE">
      <w:pPr>
        <w:spacing w:after="0" w:line="240" w:lineRule="auto"/>
        <w:ind w:left="360"/>
        <w:rPr>
          <w:rFonts w:ascii="Calibri" w:eastAsia="Times New Roman" w:hAnsi="Calibri" w:cs="Times New Roman"/>
          <w:lang w:val="en-CA"/>
        </w:rPr>
      </w:pPr>
    </w:p>
    <w:p w14:paraId="09655C2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108C0601"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66CF07B0" w14:textId="77777777" w:rsidR="008935FE" w:rsidRPr="008935FE" w:rsidRDefault="008935FE" w:rsidP="008935FE">
      <w:pPr>
        <w:spacing w:after="0" w:line="240" w:lineRule="auto"/>
        <w:ind w:left="360"/>
        <w:rPr>
          <w:rFonts w:ascii="Calibri" w:eastAsia="Times New Roman" w:hAnsi="Calibri" w:cs="Times New Roman"/>
          <w:b/>
          <w:lang w:val="fr-CA"/>
        </w:rPr>
      </w:pPr>
    </w:p>
    <w:p w14:paraId="2F66D50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17079BE7" w14:textId="77777777" w:rsidR="008935FE" w:rsidRPr="008935FE" w:rsidRDefault="008935FE" w:rsidP="008935FE">
      <w:pPr>
        <w:spacing w:after="0" w:line="240" w:lineRule="auto"/>
        <w:rPr>
          <w:rFonts w:ascii="Calibri" w:eastAsia="Times New Roman" w:hAnsi="Calibri" w:cs="Times New Roman"/>
          <w:b/>
          <w:lang w:val="en-CA"/>
        </w:rPr>
      </w:pPr>
    </w:p>
    <w:p w14:paraId="19F4BA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5C9F877C" w14:textId="77777777" w:rsidR="008935FE" w:rsidRPr="008935FE" w:rsidRDefault="008935FE" w:rsidP="008935FE">
      <w:pPr>
        <w:spacing w:after="0" w:line="240" w:lineRule="auto"/>
        <w:ind w:left="360"/>
        <w:rPr>
          <w:rFonts w:ascii="Calibri" w:eastAsia="Times New Roman" w:hAnsi="Calibri" w:cs="Times New Roman"/>
          <w:lang w:val="en-CA"/>
        </w:rPr>
      </w:pPr>
    </w:p>
    <w:p w14:paraId="6F1D95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5CF2FBE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70B7D145" w14:textId="77777777" w:rsidR="008935FE" w:rsidRPr="008935FE" w:rsidRDefault="008935FE" w:rsidP="008935FE">
      <w:pPr>
        <w:spacing w:after="0" w:line="240" w:lineRule="auto"/>
        <w:ind w:left="360"/>
        <w:rPr>
          <w:rFonts w:ascii="Calibri" w:eastAsia="Times New Roman" w:hAnsi="Calibri" w:cs="Times New Roman"/>
          <w:lang w:val="fr-CA"/>
        </w:rPr>
      </w:pPr>
    </w:p>
    <w:p w14:paraId="56E42EE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0AE8A1C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1991F4F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F6F02F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0D0AA46" w14:textId="77777777" w:rsidR="008935FE" w:rsidRPr="008935FE" w:rsidRDefault="008935FE" w:rsidP="008935FE">
      <w:pPr>
        <w:spacing w:after="0" w:line="240" w:lineRule="auto"/>
        <w:ind w:left="360"/>
        <w:rPr>
          <w:rFonts w:ascii="Calibri" w:eastAsia="Times New Roman" w:hAnsi="Calibri" w:cs="Times New Roman"/>
          <w:lang w:val="en-CA"/>
        </w:rPr>
      </w:pPr>
    </w:p>
    <w:p w14:paraId="5021074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1E215CC7" w14:textId="77777777" w:rsidR="008935FE" w:rsidRPr="008935FE" w:rsidRDefault="008935FE" w:rsidP="008935FE">
      <w:pPr>
        <w:spacing w:after="0" w:line="240" w:lineRule="auto"/>
        <w:ind w:left="360"/>
        <w:rPr>
          <w:rFonts w:ascii="Calibri" w:eastAsia="Times New Roman" w:hAnsi="Calibri" w:cs="Times New Roman"/>
          <w:lang w:val="en-CA"/>
        </w:rPr>
      </w:pPr>
    </w:p>
    <w:p w14:paraId="00F10F4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3AE471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68DACA78" w14:textId="77777777" w:rsidR="008935FE" w:rsidRPr="008935FE" w:rsidRDefault="008935FE" w:rsidP="008935FE">
      <w:pPr>
        <w:spacing w:after="0" w:line="240" w:lineRule="auto"/>
        <w:ind w:left="360"/>
        <w:rPr>
          <w:rFonts w:ascii="Calibri" w:eastAsia="Times New Roman" w:hAnsi="Calibri" w:cs="Times New Roman"/>
          <w:lang w:val="fr-CA"/>
        </w:rPr>
      </w:pPr>
    </w:p>
    <w:p w14:paraId="2C9657C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1EB3372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5C56B6C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05AF605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3410A8BA" w14:textId="77777777" w:rsidR="008935FE" w:rsidRPr="008935FE" w:rsidRDefault="008935FE" w:rsidP="008935FE">
      <w:pPr>
        <w:spacing w:after="0" w:line="240" w:lineRule="auto"/>
        <w:ind w:left="360"/>
        <w:rPr>
          <w:rFonts w:ascii="Calibri" w:eastAsia="Times New Roman" w:hAnsi="Calibri" w:cs="Times New Roman"/>
          <w:lang w:val="en-US"/>
        </w:rPr>
      </w:pPr>
    </w:p>
    <w:p w14:paraId="7E25B258"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737E4D1"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0651C95F" w14:textId="77777777" w:rsidR="008935FE" w:rsidRPr="008935FE" w:rsidRDefault="008935FE" w:rsidP="008935FE">
      <w:pPr>
        <w:spacing w:after="0" w:line="240" w:lineRule="auto"/>
        <w:ind w:left="360"/>
        <w:rPr>
          <w:rFonts w:ascii="Calibri" w:eastAsia="Times New Roman" w:hAnsi="Calibri" w:cs="Times New Roman"/>
          <w:lang w:val="en-US"/>
        </w:rPr>
      </w:pPr>
    </w:p>
    <w:p w14:paraId="0AA6F1C5"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4195C52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9B8E73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8B33D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84FEF6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6D9F52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14233E50"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271A4D9E" w14:textId="77777777" w:rsidR="008935FE" w:rsidRPr="008935FE" w:rsidRDefault="008935FE" w:rsidP="008935FE">
      <w:pPr>
        <w:spacing w:after="0" w:line="240" w:lineRule="auto"/>
        <w:ind w:left="360"/>
        <w:rPr>
          <w:rFonts w:ascii="Calibri" w:eastAsia="Times New Roman" w:hAnsi="Calibri" w:cs="Times New Roman"/>
          <w:lang w:val="fr-CA"/>
        </w:rPr>
      </w:pPr>
    </w:p>
    <w:p w14:paraId="372075F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735AA78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77DA9AB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186F79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07824A06" w14:textId="77777777" w:rsidR="008935FE" w:rsidRPr="008935FE" w:rsidRDefault="008935FE" w:rsidP="008935FE">
      <w:pPr>
        <w:spacing w:after="0" w:line="240" w:lineRule="auto"/>
        <w:ind w:left="360"/>
        <w:rPr>
          <w:rFonts w:ascii="Calibri" w:eastAsia="Times New Roman" w:hAnsi="Calibri" w:cs="Times New Roman"/>
          <w:lang w:val="en-CA"/>
        </w:rPr>
      </w:pPr>
    </w:p>
    <w:p w14:paraId="2C5E8B2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420DB2EF" w14:textId="77777777" w:rsidR="008935FE" w:rsidRPr="008935FE" w:rsidRDefault="008935FE" w:rsidP="008935FE">
      <w:pPr>
        <w:spacing w:after="0" w:line="240" w:lineRule="auto"/>
        <w:ind w:left="360"/>
        <w:rPr>
          <w:rFonts w:ascii="Calibri" w:eastAsia="Times New Roman" w:hAnsi="Calibri" w:cs="Times New Roman"/>
          <w:lang w:val="en-CA"/>
        </w:rPr>
      </w:pPr>
    </w:p>
    <w:p w14:paraId="22964B2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7ACDBF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4246003D" w14:textId="77777777" w:rsidR="008935FE" w:rsidRPr="008935FE" w:rsidRDefault="008935FE" w:rsidP="008935FE">
      <w:pPr>
        <w:spacing w:after="0" w:line="240" w:lineRule="auto"/>
        <w:ind w:left="360"/>
        <w:rPr>
          <w:rFonts w:ascii="Calibri" w:eastAsia="Times New Roman" w:hAnsi="Calibri" w:cs="Times New Roman"/>
          <w:lang w:val="fr-CA"/>
        </w:rPr>
      </w:pPr>
    </w:p>
    <w:p w14:paraId="1283E95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699ABB5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7012D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1CEAB9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3E07AD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05D5F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7CB7ABC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2D45545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57C2962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5F07479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355305A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4D0D040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075F6B8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72AC4F9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577532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61AC92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0CA4623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1958D1E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7F78DF9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5B273D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B80DB9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6973EAF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1F0912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3A0E981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CEC841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78943DD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6A1673D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7A670B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5E34B62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273D2B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70AC112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141A537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5101D24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4DECCE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10CA36F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38AC04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3A34156F"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7B2712B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250717E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1C2CF62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03EAF11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67307D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4A4EC91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4B85833F" w14:textId="77777777" w:rsidR="008935FE" w:rsidRPr="008935FE" w:rsidRDefault="008935FE" w:rsidP="008935FE">
      <w:pPr>
        <w:spacing w:after="0" w:line="240" w:lineRule="auto"/>
        <w:ind w:left="360"/>
        <w:rPr>
          <w:rFonts w:ascii="Calibri" w:eastAsia="Times New Roman" w:hAnsi="Calibri" w:cs="Times New Roman"/>
          <w:color w:val="0070C0"/>
          <w:lang w:val="fr-CA"/>
        </w:rPr>
      </w:pPr>
      <w:proofErr w:type="gramStart"/>
      <w:r w:rsidRPr="008935FE">
        <w:rPr>
          <w:rFonts w:ascii="Calibri" w:eastAsia="Times New Roman" w:hAnsi="Calibri" w:cs="Times New Roman"/>
          <w:color w:val="0070C0"/>
          <w:lang w:val="fr-CA"/>
        </w:rPr>
        <w:t>Drogues</w:t>
      </w:r>
      <w:proofErr w:type="gramEnd"/>
      <w:r w:rsidRPr="008935FE">
        <w:rPr>
          <w:rFonts w:ascii="Calibri" w:eastAsia="Times New Roman" w:hAnsi="Calibri" w:cs="Times New Roman"/>
          <w:color w:val="0070C0"/>
          <w:lang w:val="fr-CA"/>
        </w:rPr>
        <w:t>/marijuana</w:t>
      </w:r>
    </w:p>
    <w:p w14:paraId="5C08E67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5C7D861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568E290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6C8B10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7C3B6DC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0EEFFD4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27D57D3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44318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3AE2A18E" w14:textId="77777777" w:rsidR="008935FE" w:rsidRPr="008935FE" w:rsidRDefault="008935FE" w:rsidP="008935FE">
      <w:pPr>
        <w:spacing w:after="0" w:line="240" w:lineRule="auto"/>
        <w:ind w:left="360"/>
        <w:rPr>
          <w:rFonts w:ascii="Calibri" w:eastAsia="Times New Roman" w:hAnsi="Calibri" w:cs="Times New Roman"/>
          <w:lang w:val="fr-CA"/>
        </w:rPr>
      </w:pPr>
    </w:p>
    <w:p w14:paraId="235C9EA7" w14:textId="77777777" w:rsidR="008935FE" w:rsidRPr="008935FE" w:rsidRDefault="008935FE" w:rsidP="008935FE">
      <w:pPr>
        <w:spacing w:after="0" w:line="240" w:lineRule="auto"/>
        <w:ind w:left="360"/>
        <w:rPr>
          <w:rFonts w:ascii="Calibri" w:eastAsia="Times New Roman" w:hAnsi="Calibri" w:cs="Times New Roman"/>
          <w:lang w:val="fr-CA"/>
        </w:rPr>
      </w:pPr>
    </w:p>
    <w:p w14:paraId="333F2CE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19A9A72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Dans l’ensemble, 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1C7D6C57" w14:textId="77777777" w:rsidR="008935FE" w:rsidRPr="008935FE" w:rsidRDefault="008935FE" w:rsidP="008935FE">
      <w:pPr>
        <w:spacing w:after="0" w:line="240" w:lineRule="auto"/>
        <w:ind w:left="360"/>
        <w:rPr>
          <w:rFonts w:ascii="Calibri" w:eastAsia="Times New Roman" w:hAnsi="Calibri" w:cs="Times New Roman"/>
          <w:lang w:val="fr-CA"/>
        </w:rPr>
      </w:pPr>
    </w:p>
    <w:p w14:paraId="12B206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2BB74A2" w14:textId="77777777" w:rsidR="008935FE" w:rsidRPr="008935FE" w:rsidRDefault="008935FE" w:rsidP="008935FE">
      <w:pPr>
        <w:spacing w:after="0" w:line="240" w:lineRule="auto"/>
        <w:ind w:left="360"/>
        <w:rPr>
          <w:rFonts w:ascii="Calibri" w:eastAsia="Times New Roman" w:hAnsi="Calibri" w:cs="Times New Roman"/>
          <w:lang w:val="en-CA"/>
        </w:rPr>
      </w:pPr>
    </w:p>
    <w:p w14:paraId="7C76515A"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621BD61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60F21071" w14:textId="77777777" w:rsidR="008935FE" w:rsidRPr="008935FE" w:rsidRDefault="008935FE" w:rsidP="008935FE">
      <w:pPr>
        <w:spacing w:after="0" w:line="240" w:lineRule="auto"/>
        <w:ind w:left="360"/>
        <w:rPr>
          <w:rFonts w:ascii="Calibri" w:eastAsia="Times New Roman" w:hAnsi="Calibri" w:cs="Times New Roman"/>
          <w:lang w:val="fr-CA"/>
        </w:rPr>
      </w:pPr>
    </w:p>
    <w:p w14:paraId="416DAD32" w14:textId="77777777" w:rsidR="008935FE" w:rsidRPr="008935FE" w:rsidRDefault="008935FE" w:rsidP="008935FE">
      <w:pPr>
        <w:spacing w:after="0" w:line="240" w:lineRule="auto"/>
        <w:ind w:left="360"/>
        <w:rPr>
          <w:rFonts w:ascii="Calibri" w:eastAsia="Times New Roman" w:hAnsi="Calibri" w:cs="Times New Roman"/>
          <w:lang w:val="fr-CA"/>
        </w:rPr>
      </w:pPr>
    </w:p>
    <w:p w14:paraId="279A317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6168044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(A.) The economy</w:t>
      </w:r>
    </w:p>
    <w:p w14:paraId="6E783F0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(A.) L’économie</w:t>
      </w:r>
    </w:p>
    <w:p w14:paraId="1615D9D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(B.) Creating jobs</w:t>
      </w:r>
    </w:p>
    <w:p w14:paraId="5F52C3E0" w14:textId="77777777" w:rsidR="008935FE" w:rsidRPr="00055B3C"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(B.) La creation d’emplois</w:t>
      </w:r>
    </w:p>
    <w:p w14:paraId="0531601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Investing in infrastructure</w:t>
      </w:r>
    </w:p>
    <w:p w14:paraId="5240F60D"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Les investissements dans les infrastructures</w:t>
      </w:r>
    </w:p>
    <w:p w14:paraId="212C2F6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(D.) Health care</w:t>
      </w:r>
    </w:p>
    <w:p w14:paraId="37247F94"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soins de santé</w:t>
      </w:r>
    </w:p>
    <w:p w14:paraId="0E3F2AD5"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(F.) Immigration</w:t>
      </w:r>
    </w:p>
    <w:p w14:paraId="285AED98"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(F.) L’immigration</w:t>
      </w:r>
    </w:p>
    <w:p w14:paraId="4359AD3F"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(G.) Aboriginal issues</w:t>
      </w:r>
    </w:p>
    <w:p w14:paraId="6258193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(G.) Les enjeux autochtones</w:t>
      </w:r>
    </w:p>
    <w:p w14:paraId="68CCFA5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(H.) The environment </w:t>
      </w:r>
    </w:p>
    <w:p w14:paraId="1AAD0339"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(H.) L’environnement</w:t>
      </w:r>
    </w:p>
    <w:p w14:paraId="7A6161D8"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lastRenderedPageBreak/>
        <w:t>(L.) Financial support for retired Canadians</w:t>
      </w:r>
    </w:p>
    <w:p w14:paraId="04F387E5"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(L.) Soutien financier pour les Canadiens retraités</w:t>
      </w:r>
    </w:p>
    <w:p w14:paraId="0DB10960" w14:textId="77777777" w:rsidR="008935FE" w:rsidRPr="00055B3C" w:rsidRDefault="008935FE" w:rsidP="008935FE">
      <w:pPr>
        <w:spacing w:after="0" w:line="240" w:lineRule="auto"/>
        <w:ind w:left="360"/>
        <w:rPr>
          <w:rFonts w:ascii="Calibri" w:eastAsia="Times New Roman" w:hAnsi="Calibri" w:cs="Times New Roman"/>
          <w:lang w:val="fr-CA"/>
        </w:rPr>
      </w:pPr>
    </w:p>
    <w:p w14:paraId="5BC16FA8"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 xml:space="preserve">[1-10] </w:t>
      </w:r>
    </w:p>
    <w:p w14:paraId="26E55A52" w14:textId="77777777" w:rsidR="008935FE" w:rsidRPr="00055B3C" w:rsidRDefault="008935FE" w:rsidP="008935FE">
      <w:pPr>
        <w:spacing w:after="0" w:line="240" w:lineRule="auto"/>
        <w:ind w:left="360"/>
        <w:rPr>
          <w:rFonts w:ascii="Calibri" w:eastAsia="Times New Roman" w:hAnsi="Calibri" w:cs="Times New Roman"/>
          <w:lang w:val="en-CA"/>
        </w:rPr>
      </w:pPr>
    </w:p>
    <w:p w14:paraId="47C6D0E8" w14:textId="77777777" w:rsidR="008935FE" w:rsidRPr="00055B3C" w:rsidRDefault="008935FE" w:rsidP="008935FE">
      <w:pPr>
        <w:spacing w:after="0" w:line="240" w:lineRule="auto"/>
        <w:ind w:left="360"/>
        <w:rPr>
          <w:rFonts w:ascii="Calibri" w:eastAsia="Times New Roman" w:hAnsi="Calibri" w:cs="Times New Roman"/>
          <w:lang w:val="en-CA"/>
        </w:rPr>
      </w:pPr>
    </w:p>
    <w:p w14:paraId="31493B4F"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[NEWS]</w:t>
      </w:r>
    </w:p>
    <w:p w14:paraId="6175162C" w14:textId="77777777" w:rsidR="008935FE" w:rsidRPr="00055B3C" w:rsidRDefault="008935FE" w:rsidP="008935FE">
      <w:pPr>
        <w:spacing w:after="0" w:line="240" w:lineRule="auto"/>
        <w:ind w:left="360"/>
        <w:rPr>
          <w:rFonts w:ascii="Calibri" w:eastAsia="Times New Roman" w:hAnsi="Calibri" w:cs="Times New Roman"/>
          <w:b/>
          <w:lang w:val="en-CA"/>
        </w:rPr>
      </w:pPr>
    </w:p>
    <w:p w14:paraId="63E072F8" w14:textId="77777777" w:rsidR="008935FE" w:rsidRPr="00055B3C" w:rsidRDefault="008935FE" w:rsidP="008935FE">
      <w:pPr>
        <w:spacing w:after="0" w:line="240" w:lineRule="auto"/>
        <w:ind w:left="1440" w:hanging="1080"/>
        <w:rPr>
          <w:rFonts w:ascii="Calibri" w:eastAsia="Times New Roman" w:hAnsi="Calibri" w:cs="Times New Roman"/>
          <w:lang w:val="fr-CA"/>
        </w:rPr>
      </w:pPr>
      <w:r w:rsidRPr="00055B3C">
        <w:rPr>
          <w:rFonts w:ascii="Calibri" w:eastAsia="Times New Roman" w:hAnsi="Calibri" w:cs="Times New Roman"/>
          <w:lang w:val="en-CA"/>
        </w:rPr>
        <w:t>N1.</w:t>
      </w:r>
      <w:r w:rsidRPr="00055B3C">
        <w:rPr>
          <w:rFonts w:ascii="Calibri" w:eastAsia="Times New Roman" w:hAnsi="Calibri" w:cs="Times New Roman"/>
          <w:lang w:val="en-CA"/>
        </w:rPr>
        <w:tab/>
        <w:t xml:space="preserve">What news, announcements, initiatives or actions from the Government of Canada have you seen, read or heard recently, if anything? </w:t>
      </w:r>
      <w:r w:rsidRPr="00055B3C">
        <w:rPr>
          <w:rFonts w:ascii="Calibri" w:eastAsia="Times New Roman" w:hAnsi="Calibri" w:cs="Times New Roman"/>
          <w:lang w:val="fr-CA"/>
        </w:rPr>
        <w:t>(PROBE UP TO 4 TIMES; CLARIFY VAGUE RESPONSES)</w:t>
      </w:r>
    </w:p>
    <w:p w14:paraId="34A77DE5" w14:textId="77777777" w:rsidR="008935FE" w:rsidRPr="00055B3C" w:rsidRDefault="008935FE" w:rsidP="008935FE">
      <w:pPr>
        <w:spacing w:after="0" w:line="240" w:lineRule="auto"/>
        <w:ind w:left="1440"/>
        <w:rPr>
          <w:rFonts w:ascii="Calibri" w:eastAsia="Times New Roman" w:hAnsi="Calibri" w:cs="Times New Roman"/>
          <w:color w:val="0070C0"/>
          <w:lang w:val="en-US"/>
        </w:rPr>
      </w:pPr>
      <w:r w:rsidRPr="00055B3C">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055B3C">
        <w:rPr>
          <w:rFonts w:ascii="Calibri" w:eastAsia="Times New Roman" w:hAnsi="Calibri" w:cs="Times New Roman"/>
          <w:color w:val="0070C0"/>
          <w:lang w:val="en-US"/>
        </w:rPr>
        <w:t>(SONDER JUSQU’À 4 FOIS; CLARIFIER RÉPONSES VAGUES)</w:t>
      </w:r>
    </w:p>
    <w:p w14:paraId="18957FF4" w14:textId="77777777" w:rsidR="008935FE" w:rsidRPr="00055B3C" w:rsidRDefault="008935FE" w:rsidP="008935FE">
      <w:pPr>
        <w:spacing w:after="0" w:line="240" w:lineRule="auto"/>
        <w:ind w:left="360"/>
        <w:rPr>
          <w:rFonts w:ascii="Calibri" w:eastAsia="Times New Roman" w:hAnsi="Calibri" w:cs="Times New Roman"/>
          <w:lang w:val="en-US"/>
        </w:rPr>
      </w:pPr>
    </w:p>
    <w:p w14:paraId="3A5A6B3D" w14:textId="77777777" w:rsidR="008935FE" w:rsidRPr="00055B3C" w:rsidRDefault="008935FE" w:rsidP="008935FE">
      <w:pPr>
        <w:spacing w:after="0" w:line="240" w:lineRule="auto"/>
        <w:ind w:left="360"/>
        <w:rPr>
          <w:rFonts w:ascii="Calibri" w:eastAsia="Times New Roman" w:hAnsi="Calibri" w:cs="Times New Roman"/>
          <w:b/>
          <w:lang w:val="en-CA"/>
        </w:rPr>
      </w:pPr>
      <w:r w:rsidRPr="00055B3C">
        <w:rPr>
          <w:rFonts w:ascii="Calibri" w:eastAsia="Times New Roman" w:hAnsi="Calibri" w:cs="Times New Roman"/>
          <w:b/>
          <w:lang w:val="en-CA"/>
        </w:rPr>
        <w:t>[OPEN END]</w:t>
      </w:r>
    </w:p>
    <w:p w14:paraId="39D0D475"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HAVE NOT SEEN/READ/HEARD ANYTHING</w:t>
      </w:r>
    </w:p>
    <w:p w14:paraId="1B73696B"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N’A PAS VU/LU/ENTENDU QUOI QUE CE SOIT RÉCEMMENT</w:t>
      </w:r>
    </w:p>
    <w:p w14:paraId="359FEA57" w14:textId="77777777" w:rsidR="008935FE" w:rsidRPr="00055B3C" w:rsidRDefault="008935FE" w:rsidP="008935FE">
      <w:pPr>
        <w:spacing w:after="0" w:line="240" w:lineRule="auto"/>
        <w:ind w:left="360"/>
        <w:rPr>
          <w:rFonts w:ascii="Calibri" w:eastAsia="Times New Roman" w:hAnsi="Calibri" w:cs="Times New Roman"/>
          <w:lang w:val="fr-CA"/>
        </w:rPr>
      </w:pPr>
    </w:p>
    <w:p w14:paraId="52EDD57C" w14:textId="77777777" w:rsidR="008935FE" w:rsidRPr="00055B3C" w:rsidRDefault="008935FE" w:rsidP="008935FE">
      <w:pPr>
        <w:spacing w:after="0" w:line="240" w:lineRule="auto"/>
        <w:ind w:left="1440" w:hanging="1080"/>
        <w:rPr>
          <w:rFonts w:ascii="Calibri" w:eastAsia="Times New Roman" w:hAnsi="Calibri" w:cs="Times New Roman"/>
          <w:lang w:val="en-CA"/>
        </w:rPr>
      </w:pPr>
      <w:r w:rsidRPr="00055B3C">
        <w:rPr>
          <w:rFonts w:ascii="Calibri" w:eastAsia="Times New Roman" w:hAnsi="Calibri" w:cs="Times New Roman"/>
          <w:lang w:val="en-CA"/>
        </w:rPr>
        <w:t>N2.</w:t>
      </w:r>
      <w:r w:rsidRPr="00055B3C">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055B3C">
        <w:rPr>
          <w:rFonts w:ascii="Calibri" w:eastAsia="Times New Roman" w:hAnsi="Calibri" w:cs="Times New Roman"/>
          <w:b/>
          <w:lang w:val="en-CA"/>
        </w:rPr>
        <w:t>[INSERT ITEM]</w:t>
      </w:r>
      <w:r w:rsidRPr="00055B3C">
        <w:rPr>
          <w:rFonts w:ascii="Calibri" w:eastAsia="Times New Roman" w:hAnsi="Calibri" w:cs="Times New Roman"/>
          <w:lang w:val="en-CA"/>
        </w:rPr>
        <w:t>? (REPEAT SCALE AS NEEDED)</w:t>
      </w:r>
    </w:p>
    <w:p w14:paraId="0923D3A3" w14:textId="77777777" w:rsidR="008935FE" w:rsidRPr="00055B3C" w:rsidRDefault="008935FE" w:rsidP="008935FE">
      <w:pPr>
        <w:spacing w:after="0" w:line="240" w:lineRule="auto"/>
        <w:ind w:left="1440"/>
        <w:rPr>
          <w:rFonts w:ascii="Calibri" w:eastAsia="Times New Roman" w:hAnsi="Calibri" w:cs="Times New Roman"/>
          <w:lang w:val="en-CA"/>
        </w:rPr>
      </w:pPr>
      <w:r w:rsidRPr="00055B3C">
        <w:rPr>
          <w:rFonts w:ascii="Calibri" w:eastAsia="Times New Roman" w:hAnsi="Calibri" w:cs="Times New Roman"/>
          <w:lang w:val="en-CA"/>
        </w:rPr>
        <w:t>(NOTE TO INTERVIEWERS: DISCUSSING INCLUDES ANY TYPE OF DISCUSSION, INCLUDING ONLINE</w:t>
      </w:r>
      <w:proofErr w:type="gramStart"/>
      <w:r w:rsidRPr="00055B3C">
        <w:rPr>
          <w:rFonts w:ascii="Calibri" w:eastAsia="Times New Roman" w:hAnsi="Calibri" w:cs="Times New Roman"/>
          <w:lang w:val="en-CA"/>
        </w:rPr>
        <w:t>. )</w:t>
      </w:r>
      <w:proofErr w:type="gramEnd"/>
    </w:p>
    <w:p w14:paraId="3E7AC2A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055B3C">
        <w:rPr>
          <w:rFonts w:ascii="Calibri" w:eastAsia="Times New Roman" w:hAnsi="Calibri" w:cs="Times New Roman"/>
          <w:b/>
          <w:color w:val="0070C0"/>
          <w:lang w:val="fr-CA"/>
        </w:rPr>
        <w:t>[INSERT ITEM]</w:t>
      </w:r>
      <w:r w:rsidRPr="00055B3C">
        <w:rPr>
          <w:rFonts w:ascii="Calibri" w:eastAsia="Times New Roman" w:hAnsi="Calibri" w:cs="Times New Roman"/>
          <w:color w:val="0070C0"/>
          <w:lang w:val="fr-CA"/>
        </w:rPr>
        <w:t xml:space="preserve"> ? (RÉPÉTEZ L’ÉCHELLE AU BESOIN)</w:t>
      </w:r>
    </w:p>
    <w:p w14:paraId="068B0BA4"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(REMARQUE AUX INTERVIEWEURS : UNE DISCUSSION VEUT DIRE N’IMPORTE QUEL TYPE D’ÉCHANGE, INCLUANT LES ÉCHANGES EN LIGNE.)</w:t>
      </w:r>
    </w:p>
    <w:p w14:paraId="1F4A4D2D" w14:textId="77777777" w:rsidR="008935FE" w:rsidRPr="00055B3C" w:rsidRDefault="008935FE" w:rsidP="008935FE">
      <w:pPr>
        <w:spacing w:after="0" w:line="240" w:lineRule="auto"/>
        <w:ind w:left="360"/>
        <w:rPr>
          <w:rFonts w:ascii="Calibri" w:eastAsia="Times New Roman" w:hAnsi="Calibri" w:cs="Times New Roman"/>
          <w:lang w:val="fr-CA"/>
        </w:rPr>
      </w:pPr>
    </w:p>
    <w:p w14:paraId="007F6C7A" w14:textId="77777777" w:rsidR="008935FE" w:rsidRPr="00055B3C" w:rsidRDefault="008935FE" w:rsidP="008935FE">
      <w:pPr>
        <w:spacing w:after="0" w:line="240" w:lineRule="auto"/>
        <w:ind w:left="360"/>
        <w:rPr>
          <w:rFonts w:ascii="Calibri" w:eastAsia="Times New Roman" w:hAnsi="Calibri" w:cs="Times New Roman"/>
          <w:lang w:val="fr-CA"/>
        </w:rPr>
      </w:pPr>
    </w:p>
    <w:p w14:paraId="33712F7B" w14:textId="77777777" w:rsidR="008935FE" w:rsidRPr="00055B3C" w:rsidRDefault="008935FE" w:rsidP="008935FE">
      <w:pPr>
        <w:spacing w:after="0" w:line="240" w:lineRule="auto"/>
        <w:ind w:left="360"/>
        <w:rPr>
          <w:rFonts w:ascii="Calibri" w:eastAsia="Times New Roman" w:hAnsi="Calibri" w:cs="Times New Roman"/>
          <w:b/>
          <w:lang w:val="fr-CA"/>
        </w:rPr>
      </w:pPr>
      <w:r w:rsidRPr="00055B3C">
        <w:rPr>
          <w:rFonts w:ascii="Calibri" w:eastAsia="Times New Roman" w:hAnsi="Calibri" w:cs="Times New Roman"/>
          <w:b/>
          <w:lang w:val="fr-CA"/>
        </w:rPr>
        <w:t>[RANDOMIZE]</w:t>
      </w:r>
    </w:p>
    <w:p w14:paraId="18374D24"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(C.) Marijuana legalization</w:t>
      </w:r>
    </w:p>
    <w:p w14:paraId="1C9719B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(C.) La légalisation de la marijuana</w:t>
      </w:r>
    </w:p>
    <w:p w14:paraId="6BC12839"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lang w:val="fr-CA"/>
        </w:rPr>
        <w:t xml:space="preserve">(D.) Proposed pipeline projects  </w:t>
      </w:r>
    </w:p>
    <w:p w14:paraId="6C310C80"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(D.) Les projets de pipelines</w:t>
      </w:r>
    </w:p>
    <w:p w14:paraId="30B9816A"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(E.) Changes to Canada’s voting system</w:t>
      </w:r>
    </w:p>
    <w:p w14:paraId="57A67D2C"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(E.) Les changements relatifs au système électoral du Canada</w:t>
      </w:r>
    </w:p>
    <w:p w14:paraId="291CEDA2"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(K.) The federal-provincial agreement to change the Canada Pension Plan</w:t>
      </w:r>
    </w:p>
    <w:p w14:paraId="55D521DD" w14:textId="77777777" w:rsidR="008935FE" w:rsidRPr="00055B3C" w:rsidRDefault="008935FE" w:rsidP="008935FE">
      <w:pPr>
        <w:spacing w:after="0" w:line="240" w:lineRule="auto"/>
        <w:ind w:left="360"/>
        <w:rPr>
          <w:rFonts w:ascii="Calibri" w:eastAsia="Times New Roman" w:hAnsi="Calibri" w:cs="Times New Roman"/>
          <w:lang w:val="fr-CA"/>
        </w:rPr>
      </w:pPr>
      <w:r w:rsidRPr="00055B3C">
        <w:rPr>
          <w:rFonts w:ascii="Calibri" w:eastAsia="Times New Roman" w:hAnsi="Calibri" w:cs="Times New Roman"/>
          <w:color w:val="0070C0"/>
          <w:lang w:val="fr-CA"/>
        </w:rPr>
        <w:t>(K.) L’accord fédéral-provincial pour changer le Régime de pensions du Canada</w:t>
      </w:r>
    </w:p>
    <w:p w14:paraId="6C80F619" w14:textId="77777777" w:rsidR="008935FE" w:rsidRPr="00055B3C" w:rsidRDefault="008935FE" w:rsidP="008935FE">
      <w:pPr>
        <w:spacing w:after="0" w:line="240" w:lineRule="auto"/>
        <w:ind w:left="360"/>
        <w:rPr>
          <w:rFonts w:ascii="Calibri" w:eastAsia="Times New Roman" w:hAnsi="Calibri" w:cs="Times New Roman"/>
          <w:lang w:val="en-CA"/>
        </w:rPr>
      </w:pPr>
      <w:r w:rsidRPr="00055B3C">
        <w:rPr>
          <w:rFonts w:ascii="Calibri" w:eastAsia="Times New Roman" w:hAnsi="Calibri" w:cs="Times New Roman"/>
          <w:lang w:val="en-CA"/>
        </w:rPr>
        <w:t>(N.) A proposed national price on carbon</w:t>
      </w:r>
    </w:p>
    <w:p w14:paraId="2A6DFC9E" w14:textId="77777777" w:rsidR="008935FE" w:rsidRPr="00055B3C" w:rsidRDefault="008935FE" w:rsidP="008935FE">
      <w:pPr>
        <w:spacing w:after="0" w:line="240" w:lineRule="auto"/>
        <w:ind w:left="360"/>
        <w:rPr>
          <w:rFonts w:ascii="Calibri" w:eastAsia="Times New Roman" w:hAnsi="Calibri" w:cs="Times New Roman"/>
          <w:color w:val="0070C0"/>
          <w:lang w:val="fr-CA"/>
        </w:rPr>
      </w:pPr>
      <w:r w:rsidRPr="00055B3C">
        <w:rPr>
          <w:rFonts w:ascii="Calibri" w:eastAsia="Times New Roman" w:hAnsi="Calibri" w:cs="Times New Roman"/>
          <w:color w:val="0070C0"/>
          <w:lang w:val="fr-CA"/>
        </w:rPr>
        <w:t>(N.) Une tarification du carbone à l’échelle nationale</w:t>
      </w:r>
    </w:p>
    <w:p w14:paraId="588103A7" w14:textId="77777777" w:rsidR="008935FE" w:rsidRPr="00055B3C" w:rsidRDefault="008935FE" w:rsidP="008935FE">
      <w:pPr>
        <w:spacing w:after="0" w:line="240" w:lineRule="auto"/>
        <w:ind w:left="360"/>
        <w:rPr>
          <w:rFonts w:ascii="Calibri" w:eastAsia="Times New Roman" w:hAnsi="Calibri" w:cs="Times New Roman"/>
          <w:lang w:val="en-US"/>
        </w:rPr>
      </w:pPr>
      <w:r w:rsidRPr="00055B3C">
        <w:rPr>
          <w:rFonts w:ascii="Calibri" w:eastAsia="Times New Roman" w:hAnsi="Calibri" w:cs="Times New Roman"/>
          <w:lang w:val="en-US"/>
        </w:rPr>
        <w:t>(U.) The health accord</w:t>
      </w:r>
    </w:p>
    <w:p w14:paraId="6875F7B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055B3C">
        <w:rPr>
          <w:rFonts w:ascii="Calibri" w:eastAsia="Times New Roman" w:hAnsi="Calibri" w:cs="Times New Roman"/>
          <w:color w:val="0070C0"/>
          <w:lang w:val="en-US"/>
        </w:rPr>
        <w:t>(U.) L’accord sur la santé</w:t>
      </w:r>
    </w:p>
    <w:p w14:paraId="10ADA783" w14:textId="77777777" w:rsidR="008935FE" w:rsidRPr="008935FE" w:rsidRDefault="008935FE" w:rsidP="008935FE">
      <w:pPr>
        <w:spacing w:after="0" w:line="240" w:lineRule="auto"/>
        <w:ind w:left="360"/>
        <w:rPr>
          <w:rFonts w:ascii="Calibri" w:eastAsia="Times New Roman" w:hAnsi="Calibri" w:cs="Times New Roman"/>
          <w:color w:val="0070C0"/>
          <w:lang w:val="en-US"/>
        </w:rPr>
      </w:pPr>
    </w:p>
    <w:p w14:paraId="7100199D" w14:textId="77777777" w:rsidR="008935FE" w:rsidRPr="008935FE" w:rsidRDefault="008935FE" w:rsidP="008935FE">
      <w:pPr>
        <w:spacing w:after="0" w:line="240" w:lineRule="auto"/>
        <w:ind w:left="360"/>
        <w:rPr>
          <w:rFonts w:ascii="Calibri" w:eastAsia="Times New Roman" w:hAnsi="Calibri" w:cs="Times New Roman"/>
          <w:lang w:val="en-US"/>
        </w:rPr>
      </w:pPr>
    </w:p>
    <w:p w14:paraId="2BE391C0"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Not at all aware</w:t>
      </w:r>
    </w:p>
    <w:p w14:paraId="545B34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49E738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46807E4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4A79F00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42FAA5F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24BD07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02D5005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407A8004" w14:textId="77777777" w:rsidR="008935FE" w:rsidRPr="008935FE" w:rsidRDefault="008935FE" w:rsidP="008935FE">
      <w:pPr>
        <w:spacing w:after="0" w:line="240" w:lineRule="auto"/>
        <w:ind w:left="360"/>
        <w:rPr>
          <w:rFonts w:ascii="Calibri" w:eastAsia="Times New Roman" w:hAnsi="Calibri" w:cs="Times New Roman"/>
          <w:lang w:val="fr-CA"/>
        </w:rPr>
      </w:pPr>
    </w:p>
    <w:p w14:paraId="368DE9B4" w14:textId="77777777" w:rsidR="008935FE" w:rsidRPr="008935FE" w:rsidRDefault="008935FE" w:rsidP="008935FE">
      <w:pPr>
        <w:spacing w:after="0" w:line="240" w:lineRule="auto"/>
        <w:ind w:left="360"/>
        <w:rPr>
          <w:rFonts w:ascii="Calibri" w:eastAsia="Times New Roman" w:hAnsi="Calibri" w:cs="Times New Roman"/>
          <w:lang w:val="fr-CA"/>
        </w:rPr>
      </w:pPr>
    </w:p>
    <w:p w14:paraId="7D4B7D79"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 xml:space="preserve">[IF N2 STATEMENT N “A PROPOSED NATIONAL PRICE ON </w:t>
      </w:r>
      <w:proofErr w:type="gramStart"/>
      <w:r w:rsidRPr="008935FE">
        <w:rPr>
          <w:rFonts w:ascii="Calibri" w:eastAsia="Times New Roman" w:hAnsi="Calibri" w:cs="Arial"/>
          <w:b/>
          <w:lang w:val="en-US"/>
        </w:rPr>
        <w:t>CARBON”=</w:t>
      </w:r>
      <w:proofErr w:type="gramEnd"/>
      <w:r w:rsidRPr="008935FE">
        <w:rPr>
          <w:rFonts w:ascii="Calibri" w:eastAsia="Times New Roman" w:hAnsi="Calibri" w:cs="Arial"/>
          <w:b/>
          <w:lang w:val="en-US"/>
        </w:rPr>
        <w:t>HEARD A BIT ABOUT IT, PAYING ATTENTION BUT NOT DISCUSSING, OR PAYING ATTENTION AND DISCUSSING, ASK CP1; OTHERWISE SKIP TO CP2]</w:t>
      </w:r>
    </w:p>
    <w:p w14:paraId="5419780D" w14:textId="77777777" w:rsidR="008935FE" w:rsidRPr="008935FE" w:rsidRDefault="008935FE" w:rsidP="008935FE">
      <w:pPr>
        <w:spacing w:after="0" w:line="240" w:lineRule="auto"/>
        <w:rPr>
          <w:rFonts w:ascii="Calibri" w:eastAsia="Times New Roman" w:hAnsi="Calibri" w:cs="Arial"/>
          <w:lang w:val="en-US"/>
        </w:rPr>
      </w:pPr>
    </w:p>
    <w:p w14:paraId="701F768B"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02139AF3"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452C17D8" w14:textId="77777777" w:rsidR="008935FE" w:rsidRPr="008935FE" w:rsidRDefault="008935FE" w:rsidP="008935FE">
      <w:pPr>
        <w:spacing w:after="0" w:line="240" w:lineRule="auto"/>
        <w:rPr>
          <w:rFonts w:ascii="Calibri" w:eastAsia="Times New Roman" w:hAnsi="Calibri" w:cs="Arial"/>
          <w:lang w:val="en-US"/>
        </w:rPr>
      </w:pPr>
    </w:p>
    <w:p w14:paraId="479BA2D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8C22B9B" w14:textId="77777777" w:rsidR="008935FE" w:rsidRPr="008935FE" w:rsidRDefault="008935FE" w:rsidP="008935FE">
      <w:pPr>
        <w:spacing w:after="0" w:line="240" w:lineRule="auto"/>
        <w:rPr>
          <w:rFonts w:ascii="Calibri" w:eastAsia="Times New Roman" w:hAnsi="Calibri" w:cs="Arial"/>
          <w:lang w:val="en-US"/>
        </w:rPr>
      </w:pPr>
    </w:p>
    <w:p w14:paraId="0C0FA092" w14:textId="77777777" w:rsidR="008935FE" w:rsidRPr="008935FE" w:rsidRDefault="008935FE" w:rsidP="008935FE">
      <w:pPr>
        <w:spacing w:after="0" w:line="240" w:lineRule="auto"/>
        <w:ind w:left="1440" w:hanging="1440"/>
        <w:rPr>
          <w:rFonts w:ascii="Calibri" w:eastAsia="Times New Roman" w:hAnsi="Calibri" w:cs="Arial"/>
          <w:lang w:val="en-US"/>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r w:rsidRPr="008935FE">
        <w:rPr>
          <w:rFonts w:ascii="Calibri" w:eastAsia="Times New Roman" w:hAnsi="Calibri" w:cs="Arial"/>
          <w:lang w:val="en-US"/>
        </w:rPr>
        <w:t xml:space="preserve"> </w:t>
      </w:r>
    </w:p>
    <w:p w14:paraId="4E8FAA8C" w14:textId="77777777" w:rsidR="008935FE" w:rsidRPr="008935FE" w:rsidRDefault="008935FE" w:rsidP="008935FE">
      <w:pPr>
        <w:spacing w:after="0" w:line="240" w:lineRule="auto"/>
        <w:rPr>
          <w:rFonts w:ascii="Calibri" w:eastAsia="Times New Roman" w:hAnsi="Calibri" w:cs="Arial"/>
          <w:lang w:val="en-US"/>
        </w:rPr>
      </w:pPr>
    </w:p>
    <w:p w14:paraId="788EAED2"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14D5B90F" w14:textId="77777777" w:rsidR="008935FE" w:rsidRPr="008935FE" w:rsidRDefault="008935FE" w:rsidP="008935FE">
      <w:pPr>
        <w:spacing w:after="0" w:line="240" w:lineRule="auto"/>
        <w:ind w:left="1440"/>
        <w:rPr>
          <w:rFonts w:ascii="Calibri" w:eastAsia="Times New Roman" w:hAnsi="Calibri" w:cs="Arial"/>
          <w:lang w:val="en-US"/>
        </w:rPr>
      </w:pPr>
    </w:p>
    <w:p w14:paraId="66293735"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w:t>
      </w:r>
    </w:p>
    <w:p w14:paraId="5637E663"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398E40A7"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21531498" w14:textId="77777777" w:rsidR="008935FE" w:rsidRPr="008935FE" w:rsidRDefault="008935FE" w:rsidP="008935FE">
      <w:pPr>
        <w:spacing w:after="0" w:line="240" w:lineRule="auto"/>
        <w:rPr>
          <w:rFonts w:ascii="Calibri" w:eastAsia="Times New Roman" w:hAnsi="Calibri" w:cs="Arial"/>
          <w:lang w:val="fr-CA"/>
        </w:rPr>
      </w:pPr>
    </w:p>
    <w:p w14:paraId="0B49E17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r w:rsidRPr="008935FE">
        <w:rPr>
          <w:rFonts w:ascii="Calibri" w:eastAsia="Times New Roman" w:hAnsi="Calibri" w:cs="Arial"/>
          <w:b/>
          <w:lang w:val="en-US"/>
        </w:rPr>
        <w:br w:type="page"/>
      </w:r>
    </w:p>
    <w:p w14:paraId="2C5B4855"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lastRenderedPageBreak/>
        <w:t>[IF CP2=1-4, ASK CP3. OTHERWISE SKIP TO CP4]</w:t>
      </w:r>
    </w:p>
    <w:p w14:paraId="44F29DE6"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2AA0632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6608F73B" w14:textId="77777777" w:rsidR="008935FE" w:rsidRPr="008935FE" w:rsidRDefault="008935FE" w:rsidP="008935FE">
      <w:pPr>
        <w:spacing w:after="0" w:line="240" w:lineRule="auto"/>
        <w:rPr>
          <w:rFonts w:ascii="Calibri" w:eastAsia="Times New Roman" w:hAnsi="Calibri" w:cs="Arial"/>
          <w:lang w:val="fr-CA"/>
        </w:rPr>
      </w:pPr>
    </w:p>
    <w:p w14:paraId="01017C6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310D8F4C" w14:textId="77777777" w:rsidR="008935FE" w:rsidRPr="008935FE" w:rsidRDefault="008935FE" w:rsidP="008935FE">
      <w:pPr>
        <w:spacing w:after="0" w:line="240" w:lineRule="auto"/>
        <w:rPr>
          <w:rFonts w:ascii="Calibri" w:eastAsia="Times New Roman" w:hAnsi="Calibri" w:cs="Arial"/>
          <w:lang w:val="en-US"/>
        </w:rPr>
      </w:pPr>
    </w:p>
    <w:p w14:paraId="703F2C53"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CP2=7-10, ASK CP4; IF CP2=1-6 OR DK/REF, SKIP TO CP5]</w:t>
      </w:r>
    </w:p>
    <w:p w14:paraId="42947010"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539BFA7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21E398B8" w14:textId="77777777" w:rsidR="008935FE" w:rsidRPr="008935FE" w:rsidRDefault="008935FE" w:rsidP="008935FE">
      <w:pPr>
        <w:spacing w:after="0" w:line="240" w:lineRule="auto"/>
        <w:ind w:left="1440" w:hanging="1440"/>
        <w:rPr>
          <w:rFonts w:ascii="Calibri" w:eastAsia="Times New Roman" w:hAnsi="Calibri" w:cs="Arial"/>
          <w:lang w:val="fr-CA"/>
        </w:rPr>
      </w:pPr>
    </w:p>
    <w:p w14:paraId="33669240"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1057F10" w14:textId="77777777" w:rsidR="008935FE" w:rsidRPr="008935FE" w:rsidRDefault="008935FE" w:rsidP="008935FE">
      <w:pPr>
        <w:spacing w:after="0" w:line="240" w:lineRule="auto"/>
        <w:rPr>
          <w:rFonts w:ascii="Calibri" w:eastAsia="Times New Roman" w:hAnsi="Calibri" w:cs="Arial"/>
          <w:lang w:val="en-US"/>
        </w:rPr>
      </w:pPr>
    </w:p>
    <w:p w14:paraId="4AE84C2C"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4CBF1923"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w:t>
      </w:r>
      <w:proofErr w:type="gramStart"/>
      <w:r w:rsidRPr="008935FE">
        <w:rPr>
          <w:rFonts w:ascii="Calibri" w:eastAsia="Times New Roman" w:hAnsi="Calibri" w:cs="Arial"/>
          <w:color w:val="0070C0"/>
          <w:lang w:val="fr-CA"/>
        </w:rPr>
        <w:t>aura</w:t>
      </w:r>
      <w:proofErr w:type="gramEnd"/>
      <w:r w:rsidRPr="008935FE">
        <w:rPr>
          <w:rFonts w:ascii="Calibri" w:eastAsia="Times New Roman" w:hAnsi="Calibri" w:cs="Arial"/>
          <w:color w:val="0070C0"/>
          <w:lang w:val="fr-CA"/>
        </w:rPr>
        <w:t xml:space="preserve">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5A344142" w14:textId="77777777" w:rsidR="008935FE" w:rsidRPr="008935FE" w:rsidRDefault="008935FE" w:rsidP="008935FE">
      <w:pPr>
        <w:spacing w:after="0" w:line="240" w:lineRule="auto"/>
        <w:rPr>
          <w:rFonts w:ascii="Calibri" w:eastAsia="Times New Roman" w:hAnsi="Calibri" w:cs="Arial"/>
          <w:lang w:val="fr-CA"/>
        </w:rPr>
      </w:pPr>
    </w:p>
    <w:p w14:paraId="21B8703F"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3BB6F09C" w14:textId="77777777" w:rsidR="008935FE" w:rsidRPr="008935FE" w:rsidRDefault="008935FE" w:rsidP="008935FE">
      <w:pPr>
        <w:spacing w:after="0" w:line="240" w:lineRule="auto"/>
        <w:rPr>
          <w:rFonts w:ascii="Calibri" w:eastAsia="Times New Roman" w:hAnsi="Calibri" w:cs="Arial"/>
          <w:lang w:val="en-US"/>
        </w:rPr>
      </w:pPr>
    </w:p>
    <w:p w14:paraId="743974B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5B3EE3A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6B12603"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250C037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58EE36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45B1EFF7"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564FA2C8"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4824BA8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4413DDA0"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492A192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6F1367FF" w14:textId="77777777" w:rsidR="008935FE" w:rsidRPr="008935FE" w:rsidRDefault="008935FE" w:rsidP="008935FE">
      <w:pPr>
        <w:spacing w:after="0" w:line="240" w:lineRule="auto"/>
        <w:ind w:left="360"/>
        <w:rPr>
          <w:rFonts w:ascii="Calibri" w:eastAsia="Times New Roman" w:hAnsi="Calibri" w:cs="Times New Roman"/>
          <w:lang w:val="en-US"/>
        </w:rPr>
      </w:pPr>
    </w:p>
    <w:p w14:paraId="56898D62" w14:textId="77777777" w:rsidR="008935FE" w:rsidRPr="008935FE" w:rsidRDefault="008935FE" w:rsidP="008935FE">
      <w:pPr>
        <w:spacing w:after="0" w:line="240" w:lineRule="auto"/>
        <w:rPr>
          <w:rFonts w:ascii="Calibri" w:eastAsia="Times New Roman" w:hAnsi="Calibri" w:cs="Times New Roman"/>
          <w:b/>
          <w:lang w:val="en-CA"/>
        </w:rPr>
      </w:pPr>
    </w:p>
    <w:p w14:paraId="7601CA3B" w14:textId="77777777" w:rsidR="008935FE" w:rsidRPr="008935FE" w:rsidRDefault="008935FE" w:rsidP="008935FE">
      <w:pPr>
        <w:spacing w:after="0" w:line="240" w:lineRule="auto"/>
        <w:rPr>
          <w:rFonts w:ascii="Calibri" w:eastAsia="Times New Roman" w:hAnsi="Calibri" w:cs="Times New Roman"/>
          <w:b/>
          <w:lang w:val="en-CA"/>
        </w:rPr>
      </w:pPr>
    </w:p>
    <w:p w14:paraId="3DB82D4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[HOUSING]</w:t>
      </w:r>
    </w:p>
    <w:p w14:paraId="5DADA960" w14:textId="77777777" w:rsidR="008935FE" w:rsidRPr="008935FE" w:rsidRDefault="008935FE" w:rsidP="008935FE">
      <w:pPr>
        <w:spacing w:after="0" w:line="240" w:lineRule="auto"/>
        <w:ind w:left="360"/>
        <w:rPr>
          <w:rFonts w:ascii="Calibri" w:eastAsia="Times New Roman" w:hAnsi="Calibri" w:cs="Times New Roman"/>
          <w:lang w:val="en-CA"/>
        </w:rPr>
      </w:pPr>
    </w:p>
    <w:p w14:paraId="6A47A4A2"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H1.</w:t>
      </w:r>
      <w:r w:rsidRPr="008935FE">
        <w:rPr>
          <w:rFonts w:ascii="Calibri" w:eastAsia="Times New Roman" w:hAnsi="Calibri" w:cs="Times New Roman"/>
          <w:lang w:val="en-CA"/>
        </w:rPr>
        <w:tab/>
        <w:t xml:space="preserve">Which of the following best describes your housing arrangement? </w:t>
      </w:r>
      <w:r w:rsidRPr="008935FE">
        <w:rPr>
          <w:rFonts w:ascii="Calibri" w:eastAsia="Times New Roman" w:hAnsi="Calibri" w:cs="Times New Roman"/>
          <w:lang w:val="fr-CA"/>
        </w:rPr>
        <w:t>Do you… (READ LIST)?</w:t>
      </w:r>
    </w:p>
    <w:p w14:paraId="5983D61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réponses suivantes décrit le mieux votre situation ? Êtes-vous…? (LIRE LA LISTE)</w:t>
      </w:r>
    </w:p>
    <w:p w14:paraId="31B9C24B" w14:textId="77777777" w:rsidR="008935FE" w:rsidRPr="008935FE" w:rsidRDefault="008935FE" w:rsidP="008935FE">
      <w:pPr>
        <w:spacing w:after="0" w:line="240" w:lineRule="auto"/>
        <w:ind w:left="360"/>
        <w:rPr>
          <w:rFonts w:ascii="Calibri" w:eastAsia="Times New Roman" w:hAnsi="Calibri" w:cs="Times New Roman"/>
          <w:lang w:val="fr-CA"/>
        </w:rPr>
      </w:pPr>
    </w:p>
    <w:p w14:paraId="3E5F941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b/>
      </w:r>
    </w:p>
    <w:p w14:paraId="73C0C57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Own your home</w:t>
      </w:r>
    </w:p>
    <w:p w14:paraId="456540C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Propriétaire</w:t>
      </w:r>
    </w:p>
    <w:p w14:paraId="5872C93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Rent your home</w:t>
      </w:r>
    </w:p>
    <w:p w14:paraId="469E224A"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Locataire</w:t>
      </w:r>
    </w:p>
    <w:p w14:paraId="3B964C85"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lastRenderedPageBreak/>
        <w:t>Neither own nor rent your home</w:t>
      </w:r>
    </w:p>
    <w:p w14:paraId="100269C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Ni propriétaire, ni locataire</w:t>
      </w:r>
    </w:p>
    <w:p w14:paraId="47A0BA8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p>
    <w:p w14:paraId="7C1FBE14" w14:textId="77777777" w:rsidR="008935FE" w:rsidRPr="008935FE" w:rsidRDefault="008935FE" w:rsidP="008935FE">
      <w:pPr>
        <w:spacing w:after="0" w:line="240" w:lineRule="auto"/>
        <w:rPr>
          <w:rFonts w:ascii="Calibri" w:eastAsia="Times New Roman" w:hAnsi="Calibri" w:cs="Times New Roman"/>
          <w:b/>
          <w:lang w:val="en-CA"/>
        </w:rPr>
      </w:pPr>
    </w:p>
    <w:p w14:paraId="68CBEF96"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[IF H1 = ‘RENT’, ‘NEITHER OWN OR RENT YOUR HOME’, DK/REF ASK H2; IF H1=OWN, SKIP TO H6]</w:t>
      </w:r>
    </w:p>
    <w:p w14:paraId="72B3441A" w14:textId="77777777" w:rsidR="008935FE" w:rsidRPr="008935FE" w:rsidRDefault="008935FE" w:rsidP="008935FE">
      <w:pPr>
        <w:spacing w:after="0" w:line="240" w:lineRule="auto"/>
        <w:rPr>
          <w:rFonts w:ascii="Calibri" w:eastAsia="Times New Roman" w:hAnsi="Calibri" w:cs="Times New Roman"/>
          <w:lang w:val="en-CA"/>
        </w:rPr>
      </w:pPr>
    </w:p>
    <w:p w14:paraId="624887E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H2.</w:t>
      </w:r>
      <w:r w:rsidRPr="008935FE">
        <w:rPr>
          <w:rFonts w:ascii="Calibri" w:eastAsia="Times New Roman" w:hAnsi="Calibri" w:cs="Times New Roman"/>
          <w:lang w:val="en-CA"/>
        </w:rPr>
        <w:tab/>
      </w:r>
      <w:r w:rsidRPr="008935FE">
        <w:rPr>
          <w:rFonts w:ascii="Calibri" w:eastAsia="Times New Roman" w:hAnsi="Calibri" w:cs="Times New Roman"/>
          <w:lang w:val="en-CA"/>
        </w:rPr>
        <w:tab/>
        <w:t>Have you ever owned a home before?</w:t>
      </w:r>
    </w:p>
    <w:p w14:paraId="139205C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déjà été propriétaire auparavant ?</w:t>
      </w:r>
    </w:p>
    <w:p w14:paraId="63F475DD" w14:textId="77777777" w:rsidR="008935FE" w:rsidRPr="008935FE" w:rsidRDefault="008935FE" w:rsidP="008935FE">
      <w:pPr>
        <w:spacing w:after="0" w:line="240" w:lineRule="auto"/>
        <w:ind w:left="360"/>
        <w:rPr>
          <w:rFonts w:ascii="Calibri" w:eastAsia="Times New Roman" w:hAnsi="Calibri" w:cs="Times New Roman"/>
          <w:lang w:val="fr-CA"/>
        </w:rPr>
      </w:pPr>
    </w:p>
    <w:p w14:paraId="345A7F9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EDCC72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6D1D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B958AA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32F56B8F" w14:textId="77777777" w:rsidR="008935FE" w:rsidRPr="008935FE" w:rsidRDefault="008935FE" w:rsidP="008935FE">
      <w:pPr>
        <w:spacing w:after="0" w:line="240" w:lineRule="auto"/>
        <w:rPr>
          <w:rFonts w:ascii="Calibri" w:eastAsia="Times New Roman" w:hAnsi="Calibri" w:cs="Times New Roman"/>
          <w:lang w:val="en-CA"/>
        </w:rPr>
      </w:pPr>
    </w:p>
    <w:p w14:paraId="0C2C11A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H2=NO, ASK H4; OTHERWISE SKIP TO H6]</w:t>
      </w:r>
    </w:p>
    <w:p w14:paraId="11AE4987" w14:textId="77777777" w:rsidR="008935FE" w:rsidRPr="008935FE" w:rsidRDefault="008935FE" w:rsidP="008935FE">
      <w:pPr>
        <w:spacing w:after="0" w:line="240" w:lineRule="auto"/>
        <w:ind w:left="360"/>
        <w:rPr>
          <w:rFonts w:ascii="Calibri" w:eastAsia="Times New Roman" w:hAnsi="Calibri" w:cs="Times New Roman"/>
          <w:lang w:val="en-CA"/>
        </w:rPr>
      </w:pPr>
    </w:p>
    <w:p w14:paraId="66477E4E"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H4.</w:t>
      </w:r>
      <w:r w:rsidRPr="008935FE">
        <w:rPr>
          <w:rFonts w:ascii="Calibri" w:eastAsia="Times New Roman" w:hAnsi="Calibri" w:cs="Times New Roman"/>
          <w:lang w:val="en-CA"/>
        </w:rPr>
        <w:tab/>
        <w:t xml:space="preserve">For each of the following, would you say it is a top reason, a major reason, a minor reason, or not a reason why you have not purchased a home?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5FC5745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chacune des raisons possibles suivantes, diriez-vous qu’il s’agit d’une des raisons principales, une raison majeure, une raison mineure ou que ce n’est pas une raison qui explique pourquoi vous n’avez pas acheté une maison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w:t>
      </w:r>
      <w:r w:rsidRPr="008935FE">
        <w:rPr>
          <w:rFonts w:ascii="Times New Roman" w:eastAsia="Times New Roman" w:hAnsi="Times New Roman" w:cs="Times New Roman"/>
          <w:sz w:val="24"/>
          <w:szCs w:val="24"/>
          <w:lang w:val="fr-CA"/>
        </w:rPr>
        <w:t xml:space="preserve"> </w:t>
      </w:r>
      <w:r w:rsidRPr="008935FE">
        <w:rPr>
          <w:rFonts w:ascii="Calibri" w:eastAsia="Times New Roman" w:hAnsi="Calibri" w:cs="Times New Roman"/>
          <w:color w:val="0070C0"/>
          <w:lang w:val="fr-CA"/>
        </w:rPr>
        <w:t>(RÉPÉTER L’ÉCHELLE AU BESOIN)</w:t>
      </w:r>
    </w:p>
    <w:p w14:paraId="350E018E" w14:textId="77777777" w:rsidR="008935FE" w:rsidRPr="008935FE" w:rsidRDefault="008935FE" w:rsidP="008935FE">
      <w:pPr>
        <w:spacing w:after="0" w:line="240" w:lineRule="auto"/>
        <w:ind w:left="360"/>
        <w:rPr>
          <w:rFonts w:ascii="Calibri" w:eastAsia="Times New Roman" w:hAnsi="Calibri" w:cs="Times New Roman"/>
          <w:lang w:val="fr-CA"/>
        </w:rPr>
      </w:pPr>
    </w:p>
    <w:p w14:paraId="755E826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[RANDOMIZE]</w:t>
      </w:r>
    </w:p>
    <w:p w14:paraId="45BD466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the down payment to buy a home</w:t>
      </w:r>
    </w:p>
    <w:p w14:paraId="094335B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montant nécessaire pour faire une mise de fonds sur une propriété</w:t>
      </w:r>
    </w:p>
    <w:p w14:paraId="7271565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Cannot afford mortgage payments</w:t>
      </w:r>
    </w:p>
    <w:p w14:paraId="010A612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l’hypothèque sur une propriété</w:t>
      </w:r>
    </w:p>
    <w:p w14:paraId="063D363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Cannot afford maintenance or repair costs</w:t>
      </w:r>
    </w:p>
    <w:p w14:paraId="755670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n’avez pas le revenu nécessaire pour payer les coûts d’entretien ou de réparation</w:t>
      </w:r>
    </w:p>
    <w:p w14:paraId="101FB49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Have weak or bad credit</w:t>
      </w:r>
    </w:p>
    <w:p w14:paraId="2B5EF0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avez une cote de crédit faible ou mauvaise</w:t>
      </w:r>
    </w:p>
    <w:p w14:paraId="744B7E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cost of real estate in your region</w:t>
      </w:r>
    </w:p>
    <w:p w14:paraId="0F4CEFA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Les coûts de l’immobilier dans votre région sont trop élevés</w:t>
      </w:r>
    </w:p>
    <w:p w14:paraId="1593419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Concerned about a housing bubble in your region</w:t>
      </w:r>
    </w:p>
    <w:p w14:paraId="4D475E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êtes inquiet de la possibilité d’une bulle immobilière dans votre région</w:t>
      </w:r>
    </w:p>
    <w:p w14:paraId="4608B8A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Believe that interest rates will rise</w:t>
      </w:r>
    </w:p>
    <w:p w14:paraId="57A04D9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croyez que les taux d’intérêts vont augmenter</w:t>
      </w:r>
    </w:p>
    <w:p w14:paraId="3BCD3D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ready to purchase a home at this stage in your life</w:t>
      </w:r>
    </w:p>
    <w:p w14:paraId="4BBB22F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n’êtes pas prêt à acheter une propriété à ce stade de votre vie</w:t>
      </w:r>
    </w:p>
    <w:p w14:paraId="653954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Prefer renting</w:t>
      </w:r>
    </w:p>
    <w:p w14:paraId="6376BB4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Vous préférez louer</w:t>
      </w:r>
    </w:p>
    <w:p w14:paraId="5CFB49D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Lack of job security</w:t>
      </w:r>
    </w:p>
    <w:p w14:paraId="2F4D908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manquez de sécurité d’emploi</w:t>
      </w:r>
    </w:p>
    <w:p w14:paraId="4DAE84CD" w14:textId="77777777" w:rsidR="008935FE" w:rsidRPr="008935FE" w:rsidRDefault="008935FE" w:rsidP="008935FE">
      <w:pPr>
        <w:spacing w:after="0" w:line="240" w:lineRule="auto"/>
        <w:ind w:left="360"/>
        <w:rPr>
          <w:rFonts w:ascii="Calibri" w:eastAsia="Times New Roman" w:hAnsi="Calibri" w:cs="Times New Roman"/>
          <w:lang w:val="fr-CA"/>
        </w:rPr>
      </w:pPr>
    </w:p>
    <w:p w14:paraId="3B298CA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Top reason</w:t>
      </w:r>
    </w:p>
    <w:p w14:paraId="4406D1B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des raisons principales</w:t>
      </w:r>
    </w:p>
    <w:p w14:paraId="54A93A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A major reason</w:t>
      </w:r>
    </w:p>
    <w:p w14:paraId="7B31FC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majeure</w:t>
      </w:r>
    </w:p>
    <w:p w14:paraId="47ACA8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A minor reason</w:t>
      </w:r>
    </w:p>
    <w:p w14:paraId="45C4441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raison mineure</w:t>
      </w:r>
    </w:p>
    <w:p w14:paraId="1575F33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a reason</w:t>
      </w:r>
    </w:p>
    <w:p w14:paraId="68FF4C6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N’est pas une raison</w:t>
      </w:r>
    </w:p>
    <w:p w14:paraId="2524098E" w14:textId="77777777" w:rsidR="008935FE" w:rsidRPr="008935FE" w:rsidRDefault="008935FE" w:rsidP="008935FE">
      <w:pPr>
        <w:spacing w:after="0" w:line="240" w:lineRule="auto"/>
        <w:ind w:left="360"/>
        <w:rPr>
          <w:rFonts w:ascii="Calibri" w:eastAsia="Times New Roman" w:hAnsi="Calibri" w:cs="Times New Roman"/>
          <w:lang w:val="en-CA"/>
        </w:rPr>
      </w:pPr>
    </w:p>
    <w:p w14:paraId="728F4E25" w14:textId="77777777" w:rsidR="008935FE" w:rsidRPr="008935FE" w:rsidRDefault="008935FE" w:rsidP="008935FE">
      <w:pPr>
        <w:spacing w:after="0" w:line="240" w:lineRule="auto"/>
        <w:ind w:left="360"/>
        <w:rPr>
          <w:rFonts w:ascii="Calibri" w:eastAsia="Times New Roman" w:hAnsi="Calibri" w:cs="Times New Roman"/>
          <w:lang w:val="en-CA"/>
        </w:rPr>
      </w:pPr>
    </w:p>
    <w:p w14:paraId="7EB5DF2B"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H6.</w:t>
      </w:r>
      <w:r w:rsidRPr="008935FE">
        <w:rPr>
          <w:rFonts w:ascii="Calibri" w:eastAsia="Times New Roman" w:hAnsi="Calibri" w:cs="Times New Roman"/>
          <w:lang w:val="en-CA"/>
        </w:rPr>
        <w:tab/>
        <w:t xml:space="preserve">How important, if at all, is it for the Government of Canada to invest in each of the following. Please rate each on a scale of 1 to 10, where 1 is not at all important and 10 is extremely important.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(REPEAT SCALE AS NEEDED)</w:t>
      </w:r>
    </w:p>
    <w:p w14:paraId="223F6D0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À quel point est-ce important, si c’est le cas, pour le Gouvernement du Canada d’investir dans chacun des domaines suivants ? Veuillez fournir une réponse sur une échelle de 1 à 10, où une note de 1 veut dire que ce n’est pas important du tout et 10 indique que c’est extrêmement important. Qu’en est-il d’investir dans…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(RÉPÉTER L’ÉCHELLE AU BESOIN)</w:t>
      </w:r>
    </w:p>
    <w:p w14:paraId="7646A1D9" w14:textId="77777777" w:rsidR="008935FE" w:rsidRPr="008935FE" w:rsidRDefault="008935FE" w:rsidP="008935FE">
      <w:pPr>
        <w:spacing w:after="0" w:line="240" w:lineRule="auto"/>
        <w:ind w:left="360"/>
        <w:rPr>
          <w:rFonts w:ascii="Calibri" w:eastAsia="Times New Roman" w:hAnsi="Calibri" w:cs="Times New Roman"/>
          <w:lang w:val="fr-CA"/>
        </w:rPr>
      </w:pPr>
    </w:p>
    <w:p w14:paraId="0EBBE8C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59DE30A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More affordable housing for low-income groups</w:t>
      </w:r>
    </w:p>
    <w:p w14:paraId="3BFE258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groupes à faible revenu</w:t>
      </w:r>
    </w:p>
    <w:p w14:paraId="1FF28D3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affordable housing to get homeless people off the streets</w:t>
      </w:r>
    </w:p>
    <w:p w14:paraId="3720B41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sortir les sans-abris de la rue</w:t>
      </w:r>
    </w:p>
    <w:p w14:paraId="7CAA0E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More affordable housing for seniors</w:t>
      </w:r>
    </w:p>
    <w:p w14:paraId="22FF1CE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logements plus abordables pour les aînés</w:t>
      </w:r>
    </w:p>
    <w:p w14:paraId="3003FC8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to be used as affordable rental property</w:t>
      </w:r>
    </w:p>
    <w:p w14:paraId="23FB3BC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Une plus grande proportion des immeubles qui serait consacrée à la location de loyers abordables</w:t>
      </w:r>
    </w:p>
    <w:p w14:paraId="78321E3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housing in expensive housing markets, to bring down the cost of real estate</w:t>
      </w:r>
    </w:p>
    <w:p w14:paraId="35BEB9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logements dans les marchés immobiliers dispendieux afin de faire baisser le prix de l’immobilier</w:t>
      </w:r>
    </w:p>
    <w:p w14:paraId="70EB4E7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Energy and water efficiency retrofits to existing social housing for low-income earners</w:t>
      </w:r>
    </w:p>
    <w:p w14:paraId="0E2EB06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rénovations aidant à diminuer la consommation d’eau et d’énergie pour les logements sociaux existants pour les gens à faible revenu  </w:t>
      </w:r>
    </w:p>
    <w:p w14:paraId="30334D9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Making it easier for younger Canadians to buy their first home</w:t>
      </w:r>
    </w:p>
    <w:p w14:paraId="3B348DB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Faciliter l’accès à une première propriété pour les jeunes Canadiens</w:t>
      </w:r>
    </w:p>
    <w:p w14:paraId="6A2CB87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Improving the quality of existing social housing for low-income earners</w:t>
      </w:r>
    </w:p>
    <w:p w14:paraId="50AD55B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Amélioration de la qualité des logements sociaux existants pour les gens à faible revenu</w:t>
      </w:r>
    </w:p>
    <w:p w14:paraId="24BD447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More shelters for the victims of violence</w:t>
      </w:r>
    </w:p>
    <w:p w14:paraId="0BF74E1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Plus de refuges pour les victimes de violence</w:t>
      </w:r>
    </w:p>
    <w:p w14:paraId="297A7955" w14:textId="77777777" w:rsidR="008935FE" w:rsidRPr="008935FE" w:rsidRDefault="008935FE" w:rsidP="008935FE">
      <w:pPr>
        <w:spacing w:after="0" w:line="240" w:lineRule="auto"/>
        <w:ind w:left="360"/>
        <w:rPr>
          <w:rFonts w:ascii="Calibri" w:eastAsia="Times New Roman" w:hAnsi="Calibri" w:cs="Times New Roman"/>
          <w:lang w:val="fr-CA"/>
        </w:rPr>
      </w:pPr>
    </w:p>
    <w:p w14:paraId="5A8D6A3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7E30FD52" w14:textId="77777777" w:rsidR="008935FE" w:rsidRPr="008935FE" w:rsidRDefault="008935FE" w:rsidP="008935FE">
      <w:pPr>
        <w:spacing w:after="0" w:line="240" w:lineRule="auto"/>
        <w:ind w:left="360"/>
        <w:rPr>
          <w:rFonts w:ascii="Calibri" w:eastAsia="Times New Roman" w:hAnsi="Calibri" w:cs="Times New Roman"/>
          <w:lang w:val="en-CA"/>
        </w:rPr>
      </w:pPr>
    </w:p>
    <w:p w14:paraId="38733338"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br w:type="page"/>
      </w:r>
    </w:p>
    <w:p w14:paraId="3680ABB5"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lastRenderedPageBreak/>
        <w:t>CHILD CARE</w:t>
      </w:r>
    </w:p>
    <w:p w14:paraId="014819B9" w14:textId="77777777" w:rsidR="008935FE" w:rsidRPr="008935FE" w:rsidRDefault="008935FE" w:rsidP="008935FE">
      <w:pPr>
        <w:spacing w:after="0" w:line="240" w:lineRule="auto"/>
        <w:rPr>
          <w:rFonts w:ascii="Calibri" w:eastAsia="Times New Roman" w:hAnsi="Calibri" w:cs="Times New Roman"/>
          <w:lang w:val="en-CA"/>
        </w:rPr>
      </w:pPr>
    </w:p>
    <w:p w14:paraId="460F6EF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592048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468D3513" w14:textId="77777777" w:rsidR="008935FE" w:rsidRPr="008935FE" w:rsidRDefault="008935FE" w:rsidP="008935FE">
      <w:pPr>
        <w:spacing w:after="0" w:line="240" w:lineRule="auto"/>
        <w:rPr>
          <w:rFonts w:ascii="Calibri" w:eastAsia="Times New Roman" w:hAnsi="Calibri" w:cs="Times New Roman"/>
          <w:lang w:val="fr-CA"/>
        </w:rPr>
      </w:pPr>
    </w:p>
    <w:p w14:paraId="3239F58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748D8E97"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75A420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347CF3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388CCF9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0D05B36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2EC0F39A"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3B4E2BB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F0045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Aucune de ces réponses </w:t>
      </w:r>
      <w:r w:rsidRPr="008935FE">
        <w:rPr>
          <w:rFonts w:ascii="Calibri" w:eastAsia="Times New Roman" w:hAnsi="Calibri" w:cs="Times New Roman"/>
          <w:b/>
          <w:color w:val="0070C0"/>
          <w:lang w:val="fr-CA"/>
        </w:rPr>
        <w:t>(NE PAS LIRE) [ANCHOR]</w:t>
      </w:r>
    </w:p>
    <w:p w14:paraId="52E356EB" w14:textId="77777777" w:rsidR="008935FE" w:rsidRPr="008935FE" w:rsidRDefault="008935FE" w:rsidP="008935FE">
      <w:pPr>
        <w:spacing w:after="0" w:line="240" w:lineRule="auto"/>
        <w:rPr>
          <w:rFonts w:ascii="Calibri" w:eastAsia="Times New Roman" w:hAnsi="Calibri" w:cs="Times New Roman"/>
          <w:lang w:val="fr-CA"/>
        </w:rPr>
      </w:pPr>
    </w:p>
    <w:p w14:paraId="768A62FD" w14:textId="77777777" w:rsidR="008935FE" w:rsidRPr="008935FE" w:rsidRDefault="008935FE" w:rsidP="008935FE">
      <w:pPr>
        <w:spacing w:after="0" w:line="240" w:lineRule="auto"/>
        <w:rPr>
          <w:rFonts w:ascii="Calibri" w:eastAsia="Times New Roman" w:hAnsi="Calibri" w:cs="Times New Roman"/>
          <w:lang w:val="fr-CA"/>
        </w:rPr>
      </w:pPr>
    </w:p>
    <w:p w14:paraId="36047A26"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64CECF8E"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6CFD6CED" w14:textId="77777777" w:rsidR="008935FE" w:rsidRPr="008935FE" w:rsidRDefault="008935FE" w:rsidP="008935FE">
      <w:pPr>
        <w:spacing w:after="0" w:line="240" w:lineRule="auto"/>
        <w:ind w:left="360"/>
        <w:rPr>
          <w:rFonts w:ascii="Calibri" w:eastAsia="Times New Roman" w:hAnsi="Calibri" w:cs="Times New Roman"/>
          <w:lang w:val="fr-CA"/>
        </w:rPr>
      </w:pPr>
    </w:p>
    <w:p w14:paraId="5148A0F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6A5491C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9695BE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69F79A3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5AE4F086" w14:textId="77777777" w:rsidR="008935FE" w:rsidRPr="008935FE" w:rsidRDefault="008935FE" w:rsidP="008935FE">
      <w:pPr>
        <w:spacing w:after="0" w:line="240" w:lineRule="auto"/>
        <w:ind w:left="360"/>
        <w:rPr>
          <w:rFonts w:ascii="Calibri" w:eastAsia="Times New Roman" w:hAnsi="Calibri" w:cs="Times New Roman"/>
          <w:lang w:val="en-CA"/>
        </w:rPr>
      </w:pPr>
    </w:p>
    <w:p w14:paraId="1BEC20C5"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4CB1E21C" w14:textId="77777777" w:rsidR="008935FE" w:rsidRPr="008935FE" w:rsidRDefault="008935FE" w:rsidP="008935FE">
      <w:pPr>
        <w:spacing w:after="0" w:line="240" w:lineRule="auto"/>
        <w:ind w:left="360"/>
        <w:rPr>
          <w:rFonts w:ascii="Calibri" w:eastAsia="Times New Roman" w:hAnsi="Calibri" w:cs="Times New Roman"/>
          <w:lang w:val="en-CA"/>
        </w:rPr>
      </w:pPr>
    </w:p>
    <w:p w14:paraId="5F3C1D05"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20322248"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3E59F95A" w14:textId="77777777" w:rsidR="008935FE" w:rsidRPr="008935FE" w:rsidRDefault="008935FE" w:rsidP="008935FE">
      <w:pPr>
        <w:spacing w:after="0" w:line="240" w:lineRule="auto"/>
        <w:ind w:left="360"/>
        <w:rPr>
          <w:rFonts w:ascii="Calibri" w:eastAsia="Times New Roman" w:hAnsi="Calibri" w:cs="Times New Roman"/>
          <w:lang w:val="en-CA"/>
        </w:rPr>
      </w:pPr>
    </w:p>
    <w:p w14:paraId="1CBFB954"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023597DF"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5D0FFD02"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496A1C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06C140E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3EE2F4DE"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23D8CF87"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4F9E309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02BA82FF" w14:textId="77777777" w:rsidR="008935FE" w:rsidRPr="008935FE" w:rsidRDefault="008935FE" w:rsidP="008935FE">
      <w:pPr>
        <w:spacing w:after="0" w:line="240" w:lineRule="auto"/>
        <w:ind w:left="360"/>
        <w:rPr>
          <w:rFonts w:ascii="Calibri" w:eastAsia="Times New Roman" w:hAnsi="Calibri" w:cs="Times New Roman"/>
          <w:lang w:val="fr-CA"/>
        </w:rPr>
      </w:pPr>
    </w:p>
    <w:p w14:paraId="48403353"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61FDC3F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5F535F7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lastRenderedPageBreak/>
        <w:t>No</w:t>
      </w:r>
    </w:p>
    <w:p w14:paraId="1C81A9A1"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355539B7" w14:textId="77777777" w:rsidR="008935FE" w:rsidRPr="008935FE" w:rsidRDefault="008935FE" w:rsidP="008935FE">
      <w:pPr>
        <w:spacing w:after="0" w:line="240" w:lineRule="auto"/>
        <w:rPr>
          <w:rFonts w:ascii="Calibri" w:eastAsia="Times New Roman" w:hAnsi="Calibri" w:cs="Times New Roman"/>
          <w:lang w:val="en-US"/>
        </w:rPr>
      </w:pPr>
    </w:p>
    <w:p w14:paraId="2193EC1C"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D7</w:t>
      </w:r>
      <w:proofErr w:type="gramStart"/>
      <w:r w:rsidRPr="008935FE">
        <w:rPr>
          <w:rFonts w:ascii="Calibri" w:eastAsia="Times New Roman" w:hAnsi="Calibri" w:cs="Times New Roman"/>
          <w:b/>
          <w:lang w:val="en-US"/>
        </w:rPr>
        <w:t>=”Under</w:t>
      </w:r>
      <w:proofErr w:type="gramEnd"/>
      <w:r w:rsidRPr="008935FE">
        <w:rPr>
          <w:rFonts w:ascii="Calibri" w:eastAsia="Times New Roman" w:hAnsi="Calibri" w:cs="Times New Roman"/>
          <w:b/>
          <w:lang w:val="en-US"/>
        </w:rPr>
        <w:t xml:space="preserve"> 6 years old”, “6 to 11 years old” OR “12-17 years old”, ASK CC2A; OTHERWISE, SKIP TO CC4. IF D7=DK/REF, SKIP TO CC4]</w:t>
      </w:r>
    </w:p>
    <w:p w14:paraId="42D5C4B7" w14:textId="77777777" w:rsidR="008935FE" w:rsidRPr="008935FE" w:rsidRDefault="008935FE" w:rsidP="008935FE">
      <w:pPr>
        <w:spacing w:after="0" w:line="240" w:lineRule="auto"/>
        <w:rPr>
          <w:rFonts w:ascii="Calibri" w:eastAsia="Times New Roman" w:hAnsi="Calibri" w:cs="Times New Roman"/>
          <w:b/>
          <w:lang w:val="en-US"/>
        </w:rPr>
      </w:pPr>
    </w:p>
    <w:p w14:paraId="1DE87274"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97B9B0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15F7B2BD"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5A90C9E9"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7F9ED3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0B33F9BF"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6400CA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0D567715"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49230B1D"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606E30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E5AA231" w14:textId="77777777" w:rsidR="008935FE" w:rsidRPr="008935FE" w:rsidRDefault="008935FE" w:rsidP="008935FE">
      <w:pPr>
        <w:spacing w:after="0" w:line="240" w:lineRule="auto"/>
        <w:ind w:left="1440"/>
        <w:rPr>
          <w:rFonts w:ascii="Calibri" w:eastAsia="Times New Roman" w:hAnsi="Calibri" w:cs="Times New Roman"/>
          <w:lang w:val="fr-CA"/>
        </w:rPr>
      </w:pPr>
    </w:p>
    <w:p w14:paraId="760D1FCB"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7089A17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6B04094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14E5BC4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4C7563AF" w14:textId="77777777" w:rsidR="008935FE" w:rsidRPr="008935FE" w:rsidRDefault="008935FE" w:rsidP="008935FE">
      <w:pPr>
        <w:spacing w:after="0" w:line="240" w:lineRule="auto"/>
        <w:rPr>
          <w:rFonts w:ascii="Calibri" w:eastAsia="Times New Roman" w:hAnsi="Calibri" w:cs="Times New Roman"/>
          <w:lang w:val="en-US"/>
        </w:rPr>
      </w:pPr>
    </w:p>
    <w:p w14:paraId="4E7E13A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55C3E646" w14:textId="77777777" w:rsidR="008935FE" w:rsidRPr="008935FE" w:rsidRDefault="008935FE" w:rsidP="008935FE">
      <w:pPr>
        <w:spacing w:after="0" w:line="240" w:lineRule="auto"/>
        <w:rPr>
          <w:rFonts w:ascii="Calibri" w:eastAsia="Times New Roman" w:hAnsi="Calibri" w:cs="Times New Roman"/>
          <w:lang w:val="en-US"/>
        </w:rPr>
      </w:pPr>
    </w:p>
    <w:p w14:paraId="5765DCA7"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9CEC89C"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0CF2EFA0" w14:textId="77777777" w:rsidR="008935FE" w:rsidRPr="008935FE" w:rsidRDefault="008935FE" w:rsidP="008935FE">
      <w:pPr>
        <w:spacing w:after="0" w:line="240" w:lineRule="auto"/>
        <w:rPr>
          <w:rFonts w:ascii="Calibri" w:eastAsia="Times New Roman" w:hAnsi="Calibri" w:cs="Times New Roman"/>
          <w:lang w:val="en-US"/>
        </w:rPr>
      </w:pPr>
    </w:p>
    <w:p w14:paraId="5EDF96C7"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42A83F56" w14:textId="77777777" w:rsidR="008935FE" w:rsidRPr="008935FE" w:rsidRDefault="008935FE" w:rsidP="008935FE">
      <w:pPr>
        <w:spacing w:after="0" w:line="240" w:lineRule="auto"/>
        <w:rPr>
          <w:rFonts w:ascii="Calibri" w:eastAsia="Times New Roman" w:hAnsi="Calibri" w:cs="Times New Roman"/>
          <w:lang w:val="en-US"/>
        </w:rPr>
      </w:pPr>
    </w:p>
    <w:p w14:paraId="4B92A76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542DCAA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BC347A5"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0DA077E3"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6023E52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5C1AF10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09D1D38"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76769CF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3F71D08F"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C5AC36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107553C"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lastRenderedPageBreak/>
        <w:t>Providing more flexible hours for childcare</w:t>
      </w:r>
    </w:p>
    <w:p w14:paraId="615D9A3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5EF20B64"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06ABEC4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Encourager les entreprises à offrir des services de garde sur place pour leurs employés</w:t>
      </w:r>
    </w:p>
    <w:p w14:paraId="0C92FC77"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7DEC10F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4537BE4" w14:textId="77777777" w:rsidR="008935FE" w:rsidRPr="008935FE" w:rsidRDefault="008935FE" w:rsidP="008935FE">
      <w:pPr>
        <w:spacing w:after="0" w:line="240" w:lineRule="auto"/>
        <w:rPr>
          <w:rFonts w:ascii="Calibri" w:eastAsia="Times New Roman" w:hAnsi="Calibri" w:cs="Times New Roman"/>
          <w:lang w:val="fr-CA"/>
        </w:rPr>
      </w:pPr>
    </w:p>
    <w:p w14:paraId="71C4C17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243E6100" w14:textId="77777777" w:rsidR="008935FE" w:rsidRPr="008935FE" w:rsidRDefault="008935FE" w:rsidP="008935FE">
      <w:pPr>
        <w:spacing w:after="0" w:line="240" w:lineRule="auto"/>
        <w:rPr>
          <w:rFonts w:ascii="Calibri" w:eastAsia="Times New Roman" w:hAnsi="Calibri" w:cs="Times New Roman"/>
          <w:lang w:val="en-US"/>
        </w:rPr>
      </w:pPr>
    </w:p>
    <w:p w14:paraId="081BF92C"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3432BAFE"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193C69F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3DBA95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A064F1B" w14:textId="77777777" w:rsidR="008935FE" w:rsidRPr="008935FE" w:rsidRDefault="008935FE" w:rsidP="008935FE">
      <w:pPr>
        <w:spacing w:after="0" w:line="240" w:lineRule="auto"/>
        <w:rPr>
          <w:rFonts w:ascii="Calibri" w:eastAsia="Times New Roman" w:hAnsi="Calibri" w:cs="Times New Roman"/>
          <w:lang w:val="fr-CA"/>
        </w:rPr>
      </w:pPr>
    </w:p>
    <w:p w14:paraId="1F157F19"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16B9B61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6D8AE8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050611B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4E1D77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7713EF75"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52D645A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013BE687"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207730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22D3BC6A"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2FF005C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261B5467"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0181BF79" w14:textId="77777777" w:rsidR="008935FE" w:rsidRPr="008935FE" w:rsidRDefault="008935FE" w:rsidP="008935FE">
      <w:pPr>
        <w:spacing w:after="0" w:line="240" w:lineRule="auto"/>
        <w:rPr>
          <w:rFonts w:ascii="Calibri" w:eastAsia="Times New Roman" w:hAnsi="Calibri" w:cs="Times New Roman"/>
          <w:lang w:val="fr-CA"/>
        </w:rPr>
      </w:pPr>
    </w:p>
    <w:p w14:paraId="699B4671"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04EA53D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2C9E340C" w14:textId="77777777" w:rsidR="008935FE" w:rsidRPr="008935FE" w:rsidRDefault="008935FE" w:rsidP="008935FE">
      <w:pPr>
        <w:spacing w:after="0" w:line="240" w:lineRule="auto"/>
        <w:rPr>
          <w:rFonts w:ascii="Calibri" w:eastAsia="Times New Roman" w:hAnsi="Calibri" w:cs="Times New Roman"/>
          <w:lang w:val="fr-CA"/>
        </w:rPr>
      </w:pPr>
    </w:p>
    <w:p w14:paraId="4C3F6FE6"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38B4A598"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allows both parents to work, lowering child poverty rates</w:t>
      </w:r>
    </w:p>
    <w:p w14:paraId="0541864C"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lastRenderedPageBreak/>
        <w:t>(A.) Ça permet les deux parents de travailler, ce qui réduit les taux de pauvreté des enfants</w:t>
      </w:r>
    </w:p>
    <w:p w14:paraId="3DC9CF6D"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is essential for single parent families</w:t>
      </w:r>
    </w:p>
    <w:p w14:paraId="02275CD2"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(B.) C’est essentiel pour les familles monoparentales</w:t>
      </w:r>
    </w:p>
    <w:p w14:paraId="3B209E0F"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makes it easier for a parent to re-enter the workforce after having a child</w:t>
      </w:r>
    </w:p>
    <w:p w14:paraId="6D5C8103" w14:textId="77777777" w:rsidR="008935FE" w:rsidRPr="00055B3C"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(C.) Ça rend la vie plus facile pour un parent de se réintégrer au marché du travail après avoir eu un enfant</w:t>
      </w:r>
    </w:p>
    <w:p w14:paraId="10CE3F96"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It provides early learning to children, helping them develop</w:t>
      </w:r>
    </w:p>
    <w:p w14:paraId="536A1BC2" w14:textId="77777777" w:rsidR="008935FE" w:rsidRPr="00055B3C" w:rsidRDefault="008935FE" w:rsidP="008935FE">
      <w:pPr>
        <w:spacing w:after="0" w:line="240" w:lineRule="auto"/>
        <w:ind w:left="1440"/>
        <w:rPr>
          <w:rFonts w:ascii="Calibri" w:eastAsia="Times New Roman" w:hAnsi="Calibri" w:cs="Times New Roman"/>
          <w:lang w:val="fr-CA"/>
        </w:rPr>
      </w:pPr>
      <w:r w:rsidRPr="00055B3C">
        <w:rPr>
          <w:rFonts w:ascii="Calibri" w:eastAsia="Times New Roman" w:hAnsi="Calibri" w:cs="Times New Roman"/>
          <w:color w:val="0070C0"/>
          <w:lang w:val="fr-CA"/>
        </w:rPr>
        <w:t>(D.) Ça fourni un apprentissage préscolaire aux enfants et aide à leur développement</w:t>
      </w:r>
    </w:p>
    <w:p w14:paraId="28B7B925" w14:textId="77777777" w:rsidR="008935FE" w:rsidRPr="00055B3C"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055B3C">
        <w:rPr>
          <w:rFonts w:ascii="Calibri" w:eastAsia="Times New Roman" w:hAnsi="Calibri" w:cs="Times New Roman"/>
          <w:lang w:val="en-US"/>
        </w:rPr>
        <w:t>Some economists estimate it generates a $7 return to the economy for every dollar invested</w:t>
      </w:r>
    </w:p>
    <w:p w14:paraId="2B4687D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055B3C">
        <w:rPr>
          <w:rFonts w:ascii="Calibri" w:eastAsia="Times New Roman" w:hAnsi="Calibri" w:cs="Times New Roman"/>
          <w:color w:val="0070C0"/>
          <w:lang w:val="fr-CA"/>
        </w:rPr>
        <w:t>(E.) Selon certains économistes, les services de garde génèrent un retour de 7$ à l’économie pour chaque dollar investi</w:t>
      </w:r>
    </w:p>
    <w:p w14:paraId="4BD66DA4" w14:textId="77777777" w:rsidR="008935FE" w:rsidRPr="008935FE" w:rsidRDefault="008935FE" w:rsidP="008935FE">
      <w:pPr>
        <w:spacing w:after="0" w:line="240" w:lineRule="auto"/>
        <w:rPr>
          <w:rFonts w:ascii="Calibri" w:eastAsia="Times New Roman" w:hAnsi="Calibri" w:cs="Times New Roman"/>
          <w:b/>
          <w:lang w:val="fr-CA"/>
        </w:rPr>
      </w:pPr>
    </w:p>
    <w:p w14:paraId="7C39164C" w14:textId="77777777" w:rsidR="008935FE" w:rsidRPr="008935FE" w:rsidRDefault="008935FE" w:rsidP="008935FE">
      <w:pPr>
        <w:spacing w:after="0" w:line="240" w:lineRule="auto"/>
        <w:rPr>
          <w:rFonts w:ascii="Calibri" w:eastAsia="Times New Roman" w:hAnsi="Calibri" w:cs="Times New Roman"/>
          <w:b/>
          <w:lang w:val="fr-CA"/>
        </w:rPr>
      </w:pPr>
    </w:p>
    <w:p w14:paraId="35196D20" w14:textId="77777777" w:rsidR="008935FE" w:rsidRPr="008935FE" w:rsidRDefault="008935FE" w:rsidP="008935FE">
      <w:pPr>
        <w:spacing w:after="0" w:line="240" w:lineRule="auto"/>
        <w:rPr>
          <w:rFonts w:ascii="Calibri" w:eastAsia="Times New Roman" w:hAnsi="Calibri" w:cs="Times New Roman"/>
          <w:b/>
          <w:lang w:val="fr-CA"/>
        </w:rPr>
      </w:pPr>
    </w:p>
    <w:p w14:paraId="2B7C46DC" w14:textId="77777777" w:rsidR="008935FE" w:rsidRPr="008935FE" w:rsidRDefault="008935FE" w:rsidP="008935FE">
      <w:pPr>
        <w:spacing w:after="0" w:line="240" w:lineRule="auto"/>
        <w:rPr>
          <w:rFonts w:ascii="Calibri" w:eastAsia="Times New Roman" w:hAnsi="Calibri" w:cs="Times New Roman"/>
          <w:b/>
          <w:lang w:val="fr-CA"/>
        </w:rPr>
      </w:pPr>
    </w:p>
    <w:p w14:paraId="59B71E6B"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116C70F" w14:textId="77777777" w:rsidR="008935FE" w:rsidRPr="008935FE" w:rsidRDefault="008935FE" w:rsidP="008935FE">
      <w:pPr>
        <w:spacing w:after="0" w:line="240" w:lineRule="auto"/>
        <w:ind w:left="360"/>
        <w:rPr>
          <w:rFonts w:ascii="Calibri" w:eastAsia="Times New Roman" w:hAnsi="Calibri" w:cs="Times New Roman"/>
          <w:lang w:val="en-CA"/>
        </w:rPr>
      </w:pPr>
    </w:p>
    <w:p w14:paraId="41DF82A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36A3682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35E072B2" w14:textId="77777777" w:rsidR="008935FE" w:rsidRPr="008935FE" w:rsidRDefault="008935FE" w:rsidP="008935FE">
      <w:pPr>
        <w:spacing w:after="0" w:line="240" w:lineRule="auto"/>
        <w:ind w:left="360"/>
        <w:rPr>
          <w:rFonts w:ascii="Calibri" w:eastAsia="Times New Roman" w:hAnsi="Calibri" w:cs="Times New Roman"/>
          <w:lang w:val="fr-CA"/>
        </w:rPr>
      </w:pPr>
    </w:p>
    <w:p w14:paraId="7E9CE3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63C3AD8E"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64E5FE9E" w14:textId="77777777" w:rsidR="008935FE" w:rsidRPr="008935FE" w:rsidRDefault="008935FE" w:rsidP="008935FE">
      <w:pPr>
        <w:spacing w:after="0" w:line="240" w:lineRule="auto"/>
        <w:ind w:left="360"/>
        <w:rPr>
          <w:rFonts w:ascii="Calibri" w:eastAsia="Times New Roman" w:hAnsi="Calibri" w:cs="Times New Roman"/>
          <w:lang w:val="en-CA"/>
        </w:rPr>
      </w:pPr>
    </w:p>
    <w:p w14:paraId="6665F20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002CF55" w14:textId="77777777" w:rsidR="008935FE" w:rsidRPr="008935FE" w:rsidRDefault="008935FE" w:rsidP="008935FE">
      <w:pPr>
        <w:spacing w:after="0" w:line="240" w:lineRule="auto"/>
        <w:ind w:left="360"/>
        <w:rPr>
          <w:rFonts w:ascii="Calibri" w:eastAsia="Times New Roman" w:hAnsi="Calibri" w:cs="Times New Roman"/>
          <w:lang w:val="en-CA"/>
        </w:rPr>
      </w:pPr>
    </w:p>
    <w:p w14:paraId="36D8D31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3726B95A" w14:textId="77777777" w:rsidR="008935FE" w:rsidRPr="008935FE" w:rsidRDefault="008935FE" w:rsidP="008935FE">
      <w:pPr>
        <w:spacing w:after="0" w:line="240" w:lineRule="auto"/>
        <w:ind w:left="360"/>
        <w:rPr>
          <w:rFonts w:ascii="Calibri" w:eastAsia="Times New Roman" w:hAnsi="Calibri" w:cs="Times New Roman"/>
          <w:lang w:val="en-CA"/>
        </w:rPr>
      </w:pPr>
    </w:p>
    <w:p w14:paraId="63A17AAC"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EC158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30032F0B" w14:textId="77777777" w:rsidR="008935FE" w:rsidRPr="008935FE" w:rsidRDefault="008935FE" w:rsidP="008935FE">
      <w:pPr>
        <w:spacing w:after="0" w:line="240" w:lineRule="auto"/>
        <w:ind w:left="360"/>
        <w:rPr>
          <w:rFonts w:ascii="Calibri" w:eastAsia="Times New Roman" w:hAnsi="Calibri" w:cs="Times New Roman"/>
          <w:lang w:val="fr-CA"/>
        </w:rPr>
      </w:pPr>
    </w:p>
    <w:p w14:paraId="05307FA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309E0E8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3A9FF0E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24E915E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1CF8EAF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145A25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614D179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658F56A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46FBE0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47EA9D7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0EA7A50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50733D0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6FFA4CC7" w14:textId="77777777" w:rsidR="008935FE" w:rsidRPr="008935FE" w:rsidRDefault="008935FE" w:rsidP="008935FE">
      <w:pPr>
        <w:spacing w:after="0" w:line="240" w:lineRule="auto"/>
        <w:ind w:left="360"/>
        <w:rPr>
          <w:rFonts w:ascii="Calibri" w:eastAsia="Times New Roman" w:hAnsi="Calibri" w:cs="Times New Roman"/>
          <w:lang w:val="fr-CA"/>
        </w:rPr>
      </w:pPr>
    </w:p>
    <w:p w14:paraId="7060507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39FB23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7299F33F"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1715AE6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Quel est le plus haut niveau de scolarité que vous avez atteint ? (LIRE LA LISTE JUSQU’À INTERRUPTION ; ACCEPTEZ UNE RÉPONSE)</w:t>
      </w:r>
    </w:p>
    <w:p w14:paraId="35D14CDC" w14:textId="77777777" w:rsidR="008935FE" w:rsidRPr="008935FE" w:rsidRDefault="008935FE" w:rsidP="008935FE">
      <w:pPr>
        <w:spacing w:after="0" w:line="240" w:lineRule="auto"/>
        <w:ind w:left="360"/>
        <w:rPr>
          <w:rFonts w:ascii="Calibri" w:eastAsia="Times New Roman" w:hAnsi="Calibri" w:cs="Times New Roman"/>
          <w:lang w:val="fr-CA"/>
        </w:rPr>
      </w:pPr>
    </w:p>
    <w:p w14:paraId="397E75C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437935A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1C0CF44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38043E1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15CF646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504ABD8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5E5580D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113BA22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37C960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43852BC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66EC9C7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E3BB67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73D475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38A9FA9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6C004A6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623324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5F09C06A" w14:textId="77777777" w:rsidR="008935FE" w:rsidRPr="008935FE" w:rsidRDefault="008935FE" w:rsidP="008935FE">
      <w:pPr>
        <w:spacing w:after="0" w:line="240" w:lineRule="auto"/>
        <w:ind w:left="360"/>
        <w:rPr>
          <w:rFonts w:ascii="Calibri" w:eastAsia="Times New Roman" w:hAnsi="Calibri" w:cs="Times New Roman"/>
          <w:lang w:val="fr-CA"/>
        </w:rPr>
      </w:pPr>
    </w:p>
    <w:p w14:paraId="142799A6" w14:textId="77777777" w:rsidR="008935FE" w:rsidRPr="008935FE" w:rsidRDefault="008935FE" w:rsidP="008935FE">
      <w:pPr>
        <w:spacing w:after="0" w:line="240" w:lineRule="auto"/>
        <w:ind w:left="360"/>
        <w:rPr>
          <w:rFonts w:ascii="Calibri" w:eastAsia="Times New Roman" w:hAnsi="Calibri" w:cs="Times New Roman"/>
          <w:lang w:val="fr-CA"/>
        </w:rPr>
      </w:pPr>
    </w:p>
    <w:p w14:paraId="4E3E2170"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40959F01"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 xml:space="preserve">(LIRE LA LISTE JUSQU’À </w:t>
      </w:r>
      <w:proofErr w:type="gramStart"/>
      <w:r w:rsidRPr="008935FE">
        <w:rPr>
          <w:rFonts w:ascii="Calibri" w:eastAsia="Times New Roman" w:hAnsi="Calibri" w:cs="Times New Roman"/>
          <w:color w:val="0070C0"/>
          <w:lang w:val="en-CA"/>
        </w:rPr>
        <w:t>INTERRUPTION ;</w:t>
      </w:r>
      <w:proofErr w:type="gramEnd"/>
      <w:r w:rsidRPr="008935FE">
        <w:rPr>
          <w:rFonts w:ascii="Calibri" w:eastAsia="Times New Roman" w:hAnsi="Calibri" w:cs="Times New Roman"/>
          <w:color w:val="0070C0"/>
          <w:lang w:val="en-CA"/>
        </w:rPr>
        <w:t xml:space="preserve"> ACCEPTEZ UNE RÉPONSE)</w:t>
      </w:r>
    </w:p>
    <w:p w14:paraId="4701B09F" w14:textId="77777777" w:rsidR="008935FE" w:rsidRPr="008935FE" w:rsidRDefault="008935FE" w:rsidP="008935FE">
      <w:pPr>
        <w:spacing w:after="0" w:line="240" w:lineRule="auto"/>
        <w:ind w:left="360"/>
        <w:rPr>
          <w:rFonts w:ascii="Calibri" w:eastAsia="Times New Roman" w:hAnsi="Calibri" w:cs="Times New Roman"/>
          <w:lang w:val="en-CA"/>
        </w:rPr>
      </w:pPr>
    </w:p>
    <w:p w14:paraId="26E193A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36E99F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3BA4F9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42FDF4A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239F0B5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2783320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6F22B7B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21EFCA4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072F6F3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41CB5D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31CF491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783339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6036227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17D4EE6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5ECA7740"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184DB4E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7822F0C4" w14:textId="77777777" w:rsidR="008935FE" w:rsidRPr="008935FE" w:rsidRDefault="008935FE" w:rsidP="008935FE">
      <w:pPr>
        <w:spacing w:after="0" w:line="240" w:lineRule="auto"/>
        <w:ind w:left="360"/>
        <w:rPr>
          <w:rFonts w:ascii="Calibri" w:eastAsia="Times New Roman" w:hAnsi="Calibri" w:cs="Times New Roman"/>
          <w:lang w:val="fr-CA"/>
        </w:rPr>
      </w:pPr>
    </w:p>
    <w:p w14:paraId="6F7B7507" w14:textId="77777777" w:rsidR="008935FE" w:rsidRPr="008935FE" w:rsidRDefault="008935FE" w:rsidP="008935FE">
      <w:pPr>
        <w:spacing w:after="0" w:line="240" w:lineRule="auto"/>
        <w:ind w:left="360"/>
        <w:rPr>
          <w:rFonts w:ascii="Calibri" w:eastAsia="Times New Roman" w:hAnsi="Calibri" w:cs="Times New Roman"/>
          <w:lang w:val="fr-CA"/>
        </w:rPr>
      </w:pPr>
    </w:p>
    <w:p w14:paraId="6E45880C" w14:textId="77777777" w:rsidR="008935FE" w:rsidRPr="008935FE" w:rsidRDefault="008935FE" w:rsidP="008935FE">
      <w:pPr>
        <w:spacing w:after="0" w:line="240" w:lineRule="auto"/>
        <w:ind w:left="360"/>
        <w:rPr>
          <w:rFonts w:ascii="Calibri" w:eastAsia="Times New Roman" w:hAnsi="Calibri" w:cs="Times New Roman"/>
          <w:lang w:val="fr-CA"/>
        </w:rPr>
      </w:pPr>
    </w:p>
    <w:p w14:paraId="7C8133F5"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03B34B1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054B2C3" w14:textId="77777777" w:rsidR="008935FE" w:rsidRPr="008935FE" w:rsidRDefault="008935FE" w:rsidP="008935FE">
      <w:pPr>
        <w:spacing w:after="0" w:line="240" w:lineRule="auto"/>
        <w:ind w:left="360"/>
        <w:rPr>
          <w:rFonts w:ascii="Calibri" w:eastAsia="Times New Roman" w:hAnsi="Calibri" w:cs="Times New Roman"/>
          <w:lang w:val="fr-CA"/>
        </w:rPr>
      </w:pPr>
    </w:p>
    <w:p w14:paraId="1C5A8A8E"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5882276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142E6EA4"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457435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32BF88E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78F391A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3328ADE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3AA4742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5207B71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D086B97"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17143F19"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7EC561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75308C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6288D43E"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36433ED8" w14:textId="77777777" w:rsidR="008935FE" w:rsidRPr="008935FE" w:rsidRDefault="008935FE" w:rsidP="008935FE">
      <w:pPr>
        <w:spacing w:after="0" w:line="240" w:lineRule="auto"/>
        <w:ind w:left="360"/>
        <w:rPr>
          <w:rFonts w:ascii="Calibri" w:eastAsia="Times New Roman" w:hAnsi="Calibri" w:cs="Times New Roman"/>
          <w:lang w:val="fr-CA"/>
        </w:rPr>
      </w:pPr>
    </w:p>
    <w:p w14:paraId="4CCEA2A9" w14:textId="77777777" w:rsidR="008935FE" w:rsidRPr="008935FE" w:rsidRDefault="008935FE" w:rsidP="008935FE">
      <w:pPr>
        <w:spacing w:after="0" w:line="240" w:lineRule="auto"/>
        <w:ind w:left="360"/>
        <w:rPr>
          <w:rFonts w:ascii="Calibri" w:eastAsia="Times New Roman" w:hAnsi="Calibri" w:cs="Times New Roman"/>
          <w:lang w:val="fr-CA"/>
        </w:rPr>
      </w:pPr>
    </w:p>
    <w:p w14:paraId="2E42FE1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5B1AAA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29021053" w14:textId="77777777" w:rsidR="008935FE" w:rsidRPr="008935FE" w:rsidRDefault="008935FE" w:rsidP="008935FE">
      <w:pPr>
        <w:spacing w:after="0" w:line="240" w:lineRule="auto"/>
        <w:ind w:left="360"/>
        <w:rPr>
          <w:rFonts w:ascii="Calibri" w:eastAsia="Times New Roman" w:hAnsi="Calibri" w:cs="Times New Roman"/>
          <w:lang w:val="fr-CA"/>
        </w:rPr>
      </w:pPr>
    </w:p>
    <w:p w14:paraId="4F39070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59CFB7A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10C5D4F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087EA4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932E0B5" w14:textId="77777777" w:rsidR="008935FE" w:rsidRPr="008935FE" w:rsidRDefault="008935FE" w:rsidP="008935FE">
      <w:pPr>
        <w:spacing w:after="0" w:line="240" w:lineRule="auto"/>
        <w:ind w:left="360"/>
        <w:rPr>
          <w:rFonts w:ascii="Calibri" w:eastAsia="Times New Roman" w:hAnsi="Calibri" w:cs="Times New Roman"/>
          <w:lang w:val="en-CA"/>
        </w:rPr>
      </w:pPr>
    </w:p>
    <w:p w14:paraId="3FE36DD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12F90AFA" w14:textId="77777777" w:rsidR="008935FE" w:rsidRPr="008935FE" w:rsidRDefault="008935FE" w:rsidP="008935FE">
      <w:pPr>
        <w:spacing w:after="0" w:line="240" w:lineRule="auto"/>
        <w:ind w:left="360"/>
        <w:rPr>
          <w:rFonts w:ascii="Calibri" w:eastAsia="Times New Roman" w:hAnsi="Calibri" w:cs="Times New Roman"/>
          <w:lang w:val="en-CA"/>
        </w:rPr>
      </w:pPr>
    </w:p>
    <w:p w14:paraId="7726CBB2"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2661525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E9FC191" w14:textId="77777777" w:rsidR="008935FE" w:rsidRPr="008935FE" w:rsidRDefault="008935FE" w:rsidP="008935FE">
      <w:pPr>
        <w:spacing w:after="0" w:line="240" w:lineRule="auto"/>
        <w:ind w:left="360"/>
        <w:rPr>
          <w:rFonts w:ascii="Calibri" w:eastAsia="Times New Roman" w:hAnsi="Calibri" w:cs="Times New Roman"/>
          <w:b/>
          <w:lang w:val="fr-CA"/>
        </w:rPr>
      </w:pPr>
    </w:p>
    <w:p w14:paraId="51D1D73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7A39C5B8" w14:textId="77777777" w:rsidR="008935FE" w:rsidRPr="008935FE" w:rsidRDefault="008935FE" w:rsidP="008935FE">
      <w:pPr>
        <w:spacing w:after="0" w:line="240" w:lineRule="auto"/>
        <w:ind w:left="360"/>
        <w:rPr>
          <w:rFonts w:ascii="Calibri" w:eastAsia="Times New Roman" w:hAnsi="Calibri" w:cs="Times New Roman"/>
          <w:lang w:val="en-CA"/>
        </w:rPr>
      </w:pPr>
    </w:p>
    <w:p w14:paraId="15633043"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193F3D1B"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2A17E2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714E34A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(REMARQUE : LES AUTOCHTONES SE FONT POSER LA QUESTION SÉPARÉMMENT, CONFORMÉMENT AVEC LA MÉTHODOLOGIE DE STATISTIQUES CANADA)</w:t>
      </w:r>
    </w:p>
    <w:p w14:paraId="6047520B" w14:textId="77777777" w:rsidR="008935FE" w:rsidRPr="008935FE" w:rsidRDefault="008935FE" w:rsidP="008935FE">
      <w:pPr>
        <w:spacing w:after="0" w:line="240" w:lineRule="auto"/>
        <w:ind w:left="360"/>
        <w:rPr>
          <w:rFonts w:ascii="Calibri" w:eastAsia="Times New Roman" w:hAnsi="Calibri" w:cs="Times New Roman"/>
          <w:lang w:val="fr-CA"/>
        </w:rPr>
      </w:pPr>
    </w:p>
    <w:p w14:paraId="2B236C9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0A2C6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6656712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1D403AD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41F0B9F" w14:textId="77777777" w:rsidR="008935FE" w:rsidRPr="008935FE" w:rsidRDefault="008935FE" w:rsidP="008935FE">
      <w:pPr>
        <w:spacing w:after="0" w:line="240" w:lineRule="auto"/>
        <w:ind w:left="360"/>
        <w:rPr>
          <w:rFonts w:ascii="Calibri" w:eastAsia="Times New Roman" w:hAnsi="Calibri" w:cs="Times New Roman"/>
          <w:lang w:val="en-CA"/>
        </w:rPr>
      </w:pPr>
    </w:p>
    <w:p w14:paraId="0507B25C" w14:textId="0E75F4A6"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1352261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518B78A6"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6EA058A9"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8763BDD"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AE3597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4EECDFD5" w14:textId="77777777" w:rsidR="008935FE" w:rsidRPr="008935FE" w:rsidRDefault="008935FE" w:rsidP="008935FE">
      <w:pPr>
        <w:spacing w:after="0" w:line="240" w:lineRule="auto"/>
        <w:ind w:left="360"/>
        <w:rPr>
          <w:rFonts w:ascii="Calibri" w:eastAsia="Times New Roman" w:hAnsi="Calibri" w:cs="Times New Roman"/>
          <w:lang w:val="fr-CA"/>
        </w:rPr>
      </w:pPr>
    </w:p>
    <w:p w14:paraId="7053DCE5" w14:textId="77777777" w:rsidR="008935FE" w:rsidRPr="008935FE" w:rsidRDefault="008935FE" w:rsidP="008935FE">
      <w:pPr>
        <w:spacing w:after="0" w:line="240" w:lineRule="auto"/>
        <w:ind w:left="360"/>
        <w:rPr>
          <w:rFonts w:ascii="Calibri" w:eastAsia="Times New Roman" w:hAnsi="Calibri" w:cs="Times New Roman"/>
          <w:lang w:val="fr-CA"/>
        </w:rPr>
      </w:pPr>
    </w:p>
    <w:p w14:paraId="5C4E3A5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02042D1"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0B01C6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6F3E52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44DE336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1B67EF1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7D4BD69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6174302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168252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36632F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12BE19D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1F29E28"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3AA35D3"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63DFE2ED"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1F1180EE"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7D8BF45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7D298B3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3DCDAB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16409D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47F4E4B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18F78B5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6BA84A6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323C846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56AF410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1C5F51F6" w14:textId="77777777" w:rsidR="008935FE" w:rsidRPr="00DE1887" w:rsidRDefault="008935FE" w:rsidP="008935FE">
      <w:pPr>
        <w:spacing w:after="0" w:line="240" w:lineRule="auto"/>
        <w:ind w:left="360"/>
        <w:rPr>
          <w:rFonts w:ascii="Calibri" w:eastAsia="Times New Roman" w:hAnsi="Calibri" w:cs="Times New Roman"/>
          <w:color w:val="0070C0"/>
          <w:lang w:val="fr-CA"/>
        </w:rPr>
      </w:pPr>
      <w:r w:rsidRPr="00DE1887">
        <w:rPr>
          <w:rFonts w:ascii="Calibri" w:eastAsia="Times New Roman" w:hAnsi="Calibri" w:cs="Times New Roman"/>
          <w:color w:val="0070C0"/>
          <w:lang w:val="fr-CA"/>
        </w:rPr>
        <w:t xml:space="preserve">Un autre groupe </w:t>
      </w:r>
    </w:p>
    <w:p w14:paraId="0FD813BA" w14:textId="77777777" w:rsidR="008935FE" w:rsidRPr="00DE1887" w:rsidRDefault="008935FE" w:rsidP="008935FE">
      <w:pPr>
        <w:spacing w:after="0" w:line="240" w:lineRule="auto"/>
        <w:ind w:left="360"/>
        <w:rPr>
          <w:rFonts w:ascii="Calibri" w:eastAsia="Times New Roman" w:hAnsi="Calibri" w:cs="Times New Roman"/>
          <w:lang w:val="fr-CA"/>
        </w:rPr>
      </w:pPr>
    </w:p>
    <w:p w14:paraId="6F79736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w:t>
      </w:r>
      <w:proofErr w:type="gramStart"/>
      <w:r w:rsidRPr="008935FE">
        <w:rPr>
          <w:rFonts w:ascii="Calibri" w:eastAsia="Times New Roman" w:hAnsi="Calibri" w:cs="Times New Roman"/>
          <w:b/>
          <w:lang w:val="en-CA"/>
        </w:rPr>
        <w:t>=‘</w:t>
      </w:r>
      <w:proofErr w:type="gramEnd"/>
      <w:r w:rsidRPr="008935FE">
        <w:rPr>
          <w:rFonts w:ascii="Calibri" w:eastAsia="Times New Roman" w:hAnsi="Calibri" w:cs="Times New Roman"/>
          <w:b/>
          <w:lang w:val="en-CA"/>
        </w:rPr>
        <w:t>SOME OTHER GROUP’; OTHERWISE SKIP SURVEY CLOSE]</w:t>
      </w:r>
    </w:p>
    <w:p w14:paraId="214C1B8B" w14:textId="77777777" w:rsidR="008935FE" w:rsidRPr="008935FE" w:rsidRDefault="008935FE" w:rsidP="008935FE">
      <w:pPr>
        <w:spacing w:after="0" w:line="240" w:lineRule="auto"/>
        <w:ind w:left="360"/>
        <w:rPr>
          <w:rFonts w:ascii="Calibri" w:eastAsia="Times New Roman" w:hAnsi="Calibri" w:cs="Times New Roman"/>
          <w:lang w:val="en-CA"/>
        </w:rPr>
      </w:pPr>
    </w:p>
    <w:p w14:paraId="7FC96C1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6D44FBA8"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0A77508C" w14:textId="77777777" w:rsidR="008935FE" w:rsidRPr="008935FE" w:rsidRDefault="008935FE" w:rsidP="008935FE">
      <w:pPr>
        <w:spacing w:after="0" w:line="240" w:lineRule="auto"/>
        <w:ind w:left="360"/>
        <w:rPr>
          <w:rFonts w:ascii="Calibri" w:eastAsia="Times New Roman" w:hAnsi="Calibri" w:cs="Times New Roman"/>
          <w:lang w:val="fr-CA"/>
        </w:rPr>
      </w:pPr>
    </w:p>
    <w:p w14:paraId="1E59CFB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76829CE8"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0BCA730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0ABD26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0AB35A64"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1D9F5ECF"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26D047CE" w14:textId="6FA5C728" w:rsidR="003B0962" w:rsidRPr="008935FE" w:rsidRDefault="003B0962" w:rsidP="003B0962">
      <w:pPr>
        <w:rPr>
          <w:lang w:val="fr-CA" w:eastAsia="fr-FR"/>
        </w:rPr>
      </w:pPr>
    </w:p>
    <w:p w14:paraId="4D6AC6F3" w14:textId="68F0B58B" w:rsidR="003B0962" w:rsidRDefault="003B0962">
      <w:pPr>
        <w:rPr>
          <w:lang w:eastAsia="fr-FR"/>
        </w:rPr>
      </w:pPr>
      <w:r>
        <w:rPr>
          <w:lang w:eastAsia="fr-FR"/>
        </w:rPr>
        <w:br w:type="page"/>
      </w:r>
    </w:p>
    <w:p w14:paraId="757189A2" w14:textId="08C20EC9" w:rsidR="003B0962" w:rsidRDefault="003B0962" w:rsidP="003B0962">
      <w:pPr>
        <w:pStyle w:val="AppendixLevel2"/>
        <w:rPr>
          <w:rFonts w:eastAsia="Times New Roman"/>
          <w:lang w:eastAsia="fr-FR"/>
        </w:rPr>
      </w:pPr>
      <w:bookmarkStart w:id="21" w:name="_Toc484773928"/>
      <w:r>
        <w:rPr>
          <w:rFonts w:eastAsia="Times New Roman"/>
          <w:lang w:eastAsia="fr-FR"/>
        </w:rPr>
        <w:lastRenderedPageBreak/>
        <w:t>Bilingual Quantitative Research Instrument – Weeks 9-10</w:t>
      </w:r>
      <w:bookmarkEnd w:id="21"/>
    </w:p>
    <w:p w14:paraId="17BDE07B" w14:textId="2A7F7FAF" w:rsidR="003B0962" w:rsidRPr="00617E28" w:rsidRDefault="003B0962" w:rsidP="003B0962">
      <w:pPr>
        <w:rPr>
          <w:lang w:val="en-US" w:eastAsia="fr-FR"/>
        </w:rPr>
      </w:pPr>
    </w:p>
    <w:p w14:paraId="788724CB" w14:textId="77777777" w:rsidR="008935FE" w:rsidRPr="008935FE" w:rsidRDefault="008935FE" w:rsidP="008935FE">
      <w:pPr>
        <w:spacing w:after="0" w:line="240" w:lineRule="auto"/>
        <w:ind w:left="360"/>
        <w:jc w:val="center"/>
        <w:rPr>
          <w:rFonts w:ascii="Calibri" w:eastAsia="Times New Roman" w:hAnsi="Calibri" w:cs="Times New Roman"/>
          <w:b/>
          <w:lang w:val="en-CA"/>
        </w:rPr>
      </w:pPr>
      <w:r w:rsidRPr="008935FE">
        <w:rPr>
          <w:rFonts w:ascii="Calibri" w:eastAsia="Times New Roman" w:hAnsi="Calibri" w:cs="Times New Roman"/>
          <w:b/>
          <w:lang w:val="en-CA"/>
        </w:rPr>
        <w:t>[PCO Survey – October/November 2016]</w:t>
      </w:r>
    </w:p>
    <w:p w14:paraId="739B7239" w14:textId="77777777" w:rsidR="008935FE" w:rsidRPr="008935FE" w:rsidRDefault="008935FE" w:rsidP="008935FE">
      <w:pPr>
        <w:spacing w:after="0" w:line="240" w:lineRule="auto"/>
        <w:ind w:left="360"/>
        <w:rPr>
          <w:rFonts w:ascii="Calibri" w:eastAsia="Times New Roman" w:hAnsi="Calibri" w:cs="Times New Roman"/>
          <w:b/>
          <w:lang w:val="en-CA"/>
        </w:rPr>
      </w:pPr>
    </w:p>
    <w:p w14:paraId="2D79FAC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[INTRODUCTION]</w:t>
      </w:r>
    </w:p>
    <w:p w14:paraId="3B95964E" w14:textId="77777777" w:rsidR="008935FE" w:rsidRPr="008935FE" w:rsidRDefault="008935FE" w:rsidP="008935FE">
      <w:pPr>
        <w:spacing w:after="0" w:line="240" w:lineRule="auto"/>
        <w:ind w:left="360"/>
        <w:rPr>
          <w:rFonts w:ascii="Calibri" w:eastAsia="Times New Roman" w:hAnsi="Calibri" w:cs="Times New Roman"/>
          <w:lang w:val="en-CA"/>
        </w:rPr>
      </w:pPr>
    </w:p>
    <w:p w14:paraId="74B4002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(IF NEEDED: Thank you. Someone will call you shortly to complete the survey in French)</w:t>
      </w:r>
    </w:p>
    <w:p w14:paraId="3876E5DC" w14:textId="77777777" w:rsidR="008935FE" w:rsidRPr="008935FE" w:rsidRDefault="008935FE" w:rsidP="008935FE">
      <w:pPr>
        <w:spacing w:after="0" w:line="240" w:lineRule="auto"/>
        <w:ind w:left="360"/>
        <w:rPr>
          <w:rFonts w:ascii="Calibri" w:eastAsia="Times New Roman" w:hAnsi="Calibri" w:cs="Times New Roman"/>
          <w:lang w:val="en-CA"/>
        </w:rPr>
      </w:pPr>
    </w:p>
    <w:p w14:paraId="445CEEFB" w14:textId="77777777" w:rsidR="008935FE" w:rsidRPr="008935FE" w:rsidRDefault="008935FE" w:rsidP="008935FE">
      <w:pPr>
        <w:spacing w:after="0" w:line="240" w:lineRule="auto"/>
        <w:ind w:left="360"/>
        <w:rPr>
          <w:rFonts w:ascii="Calibri" w:eastAsia="Times New Roman" w:hAnsi="Calibri" w:cs="Times New Roman"/>
          <w:b/>
          <w:color w:val="0070C0"/>
          <w:lang w:val="fr-CA"/>
        </w:rPr>
      </w:pPr>
      <w:r w:rsidRPr="008935FE">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3C48E6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(AU BESOIN : Je vous remercie. Quelqu'un vous rappellera bientôt pour mener le sondage en français)</w:t>
      </w:r>
    </w:p>
    <w:p w14:paraId="53C57BD8" w14:textId="77777777" w:rsidR="008935FE" w:rsidRPr="008935FE" w:rsidRDefault="008935FE" w:rsidP="008935FE">
      <w:pPr>
        <w:spacing w:after="0" w:line="240" w:lineRule="auto"/>
        <w:rPr>
          <w:rFonts w:ascii="Calibri" w:eastAsia="Times New Roman" w:hAnsi="Calibri" w:cs="Times New Roman"/>
          <w:lang w:val="fr-CA"/>
        </w:rPr>
      </w:pPr>
    </w:p>
    <w:p w14:paraId="5A2CEBE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 - CONTINUE</w:t>
      </w:r>
    </w:p>
    <w:p w14:paraId="0861EB7C"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 CONTINUER</w:t>
      </w:r>
    </w:p>
    <w:p w14:paraId="2F93B83C"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 - ASK TO SPEAK TO ‘ELIGIBLE’ PERSON AND START AGAIN</w:t>
      </w:r>
      <w:r w:rsidRPr="008935FE">
        <w:rPr>
          <w:rFonts w:ascii="Calibri" w:eastAsia="Times New Roman" w:hAnsi="Calibri" w:cs="Times New Roman"/>
          <w:lang w:val="en-CA"/>
        </w:rPr>
        <w:tab/>
      </w:r>
    </w:p>
    <w:p w14:paraId="510F948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 DEMANDER DE PARLER AVEC LA PERSONNE ‘ÉLIGIBLE’ ET RECOMMENCER</w:t>
      </w:r>
    </w:p>
    <w:p w14:paraId="5DC140B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REFUSED - THANK AND TERMINATE</w:t>
      </w:r>
    </w:p>
    <w:p w14:paraId="59DC0E6F"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REFUSÉ - REMERCIER ET TERMINER</w:t>
      </w:r>
    </w:p>
    <w:p w14:paraId="6A229861" w14:textId="77777777" w:rsidR="008935FE" w:rsidRPr="008935FE" w:rsidRDefault="008935FE" w:rsidP="008935FE">
      <w:pPr>
        <w:spacing w:after="0" w:line="240" w:lineRule="auto"/>
        <w:ind w:left="360"/>
        <w:rPr>
          <w:rFonts w:ascii="Calibri" w:eastAsia="Times New Roman" w:hAnsi="Calibri" w:cs="Times New Roman"/>
          <w:lang w:val="en-CA"/>
        </w:rPr>
      </w:pPr>
    </w:p>
    <w:p w14:paraId="4C3CBC32" w14:textId="77777777" w:rsidR="008935FE" w:rsidRPr="008935FE" w:rsidRDefault="008935FE" w:rsidP="008935FE">
      <w:pPr>
        <w:spacing w:after="0" w:line="240" w:lineRule="auto"/>
        <w:ind w:left="360"/>
        <w:rPr>
          <w:rFonts w:ascii="Calibri" w:eastAsia="Times New Roman" w:hAnsi="Calibri" w:cs="Times New Roman"/>
          <w:lang w:val="en-CA"/>
        </w:rPr>
      </w:pPr>
    </w:p>
    <w:p w14:paraId="510CA6C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LANG.</w:t>
      </w:r>
      <w:r w:rsidRPr="008935FE">
        <w:rPr>
          <w:rFonts w:ascii="Calibri" w:eastAsia="Times New Roman" w:hAnsi="Calibri" w:cs="Times New Roman"/>
          <w:lang w:val="en-CA"/>
        </w:rPr>
        <w:tab/>
        <w:t>(DO NOT READ) CHOOSE LANGUAGE</w:t>
      </w:r>
    </w:p>
    <w:p w14:paraId="6D66E73F"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CHOISIR LA LANGUE</w:t>
      </w:r>
    </w:p>
    <w:p w14:paraId="1FC25C9E" w14:textId="77777777" w:rsidR="008935FE" w:rsidRPr="008935FE" w:rsidRDefault="008935FE" w:rsidP="008935FE">
      <w:pPr>
        <w:spacing w:after="0" w:line="240" w:lineRule="auto"/>
        <w:ind w:left="360"/>
        <w:rPr>
          <w:rFonts w:ascii="Calibri" w:eastAsia="Times New Roman" w:hAnsi="Calibri" w:cs="Times New Roman"/>
          <w:lang w:val="fr-CA"/>
        </w:rPr>
      </w:pPr>
    </w:p>
    <w:p w14:paraId="7E67CF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English </w:t>
      </w:r>
    </w:p>
    <w:p w14:paraId="6F877AE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Anglais</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3B83056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French</w:t>
      </w:r>
    </w:p>
    <w:p w14:paraId="2C730248"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Français</w:t>
      </w:r>
      <w:r w:rsidRPr="008935FE">
        <w:rPr>
          <w:rFonts w:ascii="Calibri" w:eastAsia="Times New Roman" w:hAnsi="Calibri" w:cs="Times New Roman"/>
          <w:lang w:val="en-CA"/>
        </w:rPr>
        <w:tab/>
      </w:r>
      <w:r w:rsidRPr="008935FE">
        <w:rPr>
          <w:rFonts w:ascii="Calibri" w:eastAsia="Times New Roman" w:hAnsi="Calibri" w:cs="Times New Roman"/>
          <w:color w:val="0070C0"/>
          <w:lang w:val="en-CA"/>
        </w:rPr>
        <w:t xml:space="preserve"> </w:t>
      </w:r>
      <w:r w:rsidRPr="008935FE">
        <w:rPr>
          <w:rFonts w:ascii="Calibri" w:eastAsia="Times New Roman" w:hAnsi="Calibri" w:cs="Times New Roman"/>
          <w:color w:val="0070C0"/>
          <w:lang w:val="en-CA"/>
        </w:rPr>
        <w:tab/>
        <w:t xml:space="preserve"> </w:t>
      </w:r>
    </w:p>
    <w:p w14:paraId="532B5108" w14:textId="77777777" w:rsidR="008935FE" w:rsidRPr="008935FE" w:rsidRDefault="008935FE" w:rsidP="008935FE">
      <w:pPr>
        <w:spacing w:after="0" w:line="240" w:lineRule="auto"/>
        <w:ind w:left="360"/>
        <w:rPr>
          <w:rFonts w:ascii="Calibri" w:eastAsia="Times New Roman" w:hAnsi="Calibri" w:cs="Times New Roman"/>
          <w:lang w:val="en-CA"/>
        </w:rPr>
      </w:pPr>
    </w:p>
    <w:p w14:paraId="3FD087A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S1a IF LANDLINE SAMPLE] </w:t>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r w:rsidRPr="008935FE">
        <w:rPr>
          <w:rFonts w:ascii="Calibri" w:eastAsia="Times New Roman" w:hAnsi="Calibri" w:cs="Times New Roman"/>
          <w:b/>
          <w:lang w:val="en-CA"/>
        </w:rPr>
        <w:tab/>
      </w:r>
    </w:p>
    <w:p w14:paraId="3DF20E01"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S1a.</w:t>
      </w:r>
      <w:r w:rsidRPr="008935FE">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8935FE">
        <w:rPr>
          <w:rFonts w:ascii="Calibri" w:eastAsia="Times New Roman" w:hAnsi="Calibri" w:cs="Times New Roman"/>
          <w:lang w:val="en-CA"/>
        </w:rPr>
        <w:t>that</w:t>
      </w:r>
      <w:proofErr w:type="gramEnd"/>
      <w:r w:rsidRPr="008935FE">
        <w:rPr>
          <w:rFonts w:ascii="Calibri" w:eastAsia="Times New Roman" w:hAnsi="Calibri" w:cs="Times New Roman"/>
          <w:lang w:val="en-CA"/>
        </w:rPr>
        <w:t xml:space="preserve"> be you?</w:t>
      </w:r>
    </w:p>
    <w:p w14:paraId="0A101681"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 xml:space="preserve">(IF </w:t>
      </w:r>
      <w:r w:rsidRPr="008935FE">
        <w:rPr>
          <w:rFonts w:ascii="Calibri" w:eastAsia="Times New Roman" w:hAnsi="Calibri" w:cs="Times New Roman"/>
          <w:lang w:val="en-US"/>
        </w:rPr>
        <w:t>NOT</w:t>
      </w:r>
      <w:r w:rsidRPr="008935FE">
        <w:rPr>
          <w:rFonts w:ascii="Calibri" w:eastAsia="Times New Roman" w:hAnsi="Calibri" w:cs="Times New Roman"/>
          <w:lang w:val="en-CA"/>
        </w:rPr>
        <w:t>, ASK TO SPEAK WITH MEMBER 18+ WITH THE LAST BIRTHDAY)</w:t>
      </w:r>
    </w:p>
    <w:p w14:paraId="263C1A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6AC0074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(SI N’EST PAS CETTE PERSONNE, DEMANDER À PARLER AU MEMBRE DU FOYER DE 18+ QUI A ÉTÉ LE DERNIER À CÉLÉBRER SON ANNIVERSAIRE)</w:t>
      </w:r>
    </w:p>
    <w:p w14:paraId="63E38B6D" w14:textId="77777777" w:rsidR="008935FE" w:rsidRPr="008935FE" w:rsidRDefault="008935FE" w:rsidP="008935FE">
      <w:pPr>
        <w:spacing w:after="0" w:line="240" w:lineRule="auto"/>
        <w:ind w:left="360"/>
        <w:rPr>
          <w:rFonts w:ascii="Calibri" w:eastAsia="Times New Roman" w:hAnsi="Calibri" w:cs="Times New Roman"/>
          <w:highlight w:val="yellow"/>
          <w:lang w:val="fr-CA"/>
        </w:rPr>
      </w:pPr>
    </w:p>
    <w:p w14:paraId="2B68B8A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Yes (CONTINUE)</w:t>
      </w:r>
    </w:p>
    <w:p w14:paraId="6B7FBE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Oui (CONTINUER)</w:t>
      </w:r>
    </w:p>
    <w:p w14:paraId="1EC673F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No (TERMINATE) </w:t>
      </w:r>
    </w:p>
    <w:p w14:paraId="3E5ABF7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Non (TERMINER)</w:t>
      </w:r>
    </w:p>
    <w:p w14:paraId="3A6F1231" w14:textId="77777777" w:rsidR="008935FE" w:rsidRPr="008935FE" w:rsidRDefault="008935FE" w:rsidP="008935FE">
      <w:pPr>
        <w:spacing w:after="0" w:line="240" w:lineRule="auto"/>
        <w:ind w:left="360"/>
        <w:rPr>
          <w:rFonts w:ascii="Calibri" w:eastAsia="Times New Roman" w:hAnsi="Calibri" w:cs="Times New Roman"/>
          <w:lang w:val="fr-CA"/>
        </w:rPr>
      </w:pPr>
    </w:p>
    <w:p w14:paraId="5219A7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S1a=NO/DK/REF THANK &amp; TERMINATE (COUNT AS REFUSAL); OTHERWISE CONTINUE]</w:t>
      </w:r>
    </w:p>
    <w:p w14:paraId="3D497664" w14:textId="77777777" w:rsidR="008935FE" w:rsidRPr="008935FE" w:rsidRDefault="008935FE" w:rsidP="008935FE">
      <w:pPr>
        <w:spacing w:after="0" w:line="240" w:lineRule="auto"/>
        <w:ind w:left="360"/>
        <w:rPr>
          <w:rFonts w:ascii="Calibri" w:eastAsia="Times New Roman" w:hAnsi="Calibri" w:cs="Times New Roman"/>
          <w:b/>
          <w:lang w:val="en-CA"/>
        </w:rPr>
      </w:pPr>
    </w:p>
    <w:p w14:paraId="464FC18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[ASK S1b IF CELL SAMPLE] </w:t>
      </w:r>
      <w:r w:rsidRPr="008935FE">
        <w:rPr>
          <w:rFonts w:ascii="Calibri" w:eastAsia="Times New Roman" w:hAnsi="Calibri" w:cs="Times New Roman"/>
          <w:b/>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r>
    </w:p>
    <w:p w14:paraId="7CBF504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S1b.</w:t>
      </w:r>
      <w:r w:rsidRPr="008935FE">
        <w:rPr>
          <w:rFonts w:ascii="Calibri" w:eastAsia="Times New Roman" w:hAnsi="Calibri" w:cs="Times New Roman"/>
          <w:lang w:val="en-CA"/>
        </w:rPr>
        <w:tab/>
        <w:t>Are you 18 years of age or older?</w:t>
      </w:r>
    </w:p>
    <w:p w14:paraId="5277622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18 ans ou plus ?</w:t>
      </w:r>
    </w:p>
    <w:p w14:paraId="48FE1C9B" w14:textId="77777777" w:rsidR="008935FE" w:rsidRPr="008935FE" w:rsidRDefault="008935FE" w:rsidP="008935FE">
      <w:pPr>
        <w:spacing w:after="0" w:line="240" w:lineRule="auto"/>
        <w:ind w:left="360"/>
        <w:rPr>
          <w:rFonts w:ascii="Calibri" w:eastAsia="Times New Roman" w:hAnsi="Calibri" w:cs="Times New Roman"/>
          <w:lang w:val="fr-CA"/>
        </w:rPr>
      </w:pPr>
    </w:p>
    <w:p w14:paraId="579C525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2310440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Oui </w:t>
      </w:r>
    </w:p>
    <w:p w14:paraId="420F7C2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No </w:t>
      </w:r>
    </w:p>
    <w:p w14:paraId="671A4D9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Non </w:t>
      </w:r>
    </w:p>
    <w:p w14:paraId="77206662" w14:textId="77777777" w:rsidR="008935FE" w:rsidRPr="008935FE" w:rsidRDefault="008935FE" w:rsidP="008935FE">
      <w:pPr>
        <w:spacing w:after="0" w:line="240" w:lineRule="auto"/>
        <w:ind w:left="360"/>
        <w:rPr>
          <w:rFonts w:ascii="Calibri" w:eastAsia="Times New Roman" w:hAnsi="Calibri" w:cs="Times New Roman"/>
          <w:lang w:val="en-CA"/>
        </w:rPr>
      </w:pPr>
    </w:p>
    <w:p w14:paraId="3104C27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S1b=NO/DK/REF THANK &amp; TERMINATE; OTHERWISE CONTINUE]</w:t>
      </w:r>
    </w:p>
    <w:p w14:paraId="1EA49191" w14:textId="77777777" w:rsidR="008935FE" w:rsidRPr="008935FE" w:rsidRDefault="008935FE" w:rsidP="008935FE">
      <w:pPr>
        <w:spacing w:after="0" w:line="240" w:lineRule="auto"/>
        <w:ind w:left="360"/>
        <w:rPr>
          <w:rFonts w:ascii="Calibri" w:eastAsia="Times New Roman" w:hAnsi="Calibri" w:cs="Times New Roman"/>
          <w:lang w:val="en-CA"/>
        </w:rPr>
      </w:pPr>
    </w:p>
    <w:p w14:paraId="2A712E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CEL1 IF SAMPLE=CELLPHONE]</w:t>
      </w:r>
    </w:p>
    <w:p w14:paraId="5319B716" w14:textId="77777777" w:rsidR="008935FE" w:rsidRPr="008935FE" w:rsidRDefault="008935FE" w:rsidP="008935FE">
      <w:pPr>
        <w:spacing w:after="0" w:line="240" w:lineRule="auto"/>
        <w:ind w:left="360"/>
        <w:rPr>
          <w:rFonts w:ascii="Calibri" w:eastAsia="Times New Roman" w:hAnsi="Calibri" w:cs="Times New Roman"/>
          <w:lang w:val="en-CA"/>
        </w:rPr>
      </w:pPr>
    </w:p>
    <w:p w14:paraId="1C919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CEL1.</w:t>
      </w:r>
      <w:r w:rsidRPr="008935FE">
        <w:rPr>
          <w:rFonts w:ascii="Calibri" w:eastAsia="Times New Roman" w:hAnsi="Calibri" w:cs="Times New Roman"/>
          <w:lang w:val="en-CA"/>
        </w:rPr>
        <w:tab/>
        <w:t>Have I reached you on your cellphone?</w:t>
      </w:r>
    </w:p>
    <w:p w14:paraId="198C0049"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je vous ai joint sur votre téléphone mobile ?</w:t>
      </w:r>
    </w:p>
    <w:p w14:paraId="2AF3BDD9" w14:textId="77777777" w:rsidR="008935FE" w:rsidRPr="008935FE" w:rsidRDefault="008935FE" w:rsidP="008935FE">
      <w:pPr>
        <w:spacing w:after="0" w:line="240" w:lineRule="auto"/>
        <w:ind w:left="360"/>
        <w:rPr>
          <w:rFonts w:ascii="Calibri" w:eastAsia="Times New Roman" w:hAnsi="Calibri" w:cs="Times New Roman"/>
          <w:lang w:val="fr-CA"/>
        </w:rPr>
      </w:pPr>
    </w:p>
    <w:p w14:paraId="63C6F2B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625947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613BD8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0E5B093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557C36CD" w14:textId="77777777" w:rsidR="008935FE" w:rsidRPr="008935FE" w:rsidRDefault="008935FE" w:rsidP="008935FE">
      <w:pPr>
        <w:spacing w:after="0" w:line="240" w:lineRule="auto"/>
        <w:ind w:left="360"/>
        <w:rPr>
          <w:rFonts w:ascii="Calibri" w:eastAsia="Times New Roman" w:hAnsi="Calibri" w:cs="Times New Roman"/>
          <w:lang w:val="en-CA"/>
        </w:rPr>
      </w:pPr>
    </w:p>
    <w:p w14:paraId="194F3170" w14:textId="77777777" w:rsidR="008935FE" w:rsidRPr="008935FE" w:rsidRDefault="008935FE" w:rsidP="008935FE">
      <w:pPr>
        <w:spacing w:after="0" w:line="240" w:lineRule="auto"/>
        <w:ind w:left="360"/>
        <w:rPr>
          <w:rFonts w:ascii="Calibri" w:eastAsia="Times New Roman" w:hAnsi="Calibri" w:cs="Times New Roman"/>
          <w:lang w:val="en-CA"/>
        </w:rPr>
      </w:pPr>
    </w:p>
    <w:p w14:paraId="0E285CC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CEL2 IF CEL1=YES; IF CEL1=DK/REF, THANK AND TERMINATE]</w:t>
      </w:r>
    </w:p>
    <w:p w14:paraId="3D7CC00C" w14:textId="77777777" w:rsidR="008935FE" w:rsidRPr="008935FE" w:rsidRDefault="008935FE" w:rsidP="008935FE">
      <w:pPr>
        <w:spacing w:after="0" w:line="240" w:lineRule="auto"/>
        <w:ind w:left="360"/>
        <w:rPr>
          <w:rFonts w:ascii="Calibri" w:eastAsia="Times New Roman" w:hAnsi="Calibri" w:cs="Times New Roman"/>
          <w:lang w:val="en-CA"/>
        </w:rPr>
      </w:pPr>
    </w:p>
    <w:p w14:paraId="75E0603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CEL2.</w:t>
      </w:r>
      <w:r w:rsidRPr="008935FE">
        <w:rPr>
          <w:rFonts w:ascii="Calibri" w:eastAsia="Times New Roman" w:hAnsi="Calibri" w:cs="Times New Roman"/>
          <w:lang w:val="en-CA"/>
        </w:rPr>
        <w:tab/>
        <w:t>Are you in a safe environment to talk?</w:t>
      </w:r>
    </w:p>
    <w:p w14:paraId="3BD78E8C"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dans un environnement sécuritaire pour parler ?</w:t>
      </w:r>
    </w:p>
    <w:p w14:paraId="57845AD0" w14:textId="77777777" w:rsidR="008935FE" w:rsidRPr="008935FE" w:rsidRDefault="008935FE" w:rsidP="008935FE">
      <w:pPr>
        <w:spacing w:after="0" w:line="240" w:lineRule="auto"/>
        <w:ind w:left="360"/>
        <w:rPr>
          <w:rFonts w:ascii="Calibri" w:eastAsia="Times New Roman" w:hAnsi="Calibri" w:cs="Times New Roman"/>
          <w:lang w:val="fr-CA"/>
        </w:rPr>
      </w:pPr>
    </w:p>
    <w:p w14:paraId="0B9CC21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17CFC99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975BE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550B159B"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color w:val="0070C0"/>
          <w:lang w:val="en-CA"/>
        </w:rPr>
        <w:tab/>
      </w:r>
      <w:r w:rsidRPr="008935FE">
        <w:rPr>
          <w:rFonts w:ascii="Calibri" w:eastAsia="Times New Roman" w:hAnsi="Calibri" w:cs="Times New Roman"/>
          <w:lang w:val="en-CA"/>
        </w:rPr>
        <w:t xml:space="preserve"> </w:t>
      </w:r>
      <w:r w:rsidRPr="008935FE">
        <w:rPr>
          <w:rFonts w:ascii="Calibri" w:eastAsia="Times New Roman" w:hAnsi="Calibri" w:cs="Times New Roman"/>
          <w:lang w:val="en-CA"/>
        </w:rPr>
        <w:tab/>
        <w:t xml:space="preserve"> </w:t>
      </w:r>
    </w:p>
    <w:p w14:paraId="2548C88E" w14:textId="77777777" w:rsidR="008935FE" w:rsidRPr="008935FE" w:rsidRDefault="008935FE" w:rsidP="008935FE">
      <w:pPr>
        <w:spacing w:after="0" w:line="240" w:lineRule="auto"/>
        <w:ind w:left="360"/>
        <w:rPr>
          <w:rFonts w:ascii="Calibri" w:eastAsia="Times New Roman" w:hAnsi="Calibri" w:cs="Times New Roman"/>
          <w:lang w:val="en-CA"/>
        </w:rPr>
      </w:pPr>
    </w:p>
    <w:p w14:paraId="7442C2F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CEL2=NO/DK/REF THANK &amp; TERMINATE; OTHERWISE CONTINUE]</w:t>
      </w:r>
    </w:p>
    <w:p w14:paraId="403EF764" w14:textId="77777777" w:rsidR="008935FE" w:rsidRPr="008935FE" w:rsidRDefault="008935FE" w:rsidP="008935FE">
      <w:pPr>
        <w:spacing w:after="0" w:line="240" w:lineRule="auto"/>
        <w:ind w:left="360"/>
        <w:rPr>
          <w:rFonts w:ascii="Calibri" w:eastAsia="Times New Roman" w:hAnsi="Calibri" w:cs="Times New Roman"/>
          <w:lang w:val="en-CA"/>
        </w:rPr>
      </w:pPr>
    </w:p>
    <w:p w14:paraId="4AA599D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FSAPROV IF PHONFRAM=2 (CELLPHONE); OTHERWISE SKIP TO QFSA]</w:t>
      </w:r>
    </w:p>
    <w:p w14:paraId="4E0C61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[LANDLINE REGION ALLOCAITON BASED ON AREA CODE/EXCHANGE]</w:t>
      </w:r>
    </w:p>
    <w:p w14:paraId="4BFD41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[FSAPROV] </w:t>
      </w:r>
    </w:p>
    <w:p w14:paraId="4DD800F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[Single Punch PREQUAL]</w:t>
      </w:r>
      <w:r w:rsidRPr="008935FE">
        <w:rPr>
          <w:rFonts w:ascii="Calibri" w:eastAsia="Times New Roman" w:hAnsi="Calibri" w:cs="Times New Roman"/>
          <w:b/>
          <w:lang w:val="en-CA"/>
        </w:rPr>
        <w:tab/>
      </w:r>
    </w:p>
    <w:p w14:paraId="72A9B69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[QUOTA]</w:t>
      </w:r>
    </w:p>
    <w:p w14:paraId="73CF3E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 </w:t>
      </w:r>
    </w:p>
    <w:p w14:paraId="70AF378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FSAPROV.           In which province do you live?</w:t>
      </w:r>
    </w:p>
    <w:p w14:paraId="0CF175D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en-US"/>
        </w:rPr>
        <w:t xml:space="preserve">                             </w:t>
      </w:r>
      <w:r w:rsidRPr="008935FE">
        <w:rPr>
          <w:rFonts w:ascii="Calibri" w:eastAsia="Times New Roman" w:hAnsi="Calibri" w:cs="Times New Roman"/>
          <w:color w:val="0070C0"/>
          <w:lang w:val="fr-CA"/>
        </w:rPr>
        <w:t>Dans quelle province habitez-vous ?</w:t>
      </w:r>
    </w:p>
    <w:p w14:paraId="26422CB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 xml:space="preserve"> </w:t>
      </w:r>
    </w:p>
    <w:p w14:paraId="53BB4FF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British Columbia</w:t>
      </w:r>
    </w:p>
    <w:p w14:paraId="53F8640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Colombie-Britannique </w:t>
      </w:r>
    </w:p>
    <w:p w14:paraId="7B21D5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Alberta</w:t>
      </w:r>
    </w:p>
    <w:p w14:paraId="5C1220F5"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Alberta</w:t>
      </w:r>
    </w:p>
    <w:p w14:paraId="3E873ABC"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Saskatchewan</w:t>
      </w:r>
    </w:p>
    <w:p w14:paraId="64E50F11"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Saskatchewan</w:t>
      </w:r>
    </w:p>
    <w:p w14:paraId="427FF809"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Manitoba</w:t>
      </w:r>
    </w:p>
    <w:p w14:paraId="425B4A96"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Manitoba</w:t>
      </w:r>
    </w:p>
    <w:p w14:paraId="434923C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Ontario</w:t>
      </w:r>
    </w:p>
    <w:p w14:paraId="67ED4C9F"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Ontario</w:t>
      </w:r>
    </w:p>
    <w:p w14:paraId="15A161BB"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Quebec</w:t>
      </w:r>
    </w:p>
    <w:p w14:paraId="6B2F00F9"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 xml:space="preserve">Québec  </w:t>
      </w:r>
    </w:p>
    <w:p w14:paraId="05453996"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New Brunswick</w:t>
      </w:r>
    </w:p>
    <w:p w14:paraId="4BBEDC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Nouveau-Brunswick</w:t>
      </w:r>
    </w:p>
    <w:p w14:paraId="7430201C"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Nova Scotia</w:t>
      </w:r>
    </w:p>
    <w:p w14:paraId="754CC2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Nouvelle-Écosse</w:t>
      </w:r>
    </w:p>
    <w:p w14:paraId="1CC85A4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PEI (Prince Edward Island)</w:t>
      </w:r>
    </w:p>
    <w:p w14:paraId="4D3CF598"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l'île du Prince-Édouard</w:t>
      </w:r>
    </w:p>
    <w:p w14:paraId="36A695D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Newfoundland and Labrador</w:t>
      </w:r>
    </w:p>
    <w:p w14:paraId="2FCF603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Terre-Neuve et Labrador</w:t>
      </w:r>
    </w:p>
    <w:p w14:paraId="41AA71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Yukon</w:t>
      </w:r>
    </w:p>
    <w:p w14:paraId="42D00CD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Yukon</w:t>
      </w:r>
    </w:p>
    <w:p w14:paraId="428984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North West Territories</w:t>
      </w:r>
    </w:p>
    <w:p w14:paraId="30B8672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w:t>
      </w:r>
      <w:proofErr w:type="gramStart"/>
      <w:r w:rsidRPr="008935FE">
        <w:rPr>
          <w:rFonts w:ascii="Calibri" w:eastAsia="Times New Roman" w:hAnsi="Calibri" w:cs="Times New Roman"/>
          <w:color w:val="0070C0"/>
          <w:lang w:val="fr-CA"/>
        </w:rPr>
        <w:t>territoires</w:t>
      </w:r>
      <w:proofErr w:type="gramEnd"/>
      <w:r w:rsidRPr="008935FE">
        <w:rPr>
          <w:rFonts w:ascii="Calibri" w:eastAsia="Times New Roman" w:hAnsi="Calibri" w:cs="Times New Roman"/>
          <w:color w:val="0070C0"/>
          <w:lang w:val="fr-CA"/>
        </w:rPr>
        <w:t xml:space="preserve"> du) Nord-Ouest</w:t>
      </w:r>
    </w:p>
    <w:p w14:paraId="2D59B289"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Nunavut</w:t>
      </w:r>
    </w:p>
    <w:p w14:paraId="6522FF2B"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Nunavut</w:t>
      </w:r>
    </w:p>
    <w:p w14:paraId="0AA406D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 </w:t>
      </w:r>
    </w:p>
    <w:p w14:paraId="51A62C8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FSAPROV = DK/REF, THANK &amp; TERMINATE; OTHERWISE CONTINUE]</w:t>
      </w:r>
    </w:p>
    <w:p w14:paraId="6F0653FC" w14:textId="77777777" w:rsidR="008935FE" w:rsidRPr="008935FE" w:rsidRDefault="008935FE" w:rsidP="008935FE">
      <w:pPr>
        <w:spacing w:after="0" w:line="240" w:lineRule="auto"/>
        <w:ind w:left="360"/>
        <w:rPr>
          <w:rFonts w:ascii="Calibri" w:eastAsia="Times New Roman" w:hAnsi="Calibri" w:cs="Times New Roman"/>
          <w:b/>
          <w:lang w:val="en-CA"/>
        </w:rPr>
      </w:pPr>
    </w:p>
    <w:p w14:paraId="60D0E5C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490CE20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[PROVINCE]</w:t>
      </w:r>
    </w:p>
    <w:p w14:paraId="0E4830B7" w14:textId="77777777" w:rsidR="008935FE" w:rsidRPr="008935FE" w:rsidRDefault="008935FE" w:rsidP="008935FE">
      <w:pPr>
        <w:spacing w:after="0" w:line="240" w:lineRule="auto"/>
        <w:ind w:left="360"/>
        <w:rPr>
          <w:rFonts w:ascii="Calibri" w:eastAsia="Times New Roman" w:hAnsi="Calibri" w:cs="Times New Roman"/>
          <w:b/>
          <w:lang w:val="en-CA"/>
        </w:rPr>
      </w:pPr>
    </w:p>
    <w:p w14:paraId="02818DD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BRITISH COLUMBIA</w:t>
      </w:r>
    </w:p>
    <w:p w14:paraId="3F2BFF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ALBERTA</w:t>
      </w:r>
    </w:p>
    <w:p w14:paraId="15EDE04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SASKATCHEWAN</w:t>
      </w:r>
    </w:p>
    <w:p w14:paraId="61C2C4B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MANITOBA</w:t>
      </w:r>
    </w:p>
    <w:p w14:paraId="080152B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ONTARIO</w:t>
      </w:r>
    </w:p>
    <w:p w14:paraId="35CDD1E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QUEBEC</w:t>
      </w:r>
    </w:p>
    <w:p w14:paraId="33F951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 BRUNSWICK</w:t>
      </w:r>
    </w:p>
    <w:p w14:paraId="7EA8F3E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NOVA SCOTIA</w:t>
      </w:r>
    </w:p>
    <w:p w14:paraId="32A31F72"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PEI (PRINCE EDWARD ISLAND)</w:t>
      </w:r>
    </w:p>
    <w:p w14:paraId="36FA2990"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NEWFOUNDLAND AND LABRADOR</w:t>
      </w:r>
    </w:p>
    <w:p w14:paraId="3619484A"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YUKON</w:t>
      </w:r>
    </w:p>
    <w:p w14:paraId="02F7039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NORTH WEST TERRITORIES</w:t>
      </w:r>
    </w:p>
    <w:p w14:paraId="5951A75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NUNAVUT</w:t>
      </w:r>
    </w:p>
    <w:p w14:paraId="2C8DE5F7" w14:textId="77777777" w:rsidR="008935FE" w:rsidRPr="008935FE" w:rsidRDefault="008935FE" w:rsidP="008935FE">
      <w:pPr>
        <w:spacing w:after="0" w:line="240" w:lineRule="auto"/>
        <w:ind w:left="360"/>
        <w:rPr>
          <w:rFonts w:ascii="Calibri" w:eastAsia="Times New Roman" w:hAnsi="Calibri" w:cs="Times New Roman"/>
          <w:lang w:val="en-CA"/>
        </w:rPr>
      </w:pPr>
    </w:p>
    <w:p w14:paraId="5ABBFD0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ALL]</w:t>
      </w:r>
    </w:p>
    <w:p w14:paraId="78E726F8" w14:textId="77777777" w:rsidR="008935FE" w:rsidRPr="008935FE" w:rsidRDefault="008935FE" w:rsidP="008935FE">
      <w:pPr>
        <w:spacing w:after="0" w:line="240" w:lineRule="auto"/>
        <w:ind w:left="360"/>
        <w:rPr>
          <w:rFonts w:ascii="Calibri" w:eastAsia="Times New Roman" w:hAnsi="Calibri" w:cs="Times New Roman"/>
          <w:lang w:val="en-CA"/>
        </w:rPr>
      </w:pPr>
    </w:p>
    <w:p w14:paraId="56CEFD1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QFSA.</w:t>
      </w:r>
      <w:r w:rsidRPr="008935FE">
        <w:rPr>
          <w:rFonts w:ascii="Calibri" w:eastAsia="Times New Roman" w:hAnsi="Calibri" w:cs="Times New Roman"/>
          <w:lang w:val="en-CA"/>
        </w:rPr>
        <w:tab/>
        <w:t>Can you please tell me the first three digits of your postal code?</w:t>
      </w:r>
    </w:p>
    <w:p w14:paraId="5DD0451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Veuillez me donner les trois premiers caractères de votre code postal.</w:t>
      </w:r>
      <w:r w:rsidRPr="008935FE">
        <w:rPr>
          <w:rFonts w:ascii="Calibri" w:eastAsia="Times New Roman" w:hAnsi="Calibri" w:cs="Times New Roman"/>
          <w:lang w:val="fr-CA"/>
        </w:rPr>
        <w:t xml:space="preserve"> </w:t>
      </w:r>
    </w:p>
    <w:p w14:paraId="19F6F56C" w14:textId="77777777" w:rsidR="008935FE" w:rsidRPr="008935FE" w:rsidRDefault="008935FE" w:rsidP="008935FE">
      <w:pPr>
        <w:spacing w:after="0" w:line="240" w:lineRule="auto"/>
        <w:ind w:left="360"/>
        <w:rPr>
          <w:rFonts w:ascii="Calibri" w:eastAsia="Times New Roman" w:hAnsi="Calibri" w:cs="Times New Roman"/>
          <w:b/>
          <w:lang w:val="fr-CA"/>
        </w:rPr>
      </w:pPr>
    </w:p>
    <w:p w14:paraId="3231EBF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[INSERT POSTAL CODE MODULE]</w:t>
      </w:r>
    </w:p>
    <w:p w14:paraId="4035C090" w14:textId="77777777" w:rsidR="008935FE" w:rsidRPr="008935FE" w:rsidRDefault="008935FE" w:rsidP="008935FE">
      <w:pPr>
        <w:spacing w:after="0" w:line="240" w:lineRule="auto"/>
        <w:rPr>
          <w:rFonts w:ascii="Calibri" w:eastAsia="Times New Roman" w:hAnsi="Calibri" w:cs="Times New Roman"/>
          <w:b/>
          <w:lang w:val="en-CA"/>
        </w:rPr>
      </w:pPr>
    </w:p>
    <w:p w14:paraId="692934B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 IF SAMPLE=CELLPHONE]</w:t>
      </w:r>
    </w:p>
    <w:p w14:paraId="6CD95475" w14:textId="77777777" w:rsidR="008935FE" w:rsidRPr="008935FE" w:rsidRDefault="008935FE" w:rsidP="008935FE">
      <w:pPr>
        <w:spacing w:after="0" w:line="240" w:lineRule="auto"/>
        <w:ind w:left="360"/>
        <w:rPr>
          <w:rFonts w:ascii="Calibri" w:eastAsia="Times New Roman" w:hAnsi="Calibri" w:cs="Times New Roman"/>
          <w:lang w:val="en-CA"/>
        </w:rPr>
      </w:pPr>
    </w:p>
    <w:p w14:paraId="6889FAD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At home, do you have a traditional telephone line other than a cell phone? </w:t>
      </w:r>
    </w:p>
    <w:p w14:paraId="106A2C4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terrestre traditionnel, différent d´un téléphone cellulaire ?</w:t>
      </w:r>
    </w:p>
    <w:p w14:paraId="543195E1" w14:textId="77777777" w:rsidR="008935FE" w:rsidRPr="008935FE" w:rsidRDefault="008935FE" w:rsidP="008935FE">
      <w:pPr>
        <w:spacing w:after="0" w:line="240" w:lineRule="auto"/>
        <w:ind w:left="360"/>
        <w:rPr>
          <w:rFonts w:ascii="Calibri" w:eastAsia="Times New Roman" w:hAnsi="Calibri" w:cs="Times New Roman"/>
          <w:lang w:val="fr-CA"/>
        </w:rPr>
      </w:pPr>
    </w:p>
    <w:p w14:paraId="0D4FB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Yes </w:t>
      </w:r>
    </w:p>
    <w:p w14:paraId="470997D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Oui</w:t>
      </w:r>
      <w:r w:rsidRPr="008935FE">
        <w:rPr>
          <w:rFonts w:ascii="Calibri" w:eastAsia="Times New Roman" w:hAnsi="Calibri" w:cs="Times New Roman"/>
          <w:color w:val="0070C0"/>
          <w:lang w:val="en-CA"/>
        </w:rPr>
        <w:tab/>
        <w:t xml:space="preserve"> </w:t>
      </w:r>
      <w:r w:rsidRPr="008935FE">
        <w:rPr>
          <w:rFonts w:ascii="Calibri" w:eastAsia="Times New Roman" w:hAnsi="Calibri" w:cs="Times New Roman"/>
          <w:lang w:val="en-CA"/>
        </w:rPr>
        <w:tab/>
        <w:t xml:space="preserve"> </w:t>
      </w:r>
    </w:p>
    <w:p w14:paraId="5613483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3CC5F41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color w:val="0070C0"/>
          <w:lang w:val="en-CA"/>
        </w:rPr>
        <w:t>Non</w:t>
      </w:r>
      <w:r w:rsidRPr="008935FE">
        <w:rPr>
          <w:rFonts w:ascii="Calibri" w:eastAsia="Times New Roman" w:hAnsi="Calibri" w:cs="Times New Roman"/>
          <w:lang w:val="en-CA"/>
        </w:rPr>
        <w:tab/>
        <w:t xml:space="preserve"> </w:t>
      </w:r>
      <w:r w:rsidRPr="008935FE">
        <w:rPr>
          <w:rFonts w:ascii="Calibri" w:eastAsia="Times New Roman" w:hAnsi="Calibri" w:cs="Times New Roman"/>
          <w:lang w:val="en-CA"/>
        </w:rPr>
        <w:tab/>
        <w:t xml:space="preserve"> </w:t>
      </w:r>
    </w:p>
    <w:p w14:paraId="11310FB6" w14:textId="77777777" w:rsidR="008935FE" w:rsidRPr="008935FE" w:rsidRDefault="008935FE" w:rsidP="008935FE">
      <w:pPr>
        <w:spacing w:after="0" w:line="240" w:lineRule="auto"/>
        <w:ind w:left="360"/>
        <w:rPr>
          <w:rFonts w:ascii="Calibri" w:eastAsia="Times New Roman" w:hAnsi="Calibri" w:cs="Times New Roman"/>
          <w:lang w:val="en-CA"/>
        </w:rPr>
      </w:pPr>
    </w:p>
    <w:p w14:paraId="2234834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QBB IF SAMPLE=LANDLINE]</w:t>
      </w:r>
    </w:p>
    <w:p w14:paraId="539DCDB4" w14:textId="77777777" w:rsidR="008935FE" w:rsidRPr="008935FE" w:rsidRDefault="008935FE" w:rsidP="008935FE">
      <w:pPr>
        <w:spacing w:after="0" w:line="240" w:lineRule="auto"/>
        <w:ind w:left="360"/>
        <w:rPr>
          <w:rFonts w:ascii="Calibri" w:eastAsia="Times New Roman" w:hAnsi="Calibri" w:cs="Times New Roman"/>
          <w:lang w:val="en-CA"/>
        </w:rPr>
      </w:pPr>
    </w:p>
    <w:p w14:paraId="67E95D1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QBB.</w:t>
      </w:r>
      <w:r w:rsidRPr="008935FE">
        <w:rPr>
          <w:rFonts w:ascii="Calibri" w:eastAsia="Times New Roman" w:hAnsi="Calibri" w:cs="Times New Roman"/>
          <w:lang w:val="en-CA"/>
        </w:rPr>
        <w:tab/>
        <w:t xml:space="preserve">At home, do you have a cell phone as well as a traditional telephone line? </w:t>
      </w:r>
    </w:p>
    <w:p w14:paraId="7EA5080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la maison, avez-vous un téléphone cellulaire ainsi qu'une ligne téléphonique traditionnelle ?</w:t>
      </w:r>
    </w:p>
    <w:p w14:paraId="1C31079A" w14:textId="77777777" w:rsidR="008935FE" w:rsidRPr="008935FE" w:rsidRDefault="008935FE" w:rsidP="008935FE">
      <w:pPr>
        <w:spacing w:after="0" w:line="240" w:lineRule="auto"/>
        <w:ind w:left="360"/>
        <w:rPr>
          <w:rFonts w:ascii="Calibri" w:eastAsia="Times New Roman" w:hAnsi="Calibri" w:cs="Times New Roman"/>
          <w:lang w:val="fr-CA"/>
        </w:rPr>
      </w:pPr>
    </w:p>
    <w:p w14:paraId="1FFD4E8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Yes</w:t>
      </w:r>
    </w:p>
    <w:p w14:paraId="53BA51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Oui</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2DDA7D5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No</w:t>
      </w:r>
    </w:p>
    <w:p w14:paraId="3207ED2B"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color w:val="0070C0"/>
          <w:lang w:val="en-US"/>
        </w:rPr>
        <w:t>Non</w:t>
      </w:r>
      <w:r w:rsidRPr="008935FE">
        <w:rPr>
          <w:rFonts w:ascii="Calibri" w:eastAsia="Times New Roman" w:hAnsi="Calibri" w:cs="Times New Roman"/>
          <w:lang w:val="en-US"/>
        </w:rPr>
        <w:tab/>
      </w:r>
      <w:r w:rsidRPr="008935FE">
        <w:rPr>
          <w:rFonts w:ascii="Calibri" w:eastAsia="Times New Roman" w:hAnsi="Calibri" w:cs="Times New Roman"/>
          <w:lang w:val="en-US"/>
        </w:rPr>
        <w:tab/>
        <w:t xml:space="preserve"> </w:t>
      </w:r>
      <w:r w:rsidRPr="008935FE">
        <w:rPr>
          <w:rFonts w:ascii="Calibri" w:eastAsia="Times New Roman" w:hAnsi="Calibri" w:cs="Times New Roman"/>
          <w:lang w:val="en-US"/>
        </w:rPr>
        <w:tab/>
        <w:t xml:space="preserve"> </w:t>
      </w:r>
    </w:p>
    <w:p w14:paraId="75224DAE" w14:textId="77777777" w:rsidR="008935FE" w:rsidRPr="008935FE" w:rsidRDefault="008935FE" w:rsidP="008935FE">
      <w:pPr>
        <w:spacing w:after="0" w:line="240" w:lineRule="auto"/>
        <w:ind w:left="360"/>
        <w:rPr>
          <w:rFonts w:ascii="Calibri" w:eastAsia="Times New Roman" w:hAnsi="Calibri" w:cs="Times New Roman"/>
          <w:lang w:val="en-US"/>
        </w:rPr>
      </w:pPr>
    </w:p>
    <w:p w14:paraId="400AFBDB"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[HIDDEN VARIABLE [PHONEOWN]</w:t>
      </w:r>
    </w:p>
    <w:p w14:paraId="006CCCEA"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 xml:space="preserve"> [QUOTA]</w:t>
      </w:r>
    </w:p>
    <w:p w14:paraId="68FDE401" w14:textId="77777777" w:rsidR="008935FE" w:rsidRPr="008935FE" w:rsidRDefault="008935FE" w:rsidP="008935FE">
      <w:pPr>
        <w:spacing w:after="0" w:line="240" w:lineRule="auto"/>
        <w:ind w:left="360"/>
        <w:rPr>
          <w:rFonts w:ascii="Calibri" w:eastAsia="Times New Roman" w:hAnsi="Calibri" w:cs="Times New Roman"/>
          <w:lang w:val="en-US"/>
        </w:rPr>
      </w:pPr>
    </w:p>
    <w:p w14:paraId="6F20E0A4"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[PHONEOWN]</w:t>
      </w:r>
    </w:p>
    <w:p w14:paraId="5B56D68F"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01-Landline </w:t>
      </w:r>
      <w:r w:rsidRPr="008935FE">
        <w:rPr>
          <w:rFonts w:ascii="Calibri" w:eastAsia="Times New Roman" w:hAnsi="Calibri" w:cs="Times New Roman"/>
          <w:b/>
          <w:lang w:val="en-US"/>
        </w:rPr>
        <w:t>[QBB=NO; OR QB=DK/REF; SAMPLE=LANDLINE]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2D7203D7"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02-Cell </w:t>
      </w:r>
      <w:r w:rsidRPr="008935FE">
        <w:rPr>
          <w:rFonts w:ascii="Calibri" w:eastAsia="Times New Roman" w:hAnsi="Calibri" w:cs="Times New Roman"/>
          <w:b/>
          <w:lang w:val="en-US"/>
        </w:rPr>
        <w:t>[QB=NO; OR QB=DK/REF; SAMPLE=CELLPHONE]</w:t>
      </w:r>
      <w:r w:rsidRPr="008935FE">
        <w:rPr>
          <w:rFonts w:ascii="Calibri" w:eastAsia="Times New Roman" w:hAnsi="Calibri" w:cs="Times New Roman"/>
          <w:b/>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0A0A2B6C"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 xml:space="preserve">03-Landline/Cell </w:t>
      </w:r>
      <w:r w:rsidRPr="008935FE">
        <w:rPr>
          <w:rFonts w:ascii="Calibri" w:eastAsia="Times New Roman" w:hAnsi="Calibri" w:cs="Times New Roman"/>
          <w:b/>
          <w:lang w:val="en-US"/>
        </w:rPr>
        <w:t>[QB=YES OR QBB=YES]</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4330795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US"/>
        </w:rPr>
        <w:tab/>
      </w:r>
    </w:p>
    <w:p w14:paraId="35AB03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GENDR.</w:t>
      </w:r>
      <w:r w:rsidRPr="008935FE">
        <w:rPr>
          <w:rFonts w:ascii="Calibri" w:eastAsia="Times New Roman" w:hAnsi="Calibri" w:cs="Times New Roman"/>
          <w:lang w:val="fr-CA"/>
        </w:rPr>
        <w:tab/>
        <w:t>(RECORD GENDER)</w:t>
      </w:r>
    </w:p>
    <w:p w14:paraId="7CA96F04" w14:textId="77777777" w:rsidR="008935FE" w:rsidRPr="008935FE" w:rsidRDefault="008935FE" w:rsidP="008935FE">
      <w:pPr>
        <w:spacing w:after="0" w:line="240" w:lineRule="auto"/>
        <w:ind w:left="1080" w:firstLine="360"/>
        <w:rPr>
          <w:rFonts w:ascii="Calibri" w:eastAsia="Times New Roman" w:hAnsi="Calibri" w:cs="Times New Roman"/>
          <w:lang w:val="fr-CA"/>
        </w:rPr>
      </w:pPr>
      <w:r w:rsidRPr="008935FE">
        <w:rPr>
          <w:rFonts w:ascii="Calibri" w:eastAsia="Times New Roman" w:hAnsi="Calibri" w:cs="Times New Roman"/>
          <w:color w:val="0070C0"/>
          <w:lang w:val="fr-CA"/>
        </w:rPr>
        <w:t>(NOTER LE SEXE)</w:t>
      </w:r>
    </w:p>
    <w:p w14:paraId="0B14DD73" w14:textId="77777777" w:rsidR="008935FE" w:rsidRPr="008935FE" w:rsidRDefault="008935FE" w:rsidP="008935FE">
      <w:pPr>
        <w:spacing w:after="0" w:line="240" w:lineRule="auto"/>
        <w:ind w:left="360"/>
        <w:rPr>
          <w:rFonts w:ascii="Calibri" w:eastAsia="Times New Roman" w:hAnsi="Calibri" w:cs="Times New Roman"/>
          <w:lang w:val="fr-CA"/>
        </w:rPr>
      </w:pPr>
    </w:p>
    <w:p w14:paraId="3A8034F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Male</w:t>
      </w:r>
    </w:p>
    <w:p w14:paraId="637C6CF9"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Homme</w:t>
      </w:r>
    </w:p>
    <w:p w14:paraId="376D81B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Female</w:t>
      </w:r>
    </w:p>
    <w:p w14:paraId="7F1653F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 xml:space="preserve">Femme </w:t>
      </w:r>
    </w:p>
    <w:p w14:paraId="169F5E88" w14:textId="77777777" w:rsidR="008935FE" w:rsidRPr="008935FE" w:rsidRDefault="008935FE" w:rsidP="008935FE">
      <w:pPr>
        <w:spacing w:after="0" w:line="240" w:lineRule="auto"/>
        <w:ind w:left="360"/>
        <w:rPr>
          <w:rFonts w:ascii="Calibri" w:eastAsia="Times New Roman" w:hAnsi="Calibri" w:cs="Times New Roman"/>
          <w:lang w:val="en-CA"/>
        </w:rPr>
      </w:pPr>
    </w:p>
    <w:p w14:paraId="7AFA455E"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[CORE – ISSUE PRIORITIES &amp; PERFORMANCE]</w:t>
      </w:r>
    </w:p>
    <w:p w14:paraId="6E442FAA" w14:textId="77777777" w:rsidR="008935FE" w:rsidRPr="008935FE" w:rsidRDefault="008935FE" w:rsidP="008935FE">
      <w:pPr>
        <w:spacing w:after="0" w:line="240" w:lineRule="auto"/>
        <w:ind w:left="360"/>
        <w:rPr>
          <w:rFonts w:ascii="Calibri" w:eastAsia="Times New Roman" w:hAnsi="Calibri" w:cs="Times New Roman"/>
          <w:lang w:val="en-CA"/>
        </w:rPr>
      </w:pPr>
    </w:p>
    <w:p w14:paraId="48E58B29"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lastRenderedPageBreak/>
        <w:t>Q1.</w:t>
      </w:r>
      <w:r w:rsidRPr="008935FE">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29188E3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E14CA85" w14:textId="77777777" w:rsidR="008935FE" w:rsidRPr="008935FE" w:rsidRDefault="008935FE" w:rsidP="008935FE">
      <w:pPr>
        <w:spacing w:after="0" w:line="240" w:lineRule="auto"/>
        <w:ind w:left="360"/>
        <w:rPr>
          <w:rFonts w:ascii="Calibri" w:eastAsia="Times New Roman" w:hAnsi="Calibri" w:cs="Times New Roman"/>
          <w:lang w:val="fr-CA"/>
        </w:rPr>
      </w:pPr>
    </w:p>
    <w:p w14:paraId="6EAA116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Economy</w:t>
      </w:r>
    </w:p>
    <w:p w14:paraId="0D6B7CE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Économie</w:t>
      </w:r>
    </w:p>
    <w:p w14:paraId="6FA2AE5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Jobs / unemployment</w:t>
      </w:r>
    </w:p>
    <w:p w14:paraId="4F07EB7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Emplois/chômage</w:t>
      </w:r>
    </w:p>
    <w:p w14:paraId="7DE131B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Environment / climate change</w:t>
      </w:r>
    </w:p>
    <w:p w14:paraId="433DDCA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Environnement/changement climatique</w:t>
      </w:r>
    </w:p>
    <w:p w14:paraId="3746C71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Health / health care</w:t>
      </w:r>
    </w:p>
    <w:p w14:paraId="3151723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Santé/soins de santé</w:t>
      </w:r>
    </w:p>
    <w:p w14:paraId="1C9750D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Debt / deficit</w:t>
      </w:r>
    </w:p>
    <w:p w14:paraId="74043B8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Dette/déficit</w:t>
      </w:r>
    </w:p>
    <w:p w14:paraId="616D00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Cost of living</w:t>
      </w:r>
    </w:p>
    <w:p w14:paraId="2DAFF02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Coût de la vie</w:t>
      </w:r>
    </w:p>
    <w:p w14:paraId="519D75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Taxes</w:t>
      </w:r>
    </w:p>
    <w:p w14:paraId="20B8D98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Taxes</w:t>
      </w:r>
    </w:p>
    <w:p w14:paraId="6E7CC0F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Employment insurance</w:t>
      </w:r>
    </w:p>
    <w:p w14:paraId="4302B54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Assurance-emploi</w:t>
      </w:r>
    </w:p>
    <w:p w14:paraId="59F1CCB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Trade / international trade / trade agreements</w:t>
      </w:r>
    </w:p>
    <w:p w14:paraId="2C46A95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Commerce/commerce international/ententes commerciales</w:t>
      </w:r>
    </w:p>
    <w:p w14:paraId="2DDA94C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(general mention)</w:t>
      </w:r>
    </w:p>
    <w:p w14:paraId="358A05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(en général)</w:t>
      </w:r>
    </w:p>
    <w:p w14:paraId="0AF6B29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public transit</w:t>
      </w:r>
    </w:p>
    <w:p w14:paraId="352D6F9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transport en commun</w:t>
      </w:r>
    </w:p>
    <w:p w14:paraId="2B1EEAE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roads/highways</w:t>
      </w:r>
    </w:p>
    <w:p w14:paraId="5C2704E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routes/autoroutes</w:t>
      </w:r>
    </w:p>
    <w:p w14:paraId="5FF3C8F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bridges</w:t>
      </w:r>
    </w:p>
    <w:p w14:paraId="26727F2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ponts</w:t>
      </w:r>
    </w:p>
    <w:p w14:paraId="1184F4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Infrastructure – other</w:t>
      </w:r>
    </w:p>
    <w:p w14:paraId="34B5084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Infrastructure – autre</w:t>
      </w:r>
    </w:p>
    <w:p w14:paraId="200C7AD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Education</w:t>
      </w:r>
    </w:p>
    <w:p w14:paraId="19D26B0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Éducation</w:t>
      </w:r>
    </w:p>
    <w:p w14:paraId="3860668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ISIS/Syria/Iraq mission</w:t>
      </w:r>
    </w:p>
    <w:p w14:paraId="6549F5F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L’État Islamique (EI)/mission en Syrie et en Iraq</w:t>
      </w:r>
    </w:p>
    <w:p w14:paraId="616F373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Terrorism / security</w:t>
      </w:r>
    </w:p>
    <w:p w14:paraId="02A705D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Terrorisme / sécurité</w:t>
      </w:r>
    </w:p>
    <w:p w14:paraId="5C96D08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Refugees</w:t>
      </w:r>
    </w:p>
    <w:p w14:paraId="20CBC92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Réfugiés</w:t>
      </w:r>
    </w:p>
    <w:p w14:paraId="44F1C247" w14:textId="77777777" w:rsidR="008935FE" w:rsidRPr="008935FE" w:rsidRDefault="008935FE" w:rsidP="008935FE">
      <w:pPr>
        <w:spacing w:after="0" w:line="240" w:lineRule="auto"/>
        <w:ind w:left="360"/>
        <w:rPr>
          <w:rFonts w:ascii="Calibri" w:eastAsia="Times New Roman" w:hAnsi="Calibri" w:cs="Times New Roman"/>
          <w:color w:val="000000"/>
          <w:lang w:val="fr-CA"/>
        </w:rPr>
      </w:pPr>
      <w:r w:rsidRPr="008935FE">
        <w:rPr>
          <w:rFonts w:ascii="Calibri" w:eastAsia="Times New Roman" w:hAnsi="Calibri" w:cs="Times New Roman"/>
          <w:color w:val="000000"/>
          <w:lang w:val="fr-CA"/>
        </w:rPr>
        <w:t>Immigration</w:t>
      </w:r>
    </w:p>
    <w:p w14:paraId="09B6EC1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Immigration</w:t>
      </w:r>
    </w:p>
    <w:p w14:paraId="498C277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Indigenous issues</w:t>
      </w:r>
    </w:p>
    <w:p w14:paraId="20D1E1E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Questions autochtones</w:t>
      </w:r>
    </w:p>
    <w:p w14:paraId="2ED4628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Crime</w:t>
      </w:r>
    </w:p>
    <w:p w14:paraId="24D5192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Criminalité</w:t>
      </w:r>
    </w:p>
    <w:p w14:paraId="1E31EE6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Drugs/marijuana</w:t>
      </w:r>
    </w:p>
    <w:p w14:paraId="7C933F47" w14:textId="77777777" w:rsidR="008935FE" w:rsidRPr="008935FE" w:rsidRDefault="008935FE" w:rsidP="008935FE">
      <w:pPr>
        <w:spacing w:after="0" w:line="240" w:lineRule="auto"/>
        <w:ind w:left="360"/>
        <w:rPr>
          <w:rFonts w:ascii="Calibri" w:eastAsia="Times New Roman" w:hAnsi="Calibri" w:cs="Times New Roman"/>
          <w:color w:val="0070C0"/>
          <w:lang w:val="fr-CA"/>
        </w:rPr>
      </w:pPr>
      <w:proofErr w:type="gramStart"/>
      <w:r w:rsidRPr="008935FE">
        <w:rPr>
          <w:rFonts w:ascii="Calibri" w:eastAsia="Times New Roman" w:hAnsi="Calibri" w:cs="Times New Roman"/>
          <w:color w:val="0070C0"/>
          <w:lang w:val="fr-CA"/>
        </w:rPr>
        <w:t>Drogues</w:t>
      </w:r>
      <w:proofErr w:type="gramEnd"/>
      <w:r w:rsidRPr="008935FE">
        <w:rPr>
          <w:rFonts w:ascii="Calibri" w:eastAsia="Times New Roman" w:hAnsi="Calibri" w:cs="Times New Roman"/>
          <w:color w:val="0070C0"/>
          <w:lang w:val="fr-CA"/>
        </w:rPr>
        <w:t>/marijuana</w:t>
      </w:r>
    </w:p>
    <w:p w14:paraId="37EF758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Poverty/homelessness</w:t>
      </w:r>
    </w:p>
    <w:p w14:paraId="787CF497"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Pauvreté/itinérance</w:t>
      </w:r>
    </w:p>
    <w:p w14:paraId="6CC02D4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Oil / pipelines</w:t>
      </w:r>
    </w:p>
    <w:p w14:paraId="2396EB45"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Pétrole/pipelines</w:t>
      </w:r>
    </w:p>
    <w:p w14:paraId="6FCC792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Government service delivery to citizens</w:t>
      </w:r>
    </w:p>
    <w:p w14:paraId="124FB04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Prestation de services aux citoyens</w:t>
      </w:r>
    </w:p>
    <w:p w14:paraId="162A136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Other (specify) </w:t>
      </w:r>
      <w:r w:rsidRPr="008935FE">
        <w:rPr>
          <w:rFonts w:ascii="Calibri" w:eastAsia="Times New Roman" w:hAnsi="Calibri" w:cs="Times New Roman"/>
          <w:b/>
          <w:lang w:val="fr-CA"/>
        </w:rPr>
        <w:t>[SPECIFY]</w:t>
      </w:r>
    </w:p>
    <w:p w14:paraId="6737CD3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Autre (préciser) </w:t>
      </w:r>
      <w:r w:rsidRPr="008935FE">
        <w:rPr>
          <w:rFonts w:ascii="Calibri" w:eastAsia="Times New Roman" w:hAnsi="Calibri" w:cs="Times New Roman"/>
          <w:b/>
          <w:color w:val="0070C0"/>
          <w:lang w:val="fr-CA"/>
        </w:rPr>
        <w:t>[SPECIFY]</w:t>
      </w:r>
    </w:p>
    <w:p w14:paraId="62C936B5" w14:textId="77777777" w:rsidR="008935FE" w:rsidRPr="008935FE" w:rsidRDefault="008935FE" w:rsidP="008935FE">
      <w:pPr>
        <w:spacing w:after="0" w:line="240" w:lineRule="auto"/>
        <w:ind w:left="360"/>
        <w:rPr>
          <w:rFonts w:ascii="Calibri" w:eastAsia="Times New Roman" w:hAnsi="Calibri" w:cs="Times New Roman"/>
          <w:lang w:val="fr-CA"/>
        </w:rPr>
      </w:pPr>
    </w:p>
    <w:p w14:paraId="5C44BBA2" w14:textId="77777777" w:rsidR="008935FE" w:rsidRPr="008935FE" w:rsidRDefault="008935FE" w:rsidP="008935FE">
      <w:pPr>
        <w:spacing w:after="0" w:line="240" w:lineRule="auto"/>
        <w:ind w:left="360"/>
        <w:rPr>
          <w:rFonts w:ascii="Calibri" w:eastAsia="Times New Roman" w:hAnsi="Calibri" w:cs="Times New Roman"/>
          <w:lang w:val="fr-CA"/>
        </w:rPr>
      </w:pPr>
    </w:p>
    <w:p w14:paraId="53DF15AF"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Q2.</w:t>
      </w:r>
      <w:r w:rsidRPr="008935FE">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04FC0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Dans l’ensemble, 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7E9DA319" w14:textId="77777777" w:rsidR="008935FE" w:rsidRPr="008935FE" w:rsidRDefault="008935FE" w:rsidP="008935FE">
      <w:pPr>
        <w:spacing w:after="0" w:line="240" w:lineRule="auto"/>
        <w:ind w:left="360"/>
        <w:rPr>
          <w:rFonts w:ascii="Calibri" w:eastAsia="Times New Roman" w:hAnsi="Calibri" w:cs="Times New Roman"/>
          <w:lang w:val="fr-CA"/>
        </w:rPr>
      </w:pPr>
    </w:p>
    <w:p w14:paraId="0086E248"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[1-10]</w:t>
      </w:r>
    </w:p>
    <w:p w14:paraId="51A3A2B8" w14:textId="77777777" w:rsidR="008935FE" w:rsidRPr="008935FE" w:rsidRDefault="008935FE" w:rsidP="008935FE">
      <w:pPr>
        <w:spacing w:after="0" w:line="240" w:lineRule="auto"/>
        <w:ind w:left="360"/>
        <w:rPr>
          <w:rFonts w:ascii="Calibri" w:eastAsia="Times New Roman" w:hAnsi="Calibri" w:cs="Times New Roman"/>
          <w:lang w:val="en-CA"/>
        </w:rPr>
      </w:pPr>
    </w:p>
    <w:p w14:paraId="0DA66063"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Q3.</w:t>
      </w:r>
      <w:r w:rsidRPr="008935FE">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(REPEAT SCALE AS NEEDED)</w:t>
      </w:r>
    </w:p>
    <w:p w14:paraId="42CC785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Croyez-vous que le gouvernement du Canada </w:t>
      </w:r>
      <w:proofErr w:type="gramStart"/>
      <w:r w:rsidRPr="008935FE">
        <w:rPr>
          <w:rFonts w:ascii="Calibri" w:eastAsia="Times New Roman" w:hAnsi="Calibri" w:cs="Times New Roman"/>
          <w:color w:val="0070C0"/>
          <w:lang w:val="fr-CA"/>
        </w:rPr>
        <w:t>est</w:t>
      </w:r>
      <w:proofErr w:type="gramEnd"/>
      <w:r w:rsidRPr="008935FE">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8935FE">
        <w:rPr>
          <w:rFonts w:ascii="Calibri" w:eastAsia="Times New Roman" w:hAnsi="Calibri" w:cs="Times New Roman"/>
          <w:b/>
          <w:color w:val="0070C0"/>
          <w:lang w:val="fr-CA"/>
        </w:rPr>
        <w:t>[INSÉRER ITEM]</w:t>
      </w:r>
      <w:r w:rsidRPr="008935FE">
        <w:rPr>
          <w:rFonts w:ascii="Calibri" w:eastAsia="Times New Roman" w:hAnsi="Calibri" w:cs="Times New Roman"/>
          <w:color w:val="0070C0"/>
          <w:lang w:val="fr-CA"/>
        </w:rPr>
        <w:t xml:space="preserve"> ? (RÉPÉTER L’ÉCHELLE AU BESOIN)</w:t>
      </w:r>
    </w:p>
    <w:p w14:paraId="3931EBFD" w14:textId="77777777" w:rsidR="008935FE" w:rsidRPr="008935FE" w:rsidRDefault="008935FE" w:rsidP="008935FE">
      <w:pPr>
        <w:spacing w:after="0" w:line="240" w:lineRule="auto"/>
        <w:ind w:left="360"/>
        <w:rPr>
          <w:rFonts w:ascii="Calibri" w:eastAsia="Times New Roman" w:hAnsi="Calibri" w:cs="Times New Roman"/>
          <w:lang w:val="fr-CA"/>
        </w:rPr>
      </w:pPr>
    </w:p>
    <w:p w14:paraId="4B3713D7" w14:textId="77777777" w:rsidR="008935FE" w:rsidRPr="008935FE" w:rsidRDefault="008935FE" w:rsidP="008935FE">
      <w:pPr>
        <w:spacing w:after="0" w:line="240" w:lineRule="auto"/>
        <w:ind w:left="360"/>
        <w:rPr>
          <w:rFonts w:ascii="Calibri" w:eastAsia="Times New Roman" w:hAnsi="Calibri" w:cs="Times New Roman"/>
          <w:lang w:val="fr-CA"/>
        </w:rPr>
      </w:pPr>
    </w:p>
    <w:p w14:paraId="1B00EB29"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b/>
          <w:lang w:val="en-US"/>
        </w:rPr>
        <w:t>[RANDOMIZE]</w:t>
      </w:r>
    </w:p>
    <w:p w14:paraId="0D4A456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(A.) The economy</w:t>
      </w:r>
    </w:p>
    <w:p w14:paraId="755490FF"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(A.) L’économie</w:t>
      </w:r>
    </w:p>
    <w:p w14:paraId="484B8304"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(B.) Creating jobs</w:t>
      </w:r>
    </w:p>
    <w:p w14:paraId="13EE1E60"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creation d’emplois</w:t>
      </w:r>
    </w:p>
    <w:p w14:paraId="31100E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Investing in infrastructure</w:t>
      </w:r>
    </w:p>
    <w:p w14:paraId="4FFFDB7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Les investissements dans les infrastructures</w:t>
      </w:r>
    </w:p>
    <w:p w14:paraId="2592FD6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 Health care</w:t>
      </w:r>
    </w:p>
    <w:p w14:paraId="131059D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soins de santé</w:t>
      </w:r>
    </w:p>
    <w:p w14:paraId="75529B5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 Immigration</w:t>
      </w:r>
    </w:p>
    <w:p w14:paraId="7D1F22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(F.) L’immigration</w:t>
      </w:r>
    </w:p>
    <w:p w14:paraId="2E8D320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 Aboriginal issues</w:t>
      </w:r>
    </w:p>
    <w:p w14:paraId="79C4F75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(G.) Les enjeux autochtones</w:t>
      </w:r>
    </w:p>
    <w:p w14:paraId="14523C79"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(H.) The environment </w:t>
      </w:r>
    </w:p>
    <w:p w14:paraId="31E69C5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(H.) L’environnement</w:t>
      </w:r>
    </w:p>
    <w:p w14:paraId="770879C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lastRenderedPageBreak/>
        <w:t>(L.) Financial support for retired Canadians</w:t>
      </w:r>
    </w:p>
    <w:p w14:paraId="1B351F7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 Soutien financier pour les Canadiens retraités</w:t>
      </w:r>
    </w:p>
    <w:p w14:paraId="6004CD0E" w14:textId="77777777" w:rsidR="008935FE" w:rsidRPr="008935FE" w:rsidRDefault="008935FE" w:rsidP="008935FE">
      <w:pPr>
        <w:spacing w:after="0" w:line="240" w:lineRule="auto"/>
        <w:ind w:left="360"/>
        <w:rPr>
          <w:rFonts w:ascii="Calibri" w:eastAsia="Times New Roman" w:hAnsi="Calibri" w:cs="Times New Roman"/>
          <w:lang w:val="fr-CA"/>
        </w:rPr>
      </w:pPr>
    </w:p>
    <w:p w14:paraId="333B6E19"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 xml:space="preserve">[1-10] </w:t>
      </w:r>
    </w:p>
    <w:p w14:paraId="09FB9106" w14:textId="77777777" w:rsidR="008935FE" w:rsidRPr="008935FE" w:rsidRDefault="008935FE" w:rsidP="008935FE">
      <w:pPr>
        <w:spacing w:after="0" w:line="240" w:lineRule="auto"/>
        <w:ind w:left="360"/>
        <w:rPr>
          <w:rFonts w:ascii="Calibri" w:eastAsia="Times New Roman" w:hAnsi="Calibri" w:cs="Times New Roman"/>
          <w:lang w:val="en-CA"/>
        </w:rPr>
      </w:pPr>
    </w:p>
    <w:p w14:paraId="12F741CA" w14:textId="77777777" w:rsidR="008935FE" w:rsidRPr="008935FE" w:rsidRDefault="008935FE" w:rsidP="008935FE">
      <w:pPr>
        <w:spacing w:after="0" w:line="240" w:lineRule="auto"/>
        <w:ind w:left="360"/>
        <w:rPr>
          <w:rFonts w:ascii="Calibri" w:eastAsia="Times New Roman" w:hAnsi="Calibri" w:cs="Times New Roman"/>
          <w:lang w:val="en-CA"/>
        </w:rPr>
      </w:pPr>
    </w:p>
    <w:p w14:paraId="32A3951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[NEWS]</w:t>
      </w:r>
    </w:p>
    <w:p w14:paraId="489C2BE3" w14:textId="77777777" w:rsidR="008935FE" w:rsidRPr="008935FE" w:rsidRDefault="008935FE" w:rsidP="008935FE">
      <w:pPr>
        <w:spacing w:after="0" w:line="240" w:lineRule="auto"/>
        <w:ind w:left="360"/>
        <w:rPr>
          <w:rFonts w:ascii="Calibri" w:eastAsia="Times New Roman" w:hAnsi="Calibri" w:cs="Times New Roman"/>
          <w:b/>
          <w:lang w:val="en-CA"/>
        </w:rPr>
      </w:pPr>
    </w:p>
    <w:p w14:paraId="2A4C7FB4"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N1.</w:t>
      </w:r>
      <w:r w:rsidRPr="008935FE">
        <w:rPr>
          <w:rFonts w:ascii="Calibri" w:eastAsia="Times New Roman" w:hAnsi="Calibri" w:cs="Times New Roman"/>
          <w:lang w:val="en-CA"/>
        </w:rPr>
        <w:tab/>
        <w:t xml:space="preserve">What news, announcements, initiatives or actions from the Government of Canada have you seen, read or heard recently, if anything? </w:t>
      </w:r>
      <w:r w:rsidRPr="008935FE">
        <w:rPr>
          <w:rFonts w:ascii="Calibri" w:eastAsia="Times New Roman" w:hAnsi="Calibri" w:cs="Times New Roman"/>
          <w:lang w:val="fr-CA"/>
        </w:rPr>
        <w:t>(PROBE UP TO 4 TIMES; CLARIFY VAGUE RESPONSES)</w:t>
      </w:r>
    </w:p>
    <w:p w14:paraId="53CBE6DE"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8935FE">
        <w:rPr>
          <w:rFonts w:ascii="Calibri" w:eastAsia="Times New Roman" w:hAnsi="Calibri" w:cs="Times New Roman"/>
          <w:color w:val="0070C0"/>
          <w:lang w:val="en-US"/>
        </w:rPr>
        <w:t>(SONDER JUSQU’À 4 FOIS; CLARIFIER RÉPONSES VAGUES)</w:t>
      </w:r>
    </w:p>
    <w:p w14:paraId="5064C19E" w14:textId="77777777" w:rsidR="008935FE" w:rsidRPr="008935FE" w:rsidRDefault="008935FE" w:rsidP="008935FE">
      <w:pPr>
        <w:spacing w:after="0" w:line="240" w:lineRule="auto"/>
        <w:ind w:left="360"/>
        <w:rPr>
          <w:rFonts w:ascii="Calibri" w:eastAsia="Times New Roman" w:hAnsi="Calibri" w:cs="Times New Roman"/>
          <w:lang w:val="en-US"/>
        </w:rPr>
      </w:pPr>
    </w:p>
    <w:p w14:paraId="4464A49D"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640BE92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HAVE NOT SEEN/READ/HEARD ANYTHING</w:t>
      </w:r>
    </w:p>
    <w:p w14:paraId="37FD9B3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N’A PAS VU/LU/ENTENDU QUOI QUE CE SOIT RÉCEMMENT</w:t>
      </w:r>
    </w:p>
    <w:p w14:paraId="1738A9CF" w14:textId="77777777" w:rsidR="008935FE" w:rsidRPr="008935FE" w:rsidRDefault="008935FE" w:rsidP="008935FE">
      <w:pPr>
        <w:spacing w:after="0" w:line="240" w:lineRule="auto"/>
        <w:ind w:left="360"/>
        <w:rPr>
          <w:rFonts w:ascii="Calibri" w:eastAsia="Times New Roman" w:hAnsi="Calibri" w:cs="Times New Roman"/>
          <w:lang w:val="fr-CA"/>
        </w:rPr>
      </w:pPr>
    </w:p>
    <w:p w14:paraId="73D72457"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N2.</w:t>
      </w:r>
      <w:r w:rsidRPr="008935FE">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8935FE">
        <w:rPr>
          <w:rFonts w:ascii="Calibri" w:eastAsia="Times New Roman" w:hAnsi="Calibri" w:cs="Times New Roman"/>
          <w:b/>
          <w:lang w:val="en-CA"/>
        </w:rPr>
        <w:t>[INSERT ITEM]</w:t>
      </w:r>
      <w:r w:rsidRPr="008935FE">
        <w:rPr>
          <w:rFonts w:ascii="Calibri" w:eastAsia="Times New Roman" w:hAnsi="Calibri" w:cs="Times New Roman"/>
          <w:lang w:val="en-CA"/>
        </w:rPr>
        <w:t>? (REPEAT SCALE AS NEEDED)</w:t>
      </w:r>
    </w:p>
    <w:p w14:paraId="1F9A1C0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TO INTERVIEWERS: DISCUSSING INCLUDES ANY TYPE OF DISCUSSION, INCLUDING ONLINE</w:t>
      </w:r>
      <w:proofErr w:type="gramStart"/>
      <w:r w:rsidRPr="008935FE">
        <w:rPr>
          <w:rFonts w:ascii="Calibri" w:eastAsia="Times New Roman" w:hAnsi="Calibri" w:cs="Times New Roman"/>
          <w:lang w:val="en-CA"/>
        </w:rPr>
        <w:t>. )</w:t>
      </w:r>
      <w:proofErr w:type="gramEnd"/>
    </w:p>
    <w:p w14:paraId="7631630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8935FE">
        <w:rPr>
          <w:rFonts w:ascii="Calibri" w:eastAsia="Times New Roman" w:hAnsi="Calibri" w:cs="Times New Roman"/>
          <w:b/>
          <w:color w:val="0070C0"/>
          <w:lang w:val="fr-CA"/>
        </w:rPr>
        <w:t>[INSERT ITEM]</w:t>
      </w:r>
      <w:r w:rsidRPr="008935FE">
        <w:rPr>
          <w:rFonts w:ascii="Calibri" w:eastAsia="Times New Roman" w:hAnsi="Calibri" w:cs="Times New Roman"/>
          <w:color w:val="0070C0"/>
          <w:lang w:val="fr-CA"/>
        </w:rPr>
        <w:t xml:space="preserve"> ? (RÉPÉTEZ L’ÉCHELLE AU BESOIN)</w:t>
      </w:r>
    </w:p>
    <w:p w14:paraId="5FB1B9E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AUX INTERVIEWEURS : UNE DISCUSSION VEUT DIRE N’IMPORTE QUEL TYPE D’ÉCHANGE, INCLUANT LES ÉCHANGES EN LIGNE.)</w:t>
      </w:r>
    </w:p>
    <w:p w14:paraId="40356DD1" w14:textId="77777777" w:rsidR="008935FE" w:rsidRPr="008935FE" w:rsidRDefault="008935FE" w:rsidP="008935FE">
      <w:pPr>
        <w:spacing w:after="0" w:line="240" w:lineRule="auto"/>
        <w:ind w:left="360"/>
        <w:rPr>
          <w:rFonts w:ascii="Calibri" w:eastAsia="Times New Roman" w:hAnsi="Calibri" w:cs="Times New Roman"/>
          <w:lang w:val="fr-CA"/>
        </w:rPr>
      </w:pPr>
    </w:p>
    <w:p w14:paraId="5CC2CCC8" w14:textId="77777777" w:rsidR="008935FE" w:rsidRPr="008935FE" w:rsidRDefault="008935FE" w:rsidP="008935FE">
      <w:pPr>
        <w:spacing w:after="0" w:line="240" w:lineRule="auto"/>
        <w:ind w:left="360"/>
        <w:rPr>
          <w:rFonts w:ascii="Calibri" w:eastAsia="Times New Roman" w:hAnsi="Calibri" w:cs="Times New Roman"/>
          <w:lang w:val="fr-CA"/>
        </w:rPr>
      </w:pPr>
    </w:p>
    <w:p w14:paraId="3836F70A" w14:textId="77777777" w:rsidR="008935FE" w:rsidRPr="008935FE" w:rsidRDefault="008935FE" w:rsidP="008935FE">
      <w:pPr>
        <w:spacing w:after="0" w:line="240" w:lineRule="auto"/>
        <w:ind w:left="360"/>
        <w:rPr>
          <w:rFonts w:ascii="Calibri" w:eastAsia="Times New Roman" w:hAnsi="Calibri" w:cs="Times New Roman"/>
          <w:b/>
          <w:lang w:val="fr-CA"/>
        </w:rPr>
      </w:pPr>
      <w:r w:rsidRPr="008935FE">
        <w:rPr>
          <w:rFonts w:ascii="Calibri" w:eastAsia="Times New Roman" w:hAnsi="Calibri" w:cs="Times New Roman"/>
          <w:b/>
          <w:lang w:val="fr-CA"/>
        </w:rPr>
        <w:t>[RANDOMIZE]</w:t>
      </w:r>
    </w:p>
    <w:p w14:paraId="2FB001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 Marijuana legalization</w:t>
      </w:r>
    </w:p>
    <w:p w14:paraId="0E25B92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 La légalisation de la marijuana</w:t>
      </w:r>
    </w:p>
    <w:p w14:paraId="583BD332"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(D.) Proposed pipeline projects  </w:t>
      </w:r>
    </w:p>
    <w:p w14:paraId="0A2205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 Les projets de pipelines</w:t>
      </w:r>
    </w:p>
    <w:p w14:paraId="5637CFE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(E.) Changes to Canada’s voting system</w:t>
      </w:r>
    </w:p>
    <w:p w14:paraId="36301442"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 Les changements relatifs au système électoral du Canada</w:t>
      </w:r>
    </w:p>
    <w:p w14:paraId="6D85F00E"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(K.) The federal-provincial agreement to change the Canada Pension Plan</w:t>
      </w:r>
    </w:p>
    <w:p w14:paraId="46573F3F"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(K.) L’accord fédéral-provincial pour changer le Régime de pensions du Canada</w:t>
      </w:r>
    </w:p>
    <w:p w14:paraId="1C223E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 A proposed national price on carbon</w:t>
      </w:r>
    </w:p>
    <w:p w14:paraId="68D62C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 Une tarification du carbone à l’échelle nationale</w:t>
      </w:r>
    </w:p>
    <w:p w14:paraId="7B75E8C3"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(U.) The health accord</w:t>
      </w:r>
    </w:p>
    <w:p w14:paraId="756F7EDE" w14:textId="77777777" w:rsidR="008935FE" w:rsidRPr="008935FE" w:rsidRDefault="008935FE" w:rsidP="008935FE">
      <w:pPr>
        <w:spacing w:after="0" w:line="240" w:lineRule="auto"/>
        <w:ind w:left="360"/>
        <w:rPr>
          <w:rFonts w:ascii="Calibri" w:eastAsia="Times New Roman" w:hAnsi="Calibri" w:cs="Times New Roman"/>
          <w:color w:val="0070C0"/>
          <w:lang w:val="en-US"/>
        </w:rPr>
      </w:pPr>
      <w:r w:rsidRPr="008935FE">
        <w:rPr>
          <w:rFonts w:ascii="Calibri" w:eastAsia="Times New Roman" w:hAnsi="Calibri" w:cs="Times New Roman"/>
          <w:color w:val="0070C0"/>
          <w:lang w:val="en-US"/>
        </w:rPr>
        <w:t>(U.) L’accord sur la santé</w:t>
      </w:r>
    </w:p>
    <w:p w14:paraId="5162F89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 The Federal government’s fall economic update</w:t>
      </w:r>
    </w:p>
    <w:p w14:paraId="5CE6BE7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 La mise à jour économique d’automne du gouvernement fédéral</w:t>
      </w:r>
    </w:p>
    <w:p w14:paraId="1B26F697" w14:textId="77777777" w:rsidR="008935FE" w:rsidRPr="008935FE" w:rsidRDefault="008935FE" w:rsidP="008935FE">
      <w:pPr>
        <w:spacing w:after="0" w:line="240" w:lineRule="auto"/>
        <w:ind w:left="360"/>
        <w:rPr>
          <w:rFonts w:ascii="Calibri" w:eastAsia="Times New Roman" w:hAnsi="Calibri" w:cs="Times New Roman"/>
          <w:lang w:val="fr-CA"/>
        </w:rPr>
      </w:pPr>
    </w:p>
    <w:p w14:paraId="40CEBA4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Not at all aware</w:t>
      </w:r>
    </w:p>
    <w:p w14:paraId="55CCEAD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N’êtes pas du tout au courant</w:t>
      </w:r>
    </w:p>
    <w:p w14:paraId="315A2B0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Heard a bit about it</w:t>
      </w:r>
    </w:p>
    <w:p w14:paraId="6B3154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en avez entendu parler un peu</w:t>
      </w:r>
    </w:p>
    <w:p w14:paraId="5E8D4634"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Paying attention to i</w:t>
      </w:r>
      <w:r w:rsidRPr="008935FE">
        <w:rPr>
          <w:rFonts w:ascii="Calibri" w:eastAsia="Times New Roman" w:hAnsi="Calibri" w:cs="Times New Roman"/>
          <w:lang w:val="en-CA"/>
        </w:rPr>
        <w:t>t but not discussing it</w:t>
      </w:r>
    </w:p>
    <w:p w14:paraId="6CCB2DD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sans toutefois en discuter</w:t>
      </w:r>
    </w:p>
    <w:p w14:paraId="49AAF2C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Paying attention to it and discussing it with others</w:t>
      </w:r>
    </w:p>
    <w:p w14:paraId="3E310D1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Vous y accordez de l’attention et en discutez avec d’autres</w:t>
      </w:r>
    </w:p>
    <w:p w14:paraId="7AD11AA7" w14:textId="77777777" w:rsidR="008935FE" w:rsidRPr="008935FE" w:rsidRDefault="008935FE" w:rsidP="008935FE">
      <w:pPr>
        <w:spacing w:after="0" w:line="240" w:lineRule="auto"/>
        <w:ind w:left="360"/>
        <w:rPr>
          <w:rFonts w:ascii="Calibri" w:eastAsia="Times New Roman" w:hAnsi="Calibri" w:cs="Times New Roman"/>
          <w:lang w:val="fr-CA"/>
        </w:rPr>
      </w:pPr>
    </w:p>
    <w:p w14:paraId="42F861F1"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[FALL ECONOMIC UPDATE]</w:t>
      </w:r>
    </w:p>
    <w:p w14:paraId="4DD23C55" w14:textId="77777777" w:rsidR="008935FE" w:rsidRPr="008935FE" w:rsidRDefault="008935FE" w:rsidP="008935FE">
      <w:pPr>
        <w:spacing w:after="0" w:line="240" w:lineRule="auto"/>
        <w:rPr>
          <w:rFonts w:ascii="Calibri" w:eastAsia="Times New Roman" w:hAnsi="Calibri" w:cs="Times New Roman"/>
          <w:lang w:val="en-US"/>
        </w:rPr>
      </w:pPr>
    </w:p>
    <w:p w14:paraId="1561644B"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‘NOT AT ALL AWARE’ OR ‘DK/REF’ TO ‘THE FEDERAL GOVERNMENT’S FALL ECONOMIC UPDATE’ AT N2, SKIP TO CP1; OTHERWISE ASK FE1]</w:t>
      </w:r>
    </w:p>
    <w:p w14:paraId="54515BCD" w14:textId="77777777" w:rsidR="008935FE" w:rsidRPr="008935FE" w:rsidRDefault="008935FE" w:rsidP="008935FE">
      <w:pPr>
        <w:spacing w:after="0" w:line="240" w:lineRule="auto"/>
        <w:rPr>
          <w:rFonts w:ascii="Calibri" w:eastAsia="Times New Roman" w:hAnsi="Calibri" w:cs="Times New Roman"/>
          <w:lang w:val="en-US"/>
        </w:rPr>
      </w:pPr>
    </w:p>
    <w:p w14:paraId="503B970C" w14:textId="77777777" w:rsidR="008935FE" w:rsidRPr="008935FE" w:rsidRDefault="008935FE" w:rsidP="008935FE">
      <w:pPr>
        <w:spacing w:after="0" w:line="240" w:lineRule="auto"/>
        <w:ind w:left="1440" w:hanging="1440"/>
        <w:rPr>
          <w:rFonts w:ascii="Calibri" w:eastAsia="Times New Roman" w:hAnsi="Calibri" w:cs="Times New Roman"/>
          <w:b/>
          <w:lang w:val="fr-CA"/>
        </w:rPr>
      </w:pPr>
      <w:r w:rsidRPr="008935FE">
        <w:rPr>
          <w:rFonts w:ascii="Calibri" w:eastAsia="Times New Roman" w:hAnsi="Calibri" w:cs="Times New Roman"/>
          <w:lang w:val="en-US"/>
        </w:rPr>
        <w:t>FE1.</w:t>
      </w:r>
      <w:r w:rsidRPr="008935FE">
        <w:rPr>
          <w:rFonts w:ascii="Calibri" w:eastAsia="Times New Roman" w:hAnsi="Calibri" w:cs="Times New Roman"/>
          <w:lang w:val="en-US"/>
        </w:rPr>
        <w:tab/>
        <w:t xml:space="preserve">What have you seen, read or heard, if anything, about specific initiatives in the Federal Government’s Fall Economic Update? </w:t>
      </w:r>
      <w:r w:rsidRPr="008935FE">
        <w:rPr>
          <w:rFonts w:ascii="Calibri" w:eastAsia="Times New Roman" w:hAnsi="Calibri" w:cs="Times New Roman"/>
          <w:b/>
          <w:lang w:val="fr-CA"/>
        </w:rPr>
        <w:t>(PROBE ONCE, CLARIFY VAGUE RESPONSES)</w:t>
      </w:r>
    </w:p>
    <w:p w14:paraId="191E7D7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8935FE">
        <w:rPr>
          <w:rFonts w:ascii="Calibri" w:eastAsia="Times New Roman" w:hAnsi="Calibri" w:cs="Times New Roman"/>
          <w:b/>
          <w:color w:val="0070C0"/>
          <w:lang w:val="fr-CA"/>
        </w:rPr>
        <w:t xml:space="preserve"> </w:t>
      </w:r>
      <w:r w:rsidRPr="008935FE">
        <w:rPr>
          <w:rFonts w:ascii="Calibri" w:eastAsia="Times New Roman" w:hAnsi="Calibri" w:cs="Times New Roman"/>
          <w:b/>
          <w:color w:val="0070C0"/>
          <w:lang w:val="en-US"/>
        </w:rPr>
        <w:t>(SONDER UNE FOIS, CLARIFIER DES RÉPONSES IMPRÉCISES)</w:t>
      </w:r>
    </w:p>
    <w:p w14:paraId="41BF99AA" w14:textId="77777777" w:rsidR="008935FE" w:rsidRPr="008935FE" w:rsidRDefault="008935FE" w:rsidP="008935FE">
      <w:pPr>
        <w:spacing w:after="0" w:line="240" w:lineRule="auto"/>
        <w:rPr>
          <w:rFonts w:ascii="Calibri" w:eastAsia="Times New Roman" w:hAnsi="Calibri" w:cs="Times New Roman"/>
          <w:lang w:val="en-US"/>
        </w:rPr>
      </w:pPr>
    </w:p>
    <w:p w14:paraId="6E76F662"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64D6EF75" w14:textId="77777777" w:rsidR="008935FE" w:rsidRPr="008935FE" w:rsidRDefault="008935FE" w:rsidP="008935FE">
      <w:pPr>
        <w:spacing w:after="0" w:line="240" w:lineRule="auto"/>
        <w:rPr>
          <w:rFonts w:ascii="Calibri" w:eastAsia="Times New Roman" w:hAnsi="Calibri" w:cs="Times New Roman"/>
          <w:lang w:val="en-US"/>
        </w:rPr>
      </w:pPr>
    </w:p>
    <w:p w14:paraId="24AD3E09"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lang w:val="en-US"/>
        </w:rPr>
        <w:t>FE2.</w:t>
      </w:r>
      <w:r w:rsidRPr="008935FE">
        <w:rPr>
          <w:rFonts w:ascii="Calibri" w:eastAsia="Times New Roman" w:hAnsi="Calibri" w:cs="Times New Roman"/>
          <w:lang w:val="en-US"/>
        </w:rPr>
        <w:tab/>
        <w:t xml:space="preserve">Have you seen, read or heard information about the Fall Economic Update through any of the following means? </w:t>
      </w:r>
      <w:r w:rsidRPr="008935FE">
        <w:rPr>
          <w:rFonts w:ascii="Calibri" w:eastAsia="Times New Roman" w:hAnsi="Calibri" w:cs="Times New Roman"/>
          <w:b/>
          <w:lang w:val="en-US"/>
        </w:rPr>
        <w:t>(READ LIST AND RECORD UP TO 8 ANSWERS THAT APPLY. ‘NONE OF THESE’ SHOULD NOT BE READ, AND IS EXCLUSIVE.)</w:t>
      </w:r>
    </w:p>
    <w:p w14:paraId="2531B3A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8935FE">
        <w:rPr>
          <w:rFonts w:ascii="Calibri" w:eastAsia="Times New Roman" w:hAnsi="Calibri" w:cs="Times New Roman"/>
          <w:b/>
          <w:color w:val="0070C0"/>
          <w:lang w:val="fr-CA"/>
        </w:rPr>
        <w:t>(LIRE LA LISTE ET CAPTER JUSQU’À 8 RÉPONSES QUI S’APPLIQUENT. ‘AUCUNE DE CES SOURCES’ NE DEVRAIT PAS ÊTRE LU, ET EST EXCLUSIF)</w:t>
      </w:r>
    </w:p>
    <w:p w14:paraId="7EC56248" w14:textId="77777777" w:rsidR="008935FE" w:rsidRPr="008935FE" w:rsidRDefault="008935FE" w:rsidP="008935FE">
      <w:pPr>
        <w:spacing w:after="0" w:line="240" w:lineRule="auto"/>
        <w:rPr>
          <w:rFonts w:ascii="Calibri" w:eastAsia="Times New Roman" w:hAnsi="Calibri" w:cs="Times New Roman"/>
          <w:lang w:val="fr-CA"/>
        </w:rPr>
      </w:pPr>
    </w:p>
    <w:p w14:paraId="75585DD6" w14:textId="77777777" w:rsidR="008935FE" w:rsidRPr="008935FE" w:rsidRDefault="008935FE" w:rsidP="008935FE">
      <w:pPr>
        <w:spacing w:after="0" w:line="240" w:lineRule="auto"/>
        <w:ind w:left="360"/>
        <w:rPr>
          <w:rFonts w:ascii="Calibri" w:eastAsia="Times New Roman" w:hAnsi="Calibri" w:cs="Arial"/>
          <w:b/>
          <w:lang w:val="en-US"/>
        </w:rPr>
      </w:pPr>
      <w:r w:rsidRPr="008935FE">
        <w:rPr>
          <w:rFonts w:ascii="Calibri" w:eastAsia="Times New Roman" w:hAnsi="Calibri" w:cs="Arial"/>
          <w:b/>
          <w:lang w:val="en-US"/>
        </w:rPr>
        <w:t>[RANDOMIZE; MULTIPUNCH UP TO 8]</w:t>
      </w:r>
    </w:p>
    <w:p w14:paraId="5A14DA58"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Conversations in person or on the phone with friends, family, or co-workers</w:t>
      </w:r>
    </w:p>
    <w:p w14:paraId="6D0948B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conversations en personne ou par téléphone avec des amis, de la famille ou des collègues</w:t>
      </w:r>
    </w:p>
    <w:p w14:paraId="1836AFA1"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Status updates and personal opinions shared by friends on Facebook</w:t>
      </w:r>
    </w:p>
    <w:p w14:paraId="04FC7A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Des mises à jour de statut et opinions personnelles partagées par des amis sur Facebook </w:t>
      </w:r>
    </w:p>
    <w:p w14:paraId="64FDC142"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Opinions or links shared on Twitter</w:t>
      </w:r>
    </w:p>
    <w:p w14:paraId="75EBF2F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Des opinions ou des liens partagés sur Twitter</w:t>
      </w:r>
    </w:p>
    <w:p w14:paraId="77D3EBF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Stories on online news sites</w:t>
      </w:r>
    </w:p>
    <w:p w14:paraId="180FD8C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sur des sites web d’actualité</w:t>
      </w:r>
    </w:p>
    <w:p w14:paraId="32FBAB0D"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US"/>
        </w:rPr>
        <w:t>Video posted on YouTube, social media, or online news sites</w:t>
      </w:r>
    </w:p>
    <w:p w14:paraId="7BDDCF0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vidéos diffusées sur YouTube, les médias sociaux ou des sites web d’actualité</w:t>
      </w:r>
    </w:p>
    <w:p w14:paraId="075B964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Print newspaper stories</w:t>
      </w:r>
    </w:p>
    <w:p w14:paraId="5FA038A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articles de journaux imprimés</w:t>
      </w:r>
    </w:p>
    <w:p w14:paraId="20AAD80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Radio news stories</w:t>
      </w:r>
    </w:p>
    <w:p w14:paraId="552E719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radio</w:t>
      </w:r>
    </w:p>
    <w:p w14:paraId="71C7862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TV news stories</w:t>
      </w:r>
    </w:p>
    <w:p w14:paraId="0E72E5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Des nouvelles à la télé</w:t>
      </w:r>
    </w:p>
    <w:p w14:paraId="68E7D77F" w14:textId="77777777" w:rsidR="008935FE" w:rsidRPr="008935FE" w:rsidRDefault="008935FE" w:rsidP="008935FE">
      <w:pPr>
        <w:spacing w:after="0" w:line="240" w:lineRule="auto"/>
        <w:ind w:left="360"/>
        <w:rPr>
          <w:rFonts w:ascii="Calibri" w:eastAsia="Times New Roman" w:hAnsi="Calibri" w:cs="Times New Roman"/>
          <w:b/>
          <w:lang w:val="en-US"/>
        </w:rPr>
      </w:pPr>
      <w:r w:rsidRPr="008935FE">
        <w:rPr>
          <w:rFonts w:ascii="Calibri" w:eastAsia="Times New Roman" w:hAnsi="Calibri" w:cs="Times New Roman"/>
          <w:lang w:val="en-US"/>
        </w:rPr>
        <w:lastRenderedPageBreak/>
        <w:t>(DO NOT READ)</w:t>
      </w:r>
      <w:r w:rsidRPr="008935FE">
        <w:rPr>
          <w:rFonts w:ascii="Calibri" w:eastAsia="Times New Roman" w:hAnsi="Calibri" w:cs="Times New Roman"/>
          <w:b/>
          <w:lang w:val="en-US"/>
        </w:rPr>
        <w:t xml:space="preserve"> </w:t>
      </w:r>
      <w:r w:rsidRPr="008935FE">
        <w:rPr>
          <w:rFonts w:ascii="Calibri" w:eastAsia="Times New Roman" w:hAnsi="Calibri" w:cs="Times New Roman"/>
          <w:lang w:val="en-US"/>
        </w:rPr>
        <w:t xml:space="preserve">None of these sources </w:t>
      </w:r>
      <w:r w:rsidRPr="008935FE">
        <w:rPr>
          <w:rFonts w:ascii="Calibri" w:eastAsia="Times New Roman" w:hAnsi="Calibri" w:cs="Times New Roman"/>
          <w:b/>
          <w:lang w:val="en-US"/>
        </w:rPr>
        <w:t>[ANCHOR LAST; MUTUALLY EXCLUSIVE]</w:t>
      </w:r>
    </w:p>
    <w:p w14:paraId="2143090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(NE PAS LIRE) Aucune de ces sources </w:t>
      </w:r>
      <w:r w:rsidRPr="008935FE">
        <w:rPr>
          <w:rFonts w:ascii="Calibri" w:eastAsia="Times New Roman" w:hAnsi="Calibri" w:cs="Times New Roman"/>
          <w:b/>
          <w:color w:val="0070C0"/>
          <w:lang w:val="fr-CA"/>
        </w:rPr>
        <w:t>[ANCHOR LAST; MUTUALLY EXCLUSIVE]</w:t>
      </w:r>
    </w:p>
    <w:p w14:paraId="23BE9FAC" w14:textId="77777777" w:rsidR="008935FE" w:rsidRPr="008935FE" w:rsidRDefault="008935FE" w:rsidP="008935FE">
      <w:pPr>
        <w:spacing w:after="0" w:line="240" w:lineRule="auto"/>
        <w:rPr>
          <w:rFonts w:ascii="Calibri" w:eastAsia="Times New Roman" w:hAnsi="Calibri" w:cs="Times New Roman"/>
          <w:lang w:val="fr-CA"/>
        </w:rPr>
      </w:pPr>
    </w:p>
    <w:p w14:paraId="6300578F"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[NATIONAL PRICE ON CARBON]</w:t>
      </w:r>
    </w:p>
    <w:p w14:paraId="1F2BED21" w14:textId="77777777" w:rsidR="008935FE" w:rsidRPr="008935FE" w:rsidRDefault="008935FE" w:rsidP="008935FE">
      <w:pPr>
        <w:spacing w:after="0" w:line="240" w:lineRule="auto"/>
        <w:rPr>
          <w:rFonts w:ascii="Calibri" w:eastAsia="Times New Roman" w:hAnsi="Calibri" w:cs="Arial"/>
          <w:b/>
          <w:lang w:val="en-US"/>
        </w:rPr>
      </w:pPr>
    </w:p>
    <w:p w14:paraId="7334DF34"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 xml:space="preserve">[IF N2 STATEMENT ON “A PROPOSED NATIONAL PRICE ON </w:t>
      </w:r>
      <w:proofErr w:type="gramStart"/>
      <w:r w:rsidRPr="008935FE">
        <w:rPr>
          <w:rFonts w:ascii="Calibri" w:eastAsia="Times New Roman" w:hAnsi="Calibri" w:cs="Arial"/>
          <w:b/>
          <w:lang w:val="en-US"/>
        </w:rPr>
        <w:t>CARBON”=</w:t>
      </w:r>
      <w:proofErr w:type="gramEnd"/>
      <w:r w:rsidRPr="008935FE">
        <w:rPr>
          <w:rFonts w:ascii="Calibri" w:eastAsia="Times New Roman" w:hAnsi="Calibri" w:cs="Arial"/>
          <w:b/>
          <w:lang w:val="en-US"/>
        </w:rPr>
        <w:t>HEARD A BIT ABOUT IT, PAYING ATTENTION BUT NOT DISCUSSING, OR PAYING ATTENTION AND DISCUSSING, ASK CP1; OTHERWISE SKIP TO CP2]</w:t>
      </w:r>
    </w:p>
    <w:p w14:paraId="4E63D463" w14:textId="77777777" w:rsidR="008935FE" w:rsidRPr="008935FE" w:rsidRDefault="008935FE" w:rsidP="008935FE">
      <w:pPr>
        <w:spacing w:after="0" w:line="240" w:lineRule="auto"/>
        <w:rPr>
          <w:rFonts w:ascii="Calibri" w:eastAsia="Times New Roman" w:hAnsi="Calibri" w:cs="Arial"/>
          <w:lang w:val="en-US"/>
        </w:rPr>
      </w:pPr>
    </w:p>
    <w:p w14:paraId="66D7B59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CP1.</w:t>
      </w:r>
      <w:r w:rsidRPr="008935FE">
        <w:rPr>
          <w:rFonts w:ascii="Calibri" w:eastAsia="Times New Roman" w:hAnsi="Calibri" w:cs="Arial"/>
          <w:lang w:val="en-US"/>
        </w:rPr>
        <w:tab/>
        <w:t xml:space="preserve">And what specifically have you heard about a proposed national price on carbon? </w:t>
      </w:r>
      <w:r w:rsidRPr="008935FE">
        <w:rPr>
          <w:rFonts w:ascii="Calibri" w:eastAsia="Times New Roman" w:hAnsi="Calibri" w:cs="Arial"/>
          <w:b/>
          <w:lang w:val="fr-CA"/>
        </w:rPr>
        <w:t>(PROBE ONCE, CLARIFY VAGUE RESPONSES)</w:t>
      </w:r>
    </w:p>
    <w:p w14:paraId="7C5EB467"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Times New Roman"/>
          <w:color w:val="0070C0"/>
          <w:lang w:val="fr-CA"/>
        </w:rPr>
        <w:t xml:space="preserve">Et qu’avez-vous entendu à propos d’une tarification du carbone à l’échelle nationale ? </w:t>
      </w:r>
      <w:r w:rsidRPr="008935FE">
        <w:rPr>
          <w:rFonts w:ascii="Calibri" w:eastAsia="Times New Roman" w:hAnsi="Calibri" w:cs="Times New Roman"/>
          <w:b/>
          <w:color w:val="0070C0"/>
          <w:lang w:val="en-US"/>
        </w:rPr>
        <w:t>(SONDER UNE FOIS, CLARIFIER DES RÉPONSES IMPRÉCISES)</w:t>
      </w:r>
    </w:p>
    <w:p w14:paraId="583BBCFE" w14:textId="77777777" w:rsidR="008935FE" w:rsidRPr="008935FE" w:rsidRDefault="008935FE" w:rsidP="008935FE">
      <w:pPr>
        <w:spacing w:after="0" w:line="240" w:lineRule="auto"/>
        <w:rPr>
          <w:rFonts w:ascii="Calibri" w:eastAsia="Times New Roman" w:hAnsi="Calibri" w:cs="Arial"/>
          <w:lang w:val="en-US"/>
        </w:rPr>
      </w:pPr>
    </w:p>
    <w:p w14:paraId="06CE3392"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2F9D0C9B" w14:textId="77777777" w:rsidR="008935FE" w:rsidRPr="008935FE" w:rsidRDefault="008935FE" w:rsidP="008935FE">
      <w:pPr>
        <w:spacing w:after="0" w:line="240" w:lineRule="auto"/>
        <w:rPr>
          <w:rFonts w:ascii="Calibri" w:eastAsia="Times New Roman" w:hAnsi="Calibri" w:cs="Arial"/>
          <w:lang w:val="en-US"/>
        </w:rPr>
      </w:pPr>
    </w:p>
    <w:p w14:paraId="36F9625D" w14:textId="77777777" w:rsidR="008935FE" w:rsidRPr="008935FE" w:rsidRDefault="008935FE" w:rsidP="008935FE">
      <w:pPr>
        <w:spacing w:after="0" w:line="240" w:lineRule="auto"/>
        <w:ind w:left="1440" w:hanging="1440"/>
        <w:rPr>
          <w:rFonts w:ascii="Calibri" w:eastAsia="Times New Roman" w:hAnsi="Calibri" w:cs="Arial"/>
          <w:lang w:val="en-CA"/>
        </w:rPr>
      </w:pPr>
      <w:r w:rsidRPr="008935FE">
        <w:rPr>
          <w:rFonts w:ascii="Calibri" w:eastAsia="Times New Roman" w:hAnsi="Calibri" w:cs="Arial"/>
          <w:lang w:val="en-US"/>
        </w:rPr>
        <w:t>CP2.</w:t>
      </w:r>
      <w:r w:rsidRPr="008935FE">
        <w:rPr>
          <w:rFonts w:ascii="Calibri" w:eastAsia="Times New Roman" w:hAnsi="Calibri" w:cs="Arial"/>
          <w:lang w:val="en-US"/>
        </w:rPr>
        <w:tab/>
      </w:r>
      <w:r w:rsidRPr="008935FE">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183F4B46" w14:textId="77777777" w:rsidR="008935FE" w:rsidRPr="008935FE" w:rsidRDefault="008935FE" w:rsidP="008935FE">
      <w:pPr>
        <w:spacing w:after="0" w:line="240" w:lineRule="auto"/>
        <w:rPr>
          <w:rFonts w:ascii="Calibri" w:eastAsia="Times New Roman" w:hAnsi="Calibri" w:cs="Arial"/>
          <w:lang w:val="en-US"/>
        </w:rPr>
      </w:pPr>
    </w:p>
    <w:p w14:paraId="4F378CD4" w14:textId="77777777" w:rsidR="008935FE" w:rsidRPr="008935FE" w:rsidRDefault="008935FE" w:rsidP="008935FE">
      <w:pPr>
        <w:spacing w:after="0" w:line="240" w:lineRule="auto"/>
        <w:ind w:left="1440"/>
        <w:rPr>
          <w:rFonts w:ascii="Calibri" w:eastAsia="Times New Roman" w:hAnsi="Calibri" w:cs="Arial"/>
          <w:lang w:val="en-US"/>
        </w:rPr>
      </w:pPr>
      <w:r w:rsidRPr="008935FE">
        <w:rPr>
          <w:rFonts w:ascii="Calibri" w:eastAsia="Times New Roman" w:hAnsi="Calibri" w:cs="Arial"/>
          <w:lang w:val="en-US"/>
        </w:rPr>
        <w:t>Do you support or oppose this plan? Please use a scale from 1 to 10 where 1 means you “strongly oppose” and 10 means you “strongly support”.</w:t>
      </w:r>
    </w:p>
    <w:p w14:paraId="21227709" w14:textId="77777777" w:rsidR="008935FE" w:rsidRPr="008935FE" w:rsidRDefault="008935FE" w:rsidP="008935FE">
      <w:pPr>
        <w:spacing w:after="0" w:line="240" w:lineRule="auto"/>
        <w:ind w:left="1440"/>
        <w:rPr>
          <w:rFonts w:ascii="Calibri" w:eastAsia="Times New Roman" w:hAnsi="Calibri" w:cs="Arial"/>
          <w:lang w:val="en-US"/>
        </w:rPr>
      </w:pPr>
    </w:p>
    <w:p w14:paraId="423D5BD4"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46F89966" w14:textId="77777777" w:rsidR="008935FE" w:rsidRPr="008935FE" w:rsidRDefault="008935FE" w:rsidP="008935FE">
      <w:pPr>
        <w:spacing w:after="0" w:line="240" w:lineRule="auto"/>
        <w:ind w:left="1440"/>
        <w:rPr>
          <w:rFonts w:ascii="Calibri" w:eastAsia="Times New Roman" w:hAnsi="Calibri" w:cs="Arial"/>
          <w:color w:val="0070C0"/>
          <w:lang w:val="fr-CA"/>
        </w:rPr>
      </w:pPr>
    </w:p>
    <w:p w14:paraId="4A21BF8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0BBDD0AD" w14:textId="77777777" w:rsidR="008935FE" w:rsidRPr="008935FE" w:rsidRDefault="008935FE" w:rsidP="008935FE">
      <w:pPr>
        <w:spacing w:after="0" w:line="240" w:lineRule="auto"/>
        <w:rPr>
          <w:rFonts w:ascii="Calibri" w:eastAsia="Times New Roman" w:hAnsi="Calibri" w:cs="Arial"/>
          <w:lang w:val="fr-CA"/>
        </w:rPr>
      </w:pPr>
    </w:p>
    <w:p w14:paraId="0BFB3187"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[1-10]</w:t>
      </w:r>
    </w:p>
    <w:p w14:paraId="3EA7AFC1" w14:textId="77777777" w:rsidR="008935FE" w:rsidRPr="008935FE" w:rsidRDefault="008935FE" w:rsidP="008935FE">
      <w:pPr>
        <w:spacing w:after="0" w:line="240" w:lineRule="auto"/>
        <w:rPr>
          <w:rFonts w:ascii="Calibri" w:eastAsia="Times New Roman" w:hAnsi="Calibri" w:cs="Arial"/>
          <w:b/>
          <w:lang w:val="en-US"/>
        </w:rPr>
      </w:pPr>
    </w:p>
    <w:p w14:paraId="420E634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[IF CP2=1-4, ASK CP3. OTHERWISE SKIP TO CP4]</w:t>
      </w:r>
    </w:p>
    <w:p w14:paraId="3D040877" w14:textId="77777777" w:rsidR="008935FE" w:rsidRPr="008935FE" w:rsidRDefault="008935FE" w:rsidP="008935FE">
      <w:pPr>
        <w:spacing w:after="0" w:line="240" w:lineRule="auto"/>
        <w:rPr>
          <w:rFonts w:ascii="Calibri" w:eastAsia="Times New Roman" w:hAnsi="Calibri" w:cs="Arial"/>
          <w:lang w:val="en-US"/>
        </w:rPr>
      </w:pPr>
    </w:p>
    <w:p w14:paraId="5EC59D5D"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CP3.</w:t>
      </w:r>
      <w:r w:rsidRPr="008935FE">
        <w:rPr>
          <w:rFonts w:ascii="Calibri" w:eastAsia="Times New Roman" w:hAnsi="Calibri" w:cs="Arial"/>
          <w:lang w:val="en-US"/>
        </w:rPr>
        <w:tab/>
        <w:t xml:space="preserve">And why do you oppose this? </w:t>
      </w:r>
      <w:r w:rsidRPr="008935FE">
        <w:rPr>
          <w:rFonts w:ascii="Calibri" w:eastAsia="Times New Roman" w:hAnsi="Calibri" w:cs="Arial"/>
          <w:b/>
          <w:lang w:val="fr-CA"/>
        </w:rPr>
        <w:t>(PROBE ONCE, CLARIFY VAGUE RESPONSES)</w:t>
      </w:r>
    </w:p>
    <w:p w14:paraId="5E32D459"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désaccord avec ce plan ? </w:t>
      </w:r>
      <w:r w:rsidRPr="008935FE">
        <w:rPr>
          <w:rFonts w:ascii="Calibri" w:eastAsia="Times New Roman" w:hAnsi="Calibri" w:cs="Times New Roman"/>
          <w:b/>
          <w:color w:val="0070C0"/>
          <w:lang w:val="fr-CA"/>
        </w:rPr>
        <w:t>(SONDER UNE FOIS, CLARIFIER DES RÉPONSES IMPRÉCISES)</w:t>
      </w:r>
    </w:p>
    <w:p w14:paraId="5F0932D2" w14:textId="77777777" w:rsidR="008935FE" w:rsidRPr="008935FE" w:rsidRDefault="008935FE" w:rsidP="008935FE">
      <w:pPr>
        <w:spacing w:after="0" w:line="240" w:lineRule="auto"/>
        <w:rPr>
          <w:rFonts w:ascii="Calibri" w:eastAsia="Times New Roman" w:hAnsi="Calibri" w:cs="Arial"/>
          <w:lang w:val="fr-CA"/>
        </w:rPr>
      </w:pPr>
    </w:p>
    <w:p w14:paraId="7EEF8FFB" w14:textId="77777777" w:rsidR="008935FE" w:rsidRPr="008935FE" w:rsidRDefault="008935FE" w:rsidP="008935FE">
      <w:pPr>
        <w:spacing w:after="0" w:line="240" w:lineRule="auto"/>
        <w:rPr>
          <w:rFonts w:ascii="Calibri" w:eastAsia="Times New Roman" w:hAnsi="Calibri" w:cs="Arial"/>
          <w:b/>
          <w:lang w:val="en-US"/>
        </w:rPr>
      </w:pPr>
      <w:r w:rsidRPr="008935FE">
        <w:rPr>
          <w:rFonts w:ascii="Calibri" w:eastAsia="Times New Roman" w:hAnsi="Calibri" w:cs="Arial"/>
          <w:b/>
          <w:lang w:val="en-US"/>
        </w:rPr>
        <w:t>[OPEN END]</w:t>
      </w:r>
    </w:p>
    <w:p w14:paraId="47738D63" w14:textId="77777777" w:rsidR="008935FE" w:rsidRPr="008935FE" w:rsidRDefault="008935FE" w:rsidP="008935FE">
      <w:pPr>
        <w:spacing w:after="0" w:line="240" w:lineRule="auto"/>
        <w:rPr>
          <w:rFonts w:ascii="Calibri" w:eastAsia="Times New Roman" w:hAnsi="Calibri" w:cs="Arial"/>
          <w:lang w:val="en-US"/>
        </w:rPr>
      </w:pPr>
    </w:p>
    <w:p w14:paraId="3703FCE3" w14:textId="77777777" w:rsidR="008935FE" w:rsidRPr="008935FE" w:rsidRDefault="008935FE" w:rsidP="008935FE">
      <w:pPr>
        <w:spacing w:after="0" w:line="240" w:lineRule="auto"/>
        <w:rPr>
          <w:rFonts w:ascii="Calibri" w:eastAsia="Times New Roman" w:hAnsi="Calibri" w:cs="Arial"/>
          <w:lang w:val="en-US"/>
        </w:rPr>
      </w:pPr>
      <w:r w:rsidRPr="008935FE">
        <w:rPr>
          <w:rFonts w:ascii="Calibri" w:eastAsia="Times New Roman" w:hAnsi="Calibri" w:cs="Arial"/>
          <w:b/>
          <w:lang w:val="en-US"/>
        </w:rPr>
        <w:lastRenderedPageBreak/>
        <w:t>[IF CP2=7-10, ASK CP4; IF CP2=1-6 OR DK/REF, SKIP TO CP5]</w:t>
      </w:r>
    </w:p>
    <w:p w14:paraId="2F0955DA" w14:textId="77777777" w:rsidR="008935FE" w:rsidRPr="008935FE" w:rsidRDefault="008935FE" w:rsidP="008935FE">
      <w:pPr>
        <w:spacing w:after="0" w:line="240" w:lineRule="auto"/>
        <w:ind w:left="1440" w:hanging="1440"/>
        <w:rPr>
          <w:rFonts w:ascii="Calibri" w:eastAsia="Times New Roman" w:hAnsi="Calibri" w:cs="Arial"/>
          <w:lang w:val="fr-CA"/>
        </w:rPr>
      </w:pPr>
      <w:r w:rsidRPr="008935FE">
        <w:rPr>
          <w:rFonts w:ascii="Calibri" w:eastAsia="Times New Roman" w:hAnsi="Calibri" w:cs="Arial"/>
          <w:lang w:val="en-US"/>
        </w:rPr>
        <w:t>CP4.</w:t>
      </w:r>
      <w:r w:rsidRPr="008935FE">
        <w:rPr>
          <w:rFonts w:ascii="Calibri" w:eastAsia="Times New Roman" w:hAnsi="Calibri" w:cs="Arial"/>
          <w:lang w:val="en-US"/>
        </w:rPr>
        <w:tab/>
        <w:t xml:space="preserve">And why do you support this? </w:t>
      </w:r>
      <w:r w:rsidRPr="008935FE">
        <w:rPr>
          <w:rFonts w:ascii="Calibri" w:eastAsia="Times New Roman" w:hAnsi="Calibri" w:cs="Arial"/>
          <w:b/>
          <w:lang w:val="fr-CA"/>
        </w:rPr>
        <w:t>(PROBE ONCE, CLARIFY VAGUE RESPONSES)</w:t>
      </w:r>
    </w:p>
    <w:p w14:paraId="142F4751"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Et pourquoi êtes-vous en accord ce plan ? </w:t>
      </w:r>
      <w:r w:rsidRPr="008935FE">
        <w:rPr>
          <w:rFonts w:ascii="Calibri" w:eastAsia="Times New Roman" w:hAnsi="Calibri" w:cs="Times New Roman"/>
          <w:b/>
          <w:color w:val="0070C0"/>
          <w:lang w:val="fr-CA"/>
        </w:rPr>
        <w:t>(SONDER UNE FOIS, CLARIFIER DES RÉPONSES IMPRÉCISES)</w:t>
      </w:r>
    </w:p>
    <w:p w14:paraId="74CFADF6" w14:textId="77777777" w:rsidR="008935FE" w:rsidRPr="008935FE" w:rsidRDefault="008935FE" w:rsidP="008935FE">
      <w:pPr>
        <w:spacing w:after="0" w:line="240" w:lineRule="auto"/>
        <w:ind w:left="1440" w:hanging="1440"/>
        <w:rPr>
          <w:rFonts w:ascii="Calibri" w:eastAsia="Times New Roman" w:hAnsi="Calibri" w:cs="Arial"/>
          <w:lang w:val="fr-CA"/>
        </w:rPr>
      </w:pPr>
    </w:p>
    <w:p w14:paraId="5E51B7C4" w14:textId="77777777" w:rsidR="008935FE" w:rsidRPr="008935FE" w:rsidRDefault="008935FE" w:rsidP="008935FE">
      <w:pPr>
        <w:spacing w:after="0" w:line="240" w:lineRule="auto"/>
        <w:ind w:left="1440" w:hanging="1440"/>
        <w:rPr>
          <w:rFonts w:ascii="Calibri" w:eastAsia="Times New Roman" w:hAnsi="Calibri" w:cs="Arial"/>
          <w:b/>
          <w:lang w:val="en-US"/>
        </w:rPr>
      </w:pPr>
      <w:r w:rsidRPr="008935FE">
        <w:rPr>
          <w:rFonts w:ascii="Calibri" w:eastAsia="Times New Roman" w:hAnsi="Calibri" w:cs="Arial"/>
          <w:b/>
          <w:lang w:val="en-US"/>
        </w:rPr>
        <w:t>[OPEN END]</w:t>
      </w:r>
    </w:p>
    <w:p w14:paraId="0003CEB9" w14:textId="77777777" w:rsidR="008935FE" w:rsidRPr="008935FE" w:rsidRDefault="008935FE" w:rsidP="008935FE">
      <w:pPr>
        <w:spacing w:after="0" w:line="240" w:lineRule="auto"/>
        <w:rPr>
          <w:rFonts w:ascii="Calibri" w:eastAsia="Times New Roman" w:hAnsi="Calibri" w:cs="Arial"/>
          <w:lang w:val="en-US"/>
        </w:rPr>
      </w:pPr>
    </w:p>
    <w:p w14:paraId="2D1E2DA1" w14:textId="77777777" w:rsidR="008935FE" w:rsidRPr="008935FE" w:rsidRDefault="008935FE" w:rsidP="008935FE">
      <w:pPr>
        <w:spacing w:after="0" w:line="240" w:lineRule="auto"/>
        <w:ind w:left="1440" w:hanging="1440"/>
        <w:rPr>
          <w:rFonts w:ascii="Calibri" w:eastAsia="Times New Roman" w:hAnsi="Calibri" w:cs="Arial"/>
          <w:b/>
          <w:lang w:val="fr-CA"/>
        </w:rPr>
      </w:pPr>
      <w:r w:rsidRPr="008935FE">
        <w:rPr>
          <w:rFonts w:ascii="Calibri" w:eastAsia="Times New Roman" w:hAnsi="Calibri" w:cs="Arial"/>
          <w:lang w:val="en-US"/>
        </w:rPr>
        <w:t>CP5.</w:t>
      </w:r>
      <w:r w:rsidRPr="008935FE">
        <w:rPr>
          <w:rFonts w:ascii="Calibri" w:eastAsia="Times New Roman" w:hAnsi="Calibri" w:cs="Arial"/>
          <w:lang w:val="en-US"/>
        </w:rPr>
        <w:tab/>
        <w:t xml:space="preserve">Do you believe this plan to price carbon pollution will have a positive or negative impact on each of the following? Please use a scale from 1 to 10 where 1 means “very negative” and 10 means “very positive”. </w:t>
      </w:r>
      <w:r w:rsidRPr="008935FE">
        <w:rPr>
          <w:rFonts w:ascii="Calibri" w:eastAsia="Times New Roman" w:hAnsi="Calibri" w:cs="Arial"/>
          <w:b/>
          <w:lang w:val="fr-CA"/>
        </w:rPr>
        <w:t>(REPEAT SCALE AS NEEDED)</w:t>
      </w:r>
    </w:p>
    <w:p w14:paraId="79C94996" w14:textId="77777777" w:rsidR="008935FE" w:rsidRPr="008935FE" w:rsidRDefault="008935FE" w:rsidP="008935FE">
      <w:pPr>
        <w:spacing w:after="0" w:line="240" w:lineRule="auto"/>
        <w:ind w:left="1440"/>
        <w:rPr>
          <w:rFonts w:ascii="Calibri" w:eastAsia="Times New Roman" w:hAnsi="Calibri" w:cs="Arial"/>
          <w:color w:val="0070C0"/>
          <w:lang w:val="fr-CA"/>
        </w:rPr>
      </w:pPr>
      <w:r w:rsidRPr="008935FE">
        <w:rPr>
          <w:rFonts w:ascii="Calibri" w:eastAsia="Times New Roman" w:hAnsi="Calibri" w:cs="Arial"/>
          <w:color w:val="0070C0"/>
          <w:lang w:val="fr-CA"/>
        </w:rPr>
        <w:t xml:space="preserve">Croyez-vous que ce plan de tarification sur la pollution de carbone </w:t>
      </w:r>
      <w:proofErr w:type="gramStart"/>
      <w:r w:rsidRPr="008935FE">
        <w:rPr>
          <w:rFonts w:ascii="Calibri" w:eastAsia="Times New Roman" w:hAnsi="Calibri" w:cs="Arial"/>
          <w:color w:val="0070C0"/>
          <w:lang w:val="fr-CA"/>
        </w:rPr>
        <w:t>aura</w:t>
      </w:r>
      <w:proofErr w:type="gramEnd"/>
      <w:r w:rsidRPr="008935FE">
        <w:rPr>
          <w:rFonts w:ascii="Calibri" w:eastAsia="Times New Roman" w:hAnsi="Calibri" w:cs="Arial"/>
          <w:color w:val="0070C0"/>
          <w:lang w:val="fr-CA"/>
        </w:rPr>
        <w:t xml:space="preserve"> un impact positif un négatif sur chacun des éléments suivants ? Veuillez utiliser une échelle de 1 à 10, où une note de 1 veut dire « très négatif » et un 10 indique « très positif ». </w:t>
      </w:r>
      <w:r w:rsidRPr="008935FE">
        <w:rPr>
          <w:rFonts w:ascii="Calibri" w:eastAsia="Times New Roman" w:hAnsi="Calibri" w:cs="Arial"/>
          <w:b/>
          <w:color w:val="0070C0"/>
          <w:lang w:val="fr-CA"/>
        </w:rPr>
        <w:t>(RÉPÉTER L’ÉCHELLE AU BESOIN)</w:t>
      </w:r>
    </w:p>
    <w:p w14:paraId="3A18EDD3" w14:textId="77777777" w:rsidR="008935FE" w:rsidRPr="008935FE" w:rsidRDefault="008935FE" w:rsidP="008935FE">
      <w:pPr>
        <w:spacing w:after="0" w:line="240" w:lineRule="auto"/>
        <w:rPr>
          <w:rFonts w:ascii="Calibri" w:eastAsia="Times New Roman" w:hAnsi="Calibri" w:cs="Arial"/>
          <w:lang w:val="fr-CA"/>
        </w:rPr>
      </w:pPr>
    </w:p>
    <w:p w14:paraId="6968904A" w14:textId="77777777" w:rsidR="008935FE" w:rsidRPr="008935FE" w:rsidRDefault="008935FE" w:rsidP="008935FE">
      <w:pPr>
        <w:spacing w:after="0" w:line="240" w:lineRule="auto"/>
        <w:ind w:left="1440"/>
        <w:rPr>
          <w:rFonts w:ascii="Calibri" w:eastAsia="Times New Roman" w:hAnsi="Calibri" w:cs="Arial"/>
          <w:b/>
          <w:lang w:val="en-US"/>
        </w:rPr>
      </w:pPr>
      <w:r w:rsidRPr="008935FE">
        <w:rPr>
          <w:rFonts w:ascii="Calibri" w:eastAsia="Times New Roman" w:hAnsi="Calibri" w:cs="Arial"/>
          <w:b/>
          <w:lang w:val="en-US"/>
        </w:rPr>
        <w:t>[RANDOMIZE]</w:t>
      </w:r>
    </w:p>
    <w:p w14:paraId="6B746283" w14:textId="77777777" w:rsidR="008935FE" w:rsidRPr="008935FE" w:rsidRDefault="008935FE" w:rsidP="008935FE">
      <w:pPr>
        <w:spacing w:after="0" w:line="240" w:lineRule="auto"/>
        <w:rPr>
          <w:rFonts w:ascii="Calibri" w:eastAsia="Times New Roman" w:hAnsi="Calibri" w:cs="Arial"/>
          <w:lang w:val="en-US"/>
        </w:rPr>
      </w:pPr>
    </w:p>
    <w:p w14:paraId="6AF4308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environment</w:t>
      </w:r>
    </w:p>
    <w:p w14:paraId="34F77FE5"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(A.) L’environnement</w:t>
      </w:r>
    </w:p>
    <w:p w14:paraId="15F2329C"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Air quality</w:t>
      </w:r>
    </w:p>
    <w:p w14:paraId="078C49EA"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(B.) La qualité de l’air</w:t>
      </w:r>
    </w:p>
    <w:p w14:paraId="2BFC552D"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The Canadian economy</w:t>
      </w:r>
    </w:p>
    <w:p w14:paraId="0A5C578C"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(C.) L’économie canadienne</w:t>
      </w:r>
    </w:p>
    <w:p w14:paraId="1397522E"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Your province’s economy</w:t>
      </w:r>
    </w:p>
    <w:p w14:paraId="2F386AA8"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(D.) L’économie de votre province</w:t>
      </w:r>
    </w:p>
    <w:p w14:paraId="22606E7F" w14:textId="77777777" w:rsidR="008935FE" w:rsidRPr="008935FE" w:rsidRDefault="008935FE" w:rsidP="008935FE">
      <w:pPr>
        <w:numPr>
          <w:ilvl w:val="0"/>
          <w:numId w:val="37"/>
        </w:numPr>
        <w:spacing w:after="0" w:line="240" w:lineRule="auto"/>
        <w:contextualSpacing/>
        <w:rPr>
          <w:rFonts w:ascii="Calibri" w:eastAsia="Times New Roman" w:hAnsi="Calibri" w:cs="Times New Roman"/>
          <w:lang w:val="en-US"/>
        </w:rPr>
      </w:pPr>
      <w:r w:rsidRPr="008935FE">
        <w:rPr>
          <w:rFonts w:ascii="Calibri" w:eastAsia="Times New Roman" w:hAnsi="Calibri" w:cs="Times New Roman"/>
          <w:lang w:val="en-US"/>
        </w:rPr>
        <w:t>You, personally</w:t>
      </w:r>
    </w:p>
    <w:p w14:paraId="687BD234"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(E.) Vous-même</w:t>
      </w:r>
    </w:p>
    <w:p w14:paraId="713C0D73" w14:textId="77777777" w:rsidR="008935FE" w:rsidRPr="008935FE" w:rsidRDefault="008935FE" w:rsidP="008935FE">
      <w:pPr>
        <w:spacing w:after="0" w:line="240" w:lineRule="auto"/>
        <w:ind w:left="360"/>
        <w:rPr>
          <w:rFonts w:ascii="Calibri" w:eastAsia="Times New Roman" w:hAnsi="Calibri" w:cs="Times New Roman"/>
          <w:lang w:val="en-US"/>
        </w:rPr>
      </w:pPr>
    </w:p>
    <w:p w14:paraId="27DCD895" w14:textId="77777777" w:rsidR="008935FE" w:rsidRPr="008935FE" w:rsidRDefault="008935FE" w:rsidP="008935FE">
      <w:pPr>
        <w:spacing w:after="0" w:line="240" w:lineRule="auto"/>
        <w:rPr>
          <w:rFonts w:ascii="Calibri" w:eastAsia="Times New Roman" w:hAnsi="Calibri" w:cs="Times New Roman"/>
          <w:b/>
          <w:lang w:val="en-CA"/>
        </w:rPr>
      </w:pPr>
    </w:p>
    <w:p w14:paraId="5E6DA3DE" w14:textId="77777777" w:rsidR="008935FE" w:rsidRPr="008935FE" w:rsidRDefault="008935FE" w:rsidP="008935FE">
      <w:pPr>
        <w:spacing w:after="0" w:line="240" w:lineRule="auto"/>
        <w:rPr>
          <w:rFonts w:ascii="Calibri" w:eastAsia="Times New Roman" w:hAnsi="Calibri" w:cs="Arial"/>
          <w:b/>
          <w:lang w:val="en-CA"/>
        </w:rPr>
      </w:pPr>
      <w:r w:rsidRPr="008935FE">
        <w:rPr>
          <w:rFonts w:ascii="Calibri" w:eastAsia="Times New Roman" w:hAnsi="Calibri" w:cs="Arial"/>
          <w:b/>
          <w:lang w:val="en-CA"/>
        </w:rPr>
        <w:t>CHILD CARE</w:t>
      </w:r>
    </w:p>
    <w:p w14:paraId="2F347063" w14:textId="77777777" w:rsidR="008935FE" w:rsidRPr="008935FE" w:rsidRDefault="008935FE" w:rsidP="008935FE">
      <w:pPr>
        <w:spacing w:after="0" w:line="240" w:lineRule="auto"/>
        <w:rPr>
          <w:rFonts w:ascii="Calibri" w:eastAsia="Times New Roman" w:hAnsi="Calibri" w:cs="Times New Roman"/>
          <w:lang w:val="en-CA"/>
        </w:rPr>
      </w:pPr>
    </w:p>
    <w:p w14:paraId="09C85FA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CC1.</w:t>
      </w:r>
      <w:r w:rsidRPr="008935FE">
        <w:rPr>
          <w:rFonts w:ascii="Calibri" w:eastAsia="Times New Roman" w:hAnsi="Calibri" w:cs="Times New Roman"/>
          <w:lang w:val="en-US"/>
        </w:rPr>
        <w:tab/>
        <w:t>Which of the following statements comes closest to your opinion on childcare:</w:t>
      </w:r>
    </w:p>
    <w:p w14:paraId="670A73C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Lequel des énoncés suivants se rapproche le plus de votre opinion sur les services de garde d’enfants :</w:t>
      </w:r>
    </w:p>
    <w:p w14:paraId="170807D6" w14:textId="77777777" w:rsidR="008935FE" w:rsidRPr="008935FE" w:rsidRDefault="008935FE" w:rsidP="008935FE">
      <w:pPr>
        <w:spacing w:after="0" w:line="240" w:lineRule="auto"/>
        <w:rPr>
          <w:rFonts w:ascii="Calibri" w:eastAsia="Times New Roman" w:hAnsi="Calibri" w:cs="Times New Roman"/>
          <w:lang w:val="fr-CA"/>
        </w:rPr>
      </w:pPr>
    </w:p>
    <w:p w14:paraId="2A216A38"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[ROTATE]</w:t>
      </w:r>
    </w:p>
    <w:p w14:paraId="5EF4B92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The cost of government funded childcare spaces should be the same for all Canadians</w:t>
      </w:r>
    </w:p>
    <w:p w14:paraId="6D6F68E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le même pour tous les canadiens</w:t>
      </w:r>
    </w:p>
    <w:p w14:paraId="6618430D"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The cost of government funded childcare spaces should be higher for higher income earners, and lower for lower income earners </w:t>
      </w:r>
    </w:p>
    <w:p w14:paraId="4BD1418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35CBE941"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Government should not offer childcare </w:t>
      </w:r>
      <w:r w:rsidRPr="008935FE">
        <w:rPr>
          <w:rFonts w:ascii="Calibri" w:eastAsia="Times New Roman" w:hAnsi="Calibri" w:cs="Times New Roman"/>
          <w:b/>
          <w:lang w:val="en-US"/>
        </w:rPr>
        <w:t>(DO NOT READ) [ANCHOR]</w:t>
      </w:r>
    </w:p>
    <w:p w14:paraId="6AC03D33" w14:textId="77777777" w:rsidR="008935FE" w:rsidRPr="008935FE" w:rsidRDefault="008935FE" w:rsidP="008935FE">
      <w:pPr>
        <w:spacing w:after="0" w:line="240" w:lineRule="auto"/>
        <w:ind w:left="1440"/>
        <w:rPr>
          <w:rFonts w:ascii="Calibri" w:eastAsia="Times New Roman" w:hAnsi="Calibri" w:cs="Times New Roman"/>
          <w:b/>
          <w:color w:val="0070C0"/>
          <w:lang w:val="fr-CA"/>
        </w:rPr>
      </w:pPr>
      <w:r w:rsidRPr="008935FE">
        <w:rPr>
          <w:rFonts w:ascii="Calibri" w:eastAsia="Times New Roman" w:hAnsi="Calibri" w:cs="Times New Roman"/>
          <w:color w:val="0070C0"/>
          <w:lang w:val="fr-CA"/>
        </w:rPr>
        <w:t xml:space="preserve">Le gouvernement ne devrait pas offrir de services de garde d’enfants </w:t>
      </w:r>
      <w:r w:rsidRPr="008935FE">
        <w:rPr>
          <w:rFonts w:ascii="Calibri" w:eastAsia="Times New Roman" w:hAnsi="Calibri" w:cs="Times New Roman"/>
          <w:b/>
          <w:color w:val="0070C0"/>
          <w:lang w:val="fr-CA"/>
        </w:rPr>
        <w:t>(NE PAS LIRE) [ANCHOR]</w:t>
      </w:r>
    </w:p>
    <w:p w14:paraId="6BF8BE84"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 xml:space="preserve">Neither of these </w:t>
      </w:r>
      <w:r w:rsidRPr="008935FE">
        <w:rPr>
          <w:rFonts w:ascii="Calibri" w:eastAsia="Times New Roman" w:hAnsi="Calibri" w:cs="Times New Roman"/>
          <w:b/>
          <w:lang w:val="en-US"/>
        </w:rPr>
        <w:t>(DO NOT READ) [ANCHOR]</w:t>
      </w:r>
    </w:p>
    <w:p w14:paraId="40B1CAD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 xml:space="preserve">Aucune de ces réponses </w:t>
      </w:r>
      <w:r w:rsidRPr="008935FE">
        <w:rPr>
          <w:rFonts w:ascii="Calibri" w:eastAsia="Times New Roman" w:hAnsi="Calibri" w:cs="Times New Roman"/>
          <w:b/>
          <w:color w:val="0070C0"/>
          <w:lang w:val="fr-CA"/>
        </w:rPr>
        <w:t>(NE PAS LIRE) [ANCHOR]</w:t>
      </w:r>
    </w:p>
    <w:p w14:paraId="7FC02BF7" w14:textId="77777777" w:rsidR="008935FE" w:rsidRPr="008935FE" w:rsidRDefault="008935FE" w:rsidP="008935FE">
      <w:pPr>
        <w:spacing w:after="0" w:line="240" w:lineRule="auto"/>
        <w:rPr>
          <w:rFonts w:ascii="Calibri" w:eastAsia="Times New Roman" w:hAnsi="Calibri" w:cs="Times New Roman"/>
          <w:lang w:val="fr-CA"/>
        </w:rPr>
      </w:pPr>
    </w:p>
    <w:p w14:paraId="0A639EF7" w14:textId="77777777" w:rsidR="008935FE" w:rsidRPr="008935FE" w:rsidRDefault="008935FE" w:rsidP="008935FE">
      <w:pPr>
        <w:spacing w:after="0" w:line="240" w:lineRule="auto"/>
        <w:rPr>
          <w:rFonts w:ascii="Calibri" w:eastAsia="Times New Roman" w:hAnsi="Calibri" w:cs="Times New Roman"/>
          <w:lang w:val="fr-CA"/>
        </w:rPr>
      </w:pPr>
    </w:p>
    <w:p w14:paraId="2AD62380" w14:textId="77777777" w:rsidR="008935FE" w:rsidRPr="008935FE" w:rsidRDefault="008935FE" w:rsidP="008935FE">
      <w:pPr>
        <w:spacing w:after="0" w:line="240" w:lineRule="auto"/>
        <w:rPr>
          <w:rFonts w:ascii="Calibri" w:eastAsia="Times New Roman" w:hAnsi="Calibri" w:cs="Times New Roman"/>
          <w:lang w:val="en-CA"/>
        </w:rPr>
      </w:pPr>
      <w:r w:rsidRPr="008935FE">
        <w:rPr>
          <w:rFonts w:ascii="Calibri" w:eastAsia="Times New Roman" w:hAnsi="Calibri" w:cs="Times New Roman"/>
          <w:lang w:val="en-CA"/>
        </w:rPr>
        <w:t>D6.</w:t>
      </w:r>
      <w:r w:rsidRPr="008935FE">
        <w:rPr>
          <w:rFonts w:ascii="Calibri" w:eastAsia="Times New Roman" w:hAnsi="Calibri" w:cs="Times New Roman"/>
          <w:lang w:val="en-CA"/>
        </w:rPr>
        <w:tab/>
      </w:r>
      <w:r w:rsidRPr="008935FE">
        <w:rPr>
          <w:rFonts w:ascii="Calibri" w:eastAsia="Times New Roman" w:hAnsi="Calibri" w:cs="Times New Roman"/>
          <w:lang w:val="en-CA"/>
        </w:rPr>
        <w:tab/>
        <w:t>Do you have any children of any age living in your household?</w:t>
      </w:r>
    </w:p>
    <w:p w14:paraId="741CC10F" w14:textId="77777777" w:rsidR="008935FE" w:rsidRPr="008935FE" w:rsidRDefault="008935FE" w:rsidP="008935FE">
      <w:pPr>
        <w:spacing w:after="0" w:line="240" w:lineRule="auto"/>
        <w:ind w:left="720" w:firstLine="720"/>
        <w:rPr>
          <w:rFonts w:ascii="Calibri" w:eastAsia="Times New Roman" w:hAnsi="Calibri" w:cs="Times New Roman"/>
          <w:color w:val="0070C0"/>
          <w:lang w:val="fr-CA"/>
        </w:rPr>
      </w:pPr>
      <w:r w:rsidRPr="008935FE">
        <w:rPr>
          <w:rFonts w:ascii="Calibri" w:eastAsia="Times New Roman" w:hAnsi="Calibri" w:cs="Times New Roman"/>
          <w:color w:val="0070C0"/>
          <w:lang w:val="fr-CA"/>
        </w:rPr>
        <w:t>Avez-vous des enfants de tous âges qui habitent avec vous à la maison ?</w:t>
      </w:r>
    </w:p>
    <w:p w14:paraId="0E275B4E" w14:textId="77777777" w:rsidR="008935FE" w:rsidRPr="008935FE" w:rsidRDefault="008935FE" w:rsidP="008935FE">
      <w:pPr>
        <w:spacing w:after="0" w:line="240" w:lineRule="auto"/>
        <w:ind w:left="360"/>
        <w:rPr>
          <w:rFonts w:ascii="Calibri" w:eastAsia="Times New Roman" w:hAnsi="Calibri" w:cs="Times New Roman"/>
          <w:lang w:val="fr-CA"/>
        </w:rPr>
      </w:pPr>
    </w:p>
    <w:p w14:paraId="16E686BF"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Yes</w:t>
      </w:r>
    </w:p>
    <w:p w14:paraId="24CC04D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41E2491A"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w:t>
      </w:r>
    </w:p>
    <w:p w14:paraId="211B4F9A"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2FC982AA" w14:textId="77777777" w:rsidR="008935FE" w:rsidRPr="008935FE" w:rsidRDefault="008935FE" w:rsidP="008935FE">
      <w:pPr>
        <w:spacing w:after="0" w:line="240" w:lineRule="auto"/>
        <w:ind w:left="360"/>
        <w:rPr>
          <w:rFonts w:ascii="Calibri" w:eastAsia="Times New Roman" w:hAnsi="Calibri" w:cs="Times New Roman"/>
          <w:lang w:val="en-CA"/>
        </w:rPr>
      </w:pPr>
    </w:p>
    <w:p w14:paraId="60A684AE" w14:textId="77777777" w:rsidR="008935FE" w:rsidRPr="008935FE" w:rsidRDefault="008935FE" w:rsidP="008935FE">
      <w:pPr>
        <w:spacing w:after="0" w:line="240" w:lineRule="auto"/>
        <w:rPr>
          <w:rFonts w:ascii="Calibri" w:eastAsia="Times New Roman" w:hAnsi="Calibri" w:cs="Times New Roman"/>
          <w:b/>
          <w:lang w:val="en-CA"/>
        </w:rPr>
      </w:pPr>
      <w:r w:rsidRPr="008935FE">
        <w:rPr>
          <w:rFonts w:ascii="Calibri" w:eastAsia="Times New Roman" w:hAnsi="Calibri" w:cs="Times New Roman"/>
          <w:b/>
          <w:lang w:val="en-CA"/>
        </w:rPr>
        <w:t>[ASK D7 IF D6=YES; OTHERWISE SKIP TO CC4]</w:t>
      </w:r>
    </w:p>
    <w:p w14:paraId="6F3CE7A4" w14:textId="77777777" w:rsidR="008935FE" w:rsidRPr="008935FE" w:rsidRDefault="008935FE" w:rsidP="008935FE">
      <w:pPr>
        <w:spacing w:after="0" w:line="240" w:lineRule="auto"/>
        <w:ind w:left="360"/>
        <w:rPr>
          <w:rFonts w:ascii="Calibri" w:eastAsia="Times New Roman" w:hAnsi="Calibri" w:cs="Times New Roman"/>
          <w:lang w:val="en-CA"/>
        </w:rPr>
      </w:pPr>
    </w:p>
    <w:p w14:paraId="0E8F7604"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CA"/>
        </w:rPr>
        <w:t>D7.</w:t>
      </w:r>
      <w:r w:rsidRPr="008935FE">
        <w:rPr>
          <w:rFonts w:ascii="Calibri" w:eastAsia="Times New Roman" w:hAnsi="Calibri" w:cs="Times New Roman"/>
          <w:lang w:val="en-CA"/>
        </w:rPr>
        <w:tab/>
        <w:t xml:space="preserve">Do you have any children in the following age groups living in your household? </w:t>
      </w:r>
      <w:r w:rsidRPr="008935FE">
        <w:rPr>
          <w:rFonts w:ascii="Calibri" w:eastAsia="Times New Roman" w:hAnsi="Calibri" w:cs="Times New Roman"/>
          <w:lang w:val="fr-CA"/>
        </w:rPr>
        <w:t xml:space="preserve">How about… </w:t>
      </w:r>
      <w:r w:rsidRPr="008935FE">
        <w:rPr>
          <w:rFonts w:ascii="Calibri" w:eastAsia="Times New Roman" w:hAnsi="Calibri" w:cs="Times New Roman"/>
          <w:b/>
          <w:lang w:val="fr-CA"/>
        </w:rPr>
        <w:t>[INSERT ITEM]</w:t>
      </w:r>
      <w:r w:rsidRPr="008935FE">
        <w:rPr>
          <w:rFonts w:ascii="Calibri" w:eastAsia="Times New Roman" w:hAnsi="Calibri" w:cs="Times New Roman"/>
          <w:lang w:val="fr-CA"/>
        </w:rPr>
        <w:t xml:space="preserve"> ? </w:t>
      </w:r>
    </w:p>
    <w:p w14:paraId="30AF3F9C"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Avez-vous des enfants de chacun de ces groupes d’âge qui habitent avec vous à la maison ? </w:t>
      </w:r>
      <w:r w:rsidRPr="008935FE">
        <w:rPr>
          <w:rFonts w:ascii="Calibri" w:eastAsia="Times New Roman" w:hAnsi="Calibri" w:cs="Times New Roman"/>
          <w:b/>
          <w:color w:val="0070C0"/>
          <w:lang w:val="en-CA"/>
        </w:rPr>
        <w:t>[INSERT ITEM]</w:t>
      </w:r>
      <w:r w:rsidRPr="008935FE">
        <w:rPr>
          <w:rFonts w:ascii="Calibri" w:eastAsia="Times New Roman" w:hAnsi="Calibri" w:cs="Times New Roman"/>
          <w:color w:val="0070C0"/>
          <w:lang w:val="en-CA"/>
        </w:rPr>
        <w:t>?</w:t>
      </w:r>
    </w:p>
    <w:p w14:paraId="4E281A70" w14:textId="77777777" w:rsidR="008935FE" w:rsidRPr="008935FE" w:rsidRDefault="008935FE" w:rsidP="008935FE">
      <w:pPr>
        <w:spacing w:after="0" w:line="240" w:lineRule="auto"/>
        <w:ind w:left="360"/>
        <w:rPr>
          <w:rFonts w:ascii="Calibri" w:eastAsia="Times New Roman" w:hAnsi="Calibri" w:cs="Times New Roman"/>
          <w:lang w:val="en-CA"/>
        </w:rPr>
      </w:pPr>
    </w:p>
    <w:p w14:paraId="738B2190"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(A.)</w:t>
      </w:r>
      <w:r w:rsidRPr="008935FE">
        <w:rPr>
          <w:rFonts w:ascii="Calibri" w:eastAsia="Times New Roman" w:hAnsi="Calibri" w:cs="Times New Roman"/>
          <w:lang w:val="en-CA"/>
        </w:rPr>
        <w:tab/>
        <w:t>Under 6 years old</w:t>
      </w:r>
    </w:p>
    <w:p w14:paraId="3B937A36"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(A.)</w:t>
      </w:r>
      <w:r w:rsidRPr="008935FE">
        <w:rPr>
          <w:rFonts w:ascii="Calibri" w:eastAsia="Times New Roman" w:hAnsi="Calibri" w:cs="Times New Roman"/>
          <w:color w:val="0070C0"/>
          <w:lang w:val="en-CA"/>
        </w:rPr>
        <w:tab/>
        <w:t>Moins de 6 ans</w:t>
      </w:r>
    </w:p>
    <w:p w14:paraId="23C44ED9"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(B.)</w:t>
      </w:r>
      <w:r w:rsidRPr="008935FE">
        <w:rPr>
          <w:rFonts w:ascii="Calibri" w:eastAsia="Times New Roman" w:hAnsi="Calibri" w:cs="Times New Roman"/>
          <w:lang w:val="en-CA"/>
        </w:rPr>
        <w:tab/>
        <w:t>6 to 11 years old</w:t>
      </w:r>
    </w:p>
    <w:p w14:paraId="3D119D8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(B.)</w:t>
      </w:r>
      <w:r w:rsidRPr="008935FE">
        <w:rPr>
          <w:rFonts w:ascii="Calibri" w:eastAsia="Times New Roman" w:hAnsi="Calibri" w:cs="Times New Roman"/>
          <w:color w:val="0070C0"/>
          <w:lang w:val="en-CA"/>
        </w:rPr>
        <w:tab/>
        <w:t>6 à 11 ans</w:t>
      </w:r>
    </w:p>
    <w:p w14:paraId="67D4C41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(C.)</w:t>
      </w:r>
      <w:r w:rsidRPr="008935FE">
        <w:rPr>
          <w:rFonts w:ascii="Calibri" w:eastAsia="Times New Roman" w:hAnsi="Calibri" w:cs="Times New Roman"/>
          <w:lang w:val="en-CA"/>
        </w:rPr>
        <w:tab/>
        <w:t>12 to 17 years old</w:t>
      </w:r>
    </w:p>
    <w:p w14:paraId="687493B4"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en-CA"/>
        </w:rPr>
        <w:t>(C.)</w:t>
      </w:r>
      <w:r w:rsidRPr="008935FE">
        <w:rPr>
          <w:rFonts w:ascii="Calibri" w:eastAsia="Times New Roman" w:hAnsi="Calibri" w:cs="Times New Roman"/>
          <w:color w:val="0070C0"/>
          <w:lang w:val="en-CA"/>
        </w:rPr>
        <w:tab/>
        <w:t>12 à 17 ans</w:t>
      </w:r>
    </w:p>
    <w:p w14:paraId="5B53544E"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(D.)</w:t>
      </w:r>
      <w:r w:rsidRPr="008935FE">
        <w:rPr>
          <w:rFonts w:ascii="Calibri" w:eastAsia="Times New Roman" w:hAnsi="Calibri" w:cs="Times New Roman"/>
          <w:lang w:val="en-CA"/>
        </w:rPr>
        <w:tab/>
        <w:t>18 years old or older</w:t>
      </w:r>
    </w:p>
    <w:p w14:paraId="26D60E1A"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w:t>
      </w:r>
      <w:r w:rsidRPr="008935FE">
        <w:rPr>
          <w:rFonts w:ascii="Calibri" w:eastAsia="Times New Roman" w:hAnsi="Calibri" w:cs="Times New Roman"/>
          <w:color w:val="0070C0"/>
          <w:lang w:val="fr-CA"/>
        </w:rPr>
        <w:tab/>
        <w:t>18 ans et plus</w:t>
      </w:r>
    </w:p>
    <w:p w14:paraId="7CE7C625" w14:textId="77777777" w:rsidR="008935FE" w:rsidRPr="008935FE" w:rsidRDefault="008935FE" w:rsidP="008935FE">
      <w:pPr>
        <w:spacing w:after="0" w:line="240" w:lineRule="auto"/>
        <w:ind w:left="360"/>
        <w:rPr>
          <w:rFonts w:ascii="Calibri" w:eastAsia="Times New Roman" w:hAnsi="Calibri" w:cs="Times New Roman"/>
          <w:lang w:val="fr-CA"/>
        </w:rPr>
      </w:pPr>
    </w:p>
    <w:p w14:paraId="62A97D50"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1B395A4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Oui</w:t>
      </w:r>
    </w:p>
    <w:p w14:paraId="02492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B1FDDC2"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208B3A7D" w14:textId="77777777" w:rsidR="008935FE" w:rsidRPr="008935FE" w:rsidRDefault="008935FE" w:rsidP="008935FE">
      <w:pPr>
        <w:spacing w:after="0" w:line="240" w:lineRule="auto"/>
        <w:rPr>
          <w:rFonts w:ascii="Calibri" w:eastAsia="Times New Roman" w:hAnsi="Calibri" w:cs="Times New Roman"/>
          <w:lang w:val="en-US"/>
        </w:rPr>
      </w:pPr>
    </w:p>
    <w:p w14:paraId="184FA42E"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br w:type="page"/>
      </w:r>
    </w:p>
    <w:p w14:paraId="425A3939"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lastRenderedPageBreak/>
        <w:t>[IF D7</w:t>
      </w:r>
      <w:proofErr w:type="gramStart"/>
      <w:r w:rsidRPr="008935FE">
        <w:rPr>
          <w:rFonts w:ascii="Calibri" w:eastAsia="Times New Roman" w:hAnsi="Calibri" w:cs="Times New Roman"/>
          <w:b/>
          <w:lang w:val="en-US"/>
        </w:rPr>
        <w:t>=”Under</w:t>
      </w:r>
      <w:proofErr w:type="gramEnd"/>
      <w:r w:rsidRPr="008935FE">
        <w:rPr>
          <w:rFonts w:ascii="Calibri" w:eastAsia="Times New Roman" w:hAnsi="Calibri" w:cs="Times New Roman"/>
          <w:b/>
          <w:lang w:val="en-US"/>
        </w:rPr>
        <w:t xml:space="preserve"> 6 years old”, “6 to 11 years old” OR “12-17 years old”, ASK CC2A; OTHERWISE, SKIP TO CC4. IF D7=DK/REF, SKIP TO CC4]</w:t>
      </w:r>
    </w:p>
    <w:p w14:paraId="1A52289C" w14:textId="77777777" w:rsidR="008935FE" w:rsidRPr="008935FE" w:rsidRDefault="008935FE" w:rsidP="008935FE">
      <w:pPr>
        <w:spacing w:after="0" w:line="240" w:lineRule="auto"/>
        <w:rPr>
          <w:rFonts w:ascii="Calibri" w:eastAsia="Times New Roman" w:hAnsi="Calibri" w:cs="Times New Roman"/>
          <w:b/>
          <w:lang w:val="en-US"/>
        </w:rPr>
      </w:pPr>
    </w:p>
    <w:p w14:paraId="5CECA789"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CC2A.</w:t>
      </w:r>
      <w:r w:rsidRPr="008935FE">
        <w:rPr>
          <w:rFonts w:ascii="Calibri" w:eastAsia="Times New Roman" w:hAnsi="Calibri" w:cs="Times New Roman"/>
          <w:lang w:val="en-US"/>
        </w:rPr>
        <w:tab/>
        <w:t xml:space="preserve">Are any of your children </w:t>
      </w:r>
      <w:r w:rsidRPr="008935FE">
        <w:rPr>
          <w:rFonts w:ascii="Calibri" w:eastAsia="Times New Roman" w:hAnsi="Calibri" w:cs="Times New Roman"/>
          <w:b/>
          <w:lang w:val="en-US"/>
        </w:rPr>
        <w:t>currently</w:t>
      </w:r>
      <w:r w:rsidRPr="008935FE">
        <w:rPr>
          <w:rFonts w:ascii="Calibri" w:eastAsia="Times New Roman" w:hAnsi="Calibri" w:cs="Times New Roman"/>
          <w:lang w:val="en-US"/>
        </w:rPr>
        <w:t xml:space="preserve"> enrolled in childcare services?</w:t>
      </w:r>
    </w:p>
    <w:p w14:paraId="7DE41BD1"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Est-ce qu’un ou plusieurs de vos enfants sont présentement inscrits dans un service de garde ?</w:t>
      </w:r>
    </w:p>
    <w:p w14:paraId="330C1417"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 xml:space="preserve"> </w:t>
      </w:r>
    </w:p>
    <w:p w14:paraId="716B973C"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Yes</w:t>
      </w:r>
    </w:p>
    <w:p w14:paraId="4795D3AE"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Oui</w:t>
      </w:r>
    </w:p>
    <w:p w14:paraId="59E68FDA"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No</w:t>
      </w:r>
    </w:p>
    <w:p w14:paraId="7D298FA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Non</w:t>
      </w:r>
    </w:p>
    <w:p w14:paraId="3E783A34" w14:textId="77777777" w:rsidR="008935FE" w:rsidRPr="008935FE" w:rsidRDefault="008935FE" w:rsidP="008935FE">
      <w:pPr>
        <w:spacing w:after="0" w:line="240" w:lineRule="auto"/>
        <w:ind w:left="1440" w:hanging="1440"/>
        <w:rPr>
          <w:rFonts w:ascii="Calibri" w:eastAsia="Times New Roman" w:hAnsi="Calibri" w:cs="Times New Roman"/>
          <w:lang w:val="fr-CA"/>
        </w:rPr>
      </w:pPr>
    </w:p>
    <w:p w14:paraId="255DBC93"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fr-CA"/>
        </w:rPr>
        <w:t>CC2B.</w:t>
      </w:r>
      <w:r w:rsidRPr="008935FE">
        <w:rPr>
          <w:rFonts w:ascii="Calibri" w:eastAsia="Times New Roman" w:hAnsi="Calibri" w:cs="Times New Roman"/>
          <w:lang w:val="fr-CA"/>
        </w:rPr>
        <w:tab/>
      </w:r>
      <w:r w:rsidRPr="008935FE">
        <w:rPr>
          <w:rFonts w:ascii="Calibri" w:eastAsia="Times New Roman" w:hAnsi="Calibri" w:cs="Times New Roman"/>
          <w:lang w:val="en-US"/>
        </w:rPr>
        <w:t xml:space="preserve">Were any of your children </w:t>
      </w:r>
      <w:r w:rsidRPr="008935FE">
        <w:rPr>
          <w:rFonts w:ascii="Calibri" w:eastAsia="Times New Roman" w:hAnsi="Calibri" w:cs="Times New Roman"/>
          <w:b/>
          <w:lang w:val="en-US"/>
        </w:rPr>
        <w:t>formerly</w:t>
      </w:r>
      <w:r w:rsidRPr="008935FE">
        <w:rPr>
          <w:rFonts w:ascii="Calibri" w:eastAsia="Times New Roman" w:hAnsi="Calibri" w:cs="Times New Roman"/>
          <w:lang w:val="en-US"/>
        </w:rPr>
        <w:t xml:space="preserve"> enrolled in childcare services?</w:t>
      </w:r>
    </w:p>
    <w:p w14:paraId="18182B8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Est-ce que l’un de vos enfants a déjà été inscrit dans une service de garde ?</w:t>
      </w:r>
    </w:p>
    <w:p w14:paraId="724A582B" w14:textId="77777777" w:rsidR="008935FE" w:rsidRPr="008935FE" w:rsidRDefault="008935FE" w:rsidP="008935FE">
      <w:pPr>
        <w:spacing w:after="0" w:line="240" w:lineRule="auto"/>
        <w:ind w:left="1440"/>
        <w:rPr>
          <w:rFonts w:ascii="Calibri" w:eastAsia="Times New Roman" w:hAnsi="Calibri" w:cs="Times New Roman"/>
          <w:lang w:val="fr-CA"/>
        </w:rPr>
      </w:pPr>
    </w:p>
    <w:p w14:paraId="29255512"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Yes</w:t>
      </w:r>
    </w:p>
    <w:p w14:paraId="183D594D"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Oui</w:t>
      </w:r>
    </w:p>
    <w:p w14:paraId="04979693"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lang w:val="en-US"/>
        </w:rPr>
        <w:t>No</w:t>
      </w:r>
    </w:p>
    <w:p w14:paraId="46783056" w14:textId="77777777" w:rsidR="008935FE" w:rsidRPr="008935FE" w:rsidRDefault="008935FE" w:rsidP="008935FE">
      <w:pPr>
        <w:spacing w:after="0" w:line="240" w:lineRule="auto"/>
        <w:ind w:left="1440"/>
        <w:rPr>
          <w:rFonts w:ascii="Calibri" w:eastAsia="Times New Roman" w:hAnsi="Calibri" w:cs="Times New Roman"/>
          <w:color w:val="0070C0"/>
          <w:lang w:val="en-US"/>
        </w:rPr>
      </w:pPr>
      <w:r w:rsidRPr="008935FE">
        <w:rPr>
          <w:rFonts w:ascii="Calibri" w:eastAsia="Times New Roman" w:hAnsi="Calibri" w:cs="Times New Roman"/>
          <w:color w:val="0070C0"/>
          <w:lang w:val="en-US"/>
        </w:rPr>
        <w:t>Non</w:t>
      </w:r>
    </w:p>
    <w:p w14:paraId="0BE33028" w14:textId="77777777" w:rsidR="008935FE" w:rsidRPr="008935FE" w:rsidRDefault="008935FE" w:rsidP="008935FE">
      <w:pPr>
        <w:spacing w:after="0" w:line="240" w:lineRule="auto"/>
        <w:rPr>
          <w:rFonts w:ascii="Calibri" w:eastAsia="Times New Roman" w:hAnsi="Calibri" w:cs="Times New Roman"/>
          <w:lang w:val="en-US"/>
        </w:rPr>
      </w:pPr>
    </w:p>
    <w:p w14:paraId="25BB2B00"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[IF “NO” TO BOTH CC2A AND CC2B, ASK CC3; OTHERWISE SKIP TO CC4. IF DK/REF TO BOTH CC2A AND CC2B, SKIP TO CC4.]</w:t>
      </w:r>
    </w:p>
    <w:p w14:paraId="186D68E2" w14:textId="77777777" w:rsidR="008935FE" w:rsidRPr="008935FE" w:rsidRDefault="008935FE" w:rsidP="008935FE">
      <w:pPr>
        <w:spacing w:after="0" w:line="240" w:lineRule="auto"/>
        <w:rPr>
          <w:rFonts w:ascii="Calibri" w:eastAsia="Times New Roman" w:hAnsi="Calibri" w:cs="Times New Roman"/>
          <w:lang w:val="en-US"/>
        </w:rPr>
      </w:pPr>
    </w:p>
    <w:p w14:paraId="385D5D53" w14:textId="77777777" w:rsidR="008935FE" w:rsidRPr="008935FE" w:rsidRDefault="008935FE" w:rsidP="008935FE">
      <w:pPr>
        <w:spacing w:after="0" w:line="240" w:lineRule="auto"/>
        <w:ind w:left="1440" w:hanging="1440"/>
        <w:rPr>
          <w:rFonts w:ascii="Calibri" w:eastAsia="Times New Roman" w:hAnsi="Calibri" w:cs="Times New Roman"/>
          <w:lang w:val="fr-CA"/>
        </w:rPr>
      </w:pPr>
      <w:r w:rsidRPr="008935FE">
        <w:rPr>
          <w:rFonts w:ascii="Calibri" w:eastAsia="Times New Roman" w:hAnsi="Calibri" w:cs="Times New Roman"/>
          <w:lang w:val="en-US"/>
        </w:rPr>
        <w:t>CC3.</w:t>
      </w:r>
      <w:r w:rsidRPr="008935FE">
        <w:rPr>
          <w:rFonts w:ascii="Calibri" w:eastAsia="Times New Roman" w:hAnsi="Calibri" w:cs="Times New Roman"/>
          <w:lang w:val="en-US"/>
        </w:rPr>
        <w:tab/>
        <w:t xml:space="preserve">What is the main reason you have never placed your children into childcare? </w:t>
      </w:r>
      <w:r w:rsidRPr="008935FE">
        <w:rPr>
          <w:rFonts w:ascii="Calibri" w:eastAsia="Times New Roman" w:hAnsi="Calibri" w:cs="Times New Roman"/>
          <w:b/>
          <w:lang w:val="fr-CA"/>
        </w:rPr>
        <w:t>(RECORD ONLY ONE RESPONSE)</w:t>
      </w:r>
    </w:p>
    <w:p w14:paraId="70D20DF8" w14:textId="77777777" w:rsidR="008935FE" w:rsidRPr="008935FE" w:rsidRDefault="008935FE" w:rsidP="008935FE">
      <w:pPr>
        <w:spacing w:after="0" w:line="240" w:lineRule="auto"/>
        <w:ind w:left="1440"/>
        <w:rPr>
          <w:rFonts w:ascii="Calibri" w:eastAsia="Times New Roman" w:hAnsi="Calibri" w:cs="Times New Roman"/>
          <w:lang w:val="en-US"/>
        </w:rPr>
      </w:pPr>
      <w:r w:rsidRPr="008935FE">
        <w:rPr>
          <w:rFonts w:ascii="Calibri" w:eastAsia="Times New Roman" w:hAnsi="Calibri" w:cs="Times New Roman"/>
          <w:color w:val="0070C0"/>
          <w:lang w:val="fr-CA"/>
        </w:rPr>
        <w:t xml:space="preserve">Quelle est la raison principale que vous n’avez jamais placé vos enfants dans une service de garde ? </w:t>
      </w:r>
      <w:r w:rsidRPr="008935FE">
        <w:rPr>
          <w:rFonts w:ascii="Calibri" w:eastAsia="Times New Roman" w:hAnsi="Calibri" w:cs="Times New Roman"/>
          <w:b/>
          <w:color w:val="0070C0"/>
          <w:lang w:val="en-US"/>
        </w:rPr>
        <w:t>(CAPTER UNE SEULE RÉPONSE)</w:t>
      </w:r>
    </w:p>
    <w:p w14:paraId="456ED49C" w14:textId="77777777" w:rsidR="008935FE" w:rsidRPr="008935FE" w:rsidRDefault="008935FE" w:rsidP="008935FE">
      <w:pPr>
        <w:spacing w:after="0" w:line="240" w:lineRule="auto"/>
        <w:rPr>
          <w:rFonts w:ascii="Calibri" w:eastAsia="Times New Roman" w:hAnsi="Calibri" w:cs="Times New Roman"/>
          <w:lang w:val="en-US"/>
        </w:rPr>
      </w:pPr>
    </w:p>
    <w:p w14:paraId="47DF45B4"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[OPEN END]</w:t>
      </w:r>
    </w:p>
    <w:p w14:paraId="5B81ECD8" w14:textId="77777777" w:rsidR="008935FE" w:rsidRPr="008935FE" w:rsidRDefault="008935FE" w:rsidP="008935FE">
      <w:pPr>
        <w:spacing w:after="0" w:line="240" w:lineRule="auto"/>
        <w:rPr>
          <w:rFonts w:ascii="Calibri" w:eastAsia="Times New Roman" w:hAnsi="Calibri" w:cs="Times New Roman"/>
          <w:lang w:val="en-US"/>
        </w:rPr>
      </w:pPr>
    </w:p>
    <w:p w14:paraId="22680E3C"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CC4.</w:t>
      </w:r>
      <w:r w:rsidRPr="008935FE">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0CF6DFA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75EDD011" w14:textId="77777777" w:rsidR="008935FE" w:rsidRPr="008935FE" w:rsidRDefault="008935FE" w:rsidP="008935FE">
      <w:pPr>
        <w:spacing w:after="0" w:line="240" w:lineRule="auto"/>
        <w:ind w:left="1440"/>
        <w:rPr>
          <w:rFonts w:ascii="Calibri" w:eastAsia="Times New Roman" w:hAnsi="Calibri" w:cs="Times New Roman"/>
          <w:color w:val="0070C0"/>
          <w:lang w:val="fr-CA"/>
        </w:rPr>
      </w:pPr>
    </w:p>
    <w:p w14:paraId="3F541F4D"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lang w:val="fr-CA"/>
        </w:rPr>
        <w:tab/>
      </w:r>
      <w:r w:rsidRPr="008935FE">
        <w:rPr>
          <w:rFonts w:ascii="Calibri" w:eastAsia="Times New Roman" w:hAnsi="Calibri" w:cs="Times New Roman"/>
          <w:lang w:val="fr-CA"/>
        </w:rPr>
        <w:tab/>
      </w:r>
      <w:r w:rsidRPr="008935FE">
        <w:rPr>
          <w:rFonts w:ascii="Calibri" w:eastAsia="Times New Roman" w:hAnsi="Calibri" w:cs="Times New Roman"/>
          <w:b/>
          <w:lang w:val="en-US"/>
        </w:rPr>
        <w:t>[RANDOMIZE]</w:t>
      </w:r>
    </w:p>
    <w:p w14:paraId="1941A20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Creating more childcare spaces</w:t>
      </w:r>
    </w:p>
    <w:p w14:paraId="05F15384"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lang w:val="fr-CA"/>
        </w:rPr>
        <w:t>(</w:t>
      </w:r>
      <w:r w:rsidRPr="008935FE">
        <w:rPr>
          <w:rFonts w:ascii="Calibri" w:eastAsia="Times New Roman" w:hAnsi="Calibri" w:cs="Times New Roman"/>
          <w:color w:val="0070C0"/>
          <w:lang w:val="fr-CA"/>
        </w:rPr>
        <w:t>A.) Créer plus de places dans les garderies</w:t>
      </w:r>
    </w:p>
    <w:p w14:paraId="161D9D30"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Improving the quality of childcare</w:t>
      </w:r>
    </w:p>
    <w:p w14:paraId="0923F0B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Améliorer la qualité des services de garde</w:t>
      </w:r>
    </w:p>
    <w:p w14:paraId="42D556E5"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cost of childcare</w:t>
      </w:r>
    </w:p>
    <w:p w14:paraId="0D73698F"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Réduire le coût des services de garde</w:t>
      </w:r>
    </w:p>
    <w:p w14:paraId="1FA548A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Providing more flexible hours for childcare</w:t>
      </w:r>
    </w:p>
    <w:p w14:paraId="22E1D164"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(D.) Offrir des heures plus flexibles chez les services de garde</w:t>
      </w:r>
    </w:p>
    <w:p w14:paraId="4C2ABA2D"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Encouraging companies to offer childcare for their employees on-site</w:t>
      </w:r>
    </w:p>
    <w:p w14:paraId="1E3529D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(E.) Encourager les entreprises à offrir des services de garde sur place pour leurs employés</w:t>
      </w:r>
    </w:p>
    <w:p w14:paraId="7891E5C1" w14:textId="77777777" w:rsidR="008935FE" w:rsidRPr="008935FE" w:rsidRDefault="008935FE" w:rsidP="008935FE">
      <w:pPr>
        <w:numPr>
          <w:ilvl w:val="0"/>
          <w:numId w:val="42"/>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Reducing the length of waiting lists for childcare spaces</w:t>
      </w:r>
    </w:p>
    <w:p w14:paraId="10280B1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(F.) Réduire la durée des listes d’attente pour des places de garderie</w:t>
      </w:r>
    </w:p>
    <w:p w14:paraId="6B3EFD86" w14:textId="77777777" w:rsidR="008935FE" w:rsidRPr="008935FE" w:rsidRDefault="008935FE" w:rsidP="008935FE">
      <w:pPr>
        <w:spacing w:after="0" w:line="240" w:lineRule="auto"/>
        <w:rPr>
          <w:rFonts w:ascii="Calibri" w:eastAsia="Times New Roman" w:hAnsi="Calibri" w:cs="Times New Roman"/>
          <w:lang w:val="fr-CA"/>
        </w:rPr>
      </w:pPr>
    </w:p>
    <w:p w14:paraId="6A90DB0A" w14:textId="77777777" w:rsidR="008935FE" w:rsidRPr="008935FE" w:rsidRDefault="008935FE" w:rsidP="008935FE">
      <w:pPr>
        <w:spacing w:after="0" w:line="240" w:lineRule="auto"/>
        <w:rPr>
          <w:rFonts w:ascii="Calibri" w:eastAsia="Times New Roman" w:hAnsi="Calibri" w:cs="Times New Roman"/>
          <w:b/>
          <w:lang w:val="en-US"/>
        </w:rPr>
      </w:pPr>
      <w:r w:rsidRPr="008935FE">
        <w:rPr>
          <w:rFonts w:ascii="Calibri" w:eastAsia="Times New Roman" w:hAnsi="Calibri" w:cs="Times New Roman"/>
          <w:b/>
          <w:lang w:val="en-US"/>
        </w:rPr>
        <w:t>[1-10]</w:t>
      </w:r>
    </w:p>
    <w:p w14:paraId="522FF50F" w14:textId="77777777" w:rsidR="008935FE" w:rsidRPr="008935FE" w:rsidRDefault="008935FE" w:rsidP="008935FE">
      <w:pPr>
        <w:spacing w:after="0" w:line="240" w:lineRule="auto"/>
        <w:rPr>
          <w:rFonts w:ascii="Calibri" w:eastAsia="Times New Roman" w:hAnsi="Calibri" w:cs="Times New Roman"/>
          <w:lang w:val="en-US"/>
        </w:rPr>
      </w:pPr>
    </w:p>
    <w:p w14:paraId="14D925E8" w14:textId="77777777" w:rsidR="008935FE" w:rsidRPr="008935FE" w:rsidRDefault="008935FE" w:rsidP="008935FE">
      <w:pPr>
        <w:spacing w:after="0" w:line="240" w:lineRule="auto"/>
        <w:ind w:left="1440" w:hanging="1440"/>
        <w:rPr>
          <w:rFonts w:ascii="Calibri" w:eastAsia="Times New Roman" w:hAnsi="Calibri" w:cs="Times New Roman"/>
          <w:b/>
          <w:lang w:val="en-US"/>
        </w:rPr>
      </w:pPr>
      <w:r w:rsidRPr="008935FE">
        <w:rPr>
          <w:rFonts w:ascii="Calibri" w:eastAsia="Times New Roman" w:hAnsi="Calibri" w:cs="Times New Roman"/>
          <w:b/>
          <w:lang w:val="en-US"/>
        </w:rPr>
        <w:t>[DISPLAY CC5A TO 50% OF THE TOTAL SURVEY SAMPLE EACH WEEK. ASK CC5B TO THE OTHER 50% OF THE TOTAL SURVEY SAMPLE EACH WEEK; LINKED TO QUOTA]</w:t>
      </w:r>
    </w:p>
    <w:p w14:paraId="698FE682" w14:textId="77777777" w:rsidR="008935FE" w:rsidRPr="008935FE" w:rsidRDefault="008935FE" w:rsidP="008935FE">
      <w:pPr>
        <w:spacing w:after="0" w:line="240" w:lineRule="auto"/>
        <w:ind w:left="1440" w:hanging="1440"/>
        <w:rPr>
          <w:rFonts w:ascii="Calibri" w:eastAsia="Times New Roman" w:hAnsi="Calibri" w:cs="Times New Roman"/>
          <w:lang w:val="en-US"/>
        </w:rPr>
      </w:pPr>
    </w:p>
    <w:p w14:paraId="508AF007"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CC5A.</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7D271E7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0C8F14E" w14:textId="77777777" w:rsidR="008935FE" w:rsidRPr="008935FE" w:rsidRDefault="008935FE" w:rsidP="008935FE">
      <w:pPr>
        <w:spacing w:after="0" w:line="240" w:lineRule="auto"/>
        <w:rPr>
          <w:rFonts w:ascii="Calibri" w:eastAsia="Times New Roman" w:hAnsi="Calibri" w:cs="Times New Roman"/>
          <w:lang w:val="fr-CA"/>
        </w:rPr>
      </w:pPr>
    </w:p>
    <w:p w14:paraId="17DE262A"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406AD12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helping families earn enough to pay the bills</w:t>
      </w:r>
    </w:p>
    <w:p w14:paraId="5CE6B256"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aide aux familles de gagner assez pour payer les factures</w:t>
      </w:r>
    </w:p>
    <w:p w14:paraId="19548009"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59C0973C"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(B.) C’est essentiel pour les familles monoparentales</w:t>
      </w:r>
    </w:p>
    <w:p w14:paraId="4C76BAF4"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01EEFA89"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80E0FB8"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5E7DD74B"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1CB933BC" w14:textId="77777777" w:rsidR="008935FE" w:rsidRPr="008935FE" w:rsidRDefault="008935FE" w:rsidP="008935FE">
      <w:pPr>
        <w:numPr>
          <w:ilvl w:val="0"/>
          <w:numId w:val="43"/>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080284D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3AE37BD"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2D9D4A7E" w14:textId="77777777" w:rsidR="008935FE" w:rsidRPr="008935FE" w:rsidRDefault="008935FE" w:rsidP="008935FE">
      <w:pPr>
        <w:spacing w:after="0" w:line="240" w:lineRule="auto"/>
        <w:ind w:left="360"/>
        <w:rPr>
          <w:rFonts w:ascii="Calibri" w:eastAsia="Times New Roman" w:hAnsi="Calibri" w:cs="Times New Roman"/>
          <w:lang w:val="fr-CA"/>
        </w:rPr>
      </w:pPr>
    </w:p>
    <w:p w14:paraId="063F8EC8" w14:textId="77777777" w:rsidR="008935FE" w:rsidRPr="008935FE" w:rsidRDefault="008935FE" w:rsidP="008935FE">
      <w:pPr>
        <w:spacing w:after="0" w:line="240" w:lineRule="auto"/>
        <w:ind w:left="1440" w:hanging="1440"/>
        <w:rPr>
          <w:rFonts w:ascii="Calibri" w:eastAsia="Times New Roman" w:hAnsi="Calibri" w:cs="Times New Roman"/>
          <w:lang w:val="en-US"/>
        </w:rPr>
      </w:pPr>
      <w:r w:rsidRPr="008935FE">
        <w:rPr>
          <w:rFonts w:ascii="Calibri" w:eastAsia="Times New Roman" w:hAnsi="Calibri" w:cs="Times New Roman"/>
          <w:lang w:val="en-US"/>
        </w:rPr>
        <w:t>CC5B.</w:t>
      </w:r>
      <w:r w:rsidRPr="008935FE">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4F553B5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13D14FCC" w14:textId="77777777" w:rsidR="008935FE" w:rsidRPr="008935FE" w:rsidRDefault="008935FE" w:rsidP="008935FE">
      <w:pPr>
        <w:spacing w:after="0" w:line="240" w:lineRule="auto"/>
        <w:rPr>
          <w:rFonts w:ascii="Calibri" w:eastAsia="Times New Roman" w:hAnsi="Calibri" w:cs="Times New Roman"/>
          <w:lang w:val="fr-CA"/>
        </w:rPr>
      </w:pPr>
    </w:p>
    <w:p w14:paraId="5FEEEF84" w14:textId="77777777" w:rsidR="008935FE" w:rsidRPr="008935FE" w:rsidRDefault="008935FE" w:rsidP="008935FE">
      <w:pPr>
        <w:spacing w:after="0" w:line="240" w:lineRule="auto"/>
        <w:ind w:left="1440"/>
        <w:rPr>
          <w:rFonts w:ascii="Calibri" w:eastAsia="Times New Roman" w:hAnsi="Calibri" w:cs="Times New Roman"/>
          <w:b/>
          <w:lang w:val="en-US"/>
        </w:rPr>
      </w:pPr>
      <w:r w:rsidRPr="008935FE">
        <w:rPr>
          <w:rFonts w:ascii="Calibri" w:eastAsia="Times New Roman" w:hAnsi="Calibri" w:cs="Times New Roman"/>
          <w:b/>
          <w:lang w:val="en-US"/>
        </w:rPr>
        <w:t>[RANDOMIZE]</w:t>
      </w:r>
    </w:p>
    <w:p w14:paraId="6C6793C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allows both parents to work, lowering child poverty rates</w:t>
      </w:r>
    </w:p>
    <w:p w14:paraId="5C9E6BE0"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(A.) Ça permet les deux parents de travailler, ce qui réduit les taux de pauvreté des enfants</w:t>
      </w:r>
    </w:p>
    <w:p w14:paraId="449D5DFF"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is essential for single parent families</w:t>
      </w:r>
    </w:p>
    <w:p w14:paraId="642BCF82"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(B.) C’est essentiel pour les familles monoparentales</w:t>
      </w:r>
    </w:p>
    <w:p w14:paraId="7FC4A030"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makes it easier for a parent to re-enter the workforce after having a child</w:t>
      </w:r>
    </w:p>
    <w:p w14:paraId="35425C3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(C.) Ça rend la vie plus facile pour un parent de se réintégrer au marché du travail après avoir eu un enfant</w:t>
      </w:r>
    </w:p>
    <w:p w14:paraId="4DD8200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It provides early learning to children, helping them develop</w:t>
      </w:r>
    </w:p>
    <w:p w14:paraId="77510D38" w14:textId="77777777" w:rsidR="008935FE" w:rsidRPr="008935FE" w:rsidRDefault="008935FE" w:rsidP="008935FE">
      <w:pPr>
        <w:spacing w:after="0" w:line="240" w:lineRule="auto"/>
        <w:ind w:left="1440"/>
        <w:rPr>
          <w:rFonts w:ascii="Calibri" w:eastAsia="Times New Roman" w:hAnsi="Calibri" w:cs="Times New Roman"/>
          <w:lang w:val="fr-CA"/>
        </w:rPr>
      </w:pPr>
      <w:r w:rsidRPr="008935FE">
        <w:rPr>
          <w:rFonts w:ascii="Calibri" w:eastAsia="Times New Roman" w:hAnsi="Calibri" w:cs="Times New Roman"/>
          <w:color w:val="0070C0"/>
          <w:lang w:val="fr-CA"/>
        </w:rPr>
        <w:t>(D.) Ça fourni un apprentissage préscolaire aux enfants et aide à leur développement</w:t>
      </w:r>
    </w:p>
    <w:p w14:paraId="7B752064" w14:textId="77777777" w:rsidR="008935FE" w:rsidRPr="008935FE" w:rsidRDefault="008935FE" w:rsidP="008935FE">
      <w:pPr>
        <w:numPr>
          <w:ilvl w:val="0"/>
          <w:numId w:val="44"/>
        </w:numPr>
        <w:spacing w:after="0" w:line="240" w:lineRule="auto"/>
        <w:ind w:left="1800"/>
        <w:contextualSpacing/>
        <w:rPr>
          <w:rFonts w:ascii="Calibri" w:eastAsia="Times New Roman" w:hAnsi="Calibri" w:cs="Times New Roman"/>
          <w:lang w:val="en-US"/>
        </w:rPr>
      </w:pPr>
      <w:r w:rsidRPr="008935FE">
        <w:rPr>
          <w:rFonts w:ascii="Calibri" w:eastAsia="Times New Roman" w:hAnsi="Calibri" w:cs="Times New Roman"/>
          <w:lang w:val="en-US"/>
        </w:rPr>
        <w:t>Some economists estimate it generates a $7 return to the economy for every dollar invested</w:t>
      </w:r>
    </w:p>
    <w:p w14:paraId="576890B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 Selon certains économistes, les services de garde génèrent un retour de 7$ à l’économie pour chaque dollar investi</w:t>
      </w:r>
    </w:p>
    <w:p w14:paraId="6183B396" w14:textId="77777777" w:rsidR="008935FE" w:rsidRPr="008935FE" w:rsidRDefault="008935FE" w:rsidP="008935FE">
      <w:pPr>
        <w:spacing w:after="0" w:line="240" w:lineRule="auto"/>
        <w:ind w:left="1069"/>
        <w:contextualSpacing/>
        <w:rPr>
          <w:rFonts w:ascii="Calibri" w:eastAsia="Times New Roman" w:hAnsi="Calibri" w:cs="Times New Roman"/>
          <w:lang w:val="fr-CA"/>
        </w:rPr>
      </w:pPr>
      <w:r w:rsidRPr="008935FE">
        <w:rPr>
          <w:rFonts w:ascii="Calibri" w:eastAsia="Times New Roman" w:hAnsi="Calibri" w:cs="Times New Roman"/>
          <w:lang w:val="fr-CA"/>
        </w:rPr>
        <w:t xml:space="preserve">   </w:t>
      </w:r>
    </w:p>
    <w:p w14:paraId="148D60CE" w14:textId="77777777" w:rsidR="008935FE" w:rsidRPr="008935FE" w:rsidRDefault="008935FE" w:rsidP="008935FE">
      <w:pPr>
        <w:spacing w:after="0" w:line="240" w:lineRule="auto"/>
        <w:ind w:left="360"/>
        <w:rPr>
          <w:rFonts w:ascii="Calibri" w:eastAsia="Times New Roman" w:hAnsi="Calibri" w:cs="Times New Roman"/>
          <w:lang w:val="fr-CA"/>
        </w:rPr>
      </w:pPr>
    </w:p>
    <w:p w14:paraId="0EC7741D" w14:textId="77777777" w:rsidR="008935FE" w:rsidRPr="008935FE" w:rsidRDefault="008935FE" w:rsidP="008935FE">
      <w:pPr>
        <w:spacing w:after="0" w:line="240" w:lineRule="auto"/>
        <w:rPr>
          <w:rFonts w:ascii="Calibri" w:eastAsia="Times New Roman" w:hAnsi="Calibri" w:cs="Times New Roman"/>
          <w:b/>
          <w:lang w:val="fr-CA"/>
        </w:rPr>
      </w:pPr>
    </w:p>
    <w:p w14:paraId="14BE35A2" w14:textId="77777777" w:rsidR="008935FE" w:rsidRPr="008935FE" w:rsidRDefault="008935FE" w:rsidP="008935FE">
      <w:pPr>
        <w:spacing w:after="0" w:line="240" w:lineRule="auto"/>
        <w:ind w:firstLine="360"/>
        <w:rPr>
          <w:rFonts w:ascii="Calibri" w:eastAsia="Times New Roman" w:hAnsi="Calibri" w:cs="Times New Roman"/>
          <w:b/>
          <w:lang w:val="en-US"/>
        </w:rPr>
      </w:pPr>
      <w:r w:rsidRPr="008935FE">
        <w:rPr>
          <w:rFonts w:ascii="Calibri" w:eastAsia="Times New Roman" w:hAnsi="Calibri" w:cs="Times New Roman"/>
          <w:b/>
          <w:lang w:val="en-CA"/>
        </w:rPr>
        <w:t>[DEMOGRAPHICS]</w:t>
      </w:r>
    </w:p>
    <w:p w14:paraId="601C4B10" w14:textId="77777777" w:rsidR="008935FE" w:rsidRPr="008935FE" w:rsidRDefault="008935FE" w:rsidP="008935FE">
      <w:pPr>
        <w:spacing w:after="0" w:line="240" w:lineRule="auto"/>
        <w:ind w:left="360"/>
        <w:rPr>
          <w:rFonts w:ascii="Calibri" w:eastAsia="Times New Roman" w:hAnsi="Calibri" w:cs="Times New Roman"/>
          <w:lang w:val="en-CA"/>
        </w:rPr>
      </w:pPr>
    </w:p>
    <w:p w14:paraId="38787C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To finish, I'd like to ask you some questions for statistical purposes only.  Please be assured that your answers will remain completely confidential.</w:t>
      </w:r>
    </w:p>
    <w:p w14:paraId="013B02D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4FE9CED2" w14:textId="77777777" w:rsidR="008935FE" w:rsidRPr="008935FE" w:rsidRDefault="008935FE" w:rsidP="008935FE">
      <w:pPr>
        <w:spacing w:after="0" w:line="240" w:lineRule="auto"/>
        <w:ind w:left="360"/>
        <w:rPr>
          <w:rFonts w:ascii="Calibri" w:eastAsia="Times New Roman" w:hAnsi="Calibri" w:cs="Times New Roman"/>
          <w:lang w:val="fr-CA"/>
        </w:rPr>
      </w:pPr>
    </w:p>
    <w:p w14:paraId="57B035C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w:t>
      </w:r>
      <w:r w:rsidRPr="008935FE">
        <w:rPr>
          <w:rFonts w:ascii="Calibri" w:eastAsia="Times New Roman" w:hAnsi="Calibri" w:cs="Times New Roman"/>
          <w:lang w:val="fr-CA"/>
        </w:rPr>
        <w:tab/>
      </w:r>
      <w:r w:rsidRPr="008935FE">
        <w:rPr>
          <w:rFonts w:ascii="Calibri" w:eastAsia="Times New Roman" w:hAnsi="Calibri" w:cs="Times New Roman"/>
          <w:lang w:val="fr-CA"/>
        </w:rPr>
        <w:tab/>
        <w:t xml:space="preserve">In what year were you born? (RECORD YEAR) </w:t>
      </w:r>
    </w:p>
    <w:p w14:paraId="1E0B7F97" w14:textId="77777777" w:rsidR="008935FE" w:rsidRPr="008935FE" w:rsidRDefault="008935FE" w:rsidP="008935FE">
      <w:pPr>
        <w:spacing w:after="0" w:line="240" w:lineRule="auto"/>
        <w:ind w:left="1080" w:firstLine="36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Quelle est votre année de naissance ? </w:t>
      </w:r>
      <w:r w:rsidRPr="008935FE">
        <w:rPr>
          <w:rFonts w:ascii="Calibri" w:eastAsia="Times New Roman" w:hAnsi="Calibri" w:cs="Times New Roman"/>
          <w:color w:val="0070C0"/>
          <w:lang w:val="en-CA"/>
        </w:rPr>
        <w:t>(ENREGISTRER L’ANNÉE)</w:t>
      </w:r>
    </w:p>
    <w:p w14:paraId="3A2A8019" w14:textId="77777777" w:rsidR="008935FE" w:rsidRPr="008935FE" w:rsidRDefault="008935FE" w:rsidP="008935FE">
      <w:pPr>
        <w:spacing w:after="0" w:line="240" w:lineRule="auto"/>
        <w:ind w:left="360"/>
        <w:rPr>
          <w:rFonts w:ascii="Calibri" w:eastAsia="Times New Roman" w:hAnsi="Calibri" w:cs="Times New Roman"/>
          <w:lang w:val="en-CA"/>
        </w:rPr>
      </w:pPr>
    </w:p>
    <w:p w14:paraId="0B811A6C"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[1900-2016]</w:t>
      </w:r>
    </w:p>
    <w:p w14:paraId="72DF64D1" w14:textId="77777777" w:rsidR="008935FE" w:rsidRPr="008935FE" w:rsidRDefault="008935FE" w:rsidP="008935FE">
      <w:pPr>
        <w:spacing w:after="0" w:line="240" w:lineRule="auto"/>
        <w:ind w:left="360"/>
        <w:rPr>
          <w:rFonts w:ascii="Calibri" w:eastAsia="Times New Roman" w:hAnsi="Calibri" w:cs="Times New Roman"/>
          <w:lang w:val="en-CA"/>
        </w:rPr>
      </w:pPr>
    </w:p>
    <w:p w14:paraId="7F2B9FFB"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D1=DK/REF, ASK D2; OTHERWISE SKIP TO D3]</w:t>
      </w:r>
    </w:p>
    <w:p w14:paraId="47A55C57" w14:textId="77777777" w:rsidR="008935FE" w:rsidRPr="008935FE" w:rsidRDefault="008935FE" w:rsidP="008935FE">
      <w:pPr>
        <w:spacing w:after="0" w:line="240" w:lineRule="auto"/>
        <w:ind w:left="360"/>
        <w:rPr>
          <w:rFonts w:ascii="Calibri" w:eastAsia="Times New Roman" w:hAnsi="Calibri" w:cs="Times New Roman"/>
          <w:lang w:val="en-CA"/>
        </w:rPr>
      </w:pPr>
    </w:p>
    <w:p w14:paraId="2DD44EB2"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D2.</w:t>
      </w:r>
      <w:r w:rsidRPr="008935FE">
        <w:rPr>
          <w:rFonts w:ascii="Calibri" w:eastAsia="Times New Roman" w:hAnsi="Calibri" w:cs="Times New Roman"/>
          <w:lang w:val="en-CA"/>
        </w:rPr>
        <w:tab/>
      </w:r>
      <w:r w:rsidRPr="008935FE">
        <w:rPr>
          <w:rFonts w:ascii="Calibri" w:eastAsia="Times New Roman" w:hAnsi="Calibri" w:cs="Times New Roman"/>
          <w:lang w:val="en-CA"/>
        </w:rPr>
        <w:tab/>
        <w:t>Which of the following age categories do you fall into? (READ LIST UNTIL I</w:t>
      </w:r>
      <w:r w:rsidRPr="008935FE">
        <w:rPr>
          <w:rFonts w:ascii="Calibri" w:eastAsia="Times New Roman" w:hAnsi="Calibri" w:cs="Times New Roman"/>
          <w:lang w:val="en-CA"/>
        </w:rPr>
        <w:tab/>
      </w:r>
      <w:r w:rsidRPr="008935FE">
        <w:rPr>
          <w:rFonts w:ascii="Calibri" w:eastAsia="Times New Roman" w:hAnsi="Calibri" w:cs="Times New Roman"/>
          <w:lang w:val="en-CA"/>
        </w:rPr>
        <w:tab/>
      </w:r>
      <w:r w:rsidRPr="008935FE">
        <w:rPr>
          <w:rFonts w:ascii="Calibri" w:eastAsia="Times New Roman" w:hAnsi="Calibri" w:cs="Times New Roman"/>
          <w:lang w:val="en-CA"/>
        </w:rPr>
        <w:tab/>
        <w:t>NTERRUPTED, ACCEPT ONE RESPONSE)</w:t>
      </w:r>
    </w:p>
    <w:p w14:paraId="44DBDB6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À quel groupe d’âge appartenez-vous ? (LIRE LA LISTE JUSQU’À INTERRUPTION ; ACCEPTEZ UNE RÉPONSE)</w:t>
      </w:r>
    </w:p>
    <w:p w14:paraId="417BF47A" w14:textId="77777777" w:rsidR="008935FE" w:rsidRPr="008935FE" w:rsidRDefault="008935FE" w:rsidP="008935FE">
      <w:pPr>
        <w:spacing w:after="0" w:line="240" w:lineRule="auto"/>
        <w:ind w:left="360"/>
        <w:rPr>
          <w:rFonts w:ascii="Calibri" w:eastAsia="Times New Roman" w:hAnsi="Calibri" w:cs="Times New Roman"/>
          <w:lang w:val="fr-CA"/>
        </w:rPr>
      </w:pPr>
    </w:p>
    <w:p w14:paraId="4B5EB6CC"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18 to 24</w:t>
      </w:r>
    </w:p>
    <w:p w14:paraId="0B979F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18 à 24 ans</w:t>
      </w:r>
    </w:p>
    <w:p w14:paraId="52BE9C7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25 to 34</w:t>
      </w:r>
    </w:p>
    <w:p w14:paraId="7585E8D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25 à 34 ans</w:t>
      </w:r>
    </w:p>
    <w:p w14:paraId="2D421E87"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35 to 44</w:t>
      </w:r>
    </w:p>
    <w:p w14:paraId="5C99F14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35 à 44 ans</w:t>
      </w:r>
    </w:p>
    <w:p w14:paraId="18CA925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45 to 54</w:t>
      </w:r>
    </w:p>
    <w:p w14:paraId="2E5C7051"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45 à 54 ans</w:t>
      </w:r>
    </w:p>
    <w:p w14:paraId="2B4D981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55 to 64 </w:t>
      </w:r>
    </w:p>
    <w:p w14:paraId="5ACF5FF9"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55 à 64 ans</w:t>
      </w:r>
    </w:p>
    <w:p w14:paraId="60A1BC35"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65 or older</w:t>
      </w:r>
    </w:p>
    <w:p w14:paraId="37BE148C"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65 ans et plus</w:t>
      </w:r>
    </w:p>
    <w:p w14:paraId="122709CA" w14:textId="77777777" w:rsidR="008935FE" w:rsidRPr="008935FE" w:rsidRDefault="008935FE" w:rsidP="008935FE">
      <w:pPr>
        <w:spacing w:after="0" w:line="240" w:lineRule="auto"/>
        <w:ind w:left="360"/>
        <w:rPr>
          <w:rFonts w:ascii="Calibri" w:eastAsia="Times New Roman" w:hAnsi="Calibri" w:cs="Times New Roman"/>
          <w:lang w:val="fr-CA"/>
        </w:rPr>
      </w:pPr>
    </w:p>
    <w:p w14:paraId="7EAF566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2793C82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D3.</w:t>
      </w:r>
      <w:r w:rsidRPr="008935FE">
        <w:rPr>
          <w:rFonts w:ascii="Calibri" w:eastAsia="Times New Roman" w:hAnsi="Calibri" w:cs="Times New Roman"/>
          <w:lang w:val="en-CA"/>
        </w:rPr>
        <w:tab/>
      </w:r>
      <w:r w:rsidRPr="008935FE">
        <w:rPr>
          <w:rFonts w:ascii="Calibri" w:eastAsia="Times New Roman" w:hAnsi="Calibri" w:cs="Times New Roman"/>
          <w:lang w:val="en-CA"/>
        </w:rPr>
        <w:tab/>
        <w:t xml:space="preserve">What is the highest level of formal education that you have completed to date? </w:t>
      </w:r>
    </w:p>
    <w:p w14:paraId="6B7336E5" w14:textId="77777777" w:rsidR="008935FE" w:rsidRPr="008935FE" w:rsidRDefault="008935FE" w:rsidP="008935FE">
      <w:pPr>
        <w:spacing w:after="0" w:line="240" w:lineRule="auto"/>
        <w:ind w:left="1080" w:firstLine="360"/>
        <w:rPr>
          <w:rFonts w:ascii="Calibri" w:eastAsia="Times New Roman" w:hAnsi="Calibri" w:cs="Times New Roman"/>
          <w:lang w:val="en-CA"/>
        </w:rPr>
      </w:pPr>
      <w:r w:rsidRPr="008935FE">
        <w:rPr>
          <w:rFonts w:ascii="Calibri" w:eastAsia="Times New Roman" w:hAnsi="Calibri" w:cs="Times New Roman"/>
          <w:lang w:val="en-CA"/>
        </w:rPr>
        <w:t>(READ LIST UNTIL INTERRUPTED, ACCEPT ONE RESPONSE)</w:t>
      </w:r>
    </w:p>
    <w:p w14:paraId="3E0DD32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336A1845" w14:textId="77777777" w:rsidR="008935FE" w:rsidRPr="008935FE" w:rsidRDefault="008935FE" w:rsidP="008935FE">
      <w:pPr>
        <w:spacing w:after="0" w:line="240" w:lineRule="auto"/>
        <w:ind w:left="360"/>
        <w:rPr>
          <w:rFonts w:ascii="Calibri" w:eastAsia="Times New Roman" w:hAnsi="Calibri" w:cs="Times New Roman"/>
          <w:lang w:val="fr-CA"/>
        </w:rPr>
      </w:pPr>
    </w:p>
    <w:p w14:paraId="0831E32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Grade 8 or less</w:t>
      </w:r>
    </w:p>
    <w:p w14:paraId="7CE387E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Primaire ou moins</w:t>
      </w:r>
    </w:p>
    <w:p w14:paraId="3FE1D973"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Some high school</w:t>
      </w:r>
    </w:p>
    <w:p w14:paraId="565FE884"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Quelques années d’études secondaires</w:t>
      </w:r>
    </w:p>
    <w:p w14:paraId="386804B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High School diploma or equivalent</w:t>
      </w:r>
    </w:p>
    <w:p w14:paraId="0988D3FE"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Diplôme d’études secondaires ou l’équivalent</w:t>
      </w:r>
    </w:p>
    <w:p w14:paraId="61397B02"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Registered Apprenticeship or other trades certificate or diploma</w:t>
      </w:r>
    </w:p>
    <w:p w14:paraId="7530DD5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Apprentissage enregistré ou autre certificat ou diplôme d’une école de métiers</w:t>
      </w:r>
    </w:p>
    <w:p w14:paraId="6EA8DFE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College, CEGEP or other non-university certificate or diploma</w:t>
      </w:r>
    </w:p>
    <w:p w14:paraId="5FA24D8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Certificat ou diplôme d’un collège, cégep ou autre établissement non universitaire</w:t>
      </w:r>
    </w:p>
    <w:p w14:paraId="7084045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University certificate or diploma below bachelor's level</w:t>
      </w:r>
    </w:p>
    <w:p w14:paraId="13A7331B"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Certificat ou diplôme universitaire inférieur au baccalauréat</w:t>
      </w:r>
    </w:p>
    <w:p w14:paraId="106060F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Bachelor's degree</w:t>
      </w:r>
    </w:p>
    <w:p w14:paraId="5C748226"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Baccalauréat</w:t>
      </w:r>
    </w:p>
    <w:p w14:paraId="7CB1E243"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Post graduate degree above bachelor's level</w:t>
      </w:r>
    </w:p>
    <w:p w14:paraId="4F422B3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Diplôme d’études universitaire supérieur au baccalauréat</w:t>
      </w:r>
    </w:p>
    <w:p w14:paraId="38808EA9" w14:textId="77777777" w:rsidR="008935FE" w:rsidRPr="008935FE" w:rsidRDefault="008935FE" w:rsidP="008935FE">
      <w:pPr>
        <w:spacing w:after="0" w:line="240" w:lineRule="auto"/>
        <w:ind w:left="360"/>
        <w:rPr>
          <w:rFonts w:ascii="Calibri" w:eastAsia="Times New Roman" w:hAnsi="Calibri" w:cs="Times New Roman"/>
          <w:lang w:val="fr-CA"/>
        </w:rPr>
      </w:pPr>
    </w:p>
    <w:p w14:paraId="36EDAD48" w14:textId="77777777" w:rsidR="008935FE" w:rsidRPr="008935FE" w:rsidRDefault="008935FE" w:rsidP="008935FE">
      <w:pPr>
        <w:spacing w:after="0" w:line="240" w:lineRule="auto"/>
        <w:ind w:left="360"/>
        <w:rPr>
          <w:rFonts w:ascii="Calibri" w:eastAsia="Times New Roman" w:hAnsi="Calibri" w:cs="Times New Roman"/>
          <w:lang w:val="fr-CA"/>
        </w:rPr>
      </w:pPr>
    </w:p>
    <w:p w14:paraId="571D6C5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t>D4.</w:t>
      </w:r>
      <w:r w:rsidRPr="008935FE">
        <w:rPr>
          <w:rFonts w:ascii="Calibri" w:eastAsia="Times New Roman" w:hAnsi="Calibri" w:cs="Times New Roman"/>
          <w:lang w:val="en-CA"/>
        </w:rPr>
        <w:tab/>
        <w:t xml:space="preserve">Which of the following categories best describes your current employment status? </w:t>
      </w:r>
      <w:r w:rsidRPr="008935FE">
        <w:rPr>
          <w:rFonts w:ascii="Calibri" w:eastAsia="Times New Roman" w:hAnsi="Calibri" w:cs="Times New Roman"/>
          <w:lang w:val="fr-CA"/>
        </w:rPr>
        <w:t>(READ LIST UNTIL INTERRUPTED, ACCEPT ONE RESPONSE)</w:t>
      </w:r>
    </w:p>
    <w:p w14:paraId="1ED2F105" w14:textId="77777777" w:rsidR="008935FE" w:rsidRPr="008935FE" w:rsidRDefault="008935FE" w:rsidP="008935FE">
      <w:pPr>
        <w:spacing w:after="0" w:line="240" w:lineRule="auto"/>
        <w:ind w:left="1440"/>
        <w:rPr>
          <w:rFonts w:ascii="Calibri" w:eastAsia="Times New Roman" w:hAnsi="Calibri" w:cs="Times New Roman"/>
          <w:color w:val="0070C0"/>
          <w:lang w:val="en-CA"/>
        </w:rPr>
      </w:pPr>
      <w:r w:rsidRPr="008935FE">
        <w:rPr>
          <w:rFonts w:ascii="Calibri" w:eastAsia="Times New Roman" w:hAnsi="Calibri" w:cs="Times New Roman"/>
          <w:color w:val="0070C0"/>
          <w:lang w:val="fr-CA"/>
        </w:rPr>
        <w:t xml:space="preserve">Laquelle des descriptions suivantes correspond le mieux à votre situation d’emploi actuelle ? </w:t>
      </w:r>
      <w:r w:rsidRPr="008935FE">
        <w:rPr>
          <w:rFonts w:ascii="Calibri" w:eastAsia="Times New Roman" w:hAnsi="Calibri" w:cs="Times New Roman"/>
          <w:color w:val="0070C0"/>
          <w:lang w:val="en-CA"/>
        </w:rPr>
        <w:t xml:space="preserve">(LIRE LA LISTE JUSQU’À </w:t>
      </w:r>
      <w:proofErr w:type="gramStart"/>
      <w:r w:rsidRPr="008935FE">
        <w:rPr>
          <w:rFonts w:ascii="Calibri" w:eastAsia="Times New Roman" w:hAnsi="Calibri" w:cs="Times New Roman"/>
          <w:color w:val="0070C0"/>
          <w:lang w:val="en-CA"/>
        </w:rPr>
        <w:t>INTERRUPTION ;</w:t>
      </w:r>
      <w:proofErr w:type="gramEnd"/>
      <w:r w:rsidRPr="008935FE">
        <w:rPr>
          <w:rFonts w:ascii="Calibri" w:eastAsia="Times New Roman" w:hAnsi="Calibri" w:cs="Times New Roman"/>
          <w:color w:val="0070C0"/>
          <w:lang w:val="en-CA"/>
        </w:rPr>
        <w:t xml:space="preserve"> ACCEPTEZ UNE RÉPONSE)</w:t>
      </w:r>
    </w:p>
    <w:p w14:paraId="1D75205D" w14:textId="77777777" w:rsidR="008935FE" w:rsidRPr="008935FE" w:rsidRDefault="008935FE" w:rsidP="008935FE">
      <w:pPr>
        <w:spacing w:after="0" w:line="240" w:lineRule="auto"/>
        <w:ind w:left="360"/>
        <w:rPr>
          <w:rFonts w:ascii="Calibri" w:eastAsia="Times New Roman" w:hAnsi="Calibri" w:cs="Times New Roman"/>
          <w:lang w:val="en-CA"/>
        </w:rPr>
      </w:pPr>
    </w:p>
    <w:p w14:paraId="31675791"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Working full-time, that is, 35 or more hours per week</w:t>
      </w:r>
    </w:p>
    <w:p w14:paraId="64972FF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plein, c.-à-d. 35 heures ou plus par semaine</w:t>
      </w:r>
    </w:p>
    <w:p w14:paraId="1717EBD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xml:space="preserve">Working part-time, that is, less than 35 hours per week </w:t>
      </w:r>
    </w:p>
    <w:p w14:paraId="0BBFCADD"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Travailleur(se) à temps partiel, c.-à-d. moins de 35 heures par semaine</w:t>
      </w:r>
    </w:p>
    <w:p w14:paraId="57D62A6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Self-employed</w:t>
      </w:r>
    </w:p>
    <w:p w14:paraId="4E2541AD"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Travailleur(se) autonome</w:t>
      </w:r>
    </w:p>
    <w:p w14:paraId="065573A6"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Unemployed, but looking for work</w:t>
      </w:r>
    </w:p>
    <w:p w14:paraId="17426D11"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color w:val="0070C0"/>
          <w:lang w:val="fr-CA"/>
        </w:rPr>
        <w:t>Sans emploi, mais à la recherche d’un emploi</w:t>
      </w:r>
    </w:p>
    <w:p w14:paraId="6A5EDCC5"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A student attending school full-time</w:t>
      </w:r>
    </w:p>
    <w:p w14:paraId="5448693A"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Étudiant(e) à temps plein</w:t>
      </w:r>
    </w:p>
    <w:p w14:paraId="78F9B2FA"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Retired</w:t>
      </w:r>
    </w:p>
    <w:p w14:paraId="1E542A0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Retraité(e)</w:t>
      </w:r>
    </w:p>
    <w:p w14:paraId="1DDCA569"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Not in the workforce (full-time homemaker, unemployed, not looking for work)</w:t>
      </w:r>
    </w:p>
    <w:p w14:paraId="34C26B56"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À l’extérieur du marché du travail (personne au foyer à temps plein ou sans emploi et non à la recherche d’un emploi)</w:t>
      </w:r>
    </w:p>
    <w:p w14:paraId="219C92F1" w14:textId="77777777" w:rsidR="008935FE" w:rsidRPr="008935FE" w:rsidRDefault="008935FE" w:rsidP="008935FE">
      <w:pPr>
        <w:spacing w:after="0" w:line="240" w:lineRule="auto"/>
        <w:ind w:firstLine="360"/>
        <w:rPr>
          <w:rFonts w:ascii="Calibri" w:eastAsia="Times New Roman" w:hAnsi="Calibri" w:cs="Times New Roman"/>
          <w:lang w:val="en-CA"/>
        </w:rPr>
      </w:pPr>
      <w:r w:rsidRPr="008935FE">
        <w:rPr>
          <w:rFonts w:ascii="Calibri" w:eastAsia="Times New Roman" w:hAnsi="Calibri" w:cs="Times New Roman"/>
          <w:lang w:val="en-CA"/>
        </w:rPr>
        <w:t>(DO NOT READ) Other – (DO NOT SPECIFY)</w:t>
      </w:r>
    </w:p>
    <w:p w14:paraId="0EBDF315"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(NE PAS LIRE) Autre – (NE PAS PRÉCISER)</w:t>
      </w:r>
    </w:p>
    <w:p w14:paraId="282323B4" w14:textId="77777777" w:rsidR="008935FE" w:rsidRPr="008935FE" w:rsidRDefault="008935FE" w:rsidP="008935FE">
      <w:pPr>
        <w:spacing w:after="0" w:line="240" w:lineRule="auto"/>
        <w:ind w:left="360"/>
        <w:rPr>
          <w:rFonts w:ascii="Calibri" w:eastAsia="Times New Roman" w:hAnsi="Calibri" w:cs="Times New Roman"/>
          <w:lang w:val="fr-CA"/>
        </w:rPr>
      </w:pPr>
    </w:p>
    <w:p w14:paraId="671D7745" w14:textId="77777777" w:rsidR="008935FE" w:rsidRPr="008935FE" w:rsidRDefault="008935FE" w:rsidP="008935FE">
      <w:pPr>
        <w:spacing w:after="0" w:line="240" w:lineRule="auto"/>
        <w:ind w:left="360"/>
        <w:rPr>
          <w:rFonts w:ascii="Calibri" w:eastAsia="Times New Roman" w:hAnsi="Calibri" w:cs="Times New Roman"/>
          <w:lang w:val="fr-CA"/>
        </w:rPr>
      </w:pPr>
    </w:p>
    <w:p w14:paraId="70758BD2" w14:textId="77777777" w:rsidR="008935FE" w:rsidRPr="008935FE" w:rsidRDefault="008935FE" w:rsidP="008935FE">
      <w:pPr>
        <w:spacing w:after="0" w:line="240" w:lineRule="auto"/>
        <w:ind w:left="360"/>
        <w:rPr>
          <w:rFonts w:ascii="Calibri" w:eastAsia="Times New Roman" w:hAnsi="Calibri" w:cs="Times New Roman"/>
          <w:lang w:val="fr-CA"/>
        </w:rPr>
      </w:pPr>
    </w:p>
    <w:p w14:paraId="6881FDDC" w14:textId="77777777" w:rsidR="008935FE" w:rsidRPr="008935FE" w:rsidRDefault="008935FE" w:rsidP="008935FE">
      <w:pPr>
        <w:spacing w:after="0" w:line="240" w:lineRule="auto"/>
        <w:ind w:left="1440" w:hanging="1080"/>
        <w:rPr>
          <w:rFonts w:ascii="Calibri" w:eastAsia="Times New Roman" w:hAnsi="Calibri" w:cs="Times New Roman"/>
          <w:lang w:val="fr-CA"/>
        </w:rPr>
      </w:pPr>
      <w:r w:rsidRPr="008935FE">
        <w:rPr>
          <w:rFonts w:ascii="Calibri" w:eastAsia="Times New Roman" w:hAnsi="Calibri" w:cs="Times New Roman"/>
          <w:lang w:val="en-CA"/>
        </w:rPr>
        <w:lastRenderedPageBreak/>
        <w:t>D5.</w:t>
      </w:r>
      <w:r w:rsidRPr="008935FE">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8935FE">
        <w:rPr>
          <w:rFonts w:ascii="Calibri" w:eastAsia="Times New Roman" w:hAnsi="Calibri" w:cs="Times New Roman"/>
          <w:lang w:val="fr-CA"/>
        </w:rPr>
        <w:t>(READ LIST UNTIL INTERRUPTED)</w:t>
      </w:r>
    </w:p>
    <w:p w14:paraId="5DF4C373"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11FB0D83" w14:textId="77777777" w:rsidR="008935FE" w:rsidRPr="008935FE" w:rsidRDefault="008935FE" w:rsidP="008935FE">
      <w:pPr>
        <w:spacing w:after="0" w:line="240" w:lineRule="auto"/>
        <w:ind w:left="360"/>
        <w:rPr>
          <w:rFonts w:ascii="Calibri" w:eastAsia="Times New Roman" w:hAnsi="Calibri" w:cs="Times New Roman"/>
          <w:lang w:val="fr-CA"/>
        </w:rPr>
      </w:pPr>
    </w:p>
    <w:p w14:paraId="6742224B"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Under $20,000</w:t>
      </w:r>
    </w:p>
    <w:p w14:paraId="6F2A90ED"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Moins de 20 000 $</w:t>
      </w:r>
    </w:p>
    <w:p w14:paraId="4F06D3B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$20,000 to just under $40,000</w:t>
      </w:r>
    </w:p>
    <w:p w14:paraId="53F460C1"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20 000 $ à moins de 40 000 $</w:t>
      </w:r>
    </w:p>
    <w:p w14:paraId="6130A713"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$40,000 to just under $60,000</w:t>
      </w:r>
    </w:p>
    <w:p w14:paraId="22867160"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40 000 $ à moins de 60 000 $</w:t>
      </w:r>
    </w:p>
    <w:p w14:paraId="1AB831D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$60,000 to just under $80,000</w:t>
      </w:r>
    </w:p>
    <w:p w14:paraId="275BCC69"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60 000 $ à moins de 80 000 $</w:t>
      </w:r>
    </w:p>
    <w:p w14:paraId="07BD9571"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$80,000 to just under $100,000</w:t>
      </w:r>
    </w:p>
    <w:p w14:paraId="0F1AB37F"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80 000 $ à moins de 100 000 $</w:t>
      </w:r>
    </w:p>
    <w:p w14:paraId="0E64BF65"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$100,000 to just under $150,000</w:t>
      </w:r>
    </w:p>
    <w:p w14:paraId="4A0F3845"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100 000 $ à moins de 150 000 $</w:t>
      </w:r>
    </w:p>
    <w:p w14:paraId="44EE79D8" w14:textId="77777777" w:rsidR="008935FE" w:rsidRPr="008935FE" w:rsidRDefault="008935FE" w:rsidP="008935FE">
      <w:pPr>
        <w:spacing w:after="0" w:line="240" w:lineRule="auto"/>
        <w:rPr>
          <w:rFonts w:ascii="Calibri" w:eastAsia="Calibri" w:hAnsi="Calibri" w:cs="Times New Roman"/>
          <w:lang w:val="fr-CA"/>
        </w:rPr>
      </w:pPr>
      <w:r w:rsidRPr="008935FE">
        <w:rPr>
          <w:rFonts w:ascii="Calibri" w:eastAsia="Calibri" w:hAnsi="Calibri" w:cs="Times New Roman"/>
          <w:lang w:val="fr-CA"/>
        </w:rPr>
        <w:t>$150,000 and above</w:t>
      </w:r>
    </w:p>
    <w:p w14:paraId="0BC537F3" w14:textId="77777777" w:rsidR="008935FE" w:rsidRPr="008935FE" w:rsidRDefault="008935FE" w:rsidP="008935FE">
      <w:pPr>
        <w:spacing w:after="0" w:line="240" w:lineRule="auto"/>
        <w:rPr>
          <w:rFonts w:ascii="Calibri" w:eastAsia="Calibri" w:hAnsi="Calibri" w:cs="Times New Roman"/>
          <w:color w:val="0070C0"/>
          <w:lang w:val="fr-CA"/>
        </w:rPr>
      </w:pPr>
      <w:r w:rsidRPr="008935FE">
        <w:rPr>
          <w:rFonts w:ascii="Calibri" w:eastAsia="Calibri" w:hAnsi="Calibri" w:cs="Times New Roman"/>
          <w:color w:val="0070C0"/>
          <w:lang w:val="fr-CA"/>
        </w:rPr>
        <w:t>150 000 $ et plus</w:t>
      </w:r>
    </w:p>
    <w:p w14:paraId="28002F02" w14:textId="77777777" w:rsidR="008935FE" w:rsidRPr="008935FE" w:rsidRDefault="008935FE" w:rsidP="008935FE">
      <w:pPr>
        <w:spacing w:after="0" w:line="240" w:lineRule="auto"/>
        <w:ind w:left="360"/>
        <w:rPr>
          <w:rFonts w:ascii="Calibri" w:eastAsia="Times New Roman" w:hAnsi="Calibri" w:cs="Times New Roman"/>
          <w:lang w:val="fr-CA"/>
        </w:rPr>
      </w:pPr>
    </w:p>
    <w:p w14:paraId="2A182F61" w14:textId="77777777" w:rsidR="008935FE" w:rsidRPr="008935FE" w:rsidRDefault="008935FE" w:rsidP="008935FE">
      <w:pPr>
        <w:spacing w:after="0" w:line="240" w:lineRule="auto"/>
        <w:ind w:left="360"/>
        <w:rPr>
          <w:rFonts w:ascii="Calibri" w:eastAsia="Times New Roman" w:hAnsi="Calibri" w:cs="Times New Roman"/>
          <w:lang w:val="fr-CA"/>
        </w:rPr>
      </w:pPr>
    </w:p>
    <w:p w14:paraId="7CDE52EF"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US"/>
        </w:rPr>
        <w:t>D8.</w:t>
      </w:r>
      <w:r w:rsidRPr="008935FE">
        <w:rPr>
          <w:rFonts w:ascii="Calibri" w:eastAsia="Times New Roman" w:hAnsi="Calibri" w:cs="Times New Roman"/>
          <w:lang w:val="en-US"/>
        </w:rPr>
        <w:tab/>
      </w:r>
      <w:r w:rsidRPr="008935FE">
        <w:rPr>
          <w:rFonts w:ascii="Calibri" w:eastAsia="Times New Roman" w:hAnsi="Calibri" w:cs="Times New Roman"/>
          <w:lang w:val="en-US"/>
        </w:rPr>
        <w:tab/>
      </w:r>
      <w:r w:rsidRPr="008935FE">
        <w:rPr>
          <w:rFonts w:ascii="Calibri" w:eastAsia="Times New Roman" w:hAnsi="Calibri" w:cs="Times New Roman"/>
          <w:lang w:val="en-CA"/>
        </w:rPr>
        <w:t>Were you born in Canada?</w:t>
      </w:r>
    </w:p>
    <w:p w14:paraId="78208B97"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Êtes-vous né(e) au Canada ? </w:t>
      </w:r>
    </w:p>
    <w:p w14:paraId="139807EF" w14:textId="77777777" w:rsidR="008935FE" w:rsidRPr="008935FE" w:rsidRDefault="008935FE" w:rsidP="008935FE">
      <w:pPr>
        <w:spacing w:after="0" w:line="240" w:lineRule="auto"/>
        <w:ind w:left="360"/>
        <w:rPr>
          <w:rFonts w:ascii="Calibri" w:eastAsia="Times New Roman" w:hAnsi="Calibri" w:cs="Times New Roman"/>
          <w:lang w:val="fr-CA"/>
        </w:rPr>
      </w:pPr>
    </w:p>
    <w:p w14:paraId="4A751AD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09937ABB"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9D81C7D"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2C9EF54"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47EF5689" w14:textId="77777777" w:rsidR="008935FE" w:rsidRPr="008935FE" w:rsidRDefault="008935FE" w:rsidP="008935FE">
      <w:pPr>
        <w:spacing w:after="0" w:line="240" w:lineRule="auto"/>
        <w:ind w:left="360"/>
        <w:rPr>
          <w:rFonts w:ascii="Calibri" w:eastAsia="Times New Roman" w:hAnsi="Calibri" w:cs="Times New Roman"/>
          <w:lang w:val="en-CA"/>
        </w:rPr>
      </w:pPr>
    </w:p>
    <w:p w14:paraId="43D7AAB3"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[ASK D9 IF D8=NO; OTHERWISE SKIP TO D12]</w:t>
      </w:r>
    </w:p>
    <w:p w14:paraId="43BC6234" w14:textId="77777777" w:rsidR="008935FE" w:rsidRPr="008935FE" w:rsidRDefault="008935FE" w:rsidP="008935FE">
      <w:pPr>
        <w:spacing w:after="0" w:line="240" w:lineRule="auto"/>
        <w:ind w:left="360"/>
        <w:rPr>
          <w:rFonts w:ascii="Calibri" w:eastAsia="Times New Roman" w:hAnsi="Calibri" w:cs="Times New Roman"/>
          <w:lang w:val="en-CA"/>
        </w:rPr>
      </w:pPr>
    </w:p>
    <w:p w14:paraId="2D10422E"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D9.</w:t>
      </w:r>
      <w:r w:rsidRPr="008935FE">
        <w:rPr>
          <w:rFonts w:ascii="Calibri" w:eastAsia="Times New Roman" w:hAnsi="Calibri" w:cs="Times New Roman"/>
          <w:lang w:val="en-CA"/>
        </w:rPr>
        <w:tab/>
        <w:t>In what year did you come to Canada? (RECORD YEAR;</w:t>
      </w:r>
      <w:r w:rsidRPr="008935FE">
        <w:rPr>
          <w:rFonts w:ascii="Times New Roman" w:eastAsia="Times New Roman" w:hAnsi="Times New Roman" w:cs="Times New Roman"/>
          <w:sz w:val="24"/>
          <w:szCs w:val="24"/>
          <w:lang w:val="en-CA"/>
        </w:rPr>
        <w:t xml:space="preserve"> </w:t>
      </w:r>
      <w:r w:rsidRPr="008935FE">
        <w:rPr>
          <w:rFonts w:ascii="Calibri" w:eastAsia="Times New Roman" w:hAnsi="Calibri" w:cs="Times New Roman"/>
          <w:lang w:val="en-CA"/>
        </w:rPr>
        <w:t>ASK FOR APPROXIMATION IF THEY CAN’T REMEMBER)</w:t>
      </w:r>
    </w:p>
    <w:p w14:paraId="63C797A8"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En quelle année êtes-vous arrivé(e) au Canada ? (INSCRIRE L’ANNÉE ;</w:t>
      </w:r>
      <w:r w:rsidRPr="008935FE">
        <w:rPr>
          <w:rFonts w:ascii="Times New Roman" w:eastAsia="Times New Roman" w:hAnsi="Times New Roman" w:cs="Times New Roman"/>
          <w:color w:val="0070C0"/>
          <w:sz w:val="24"/>
          <w:szCs w:val="24"/>
          <w:lang w:val="fr-CA"/>
        </w:rPr>
        <w:t xml:space="preserve"> </w:t>
      </w:r>
      <w:r w:rsidRPr="008935FE">
        <w:rPr>
          <w:rFonts w:ascii="Calibri" w:eastAsia="Times New Roman" w:hAnsi="Calibri" w:cs="Times New Roman"/>
          <w:color w:val="0070C0"/>
          <w:lang w:val="fr-CA"/>
        </w:rPr>
        <w:t>DEMANDER UNE APPROXIMATION SI LE RÉPONDANT NE SE SOUVIENT PAS)</w:t>
      </w:r>
    </w:p>
    <w:p w14:paraId="7B11E3AA" w14:textId="77777777" w:rsidR="008935FE" w:rsidRPr="008935FE" w:rsidRDefault="008935FE" w:rsidP="008935FE">
      <w:pPr>
        <w:spacing w:after="0" w:line="240" w:lineRule="auto"/>
        <w:ind w:left="360"/>
        <w:rPr>
          <w:rFonts w:ascii="Calibri" w:eastAsia="Times New Roman" w:hAnsi="Calibri" w:cs="Times New Roman"/>
          <w:b/>
          <w:lang w:val="fr-CA"/>
        </w:rPr>
      </w:pPr>
    </w:p>
    <w:p w14:paraId="7857F694"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fr-CA"/>
        </w:rPr>
        <w:t xml:space="preserve"> </w:t>
      </w:r>
      <w:r w:rsidRPr="008935FE">
        <w:rPr>
          <w:rFonts w:ascii="Calibri" w:eastAsia="Times New Roman" w:hAnsi="Calibri" w:cs="Times New Roman"/>
          <w:b/>
          <w:lang w:val="en-CA"/>
        </w:rPr>
        <w:t>[1900-2016]</w:t>
      </w:r>
    </w:p>
    <w:p w14:paraId="619B757D" w14:textId="77777777" w:rsidR="008935FE" w:rsidRPr="008935FE" w:rsidRDefault="008935FE" w:rsidP="008935FE">
      <w:pPr>
        <w:spacing w:after="0" w:line="240" w:lineRule="auto"/>
        <w:ind w:left="360"/>
        <w:rPr>
          <w:rFonts w:ascii="Calibri" w:eastAsia="Times New Roman" w:hAnsi="Calibri" w:cs="Times New Roman"/>
          <w:lang w:val="en-CA"/>
        </w:rPr>
      </w:pPr>
    </w:p>
    <w:p w14:paraId="23F721A4"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D12.</w:t>
      </w:r>
      <w:r w:rsidRPr="008935FE">
        <w:rPr>
          <w:rFonts w:ascii="Calibri" w:eastAsia="Times New Roman" w:hAnsi="Calibri" w:cs="Times New Roman"/>
          <w:lang w:val="en-CA"/>
        </w:rPr>
        <w:tab/>
        <w:t>Are you an Aboriginal person, that is, First Nations, Métis or Inuk (IF NEEDED: Inuit)? First Nations includes Status and Non–Status Indians.</w:t>
      </w:r>
    </w:p>
    <w:p w14:paraId="5AD25343" w14:textId="77777777" w:rsidR="008935FE" w:rsidRPr="008935FE" w:rsidRDefault="008935FE" w:rsidP="008935FE">
      <w:pPr>
        <w:spacing w:after="0" w:line="240" w:lineRule="auto"/>
        <w:ind w:left="1440"/>
        <w:rPr>
          <w:rFonts w:ascii="Calibri" w:eastAsia="Times New Roman" w:hAnsi="Calibri" w:cs="Times New Roman"/>
          <w:lang w:val="en-CA"/>
        </w:rPr>
      </w:pPr>
      <w:r w:rsidRPr="008935FE">
        <w:rPr>
          <w:rFonts w:ascii="Calibri" w:eastAsia="Times New Roman" w:hAnsi="Calibri" w:cs="Times New Roman"/>
          <w:lang w:val="en-CA"/>
        </w:rPr>
        <w:t>(NOTE: ABORIGINALS ASKED SEPARATELY, IN LINE WITH STATISTICS CANADA APPROACH)</w:t>
      </w:r>
    </w:p>
    <w:p w14:paraId="51D12481"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5F7249AB"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(REMARQUE : LES AUTOCHTONES SE FONT POSER LA QUESTION SÉPARÉMMENT, CONFORMÉMENT AVEC LA MÉTHODOLOGIE DE STATISTIQUES CANADA)</w:t>
      </w:r>
    </w:p>
    <w:p w14:paraId="3E811909" w14:textId="77777777" w:rsidR="008935FE" w:rsidRPr="008935FE" w:rsidRDefault="008935FE" w:rsidP="008935FE">
      <w:pPr>
        <w:spacing w:after="0" w:line="240" w:lineRule="auto"/>
        <w:ind w:left="360"/>
        <w:rPr>
          <w:rFonts w:ascii="Calibri" w:eastAsia="Times New Roman" w:hAnsi="Calibri" w:cs="Times New Roman"/>
          <w:lang w:val="fr-CA"/>
        </w:rPr>
      </w:pPr>
    </w:p>
    <w:p w14:paraId="79AA4808"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Yes</w:t>
      </w:r>
    </w:p>
    <w:p w14:paraId="149A4BF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Oui</w:t>
      </w:r>
    </w:p>
    <w:p w14:paraId="7E616D0A"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No</w:t>
      </w:r>
    </w:p>
    <w:p w14:paraId="7AA113D0"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Non</w:t>
      </w:r>
    </w:p>
    <w:p w14:paraId="10820415" w14:textId="77777777" w:rsidR="008935FE" w:rsidRPr="008935FE" w:rsidRDefault="008935FE" w:rsidP="008935FE">
      <w:pPr>
        <w:spacing w:after="0" w:line="240" w:lineRule="auto"/>
        <w:ind w:left="360"/>
        <w:rPr>
          <w:rFonts w:ascii="Calibri" w:eastAsia="Times New Roman" w:hAnsi="Calibri" w:cs="Times New Roman"/>
          <w:lang w:val="en-CA"/>
        </w:rPr>
      </w:pPr>
    </w:p>
    <w:p w14:paraId="66E3544C" w14:textId="77777777" w:rsidR="008935FE" w:rsidRPr="008935FE" w:rsidRDefault="008935FE" w:rsidP="008935FE">
      <w:pPr>
        <w:spacing w:after="0" w:line="240" w:lineRule="auto"/>
        <w:ind w:left="360"/>
        <w:rPr>
          <w:rFonts w:ascii="Calibri" w:eastAsia="Times New Roman" w:hAnsi="Calibri" w:cs="Times New Roman"/>
          <w:lang w:val="en-CA"/>
        </w:rPr>
      </w:pPr>
    </w:p>
    <w:p w14:paraId="3A25CA11"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[IF D12=YES, SKIP TO SURVEY CLOSE; OTHERWISE CONTINUE]</w:t>
      </w:r>
    </w:p>
    <w:p w14:paraId="56C5BB93" w14:textId="77777777" w:rsidR="008935FE" w:rsidRPr="008935FE" w:rsidRDefault="008935FE" w:rsidP="008935FE">
      <w:pPr>
        <w:spacing w:after="0" w:line="240" w:lineRule="auto"/>
        <w:ind w:left="360"/>
        <w:rPr>
          <w:rFonts w:ascii="Calibri" w:eastAsia="Times New Roman" w:hAnsi="Calibri" w:cs="Times New Roman"/>
          <w:lang w:val="en-CA"/>
        </w:rPr>
      </w:pPr>
    </w:p>
    <w:p w14:paraId="7AB9E897"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 </w:t>
      </w:r>
    </w:p>
    <w:p w14:paraId="491CE22A" w14:textId="77777777" w:rsidR="008935FE" w:rsidRPr="008935FE" w:rsidRDefault="008935FE" w:rsidP="008935FE">
      <w:pPr>
        <w:spacing w:after="0" w:line="240" w:lineRule="auto"/>
        <w:ind w:left="1440" w:hanging="1080"/>
        <w:rPr>
          <w:rFonts w:ascii="Calibri" w:eastAsia="Times New Roman" w:hAnsi="Calibri" w:cs="Times New Roman"/>
          <w:lang w:val="en-CA"/>
        </w:rPr>
      </w:pPr>
      <w:r w:rsidRPr="008935FE">
        <w:rPr>
          <w:rFonts w:ascii="Calibri" w:eastAsia="Times New Roman" w:hAnsi="Calibri" w:cs="Times New Roman"/>
          <w:lang w:val="en-CA"/>
        </w:rPr>
        <w:t>D13.</w:t>
      </w:r>
      <w:r w:rsidRPr="008935FE">
        <w:rPr>
          <w:rFonts w:ascii="Calibri" w:eastAsia="Times New Roman" w:hAnsi="Calibri" w:cs="Times New Roman"/>
          <w:lang w:val="en-CA"/>
        </w:rPr>
        <w:tab/>
        <w:t>You may belong to one or more racial or cultural groups on the following list.  Are you...? (READ LIST)</w:t>
      </w:r>
    </w:p>
    <w:p w14:paraId="741D4217" w14:textId="77777777" w:rsidR="008935FE" w:rsidRPr="008935FE" w:rsidRDefault="008935FE" w:rsidP="008935FE">
      <w:pPr>
        <w:spacing w:after="0" w:line="240" w:lineRule="auto"/>
        <w:ind w:left="1440"/>
        <w:rPr>
          <w:rFonts w:ascii="Calibri" w:eastAsia="Times New Roman" w:hAnsi="Calibri" w:cs="Times New Roman"/>
          <w:color w:val="000000"/>
          <w:lang w:val="en-CA"/>
        </w:rPr>
      </w:pPr>
      <w:r w:rsidRPr="008935FE">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217D6E95"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64081847" w14:textId="77777777" w:rsidR="008935FE" w:rsidRPr="008935FE" w:rsidRDefault="008935FE" w:rsidP="008935FE">
      <w:pPr>
        <w:spacing w:after="0" w:line="240" w:lineRule="auto"/>
        <w:ind w:left="1440"/>
        <w:rPr>
          <w:rFonts w:ascii="Calibri" w:eastAsia="Times New Roman" w:hAnsi="Calibri" w:cs="Times New Roman"/>
          <w:color w:val="0070C0"/>
          <w:lang w:val="fr-CA"/>
        </w:rPr>
      </w:pPr>
      <w:r w:rsidRPr="008935FE">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259846F1" w14:textId="77777777" w:rsidR="008935FE" w:rsidRPr="008935FE" w:rsidRDefault="008935FE" w:rsidP="008935FE">
      <w:pPr>
        <w:spacing w:after="0" w:line="240" w:lineRule="auto"/>
        <w:ind w:left="360"/>
        <w:rPr>
          <w:rFonts w:ascii="Calibri" w:eastAsia="Times New Roman" w:hAnsi="Calibri" w:cs="Times New Roman"/>
          <w:lang w:val="fr-CA"/>
        </w:rPr>
      </w:pPr>
    </w:p>
    <w:p w14:paraId="5DE65BA6" w14:textId="77777777" w:rsidR="008935FE" w:rsidRPr="008935FE" w:rsidRDefault="008935FE" w:rsidP="008935FE">
      <w:pPr>
        <w:spacing w:after="0" w:line="240" w:lineRule="auto"/>
        <w:ind w:left="360"/>
        <w:rPr>
          <w:rFonts w:ascii="Calibri" w:eastAsia="Times New Roman" w:hAnsi="Calibri" w:cs="Times New Roman"/>
          <w:lang w:val="fr-CA"/>
        </w:rPr>
      </w:pPr>
    </w:p>
    <w:p w14:paraId="6956CFCF"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[MULTIPUNCH]</w:t>
      </w:r>
    </w:p>
    <w:p w14:paraId="426F369A"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lang w:val="en-CA"/>
        </w:rPr>
        <w:t>White</w:t>
      </w:r>
    </w:p>
    <w:p w14:paraId="3F8E9C32" w14:textId="77777777" w:rsidR="008935FE" w:rsidRPr="008935FE" w:rsidRDefault="008935FE" w:rsidP="008935FE">
      <w:pPr>
        <w:spacing w:after="0" w:line="240" w:lineRule="auto"/>
        <w:ind w:left="360"/>
        <w:rPr>
          <w:rFonts w:ascii="Calibri" w:eastAsia="Times New Roman" w:hAnsi="Calibri" w:cs="Times New Roman"/>
          <w:color w:val="0070C0"/>
          <w:lang w:val="en-CA"/>
        </w:rPr>
      </w:pPr>
      <w:r w:rsidRPr="008935FE">
        <w:rPr>
          <w:rFonts w:ascii="Calibri" w:eastAsia="Times New Roman" w:hAnsi="Calibri" w:cs="Times New Roman"/>
          <w:color w:val="0070C0"/>
          <w:lang w:val="en-CA"/>
        </w:rPr>
        <w:t>Blanc</w:t>
      </w:r>
    </w:p>
    <w:p w14:paraId="5D0AF3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 Asian, for example East Indian, Pakistani, Sri Lankan</w:t>
      </w:r>
    </w:p>
    <w:p w14:paraId="082748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Sud-Asiatique (p. ex., Indien de l’Inde, Pakistanais, Sri-Lankais)</w:t>
      </w:r>
    </w:p>
    <w:p w14:paraId="661E9AEE"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Chinese</w:t>
      </w:r>
    </w:p>
    <w:p w14:paraId="3F2A8A9B"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Chinois</w:t>
      </w:r>
    </w:p>
    <w:p w14:paraId="5E143698"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Black</w:t>
      </w:r>
    </w:p>
    <w:p w14:paraId="487F60B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Noir</w:t>
      </w:r>
    </w:p>
    <w:p w14:paraId="59AD9A0D"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Filipino</w:t>
      </w:r>
    </w:p>
    <w:p w14:paraId="73FBDB8E"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Philippin</w:t>
      </w:r>
    </w:p>
    <w:p w14:paraId="2022D9F0"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Latin American</w:t>
      </w:r>
    </w:p>
    <w:p w14:paraId="740F8FB2"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Latino-Américain</w:t>
      </w:r>
    </w:p>
    <w:p w14:paraId="140892C2" w14:textId="77777777" w:rsidR="008935FE" w:rsidRPr="008935FE" w:rsidRDefault="008935FE" w:rsidP="008935FE">
      <w:pPr>
        <w:spacing w:after="0" w:line="240" w:lineRule="auto"/>
        <w:ind w:left="360"/>
        <w:rPr>
          <w:rFonts w:ascii="Calibri" w:eastAsia="Times New Roman" w:hAnsi="Calibri" w:cs="Times New Roman"/>
          <w:lang w:val="es-US"/>
        </w:rPr>
      </w:pPr>
      <w:r w:rsidRPr="008935FE">
        <w:rPr>
          <w:rFonts w:ascii="Calibri" w:eastAsia="Times New Roman" w:hAnsi="Calibri" w:cs="Times New Roman"/>
          <w:lang w:val="es-US"/>
        </w:rPr>
        <w:t>Arab</w:t>
      </w:r>
    </w:p>
    <w:p w14:paraId="27F2CFF4" w14:textId="77777777" w:rsidR="008935FE" w:rsidRPr="008935FE" w:rsidRDefault="008935FE" w:rsidP="008935FE">
      <w:pPr>
        <w:spacing w:after="0" w:line="240" w:lineRule="auto"/>
        <w:ind w:left="360"/>
        <w:rPr>
          <w:rFonts w:ascii="Calibri" w:eastAsia="Times New Roman" w:hAnsi="Calibri" w:cs="Times New Roman"/>
          <w:color w:val="0070C0"/>
          <w:lang w:val="es-US"/>
        </w:rPr>
      </w:pPr>
      <w:r w:rsidRPr="008935FE">
        <w:rPr>
          <w:rFonts w:ascii="Calibri" w:eastAsia="Times New Roman" w:hAnsi="Calibri" w:cs="Times New Roman"/>
          <w:color w:val="0070C0"/>
          <w:lang w:val="es-US"/>
        </w:rPr>
        <w:t>Arabe</w:t>
      </w:r>
    </w:p>
    <w:p w14:paraId="29209550"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Southeast Asian, for example Vietnamese, Cambodian, Malaysian, Laotian</w:t>
      </w:r>
    </w:p>
    <w:p w14:paraId="620CF77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du Sud-Est (p. ex., Vietnamien, Cambodgien, Malaysien, Laotien)</w:t>
      </w:r>
    </w:p>
    <w:p w14:paraId="267DEB5E" w14:textId="77777777" w:rsidR="008935FE" w:rsidRPr="008935FE" w:rsidRDefault="008935FE" w:rsidP="008935FE">
      <w:pPr>
        <w:spacing w:after="0" w:line="240" w:lineRule="auto"/>
        <w:ind w:left="360"/>
        <w:rPr>
          <w:rFonts w:ascii="Calibri" w:eastAsia="Times New Roman" w:hAnsi="Calibri" w:cs="Times New Roman"/>
          <w:lang w:val="en-CA"/>
        </w:rPr>
      </w:pPr>
      <w:r w:rsidRPr="008935FE">
        <w:rPr>
          <w:rFonts w:ascii="Calibri" w:eastAsia="Times New Roman" w:hAnsi="Calibri" w:cs="Times New Roman"/>
          <w:lang w:val="en-CA"/>
        </w:rPr>
        <w:t>West Asian, for example Iranian, Afghan</w:t>
      </w:r>
    </w:p>
    <w:p w14:paraId="47BB40E7"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Asiatique occidental (p. ex., Iranien, Afghan)</w:t>
      </w:r>
    </w:p>
    <w:p w14:paraId="75B5A9E4"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Korean</w:t>
      </w:r>
    </w:p>
    <w:p w14:paraId="55439713"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Coréen</w:t>
      </w:r>
    </w:p>
    <w:p w14:paraId="1D07888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Japanese</w:t>
      </w:r>
    </w:p>
    <w:p w14:paraId="450C4CC0"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Japonais</w:t>
      </w:r>
    </w:p>
    <w:p w14:paraId="03E928B6"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 xml:space="preserve">Some other group </w:t>
      </w:r>
    </w:p>
    <w:p w14:paraId="22CB821F"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Un autre groupe </w:t>
      </w:r>
    </w:p>
    <w:p w14:paraId="744B94FC" w14:textId="77777777" w:rsidR="008935FE" w:rsidRPr="008935FE" w:rsidRDefault="008935FE" w:rsidP="008935FE">
      <w:pPr>
        <w:spacing w:after="0" w:line="240" w:lineRule="auto"/>
        <w:ind w:left="360"/>
        <w:rPr>
          <w:rFonts w:ascii="Calibri" w:eastAsia="Times New Roman" w:hAnsi="Calibri" w:cs="Times New Roman"/>
          <w:lang w:val="fr-CA"/>
        </w:rPr>
      </w:pPr>
    </w:p>
    <w:p w14:paraId="129F6A75"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lastRenderedPageBreak/>
        <w:t>[ASK D13A IF D13</w:t>
      </w:r>
      <w:proofErr w:type="gramStart"/>
      <w:r w:rsidRPr="008935FE">
        <w:rPr>
          <w:rFonts w:ascii="Calibri" w:eastAsia="Times New Roman" w:hAnsi="Calibri" w:cs="Times New Roman"/>
          <w:b/>
          <w:lang w:val="en-CA"/>
        </w:rPr>
        <w:t>=‘</w:t>
      </w:r>
      <w:proofErr w:type="gramEnd"/>
      <w:r w:rsidRPr="008935FE">
        <w:rPr>
          <w:rFonts w:ascii="Calibri" w:eastAsia="Times New Roman" w:hAnsi="Calibri" w:cs="Times New Roman"/>
          <w:b/>
          <w:lang w:val="en-CA"/>
        </w:rPr>
        <w:t>SOME OTHER GROUP’; OTHERWISE SKIP SURVEY CLOSE]</w:t>
      </w:r>
    </w:p>
    <w:p w14:paraId="08C3B4FE" w14:textId="77777777" w:rsidR="008935FE" w:rsidRPr="008935FE" w:rsidRDefault="008935FE" w:rsidP="008935FE">
      <w:pPr>
        <w:spacing w:after="0" w:line="240" w:lineRule="auto"/>
        <w:ind w:left="360"/>
        <w:rPr>
          <w:rFonts w:ascii="Calibri" w:eastAsia="Times New Roman" w:hAnsi="Calibri" w:cs="Times New Roman"/>
          <w:lang w:val="en-CA"/>
        </w:rPr>
      </w:pPr>
    </w:p>
    <w:p w14:paraId="57032760" w14:textId="77777777" w:rsidR="008935FE" w:rsidRPr="008935FE" w:rsidRDefault="008935FE" w:rsidP="008935FE">
      <w:pPr>
        <w:spacing w:after="0" w:line="240" w:lineRule="auto"/>
        <w:ind w:left="360"/>
        <w:rPr>
          <w:rFonts w:ascii="Calibri" w:eastAsia="Times New Roman" w:hAnsi="Calibri" w:cs="Times New Roman"/>
          <w:lang w:val="fr-CA"/>
        </w:rPr>
      </w:pPr>
      <w:r w:rsidRPr="008935FE">
        <w:rPr>
          <w:rFonts w:ascii="Calibri" w:eastAsia="Times New Roman" w:hAnsi="Calibri" w:cs="Times New Roman"/>
          <w:lang w:val="fr-CA"/>
        </w:rPr>
        <w:t>D13A.</w:t>
      </w:r>
      <w:r w:rsidRPr="008935FE">
        <w:rPr>
          <w:rFonts w:ascii="Calibri" w:eastAsia="Times New Roman" w:hAnsi="Calibri" w:cs="Times New Roman"/>
          <w:lang w:val="fr-CA"/>
        </w:rPr>
        <w:tab/>
        <w:t xml:space="preserve">Could you specify? </w:t>
      </w:r>
    </w:p>
    <w:p w14:paraId="2F0A6312" w14:textId="77777777" w:rsidR="008935FE" w:rsidRPr="008935FE" w:rsidRDefault="008935FE" w:rsidP="008935FE">
      <w:pPr>
        <w:spacing w:after="0" w:line="240" w:lineRule="auto"/>
        <w:ind w:left="1080" w:firstLine="360"/>
        <w:rPr>
          <w:rFonts w:ascii="Calibri" w:eastAsia="Times New Roman" w:hAnsi="Calibri" w:cs="Times New Roman"/>
          <w:color w:val="0070C0"/>
          <w:lang w:val="fr-CA"/>
        </w:rPr>
      </w:pPr>
      <w:r w:rsidRPr="008935FE">
        <w:rPr>
          <w:rFonts w:ascii="Calibri" w:eastAsia="Times New Roman" w:hAnsi="Calibri" w:cs="Times New Roman"/>
          <w:color w:val="0070C0"/>
          <w:lang w:val="fr-CA"/>
        </w:rPr>
        <w:t xml:space="preserve">Pouvez-vous préciser quel groupe ? </w:t>
      </w:r>
    </w:p>
    <w:p w14:paraId="3C87712C" w14:textId="77777777" w:rsidR="008935FE" w:rsidRPr="008935FE" w:rsidRDefault="008935FE" w:rsidP="008935FE">
      <w:pPr>
        <w:spacing w:after="0" w:line="240" w:lineRule="auto"/>
        <w:ind w:left="360"/>
        <w:rPr>
          <w:rFonts w:ascii="Calibri" w:eastAsia="Times New Roman" w:hAnsi="Calibri" w:cs="Times New Roman"/>
          <w:lang w:val="fr-CA"/>
        </w:rPr>
      </w:pPr>
    </w:p>
    <w:p w14:paraId="330D7156" w14:textId="77777777" w:rsidR="008935FE" w:rsidRPr="008935FE" w:rsidRDefault="008935FE" w:rsidP="008935FE">
      <w:pPr>
        <w:spacing w:after="0" w:line="240" w:lineRule="auto"/>
        <w:ind w:left="360"/>
        <w:rPr>
          <w:rFonts w:ascii="Calibri" w:eastAsia="Times New Roman" w:hAnsi="Calibri" w:cs="Times New Roman"/>
          <w:b/>
          <w:lang w:val="en-CA"/>
        </w:rPr>
      </w:pPr>
      <w:r w:rsidRPr="008935FE">
        <w:rPr>
          <w:rFonts w:ascii="Calibri" w:eastAsia="Times New Roman" w:hAnsi="Calibri" w:cs="Times New Roman"/>
          <w:b/>
          <w:lang w:val="en-CA"/>
        </w:rPr>
        <w:t>[OPEN END]</w:t>
      </w:r>
    </w:p>
    <w:p w14:paraId="25C1CD9B" w14:textId="77777777" w:rsidR="008935FE" w:rsidRPr="008935FE" w:rsidRDefault="008935FE" w:rsidP="008935FE">
      <w:pPr>
        <w:spacing w:after="0" w:line="240" w:lineRule="auto"/>
        <w:ind w:left="360"/>
        <w:rPr>
          <w:rFonts w:ascii="Calibri" w:eastAsia="Times New Roman" w:hAnsi="Calibri" w:cs="Times New Roman"/>
          <w:color w:val="1F497D"/>
          <w:lang w:val="en-CA"/>
        </w:rPr>
      </w:pPr>
    </w:p>
    <w:p w14:paraId="16F9733A" w14:textId="77777777" w:rsidR="008935FE" w:rsidRPr="008935FE" w:rsidRDefault="008935FE" w:rsidP="008935FE">
      <w:pPr>
        <w:spacing w:after="0" w:line="240" w:lineRule="auto"/>
        <w:ind w:left="360"/>
        <w:rPr>
          <w:rFonts w:ascii="Calibri" w:eastAsia="Times New Roman" w:hAnsi="Calibri" w:cs="Times New Roman"/>
          <w:lang w:val="en-US"/>
        </w:rPr>
      </w:pPr>
      <w:r w:rsidRPr="008935FE">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8935FE">
        <w:rPr>
          <w:rFonts w:ascii="Calibri" w:eastAsia="Times New Roman" w:hAnsi="Calibri" w:cs="Times New Roman"/>
          <w:lang w:val="en-US"/>
        </w:rPr>
        <w:t xml:space="preserve">. </w:t>
      </w:r>
    </w:p>
    <w:p w14:paraId="7AC62938" w14:textId="77777777" w:rsidR="008935FE" w:rsidRPr="008935FE" w:rsidRDefault="008935FE" w:rsidP="008935FE">
      <w:pPr>
        <w:spacing w:after="0" w:line="240" w:lineRule="auto"/>
        <w:ind w:left="360"/>
        <w:rPr>
          <w:rFonts w:ascii="Calibri" w:eastAsia="Times New Roman" w:hAnsi="Calibri" w:cs="Times New Roman"/>
          <w:color w:val="0070C0"/>
          <w:lang w:val="fr-CA"/>
        </w:rPr>
      </w:pPr>
      <w:r w:rsidRPr="008935FE">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8935FE">
        <w:rPr>
          <w:rFonts w:ascii="Calibri" w:eastAsia="Times New Roman" w:hAnsi="Calibri" w:cs="Times New Roman"/>
          <w:color w:val="0070C0"/>
          <w:lang w:val="fr-CA"/>
        </w:rPr>
        <w:tab/>
      </w:r>
    </w:p>
    <w:p w14:paraId="1F284F8B"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68804742" w14:textId="77777777" w:rsidR="008935FE" w:rsidRPr="008935FE" w:rsidRDefault="008935FE" w:rsidP="008935FE">
      <w:pPr>
        <w:spacing w:after="0" w:line="240" w:lineRule="auto"/>
        <w:ind w:left="360"/>
        <w:rPr>
          <w:rFonts w:ascii="Calibri" w:eastAsia="Times New Roman" w:hAnsi="Calibri" w:cs="Times New Roman"/>
          <w:color w:val="0070C0"/>
          <w:lang w:val="fr-CA"/>
        </w:rPr>
      </w:pPr>
    </w:p>
    <w:p w14:paraId="7326BEF3" w14:textId="3647B6E3" w:rsidR="003B0962" w:rsidRDefault="003B0962">
      <w:pPr>
        <w:rPr>
          <w:lang w:eastAsia="fr-FR"/>
        </w:rPr>
      </w:pPr>
      <w:r>
        <w:rPr>
          <w:lang w:eastAsia="fr-FR"/>
        </w:rPr>
        <w:br w:type="page"/>
      </w:r>
    </w:p>
    <w:p w14:paraId="783FFB07" w14:textId="7E8886F8" w:rsidR="003B0962" w:rsidRDefault="003B0962" w:rsidP="003B0962">
      <w:pPr>
        <w:pStyle w:val="AppendixLevel2"/>
        <w:rPr>
          <w:rFonts w:eastAsia="Times New Roman"/>
          <w:lang w:eastAsia="fr-FR"/>
        </w:rPr>
      </w:pPr>
      <w:bookmarkStart w:id="22" w:name="_Toc484773929"/>
      <w:r>
        <w:rPr>
          <w:rFonts w:eastAsia="Times New Roman"/>
          <w:lang w:eastAsia="fr-FR"/>
        </w:rPr>
        <w:lastRenderedPageBreak/>
        <w:t>Bilingual Quantitative Research Instrument – Weeks 11-12</w:t>
      </w:r>
      <w:bookmarkEnd w:id="22"/>
    </w:p>
    <w:p w14:paraId="56AED29A" w14:textId="5B62CD00" w:rsidR="003B0962" w:rsidRPr="00617E28" w:rsidRDefault="003B0962" w:rsidP="003B0962">
      <w:pPr>
        <w:rPr>
          <w:lang w:val="en-US" w:eastAsia="fr-FR"/>
        </w:rPr>
      </w:pPr>
    </w:p>
    <w:p w14:paraId="55535D17"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November 2016]</w:t>
      </w:r>
    </w:p>
    <w:p w14:paraId="7A272992" w14:textId="77777777" w:rsidR="00A8512B" w:rsidRPr="00A8512B" w:rsidRDefault="00A8512B" w:rsidP="00A8512B">
      <w:pPr>
        <w:spacing w:after="0" w:line="240" w:lineRule="auto"/>
        <w:ind w:left="360"/>
        <w:rPr>
          <w:rFonts w:ascii="Calibri" w:eastAsia="Times New Roman" w:hAnsi="Calibri" w:cs="Times New Roman"/>
          <w:b/>
          <w:lang w:val="en-CA"/>
        </w:rPr>
      </w:pPr>
    </w:p>
    <w:p w14:paraId="4B72CDA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0E489D8C" w14:textId="77777777" w:rsidR="00A8512B" w:rsidRPr="00A8512B" w:rsidRDefault="00A8512B" w:rsidP="00A8512B">
      <w:pPr>
        <w:spacing w:after="0" w:line="240" w:lineRule="auto"/>
        <w:ind w:left="360"/>
        <w:rPr>
          <w:rFonts w:ascii="Calibri" w:eastAsia="Times New Roman" w:hAnsi="Calibri" w:cs="Times New Roman"/>
          <w:lang w:val="en-CA"/>
        </w:rPr>
      </w:pPr>
    </w:p>
    <w:p w14:paraId="12D0AC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6A7562AA" w14:textId="77777777" w:rsidR="00A8512B" w:rsidRPr="00A8512B" w:rsidRDefault="00A8512B" w:rsidP="00A8512B">
      <w:pPr>
        <w:spacing w:after="0" w:line="240" w:lineRule="auto"/>
        <w:ind w:left="360"/>
        <w:rPr>
          <w:rFonts w:ascii="Calibri" w:eastAsia="Times New Roman" w:hAnsi="Calibri" w:cs="Times New Roman"/>
          <w:lang w:val="en-CA"/>
        </w:rPr>
      </w:pPr>
    </w:p>
    <w:p w14:paraId="34570341"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092492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5B239967" w14:textId="77777777" w:rsidR="00A8512B" w:rsidRPr="00A8512B" w:rsidRDefault="00A8512B" w:rsidP="00A8512B">
      <w:pPr>
        <w:spacing w:after="0" w:line="240" w:lineRule="auto"/>
        <w:rPr>
          <w:rFonts w:ascii="Calibri" w:eastAsia="Times New Roman" w:hAnsi="Calibri" w:cs="Times New Roman"/>
          <w:lang w:val="fr-CA"/>
        </w:rPr>
      </w:pPr>
    </w:p>
    <w:p w14:paraId="7FC0F22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2817F94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3AC1CF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84678D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029618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533FB538"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4E1805C7" w14:textId="77777777" w:rsidR="00A8512B" w:rsidRPr="00A8512B" w:rsidRDefault="00A8512B" w:rsidP="00A8512B">
      <w:pPr>
        <w:spacing w:after="0" w:line="240" w:lineRule="auto"/>
        <w:ind w:left="360"/>
        <w:rPr>
          <w:rFonts w:ascii="Calibri" w:eastAsia="Times New Roman" w:hAnsi="Calibri" w:cs="Times New Roman"/>
          <w:lang w:val="en-CA"/>
        </w:rPr>
      </w:pPr>
    </w:p>
    <w:p w14:paraId="0AA28B5F" w14:textId="77777777" w:rsidR="00A8512B" w:rsidRPr="00A8512B" w:rsidRDefault="00A8512B" w:rsidP="00A8512B">
      <w:pPr>
        <w:spacing w:after="0" w:line="240" w:lineRule="auto"/>
        <w:ind w:left="360"/>
        <w:rPr>
          <w:rFonts w:ascii="Calibri" w:eastAsia="Times New Roman" w:hAnsi="Calibri" w:cs="Times New Roman"/>
          <w:lang w:val="en-CA"/>
        </w:rPr>
      </w:pPr>
    </w:p>
    <w:p w14:paraId="18C97A7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046B7DCD"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AC5C3CB" w14:textId="77777777" w:rsidR="00A8512B" w:rsidRPr="00A8512B" w:rsidRDefault="00A8512B" w:rsidP="00A8512B">
      <w:pPr>
        <w:spacing w:after="0" w:line="240" w:lineRule="auto"/>
        <w:ind w:left="360"/>
        <w:rPr>
          <w:rFonts w:ascii="Calibri" w:eastAsia="Times New Roman" w:hAnsi="Calibri" w:cs="Times New Roman"/>
          <w:lang w:val="fr-CA"/>
        </w:rPr>
      </w:pPr>
    </w:p>
    <w:p w14:paraId="7FF4FD9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74B06D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F6D7DE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168446A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6B979443" w14:textId="77777777" w:rsidR="00A8512B" w:rsidRPr="00A8512B" w:rsidRDefault="00A8512B" w:rsidP="00A8512B">
      <w:pPr>
        <w:spacing w:after="0" w:line="240" w:lineRule="auto"/>
        <w:ind w:left="360"/>
        <w:rPr>
          <w:rFonts w:ascii="Calibri" w:eastAsia="Times New Roman" w:hAnsi="Calibri" w:cs="Times New Roman"/>
          <w:lang w:val="en-CA"/>
        </w:rPr>
      </w:pPr>
    </w:p>
    <w:p w14:paraId="311FCA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2BA8433A"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A8512B">
        <w:rPr>
          <w:rFonts w:ascii="Calibri" w:eastAsia="Times New Roman" w:hAnsi="Calibri" w:cs="Times New Roman"/>
          <w:lang w:val="en-CA"/>
        </w:rPr>
        <w:t>that</w:t>
      </w:r>
      <w:proofErr w:type="gramEnd"/>
      <w:r w:rsidRPr="00A8512B">
        <w:rPr>
          <w:rFonts w:ascii="Calibri" w:eastAsia="Times New Roman" w:hAnsi="Calibri" w:cs="Times New Roman"/>
          <w:lang w:val="en-CA"/>
        </w:rPr>
        <w:t xml:space="preserve"> be you?</w:t>
      </w:r>
    </w:p>
    <w:p w14:paraId="7127E0C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21E75B4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43A4BD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2207D9FB"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224248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63DB9A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7ABBFD0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18E7BD9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0D60B94D" w14:textId="77777777" w:rsidR="00A8512B" w:rsidRPr="00A8512B" w:rsidRDefault="00A8512B" w:rsidP="00A8512B">
      <w:pPr>
        <w:spacing w:after="0" w:line="240" w:lineRule="auto"/>
        <w:ind w:left="360"/>
        <w:rPr>
          <w:rFonts w:ascii="Calibri" w:eastAsia="Times New Roman" w:hAnsi="Calibri" w:cs="Times New Roman"/>
          <w:lang w:val="fr-CA"/>
        </w:rPr>
      </w:pPr>
    </w:p>
    <w:p w14:paraId="52B16CF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BAEA0E3" w14:textId="77777777" w:rsidR="00A8512B" w:rsidRPr="00A8512B" w:rsidRDefault="00A8512B" w:rsidP="00A8512B">
      <w:pPr>
        <w:spacing w:after="0" w:line="240" w:lineRule="auto"/>
        <w:ind w:left="360"/>
        <w:rPr>
          <w:rFonts w:ascii="Calibri" w:eastAsia="Times New Roman" w:hAnsi="Calibri" w:cs="Times New Roman"/>
          <w:b/>
          <w:lang w:val="en-CA"/>
        </w:rPr>
      </w:pPr>
    </w:p>
    <w:p w14:paraId="755F1E2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5D14710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744199B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13B3292C" w14:textId="77777777" w:rsidR="00A8512B" w:rsidRPr="00A8512B" w:rsidRDefault="00A8512B" w:rsidP="00A8512B">
      <w:pPr>
        <w:spacing w:after="0" w:line="240" w:lineRule="auto"/>
        <w:ind w:left="360"/>
        <w:rPr>
          <w:rFonts w:ascii="Calibri" w:eastAsia="Times New Roman" w:hAnsi="Calibri" w:cs="Times New Roman"/>
          <w:lang w:val="fr-CA"/>
        </w:rPr>
      </w:pPr>
    </w:p>
    <w:p w14:paraId="5B3F443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529CE66"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FDFEAA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5C3A136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3B087273" w14:textId="77777777" w:rsidR="00A8512B" w:rsidRPr="00A8512B" w:rsidRDefault="00A8512B" w:rsidP="00A8512B">
      <w:pPr>
        <w:spacing w:after="0" w:line="240" w:lineRule="auto"/>
        <w:ind w:left="360"/>
        <w:rPr>
          <w:rFonts w:ascii="Calibri" w:eastAsia="Times New Roman" w:hAnsi="Calibri" w:cs="Times New Roman"/>
          <w:lang w:val="en-CA"/>
        </w:rPr>
      </w:pPr>
    </w:p>
    <w:p w14:paraId="4E1B798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0F12CC8D" w14:textId="77777777" w:rsidR="00A8512B" w:rsidRPr="00A8512B" w:rsidRDefault="00A8512B" w:rsidP="00A8512B">
      <w:pPr>
        <w:spacing w:after="0" w:line="240" w:lineRule="auto"/>
        <w:ind w:left="360"/>
        <w:rPr>
          <w:rFonts w:ascii="Calibri" w:eastAsia="Times New Roman" w:hAnsi="Calibri" w:cs="Times New Roman"/>
          <w:lang w:val="en-CA"/>
        </w:rPr>
      </w:pPr>
    </w:p>
    <w:p w14:paraId="5F3DE4C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647EC943" w14:textId="77777777" w:rsidR="00A8512B" w:rsidRPr="00A8512B" w:rsidRDefault="00A8512B" w:rsidP="00A8512B">
      <w:pPr>
        <w:spacing w:after="0" w:line="240" w:lineRule="auto"/>
        <w:ind w:left="360"/>
        <w:rPr>
          <w:rFonts w:ascii="Calibri" w:eastAsia="Times New Roman" w:hAnsi="Calibri" w:cs="Times New Roman"/>
          <w:lang w:val="en-CA"/>
        </w:rPr>
      </w:pPr>
    </w:p>
    <w:p w14:paraId="6EFBEB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5191F6D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67B8123D" w14:textId="77777777" w:rsidR="00A8512B" w:rsidRPr="00A8512B" w:rsidRDefault="00A8512B" w:rsidP="00A8512B">
      <w:pPr>
        <w:spacing w:after="0" w:line="240" w:lineRule="auto"/>
        <w:ind w:left="360"/>
        <w:rPr>
          <w:rFonts w:ascii="Calibri" w:eastAsia="Times New Roman" w:hAnsi="Calibri" w:cs="Times New Roman"/>
          <w:lang w:val="fr-CA"/>
        </w:rPr>
      </w:pPr>
    </w:p>
    <w:p w14:paraId="1BA09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79D30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05C128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3F4A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2202723" w14:textId="77777777" w:rsidR="00A8512B" w:rsidRPr="00A8512B" w:rsidRDefault="00A8512B" w:rsidP="00A8512B">
      <w:pPr>
        <w:spacing w:after="0" w:line="240" w:lineRule="auto"/>
        <w:ind w:left="360"/>
        <w:rPr>
          <w:rFonts w:ascii="Calibri" w:eastAsia="Times New Roman" w:hAnsi="Calibri" w:cs="Times New Roman"/>
          <w:lang w:val="en-CA"/>
        </w:rPr>
      </w:pPr>
    </w:p>
    <w:p w14:paraId="168A3937" w14:textId="77777777" w:rsidR="00A8512B" w:rsidRPr="00A8512B" w:rsidRDefault="00A8512B" w:rsidP="00A8512B">
      <w:pPr>
        <w:spacing w:after="0" w:line="240" w:lineRule="auto"/>
        <w:ind w:left="360"/>
        <w:rPr>
          <w:rFonts w:ascii="Calibri" w:eastAsia="Times New Roman" w:hAnsi="Calibri" w:cs="Times New Roman"/>
          <w:lang w:val="en-CA"/>
        </w:rPr>
      </w:pPr>
    </w:p>
    <w:p w14:paraId="4FC1C21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57405874" w14:textId="77777777" w:rsidR="00A8512B" w:rsidRPr="00A8512B" w:rsidRDefault="00A8512B" w:rsidP="00A8512B">
      <w:pPr>
        <w:spacing w:after="0" w:line="240" w:lineRule="auto"/>
        <w:ind w:left="360"/>
        <w:rPr>
          <w:rFonts w:ascii="Calibri" w:eastAsia="Times New Roman" w:hAnsi="Calibri" w:cs="Times New Roman"/>
          <w:lang w:val="en-CA"/>
        </w:rPr>
      </w:pPr>
    </w:p>
    <w:p w14:paraId="5A8E416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E6F7EB5"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365CB661" w14:textId="77777777" w:rsidR="00A8512B" w:rsidRPr="00A8512B" w:rsidRDefault="00A8512B" w:rsidP="00A8512B">
      <w:pPr>
        <w:spacing w:after="0" w:line="240" w:lineRule="auto"/>
        <w:ind w:left="360"/>
        <w:rPr>
          <w:rFonts w:ascii="Calibri" w:eastAsia="Times New Roman" w:hAnsi="Calibri" w:cs="Times New Roman"/>
          <w:lang w:val="fr-CA"/>
        </w:rPr>
      </w:pPr>
    </w:p>
    <w:p w14:paraId="1DCD6B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6CAD52A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04930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22DB677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561DAF1A" w14:textId="77777777" w:rsidR="00A8512B" w:rsidRPr="00A8512B" w:rsidRDefault="00A8512B" w:rsidP="00A8512B">
      <w:pPr>
        <w:spacing w:after="0" w:line="240" w:lineRule="auto"/>
        <w:ind w:left="360"/>
        <w:rPr>
          <w:rFonts w:ascii="Calibri" w:eastAsia="Times New Roman" w:hAnsi="Calibri" w:cs="Times New Roman"/>
          <w:lang w:val="en-CA"/>
        </w:rPr>
      </w:pPr>
    </w:p>
    <w:p w14:paraId="4BD354F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0570078A" w14:textId="77777777" w:rsidR="00A8512B" w:rsidRPr="00A8512B" w:rsidRDefault="00A8512B" w:rsidP="00A8512B">
      <w:pPr>
        <w:spacing w:after="0" w:line="240" w:lineRule="auto"/>
        <w:ind w:left="360"/>
        <w:rPr>
          <w:rFonts w:ascii="Calibri" w:eastAsia="Times New Roman" w:hAnsi="Calibri" w:cs="Times New Roman"/>
          <w:lang w:val="en-CA"/>
        </w:rPr>
      </w:pPr>
    </w:p>
    <w:p w14:paraId="35DDF14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1E7D26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4234249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656C27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012966F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2C5EC5A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4AD06D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38F4A6F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1CB516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6A1E109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1E6FDB62"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4440069C"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674A578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A0BB89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1EB66D8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57958021"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1D615DE3"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3B5B9685"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43AA49FA"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76E4D79B"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443042B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0A7BD4BA"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4B9C95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51139C4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785EAA0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62ADB9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3DBC6B5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006EF25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3B532E7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0129B28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37B254D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4F6E4CC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5584067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t>
      </w:r>
      <w:proofErr w:type="gramStart"/>
      <w:r w:rsidRPr="00A8512B">
        <w:rPr>
          <w:rFonts w:ascii="Calibri" w:eastAsia="Times New Roman" w:hAnsi="Calibri" w:cs="Times New Roman"/>
          <w:color w:val="0070C0"/>
          <w:lang w:val="fr-CA"/>
        </w:rPr>
        <w:t>territoires</w:t>
      </w:r>
      <w:proofErr w:type="gramEnd"/>
      <w:r w:rsidRPr="00A8512B">
        <w:rPr>
          <w:rFonts w:ascii="Calibri" w:eastAsia="Times New Roman" w:hAnsi="Calibri" w:cs="Times New Roman"/>
          <w:color w:val="0070C0"/>
          <w:lang w:val="fr-CA"/>
        </w:rPr>
        <w:t xml:space="preserve"> du) Nord-Ouest</w:t>
      </w:r>
    </w:p>
    <w:p w14:paraId="44FA035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465DF159"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1D00C2A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4137E93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18FAC271" w14:textId="77777777" w:rsidR="00A8512B" w:rsidRPr="00A8512B" w:rsidRDefault="00A8512B" w:rsidP="00A8512B">
      <w:pPr>
        <w:spacing w:after="0" w:line="240" w:lineRule="auto"/>
        <w:ind w:left="360"/>
        <w:rPr>
          <w:rFonts w:ascii="Calibri" w:eastAsia="Times New Roman" w:hAnsi="Calibri" w:cs="Times New Roman"/>
          <w:b/>
          <w:lang w:val="en-CA"/>
        </w:rPr>
      </w:pPr>
    </w:p>
    <w:p w14:paraId="67022C4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968DD8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27087AE9" w14:textId="77777777" w:rsidR="00A8512B" w:rsidRPr="00A8512B" w:rsidRDefault="00A8512B" w:rsidP="00A8512B">
      <w:pPr>
        <w:spacing w:after="0" w:line="240" w:lineRule="auto"/>
        <w:ind w:left="360"/>
        <w:rPr>
          <w:rFonts w:ascii="Calibri" w:eastAsia="Times New Roman" w:hAnsi="Calibri" w:cs="Times New Roman"/>
          <w:b/>
          <w:lang w:val="en-CA"/>
        </w:rPr>
      </w:pPr>
    </w:p>
    <w:p w14:paraId="0B600CD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7ED8956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55E8645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4F5E21D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6946075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3E941E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5371266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36DC268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6BDBC7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27F4E5E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79245DE7"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03334D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622B0E7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28D7FCB3" w14:textId="77777777" w:rsidR="00A8512B" w:rsidRPr="00A8512B" w:rsidRDefault="00A8512B" w:rsidP="00A8512B">
      <w:pPr>
        <w:spacing w:after="0" w:line="240" w:lineRule="auto"/>
        <w:ind w:left="360"/>
        <w:rPr>
          <w:rFonts w:ascii="Calibri" w:eastAsia="Times New Roman" w:hAnsi="Calibri" w:cs="Times New Roman"/>
          <w:lang w:val="en-CA"/>
        </w:rPr>
      </w:pPr>
    </w:p>
    <w:p w14:paraId="0106325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65C65992" w14:textId="77777777" w:rsidR="00A8512B" w:rsidRPr="00A8512B" w:rsidRDefault="00A8512B" w:rsidP="00A8512B">
      <w:pPr>
        <w:spacing w:after="0" w:line="240" w:lineRule="auto"/>
        <w:ind w:left="360"/>
        <w:rPr>
          <w:rFonts w:ascii="Calibri" w:eastAsia="Times New Roman" w:hAnsi="Calibri" w:cs="Times New Roman"/>
          <w:lang w:val="en-CA"/>
        </w:rPr>
      </w:pPr>
    </w:p>
    <w:p w14:paraId="05671CB2"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5FC491C2"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1318A90E" w14:textId="77777777" w:rsidR="00A8512B" w:rsidRPr="00A8512B" w:rsidRDefault="00A8512B" w:rsidP="00A8512B">
      <w:pPr>
        <w:spacing w:after="0" w:line="240" w:lineRule="auto"/>
        <w:ind w:left="360"/>
        <w:rPr>
          <w:rFonts w:ascii="Calibri" w:eastAsia="Times New Roman" w:hAnsi="Calibri" w:cs="Times New Roman"/>
          <w:b/>
          <w:lang w:val="fr-CA"/>
        </w:rPr>
      </w:pPr>
    </w:p>
    <w:p w14:paraId="341A2EF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6B879782" w14:textId="77777777" w:rsidR="00A8512B" w:rsidRPr="00A8512B" w:rsidRDefault="00A8512B" w:rsidP="00A8512B">
      <w:pPr>
        <w:spacing w:after="0" w:line="240" w:lineRule="auto"/>
        <w:rPr>
          <w:rFonts w:ascii="Calibri" w:eastAsia="Times New Roman" w:hAnsi="Calibri" w:cs="Times New Roman"/>
          <w:b/>
          <w:lang w:val="en-CA"/>
        </w:rPr>
      </w:pPr>
    </w:p>
    <w:p w14:paraId="4BCC4CC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A9BC76" w14:textId="77777777" w:rsidR="00A8512B" w:rsidRPr="00A8512B" w:rsidRDefault="00A8512B" w:rsidP="00A8512B">
      <w:pPr>
        <w:spacing w:after="0" w:line="240" w:lineRule="auto"/>
        <w:ind w:left="360"/>
        <w:rPr>
          <w:rFonts w:ascii="Calibri" w:eastAsia="Times New Roman" w:hAnsi="Calibri" w:cs="Times New Roman"/>
          <w:lang w:val="en-CA"/>
        </w:rPr>
      </w:pPr>
    </w:p>
    <w:p w14:paraId="45B0031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0C7345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3D3EFA0D" w14:textId="77777777" w:rsidR="00A8512B" w:rsidRPr="00A8512B" w:rsidRDefault="00A8512B" w:rsidP="00A8512B">
      <w:pPr>
        <w:spacing w:after="0" w:line="240" w:lineRule="auto"/>
        <w:ind w:left="360"/>
        <w:rPr>
          <w:rFonts w:ascii="Calibri" w:eastAsia="Times New Roman" w:hAnsi="Calibri" w:cs="Times New Roman"/>
          <w:lang w:val="fr-CA"/>
        </w:rPr>
      </w:pPr>
    </w:p>
    <w:p w14:paraId="340B8C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3A172B4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5E4426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0D403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911AF7" w14:textId="77777777" w:rsidR="00A8512B" w:rsidRPr="00A8512B" w:rsidRDefault="00A8512B" w:rsidP="00A8512B">
      <w:pPr>
        <w:spacing w:after="0" w:line="240" w:lineRule="auto"/>
        <w:ind w:left="360"/>
        <w:rPr>
          <w:rFonts w:ascii="Calibri" w:eastAsia="Times New Roman" w:hAnsi="Calibri" w:cs="Times New Roman"/>
          <w:lang w:val="en-CA"/>
        </w:rPr>
      </w:pPr>
    </w:p>
    <w:p w14:paraId="79C440F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78FCDEED" w14:textId="77777777" w:rsidR="00A8512B" w:rsidRPr="00A8512B" w:rsidRDefault="00A8512B" w:rsidP="00A8512B">
      <w:pPr>
        <w:spacing w:after="0" w:line="240" w:lineRule="auto"/>
        <w:ind w:left="360"/>
        <w:rPr>
          <w:rFonts w:ascii="Calibri" w:eastAsia="Times New Roman" w:hAnsi="Calibri" w:cs="Times New Roman"/>
          <w:lang w:val="en-CA"/>
        </w:rPr>
      </w:pPr>
    </w:p>
    <w:p w14:paraId="180127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7F64A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52A23FB3" w14:textId="77777777" w:rsidR="00A8512B" w:rsidRPr="00A8512B" w:rsidRDefault="00A8512B" w:rsidP="00A8512B">
      <w:pPr>
        <w:spacing w:after="0" w:line="240" w:lineRule="auto"/>
        <w:ind w:left="360"/>
        <w:rPr>
          <w:rFonts w:ascii="Calibri" w:eastAsia="Times New Roman" w:hAnsi="Calibri" w:cs="Times New Roman"/>
          <w:lang w:val="fr-CA"/>
        </w:rPr>
      </w:pPr>
    </w:p>
    <w:p w14:paraId="35729AA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08A3F6B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153BF87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38B6982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4FF73A13" w14:textId="77777777" w:rsidR="00A8512B" w:rsidRPr="00A8512B" w:rsidRDefault="00A8512B" w:rsidP="00A8512B">
      <w:pPr>
        <w:spacing w:after="0" w:line="240" w:lineRule="auto"/>
        <w:ind w:left="360"/>
        <w:rPr>
          <w:rFonts w:ascii="Calibri" w:eastAsia="Times New Roman" w:hAnsi="Calibri" w:cs="Times New Roman"/>
          <w:lang w:val="en-US"/>
        </w:rPr>
      </w:pPr>
    </w:p>
    <w:p w14:paraId="5A7BD00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5AE98B2A"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4C8CC18B" w14:textId="77777777" w:rsidR="00A8512B" w:rsidRPr="00A8512B" w:rsidRDefault="00A8512B" w:rsidP="00A8512B">
      <w:pPr>
        <w:spacing w:after="0" w:line="240" w:lineRule="auto"/>
        <w:ind w:left="360"/>
        <w:rPr>
          <w:rFonts w:ascii="Calibri" w:eastAsia="Times New Roman" w:hAnsi="Calibri" w:cs="Times New Roman"/>
          <w:lang w:val="en-US"/>
        </w:rPr>
      </w:pPr>
    </w:p>
    <w:p w14:paraId="4EE9D1EE"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7B27688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31E217C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9B6F63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0B0FD24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7901C54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3FA2170"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3DE1AE37" w14:textId="77777777" w:rsidR="00A8512B" w:rsidRPr="00A8512B" w:rsidRDefault="00A8512B" w:rsidP="00A8512B">
      <w:pPr>
        <w:spacing w:after="0" w:line="240" w:lineRule="auto"/>
        <w:ind w:left="360"/>
        <w:rPr>
          <w:rFonts w:ascii="Calibri" w:eastAsia="Times New Roman" w:hAnsi="Calibri" w:cs="Times New Roman"/>
          <w:lang w:val="fr-CA"/>
        </w:rPr>
      </w:pPr>
    </w:p>
    <w:p w14:paraId="15E53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15638B71"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26E938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5C3BC13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7B7102A5" w14:textId="77777777" w:rsidR="00A8512B" w:rsidRPr="00A8512B" w:rsidRDefault="00A8512B" w:rsidP="00A8512B">
      <w:pPr>
        <w:spacing w:after="0" w:line="240" w:lineRule="auto"/>
        <w:ind w:left="360"/>
        <w:rPr>
          <w:rFonts w:ascii="Calibri" w:eastAsia="Times New Roman" w:hAnsi="Calibri" w:cs="Times New Roman"/>
          <w:lang w:val="en-CA"/>
        </w:rPr>
      </w:pPr>
    </w:p>
    <w:p w14:paraId="397F6AB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682D517B" w14:textId="77777777" w:rsidR="00A8512B" w:rsidRPr="00A8512B" w:rsidRDefault="00A8512B" w:rsidP="00A8512B">
      <w:pPr>
        <w:spacing w:after="0" w:line="240" w:lineRule="auto"/>
        <w:ind w:left="360"/>
        <w:rPr>
          <w:rFonts w:ascii="Calibri" w:eastAsia="Times New Roman" w:hAnsi="Calibri" w:cs="Times New Roman"/>
          <w:lang w:val="en-CA"/>
        </w:rPr>
      </w:pPr>
    </w:p>
    <w:p w14:paraId="2D9BD093"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4D9D58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285F539E" w14:textId="77777777" w:rsidR="00A8512B" w:rsidRPr="00A8512B" w:rsidRDefault="00A8512B" w:rsidP="00A8512B">
      <w:pPr>
        <w:spacing w:after="0" w:line="240" w:lineRule="auto"/>
        <w:ind w:left="360"/>
        <w:rPr>
          <w:rFonts w:ascii="Calibri" w:eastAsia="Times New Roman" w:hAnsi="Calibri" w:cs="Times New Roman"/>
          <w:lang w:val="fr-CA"/>
        </w:rPr>
      </w:pPr>
    </w:p>
    <w:p w14:paraId="6C1790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5F0C1F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6F19C34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4A659A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36D544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2EBCC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1BAFB28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E6014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6FC3BF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596411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404AC8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100326B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63F2101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585FACE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979DBE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2F55A8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199D9B7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4E62229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25D4C23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6E2C3C0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3208D12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174BD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5456B1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1CD6134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5BAE984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5413F36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1C6E28B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491D9E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10554A3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330C298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74A1A67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787CD4B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67F9391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5F0FDB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7E5C2E4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1681A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01CBCB0E"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023995A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762FF38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289E5F2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5EB60B2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08D6ADC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2ED5D0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BBE3825" w14:textId="77777777" w:rsidR="00A8512B" w:rsidRPr="00A8512B" w:rsidRDefault="00A8512B" w:rsidP="00A8512B">
      <w:pPr>
        <w:spacing w:after="0" w:line="240" w:lineRule="auto"/>
        <w:ind w:left="360"/>
        <w:rPr>
          <w:rFonts w:ascii="Calibri" w:eastAsia="Times New Roman" w:hAnsi="Calibri" w:cs="Times New Roman"/>
          <w:color w:val="0070C0"/>
          <w:lang w:val="fr-CA"/>
        </w:rPr>
      </w:pPr>
      <w:proofErr w:type="gramStart"/>
      <w:r w:rsidRPr="00A8512B">
        <w:rPr>
          <w:rFonts w:ascii="Calibri" w:eastAsia="Times New Roman" w:hAnsi="Calibri" w:cs="Times New Roman"/>
          <w:color w:val="0070C0"/>
          <w:lang w:val="fr-CA"/>
        </w:rPr>
        <w:t>Drogues</w:t>
      </w:r>
      <w:proofErr w:type="gramEnd"/>
      <w:r w:rsidRPr="00A8512B">
        <w:rPr>
          <w:rFonts w:ascii="Calibri" w:eastAsia="Times New Roman" w:hAnsi="Calibri" w:cs="Times New Roman"/>
          <w:color w:val="0070C0"/>
          <w:lang w:val="fr-CA"/>
        </w:rPr>
        <w:t>/marijuana</w:t>
      </w:r>
    </w:p>
    <w:p w14:paraId="2B7CC7E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6D0E7276"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5E4A0EE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A29AAD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B8D24C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40C7974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4402EA6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E7AEC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592848E7" w14:textId="77777777" w:rsidR="00A8512B" w:rsidRPr="00A8512B" w:rsidRDefault="00A8512B" w:rsidP="00A8512B">
      <w:pPr>
        <w:spacing w:after="0" w:line="240" w:lineRule="auto"/>
        <w:ind w:left="360"/>
        <w:rPr>
          <w:rFonts w:ascii="Calibri" w:eastAsia="Times New Roman" w:hAnsi="Calibri" w:cs="Times New Roman"/>
          <w:lang w:val="fr-CA"/>
        </w:rPr>
      </w:pPr>
    </w:p>
    <w:p w14:paraId="7981AC7E" w14:textId="77777777" w:rsidR="00A8512B" w:rsidRPr="00A8512B" w:rsidRDefault="00A8512B" w:rsidP="00A8512B">
      <w:pPr>
        <w:spacing w:after="0" w:line="240" w:lineRule="auto"/>
        <w:ind w:left="360"/>
        <w:rPr>
          <w:rFonts w:ascii="Calibri" w:eastAsia="Times New Roman" w:hAnsi="Calibri" w:cs="Times New Roman"/>
          <w:lang w:val="fr-CA"/>
        </w:rPr>
      </w:pPr>
    </w:p>
    <w:p w14:paraId="7EC35129"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260D87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Dans l’ensemble, croyez-vous que le gouvernement du Canada </w:t>
      </w:r>
      <w:proofErr w:type="gramStart"/>
      <w:r w:rsidRPr="00A8512B">
        <w:rPr>
          <w:rFonts w:ascii="Calibri" w:eastAsia="Times New Roman" w:hAnsi="Calibri" w:cs="Times New Roman"/>
          <w:color w:val="0070C0"/>
          <w:lang w:val="fr-CA"/>
        </w:rPr>
        <w:t>est</w:t>
      </w:r>
      <w:proofErr w:type="gramEnd"/>
      <w:r w:rsidRPr="00A8512B">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70182CEF" w14:textId="77777777" w:rsidR="00A8512B" w:rsidRPr="00A8512B" w:rsidRDefault="00A8512B" w:rsidP="00A8512B">
      <w:pPr>
        <w:spacing w:after="0" w:line="240" w:lineRule="auto"/>
        <w:ind w:left="360"/>
        <w:rPr>
          <w:rFonts w:ascii="Calibri" w:eastAsia="Times New Roman" w:hAnsi="Calibri" w:cs="Times New Roman"/>
          <w:lang w:val="fr-CA"/>
        </w:rPr>
      </w:pPr>
    </w:p>
    <w:p w14:paraId="6A80AEA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65BA2BBD" w14:textId="77777777" w:rsidR="00A8512B" w:rsidRPr="00A8512B" w:rsidRDefault="00A8512B" w:rsidP="00A8512B">
      <w:pPr>
        <w:spacing w:after="0" w:line="240" w:lineRule="auto"/>
        <w:ind w:left="360"/>
        <w:rPr>
          <w:rFonts w:ascii="Calibri" w:eastAsia="Times New Roman" w:hAnsi="Calibri" w:cs="Times New Roman"/>
          <w:lang w:val="en-CA"/>
        </w:rPr>
      </w:pPr>
    </w:p>
    <w:p w14:paraId="322CEC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0075A66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w:t>
      </w:r>
      <w:proofErr w:type="gramStart"/>
      <w:r w:rsidRPr="00A8512B">
        <w:rPr>
          <w:rFonts w:ascii="Calibri" w:eastAsia="Times New Roman" w:hAnsi="Calibri" w:cs="Times New Roman"/>
          <w:color w:val="0070C0"/>
          <w:lang w:val="fr-CA"/>
        </w:rPr>
        <w:t>est</w:t>
      </w:r>
      <w:proofErr w:type="gramEnd"/>
      <w:r w:rsidRPr="00A8512B">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3C7D6A60" w14:textId="77777777" w:rsidR="00A8512B" w:rsidRPr="00A8512B" w:rsidRDefault="00A8512B" w:rsidP="00A8512B">
      <w:pPr>
        <w:spacing w:after="0" w:line="240" w:lineRule="auto"/>
        <w:ind w:left="360"/>
        <w:rPr>
          <w:rFonts w:ascii="Calibri" w:eastAsia="Times New Roman" w:hAnsi="Calibri" w:cs="Times New Roman"/>
          <w:lang w:val="fr-CA"/>
        </w:rPr>
      </w:pPr>
    </w:p>
    <w:p w14:paraId="3266BE1E" w14:textId="77777777" w:rsidR="00A8512B" w:rsidRPr="00A8512B" w:rsidRDefault="00A8512B" w:rsidP="00A8512B">
      <w:pPr>
        <w:spacing w:after="0" w:line="240" w:lineRule="auto"/>
        <w:ind w:left="360"/>
        <w:rPr>
          <w:rFonts w:ascii="Calibri" w:eastAsia="Times New Roman" w:hAnsi="Calibri" w:cs="Times New Roman"/>
          <w:lang w:val="fr-CA"/>
        </w:rPr>
      </w:pPr>
    </w:p>
    <w:p w14:paraId="2A9850A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305AE2A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29B5B4D3"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3AE6D72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44D988A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85B539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12A1BB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61A9485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364A0F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239A5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0892303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B50040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 Aboriginal issues</w:t>
      </w:r>
    </w:p>
    <w:p w14:paraId="77B718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(G.) Les enjeux autochtones</w:t>
      </w:r>
    </w:p>
    <w:p w14:paraId="4631A52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7999BDF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(H.) L’environnement</w:t>
      </w:r>
    </w:p>
    <w:p w14:paraId="1A1A26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(L.) Financial support for retired Canadians</w:t>
      </w:r>
    </w:p>
    <w:p w14:paraId="7850EC3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 Soutien financier pour les Canadiens retraités</w:t>
      </w:r>
    </w:p>
    <w:p w14:paraId="53838360" w14:textId="77777777" w:rsidR="00A8512B" w:rsidRPr="00A8512B" w:rsidRDefault="00A8512B" w:rsidP="00A8512B">
      <w:pPr>
        <w:spacing w:after="0" w:line="240" w:lineRule="auto"/>
        <w:ind w:left="360"/>
        <w:rPr>
          <w:rFonts w:ascii="Calibri" w:eastAsia="Times New Roman" w:hAnsi="Calibri" w:cs="Times New Roman"/>
          <w:lang w:val="fr-CA"/>
        </w:rPr>
      </w:pPr>
    </w:p>
    <w:p w14:paraId="7753E21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[1-10] </w:t>
      </w:r>
    </w:p>
    <w:p w14:paraId="6815CC52" w14:textId="77777777" w:rsidR="00A8512B" w:rsidRPr="00A8512B" w:rsidRDefault="00A8512B" w:rsidP="00A8512B">
      <w:pPr>
        <w:spacing w:after="0" w:line="240" w:lineRule="auto"/>
        <w:ind w:left="360"/>
        <w:rPr>
          <w:rFonts w:ascii="Calibri" w:eastAsia="Times New Roman" w:hAnsi="Calibri" w:cs="Times New Roman"/>
          <w:lang w:val="en-CA"/>
        </w:rPr>
      </w:pPr>
    </w:p>
    <w:p w14:paraId="274C4DB7" w14:textId="77777777" w:rsidR="00A8512B" w:rsidRPr="00A8512B" w:rsidRDefault="00A8512B" w:rsidP="00A8512B">
      <w:pPr>
        <w:spacing w:after="0" w:line="240" w:lineRule="auto"/>
        <w:ind w:left="360"/>
        <w:rPr>
          <w:rFonts w:ascii="Calibri" w:eastAsia="Times New Roman" w:hAnsi="Calibri" w:cs="Times New Roman"/>
          <w:lang w:val="en-CA"/>
        </w:rPr>
      </w:pPr>
    </w:p>
    <w:p w14:paraId="354E3CD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[NEWS]</w:t>
      </w:r>
    </w:p>
    <w:p w14:paraId="158122BB" w14:textId="77777777" w:rsidR="00A8512B" w:rsidRPr="00A8512B" w:rsidRDefault="00A8512B" w:rsidP="00A8512B">
      <w:pPr>
        <w:spacing w:after="0" w:line="240" w:lineRule="auto"/>
        <w:ind w:left="360"/>
        <w:rPr>
          <w:rFonts w:ascii="Calibri" w:eastAsia="Times New Roman" w:hAnsi="Calibri" w:cs="Times New Roman"/>
          <w:b/>
          <w:lang w:val="en-CA"/>
        </w:rPr>
      </w:pPr>
    </w:p>
    <w:p w14:paraId="161E27DE"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N1.</w:t>
      </w:r>
      <w:r w:rsidRPr="00A8512B">
        <w:rPr>
          <w:rFonts w:ascii="Calibri" w:eastAsia="Times New Roman" w:hAnsi="Calibri" w:cs="Times New Roman"/>
          <w:lang w:val="en-CA"/>
        </w:rPr>
        <w:tab/>
        <w:t xml:space="preserve">What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1DEC3183"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09343B78" w14:textId="77777777" w:rsidR="00A8512B" w:rsidRPr="00A8512B" w:rsidRDefault="00A8512B" w:rsidP="00A8512B">
      <w:pPr>
        <w:spacing w:after="0" w:line="240" w:lineRule="auto"/>
        <w:ind w:left="360"/>
        <w:rPr>
          <w:rFonts w:ascii="Calibri" w:eastAsia="Times New Roman" w:hAnsi="Calibri" w:cs="Times New Roman"/>
          <w:lang w:val="en-US"/>
        </w:rPr>
      </w:pPr>
    </w:p>
    <w:p w14:paraId="33DA2C0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53D7122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7CE062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73627AB" w14:textId="77777777" w:rsidR="00A8512B" w:rsidRPr="00A8512B" w:rsidRDefault="00A8512B" w:rsidP="00A8512B">
      <w:pPr>
        <w:spacing w:after="0" w:line="240" w:lineRule="auto"/>
        <w:ind w:left="360"/>
        <w:rPr>
          <w:rFonts w:ascii="Calibri" w:eastAsia="Times New Roman" w:hAnsi="Calibri" w:cs="Times New Roman"/>
          <w:lang w:val="fr-CA"/>
        </w:rPr>
      </w:pPr>
    </w:p>
    <w:p w14:paraId="039C942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28ED600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w:t>
      </w:r>
      <w:proofErr w:type="gramStart"/>
      <w:r w:rsidRPr="00A8512B">
        <w:rPr>
          <w:rFonts w:ascii="Calibri" w:eastAsia="Times New Roman" w:hAnsi="Calibri" w:cs="Times New Roman"/>
          <w:lang w:val="en-CA"/>
        </w:rPr>
        <w:t>. )</w:t>
      </w:r>
      <w:proofErr w:type="gramEnd"/>
    </w:p>
    <w:p w14:paraId="3589088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651876F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769982E0" w14:textId="77777777" w:rsidR="00A8512B" w:rsidRPr="00A8512B" w:rsidRDefault="00A8512B" w:rsidP="00A8512B">
      <w:pPr>
        <w:spacing w:after="0" w:line="240" w:lineRule="auto"/>
        <w:ind w:left="360"/>
        <w:rPr>
          <w:rFonts w:ascii="Calibri" w:eastAsia="Times New Roman" w:hAnsi="Calibri" w:cs="Times New Roman"/>
          <w:lang w:val="fr-CA"/>
        </w:rPr>
      </w:pPr>
    </w:p>
    <w:p w14:paraId="7A3EC9B3" w14:textId="77777777" w:rsidR="00A8512B" w:rsidRPr="00A8512B" w:rsidRDefault="00A8512B" w:rsidP="00A8512B">
      <w:pPr>
        <w:spacing w:after="0" w:line="240" w:lineRule="auto"/>
        <w:ind w:left="360"/>
        <w:rPr>
          <w:rFonts w:ascii="Calibri" w:eastAsia="Times New Roman" w:hAnsi="Calibri" w:cs="Times New Roman"/>
          <w:lang w:val="fr-CA"/>
        </w:rPr>
      </w:pPr>
    </w:p>
    <w:p w14:paraId="55CCE1D2"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300010A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0D8AB41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1D2B10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1828934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67A7C3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 Changes to Canada’s voting system</w:t>
      </w:r>
    </w:p>
    <w:p w14:paraId="29F16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2DE3558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05561C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5393142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4C7849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3DA0C67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5BEBC07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7E437642"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 The Federal government’s fall economic update</w:t>
      </w:r>
    </w:p>
    <w:p w14:paraId="7D1CCAC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 La mise à jour économique d’automne du gouvernement fédéral</w:t>
      </w:r>
    </w:p>
    <w:p w14:paraId="549CC1A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(W.) Canada’s immigration levels for 2017</w:t>
      </w:r>
    </w:p>
    <w:p w14:paraId="1CBE4A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 Les niveaux d’immigration au Canada en 2017</w:t>
      </w:r>
    </w:p>
    <w:p w14:paraId="4B32B17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2CF21F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0F578EC6" w14:textId="77777777" w:rsidR="00A8512B" w:rsidRPr="00A8512B" w:rsidRDefault="00A8512B" w:rsidP="00A8512B">
      <w:pPr>
        <w:spacing w:after="0" w:line="240" w:lineRule="auto"/>
        <w:ind w:left="360"/>
        <w:rPr>
          <w:rFonts w:ascii="Calibri" w:eastAsia="Times New Roman" w:hAnsi="Calibri" w:cs="Times New Roman"/>
          <w:lang w:val="fr-CA"/>
        </w:rPr>
      </w:pPr>
    </w:p>
    <w:p w14:paraId="2D0D0DA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68D2BE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77E5081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2874C85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2336142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6CB033F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3EC6B17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679242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70FE9132" w14:textId="77777777" w:rsidR="00A8512B" w:rsidRPr="00A8512B" w:rsidRDefault="00A8512B" w:rsidP="00A8512B">
      <w:pPr>
        <w:spacing w:after="0" w:line="240" w:lineRule="auto"/>
        <w:ind w:left="360"/>
        <w:rPr>
          <w:rFonts w:ascii="Calibri" w:eastAsia="Times New Roman" w:hAnsi="Calibri" w:cs="Times New Roman"/>
          <w:lang w:val="fr-CA"/>
        </w:rPr>
      </w:pPr>
    </w:p>
    <w:p w14:paraId="71151C61"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[FALL ECONOMIC UPDATE]</w:t>
      </w:r>
    </w:p>
    <w:p w14:paraId="51EEA0C2" w14:textId="77777777" w:rsidR="00A8512B" w:rsidRPr="00A8512B" w:rsidRDefault="00A8512B" w:rsidP="00A8512B">
      <w:pPr>
        <w:spacing w:after="0" w:line="240" w:lineRule="auto"/>
        <w:rPr>
          <w:rFonts w:ascii="Calibri" w:eastAsia="Times New Roman" w:hAnsi="Calibri" w:cs="Times New Roman"/>
          <w:lang w:val="en-US"/>
        </w:rPr>
      </w:pPr>
    </w:p>
    <w:p w14:paraId="4A9A257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‘THE FEDERAL GOVERNMENT’S FALL ECONOMIC UPDATE’ AT N2, SKIP TO CP1; OTHERWISE ASK FE1]</w:t>
      </w:r>
    </w:p>
    <w:p w14:paraId="169D25A6" w14:textId="77777777" w:rsidR="00A8512B" w:rsidRPr="00A8512B" w:rsidRDefault="00A8512B" w:rsidP="00A8512B">
      <w:pPr>
        <w:spacing w:after="0" w:line="240" w:lineRule="auto"/>
        <w:rPr>
          <w:rFonts w:ascii="Calibri" w:eastAsia="Times New Roman" w:hAnsi="Calibri" w:cs="Times New Roman"/>
          <w:lang w:val="en-US"/>
        </w:rPr>
      </w:pPr>
    </w:p>
    <w:p w14:paraId="25BA00BC"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FE1.</w:t>
      </w:r>
      <w:r w:rsidRPr="00A8512B">
        <w:rPr>
          <w:rFonts w:ascii="Calibri" w:eastAsia="Times New Roman" w:hAnsi="Calibri" w:cs="Times New Roman"/>
          <w:lang w:val="en-US"/>
        </w:rPr>
        <w:tab/>
        <w:t xml:space="preserve">What have you seen, read or heard, if anything, about specific initiatives in the Federal Government’s Fall Economic Update? </w:t>
      </w:r>
      <w:r w:rsidRPr="00A8512B">
        <w:rPr>
          <w:rFonts w:ascii="Calibri" w:eastAsia="Times New Roman" w:hAnsi="Calibri" w:cs="Times New Roman"/>
          <w:b/>
          <w:lang w:val="fr-CA"/>
        </w:rPr>
        <w:t>(PROBE ONCE, CLARIFY VAGUE RESPONSES)</w:t>
      </w:r>
    </w:p>
    <w:p w14:paraId="6BBB054F"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initiatives spécifiques présentées dans la mise à jour économique d’automne du gouvernement fédéral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00C79FD0" w14:textId="77777777" w:rsidR="00A8512B" w:rsidRPr="00A8512B" w:rsidRDefault="00A8512B" w:rsidP="00A8512B">
      <w:pPr>
        <w:spacing w:after="0" w:line="240" w:lineRule="auto"/>
        <w:rPr>
          <w:rFonts w:ascii="Calibri" w:eastAsia="Times New Roman" w:hAnsi="Calibri" w:cs="Times New Roman"/>
          <w:lang w:val="en-US"/>
        </w:rPr>
      </w:pPr>
    </w:p>
    <w:p w14:paraId="054AA8A3"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1C341FED" w14:textId="77777777" w:rsidR="00A8512B" w:rsidRPr="00A8512B" w:rsidRDefault="00A8512B" w:rsidP="00A8512B">
      <w:pPr>
        <w:spacing w:after="0" w:line="240" w:lineRule="auto"/>
        <w:rPr>
          <w:rFonts w:ascii="Calibri" w:eastAsia="Times New Roman" w:hAnsi="Calibri" w:cs="Times New Roman"/>
          <w:lang w:val="en-US"/>
        </w:rPr>
      </w:pPr>
    </w:p>
    <w:p w14:paraId="16B99A9A"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the Fall Economic Update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96CD5C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 la mise à jour économique d’automne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0F5234F6" w14:textId="77777777" w:rsidR="00A8512B" w:rsidRPr="00A8512B" w:rsidRDefault="00A8512B" w:rsidP="00A8512B">
      <w:pPr>
        <w:spacing w:after="0" w:line="240" w:lineRule="auto"/>
        <w:rPr>
          <w:rFonts w:ascii="Calibri" w:eastAsia="Times New Roman" w:hAnsi="Calibri" w:cs="Times New Roman"/>
          <w:lang w:val="fr-CA"/>
        </w:rPr>
      </w:pPr>
    </w:p>
    <w:p w14:paraId="5FC66E53"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5A833F6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823C5F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0F6F022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30B36A0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6DF6E3F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33950DC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783EF71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229A1F1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0DA7D1B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7A25CFFE"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17A93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513E4BB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5DEB440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Radio news stories</w:t>
      </w:r>
    </w:p>
    <w:p w14:paraId="259EBD1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55C97D7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2DE0059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6436240"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621CF66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0C25E6BA" w14:textId="77777777" w:rsidR="00A8512B" w:rsidRPr="00A8512B" w:rsidRDefault="00A8512B" w:rsidP="00A8512B">
      <w:pPr>
        <w:spacing w:after="0" w:line="240" w:lineRule="auto"/>
        <w:rPr>
          <w:rFonts w:ascii="Calibri" w:eastAsia="Times New Roman" w:hAnsi="Calibri" w:cs="Times New Roman"/>
          <w:lang w:val="fr-CA"/>
        </w:rPr>
      </w:pPr>
    </w:p>
    <w:p w14:paraId="2511131D"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[NATIONAL PRICE ON CARBON]</w:t>
      </w:r>
    </w:p>
    <w:p w14:paraId="1B16F317" w14:textId="77777777" w:rsidR="00A8512B" w:rsidRPr="00A8512B" w:rsidRDefault="00A8512B" w:rsidP="00A8512B">
      <w:pPr>
        <w:spacing w:after="0" w:line="240" w:lineRule="auto"/>
        <w:rPr>
          <w:rFonts w:ascii="Calibri" w:eastAsia="Times New Roman" w:hAnsi="Calibri" w:cs="Arial"/>
          <w:b/>
          <w:lang w:val="en-US"/>
        </w:rPr>
      </w:pPr>
    </w:p>
    <w:p w14:paraId="5A786BA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 xml:space="preserve">[IF N2 STATEMENT ON “A PROPOSED NATIONAL PRICE ON </w:t>
      </w:r>
      <w:proofErr w:type="gramStart"/>
      <w:r w:rsidRPr="00A8512B">
        <w:rPr>
          <w:rFonts w:ascii="Calibri" w:eastAsia="Times New Roman" w:hAnsi="Calibri" w:cs="Arial"/>
          <w:b/>
          <w:lang w:val="en-US"/>
        </w:rPr>
        <w:t>CARBON”=</w:t>
      </w:r>
      <w:proofErr w:type="gramEnd"/>
      <w:r w:rsidRPr="00A8512B">
        <w:rPr>
          <w:rFonts w:ascii="Calibri" w:eastAsia="Times New Roman" w:hAnsi="Calibri" w:cs="Arial"/>
          <w:b/>
          <w:lang w:val="en-US"/>
        </w:rPr>
        <w:t>HEARD A BIT ABOUT IT, PAYING ATTENTION BUT NOT DISCUSSING, OR PAYING ATTENTION AND DISCUSSING, ASK CP1; OTHERWISE SKIP TO CP2]</w:t>
      </w:r>
    </w:p>
    <w:p w14:paraId="58C5FB1E" w14:textId="77777777" w:rsidR="00A8512B" w:rsidRPr="00A8512B" w:rsidRDefault="00A8512B" w:rsidP="00A8512B">
      <w:pPr>
        <w:spacing w:after="0" w:line="240" w:lineRule="auto"/>
        <w:rPr>
          <w:rFonts w:ascii="Calibri" w:eastAsia="Times New Roman" w:hAnsi="Calibri" w:cs="Arial"/>
          <w:lang w:val="en-US"/>
        </w:rPr>
      </w:pPr>
    </w:p>
    <w:p w14:paraId="3E3FA2DD"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CP1.</w:t>
      </w:r>
      <w:r w:rsidRPr="00A8512B">
        <w:rPr>
          <w:rFonts w:ascii="Calibri" w:eastAsia="Times New Roman" w:hAnsi="Calibri" w:cs="Arial"/>
          <w:lang w:val="en-US"/>
        </w:rPr>
        <w:tab/>
        <w:t xml:space="preserve">And what specifically have you heard about a proposed national price on carbon? </w:t>
      </w:r>
      <w:r w:rsidRPr="00A8512B">
        <w:rPr>
          <w:rFonts w:ascii="Calibri" w:eastAsia="Times New Roman" w:hAnsi="Calibri" w:cs="Arial"/>
          <w:b/>
          <w:lang w:val="fr-CA"/>
        </w:rPr>
        <w:t>(PROBE ONCE, CLARIFY VAGUE RESPONSES)</w:t>
      </w:r>
    </w:p>
    <w:p w14:paraId="2A57C085"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Times New Roman"/>
          <w:color w:val="0070C0"/>
          <w:lang w:val="fr-CA"/>
        </w:rPr>
        <w:t xml:space="preserve">Et qu’avez-vous entendu à propos d’une tarification du carbone à l’échelle nationale ? </w:t>
      </w:r>
      <w:r w:rsidRPr="00A8512B">
        <w:rPr>
          <w:rFonts w:ascii="Calibri" w:eastAsia="Times New Roman" w:hAnsi="Calibri" w:cs="Times New Roman"/>
          <w:b/>
          <w:color w:val="0070C0"/>
          <w:lang w:val="en-US"/>
        </w:rPr>
        <w:t>(SONDER UNE FOIS, CLARIFIER DES RÉPONSES IMPRÉCISES)</w:t>
      </w:r>
    </w:p>
    <w:p w14:paraId="038165B1" w14:textId="77777777" w:rsidR="00A8512B" w:rsidRPr="00A8512B" w:rsidRDefault="00A8512B" w:rsidP="00A8512B">
      <w:pPr>
        <w:spacing w:after="0" w:line="240" w:lineRule="auto"/>
        <w:rPr>
          <w:rFonts w:ascii="Calibri" w:eastAsia="Times New Roman" w:hAnsi="Calibri" w:cs="Arial"/>
          <w:lang w:val="en-US"/>
        </w:rPr>
      </w:pPr>
    </w:p>
    <w:p w14:paraId="1626F3B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6F5FB693" w14:textId="77777777" w:rsidR="00A8512B" w:rsidRPr="00A8512B" w:rsidRDefault="00A8512B" w:rsidP="00A8512B">
      <w:pPr>
        <w:spacing w:after="0" w:line="240" w:lineRule="auto"/>
        <w:rPr>
          <w:rFonts w:ascii="Calibri" w:eastAsia="Times New Roman" w:hAnsi="Calibri" w:cs="Arial"/>
          <w:lang w:val="en-US"/>
        </w:rPr>
      </w:pPr>
    </w:p>
    <w:p w14:paraId="45EC071C" w14:textId="77777777" w:rsidR="00A8512B" w:rsidRPr="00A8512B" w:rsidRDefault="00A8512B" w:rsidP="00A8512B">
      <w:pPr>
        <w:spacing w:after="0" w:line="240" w:lineRule="auto"/>
        <w:ind w:left="1440" w:hanging="1440"/>
        <w:rPr>
          <w:rFonts w:ascii="Calibri" w:eastAsia="Times New Roman" w:hAnsi="Calibri" w:cs="Arial"/>
          <w:lang w:val="en-CA"/>
        </w:rPr>
      </w:pPr>
      <w:r w:rsidRPr="00A8512B">
        <w:rPr>
          <w:rFonts w:ascii="Calibri" w:eastAsia="Times New Roman" w:hAnsi="Calibri" w:cs="Arial"/>
          <w:lang w:val="en-US"/>
        </w:rPr>
        <w:t>CP2.</w:t>
      </w:r>
      <w:r w:rsidRPr="00A8512B">
        <w:rPr>
          <w:rFonts w:ascii="Calibri" w:eastAsia="Times New Roman" w:hAnsi="Calibri" w:cs="Arial"/>
          <w:lang w:val="en-US"/>
        </w:rPr>
        <w:tab/>
      </w:r>
      <w:r w:rsidRPr="00A8512B">
        <w:rPr>
          <w:rFonts w:ascii="Calibri" w:eastAsia="Times New Roman" w:hAnsi="Calibri" w:cs="Arial"/>
          <w:lang w:val="en-CA"/>
        </w:rPr>
        <w:t>British Columbia and Alberta have a carbon tax. Quebec and Ontario have a cap and trade system. The federal government has announced that all provinces and territories will need to put one of these carbon pricing systems in place by 2018. The federal government has also announced that these carbon pricing systems will need to price carbon pollution at a minimum of ten dollars per tonne. This minimum price will increase ten dollars a year to fifty dollars a tonne in 2022.</w:t>
      </w:r>
    </w:p>
    <w:p w14:paraId="0AD9919F" w14:textId="77777777" w:rsidR="00A8512B" w:rsidRPr="00A8512B" w:rsidRDefault="00A8512B" w:rsidP="00A8512B">
      <w:pPr>
        <w:spacing w:after="0" w:line="240" w:lineRule="auto"/>
        <w:rPr>
          <w:rFonts w:ascii="Calibri" w:eastAsia="Times New Roman" w:hAnsi="Calibri" w:cs="Arial"/>
          <w:lang w:val="en-US"/>
        </w:rPr>
      </w:pPr>
    </w:p>
    <w:p w14:paraId="57B42912" w14:textId="77777777" w:rsidR="00A8512B" w:rsidRPr="00A8512B" w:rsidRDefault="00A8512B" w:rsidP="00A8512B">
      <w:pPr>
        <w:spacing w:after="0" w:line="240" w:lineRule="auto"/>
        <w:ind w:left="1440"/>
        <w:rPr>
          <w:rFonts w:ascii="Calibri" w:eastAsia="Times New Roman" w:hAnsi="Calibri" w:cs="Arial"/>
          <w:lang w:val="en-US"/>
        </w:rPr>
      </w:pPr>
      <w:r w:rsidRPr="00A8512B">
        <w:rPr>
          <w:rFonts w:ascii="Calibri" w:eastAsia="Times New Roman" w:hAnsi="Calibri" w:cs="Arial"/>
          <w:lang w:val="en-US"/>
        </w:rPr>
        <w:t>Do you support or oppose this plan? Please use a scale from 1 to 10 where 1 means you “strongly oppose” and 10 means you “strongly support”.</w:t>
      </w:r>
    </w:p>
    <w:p w14:paraId="35988D1A" w14:textId="77777777" w:rsidR="00A8512B" w:rsidRPr="00A8512B" w:rsidRDefault="00A8512B" w:rsidP="00A8512B">
      <w:pPr>
        <w:spacing w:after="0" w:line="240" w:lineRule="auto"/>
        <w:ind w:left="1440"/>
        <w:rPr>
          <w:rFonts w:ascii="Calibri" w:eastAsia="Times New Roman" w:hAnsi="Calibri" w:cs="Arial"/>
          <w:lang w:val="en-US"/>
        </w:rPr>
      </w:pPr>
    </w:p>
    <w:p w14:paraId="3869F80F"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La Colombie Britannique et l’Alberta ont une taxe sur le carbone. Le Québec et l’Ontario ont un système d’échange de droits d’émissions de carbone. Le gouvernement fédéral a annoncé que toutes les provinces et territoires devront adopter un de ces systèmes de tarification du carbone d’ici 2018. Le gouvernement fédéral a également annoncé que ces systèmes de tarification du carbone devront fixer un prix minimum de dix dollars la tonne sur la pollution de carbone. Ce prix minimum augmentera de dix dollars par année pour atteindre cinquante dollars la tonne en 2022. </w:t>
      </w:r>
    </w:p>
    <w:p w14:paraId="545E3A94" w14:textId="77777777" w:rsidR="00A8512B" w:rsidRPr="00A8512B" w:rsidRDefault="00A8512B" w:rsidP="00A8512B">
      <w:pPr>
        <w:spacing w:after="0" w:line="240" w:lineRule="auto"/>
        <w:ind w:left="1440"/>
        <w:rPr>
          <w:rFonts w:ascii="Calibri" w:eastAsia="Times New Roman" w:hAnsi="Calibri" w:cs="Arial"/>
          <w:color w:val="0070C0"/>
          <w:lang w:val="fr-CA"/>
        </w:rPr>
      </w:pPr>
    </w:p>
    <w:p w14:paraId="3DFA258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Êtes-vous en accord ou en désaccord avec ce plan ? Veuillez utiliser une échelle de 1 à 10, où une note de 1 veut dire que vous êtes « fortement en désaccord » et 10 indique que vous êtes « fortement en accord ». </w:t>
      </w:r>
    </w:p>
    <w:p w14:paraId="407E2C6B" w14:textId="77777777" w:rsidR="00A8512B" w:rsidRPr="00A8512B" w:rsidRDefault="00A8512B" w:rsidP="00A8512B">
      <w:pPr>
        <w:spacing w:after="0" w:line="240" w:lineRule="auto"/>
        <w:rPr>
          <w:rFonts w:ascii="Calibri" w:eastAsia="Times New Roman" w:hAnsi="Calibri" w:cs="Arial"/>
          <w:lang w:val="fr-CA"/>
        </w:rPr>
      </w:pPr>
    </w:p>
    <w:p w14:paraId="437ADB30"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[1-10]</w:t>
      </w:r>
    </w:p>
    <w:p w14:paraId="5B37A3DE" w14:textId="77777777" w:rsidR="00A8512B" w:rsidRPr="00A8512B" w:rsidRDefault="00A8512B" w:rsidP="00A8512B">
      <w:pPr>
        <w:spacing w:after="0" w:line="240" w:lineRule="auto"/>
        <w:rPr>
          <w:rFonts w:ascii="Calibri" w:eastAsia="Times New Roman" w:hAnsi="Calibri" w:cs="Arial"/>
          <w:b/>
          <w:lang w:val="en-US"/>
        </w:rPr>
      </w:pPr>
    </w:p>
    <w:p w14:paraId="009656EA"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[IF CP2=1-4, ASK CP3. OTHERWISE SKIP TO CP4]</w:t>
      </w:r>
    </w:p>
    <w:p w14:paraId="22910BA0" w14:textId="77777777" w:rsidR="00A8512B" w:rsidRPr="00A8512B" w:rsidRDefault="00A8512B" w:rsidP="00A8512B">
      <w:pPr>
        <w:spacing w:after="0" w:line="240" w:lineRule="auto"/>
        <w:rPr>
          <w:rFonts w:ascii="Calibri" w:eastAsia="Times New Roman" w:hAnsi="Calibri" w:cs="Arial"/>
          <w:lang w:val="en-US"/>
        </w:rPr>
      </w:pPr>
    </w:p>
    <w:p w14:paraId="3177D0F1"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CP3.</w:t>
      </w:r>
      <w:r w:rsidRPr="00A8512B">
        <w:rPr>
          <w:rFonts w:ascii="Calibri" w:eastAsia="Times New Roman" w:hAnsi="Calibri" w:cs="Arial"/>
          <w:lang w:val="en-US"/>
        </w:rPr>
        <w:tab/>
        <w:t xml:space="preserve">And why do you oppose this? </w:t>
      </w:r>
      <w:r w:rsidRPr="00A8512B">
        <w:rPr>
          <w:rFonts w:ascii="Calibri" w:eastAsia="Times New Roman" w:hAnsi="Calibri" w:cs="Arial"/>
          <w:b/>
          <w:lang w:val="fr-CA"/>
        </w:rPr>
        <w:t>(PROBE ONCE, CLARIFY VAGUE RESPONSES)</w:t>
      </w:r>
    </w:p>
    <w:p w14:paraId="5C978E6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lastRenderedPageBreak/>
        <w:t xml:space="preserve">Et pourquoi êtes-vous en désaccord avec ce plan ? </w:t>
      </w:r>
      <w:r w:rsidRPr="00A8512B">
        <w:rPr>
          <w:rFonts w:ascii="Calibri" w:eastAsia="Times New Roman" w:hAnsi="Calibri" w:cs="Times New Roman"/>
          <w:b/>
          <w:color w:val="0070C0"/>
          <w:lang w:val="fr-CA"/>
        </w:rPr>
        <w:t>(SONDER UNE FOIS, CLARIFIER DES RÉPONSES IMPRÉCISES)</w:t>
      </w:r>
    </w:p>
    <w:p w14:paraId="3D3E9CE9" w14:textId="77777777" w:rsidR="00A8512B" w:rsidRPr="00A8512B" w:rsidRDefault="00A8512B" w:rsidP="00A8512B">
      <w:pPr>
        <w:spacing w:after="0" w:line="240" w:lineRule="auto"/>
        <w:rPr>
          <w:rFonts w:ascii="Calibri" w:eastAsia="Times New Roman" w:hAnsi="Calibri" w:cs="Arial"/>
          <w:lang w:val="fr-CA"/>
        </w:rPr>
      </w:pPr>
    </w:p>
    <w:p w14:paraId="26165B22"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[OPEN END]</w:t>
      </w:r>
    </w:p>
    <w:p w14:paraId="42B2DB94" w14:textId="77777777" w:rsidR="00A8512B" w:rsidRPr="00A8512B" w:rsidRDefault="00A8512B" w:rsidP="00A8512B">
      <w:pPr>
        <w:spacing w:after="0" w:line="240" w:lineRule="auto"/>
        <w:rPr>
          <w:rFonts w:ascii="Calibri" w:eastAsia="Times New Roman" w:hAnsi="Calibri" w:cs="Arial"/>
          <w:lang w:val="en-US"/>
        </w:rPr>
      </w:pPr>
    </w:p>
    <w:p w14:paraId="629E8764" w14:textId="77777777" w:rsidR="00A8512B" w:rsidRPr="00A8512B" w:rsidRDefault="00A8512B" w:rsidP="00A8512B">
      <w:pPr>
        <w:spacing w:after="0" w:line="240" w:lineRule="auto"/>
        <w:rPr>
          <w:rFonts w:ascii="Calibri" w:eastAsia="Times New Roman" w:hAnsi="Calibri" w:cs="Arial"/>
          <w:lang w:val="en-US"/>
        </w:rPr>
      </w:pPr>
      <w:r w:rsidRPr="00A8512B">
        <w:rPr>
          <w:rFonts w:ascii="Calibri" w:eastAsia="Times New Roman" w:hAnsi="Calibri" w:cs="Arial"/>
          <w:b/>
          <w:lang w:val="en-US"/>
        </w:rPr>
        <w:t>[IF CP2=7-10, ASK CP4; IF CP2=1-6 OR DK/REF, SKIP TO CP5]</w:t>
      </w:r>
    </w:p>
    <w:p w14:paraId="76BD043B" w14:textId="77777777" w:rsidR="00A8512B" w:rsidRPr="00A8512B" w:rsidRDefault="00A8512B" w:rsidP="00A8512B">
      <w:pPr>
        <w:spacing w:after="0" w:line="240" w:lineRule="auto"/>
        <w:ind w:left="1440" w:hanging="1440"/>
        <w:rPr>
          <w:rFonts w:ascii="Calibri" w:eastAsia="Times New Roman" w:hAnsi="Calibri" w:cs="Arial"/>
          <w:lang w:val="fr-CA"/>
        </w:rPr>
      </w:pPr>
      <w:r w:rsidRPr="00A8512B">
        <w:rPr>
          <w:rFonts w:ascii="Calibri" w:eastAsia="Times New Roman" w:hAnsi="Calibri" w:cs="Arial"/>
          <w:lang w:val="en-US"/>
        </w:rPr>
        <w:t>CP4.</w:t>
      </w:r>
      <w:r w:rsidRPr="00A8512B">
        <w:rPr>
          <w:rFonts w:ascii="Calibri" w:eastAsia="Times New Roman" w:hAnsi="Calibri" w:cs="Arial"/>
          <w:lang w:val="en-US"/>
        </w:rPr>
        <w:tab/>
        <w:t xml:space="preserve">And why do you support this? </w:t>
      </w:r>
      <w:r w:rsidRPr="00A8512B">
        <w:rPr>
          <w:rFonts w:ascii="Calibri" w:eastAsia="Times New Roman" w:hAnsi="Calibri" w:cs="Arial"/>
          <w:b/>
          <w:lang w:val="fr-CA"/>
        </w:rPr>
        <w:t>(PROBE ONCE, CLARIFY VAGUE RESPONSES)</w:t>
      </w:r>
    </w:p>
    <w:p w14:paraId="4C5843C5" w14:textId="77777777" w:rsidR="00A8512B" w:rsidRPr="00A8512B" w:rsidRDefault="00A8512B" w:rsidP="00A8512B">
      <w:pPr>
        <w:spacing w:after="0" w:line="240" w:lineRule="auto"/>
        <w:ind w:left="1440"/>
        <w:rPr>
          <w:rFonts w:ascii="Calibri" w:eastAsia="Times New Roman" w:hAnsi="Calibri" w:cs="Arial"/>
          <w:color w:val="0070C0"/>
          <w:lang w:val="fr-CA"/>
        </w:rPr>
      </w:pPr>
      <w:r w:rsidRPr="00A8512B">
        <w:rPr>
          <w:rFonts w:ascii="Calibri" w:eastAsia="Times New Roman" w:hAnsi="Calibri" w:cs="Arial"/>
          <w:color w:val="0070C0"/>
          <w:lang w:val="fr-CA"/>
        </w:rPr>
        <w:t xml:space="preserve">Et pourquoi êtes-vous en accord ce plan ? </w:t>
      </w:r>
      <w:r w:rsidRPr="00A8512B">
        <w:rPr>
          <w:rFonts w:ascii="Calibri" w:eastAsia="Times New Roman" w:hAnsi="Calibri" w:cs="Times New Roman"/>
          <w:b/>
          <w:color w:val="0070C0"/>
          <w:lang w:val="fr-CA"/>
        </w:rPr>
        <w:t>(SONDER UNE FOIS, CLARIFIER DES RÉPONSES IMPRÉCISES)</w:t>
      </w:r>
    </w:p>
    <w:p w14:paraId="712CAB9D" w14:textId="77777777" w:rsidR="00A8512B" w:rsidRPr="00A8512B" w:rsidRDefault="00A8512B" w:rsidP="00A8512B">
      <w:pPr>
        <w:spacing w:after="0" w:line="240" w:lineRule="auto"/>
        <w:ind w:left="1440" w:hanging="1440"/>
        <w:rPr>
          <w:rFonts w:ascii="Calibri" w:eastAsia="Times New Roman" w:hAnsi="Calibri" w:cs="Arial"/>
          <w:lang w:val="fr-CA"/>
        </w:rPr>
      </w:pPr>
    </w:p>
    <w:p w14:paraId="59C09813" w14:textId="77777777" w:rsidR="00A8512B" w:rsidRPr="00A8512B" w:rsidRDefault="00A8512B" w:rsidP="00A8512B">
      <w:pPr>
        <w:spacing w:after="0" w:line="240" w:lineRule="auto"/>
        <w:ind w:left="1440" w:hanging="1440"/>
        <w:rPr>
          <w:rFonts w:ascii="Calibri" w:eastAsia="Times New Roman" w:hAnsi="Calibri" w:cs="Arial"/>
          <w:b/>
          <w:lang w:val="en-US"/>
        </w:rPr>
      </w:pPr>
      <w:r w:rsidRPr="00A8512B">
        <w:rPr>
          <w:rFonts w:ascii="Calibri" w:eastAsia="Times New Roman" w:hAnsi="Calibri" w:cs="Arial"/>
          <w:b/>
          <w:lang w:val="en-US"/>
        </w:rPr>
        <w:t>[OPEN END]</w:t>
      </w:r>
    </w:p>
    <w:p w14:paraId="4C96FC6D" w14:textId="77777777" w:rsidR="00A8512B" w:rsidRPr="00A8512B" w:rsidRDefault="00A8512B" w:rsidP="00A8512B">
      <w:pPr>
        <w:spacing w:after="0" w:line="240" w:lineRule="auto"/>
        <w:rPr>
          <w:rFonts w:ascii="Calibri" w:eastAsia="Times New Roman" w:hAnsi="Calibri" w:cs="Arial"/>
          <w:lang w:val="en-US"/>
        </w:rPr>
      </w:pPr>
    </w:p>
    <w:p w14:paraId="575EAE2C"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664CC03F" w14:textId="77777777" w:rsidR="00A8512B" w:rsidRPr="00A8512B" w:rsidRDefault="00A8512B" w:rsidP="00A8512B">
      <w:pPr>
        <w:spacing w:after="0" w:line="240" w:lineRule="auto"/>
        <w:rPr>
          <w:rFonts w:ascii="Arial" w:eastAsia="Times New Roman" w:hAnsi="Arial" w:cs="Times New Roman"/>
          <w:sz w:val="20"/>
          <w:szCs w:val="20"/>
          <w:lang w:val="en-US"/>
        </w:rPr>
      </w:pPr>
    </w:p>
    <w:p w14:paraId="2978312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0302F0E7" w14:textId="77777777" w:rsidR="00A8512B" w:rsidRPr="00A8512B" w:rsidRDefault="00A8512B" w:rsidP="00A8512B">
      <w:pPr>
        <w:spacing w:after="0" w:line="240" w:lineRule="auto"/>
        <w:rPr>
          <w:rFonts w:ascii="Calibri" w:eastAsia="Times New Roman" w:hAnsi="Calibri" w:cs="Times New Roman"/>
          <w:lang w:val="en-US"/>
        </w:rPr>
      </w:pPr>
    </w:p>
    <w:p w14:paraId="22E07CD3"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19217942"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343591D9"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06290681"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6EEB401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5206287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514B37F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Provide funding to build more </w:t>
      </w:r>
      <w:proofErr w:type="gramStart"/>
      <w:r w:rsidRPr="00A8512B">
        <w:rPr>
          <w:rFonts w:ascii="Calibri" w:eastAsia="Times New Roman" w:hAnsi="Calibri" w:cs="Times New Roman"/>
          <w:lang w:val="en-US"/>
        </w:rPr>
        <w:t>low income</w:t>
      </w:r>
      <w:proofErr w:type="gramEnd"/>
      <w:r w:rsidRPr="00A8512B">
        <w:rPr>
          <w:rFonts w:ascii="Calibri" w:eastAsia="Times New Roman" w:hAnsi="Calibri" w:cs="Times New Roman"/>
          <w:lang w:val="en-US"/>
        </w:rPr>
        <w:t xml:space="preserve"> housing</w:t>
      </w:r>
    </w:p>
    <w:p w14:paraId="4DAEFD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4D460AB2"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13152163"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CAE9AD3" w14:textId="77777777" w:rsidR="00A8512B" w:rsidRPr="00A8512B" w:rsidRDefault="00A8512B" w:rsidP="00A8512B">
      <w:pPr>
        <w:spacing w:after="0" w:line="240" w:lineRule="auto"/>
        <w:ind w:left="1440"/>
        <w:rPr>
          <w:rFonts w:ascii="Calibri" w:eastAsia="Times New Roman" w:hAnsi="Calibri" w:cs="Times New Roman"/>
          <w:lang w:val="fr-CA"/>
        </w:rPr>
      </w:pPr>
    </w:p>
    <w:p w14:paraId="41764B8C" w14:textId="77777777" w:rsidR="00A8512B" w:rsidRPr="00A8512B" w:rsidRDefault="00A8512B" w:rsidP="00A8512B">
      <w:pPr>
        <w:spacing w:after="0" w:line="240" w:lineRule="auto"/>
        <w:rPr>
          <w:rFonts w:ascii="Calibri" w:eastAsia="Times New Roman" w:hAnsi="Calibri" w:cs="Times New Roman"/>
          <w:lang w:val="fr-CA"/>
        </w:rPr>
      </w:pPr>
    </w:p>
    <w:p w14:paraId="723D0ADB"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2AD65AF6"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7C6C5C51"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41E7E2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0DB237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71EB8E8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74C6A64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Provide funding to build more </w:t>
      </w:r>
      <w:proofErr w:type="gramStart"/>
      <w:r w:rsidRPr="00A8512B">
        <w:rPr>
          <w:rFonts w:ascii="Calibri" w:eastAsia="Times New Roman" w:hAnsi="Calibri" w:cs="Times New Roman"/>
          <w:lang w:val="en-US"/>
        </w:rPr>
        <w:t>low income</w:t>
      </w:r>
      <w:proofErr w:type="gramEnd"/>
      <w:r w:rsidRPr="00A8512B">
        <w:rPr>
          <w:rFonts w:ascii="Calibri" w:eastAsia="Times New Roman" w:hAnsi="Calibri" w:cs="Times New Roman"/>
          <w:lang w:val="en-US"/>
        </w:rPr>
        <w:t xml:space="preserve"> seniors housing</w:t>
      </w:r>
    </w:p>
    <w:p w14:paraId="03E5FF3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297B7EA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01B57DB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2AA4BB29" w14:textId="77777777" w:rsidR="00A8512B" w:rsidRPr="00A8512B" w:rsidRDefault="00A8512B" w:rsidP="00A8512B">
      <w:pPr>
        <w:spacing w:after="0" w:line="240" w:lineRule="auto"/>
        <w:rPr>
          <w:rFonts w:ascii="Calibri" w:eastAsia="Times New Roman" w:hAnsi="Calibri" w:cs="Arial"/>
          <w:b/>
          <w:lang w:val="fr-CA"/>
        </w:rPr>
      </w:pPr>
    </w:p>
    <w:p w14:paraId="0CACDA09" w14:textId="77777777" w:rsidR="00A8512B" w:rsidRPr="00A8512B" w:rsidRDefault="00A8512B" w:rsidP="00A8512B">
      <w:pPr>
        <w:spacing w:after="0" w:line="240" w:lineRule="auto"/>
        <w:rPr>
          <w:rFonts w:ascii="Calibri" w:eastAsia="Times New Roman" w:hAnsi="Calibri" w:cs="Arial"/>
          <w:b/>
          <w:lang w:val="en-CA"/>
        </w:rPr>
      </w:pPr>
      <w:r w:rsidRPr="00A8512B">
        <w:rPr>
          <w:rFonts w:ascii="Calibri" w:eastAsia="Times New Roman" w:hAnsi="Calibri" w:cs="Arial"/>
          <w:b/>
          <w:lang w:val="en-CA"/>
        </w:rPr>
        <w:t>CHILD CARE</w:t>
      </w:r>
    </w:p>
    <w:p w14:paraId="5E352FFC" w14:textId="77777777" w:rsidR="00A8512B" w:rsidRPr="00A8512B" w:rsidRDefault="00A8512B" w:rsidP="00A8512B">
      <w:pPr>
        <w:spacing w:after="0" w:line="240" w:lineRule="auto"/>
        <w:rPr>
          <w:rFonts w:ascii="Calibri" w:eastAsia="Times New Roman" w:hAnsi="Calibri" w:cs="Times New Roman"/>
          <w:lang w:val="en-CA"/>
        </w:rPr>
      </w:pPr>
    </w:p>
    <w:p w14:paraId="397EB0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CC1.</w:t>
      </w:r>
      <w:r w:rsidRPr="00A8512B">
        <w:rPr>
          <w:rFonts w:ascii="Calibri" w:eastAsia="Times New Roman" w:hAnsi="Calibri" w:cs="Times New Roman"/>
          <w:lang w:val="en-US"/>
        </w:rPr>
        <w:tab/>
        <w:t>Which of the following statements comes closest to your opinion on childcare:</w:t>
      </w:r>
    </w:p>
    <w:p w14:paraId="4C47576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Lequel des énoncés suivants se rapproche le plus de votre opinion sur les services de garde d’enfants :</w:t>
      </w:r>
    </w:p>
    <w:p w14:paraId="67EFF562" w14:textId="77777777" w:rsidR="00A8512B" w:rsidRPr="00A8512B" w:rsidRDefault="00A8512B" w:rsidP="00A8512B">
      <w:pPr>
        <w:spacing w:after="0" w:line="240" w:lineRule="auto"/>
        <w:rPr>
          <w:rFonts w:ascii="Calibri" w:eastAsia="Times New Roman" w:hAnsi="Calibri" w:cs="Times New Roman"/>
          <w:lang w:val="fr-CA"/>
        </w:rPr>
      </w:pPr>
    </w:p>
    <w:p w14:paraId="7BA5A5F0"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[ROTATE]</w:t>
      </w:r>
    </w:p>
    <w:p w14:paraId="1CDBD34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The cost of government funded childcare spaces should be the same for all Canadians</w:t>
      </w:r>
    </w:p>
    <w:p w14:paraId="38447A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le même pour tous les canadiens</w:t>
      </w:r>
    </w:p>
    <w:p w14:paraId="361E1218"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The cost of government funded childcare spaces should be higher for higher income earners, and lower for lower income earners </w:t>
      </w:r>
    </w:p>
    <w:p w14:paraId="3AA8F6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Le coût des places en garderie financés par le gouvernement devrait être plus élevé pour ceux qui gagnent un salaire plus élevé et plus faible pour ceux qui gagnent un salaire plus faible.</w:t>
      </w:r>
    </w:p>
    <w:p w14:paraId="7EFC567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Government should not offer childcare </w:t>
      </w:r>
      <w:r w:rsidRPr="00A8512B">
        <w:rPr>
          <w:rFonts w:ascii="Calibri" w:eastAsia="Times New Roman" w:hAnsi="Calibri" w:cs="Times New Roman"/>
          <w:b/>
          <w:lang w:val="en-US"/>
        </w:rPr>
        <w:t>(DO NOT READ) [ANCHOR]</w:t>
      </w:r>
    </w:p>
    <w:p w14:paraId="318EAD56"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offrir de services de garde d’enfants </w:t>
      </w:r>
      <w:r w:rsidRPr="00A8512B">
        <w:rPr>
          <w:rFonts w:ascii="Calibri" w:eastAsia="Times New Roman" w:hAnsi="Calibri" w:cs="Times New Roman"/>
          <w:b/>
          <w:color w:val="0070C0"/>
          <w:lang w:val="fr-CA"/>
        </w:rPr>
        <w:t>(NE PAS LIRE) [ANCHOR]</w:t>
      </w:r>
    </w:p>
    <w:p w14:paraId="499C916F"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Neither of these </w:t>
      </w:r>
      <w:r w:rsidRPr="00A8512B">
        <w:rPr>
          <w:rFonts w:ascii="Calibri" w:eastAsia="Times New Roman" w:hAnsi="Calibri" w:cs="Times New Roman"/>
          <w:b/>
          <w:lang w:val="en-US"/>
        </w:rPr>
        <w:t>(DO NOT READ) [ANCHOR]</w:t>
      </w:r>
    </w:p>
    <w:p w14:paraId="16843D5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Aucune de ces réponses </w:t>
      </w:r>
      <w:r w:rsidRPr="00A8512B">
        <w:rPr>
          <w:rFonts w:ascii="Calibri" w:eastAsia="Times New Roman" w:hAnsi="Calibri" w:cs="Times New Roman"/>
          <w:b/>
          <w:color w:val="0070C0"/>
          <w:lang w:val="fr-CA"/>
        </w:rPr>
        <w:t>(NE PAS LIRE) [ANCHOR]</w:t>
      </w:r>
    </w:p>
    <w:p w14:paraId="6A313F24" w14:textId="77777777" w:rsidR="00A8512B" w:rsidRPr="00A8512B" w:rsidRDefault="00A8512B" w:rsidP="00A8512B">
      <w:pPr>
        <w:spacing w:after="0" w:line="240" w:lineRule="auto"/>
        <w:rPr>
          <w:rFonts w:ascii="Calibri" w:eastAsia="Times New Roman" w:hAnsi="Calibri" w:cs="Times New Roman"/>
          <w:lang w:val="fr-CA"/>
        </w:rPr>
      </w:pPr>
    </w:p>
    <w:p w14:paraId="7E50256F" w14:textId="77777777" w:rsidR="00A8512B" w:rsidRPr="00A8512B" w:rsidRDefault="00A8512B" w:rsidP="00A8512B">
      <w:pPr>
        <w:spacing w:after="0" w:line="240" w:lineRule="auto"/>
        <w:rPr>
          <w:rFonts w:ascii="Calibri" w:eastAsia="Times New Roman" w:hAnsi="Calibri" w:cs="Times New Roman"/>
          <w:lang w:val="fr-CA"/>
        </w:rPr>
      </w:pPr>
    </w:p>
    <w:p w14:paraId="63B91FF6"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500C1E52"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7BF41696" w14:textId="77777777" w:rsidR="00A8512B" w:rsidRPr="00A8512B" w:rsidRDefault="00A8512B" w:rsidP="00A8512B">
      <w:pPr>
        <w:spacing w:after="0" w:line="240" w:lineRule="auto"/>
        <w:ind w:left="360"/>
        <w:rPr>
          <w:rFonts w:ascii="Calibri" w:eastAsia="Times New Roman" w:hAnsi="Calibri" w:cs="Times New Roman"/>
          <w:lang w:val="fr-CA"/>
        </w:rPr>
      </w:pPr>
    </w:p>
    <w:p w14:paraId="5E1380C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2D408872"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1FBF46B2"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0807E6D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30A213" w14:textId="77777777" w:rsidR="00A8512B" w:rsidRPr="00A8512B" w:rsidRDefault="00A8512B" w:rsidP="00A8512B">
      <w:pPr>
        <w:spacing w:after="0" w:line="240" w:lineRule="auto"/>
        <w:ind w:left="360"/>
        <w:rPr>
          <w:rFonts w:ascii="Calibri" w:eastAsia="Times New Roman" w:hAnsi="Calibri" w:cs="Times New Roman"/>
          <w:lang w:val="en-CA"/>
        </w:rPr>
      </w:pPr>
    </w:p>
    <w:p w14:paraId="0EC67B10"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CC4]</w:t>
      </w:r>
    </w:p>
    <w:p w14:paraId="6F6BC537" w14:textId="77777777" w:rsidR="00A8512B" w:rsidRPr="00A8512B" w:rsidRDefault="00A8512B" w:rsidP="00A8512B">
      <w:pPr>
        <w:spacing w:after="0" w:line="240" w:lineRule="auto"/>
        <w:ind w:left="360"/>
        <w:rPr>
          <w:rFonts w:ascii="Calibri" w:eastAsia="Times New Roman" w:hAnsi="Calibri" w:cs="Times New Roman"/>
          <w:lang w:val="en-CA"/>
        </w:rPr>
      </w:pPr>
    </w:p>
    <w:p w14:paraId="1479B5DC"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1C427B89"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3D89FC9A" w14:textId="77777777" w:rsidR="00A8512B" w:rsidRPr="00A8512B" w:rsidRDefault="00A8512B" w:rsidP="00A8512B">
      <w:pPr>
        <w:spacing w:after="0" w:line="240" w:lineRule="auto"/>
        <w:ind w:left="360"/>
        <w:rPr>
          <w:rFonts w:ascii="Calibri" w:eastAsia="Times New Roman" w:hAnsi="Calibri" w:cs="Times New Roman"/>
          <w:lang w:val="en-CA"/>
        </w:rPr>
      </w:pPr>
    </w:p>
    <w:p w14:paraId="71AC84D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0272528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76D5C8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027FC24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7A4D084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7842F6D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C037FE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6D4D870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5241B211" w14:textId="77777777" w:rsidR="00A8512B" w:rsidRPr="00A8512B" w:rsidRDefault="00A8512B" w:rsidP="00A8512B">
      <w:pPr>
        <w:spacing w:after="0" w:line="240" w:lineRule="auto"/>
        <w:ind w:left="360"/>
        <w:rPr>
          <w:rFonts w:ascii="Calibri" w:eastAsia="Times New Roman" w:hAnsi="Calibri" w:cs="Times New Roman"/>
          <w:lang w:val="fr-CA"/>
        </w:rPr>
      </w:pPr>
    </w:p>
    <w:p w14:paraId="3D591BB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1E88A6F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7B799AF4"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33A8B50"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77FF3B86" w14:textId="77777777" w:rsidR="00A8512B" w:rsidRPr="00A8512B" w:rsidRDefault="00A8512B" w:rsidP="00A8512B">
      <w:pPr>
        <w:spacing w:after="0" w:line="240" w:lineRule="auto"/>
        <w:rPr>
          <w:rFonts w:ascii="Calibri" w:eastAsia="Times New Roman" w:hAnsi="Calibri" w:cs="Times New Roman"/>
          <w:lang w:val="en-US"/>
        </w:rPr>
      </w:pPr>
    </w:p>
    <w:p w14:paraId="159B7E1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br w:type="page"/>
      </w:r>
    </w:p>
    <w:p w14:paraId="094207D0"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lastRenderedPageBreak/>
        <w:t>[IF D7</w:t>
      </w:r>
      <w:proofErr w:type="gramStart"/>
      <w:r w:rsidRPr="00A8512B">
        <w:rPr>
          <w:rFonts w:ascii="Calibri" w:eastAsia="Times New Roman" w:hAnsi="Calibri" w:cs="Times New Roman"/>
          <w:b/>
          <w:lang w:val="en-US"/>
        </w:rPr>
        <w:t>=”Under</w:t>
      </w:r>
      <w:proofErr w:type="gramEnd"/>
      <w:r w:rsidRPr="00A8512B">
        <w:rPr>
          <w:rFonts w:ascii="Calibri" w:eastAsia="Times New Roman" w:hAnsi="Calibri" w:cs="Times New Roman"/>
          <w:b/>
          <w:lang w:val="en-US"/>
        </w:rPr>
        <w:t xml:space="preserve"> 6 years old”, “6 to 11 years old” OR “12-17 years old”, ASK CC2A; OTHERWISE, SKIP TO CC4. IF D7=DK/REF, SKIP TO CC4]</w:t>
      </w:r>
    </w:p>
    <w:p w14:paraId="453271E8" w14:textId="77777777" w:rsidR="00A8512B" w:rsidRPr="00A8512B" w:rsidRDefault="00A8512B" w:rsidP="00A8512B">
      <w:pPr>
        <w:spacing w:after="0" w:line="240" w:lineRule="auto"/>
        <w:rPr>
          <w:rFonts w:ascii="Calibri" w:eastAsia="Times New Roman" w:hAnsi="Calibri" w:cs="Times New Roman"/>
          <w:b/>
          <w:lang w:val="en-US"/>
        </w:rPr>
      </w:pPr>
    </w:p>
    <w:p w14:paraId="3B48A5BA"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CC2A.</w:t>
      </w:r>
      <w:r w:rsidRPr="00A8512B">
        <w:rPr>
          <w:rFonts w:ascii="Calibri" w:eastAsia="Times New Roman" w:hAnsi="Calibri" w:cs="Times New Roman"/>
          <w:lang w:val="en-US"/>
        </w:rPr>
        <w:tab/>
        <w:t xml:space="preserve">Are any of your children </w:t>
      </w:r>
      <w:r w:rsidRPr="00A8512B">
        <w:rPr>
          <w:rFonts w:ascii="Calibri" w:eastAsia="Times New Roman" w:hAnsi="Calibri" w:cs="Times New Roman"/>
          <w:b/>
          <w:lang w:val="en-US"/>
        </w:rPr>
        <w:t>currently</w:t>
      </w:r>
      <w:r w:rsidRPr="00A8512B">
        <w:rPr>
          <w:rFonts w:ascii="Calibri" w:eastAsia="Times New Roman" w:hAnsi="Calibri" w:cs="Times New Roman"/>
          <w:lang w:val="en-US"/>
        </w:rPr>
        <w:t xml:space="preserve"> enrolled in childcare services?</w:t>
      </w:r>
    </w:p>
    <w:p w14:paraId="6D0A9F3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Est-ce qu’un ou plusieurs de vos enfants sont présentement inscrits dans un service de garde ?</w:t>
      </w:r>
    </w:p>
    <w:p w14:paraId="4B8C0316"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 </w:t>
      </w:r>
    </w:p>
    <w:p w14:paraId="555F3CAE"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41A7C94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Oui</w:t>
      </w:r>
    </w:p>
    <w:p w14:paraId="5CE2BD5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No</w:t>
      </w:r>
    </w:p>
    <w:p w14:paraId="0186335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Non</w:t>
      </w:r>
    </w:p>
    <w:p w14:paraId="146CFCDB" w14:textId="77777777" w:rsidR="00A8512B" w:rsidRPr="00A8512B" w:rsidRDefault="00A8512B" w:rsidP="00A8512B">
      <w:pPr>
        <w:spacing w:after="0" w:line="240" w:lineRule="auto"/>
        <w:ind w:left="1440" w:hanging="1440"/>
        <w:rPr>
          <w:rFonts w:ascii="Calibri" w:eastAsia="Times New Roman" w:hAnsi="Calibri" w:cs="Times New Roman"/>
          <w:lang w:val="fr-CA"/>
        </w:rPr>
      </w:pPr>
    </w:p>
    <w:p w14:paraId="342D2C63"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fr-CA"/>
        </w:rPr>
        <w:t>CC2B.</w:t>
      </w:r>
      <w:r w:rsidRPr="00A8512B">
        <w:rPr>
          <w:rFonts w:ascii="Calibri" w:eastAsia="Times New Roman" w:hAnsi="Calibri" w:cs="Times New Roman"/>
          <w:lang w:val="fr-CA"/>
        </w:rPr>
        <w:tab/>
      </w:r>
      <w:r w:rsidRPr="00A8512B">
        <w:rPr>
          <w:rFonts w:ascii="Calibri" w:eastAsia="Times New Roman" w:hAnsi="Calibri" w:cs="Times New Roman"/>
          <w:lang w:val="en-US"/>
        </w:rPr>
        <w:t xml:space="preserve">Were any of your children </w:t>
      </w:r>
      <w:r w:rsidRPr="00A8512B">
        <w:rPr>
          <w:rFonts w:ascii="Calibri" w:eastAsia="Times New Roman" w:hAnsi="Calibri" w:cs="Times New Roman"/>
          <w:b/>
          <w:lang w:val="en-US"/>
        </w:rPr>
        <w:t>formerly</w:t>
      </w:r>
      <w:r w:rsidRPr="00A8512B">
        <w:rPr>
          <w:rFonts w:ascii="Calibri" w:eastAsia="Times New Roman" w:hAnsi="Calibri" w:cs="Times New Roman"/>
          <w:lang w:val="en-US"/>
        </w:rPr>
        <w:t xml:space="preserve"> enrolled in childcare services?</w:t>
      </w:r>
    </w:p>
    <w:p w14:paraId="440C943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l’un de vos enfants a déjà été inscrit dans une service de garde ?</w:t>
      </w:r>
    </w:p>
    <w:p w14:paraId="319FC82F" w14:textId="77777777" w:rsidR="00A8512B" w:rsidRPr="00A8512B" w:rsidRDefault="00A8512B" w:rsidP="00A8512B">
      <w:pPr>
        <w:spacing w:after="0" w:line="240" w:lineRule="auto"/>
        <w:ind w:left="1440"/>
        <w:rPr>
          <w:rFonts w:ascii="Calibri" w:eastAsia="Times New Roman" w:hAnsi="Calibri" w:cs="Times New Roman"/>
          <w:lang w:val="fr-CA"/>
        </w:rPr>
      </w:pPr>
    </w:p>
    <w:p w14:paraId="59CF70F7"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Yes</w:t>
      </w:r>
    </w:p>
    <w:p w14:paraId="062D8EEC"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Oui</w:t>
      </w:r>
    </w:p>
    <w:p w14:paraId="1CD0A96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0BFEF08B"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EB31A" w14:textId="77777777" w:rsidR="00A8512B" w:rsidRPr="00A8512B" w:rsidRDefault="00A8512B" w:rsidP="00A8512B">
      <w:pPr>
        <w:spacing w:after="0" w:line="240" w:lineRule="auto"/>
        <w:rPr>
          <w:rFonts w:ascii="Calibri" w:eastAsia="Times New Roman" w:hAnsi="Calibri" w:cs="Times New Roman"/>
          <w:lang w:val="en-US"/>
        </w:rPr>
      </w:pPr>
    </w:p>
    <w:p w14:paraId="2209C58A"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 TO BOTH CC2A AND CC2B, ASK CC3; OTHERWISE SKIP TO CC4. IF DK/REF TO BOTH CC2A AND CC2B, SKIP TO CC4.]</w:t>
      </w:r>
    </w:p>
    <w:p w14:paraId="6BEBF17B" w14:textId="77777777" w:rsidR="00A8512B" w:rsidRPr="00A8512B" w:rsidRDefault="00A8512B" w:rsidP="00A8512B">
      <w:pPr>
        <w:spacing w:after="0" w:line="240" w:lineRule="auto"/>
        <w:rPr>
          <w:rFonts w:ascii="Calibri" w:eastAsia="Times New Roman" w:hAnsi="Calibri" w:cs="Times New Roman"/>
          <w:lang w:val="en-US"/>
        </w:rPr>
      </w:pPr>
    </w:p>
    <w:p w14:paraId="559BFE48"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CC3.</w:t>
      </w:r>
      <w:r w:rsidRPr="00A8512B">
        <w:rPr>
          <w:rFonts w:ascii="Calibri" w:eastAsia="Times New Roman" w:hAnsi="Calibri" w:cs="Times New Roman"/>
          <w:lang w:val="en-US"/>
        </w:rPr>
        <w:tab/>
        <w:t xml:space="preserve">What is the main reason you have never placed your children into childcare? </w:t>
      </w:r>
      <w:r w:rsidRPr="00A8512B">
        <w:rPr>
          <w:rFonts w:ascii="Calibri" w:eastAsia="Times New Roman" w:hAnsi="Calibri" w:cs="Times New Roman"/>
          <w:b/>
          <w:lang w:val="fr-CA"/>
        </w:rPr>
        <w:t>(RECORD ONLY ONE RESPONSE)</w:t>
      </w:r>
    </w:p>
    <w:p w14:paraId="5C770112"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Quelle est la raison principale que vous n’avez jamais placé vos enfants dans une service de garde ? </w:t>
      </w:r>
      <w:r w:rsidRPr="00A8512B">
        <w:rPr>
          <w:rFonts w:ascii="Calibri" w:eastAsia="Times New Roman" w:hAnsi="Calibri" w:cs="Times New Roman"/>
          <w:b/>
          <w:color w:val="0070C0"/>
          <w:lang w:val="en-US"/>
        </w:rPr>
        <w:t>(CAPTER UNE SEULE RÉPONSE)</w:t>
      </w:r>
    </w:p>
    <w:p w14:paraId="5C71057A" w14:textId="77777777" w:rsidR="00A8512B" w:rsidRPr="00A8512B" w:rsidRDefault="00A8512B" w:rsidP="00A8512B">
      <w:pPr>
        <w:spacing w:after="0" w:line="240" w:lineRule="auto"/>
        <w:rPr>
          <w:rFonts w:ascii="Calibri" w:eastAsia="Times New Roman" w:hAnsi="Calibri" w:cs="Times New Roman"/>
          <w:lang w:val="en-US"/>
        </w:rPr>
      </w:pPr>
    </w:p>
    <w:p w14:paraId="76EBEF69"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544C8408" w14:textId="77777777" w:rsidR="00A8512B" w:rsidRPr="00A8512B" w:rsidRDefault="00A8512B" w:rsidP="00A8512B">
      <w:pPr>
        <w:spacing w:after="0" w:line="240" w:lineRule="auto"/>
        <w:rPr>
          <w:rFonts w:ascii="Calibri" w:eastAsia="Times New Roman" w:hAnsi="Calibri" w:cs="Times New Roman"/>
          <w:lang w:val="en-US"/>
        </w:rPr>
      </w:pPr>
    </w:p>
    <w:p w14:paraId="16720E89"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CC4.</w:t>
      </w:r>
      <w:r w:rsidRPr="00A8512B">
        <w:rPr>
          <w:rFonts w:ascii="Calibri" w:eastAsia="Times New Roman" w:hAnsi="Calibri" w:cs="Times New Roman"/>
          <w:lang w:val="en-US"/>
        </w:rPr>
        <w:tab/>
        <w:t xml:space="preserve">How important, if at all, is it for the Government of Canada to invest in each of the following. Please rate each on a scale of 1 to 10, where 1 is not at all important and 10 is extremely important.                </w:t>
      </w:r>
    </w:p>
    <w:p w14:paraId="30A4594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point est-ce important, si c’est le cas, pour le Gouvernement du Canada d’investir dans chacun des domaines suivants ? Veuillez fournir une réponse sur une échelle de 1 à 10, où une note de 1 veut dire que c’est n’est pas important du tout et 10 indique que c’est extrêmement important.</w:t>
      </w:r>
    </w:p>
    <w:p w14:paraId="2C0141B9" w14:textId="77777777" w:rsidR="00A8512B" w:rsidRPr="00A8512B" w:rsidRDefault="00A8512B" w:rsidP="00A8512B">
      <w:pPr>
        <w:spacing w:after="0" w:line="240" w:lineRule="auto"/>
        <w:ind w:left="1440"/>
        <w:rPr>
          <w:rFonts w:ascii="Calibri" w:eastAsia="Times New Roman" w:hAnsi="Calibri" w:cs="Times New Roman"/>
          <w:color w:val="0070C0"/>
          <w:lang w:val="fr-CA"/>
        </w:rPr>
      </w:pPr>
    </w:p>
    <w:p w14:paraId="47431CA4"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lang w:val="fr-CA"/>
        </w:rPr>
        <w:tab/>
      </w:r>
      <w:r w:rsidRPr="00A8512B">
        <w:rPr>
          <w:rFonts w:ascii="Calibri" w:eastAsia="Times New Roman" w:hAnsi="Calibri" w:cs="Times New Roman"/>
          <w:lang w:val="fr-CA"/>
        </w:rPr>
        <w:tab/>
      </w:r>
      <w:r w:rsidRPr="00A8512B">
        <w:rPr>
          <w:rFonts w:ascii="Calibri" w:eastAsia="Times New Roman" w:hAnsi="Calibri" w:cs="Times New Roman"/>
          <w:b/>
          <w:lang w:val="en-US"/>
        </w:rPr>
        <w:t>[RANDOMIZE]</w:t>
      </w:r>
    </w:p>
    <w:p w14:paraId="74AE8F86"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Creating more childcare spaces</w:t>
      </w:r>
    </w:p>
    <w:p w14:paraId="67C5009D"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w:t>
      </w:r>
      <w:r w:rsidRPr="00A8512B">
        <w:rPr>
          <w:rFonts w:ascii="Calibri" w:eastAsia="Times New Roman" w:hAnsi="Calibri" w:cs="Times New Roman"/>
          <w:color w:val="0070C0"/>
          <w:lang w:val="fr-CA"/>
        </w:rPr>
        <w:t>A.) Créer plus de places dans les garderies</w:t>
      </w:r>
    </w:p>
    <w:p w14:paraId="0BB56779"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childcare</w:t>
      </w:r>
    </w:p>
    <w:p w14:paraId="494F37A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Améliorer la qualité des services de garde</w:t>
      </w:r>
    </w:p>
    <w:p w14:paraId="7F176320"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cost of childcare</w:t>
      </w:r>
    </w:p>
    <w:p w14:paraId="3F42B1D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Réduire le coût des services de garde</w:t>
      </w:r>
    </w:p>
    <w:p w14:paraId="7CAC8E0B"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more flexible hours for childcare</w:t>
      </w:r>
    </w:p>
    <w:p w14:paraId="02D2242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 Offrir des heures plus flexibles chez les services de garde</w:t>
      </w:r>
    </w:p>
    <w:p w14:paraId="52C18BDD"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Encouraging companies to offer childcare for their employees on-site</w:t>
      </w:r>
    </w:p>
    <w:p w14:paraId="661F70C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(E.) Encourager les entreprises à offrir des services de garde sur place pour leurs employés</w:t>
      </w:r>
    </w:p>
    <w:p w14:paraId="5F359A4A" w14:textId="77777777" w:rsidR="00A8512B" w:rsidRPr="00A8512B" w:rsidRDefault="00A8512B" w:rsidP="00A8512B">
      <w:pPr>
        <w:numPr>
          <w:ilvl w:val="0"/>
          <w:numId w:val="42"/>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Reducing the length of waiting lists for childcare spaces</w:t>
      </w:r>
    </w:p>
    <w:p w14:paraId="266D049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Réduire la durée des listes d’attente pour des places de garderie</w:t>
      </w:r>
    </w:p>
    <w:p w14:paraId="3F55EA6D" w14:textId="77777777" w:rsidR="00A8512B" w:rsidRPr="00A8512B" w:rsidRDefault="00A8512B" w:rsidP="00A8512B">
      <w:pPr>
        <w:spacing w:after="0" w:line="240" w:lineRule="auto"/>
        <w:rPr>
          <w:rFonts w:ascii="Calibri" w:eastAsia="Times New Roman" w:hAnsi="Calibri" w:cs="Times New Roman"/>
          <w:lang w:val="fr-CA"/>
        </w:rPr>
      </w:pPr>
    </w:p>
    <w:p w14:paraId="5E0F1BB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[1-10]</w:t>
      </w:r>
    </w:p>
    <w:p w14:paraId="04A6CCDE" w14:textId="77777777" w:rsidR="00A8512B" w:rsidRPr="00A8512B" w:rsidRDefault="00A8512B" w:rsidP="00A8512B">
      <w:pPr>
        <w:spacing w:after="0" w:line="240" w:lineRule="auto"/>
        <w:rPr>
          <w:rFonts w:ascii="Calibri" w:eastAsia="Times New Roman" w:hAnsi="Calibri" w:cs="Times New Roman"/>
          <w:lang w:val="en-US"/>
        </w:rPr>
      </w:pPr>
    </w:p>
    <w:p w14:paraId="0E0E1986"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b/>
          <w:lang w:val="en-US"/>
        </w:rPr>
        <w:t>[DISPLAY CC5A TO 50% OF THE TOTAL SURVEY SAMPLE EACH WEEK. ASK CC5B TO THE OTHER 50% OF THE TOTAL SURVEY SAMPLE EACH WEEK; LINKED TO QUOTA; RANDOMIZE]</w:t>
      </w:r>
    </w:p>
    <w:p w14:paraId="4DF5D7FC"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6B6BC220"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CC5A.</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20032E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35282F64" w14:textId="77777777" w:rsidR="00A8512B" w:rsidRPr="00A8512B" w:rsidRDefault="00A8512B" w:rsidP="00A8512B">
      <w:pPr>
        <w:spacing w:after="0" w:line="240" w:lineRule="auto"/>
        <w:rPr>
          <w:rFonts w:ascii="Calibri" w:eastAsia="Times New Roman" w:hAnsi="Calibri" w:cs="Times New Roman"/>
          <w:lang w:val="fr-CA"/>
        </w:rPr>
      </w:pPr>
    </w:p>
    <w:p w14:paraId="61AEE7E4"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0E030A7F"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helping families earn enough to pay the bills</w:t>
      </w:r>
    </w:p>
    <w:p w14:paraId="25B6567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aide aux familles de gagner assez pour payer les factures</w:t>
      </w:r>
    </w:p>
    <w:p w14:paraId="5F210DFE"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1222AA8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C’est essentiel pour les familles monoparentales</w:t>
      </w:r>
    </w:p>
    <w:p w14:paraId="56F4F46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0E50FA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53B3173D"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188F6DE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51782297" w14:textId="77777777" w:rsidR="00A8512B" w:rsidRPr="00A8512B" w:rsidRDefault="00A8512B" w:rsidP="00A8512B">
      <w:pPr>
        <w:numPr>
          <w:ilvl w:val="0"/>
          <w:numId w:val="43"/>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8D3D55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41AD612C"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3375AFA6" w14:textId="77777777" w:rsidR="00A8512B" w:rsidRPr="00A8512B" w:rsidRDefault="00A8512B" w:rsidP="00A8512B">
      <w:pPr>
        <w:spacing w:after="0" w:line="240" w:lineRule="auto"/>
        <w:ind w:left="360"/>
        <w:rPr>
          <w:rFonts w:ascii="Calibri" w:eastAsia="Times New Roman" w:hAnsi="Calibri" w:cs="Times New Roman"/>
          <w:lang w:val="fr-CA"/>
        </w:rPr>
      </w:pPr>
    </w:p>
    <w:p w14:paraId="44E044E7" w14:textId="77777777" w:rsidR="00A8512B" w:rsidRPr="00A8512B" w:rsidRDefault="00A8512B" w:rsidP="00A8512B">
      <w:pPr>
        <w:spacing w:after="0" w:line="240" w:lineRule="auto"/>
        <w:ind w:left="1440" w:hanging="1440"/>
        <w:rPr>
          <w:rFonts w:ascii="Calibri" w:eastAsia="Times New Roman" w:hAnsi="Calibri" w:cs="Times New Roman"/>
          <w:lang w:val="en-US"/>
        </w:rPr>
      </w:pPr>
      <w:r w:rsidRPr="00A8512B">
        <w:rPr>
          <w:rFonts w:ascii="Calibri" w:eastAsia="Times New Roman" w:hAnsi="Calibri" w:cs="Times New Roman"/>
          <w:lang w:val="en-US"/>
        </w:rPr>
        <w:t>CC5B.</w:t>
      </w:r>
      <w:r w:rsidRPr="00A8512B">
        <w:rPr>
          <w:rFonts w:ascii="Calibri" w:eastAsia="Times New Roman" w:hAnsi="Calibri" w:cs="Times New Roman"/>
          <w:lang w:val="en-US"/>
        </w:rPr>
        <w:tab/>
        <w:t>For each of the following, please indicate whether it is a weak or strong argument for the Government of Canada to invest in childcare. Please use a scale from 1 to 10, where 1 means a very weak argument and 10 means a very strong argument.</w:t>
      </w:r>
    </w:p>
    <w:p w14:paraId="6AC0245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Pour chacun des énoncés suivants, veuillez indiquer s’il s’agit d’un argument faible ou fort pour l’investissement du Gouvernement du Canada dans les services de garde pour enfants. Veuillez utiliser une échelle de 1 à 10, où une note de 1 veut dire que c’est un argument très faible et un 10 indique que c’est un argument très fort.</w:t>
      </w:r>
    </w:p>
    <w:p w14:paraId="683EEFF3" w14:textId="77777777" w:rsidR="00A8512B" w:rsidRPr="00A8512B" w:rsidRDefault="00A8512B" w:rsidP="00A8512B">
      <w:pPr>
        <w:spacing w:after="0" w:line="240" w:lineRule="auto"/>
        <w:rPr>
          <w:rFonts w:ascii="Calibri" w:eastAsia="Times New Roman" w:hAnsi="Calibri" w:cs="Times New Roman"/>
          <w:lang w:val="fr-CA"/>
        </w:rPr>
      </w:pPr>
    </w:p>
    <w:p w14:paraId="51882F05"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b/>
          <w:lang w:val="en-US"/>
        </w:rPr>
        <w:t>[RANDOMIZE]</w:t>
      </w:r>
    </w:p>
    <w:p w14:paraId="7080A250"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allows both parents to work, lowering child poverty rates</w:t>
      </w:r>
    </w:p>
    <w:p w14:paraId="11DFCC8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Ça permet les deux parents de travailler, ce qui réduit les taux de pauvreté des enfants</w:t>
      </w:r>
    </w:p>
    <w:p w14:paraId="51B70FDE"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is essential for single parent families</w:t>
      </w:r>
    </w:p>
    <w:p w14:paraId="76E89EE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(B.) C’est essentiel pour les familles monoparentales</w:t>
      </w:r>
    </w:p>
    <w:p w14:paraId="5524C2EF"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makes it easier for a parent to re-enter the workforce after having a child</w:t>
      </w:r>
    </w:p>
    <w:p w14:paraId="7E571B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Ça rend la vie plus facile pour un parent de se réintégrer au marché du travail après avoir eu un enfant</w:t>
      </w:r>
    </w:p>
    <w:p w14:paraId="6EC7AF34"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It provides early learning to children, helping them develop</w:t>
      </w:r>
    </w:p>
    <w:p w14:paraId="7D9961B0"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Ça fourni un apprentissage préscolaire aux enfants et aide à leur développement</w:t>
      </w:r>
    </w:p>
    <w:p w14:paraId="00458A43" w14:textId="77777777" w:rsidR="00A8512B" w:rsidRPr="00A8512B" w:rsidRDefault="00A8512B" w:rsidP="00A8512B">
      <w:pPr>
        <w:numPr>
          <w:ilvl w:val="0"/>
          <w:numId w:val="44"/>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Some economists estimate it generates a $7 return to the economy for every dollar invested</w:t>
      </w:r>
    </w:p>
    <w:p w14:paraId="06D5E06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Selon certains économistes, les services de garde génèrent un retour de 7$ à l’économie pour chaque dollar investi</w:t>
      </w:r>
    </w:p>
    <w:p w14:paraId="560F2590" w14:textId="77777777" w:rsidR="00A8512B" w:rsidRPr="00A8512B" w:rsidRDefault="00A8512B" w:rsidP="00A8512B">
      <w:pPr>
        <w:spacing w:after="0" w:line="240" w:lineRule="auto"/>
        <w:ind w:left="1069"/>
        <w:contextualSpacing/>
        <w:rPr>
          <w:rFonts w:ascii="Calibri" w:eastAsia="Times New Roman" w:hAnsi="Calibri" w:cs="Times New Roman"/>
          <w:lang w:val="fr-CA"/>
        </w:rPr>
      </w:pPr>
      <w:r w:rsidRPr="00A8512B">
        <w:rPr>
          <w:rFonts w:ascii="Calibri" w:eastAsia="Times New Roman" w:hAnsi="Calibri" w:cs="Times New Roman"/>
          <w:lang w:val="fr-CA"/>
        </w:rPr>
        <w:t xml:space="preserve">   </w:t>
      </w:r>
    </w:p>
    <w:p w14:paraId="1E20F27A" w14:textId="77777777" w:rsidR="00A8512B" w:rsidRPr="00A8512B" w:rsidRDefault="00A8512B" w:rsidP="00A8512B">
      <w:pPr>
        <w:spacing w:after="0" w:line="240" w:lineRule="auto"/>
        <w:ind w:left="360"/>
        <w:rPr>
          <w:rFonts w:ascii="Calibri" w:eastAsia="Times New Roman" w:hAnsi="Calibri" w:cs="Times New Roman"/>
          <w:lang w:val="fr-CA"/>
        </w:rPr>
      </w:pPr>
    </w:p>
    <w:p w14:paraId="7102EF76" w14:textId="77777777" w:rsidR="00A8512B" w:rsidRPr="00A8512B" w:rsidRDefault="00A8512B" w:rsidP="00A8512B">
      <w:pPr>
        <w:spacing w:after="0" w:line="240" w:lineRule="auto"/>
        <w:rPr>
          <w:rFonts w:ascii="Calibri" w:eastAsia="Times New Roman" w:hAnsi="Calibri" w:cs="Times New Roman"/>
          <w:b/>
          <w:lang w:val="fr-CA"/>
        </w:rPr>
      </w:pPr>
    </w:p>
    <w:p w14:paraId="18A9641A" w14:textId="77777777" w:rsidR="00A8512B" w:rsidRPr="00A8512B" w:rsidRDefault="00A8512B" w:rsidP="00A8512B">
      <w:pPr>
        <w:spacing w:after="0" w:line="240" w:lineRule="auto"/>
        <w:ind w:firstLine="360"/>
        <w:rPr>
          <w:rFonts w:ascii="Calibri" w:eastAsia="Times New Roman" w:hAnsi="Calibri" w:cs="Times New Roman"/>
          <w:b/>
          <w:lang w:val="en-US"/>
        </w:rPr>
      </w:pPr>
      <w:r w:rsidRPr="00A8512B">
        <w:rPr>
          <w:rFonts w:ascii="Calibri" w:eastAsia="Times New Roman" w:hAnsi="Calibri" w:cs="Times New Roman"/>
          <w:b/>
          <w:lang w:val="en-CA"/>
        </w:rPr>
        <w:t>[DEMOGRAPHICS]</w:t>
      </w:r>
    </w:p>
    <w:p w14:paraId="3571F204" w14:textId="77777777" w:rsidR="00A8512B" w:rsidRPr="00A8512B" w:rsidRDefault="00A8512B" w:rsidP="00A8512B">
      <w:pPr>
        <w:spacing w:after="0" w:line="240" w:lineRule="auto"/>
        <w:ind w:left="360"/>
        <w:rPr>
          <w:rFonts w:ascii="Calibri" w:eastAsia="Times New Roman" w:hAnsi="Calibri" w:cs="Times New Roman"/>
          <w:lang w:val="en-CA"/>
        </w:rPr>
      </w:pPr>
    </w:p>
    <w:p w14:paraId="6F5E62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2F9EE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19488A13" w14:textId="77777777" w:rsidR="00A8512B" w:rsidRPr="00A8512B" w:rsidRDefault="00A8512B" w:rsidP="00A8512B">
      <w:pPr>
        <w:spacing w:after="0" w:line="240" w:lineRule="auto"/>
        <w:ind w:left="360"/>
        <w:rPr>
          <w:rFonts w:ascii="Calibri" w:eastAsia="Times New Roman" w:hAnsi="Calibri" w:cs="Times New Roman"/>
          <w:lang w:val="fr-CA"/>
        </w:rPr>
      </w:pPr>
    </w:p>
    <w:p w14:paraId="0EE5C45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w:t>
      </w:r>
      <w:r w:rsidRPr="00A8512B">
        <w:rPr>
          <w:rFonts w:ascii="Calibri" w:eastAsia="Times New Roman" w:hAnsi="Calibri" w:cs="Times New Roman"/>
          <w:lang w:val="fr-CA"/>
        </w:rPr>
        <w:tab/>
      </w:r>
      <w:r w:rsidRPr="00A8512B">
        <w:rPr>
          <w:rFonts w:ascii="Calibri" w:eastAsia="Times New Roman" w:hAnsi="Calibri" w:cs="Times New Roman"/>
          <w:lang w:val="fr-CA"/>
        </w:rPr>
        <w:tab/>
        <w:t xml:space="preserve">In what year were you born? (RECORD YEAR) </w:t>
      </w:r>
    </w:p>
    <w:p w14:paraId="1FA9CB05"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4FDE45FF" w14:textId="77777777" w:rsidR="00A8512B" w:rsidRPr="00A8512B" w:rsidRDefault="00A8512B" w:rsidP="00A8512B">
      <w:pPr>
        <w:spacing w:after="0" w:line="240" w:lineRule="auto"/>
        <w:ind w:left="360"/>
        <w:rPr>
          <w:rFonts w:ascii="Calibri" w:eastAsia="Times New Roman" w:hAnsi="Calibri" w:cs="Times New Roman"/>
          <w:lang w:val="en-CA"/>
        </w:rPr>
      </w:pPr>
    </w:p>
    <w:p w14:paraId="1D3036E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5DB73201" w14:textId="77777777" w:rsidR="00A8512B" w:rsidRPr="00A8512B" w:rsidRDefault="00A8512B" w:rsidP="00A8512B">
      <w:pPr>
        <w:spacing w:after="0" w:line="240" w:lineRule="auto"/>
        <w:ind w:left="360"/>
        <w:rPr>
          <w:rFonts w:ascii="Calibri" w:eastAsia="Times New Roman" w:hAnsi="Calibri" w:cs="Times New Roman"/>
          <w:lang w:val="en-CA"/>
        </w:rPr>
      </w:pPr>
    </w:p>
    <w:p w14:paraId="5806346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0114CCFA" w14:textId="77777777" w:rsidR="00A8512B" w:rsidRPr="00A8512B" w:rsidRDefault="00A8512B" w:rsidP="00A8512B">
      <w:pPr>
        <w:spacing w:after="0" w:line="240" w:lineRule="auto"/>
        <w:ind w:left="360"/>
        <w:rPr>
          <w:rFonts w:ascii="Calibri" w:eastAsia="Times New Roman" w:hAnsi="Calibri" w:cs="Times New Roman"/>
          <w:lang w:val="en-CA"/>
        </w:rPr>
      </w:pPr>
    </w:p>
    <w:p w14:paraId="160854D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58AB4A3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3E4A24D6" w14:textId="77777777" w:rsidR="00A8512B" w:rsidRPr="00A8512B" w:rsidRDefault="00A8512B" w:rsidP="00A8512B">
      <w:pPr>
        <w:spacing w:after="0" w:line="240" w:lineRule="auto"/>
        <w:ind w:left="360"/>
        <w:rPr>
          <w:rFonts w:ascii="Calibri" w:eastAsia="Times New Roman" w:hAnsi="Calibri" w:cs="Times New Roman"/>
          <w:lang w:val="fr-CA"/>
        </w:rPr>
      </w:pPr>
    </w:p>
    <w:p w14:paraId="3D73FE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18 to 24</w:t>
      </w:r>
    </w:p>
    <w:p w14:paraId="25FB6A7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3930D9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25 to 34</w:t>
      </w:r>
    </w:p>
    <w:p w14:paraId="220C8E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6D1FA8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35 to 44</w:t>
      </w:r>
    </w:p>
    <w:p w14:paraId="5085982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302B4BC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45 to 54</w:t>
      </w:r>
    </w:p>
    <w:p w14:paraId="080757A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1CB98DC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1580364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72AE08D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65 or older</w:t>
      </w:r>
    </w:p>
    <w:p w14:paraId="199721C4"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55F70C15" w14:textId="77777777" w:rsidR="00A8512B" w:rsidRPr="00A8512B" w:rsidRDefault="00A8512B" w:rsidP="00A8512B">
      <w:pPr>
        <w:spacing w:after="0" w:line="240" w:lineRule="auto"/>
        <w:ind w:left="360"/>
        <w:rPr>
          <w:rFonts w:ascii="Calibri" w:eastAsia="Times New Roman" w:hAnsi="Calibri" w:cs="Times New Roman"/>
          <w:lang w:val="fr-CA"/>
        </w:rPr>
      </w:pPr>
    </w:p>
    <w:p w14:paraId="01975E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270177B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7E5B7043"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14EEC78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Quel est le plus haut niveau de scolarité que vous avez atteint ? (LIRE LA LISTE JUSQU’À INTERRUPTION ; ACCEPTEZ UNE RÉPONSE)</w:t>
      </w:r>
    </w:p>
    <w:p w14:paraId="2769F1D8" w14:textId="77777777" w:rsidR="00A8512B" w:rsidRPr="00A8512B" w:rsidRDefault="00A8512B" w:rsidP="00A8512B">
      <w:pPr>
        <w:spacing w:after="0" w:line="240" w:lineRule="auto"/>
        <w:ind w:left="360"/>
        <w:rPr>
          <w:rFonts w:ascii="Calibri" w:eastAsia="Times New Roman" w:hAnsi="Calibri" w:cs="Times New Roman"/>
          <w:lang w:val="fr-CA"/>
        </w:rPr>
      </w:pPr>
    </w:p>
    <w:p w14:paraId="266FB6D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Grade 8 or less</w:t>
      </w:r>
    </w:p>
    <w:p w14:paraId="26C672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Primaire ou moins</w:t>
      </w:r>
    </w:p>
    <w:p w14:paraId="261CF60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Some high school</w:t>
      </w:r>
    </w:p>
    <w:p w14:paraId="4016570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3414CE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1D55323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68739F2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36AD5FB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343E442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3C86C7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4AF71B0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04D5B68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15C8866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Bachelor's degree</w:t>
      </w:r>
    </w:p>
    <w:p w14:paraId="48D9E993"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6AE28E6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107E1C1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5108CFB6" w14:textId="77777777" w:rsidR="00A8512B" w:rsidRPr="00A8512B" w:rsidRDefault="00A8512B" w:rsidP="00A8512B">
      <w:pPr>
        <w:spacing w:after="0" w:line="240" w:lineRule="auto"/>
        <w:ind w:left="360"/>
        <w:rPr>
          <w:rFonts w:ascii="Calibri" w:eastAsia="Times New Roman" w:hAnsi="Calibri" w:cs="Times New Roman"/>
          <w:lang w:val="fr-CA"/>
        </w:rPr>
      </w:pPr>
    </w:p>
    <w:p w14:paraId="5A1550C8" w14:textId="77777777" w:rsidR="00A8512B" w:rsidRPr="00A8512B" w:rsidRDefault="00A8512B" w:rsidP="00A8512B">
      <w:pPr>
        <w:spacing w:after="0" w:line="240" w:lineRule="auto"/>
        <w:ind w:left="360"/>
        <w:rPr>
          <w:rFonts w:ascii="Calibri" w:eastAsia="Times New Roman" w:hAnsi="Calibri" w:cs="Times New Roman"/>
          <w:lang w:val="fr-CA"/>
        </w:rPr>
      </w:pPr>
    </w:p>
    <w:p w14:paraId="7EC8F66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7EA2916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 xml:space="preserve">(LIRE LA LISTE JUSQU’À </w:t>
      </w:r>
      <w:proofErr w:type="gramStart"/>
      <w:r w:rsidRPr="00A8512B">
        <w:rPr>
          <w:rFonts w:ascii="Calibri" w:eastAsia="Times New Roman" w:hAnsi="Calibri" w:cs="Times New Roman"/>
          <w:color w:val="0070C0"/>
          <w:lang w:val="en-CA"/>
        </w:rPr>
        <w:t>INTERRUPTION ;</w:t>
      </w:r>
      <w:proofErr w:type="gramEnd"/>
      <w:r w:rsidRPr="00A8512B">
        <w:rPr>
          <w:rFonts w:ascii="Calibri" w:eastAsia="Times New Roman" w:hAnsi="Calibri" w:cs="Times New Roman"/>
          <w:color w:val="0070C0"/>
          <w:lang w:val="en-CA"/>
        </w:rPr>
        <w:t xml:space="preserve"> ACCEPTEZ UNE RÉPONSE)</w:t>
      </w:r>
    </w:p>
    <w:p w14:paraId="3DB12C81" w14:textId="77777777" w:rsidR="00A8512B" w:rsidRPr="00A8512B" w:rsidRDefault="00A8512B" w:rsidP="00A8512B">
      <w:pPr>
        <w:spacing w:after="0" w:line="240" w:lineRule="auto"/>
        <w:ind w:left="360"/>
        <w:rPr>
          <w:rFonts w:ascii="Calibri" w:eastAsia="Times New Roman" w:hAnsi="Calibri" w:cs="Times New Roman"/>
          <w:lang w:val="en-CA"/>
        </w:rPr>
      </w:pPr>
    </w:p>
    <w:p w14:paraId="510536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4FF8F96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D84D79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0C4F4F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59BA77B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Self-employed</w:t>
      </w:r>
    </w:p>
    <w:p w14:paraId="6190676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7BDC8B4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56D8E67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5A0EF0E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A3C76D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4CA78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Retired</w:t>
      </w:r>
    </w:p>
    <w:p w14:paraId="5170639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5FA97DF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0452F62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7DB911B2"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3FE8E55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64B2B788" w14:textId="77777777" w:rsidR="00A8512B" w:rsidRPr="00A8512B" w:rsidRDefault="00A8512B" w:rsidP="00A8512B">
      <w:pPr>
        <w:spacing w:after="0" w:line="240" w:lineRule="auto"/>
        <w:ind w:left="360"/>
        <w:rPr>
          <w:rFonts w:ascii="Calibri" w:eastAsia="Times New Roman" w:hAnsi="Calibri" w:cs="Times New Roman"/>
          <w:lang w:val="fr-CA"/>
        </w:rPr>
      </w:pPr>
    </w:p>
    <w:p w14:paraId="3737CB73" w14:textId="77777777" w:rsidR="00A8512B" w:rsidRPr="00A8512B" w:rsidRDefault="00A8512B" w:rsidP="00A8512B">
      <w:pPr>
        <w:spacing w:after="0" w:line="240" w:lineRule="auto"/>
        <w:ind w:left="360"/>
        <w:rPr>
          <w:rFonts w:ascii="Calibri" w:eastAsia="Times New Roman" w:hAnsi="Calibri" w:cs="Times New Roman"/>
          <w:lang w:val="fr-CA"/>
        </w:rPr>
      </w:pPr>
    </w:p>
    <w:p w14:paraId="7284DBF5" w14:textId="77777777" w:rsidR="00A8512B" w:rsidRPr="00A8512B" w:rsidRDefault="00A8512B" w:rsidP="00A8512B">
      <w:pPr>
        <w:spacing w:after="0" w:line="240" w:lineRule="auto"/>
        <w:ind w:left="360"/>
        <w:rPr>
          <w:rFonts w:ascii="Calibri" w:eastAsia="Times New Roman" w:hAnsi="Calibri" w:cs="Times New Roman"/>
          <w:lang w:val="fr-CA"/>
        </w:rPr>
      </w:pPr>
    </w:p>
    <w:p w14:paraId="6DF73665"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lastRenderedPageBreak/>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3FEEAC3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425186A2" w14:textId="77777777" w:rsidR="00A8512B" w:rsidRPr="00A8512B" w:rsidRDefault="00A8512B" w:rsidP="00A8512B">
      <w:pPr>
        <w:spacing w:after="0" w:line="240" w:lineRule="auto"/>
        <w:ind w:left="360"/>
        <w:rPr>
          <w:rFonts w:ascii="Calibri" w:eastAsia="Times New Roman" w:hAnsi="Calibri" w:cs="Times New Roman"/>
          <w:lang w:val="fr-CA"/>
        </w:rPr>
      </w:pPr>
    </w:p>
    <w:p w14:paraId="4CA6C7B9"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Under $20,000</w:t>
      </w:r>
    </w:p>
    <w:p w14:paraId="3548DA00"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46E00B0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$20,000 to just under $40,000</w:t>
      </w:r>
    </w:p>
    <w:p w14:paraId="1C136A34"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2FDE06E3"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$40,000 to just under $60,000</w:t>
      </w:r>
    </w:p>
    <w:p w14:paraId="73BAFC91"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6778392A"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$60,000 to just under $80,000</w:t>
      </w:r>
    </w:p>
    <w:p w14:paraId="0A35EF15"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52219E8B"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$80,000 to just under $100,000</w:t>
      </w:r>
    </w:p>
    <w:p w14:paraId="6ECC10E3"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25B0BEDD"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$100,000 to just under $150,000</w:t>
      </w:r>
    </w:p>
    <w:p w14:paraId="0896FB6E"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33867F4" w14:textId="77777777" w:rsidR="00A8512B" w:rsidRPr="00A8512B" w:rsidRDefault="00A8512B" w:rsidP="00A8512B">
      <w:pPr>
        <w:spacing w:after="0" w:line="240" w:lineRule="auto"/>
        <w:rPr>
          <w:rFonts w:ascii="Calibri" w:eastAsia="Calibri" w:hAnsi="Calibri" w:cs="Times New Roman"/>
          <w:lang w:val="fr-CA"/>
        </w:rPr>
      </w:pPr>
      <w:r w:rsidRPr="00A8512B">
        <w:rPr>
          <w:rFonts w:ascii="Calibri" w:eastAsia="Calibri" w:hAnsi="Calibri" w:cs="Times New Roman"/>
          <w:lang w:val="fr-CA"/>
        </w:rPr>
        <w:t>$150,000 and above</w:t>
      </w:r>
    </w:p>
    <w:p w14:paraId="45F8CFEF" w14:textId="77777777" w:rsidR="00A8512B" w:rsidRPr="00A8512B" w:rsidRDefault="00A8512B" w:rsidP="00A8512B">
      <w:pPr>
        <w:spacing w:after="0" w:line="240" w:lineRule="auto"/>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754DEAEC" w14:textId="77777777" w:rsidR="00A8512B" w:rsidRPr="00A8512B" w:rsidRDefault="00A8512B" w:rsidP="00A8512B">
      <w:pPr>
        <w:spacing w:after="0" w:line="240" w:lineRule="auto"/>
        <w:ind w:left="360"/>
        <w:rPr>
          <w:rFonts w:ascii="Calibri" w:eastAsia="Times New Roman" w:hAnsi="Calibri" w:cs="Times New Roman"/>
          <w:lang w:val="fr-CA"/>
        </w:rPr>
      </w:pPr>
    </w:p>
    <w:p w14:paraId="493A5D8A" w14:textId="77777777" w:rsidR="00A8512B" w:rsidRPr="00A8512B" w:rsidRDefault="00A8512B" w:rsidP="00A8512B">
      <w:pPr>
        <w:spacing w:after="0" w:line="240" w:lineRule="auto"/>
        <w:ind w:left="360"/>
        <w:rPr>
          <w:rFonts w:ascii="Calibri" w:eastAsia="Times New Roman" w:hAnsi="Calibri" w:cs="Times New Roman"/>
          <w:lang w:val="fr-CA"/>
        </w:rPr>
      </w:pPr>
    </w:p>
    <w:p w14:paraId="5F23501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68C3B3AE"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36D0FEB1" w14:textId="77777777" w:rsidR="00A8512B" w:rsidRPr="00A8512B" w:rsidRDefault="00A8512B" w:rsidP="00A8512B">
      <w:pPr>
        <w:spacing w:after="0" w:line="240" w:lineRule="auto"/>
        <w:ind w:left="360"/>
        <w:rPr>
          <w:rFonts w:ascii="Calibri" w:eastAsia="Times New Roman" w:hAnsi="Calibri" w:cs="Times New Roman"/>
          <w:lang w:val="fr-CA"/>
        </w:rPr>
      </w:pPr>
    </w:p>
    <w:p w14:paraId="0AC796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25D3808F"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DF7A4A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60743EB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66968DC1" w14:textId="77777777" w:rsidR="00A8512B" w:rsidRPr="00A8512B" w:rsidRDefault="00A8512B" w:rsidP="00A8512B">
      <w:pPr>
        <w:spacing w:after="0" w:line="240" w:lineRule="auto"/>
        <w:ind w:left="360"/>
        <w:rPr>
          <w:rFonts w:ascii="Calibri" w:eastAsia="Times New Roman" w:hAnsi="Calibri" w:cs="Times New Roman"/>
          <w:lang w:val="en-CA"/>
        </w:rPr>
      </w:pPr>
    </w:p>
    <w:p w14:paraId="38C903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1296208E" w14:textId="77777777" w:rsidR="00A8512B" w:rsidRPr="00A8512B" w:rsidRDefault="00A8512B" w:rsidP="00A8512B">
      <w:pPr>
        <w:spacing w:after="0" w:line="240" w:lineRule="auto"/>
        <w:ind w:left="360"/>
        <w:rPr>
          <w:rFonts w:ascii="Calibri" w:eastAsia="Times New Roman" w:hAnsi="Calibri" w:cs="Times New Roman"/>
          <w:lang w:val="en-CA"/>
        </w:rPr>
      </w:pPr>
    </w:p>
    <w:p w14:paraId="246BAFE5"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5247A28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21331A0B" w14:textId="77777777" w:rsidR="00A8512B" w:rsidRPr="00A8512B" w:rsidRDefault="00A8512B" w:rsidP="00A8512B">
      <w:pPr>
        <w:spacing w:after="0" w:line="240" w:lineRule="auto"/>
        <w:ind w:left="360"/>
        <w:rPr>
          <w:rFonts w:ascii="Calibri" w:eastAsia="Times New Roman" w:hAnsi="Calibri" w:cs="Times New Roman"/>
          <w:b/>
          <w:lang w:val="fr-CA"/>
        </w:rPr>
      </w:pPr>
    </w:p>
    <w:p w14:paraId="407ADB4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443B3757" w14:textId="77777777" w:rsidR="00A8512B" w:rsidRPr="00A8512B" w:rsidRDefault="00A8512B" w:rsidP="00A8512B">
      <w:pPr>
        <w:spacing w:after="0" w:line="240" w:lineRule="auto"/>
        <w:ind w:left="360"/>
        <w:rPr>
          <w:rFonts w:ascii="Calibri" w:eastAsia="Times New Roman" w:hAnsi="Calibri" w:cs="Times New Roman"/>
          <w:lang w:val="en-CA"/>
        </w:rPr>
      </w:pPr>
    </w:p>
    <w:p w14:paraId="2EC6EAC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202AD7C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6A39E5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6DFE554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11A97A7" w14:textId="77777777" w:rsidR="00A8512B" w:rsidRPr="00A8512B" w:rsidRDefault="00A8512B" w:rsidP="00A8512B">
      <w:pPr>
        <w:spacing w:after="0" w:line="240" w:lineRule="auto"/>
        <w:ind w:left="360"/>
        <w:rPr>
          <w:rFonts w:ascii="Calibri" w:eastAsia="Times New Roman" w:hAnsi="Calibri" w:cs="Times New Roman"/>
          <w:lang w:val="fr-CA"/>
        </w:rPr>
      </w:pPr>
    </w:p>
    <w:p w14:paraId="0438BC1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0F953AD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B000F1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7C4EF6C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7C5D6CC7" w14:textId="77777777" w:rsidR="00A8512B" w:rsidRPr="00A8512B" w:rsidRDefault="00A8512B" w:rsidP="00A8512B">
      <w:pPr>
        <w:spacing w:after="0" w:line="240" w:lineRule="auto"/>
        <w:ind w:left="360"/>
        <w:rPr>
          <w:rFonts w:ascii="Calibri" w:eastAsia="Times New Roman" w:hAnsi="Calibri" w:cs="Times New Roman"/>
          <w:lang w:val="en-CA"/>
        </w:rPr>
      </w:pPr>
    </w:p>
    <w:p w14:paraId="27231BAF" w14:textId="77777777" w:rsidR="00A8512B" w:rsidRPr="00A8512B" w:rsidRDefault="00A8512B" w:rsidP="00A8512B">
      <w:pPr>
        <w:spacing w:after="0" w:line="240" w:lineRule="auto"/>
        <w:ind w:left="360"/>
        <w:rPr>
          <w:rFonts w:ascii="Calibri" w:eastAsia="Times New Roman" w:hAnsi="Calibri" w:cs="Times New Roman"/>
          <w:lang w:val="en-CA"/>
        </w:rPr>
      </w:pPr>
    </w:p>
    <w:p w14:paraId="08E9D920"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E3B5E38" w14:textId="77777777" w:rsidR="00A8512B" w:rsidRPr="00A8512B" w:rsidRDefault="00A8512B" w:rsidP="00A8512B">
      <w:pPr>
        <w:spacing w:after="0" w:line="240" w:lineRule="auto"/>
        <w:ind w:left="360"/>
        <w:rPr>
          <w:rFonts w:ascii="Calibri" w:eastAsia="Times New Roman" w:hAnsi="Calibri" w:cs="Times New Roman"/>
          <w:lang w:val="en-CA"/>
        </w:rPr>
      </w:pPr>
    </w:p>
    <w:p w14:paraId="169A49A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38089E8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3DB67B7B"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1CAC00B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DA5317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1566B3A4" w14:textId="77777777" w:rsidR="00A8512B" w:rsidRPr="00A8512B" w:rsidRDefault="00A8512B" w:rsidP="00A8512B">
      <w:pPr>
        <w:spacing w:after="0" w:line="240" w:lineRule="auto"/>
        <w:ind w:left="360"/>
        <w:rPr>
          <w:rFonts w:ascii="Calibri" w:eastAsia="Times New Roman" w:hAnsi="Calibri" w:cs="Times New Roman"/>
          <w:lang w:val="fr-CA"/>
        </w:rPr>
      </w:pPr>
    </w:p>
    <w:p w14:paraId="20064A29" w14:textId="77777777" w:rsidR="00A8512B" w:rsidRPr="00A8512B" w:rsidRDefault="00A8512B" w:rsidP="00A8512B">
      <w:pPr>
        <w:spacing w:after="0" w:line="240" w:lineRule="auto"/>
        <w:ind w:left="360"/>
        <w:rPr>
          <w:rFonts w:ascii="Calibri" w:eastAsia="Times New Roman" w:hAnsi="Calibri" w:cs="Times New Roman"/>
          <w:lang w:val="fr-CA"/>
        </w:rPr>
      </w:pPr>
    </w:p>
    <w:p w14:paraId="2C57C77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E8CA98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3551675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0EF5EAF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 Asian, for example East Indian, Pakistani, Sri Lankan</w:t>
      </w:r>
    </w:p>
    <w:p w14:paraId="0B42E8D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20EAFF9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725BC68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5DCFDB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49FF38D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5F35642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1E4F2AC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5E2886C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53C8725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4BD8385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40F66AA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4866449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1662FA8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E30D491"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6257B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A1D5CA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3379378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4C55333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7B9A2B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6495163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46822F7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0B62FEBC" w14:textId="77777777" w:rsidR="00A8512B" w:rsidRPr="00A8512B" w:rsidRDefault="00A8512B" w:rsidP="00A8512B">
      <w:pPr>
        <w:spacing w:after="0" w:line="240" w:lineRule="auto"/>
        <w:ind w:left="360"/>
        <w:rPr>
          <w:rFonts w:ascii="Calibri" w:eastAsia="Times New Roman" w:hAnsi="Calibri" w:cs="Times New Roman"/>
          <w:lang w:val="fr-CA"/>
        </w:rPr>
      </w:pPr>
    </w:p>
    <w:p w14:paraId="6FD32F5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lastRenderedPageBreak/>
        <w:t>[ASK D13A IF D13</w:t>
      </w:r>
      <w:proofErr w:type="gramStart"/>
      <w:r w:rsidRPr="00A8512B">
        <w:rPr>
          <w:rFonts w:ascii="Calibri" w:eastAsia="Times New Roman" w:hAnsi="Calibri" w:cs="Times New Roman"/>
          <w:b/>
          <w:lang w:val="en-CA"/>
        </w:rPr>
        <w:t>=‘</w:t>
      </w:r>
      <w:proofErr w:type="gramEnd"/>
      <w:r w:rsidRPr="00A8512B">
        <w:rPr>
          <w:rFonts w:ascii="Calibri" w:eastAsia="Times New Roman" w:hAnsi="Calibri" w:cs="Times New Roman"/>
          <w:b/>
          <w:lang w:val="en-CA"/>
        </w:rPr>
        <w:t>SOME OTHER GROUP’; OTHERWISE SKIP SURVEY CLOSE]</w:t>
      </w:r>
    </w:p>
    <w:p w14:paraId="13CCDE0D" w14:textId="77777777" w:rsidR="00A8512B" w:rsidRPr="00A8512B" w:rsidRDefault="00A8512B" w:rsidP="00A8512B">
      <w:pPr>
        <w:spacing w:after="0" w:line="240" w:lineRule="auto"/>
        <w:ind w:left="360"/>
        <w:rPr>
          <w:rFonts w:ascii="Calibri" w:eastAsia="Times New Roman" w:hAnsi="Calibri" w:cs="Times New Roman"/>
          <w:lang w:val="en-CA"/>
        </w:rPr>
      </w:pPr>
    </w:p>
    <w:p w14:paraId="356F557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0B2F822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38A1525C" w14:textId="77777777" w:rsidR="00A8512B" w:rsidRPr="00A8512B" w:rsidRDefault="00A8512B" w:rsidP="00A8512B">
      <w:pPr>
        <w:spacing w:after="0" w:line="240" w:lineRule="auto"/>
        <w:ind w:left="360"/>
        <w:rPr>
          <w:rFonts w:ascii="Calibri" w:eastAsia="Times New Roman" w:hAnsi="Calibri" w:cs="Times New Roman"/>
          <w:lang w:val="fr-CA"/>
        </w:rPr>
      </w:pPr>
    </w:p>
    <w:p w14:paraId="1FE169B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25A25B18"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608D5C9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2A26FC6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34ACED0E"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690F076D"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785F5F59" w14:textId="15756FEC" w:rsidR="003B0962" w:rsidRPr="00A8512B" w:rsidRDefault="003B0962" w:rsidP="003B0962">
      <w:pPr>
        <w:rPr>
          <w:lang w:val="fr-CA" w:eastAsia="fr-FR"/>
        </w:rPr>
      </w:pPr>
    </w:p>
    <w:p w14:paraId="5B0C09FE" w14:textId="00BF07F4" w:rsidR="003B0962" w:rsidRDefault="003B0962">
      <w:pPr>
        <w:rPr>
          <w:lang w:eastAsia="fr-FR"/>
        </w:rPr>
      </w:pPr>
      <w:r>
        <w:rPr>
          <w:lang w:eastAsia="fr-FR"/>
        </w:rPr>
        <w:br w:type="page"/>
      </w:r>
    </w:p>
    <w:p w14:paraId="3BA0C587" w14:textId="38DD8FA8" w:rsidR="003B0962" w:rsidRDefault="003B0962" w:rsidP="003B0962">
      <w:pPr>
        <w:pStyle w:val="AppendixLevel2"/>
        <w:rPr>
          <w:rFonts w:eastAsia="Times New Roman"/>
          <w:lang w:eastAsia="fr-FR"/>
        </w:rPr>
      </w:pPr>
      <w:bookmarkStart w:id="23" w:name="_Toc484773930"/>
      <w:r>
        <w:rPr>
          <w:rFonts w:eastAsia="Times New Roman"/>
          <w:lang w:eastAsia="fr-FR"/>
        </w:rPr>
        <w:lastRenderedPageBreak/>
        <w:t>Bilingual Quantitative Research Instrument – Weeks 13-14</w:t>
      </w:r>
      <w:bookmarkEnd w:id="23"/>
    </w:p>
    <w:p w14:paraId="26DCEC16" w14:textId="2CE2D211" w:rsidR="003B0962" w:rsidRPr="00617E28" w:rsidRDefault="003B0962" w:rsidP="003B0962">
      <w:pPr>
        <w:rPr>
          <w:lang w:val="en-US" w:eastAsia="fr-FR"/>
        </w:rPr>
      </w:pPr>
    </w:p>
    <w:p w14:paraId="0B58242C" w14:textId="77777777" w:rsidR="00A8512B" w:rsidRPr="00A8512B" w:rsidRDefault="00A8512B" w:rsidP="00A8512B">
      <w:pPr>
        <w:spacing w:after="0" w:line="240" w:lineRule="auto"/>
        <w:ind w:left="360"/>
        <w:jc w:val="center"/>
        <w:rPr>
          <w:rFonts w:ascii="Calibri" w:eastAsia="Times New Roman" w:hAnsi="Calibri" w:cs="Times New Roman"/>
          <w:b/>
          <w:lang w:val="en-CA"/>
        </w:rPr>
      </w:pPr>
      <w:r w:rsidRPr="00A8512B">
        <w:rPr>
          <w:rFonts w:ascii="Calibri" w:eastAsia="Times New Roman" w:hAnsi="Calibri" w:cs="Times New Roman"/>
          <w:b/>
          <w:lang w:val="en-CA"/>
        </w:rPr>
        <w:t>[PCO Survey – December 2016]</w:t>
      </w:r>
    </w:p>
    <w:p w14:paraId="4F70556B" w14:textId="77777777" w:rsidR="00A8512B" w:rsidRPr="00A8512B" w:rsidRDefault="00A8512B" w:rsidP="00A8512B">
      <w:pPr>
        <w:spacing w:after="0" w:line="240" w:lineRule="auto"/>
        <w:ind w:left="360"/>
        <w:rPr>
          <w:rFonts w:ascii="Calibri" w:eastAsia="Times New Roman" w:hAnsi="Calibri" w:cs="Times New Roman"/>
          <w:b/>
          <w:lang w:val="en-CA"/>
        </w:rPr>
      </w:pPr>
    </w:p>
    <w:p w14:paraId="2389D4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[INTRODUCTION]</w:t>
      </w:r>
    </w:p>
    <w:p w14:paraId="79B8312C" w14:textId="77777777" w:rsidR="00A8512B" w:rsidRPr="00A8512B" w:rsidRDefault="00A8512B" w:rsidP="00A8512B">
      <w:pPr>
        <w:spacing w:after="0" w:line="240" w:lineRule="auto"/>
        <w:ind w:left="360"/>
        <w:rPr>
          <w:rFonts w:ascii="Calibri" w:eastAsia="Times New Roman" w:hAnsi="Calibri" w:cs="Times New Roman"/>
          <w:lang w:val="en-CA"/>
        </w:rPr>
      </w:pPr>
    </w:p>
    <w:p w14:paraId="2A434DB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Hello, my name is _______________. I’m calling on behalf of Ipsos, a research firm. We are conducting a brief study for the Government of Canada on current issues of interest to Canadians. Your responses will be kept entirely confidential and anonymous. This call may be monitored or recorded for quality control purposes. This survey is registered with the Marketing Research and Intelligence Association (MRIA). Would you prefer that I continue in English or French?</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(IF NEEDED: Thank you. Someone will call you shortly to complete the survey in French)</w:t>
      </w:r>
    </w:p>
    <w:p w14:paraId="7309FCBC" w14:textId="77777777" w:rsidR="00A8512B" w:rsidRPr="00A8512B" w:rsidRDefault="00A8512B" w:rsidP="00A8512B">
      <w:pPr>
        <w:spacing w:after="0" w:line="240" w:lineRule="auto"/>
        <w:ind w:left="360"/>
        <w:rPr>
          <w:rFonts w:ascii="Calibri" w:eastAsia="Times New Roman" w:hAnsi="Calibri" w:cs="Times New Roman"/>
          <w:lang w:val="en-CA"/>
        </w:rPr>
      </w:pPr>
    </w:p>
    <w:p w14:paraId="6131B786" w14:textId="77777777" w:rsidR="00A8512B" w:rsidRPr="00A8512B" w:rsidRDefault="00A8512B" w:rsidP="00A8512B">
      <w:pPr>
        <w:spacing w:after="0" w:line="240" w:lineRule="auto"/>
        <w:ind w:left="360"/>
        <w:rPr>
          <w:rFonts w:ascii="Calibri" w:eastAsia="Times New Roman" w:hAnsi="Calibri" w:cs="Times New Roman"/>
          <w:b/>
          <w:color w:val="0070C0"/>
          <w:lang w:val="fr-CA"/>
        </w:rPr>
      </w:pPr>
      <w:r w:rsidRPr="00A8512B">
        <w:rPr>
          <w:rFonts w:ascii="Calibri" w:eastAsia="Times New Roman" w:hAnsi="Calibri" w:cs="Times New Roman"/>
          <w:color w:val="0070C0"/>
          <w:lang w:val="fr-CA"/>
        </w:rPr>
        <w:t>Bonjour. Je m’appelle _______________ et je téléphone au nom d’Ipsos, une firme de recherche. Nous menons une courte étude pour le gouvernement du Canada sur des sujets d’actualité qui intéressent les Canadiens. Vos réponses demeureront confidentielles et anonymes. Le présent sondage est enregistré auprès de l’Association de la recherche et de l’intelligence marketing (ARIM). Préférez-vous continuer en français ou en anglais ?</w:t>
      </w:r>
    </w:p>
    <w:p w14:paraId="4B5A7A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(AU BESOIN : Je vous remercie. Quelqu'un vous rappellera bientôt pour mener le sondage en français)</w:t>
      </w:r>
    </w:p>
    <w:p w14:paraId="69074889" w14:textId="77777777" w:rsidR="00A8512B" w:rsidRPr="00A8512B" w:rsidRDefault="00A8512B" w:rsidP="00A8512B">
      <w:pPr>
        <w:spacing w:after="0" w:line="240" w:lineRule="auto"/>
        <w:rPr>
          <w:rFonts w:ascii="Calibri" w:eastAsia="Times New Roman" w:hAnsi="Calibri" w:cs="Times New Roman"/>
          <w:lang w:val="fr-CA"/>
        </w:rPr>
      </w:pPr>
    </w:p>
    <w:p w14:paraId="5776973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 - CONTINUE</w:t>
      </w:r>
    </w:p>
    <w:p w14:paraId="7B951FCE"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 CONTINUER</w:t>
      </w:r>
    </w:p>
    <w:p w14:paraId="22F20C7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 - ASK TO SPEAK TO ‘ELIGIBLE’ PERSON AND START AGAIN</w:t>
      </w:r>
      <w:r w:rsidRPr="00A8512B">
        <w:rPr>
          <w:rFonts w:ascii="Calibri" w:eastAsia="Times New Roman" w:hAnsi="Calibri" w:cs="Times New Roman"/>
          <w:lang w:val="en-CA"/>
        </w:rPr>
        <w:tab/>
      </w:r>
    </w:p>
    <w:p w14:paraId="3AD4D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 DEMANDER DE PARLER AVEC LA PERSONNE ‘ÉLIGIBLE’ ET RECOMMENCER</w:t>
      </w:r>
    </w:p>
    <w:p w14:paraId="11546817"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REFUSED - THANK AND TERMINATE</w:t>
      </w:r>
    </w:p>
    <w:p w14:paraId="6E29E54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REFUSÉ - REMERCIER ET TERMINER</w:t>
      </w:r>
    </w:p>
    <w:p w14:paraId="584E24CB" w14:textId="77777777" w:rsidR="00A8512B" w:rsidRPr="00A8512B" w:rsidRDefault="00A8512B" w:rsidP="00A8512B">
      <w:pPr>
        <w:spacing w:after="0" w:line="240" w:lineRule="auto"/>
        <w:ind w:left="360"/>
        <w:rPr>
          <w:rFonts w:ascii="Calibri" w:eastAsia="Times New Roman" w:hAnsi="Calibri" w:cs="Times New Roman"/>
          <w:lang w:val="en-CA"/>
        </w:rPr>
      </w:pPr>
    </w:p>
    <w:p w14:paraId="48E66294" w14:textId="77777777" w:rsidR="00A8512B" w:rsidRPr="00A8512B" w:rsidRDefault="00A8512B" w:rsidP="00A8512B">
      <w:pPr>
        <w:spacing w:after="0" w:line="240" w:lineRule="auto"/>
        <w:ind w:left="360"/>
        <w:rPr>
          <w:rFonts w:ascii="Calibri" w:eastAsia="Times New Roman" w:hAnsi="Calibri" w:cs="Times New Roman"/>
          <w:lang w:val="en-CA"/>
        </w:rPr>
      </w:pPr>
    </w:p>
    <w:p w14:paraId="496091A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LANG.</w:t>
      </w:r>
      <w:r w:rsidRPr="00A8512B">
        <w:rPr>
          <w:rFonts w:ascii="Calibri" w:eastAsia="Times New Roman" w:hAnsi="Calibri" w:cs="Times New Roman"/>
          <w:lang w:val="en-CA"/>
        </w:rPr>
        <w:tab/>
        <w:t>(DO NOT READ) CHOOSE LANGUAGE</w:t>
      </w:r>
    </w:p>
    <w:p w14:paraId="18C0448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CHOISIR LA LANGUE</w:t>
      </w:r>
    </w:p>
    <w:p w14:paraId="2311C3DD" w14:textId="77777777" w:rsidR="00A8512B" w:rsidRPr="00A8512B" w:rsidRDefault="00A8512B" w:rsidP="00A8512B">
      <w:pPr>
        <w:spacing w:after="0" w:line="240" w:lineRule="auto"/>
        <w:ind w:left="360"/>
        <w:rPr>
          <w:rFonts w:ascii="Calibri" w:eastAsia="Times New Roman" w:hAnsi="Calibri" w:cs="Times New Roman"/>
          <w:lang w:val="fr-CA"/>
        </w:rPr>
      </w:pPr>
    </w:p>
    <w:p w14:paraId="7B93C0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English </w:t>
      </w:r>
    </w:p>
    <w:p w14:paraId="6E4A69A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Anglais</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37C3BA9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French</w:t>
      </w:r>
    </w:p>
    <w:p w14:paraId="6AD99F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Français</w:t>
      </w:r>
      <w:r w:rsidRPr="00A8512B">
        <w:rPr>
          <w:rFonts w:ascii="Calibri" w:eastAsia="Times New Roman" w:hAnsi="Calibri" w:cs="Times New Roman"/>
          <w:lang w:val="en-CA"/>
        </w:rPr>
        <w:tab/>
      </w:r>
      <w:r w:rsidRPr="00A8512B">
        <w:rPr>
          <w:rFonts w:ascii="Calibri" w:eastAsia="Times New Roman" w:hAnsi="Calibri" w:cs="Times New Roman"/>
          <w:color w:val="0070C0"/>
          <w:lang w:val="en-CA"/>
        </w:rPr>
        <w:t xml:space="preserve"> </w:t>
      </w:r>
      <w:r w:rsidRPr="00A8512B">
        <w:rPr>
          <w:rFonts w:ascii="Calibri" w:eastAsia="Times New Roman" w:hAnsi="Calibri" w:cs="Times New Roman"/>
          <w:color w:val="0070C0"/>
          <w:lang w:val="en-CA"/>
        </w:rPr>
        <w:tab/>
        <w:t xml:space="preserve"> </w:t>
      </w:r>
    </w:p>
    <w:p w14:paraId="39C11727" w14:textId="77777777" w:rsidR="00A8512B" w:rsidRPr="00A8512B" w:rsidRDefault="00A8512B" w:rsidP="00A8512B">
      <w:pPr>
        <w:spacing w:after="0" w:line="240" w:lineRule="auto"/>
        <w:ind w:left="360"/>
        <w:rPr>
          <w:rFonts w:ascii="Calibri" w:eastAsia="Times New Roman" w:hAnsi="Calibri" w:cs="Times New Roman"/>
          <w:lang w:val="en-CA"/>
        </w:rPr>
      </w:pPr>
    </w:p>
    <w:p w14:paraId="3FA2066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S1a IF LANDLINE SAMPLE] </w:t>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r w:rsidRPr="00A8512B">
        <w:rPr>
          <w:rFonts w:ascii="Calibri" w:eastAsia="Times New Roman" w:hAnsi="Calibri" w:cs="Times New Roman"/>
          <w:b/>
          <w:lang w:val="en-CA"/>
        </w:rPr>
        <w:tab/>
      </w:r>
    </w:p>
    <w:p w14:paraId="45DCE2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S1a.</w:t>
      </w:r>
      <w:r w:rsidRPr="00A8512B">
        <w:rPr>
          <w:rFonts w:ascii="Calibri" w:eastAsia="Times New Roman" w:hAnsi="Calibri" w:cs="Times New Roman"/>
          <w:lang w:val="en-CA"/>
        </w:rPr>
        <w:tab/>
        <w:t xml:space="preserve">May I please speak with the person in your household who is 18 years of age or older and who has had the most recent birthday? Would </w:t>
      </w:r>
      <w:proofErr w:type="gramStart"/>
      <w:r w:rsidRPr="00A8512B">
        <w:rPr>
          <w:rFonts w:ascii="Calibri" w:eastAsia="Times New Roman" w:hAnsi="Calibri" w:cs="Times New Roman"/>
          <w:lang w:val="en-CA"/>
        </w:rPr>
        <w:t>that</w:t>
      </w:r>
      <w:proofErr w:type="gramEnd"/>
      <w:r w:rsidRPr="00A8512B">
        <w:rPr>
          <w:rFonts w:ascii="Calibri" w:eastAsia="Times New Roman" w:hAnsi="Calibri" w:cs="Times New Roman"/>
          <w:lang w:val="en-CA"/>
        </w:rPr>
        <w:t xml:space="preserve"> be you?</w:t>
      </w:r>
    </w:p>
    <w:p w14:paraId="45F4D71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(IF </w:t>
      </w:r>
      <w:r w:rsidRPr="00A8512B">
        <w:rPr>
          <w:rFonts w:ascii="Calibri" w:eastAsia="Times New Roman" w:hAnsi="Calibri" w:cs="Times New Roman"/>
          <w:lang w:val="en-US"/>
        </w:rPr>
        <w:t>NOT</w:t>
      </w:r>
      <w:r w:rsidRPr="00A8512B">
        <w:rPr>
          <w:rFonts w:ascii="Calibri" w:eastAsia="Times New Roman" w:hAnsi="Calibri" w:cs="Times New Roman"/>
          <w:lang w:val="en-CA"/>
        </w:rPr>
        <w:t>, ASK TO SPEAK WITH MEMBER 18+ WITH THE LAST BIRTHDAY)</w:t>
      </w:r>
    </w:p>
    <w:p w14:paraId="5CEB7AC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Puis-je parler au membre de votre foyer âgé de 18 ans ou plus et ayant le plus récemment célébré son anniversaire? Est-ce vous? </w:t>
      </w:r>
    </w:p>
    <w:p w14:paraId="50D2B2D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(SI N’EST PAS CETTE PERSONNE, DEMANDER À PARLER AU MEMBRE DU FOYER DE 18+ QUI A ÉTÉ LE DERNIER À CÉLÉBRER SON ANNIVERSAIRE)</w:t>
      </w:r>
    </w:p>
    <w:p w14:paraId="3E247817"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181FDFD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Yes (CONTINUE)</w:t>
      </w:r>
    </w:p>
    <w:p w14:paraId="19DB6B5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Oui (CONTINUER)</w:t>
      </w:r>
    </w:p>
    <w:p w14:paraId="11B1A47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No (TERMINATE) </w:t>
      </w:r>
    </w:p>
    <w:p w14:paraId="66FF94D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Non (TERMINER)</w:t>
      </w:r>
    </w:p>
    <w:p w14:paraId="75FCEE1D" w14:textId="77777777" w:rsidR="00A8512B" w:rsidRPr="00A8512B" w:rsidRDefault="00A8512B" w:rsidP="00A8512B">
      <w:pPr>
        <w:spacing w:after="0" w:line="240" w:lineRule="auto"/>
        <w:ind w:left="360"/>
        <w:rPr>
          <w:rFonts w:ascii="Calibri" w:eastAsia="Times New Roman" w:hAnsi="Calibri" w:cs="Times New Roman"/>
          <w:lang w:val="fr-CA"/>
        </w:rPr>
      </w:pPr>
    </w:p>
    <w:p w14:paraId="0347C6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S1a=NO/DK/REF THANK &amp; TERMINATE (COUNT AS REFUSAL); OTHERWISE CONTINUE]</w:t>
      </w:r>
    </w:p>
    <w:p w14:paraId="739F682B" w14:textId="77777777" w:rsidR="00A8512B" w:rsidRPr="00A8512B" w:rsidRDefault="00A8512B" w:rsidP="00A8512B">
      <w:pPr>
        <w:spacing w:after="0" w:line="240" w:lineRule="auto"/>
        <w:ind w:left="360"/>
        <w:rPr>
          <w:rFonts w:ascii="Calibri" w:eastAsia="Times New Roman" w:hAnsi="Calibri" w:cs="Times New Roman"/>
          <w:b/>
          <w:lang w:val="en-CA"/>
        </w:rPr>
      </w:pPr>
    </w:p>
    <w:p w14:paraId="456C25F8"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[ASK S1b IF CELL SAMPLE] </w:t>
      </w:r>
      <w:r w:rsidRPr="00A8512B">
        <w:rPr>
          <w:rFonts w:ascii="Calibri" w:eastAsia="Times New Roman" w:hAnsi="Calibri" w:cs="Times New Roman"/>
          <w:b/>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r>
    </w:p>
    <w:p w14:paraId="60F97EA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S1b.</w:t>
      </w:r>
      <w:r w:rsidRPr="00A8512B">
        <w:rPr>
          <w:rFonts w:ascii="Calibri" w:eastAsia="Times New Roman" w:hAnsi="Calibri" w:cs="Times New Roman"/>
          <w:lang w:val="en-CA"/>
        </w:rPr>
        <w:tab/>
        <w:t>Are you 18 years of age or older?</w:t>
      </w:r>
    </w:p>
    <w:p w14:paraId="5E7D75AF"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18 ans ou plus ?</w:t>
      </w:r>
    </w:p>
    <w:p w14:paraId="0E189551" w14:textId="77777777" w:rsidR="00A8512B" w:rsidRPr="00A8512B" w:rsidRDefault="00A8512B" w:rsidP="00A8512B">
      <w:pPr>
        <w:spacing w:after="0" w:line="240" w:lineRule="auto"/>
        <w:ind w:left="360"/>
        <w:rPr>
          <w:rFonts w:ascii="Calibri" w:eastAsia="Times New Roman" w:hAnsi="Calibri" w:cs="Times New Roman"/>
          <w:lang w:val="fr-CA"/>
        </w:rPr>
      </w:pPr>
    </w:p>
    <w:p w14:paraId="6024F6A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05164CC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Oui </w:t>
      </w:r>
    </w:p>
    <w:p w14:paraId="438CB4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No </w:t>
      </w:r>
    </w:p>
    <w:p w14:paraId="07E637AB"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Non </w:t>
      </w:r>
    </w:p>
    <w:p w14:paraId="25F25604" w14:textId="77777777" w:rsidR="00A8512B" w:rsidRPr="00A8512B" w:rsidRDefault="00A8512B" w:rsidP="00A8512B">
      <w:pPr>
        <w:spacing w:after="0" w:line="240" w:lineRule="auto"/>
        <w:ind w:left="360"/>
        <w:rPr>
          <w:rFonts w:ascii="Calibri" w:eastAsia="Times New Roman" w:hAnsi="Calibri" w:cs="Times New Roman"/>
          <w:lang w:val="en-CA"/>
        </w:rPr>
      </w:pPr>
    </w:p>
    <w:p w14:paraId="5CDAA8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S1b=NO/DK/REF THANK &amp; TERMINATE; OTHERWISE CONTINUE]</w:t>
      </w:r>
    </w:p>
    <w:p w14:paraId="4B7D2B2E" w14:textId="77777777" w:rsidR="00A8512B" w:rsidRPr="00A8512B" w:rsidRDefault="00A8512B" w:rsidP="00A8512B">
      <w:pPr>
        <w:spacing w:after="0" w:line="240" w:lineRule="auto"/>
        <w:ind w:left="360"/>
        <w:rPr>
          <w:rFonts w:ascii="Calibri" w:eastAsia="Times New Roman" w:hAnsi="Calibri" w:cs="Times New Roman"/>
          <w:lang w:val="en-CA"/>
        </w:rPr>
      </w:pPr>
    </w:p>
    <w:p w14:paraId="1BEE50A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CEL1 IF SAMPLE=CELLPHONE]</w:t>
      </w:r>
    </w:p>
    <w:p w14:paraId="20995224" w14:textId="77777777" w:rsidR="00A8512B" w:rsidRPr="00A8512B" w:rsidRDefault="00A8512B" w:rsidP="00A8512B">
      <w:pPr>
        <w:spacing w:after="0" w:line="240" w:lineRule="auto"/>
        <w:ind w:left="360"/>
        <w:rPr>
          <w:rFonts w:ascii="Calibri" w:eastAsia="Times New Roman" w:hAnsi="Calibri" w:cs="Times New Roman"/>
          <w:lang w:val="en-CA"/>
        </w:rPr>
      </w:pPr>
    </w:p>
    <w:p w14:paraId="34F0F46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CEL1.</w:t>
      </w:r>
      <w:r w:rsidRPr="00A8512B">
        <w:rPr>
          <w:rFonts w:ascii="Calibri" w:eastAsia="Times New Roman" w:hAnsi="Calibri" w:cs="Times New Roman"/>
          <w:lang w:val="en-CA"/>
        </w:rPr>
        <w:tab/>
        <w:t>Have I reached you on your cellphone?</w:t>
      </w:r>
    </w:p>
    <w:p w14:paraId="1ADC547B"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Est-ce que je vous ai joint sur votre téléphone mobile ?</w:t>
      </w:r>
    </w:p>
    <w:p w14:paraId="11A1B659" w14:textId="77777777" w:rsidR="00A8512B" w:rsidRPr="00A8512B" w:rsidRDefault="00A8512B" w:rsidP="00A8512B">
      <w:pPr>
        <w:spacing w:after="0" w:line="240" w:lineRule="auto"/>
        <w:ind w:left="360"/>
        <w:rPr>
          <w:rFonts w:ascii="Calibri" w:eastAsia="Times New Roman" w:hAnsi="Calibri" w:cs="Times New Roman"/>
          <w:lang w:val="fr-CA"/>
        </w:rPr>
      </w:pPr>
    </w:p>
    <w:p w14:paraId="03DD28A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66CA07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20542E3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87D2CD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552F58C0" w14:textId="77777777" w:rsidR="00A8512B" w:rsidRPr="00A8512B" w:rsidRDefault="00A8512B" w:rsidP="00A8512B">
      <w:pPr>
        <w:spacing w:after="0" w:line="240" w:lineRule="auto"/>
        <w:ind w:left="360"/>
        <w:rPr>
          <w:rFonts w:ascii="Calibri" w:eastAsia="Times New Roman" w:hAnsi="Calibri" w:cs="Times New Roman"/>
          <w:lang w:val="en-CA"/>
        </w:rPr>
      </w:pPr>
    </w:p>
    <w:p w14:paraId="146CB39D" w14:textId="77777777" w:rsidR="00A8512B" w:rsidRPr="00A8512B" w:rsidRDefault="00A8512B" w:rsidP="00A8512B">
      <w:pPr>
        <w:spacing w:after="0" w:line="240" w:lineRule="auto"/>
        <w:ind w:left="360"/>
        <w:rPr>
          <w:rFonts w:ascii="Calibri" w:eastAsia="Times New Roman" w:hAnsi="Calibri" w:cs="Times New Roman"/>
          <w:lang w:val="en-CA"/>
        </w:rPr>
      </w:pPr>
    </w:p>
    <w:p w14:paraId="29335D2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CEL2 IF CEL1=YES; IF CEL1=DK/REF, THANK AND TERMINATE]</w:t>
      </w:r>
    </w:p>
    <w:p w14:paraId="3289C08B" w14:textId="77777777" w:rsidR="00A8512B" w:rsidRPr="00A8512B" w:rsidRDefault="00A8512B" w:rsidP="00A8512B">
      <w:pPr>
        <w:spacing w:after="0" w:line="240" w:lineRule="auto"/>
        <w:ind w:left="360"/>
        <w:rPr>
          <w:rFonts w:ascii="Calibri" w:eastAsia="Times New Roman" w:hAnsi="Calibri" w:cs="Times New Roman"/>
          <w:lang w:val="en-CA"/>
        </w:rPr>
      </w:pPr>
    </w:p>
    <w:p w14:paraId="69AC556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CEL2.</w:t>
      </w:r>
      <w:r w:rsidRPr="00A8512B">
        <w:rPr>
          <w:rFonts w:ascii="Calibri" w:eastAsia="Times New Roman" w:hAnsi="Calibri" w:cs="Times New Roman"/>
          <w:lang w:val="en-CA"/>
        </w:rPr>
        <w:tab/>
        <w:t>Are you in a safe environment to talk?</w:t>
      </w:r>
    </w:p>
    <w:p w14:paraId="135475FC"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dans un environnement sécuritaire pour parler ?</w:t>
      </w:r>
    </w:p>
    <w:p w14:paraId="2A3EEECF" w14:textId="77777777" w:rsidR="00A8512B" w:rsidRPr="00A8512B" w:rsidRDefault="00A8512B" w:rsidP="00A8512B">
      <w:pPr>
        <w:spacing w:after="0" w:line="240" w:lineRule="auto"/>
        <w:ind w:left="360"/>
        <w:rPr>
          <w:rFonts w:ascii="Calibri" w:eastAsia="Times New Roman" w:hAnsi="Calibri" w:cs="Times New Roman"/>
          <w:lang w:val="fr-CA"/>
        </w:rPr>
      </w:pPr>
    </w:p>
    <w:p w14:paraId="4B5C3FC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2D06D70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A743A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57FFBB3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color w:val="0070C0"/>
          <w:lang w:val="en-CA"/>
        </w:rPr>
        <w:tab/>
      </w:r>
      <w:r w:rsidRPr="00A8512B">
        <w:rPr>
          <w:rFonts w:ascii="Calibri" w:eastAsia="Times New Roman" w:hAnsi="Calibri" w:cs="Times New Roman"/>
          <w:lang w:val="en-CA"/>
        </w:rPr>
        <w:t xml:space="preserve"> </w:t>
      </w:r>
      <w:r w:rsidRPr="00A8512B">
        <w:rPr>
          <w:rFonts w:ascii="Calibri" w:eastAsia="Times New Roman" w:hAnsi="Calibri" w:cs="Times New Roman"/>
          <w:lang w:val="en-CA"/>
        </w:rPr>
        <w:tab/>
        <w:t xml:space="preserve"> </w:t>
      </w:r>
    </w:p>
    <w:p w14:paraId="08BDD512" w14:textId="77777777" w:rsidR="00A8512B" w:rsidRPr="00A8512B" w:rsidRDefault="00A8512B" w:rsidP="00A8512B">
      <w:pPr>
        <w:spacing w:after="0" w:line="240" w:lineRule="auto"/>
        <w:ind w:left="360"/>
        <w:rPr>
          <w:rFonts w:ascii="Calibri" w:eastAsia="Times New Roman" w:hAnsi="Calibri" w:cs="Times New Roman"/>
          <w:lang w:val="en-CA"/>
        </w:rPr>
      </w:pPr>
    </w:p>
    <w:p w14:paraId="75A3CDD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CEL2=NO/DK/REF THANK &amp; TERMINATE; OTHERWISE CONTINUE]</w:t>
      </w:r>
    </w:p>
    <w:p w14:paraId="281C4A5C" w14:textId="77777777" w:rsidR="00A8512B" w:rsidRPr="00A8512B" w:rsidRDefault="00A8512B" w:rsidP="00A8512B">
      <w:pPr>
        <w:spacing w:after="0" w:line="240" w:lineRule="auto"/>
        <w:ind w:left="360"/>
        <w:rPr>
          <w:rFonts w:ascii="Calibri" w:eastAsia="Times New Roman" w:hAnsi="Calibri" w:cs="Times New Roman"/>
          <w:lang w:val="en-CA"/>
        </w:rPr>
      </w:pPr>
    </w:p>
    <w:p w14:paraId="605D672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FSAPROV IF PHONFRAM=2 (CELLPHONE); OTHERWISE SKIP TO QFSA]</w:t>
      </w:r>
    </w:p>
    <w:p w14:paraId="7A4AA0F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[LANDLINE REGION ALLOCAITON BASED ON AREA CODE/EXCHANGE]</w:t>
      </w:r>
    </w:p>
    <w:p w14:paraId="1C0F5D6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 xml:space="preserve">[FSAPROV] </w:t>
      </w:r>
    </w:p>
    <w:p w14:paraId="14803C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[Single Punch PREQUAL]</w:t>
      </w:r>
      <w:r w:rsidRPr="00A8512B">
        <w:rPr>
          <w:rFonts w:ascii="Calibri" w:eastAsia="Times New Roman" w:hAnsi="Calibri" w:cs="Times New Roman"/>
          <w:b/>
          <w:lang w:val="en-CA"/>
        </w:rPr>
        <w:tab/>
      </w:r>
    </w:p>
    <w:p w14:paraId="169CBCE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[QUOTA]</w:t>
      </w:r>
    </w:p>
    <w:p w14:paraId="1608E18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 </w:t>
      </w:r>
    </w:p>
    <w:p w14:paraId="6DC10DE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FSAPROV.           In which province do you live?</w:t>
      </w:r>
    </w:p>
    <w:p w14:paraId="223F152F"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en-US"/>
        </w:rPr>
        <w:t xml:space="preserve">                             </w:t>
      </w:r>
      <w:r w:rsidRPr="00A8512B">
        <w:rPr>
          <w:rFonts w:ascii="Calibri" w:eastAsia="Times New Roman" w:hAnsi="Calibri" w:cs="Times New Roman"/>
          <w:color w:val="0070C0"/>
          <w:lang w:val="fr-CA"/>
        </w:rPr>
        <w:t>Dans quelle province habitez-vous ?</w:t>
      </w:r>
    </w:p>
    <w:p w14:paraId="691C83D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 xml:space="preserve"> </w:t>
      </w:r>
    </w:p>
    <w:p w14:paraId="05F9B74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British Columbia</w:t>
      </w:r>
    </w:p>
    <w:p w14:paraId="57F9DEA9"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Colombie-Britannique </w:t>
      </w:r>
    </w:p>
    <w:p w14:paraId="27DFE37F"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Alberta</w:t>
      </w:r>
    </w:p>
    <w:p w14:paraId="53273A6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Alberta</w:t>
      </w:r>
    </w:p>
    <w:p w14:paraId="22F8754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Saskatchewan</w:t>
      </w:r>
    </w:p>
    <w:p w14:paraId="30B737C6"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Saskatchewan</w:t>
      </w:r>
    </w:p>
    <w:p w14:paraId="7FE375C0"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Manitoba</w:t>
      </w:r>
    </w:p>
    <w:p w14:paraId="54294A40"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Manitoba</w:t>
      </w:r>
    </w:p>
    <w:p w14:paraId="4F124AB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Ontario</w:t>
      </w:r>
    </w:p>
    <w:p w14:paraId="0BC8798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Ontario</w:t>
      </w:r>
    </w:p>
    <w:p w14:paraId="24EA712E"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Quebec</w:t>
      </w:r>
    </w:p>
    <w:p w14:paraId="5104BC57"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 xml:space="preserve">Québec  </w:t>
      </w:r>
    </w:p>
    <w:p w14:paraId="3DBA2C26"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New Brunswick</w:t>
      </w:r>
    </w:p>
    <w:p w14:paraId="2A3C7FC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Nouveau-Brunswick</w:t>
      </w:r>
    </w:p>
    <w:p w14:paraId="6DFEC431"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Nova Scotia</w:t>
      </w:r>
    </w:p>
    <w:p w14:paraId="61B96FE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Nouvelle-Écosse</w:t>
      </w:r>
    </w:p>
    <w:p w14:paraId="2206E48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PEI (Prince Edward Island)</w:t>
      </w:r>
    </w:p>
    <w:p w14:paraId="7D7A19A8"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l'île du Prince-Édouard</w:t>
      </w:r>
    </w:p>
    <w:p w14:paraId="5037439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Newfoundland and Labrador</w:t>
      </w:r>
    </w:p>
    <w:p w14:paraId="7328873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Terre-Neuve et Labrador</w:t>
      </w:r>
    </w:p>
    <w:p w14:paraId="74D82BE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Yukon</w:t>
      </w:r>
    </w:p>
    <w:p w14:paraId="2418745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Yukon</w:t>
      </w:r>
    </w:p>
    <w:p w14:paraId="5932FA9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North West Territories</w:t>
      </w:r>
    </w:p>
    <w:p w14:paraId="13C4C21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w:t>
      </w:r>
      <w:proofErr w:type="gramStart"/>
      <w:r w:rsidRPr="00A8512B">
        <w:rPr>
          <w:rFonts w:ascii="Calibri" w:eastAsia="Times New Roman" w:hAnsi="Calibri" w:cs="Times New Roman"/>
          <w:color w:val="0070C0"/>
          <w:lang w:val="fr-CA"/>
        </w:rPr>
        <w:t>territoires</w:t>
      </w:r>
      <w:proofErr w:type="gramEnd"/>
      <w:r w:rsidRPr="00A8512B">
        <w:rPr>
          <w:rFonts w:ascii="Calibri" w:eastAsia="Times New Roman" w:hAnsi="Calibri" w:cs="Times New Roman"/>
          <w:color w:val="0070C0"/>
          <w:lang w:val="fr-CA"/>
        </w:rPr>
        <w:t xml:space="preserve"> du) Nord-Ouest</w:t>
      </w:r>
    </w:p>
    <w:p w14:paraId="7E576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Nunavut</w:t>
      </w:r>
    </w:p>
    <w:p w14:paraId="7B64594C"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Nunavut</w:t>
      </w:r>
    </w:p>
    <w:p w14:paraId="53C2B8D0"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 </w:t>
      </w:r>
    </w:p>
    <w:p w14:paraId="7038D54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FSAPROV = DK/REF, THANK &amp; TERMINATE; OTHERWISE CONTINUE]</w:t>
      </w:r>
    </w:p>
    <w:p w14:paraId="4F5C180E" w14:textId="77777777" w:rsidR="00A8512B" w:rsidRPr="00A8512B" w:rsidRDefault="00A8512B" w:rsidP="00A8512B">
      <w:pPr>
        <w:spacing w:after="0" w:line="240" w:lineRule="auto"/>
        <w:ind w:left="360"/>
        <w:rPr>
          <w:rFonts w:ascii="Calibri" w:eastAsia="Times New Roman" w:hAnsi="Calibri" w:cs="Times New Roman"/>
          <w:b/>
          <w:lang w:val="en-CA"/>
        </w:rPr>
      </w:pPr>
    </w:p>
    <w:p w14:paraId="1B13C1B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[HIDDEN VARIABLE [PROVINCE] – ALLOCATE CELLPHONE SAMPLE FROM FSAPROV / ALLOCATE LANDLINE SAMPLE TO PROVINCE BASED ON AREA CODE/EXCHANGE. USE PROVINCE FROM FSAPROV]</w:t>
      </w:r>
    </w:p>
    <w:p w14:paraId="5FFAF07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[PROVINCE]</w:t>
      </w:r>
    </w:p>
    <w:p w14:paraId="38E778B8" w14:textId="77777777" w:rsidR="00A8512B" w:rsidRPr="00A8512B" w:rsidRDefault="00A8512B" w:rsidP="00A8512B">
      <w:pPr>
        <w:spacing w:after="0" w:line="240" w:lineRule="auto"/>
        <w:ind w:left="360"/>
        <w:rPr>
          <w:rFonts w:ascii="Calibri" w:eastAsia="Times New Roman" w:hAnsi="Calibri" w:cs="Times New Roman"/>
          <w:b/>
          <w:lang w:val="en-CA"/>
        </w:rPr>
      </w:pPr>
    </w:p>
    <w:p w14:paraId="230EF7D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BRITISH COLUMBIA</w:t>
      </w:r>
    </w:p>
    <w:p w14:paraId="1047F55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ALBERTA</w:t>
      </w:r>
    </w:p>
    <w:p w14:paraId="339CB1F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SASKATCHEWAN</w:t>
      </w:r>
    </w:p>
    <w:p w14:paraId="1D64785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MANITOBA</w:t>
      </w:r>
    </w:p>
    <w:p w14:paraId="3269AE7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ONTARIO</w:t>
      </w:r>
    </w:p>
    <w:p w14:paraId="1B571E04"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QUEBEC</w:t>
      </w:r>
    </w:p>
    <w:p w14:paraId="782752E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 BRUNSWICK</w:t>
      </w:r>
    </w:p>
    <w:p w14:paraId="17A50EEA"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NOVA SCOTIA</w:t>
      </w:r>
    </w:p>
    <w:p w14:paraId="3239DF2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PEI (PRINCE EDWARD ISLAND)</w:t>
      </w:r>
    </w:p>
    <w:p w14:paraId="7131D0B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NEWFOUNDLAND AND LABRADOR</w:t>
      </w:r>
    </w:p>
    <w:p w14:paraId="1F204975"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YUKON</w:t>
      </w:r>
    </w:p>
    <w:p w14:paraId="34AECCA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NORTH WEST TERRITORIES</w:t>
      </w:r>
    </w:p>
    <w:p w14:paraId="30EE9A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NUNAVUT</w:t>
      </w:r>
    </w:p>
    <w:p w14:paraId="4CB0E7E4" w14:textId="77777777" w:rsidR="00A8512B" w:rsidRPr="00A8512B" w:rsidRDefault="00A8512B" w:rsidP="00A8512B">
      <w:pPr>
        <w:spacing w:after="0" w:line="240" w:lineRule="auto"/>
        <w:ind w:left="360"/>
        <w:rPr>
          <w:rFonts w:ascii="Calibri" w:eastAsia="Times New Roman" w:hAnsi="Calibri" w:cs="Times New Roman"/>
          <w:lang w:val="en-CA"/>
        </w:rPr>
      </w:pPr>
    </w:p>
    <w:p w14:paraId="39BCF82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ALL]</w:t>
      </w:r>
    </w:p>
    <w:p w14:paraId="2188162E" w14:textId="77777777" w:rsidR="00A8512B" w:rsidRPr="00A8512B" w:rsidRDefault="00A8512B" w:rsidP="00A8512B">
      <w:pPr>
        <w:spacing w:after="0" w:line="240" w:lineRule="auto"/>
        <w:ind w:left="360"/>
        <w:rPr>
          <w:rFonts w:ascii="Calibri" w:eastAsia="Times New Roman" w:hAnsi="Calibri" w:cs="Times New Roman"/>
          <w:lang w:val="en-CA"/>
        </w:rPr>
      </w:pPr>
    </w:p>
    <w:p w14:paraId="7CC7B6C7"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QFSA.</w:t>
      </w:r>
      <w:r w:rsidRPr="00A8512B">
        <w:rPr>
          <w:rFonts w:ascii="Calibri" w:eastAsia="Times New Roman" w:hAnsi="Calibri" w:cs="Times New Roman"/>
          <w:lang w:val="en-CA"/>
        </w:rPr>
        <w:tab/>
        <w:t>Can you please tell me the first three digits of your postal code?</w:t>
      </w:r>
    </w:p>
    <w:p w14:paraId="14BBE8DB"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Veuillez me donner les trois premiers caractères de votre code postal.</w:t>
      </w:r>
      <w:r w:rsidRPr="00A8512B">
        <w:rPr>
          <w:rFonts w:ascii="Calibri" w:eastAsia="Times New Roman" w:hAnsi="Calibri" w:cs="Times New Roman"/>
          <w:lang w:val="fr-CA"/>
        </w:rPr>
        <w:t xml:space="preserve"> </w:t>
      </w:r>
    </w:p>
    <w:p w14:paraId="07E0D714" w14:textId="77777777" w:rsidR="00A8512B" w:rsidRPr="00A8512B" w:rsidRDefault="00A8512B" w:rsidP="00A8512B">
      <w:pPr>
        <w:spacing w:after="0" w:line="240" w:lineRule="auto"/>
        <w:ind w:left="360"/>
        <w:rPr>
          <w:rFonts w:ascii="Calibri" w:eastAsia="Times New Roman" w:hAnsi="Calibri" w:cs="Times New Roman"/>
          <w:b/>
          <w:lang w:val="fr-CA"/>
        </w:rPr>
      </w:pPr>
    </w:p>
    <w:p w14:paraId="57A7D29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[INSERT POSTAL CODE MODULE]</w:t>
      </w:r>
    </w:p>
    <w:p w14:paraId="5C479B4A" w14:textId="77777777" w:rsidR="00A8512B" w:rsidRPr="00A8512B" w:rsidRDefault="00A8512B" w:rsidP="00A8512B">
      <w:pPr>
        <w:spacing w:after="0" w:line="240" w:lineRule="auto"/>
        <w:rPr>
          <w:rFonts w:ascii="Calibri" w:eastAsia="Times New Roman" w:hAnsi="Calibri" w:cs="Times New Roman"/>
          <w:b/>
          <w:lang w:val="en-CA"/>
        </w:rPr>
      </w:pPr>
    </w:p>
    <w:p w14:paraId="421D3FF2"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 IF SAMPLE=CELLPHONE]</w:t>
      </w:r>
    </w:p>
    <w:p w14:paraId="772B0D7D" w14:textId="77777777" w:rsidR="00A8512B" w:rsidRPr="00A8512B" w:rsidRDefault="00A8512B" w:rsidP="00A8512B">
      <w:pPr>
        <w:spacing w:after="0" w:line="240" w:lineRule="auto"/>
        <w:ind w:left="360"/>
        <w:rPr>
          <w:rFonts w:ascii="Calibri" w:eastAsia="Times New Roman" w:hAnsi="Calibri" w:cs="Times New Roman"/>
          <w:lang w:val="en-CA"/>
        </w:rPr>
      </w:pPr>
    </w:p>
    <w:p w14:paraId="49B167CD"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At home, do you have a traditional telephone line other than a cell phone? </w:t>
      </w:r>
    </w:p>
    <w:p w14:paraId="35E7F2D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terrestre traditionnel, différent d´un téléphone cellulaire ?</w:t>
      </w:r>
    </w:p>
    <w:p w14:paraId="1E5B49D8" w14:textId="77777777" w:rsidR="00A8512B" w:rsidRPr="00A8512B" w:rsidRDefault="00A8512B" w:rsidP="00A8512B">
      <w:pPr>
        <w:spacing w:after="0" w:line="240" w:lineRule="auto"/>
        <w:ind w:left="360"/>
        <w:rPr>
          <w:rFonts w:ascii="Calibri" w:eastAsia="Times New Roman" w:hAnsi="Calibri" w:cs="Times New Roman"/>
          <w:lang w:val="fr-CA"/>
        </w:rPr>
      </w:pPr>
    </w:p>
    <w:p w14:paraId="2F2C97F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xml:space="preserve">Yes </w:t>
      </w:r>
    </w:p>
    <w:p w14:paraId="5CCFD1C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Oui</w:t>
      </w:r>
      <w:r w:rsidRPr="00A8512B">
        <w:rPr>
          <w:rFonts w:ascii="Calibri" w:eastAsia="Times New Roman" w:hAnsi="Calibri" w:cs="Times New Roman"/>
          <w:color w:val="0070C0"/>
          <w:lang w:val="en-CA"/>
        </w:rPr>
        <w:tab/>
        <w:t xml:space="preserve"> </w:t>
      </w:r>
      <w:r w:rsidRPr="00A8512B">
        <w:rPr>
          <w:rFonts w:ascii="Calibri" w:eastAsia="Times New Roman" w:hAnsi="Calibri" w:cs="Times New Roman"/>
          <w:lang w:val="en-CA"/>
        </w:rPr>
        <w:tab/>
        <w:t xml:space="preserve"> </w:t>
      </w:r>
    </w:p>
    <w:p w14:paraId="2BAF855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079BA12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color w:val="0070C0"/>
          <w:lang w:val="en-CA"/>
        </w:rPr>
        <w:t>Non</w:t>
      </w:r>
      <w:r w:rsidRPr="00A8512B">
        <w:rPr>
          <w:rFonts w:ascii="Calibri" w:eastAsia="Times New Roman" w:hAnsi="Calibri" w:cs="Times New Roman"/>
          <w:lang w:val="en-CA"/>
        </w:rPr>
        <w:tab/>
        <w:t xml:space="preserve"> </w:t>
      </w:r>
      <w:r w:rsidRPr="00A8512B">
        <w:rPr>
          <w:rFonts w:ascii="Calibri" w:eastAsia="Times New Roman" w:hAnsi="Calibri" w:cs="Times New Roman"/>
          <w:lang w:val="en-CA"/>
        </w:rPr>
        <w:tab/>
        <w:t xml:space="preserve"> </w:t>
      </w:r>
    </w:p>
    <w:p w14:paraId="7882AF6E" w14:textId="77777777" w:rsidR="00A8512B" w:rsidRPr="00A8512B" w:rsidRDefault="00A8512B" w:rsidP="00A8512B">
      <w:pPr>
        <w:spacing w:after="0" w:line="240" w:lineRule="auto"/>
        <w:ind w:left="360"/>
        <w:rPr>
          <w:rFonts w:ascii="Calibri" w:eastAsia="Times New Roman" w:hAnsi="Calibri" w:cs="Times New Roman"/>
          <w:lang w:val="en-CA"/>
        </w:rPr>
      </w:pPr>
    </w:p>
    <w:p w14:paraId="489113B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QBB IF SAMPLE=LANDLINE]</w:t>
      </w:r>
    </w:p>
    <w:p w14:paraId="00AEE80C" w14:textId="77777777" w:rsidR="00A8512B" w:rsidRPr="00A8512B" w:rsidRDefault="00A8512B" w:rsidP="00A8512B">
      <w:pPr>
        <w:spacing w:after="0" w:line="240" w:lineRule="auto"/>
        <w:ind w:left="360"/>
        <w:rPr>
          <w:rFonts w:ascii="Calibri" w:eastAsia="Times New Roman" w:hAnsi="Calibri" w:cs="Times New Roman"/>
          <w:lang w:val="en-CA"/>
        </w:rPr>
      </w:pPr>
    </w:p>
    <w:p w14:paraId="5108B22E"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QBB.</w:t>
      </w:r>
      <w:r w:rsidRPr="00A8512B">
        <w:rPr>
          <w:rFonts w:ascii="Calibri" w:eastAsia="Times New Roman" w:hAnsi="Calibri" w:cs="Times New Roman"/>
          <w:lang w:val="en-CA"/>
        </w:rPr>
        <w:tab/>
        <w:t xml:space="preserve">At home, do you have a cell phone as well as a traditional telephone line? </w:t>
      </w:r>
    </w:p>
    <w:p w14:paraId="55A873C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la maison, avez-vous un téléphone cellulaire ainsi qu'une ligne téléphonique traditionnelle ?</w:t>
      </w:r>
    </w:p>
    <w:p w14:paraId="3A6EF2F6" w14:textId="77777777" w:rsidR="00A8512B" w:rsidRPr="00A8512B" w:rsidRDefault="00A8512B" w:rsidP="00A8512B">
      <w:pPr>
        <w:spacing w:after="0" w:line="240" w:lineRule="auto"/>
        <w:ind w:left="360"/>
        <w:rPr>
          <w:rFonts w:ascii="Calibri" w:eastAsia="Times New Roman" w:hAnsi="Calibri" w:cs="Times New Roman"/>
          <w:lang w:val="fr-CA"/>
        </w:rPr>
      </w:pPr>
    </w:p>
    <w:p w14:paraId="4D6B946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Yes</w:t>
      </w:r>
    </w:p>
    <w:p w14:paraId="3328B60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Oui</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3BDC852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No</w:t>
      </w:r>
    </w:p>
    <w:p w14:paraId="15EE36F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color w:val="0070C0"/>
          <w:lang w:val="en-US"/>
        </w:rPr>
        <w:t>Non</w:t>
      </w:r>
      <w:r w:rsidRPr="00A8512B">
        <w:rPr>
          <w:rFonts w:ascii="Calibri" w:eastAsia="Times New Roman" w:hAnsi="Calibri" w:cs="Times New Roman"/>
          <w:lang w:val="en-US"/>
        </w:rPr>
        <w:tab/>
      </w:r>
      <w:r w:rsidRPr="00A8512B">
        <w:rPr>
          <w:rFonts w:ascii="Calibri" w:eastAsia="Times New Roman" w:hAnsi="Calibri" w:cs="Times New Roman"/>
          <w:lang w:val="en-US"/>
        </w:rPr>
        <w:tab/>
        <w:t xml:space="preserve"> </w:t>
      </w:r>
      <w:r w:rsidRPr="00A8512B">
        <w:rPr>
          <w:rFonts w:ascii="Calibri" w:eastAsia="Times New Roman" w:hAnsi="Calibri" w:cs="Times New Roman"/>
          <w:lang w:val="en-US"/>
        </w:rPr>
        <w:tab/>
        <w:t xml:space="preserve"> </w:t>
      </w:r>
    </w:p>
    <w:p w14:paraId="6EBF61DE" w14:textId="77777777" w:rsidR="00A8512B" w:rsidRPr="00A8512B" w:rsidRDefault="00A8512B" w:rsidP="00A8512B">
      <w:pPr>
        <w:spacing w:after="0" w:line="240" w:lineRule="auto"/>
        <w:ind w:left="360"/>
        <w:rPr>
          <w:rFonts w:ascii="Calibri" w:eastAsia="Times New Roman" w:hAnsi="Calibri" w:cs="Times New Roman"/>
          <w:lang w:val="en-US"/>
        </w:rPr>
      </w:pPr>
    </w:p>
    <w:p w14:paraId="3F1A6E1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[HIDDEN VARIABLE [PHONEOWN]</w:t>
      </w:r>
    </w:p>
    <w:p w14:paraId="73FD7C15"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 [QUOTA]</w:t>
      </w:r>
    </w:p>
    <w:p w14:paraId="5E8E1FC6" w14:textId="77777777" w:rsidR="00A8512B" w:rsidRPr="00A8512B" w:rsidRDefault="00A8512B" w:rsidP="00A8512B">
      <w:pPr>
        <w:spacing w:after="0" w:line="240" w:lineRule="auto"/>
        <w:ind w:left="360"/>
        <w:rPr>
          <w:rFonts w:ascii="Calibri" w:eastAsia="Times New Roman" w:hAnsi="Calibri" w:cs="Times New Roman"/>
          <w:lang w:val="en-US"/>
        </w:rPr>
      </w:pPr>
    </w:p>
    <w:p w14:paraId="0D65C95F"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[PHONEOWN]</w:t>
      </w:r>
    </w:p>
    <w:p w14:paraId="14EAFE3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01-Landline </w:t>
      </w:r>
      <w:r w:rsidRPr="00A8512B">
        <w:rPr>
          <w:rFonts w:ascii="Calibri" w:eastAsia="Times New Roman" w:hAnsi="Calibri" w:cs="Times New Roman"/>
          <w:b/>
          <w:lang w:val="en-US"/>
        </w:rPr>
        <w:t>[QBB=NO; OR QB=DK/REF; SAMPLE=LANDLINE]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1626EFAE"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02-Cell </w:t>
      </w:r>
      <w:r w:rsidRPr="00A8512B">
        <w:rPr>
          <w:rFonts w:ascii="Calibri" w:eastAsia="Times New Roman" w:hAnsi="Calibri" w:cs="Times New Roman"/>
          <w:b/>
          <w:lang w:val="en-US"/>
        </w:rPr>
        <w:t>[QB=NO; OR QB=DK/REF; SAMPLE=CELLPHONE]</w:t>
      </w:r>
      <w:r w:rsidRPr="00A8512B">
        <w:rPr>
          <w:rFonts w:ascii="Calibri" w:eastAsia="Times New Roman" w:hAnsi="Calibri" w:cs="Times New Roman"/>
          <w:b/>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6EC59111"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 xml:space="preserve">03-Landline/Cell </w:t>
      </w:r>
      <w:r w:rsidRPr="00A8512B">
        <w:rPr>
          <w:rFonts w:ascii="Calibri" w:eastAsia="Times New Roman" w:hAnsi="Calibri" w:cs="Times New Roman"/>
          <w:b/>
          <w:lang w:val="en-US"/>
        </w:rPr>
        <w:t>[QB=YES OR QBB=YES]</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2C5B357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US"/>
        </w:rPr>
        <w:tab/>
      </w:r>
    </w:p>
    <w:p w14:paraId="421F96B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GENDR.</w:t>
      </w:r>
      <w:r w:rsidRPr="00A8512B">
        <w:rPr>
          <w:rFonts w:ascii="Calibri" w:eastAsia="Times New Roman" w:hAnsi="Calibri" w:cs="Times New Roman"/>
          <w:lang w:val="fr-CA"/>
        </w:rPr>
        <w:tab/>
        <w:t>(RECORD GENDER)</w:t>
      </w:r>
    </w:p>
    <w:p w14:paraId="50E59497" w14:textId="77777777" w:rsidR="00A8512B" w:rsidRPr="00A8512B" w:rsidRDefault="00A8512B" w:rsidP="00A8512B">
      <w:pPr>
        <w:spacing w:after="0" w:line="240" w:lineRule="auto"/>
        <w:ind w:left="1080" w:firstLine="360"/>
        <w:rPr>
          <w:rFonts w:ascii="Calibri" w:eastAsia="Times New Roman" w:hAnsi="Calibri" w:cs="Times New Roman"/>
          <w:lang w:val="fr-CA"/>
        </w:rPr>
      </w:pPr>
      <w:r w:rsidRPr="00A8512B">
        <w:rPr>
          <w:rFonts w:ascii="Calibri" w:eastAsia="Times New Roman" w:hAnsi="Calibri" w:cs="Times New Roman"/>
          <w:color w:val="0070C0"/>
          <w:lang w:val="fr-CA"/>
        </w:rPr>
        <w:t>(NOTER LE SEXE)</w:t>
      </w:r>
    </w:p>
    <w:p w14:paraId="128241D8" w14:textId="77777777" w:rsidR="00A8512B" w:rsidRPr="00A8512B" w:rsidRDefault="00A8512B" w:rsidP="00A8512B">
      <w:pPr>
        <w:spacing w:after="0" w:line="240" w:lineRule="auto"/>
        <w:ind w:left="360"/>
        <w:rPr>
          <w:rFonts w:ascii="Calibri" w:eastAsia="Times New Roman" w:hAnsi="Calibri" w:cs="Times New Roman"/>
          <w:lang w:val="fr-CA"/>
        </w:rPr>
      </w:pPr>
    </w:p>
    <w:p w14:paraId="2A24BEE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Male</w:t>
      </w:r>
    </w:p>
    <w:p w14:paraId="5EBC900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Homme</w:t>
      </w:r>
    </w:p>
    <w:p w14:paraId="02EEAD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Female</w:t>
      </w:r>
    </w:p>
    <w:p w14:paraId="1986718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 xml:space="preserve">Femme </w:t>
      </w:r>
    </w:p>
    <w:p w14:paraId="55BDB1DE" w14:textId="77777777" w:rsidR="00A8512B" w:rsidRPr="00A8512B" w:rsidRDefault="00A8512B" w:rsidP="00A8512B">
      <w:pPr>
        <w:spacing w:after="0" w:line="240" w:lineRule="auto"/>
        <w:ind w:left="360"/>
        <w:rPr>
          <w:rFonts w:ascii="Calibri" w:eastAsia="Times New Roman" w:hAnsi="Calibri" w:cs="Times New Roman"/>
          <w:lang w:val="en-CA"/>
        </w:rPr>
      </w:pPr>
    </w:p>
    <w:p w14:paraId="695D651E"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[CORE – ISSUE PRIORITIES &amp; PERFORMANCE]</w:t>
      </w:r>
    </w:p>
    <w:p w14:paraId="3EFD1713" w14:textId="77777777" w:rsidR="00A8512B" w:rsidRPr="00A8512B" w:rsidRDefault="00A8512B" w:rsidP="00A8512B">
      <w:pPr>
        <w:spacing w:after="0" w:line="240" w:lineRule="auto"/>
        <w:ind w:left="360"/>
        <w:rPr>
          <w:rFonts w:ascii="Calibri" w:eastAsia="Times New Roman" w:hAnsi="Calibri" w:cs="Times New Roman"/>
          <w:lang w:val="en-CA"/>
        </w:rPr>
      </w:pPr>
    </w:p>
    <w:p w14:paraId="0E6B125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lastRenderedPageBreak/>
        <w:t>Q1.</w:t>
      </w:r>
      <w:r w:rsidRPr="00A8512B">
        <w:rPr>
          <w:rFonts w:ascii="Calibri" w:eastAsia="Times New Roman" w:hAnsi="Calibri" w:cs="Times New Roman"/>
          <w:lang w:val="en-CA"/>
        </w:rPr>
        <w:tab/>
        <w:t>Thinking about the issues presently facing Canada, which ONE do you feel should receive the GREATEST attention from the Government of Canada? That is, what should be the TOP priority? (DO NOT READ LIST; CAPTURE FIRST MENTION)</w:t>
      </w:r>
    </w:p>
    <w:p w14:paraId="3CAA5BC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ce qui concerne les enjeux actuels pour le Canada, selon vous, LEQUEL devrait recevoir la PLUS GRANDE attention du gouvernement du Canada ? Quel est l’enjeu qui devrait avoir la priorité ABSOLUE ? (NE PAS LIRE LA LISTE ; ACCEPTEZ LA PREMIERE RÉPONSE)</w:t>
      </w:r>
    </w:p>
    <w:p w14:paraId="6E90D862" w14:textId="77777777" w:rsidR="00A8512B" w:rsidRPr="00A8512B" w:rsidRDefault="00A8512B" w:rsidP="00A8512B">
      <w:pPr>
        <w:spacing w:after="0" w:line="240" w:lineRule="auto"/>
        <w:ind w:left="360"/>
        <w:rPr>
          <w:rFonts w:ascii="Calibri" w:eastAsia="Times New Roman" w:hAnsi="Calibri" w:cs="Times New Roman"/>
          <w:lang w:val="fr-CA"/>
        </w:rPr>
      </w:pPr>
    </w:p>
    <w:p w14:paraId="45CA0CA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Economy</w:t>
      </w:r>
    </w:p>
    <w:p w14:paraId="73554A6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Économie</w:t>
      </w:r>
    </w:p>
    <w:p w14:paraId="2A14071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Jobs / unemployment</w:t>
      </w:r>
    </w:p>
    <w:p w14:paraId="5D5FF31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Emplois/chômage</w:t>
      </w:r>
    </w:p>
    <w:p w14:paraId="44FE748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Environment / climate change</w:t>
      </w:r>
    </w:p>
    <w:p w14:paraId="70C851F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Environnement/changement climatique</w:t>
      </w:r>
    </w:p>
    <w:p w14:paraId="4FFCD65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Health / health care</w:t>
      </w:r>
    </w:p>
    <w:p w14:paraId="31B83D4C"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Santé/soins de santé</w:t>
      </w:r>
    </w:p>
    <w:p w14:paraId="0414571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Debt / deficit</w:t>
      </w:r>
    </w:p>
    <w:p w14:paraId="1B5DD5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Dette/déficit</w:t>
      </w:r>
    </w:p>
    <w:p w14:paraId="79E6189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Cost of living</w:t>
      </w:r>
    </w:p>
    <w:p w14:paraId="0B49DA4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Coût de la vie</w:t>
      </w:r>
    </w:p>
    <w:p w14:paraId="2B47C10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Taxes</w:t>
      </w:r>
    </w:p>
    <w:p w14:paraId="7AC48D84"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Taxes</w:t>
      </w:r>
    </w:p>
    <w:p w14:paraId="617603B4"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Employment insurance</w:t>
      </w:r>
    </w:p>
    <w:p w14:paraId="0778E8E2"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Assurance-emploi</w:t>
      </w:r>
    </w:p>
    <w:p w14:paraId="448AED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Trade / international trade / trade agreements</w:t>
      </w:r>
    </w:p>
    <w:p w14:paraId="20C3922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Commerce/commerce international/ententes commerciales</w:t>
      </w:r>
    </w:p>
    <w:p w14:paraId="09CB431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(general mention)</w:t>
      </w:r>
    </w:p>
    <w:p w14:paraId="55DA2139"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(en général)</w:t>
      </w:r>
    </w:p>
    <w:p w14:paraId="2C396D5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public transit</w:t>
      </w:r>
    </w:p>
    <w:p w14:paraId="3223553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transport en commun</w:t>
      </w:r>
    </w:p>
    <w:p w14:paraId="108970A2"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roads/highways</w:t>
      </w:r>
    </w:p>
    <w:p w14:paraId="03B2B32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routes/autoroutes</w:t>
      </w:r>
    </w:p>
    <w:p w14:paraId="79905AE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bridges</w:t>
      </w:r>
    </w:p>
    <w:p w14:paraId="31FD1B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ponts</w:t>
      </w:r>
    </w:p>
    <w:p w14:paraId="562527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Infrastructure – other</w:t>
      </w:r>
    </w:p>
    <w:p w14:paraId="6A5F4E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Infrastructure – autre</w:t>
      </w:r>
    </w:p>
    <w:p w14:paraId="655A95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Education</w:t>
      </w:r>
    </w:p>
    <w:p w14:paraId="5F2ACCE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Éducation</w:t>
      </w:r>
    </w:p>
    <w:p w14:paraId="08029E9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ISIS/Syria/Iraq mission</w:t>
      </w:r>
    </w:p>
    <w:p w14:paraId="678AF24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L’État Islamique (EI)/mission en Syrie et en Iraq</w:t>
      </w:r>
    </w:p>
    <w:p w14:paraId="587E5FF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Terrorism / security</w:t>
      </w:r>
    </w:p>
    <w:p w14:paraId="033396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Terrorisme / sécurité</w:t>
      </w:r>
    </w:p>
    <w:p w14:paraId="6D324EB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Refugees</w:t>
      </w:r>
    </w:p>
    <w:p w14:paraId="3E0311B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Réfugiés</w:t>
      </w:r>
    </w:p>
    <w:p w14:paraId="16CC33E3" w14:textId="77777777" w:rsidR="00A8512B" w:rsidRPr="00A8512B" w:rsidRDefault="00A8512B" w:rsidP="00A8512B">
      <w:pPr>
        <w:spacing w:after="0" w:line="240" w:lineRule="auto"/>
        <w:ind w:left="360"/>
        <w:rPr>
          <w:rFonts w:ascii="Calibri" w:eastAsia="Times New Roman" w:hAnsi="Calibri" w:cs="Times New Roman"/>
          <w:color w:val="000000"/>
          <w:lang w:val="fr-CA"/>
        </w:rPr>
      </w:pPr>
      <w:r w:rsidRPr="00A8512B">
        <w:rPr>
          <w:rFonts w:ascii="Calibri" w:eastAsia="Times New Roman" w:hAnsi="Calibri" w:cs="Times New Roman"/>
          <w:color w:val="000000"/>
          <w:lang w:val="fr-CA"/>
        </w:rPr>
        <w:t>Immigration</w:t>
      </w:r>
    </w:p>
    <w:p w14:paraId="32EF56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Immigration</w:t>
      </w:r>
    </w:p>
    <w:p w14:paraId="22C6AD4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Indigenous issues</w:t>
      </w:r>
    </w:p>
    <w:p w14:paraId="3AF1B55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Questions autochtones</w:t>
      </w:r>
    </w:p>
    <w:p w14:paraId="65C58CF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lastRenderedPageBreak/>
        <w:t>Crime</w:t>
      </w:r>
    </w:p>
    <w:p w14:paraId="66BD9D7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Criminalité</w:t>
      </w:r>
    </w:p>
    <w:p w14:paraId="134EF836"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Drugs/marijuana</w:t>
      </w:r>
    </w:p>
    <w:p w14:paraId="5794ED82" w14:textId="77777777" w:rsidR="00A8512B" w:rsidRPr="00A8512B" w:rsidRDefault="00A8512B" w:rsidP="00A8512B">
      <w:pPr>
        <w:spacing w:after="0" w:line="240" w:lineRule="auto"/>
        <w:ind w:left="360"/>
        <w:rPr>
          <w:rFonts w:ascii="Calibri" w:eastAsia="Times New Roman" w:hAnsi="Calibri" w:cs="Times New Roman"/>
          <w:color w:val="0070C0"/>
          <w:lang w:val="fr-CA"/>
        </w:rPr>
      </w:pPr>
      <w:proofErr w:type="gramStart"/>
      <w:r w:rsidRPr="00A8512B">
        <w:rPr>
          <w:rFonts w:ascii="Calibri" w:eastAsia="Times New Roman" w:hAnsi="Calibri" w:cs="Times New Roman"/>
          <w:color w:val="0070C0"/>
          <w:lang w:val="fr-CA"/>
        </w:rPr>
        <w:t>Drogues</w:t>
      </w:r>
      <w:proofErr w:type="gramEnd"/>
      <w:r w:rsidRPr="00A8512B">
        <w:rPr>
          <w:rFonts w:ascii="Calibri" w:eastAsia="Times New Roman" w:hAnsi="Calibri" w:cs="Times New Roman"/>
          <w:color w:val="0070C0"/>
          <w:lang w:val="fr-CA"/>
        </w:rPr>
        <w:t>/marijuana</w:t>
      </w:r>
    </w:p>
    <w:p w14:paraId="07686F6B"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Poverty/homelessness</w:t>
      </w:r>
    </w:p>
    <w:p w14:paraId="4C871185"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Pauvreté/itinérance</w:t>
      </w:r>
    </w:p>
    <w:p w14:paraId="74B7F740"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Oil / pipelines</w:t>
      </w:r>
    </w:p>
    <w:p w14:paraId="50954D95"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Pétrole/pipelines</w:t>
      </w:r>
    </w:p>
    <w:p w14:paraId="0ACE265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Government service delivery to citizens</w:t>
      </w:r>
    </w:p>
    <w:p w14:paraId="21A2CAC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Prestation de services aux citoyens</w:t>
      </w:r>
    </w:p>
    <w:p w14:paraId="7D4AEE7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Other (specify) </w:t>
      </w:r>
      <w:r w:rsidRPr="00A8512B">
        <w:rPr>
          <w:rFonts w:ascii="Calibri" w:eastAsia="Times New Roman" w:hAnsi="Calibri" w:cs="Times New Roman"/>
          <w:b/>
          <w:lang w:val="fr-CA"/>
        </w:rPr>
        <w:t>[SPECIFY]</w:t>
      </w:r>
    </w:p>
    <w:p w14:paraId="3EAB3CD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Autre (préciser) </w:t>
      </w:r>
      <w:r w:rsidRPr="00A8512B">
        <w:rPr>
          <w:rFonts w:ascii="Calibri" w:eastAsia="Times New Roman" w:hAnsi="Calibri" w:cs="Times New Roman"/>
          <w:b/>
          <w:color w:val="0070C0"/>
          <w:lang w:val="fr-CA"/>
        </w:rPr>
        <w:t>[SPECIFY]</w:t>
      </w:r>
    </w:p>
    <w:p w14:paraId="4A492C37" w14:textId="77777777" w:rsidR="00A8512B" w:rsidRPr="00A8512B" w:rsidRDefault="00A8512B" w:rsidP="00A8512B">
      <w:pPr>
        <w:spacing w:after="0" w:line="240" w:lineRule="auto"/>
        <w:ind w:left="360"/>
        <w:rPr>
          <w:rFonts w:ascii="Calibri" w:eastAsia="Times New Roman" w:hAnsi="Calibri" w:cs="Times New Roman"/>
          <w:lang w:val="fr-CA"/>
        </w:rPr>
      </w:pPr>
    </w:p>
    <w:p w14:paraId="74321158" w14:textId="77777777" w:rsidR="00A8512B" w:rsidRPr="00A8512B" w:rsidRDefault="00A8512B" w:rsidP="00A8512B">
      <w:pPr>
        <w:spacing w:after="0" w:line="240" w:lineRule="auto"/>
        <w:ind w:left="360"/>
        <w:rPr>
          <w:rFonts w:ascii="Calibri" w:eastAsia="Times New Roman" w:hAnsi="Calibri" w:cs="Times New Roman"/>
          <w:lang w:val="fr-CA"/>
        </w:rPr>
      </w:pPr>
    </w:p>
    <w:p w14:paraId="3FD0553B"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Q2.</w:t>
      </w:r>
      <w:r w:rsidRPr="00A8512B">
        <w:rPr>
          <w:rFonts w:ascii="Calibri" w:eastAsia="Times New Roman" w:hAnsi="Calibri" w:cs="Times New Roman"/>
          <w:lang w:val="en-CA"/>
        </w:rPr>
        <w:tab/>
        <w:t>Overall, do you feel that the Government of Canada is on the right track or the wrong track? Please use a scale from 1 to 10, where 1 means “completely on the wrong track” and 10 means “completely on the right track”.</w:t>
      </w:r>
    </w:p>
    <w:p w14:paraId="3662807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Dans l’ensemble, croyez-vous que le gouvernement du Canada </w:t>
      </w:r>
      <w:proofErr w:type="gramStart"/>
      <w:r w:rsidRPr="00A8512B">
        <w:rPr>
          <w:rFonts w:ascii="Calibri" w:eastAsia="Times New Roman" w:hAnsi="Calibri" w:cs="Times New Roman"/>
          <w:color w:val="0070C0"/>
          <w:lang w:val="fr-CA"/>
        </w:rPr>
        <w:t>est</w:t>
      </w:r>
      <w:proofErr w:type="gramEnd"/>
      <w:r w:rsidRPr="00A8512B">
        <w:rPr>
          <w:rFonts w:ascii="Calibri" w:eastAsia="Times New Roman" w:hAnsi="Calibri" w:cs="Times New Roman"/>
          <w:color w:val="0070C0"/>
          <w:lang w:val="fr-CA"/>
        </w:rPr>
        <w:t xml:space="preserve"> sur la bonne voie ou sur la mauvaise voie ? Utilisez une échelle de 1 à 10 où 1 signifie qu’il est « complètement sur la mauvaise voie » et 10, « complètement sur la bonne voie ».</w:t>
      </w:r>
    </w:p>
    <w:p w14:paraId="7BE637E1" w14:textId="77777777" w:rsidR="00A8512B" w:rsidRPr="00A8512B" w:rsidRDefault="00A8512B" w:rsidP="00A8512B">
      <w:pPr>
        <w:spacing w:after="0" w:line="240" w:lineRule="auto"/>
        <w:ind w:left="360"/>
        <w:rPr>
          <w:rFonts w:ascii="Calibri" w:eastAsia="Times New Roman" w:hAnsi="Calibri" w:cs="Times New Roman"/>
          <w:lang w:val="fr-CA"/>
        </w:rPr>
      </w:pPr>
    </w:p>
    <w:p w14:paraId="49FAA1DB"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[1-10]</w:t>
      </w:r>
    </w:p>
    <w:p w14:paraId="2F2036C9" w14:textId="77777777" w:rsidR="00A8512B" w:rsidRPr="00A8512B" w:rsidRDefault="00A8512B" w:rsidP="00A8512B">
      <w:pPr>
        <w:spacing w:after="0" w:line="240" w:lineRule="auto"/>
        <w:ind w:left="360"/>
        <w:rPr>
          <w:rFonts w:ascii="Calibri" w:eastAsia="Times New Roman" w:hAnsi="Calibri" w:cs="Times New Roman"/>
          <w:lang w:val="en-CA"/>
        </w:rPr>
      </w:pPr>
    </w:p>
    <w:p w14:paraId="01E289E6"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Q3.</w:t>
      </w:r>
      <w:r w:rsidRPr="00A8512B">
        <w:rPr>
          <w:rFonts w:ascii="Calibri" w:eastAsia="Times New Roman" w:hAnsi="Calibri" w:cs="Times New Roman"/>
          <w:lang w:val="en-CA"/>
        </w:rPr>
        <w:tab/>
        <w:t xml:space="preserve">And do you feel that the Government of Canada is on the right track or the wrong track in its management of the following issues? Please use a scale from 1 to 10, where 1 means “completely on the wrong track” and 10 means “completely on the right track”.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(REPEAT SCALE AS NEEDED)</w:t>
      </w:r>
    </w:p>
    <w:p w14:paraId="6AD0FD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Croyez-vous que le gouvernement du Canada </w:t>
      </w:r>
      <w:proofErr w:type="gramStart"/>
      <w:r w:rsidRPr="00A8512B">
        <w:rPr>
          <w:rFonts w:ascii="Calibri" w:eastAsia="Times New Roman" w:hAnsi="Calibri" w:cs="Times New Roman"/>
          <w:color w:val="0070C0"/>
          <w:lang w:val="fr-CA"/>
        </w:rPr>
        <w:t>est</w:t>
      </w:r>
      <w:proofErr w:type="gramEnd"/>
      <w:r w:rsidRPr="00A8512B">
        <w:rPr>
          <w:rFonts w:ascii="Calibri" w:eastAsia="Times New Roman" w:hAnsi="Calibri" w:cs="Times New Roman"/>
          <w:color w:val="0070C0"/>
          <w:lang w:val="fr-CA"/>
        </w:rPr>
        <w:t xml:space="preserve"> sur la bonne voie ou sur la mauvaise voie en ce qui concerne sa gestion des enjeux suivants ? Utilisez une échelle de 1 à 10 où 1 signifie qu’il est « complètement sur la mauvaise voie » et 10, « complètement sur la bonne voie ». Qu’en est-il de… </w:t>
      </w:r>
      <w:r w:rsidRPr="00A8512B">
        <w:rPr>
          <w:rFonts w:ascii="Calibri" w:eastAsia="Times New Roman" w:hAnsi="Calibri" w:cs="Times New Roman"/>
          <w:b/>
          <w:color w:val="0070C0"/>
          <w:lang w:val="fr-CA"/>
        </w:rPr>
        <w:t>[INSÉRER ITEM]</w:t>
      </w:r>
      <w:r w:rsidRPr="00A8512B">
        <w:rPr>
          <w:rFonts w:ascii="Calibri" w:eastAsia="Times New Roman" w:hAnsi="Calibri" w:cs="Times New Roman"/>
          <w:color w:val="0070C0"/>
          <w:lang w:val="fr-CA"/>
        </w:rPr>
        <w:t xml:space="preserve"> ? (RÉPÉTER L’ÉCHELLE AU BESOIN)</w:t>
      </w:r>
    </w:p>
    <w:p w14:paraId="6EABDC86" w14:textId="77777777" w:rsidR="00A8512B" w:rsidRPr="00A8512B" w:rsidRDefault="00A8512B" w:rsidP="00A8512B">
      <w:pPr>
        <w:spacing w:after="0" w:line="240" w:lineRule="auto"/>
        <w:ind w:left="360"/>
        <w:rPr>
          <w:rFonts w:ascii="Calibri" w:eastAsia="Times New Roman" w:hAnsi="Calibri" w:cs="Times New Roman"/>
          <w:lang w:val="fr-CA"/>
        </w:rPr>
      </w:pPr>
    </w:p>
    <w:p w14:paraId="5237F1E5" w14:textId="77777777" w:rsidR="00A8512B" w:rsidRPr="00A8512B" w:rsidRDefault="00A8512B" w:rsidP="00A8512B">
      <w:pPr>
        <w:spacing w:after="0" w:line="240" w:lineRule="auto"/>
        <w:ind w:left="360"/>
        <w:rPr>
          <w:rFonts w:ascii="Calibri" w:eastAsia="Times New Roman" w:hAnsi="Calibri" w:cs="Times New Roman"/>
          <w:lang w:val="fr-CA"/>
        </w:rPr>
      </w:pPr>
    </w:p>
    <w:p w14:paraId="4747C9B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[RANDOMIZE]</w:t>
      </w:r>
    </w:p>
    <w:p w14:paraId="28123E0F"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(A.) The economy</w:t>
      </w:r>
    </w:p>
    <w:p w14:paraId="5EE3915A"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(A.) L’économie</w:t>
      </w:r>
    </w:p>
    <w:p w14:paraId="5B4C039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(B.) Creating jobs</w:t>
      </w:r>
    </w:p>
    <w:p w14:paraId="0E335051"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(B.) La creation d’emplois</w:t>
      </w:r>
    </w:p>
    <w:p w14:paraId="619CE25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Investing in infrastructure</w:t>
      </w:r>
    </w:p>
    <w:p w14:paraId="5AA3A57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Les investissements dans les infrastructures</w:t>
      </w:r>
    </w:p>
    <w:p w14:paraId="531027E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 Health care</w:t>
      </w:r>
    </w:p>
    <w:p w14:paraId="2DD819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soins de santé</w:t>
      </w:r>
    </w:p>
    <w:p w14:paraId="566070C7"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 Immigration</w:t>
      </w:r>
    </w:p>
    <w:p w14:paraId="4CD36B9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(F.) L’immigration</w:t>
      </w:r>
    </w:p>
    <w:p w14:paraId="65D27B61"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(H.) The environment </w:t>
      </w:r>
    </w:p>
    <w:p w14:paraId="56D4330B"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(H.) L’environnement</w:t>
      </w:r>
    </w:p>
    <w:p w14:paraId="25B7220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Treatment of veterans</w:t>
      </w:r>
    </w:p>
    <w:p w14:paraId="7DA1827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(K.) Le traitement des anciens-combattants</w:t>
      </w:r>
    </w:p>
    <w:p w14:paraId="38170F35" w14:textId="77777777" w:rsidR="00A8512B" w:rsidRPr="00A8512B" w:rsidRDefault="00A8512B" w:rsidP="00A8512B">
      <w:pPr>
        <w:spacing w:after="0" w:line="240" w:lineRule="auto"/>
        <w:ind w:left="360"/>
        <w:rPr>
          <w:rFonts w:ascii="Calibri" w:eastAsia="Times New Roman" w:hAnsi="Calibri" w:cs="Times New Roman"/>
          <w:lang w:val="fr-CA"/>
        </w:rPr>
      </w:pPr>
    </w:p>
    <w:p w14:paraId="67AF4762"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 xml:space="preserve">[1-10] </w:t>
      </w:r>
    </w:p>
    <w:p w14:paraId="4A52605B" w14:textId="77777777" w:rsidR="00A8512B" w:rsidRPr="00A8512B" w:rsidRDefault="00A8512B" w:rsidP="00A8512B">
      <w:pPr>
        <w:spacing w:after="0" w:line="240" w:lineRule="auto"/>
        <w:ind w:left="360"/>
        <w:rPr>
          <w:rFonts w:ascii="Calibri" w:eastAsia="Times New Roman" w:hAnsi="Calibri" w:cs="Times New Roman"/>
          <w:lang w:val="en-US"/>
        </w:rPr>
      </w:pPr>
    </w:p>
    <w:p w14:paraId="55475029" w14:textId="77777777" w:rsidR="00A8512B" w:rsidRPr="00A8512B" w:rsidRDefault="00A8512B" w:rsidP="00A8512B">
      <w:pPr>
        <w:spacing w:after="0" w:line="240" w:lineRule="auto"/>
        <w:ind w:left="360"/>
        <w:rPr>
          <w:rFonts w:ascii="Calibri" w:eastAsia="Times New Roman" w:hAnsi="Calibri" w:cs="Times New Roman"/>
          <w:lang w:val="en-US"/>
        </w:rPr>
      </w:pPr>
    </w:p>
    <w:p w14:paraId="2BDB0B37"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b/>
          <w:lang w:val="en-US"/>
        </w:rPr>
        <w:t>[NEWS]</w:t>
      </w:r>
    </w:p>
    <w:p w14:paraId="0D49FA0D" w14:textId="77777777" w:rsidR="00A8512B" w:rsidRPr="00A8512B" w:rsidRDefault="00A8512B" w:rsidP="00A8512B">
      <w:pPr>
        <w:spacing w:after="0" w:line="240" w:lineRule="auto"/>
        <w:ind w:left="360"/>
        <w:rPr>
          <w:rFonts w:ascii="Calibri" w:eastAsia="Times New Roman" w:hAnsi="Calibri" w:cs="Times New Roman"/>
          <w:b/>
          <w:lang w:val="en-US"/>
        </w:rPr>
      </w:pPr>
    </w:p>
    <w:p w14:paraId="6A0A799F"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US"/>
        </w:rPr>
        <w:t>N1.</w:t>
      </w:r>
      <w:r w:rsidRPr="00A8512B">
        <w:rPr>
          <w:rFonts w:ascii="Calibri" w:eastAsia="Times New Roman" w:hAnsi="Calibri" w:cs="Times New Roman"/>
          <w:lang w:val="en-US"/>
        </w:rPr>
        <w:tab/>
        <w:t>Wh</w:t>
      </w:r>
      <w:r w:rsidRPr="00A8512B">
        <w:rPr>
          <w:rFonts w:ascii="Calibri" w:eastAsia="Times New Roman" w:hAnsi="Calibri" w:cs="Times New Roman"/>
          <w:lang w:val="en-CA"/>
        </w:rPr>
        <w:t xml:space="preserve">at news, announcements, initiatives or actions from the Government of Canada have you seen, read or heard recently, if anything? </w:t>
      </w:r>
      <w:r w:rsidRPr="00A8512B">
        <w:rPr>
          <w:rFonts w:ascii="Calibri" w:eastAsia="Times New Roman" w:hAnsi="Calibri" w:cs="Times New Roman"/>
          <w:lang w:val="fr-CA"/>
        </w:rPr>
        <w:t>(PROBE UP TO 4 TIMES; CLARIFY VAGUE RESPONSES)</w:t>
      </w:r>
    </w:p>
    <w:p w14:paraId="2EE8ABBE"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Quelles sont les nouvelles, les annonces, les initiatives ou les mesures prises par le gouvernement du Canada que vous avez vues, lues ou entendues récemment ? </w:t>
      </w:r>
      <w:r w:rsidRPr="00A8512B">
        <w:rPr>
          <w:rFonts w:ascii="Calibri" w:eastAsia="Times New Roman" w:hAnsi="Calibri" w:cs="Times New Roman"/>
          <w:color w:val="0070C0"/>
          <w:lang w:val="en-US"/>
        </w:rPr>
        <w:t>(SONDER JUSQU’À 4 FOIS; CLARIFIER RÉPONSES VAGUES)</w:t>
      </w:r>
    </w:p>
    <w:p w14:paraId="2F116FD7" w14:textId="77777777" w:rsidR="00A8512B" w:rsidRPr="00A8512B" w:rsidRDefault="00A8512B" w:rsidP="00A8512B">
      <w:pPr>
        <w:spacing w:after="0" w:line="240" w:lineRule="auto"/>
        <w:ind w:left="360"/>
        <w:rPr>
          <w:rFonts w:ascii="Calibri" w:eastAsia="Times New Roman" w:hAnsi="Calibri" w:cs="Times New Roman"/>
          <w:lang w:val="en-US"/>
        </w:rPr>
      </w:pPr>
    </w:p>
    <w:p w14:paraId="4AFC6073"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4F0CF15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HAVE NOT SEEN/READ/HEARD ANYTHING</w:t>
      </w:r>
    </w:p>
    <w:p w14:paraId="3E93A7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N’A PAS VU/LU/ENTENDU QUOI QUE CE SOIT RÉCEMMENT</w:t>
      </w:r>
    </w:p>
    <w:p w14:paraId="418B7829" w14:textId="77777777" w:rsidR="00A8512B" w:rsidRPr="00A8512B" w:rsidRDefault="00A8512B" w:rsidP="00A8512B">
      <w:pPr>
        <w:spacing w:after="0" w:line="240" w:lineRule="auto"/>
        <w:ind w:left="360"/>
        <w:rPr>
          <w:rFonts w:ascii="Calibri" w:eastAsia="Times New Roman" w:hAnsi="Calibri" w:cs="Times New Roman"/>
          <w:lang w:val="fr-CA"/>
        </w:rPr>
      </w:pPr>
    </w:p>
    <w:p w14:paraId="1E8D9C21"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N2.</w:t>
      </w:r>
      <w:r w:rsidRPr="00A8512B">
        <w:rPr>
          <w:rFonts w:ascii="Calibri" w:eastAsia="Times New Roman" w:hAnsi="Calibri" w:cs="Times New Roman"/>
          <w:lang w:val="en-CA"/>
        </w:rPr>
        <w:tab/>
        <w:t xml:space="preserve">For each of the following would you say you are: not at all aware, heard a bit about it, paying attention to it but not discussing it, or paying attention to it and discussing it with others? How about… </w:t>
      </w:r>
      <w:r w:rsidRPr="00A8512B">
        <w:rPr>
          <w:rFonts w:ascii="Calibri" w:eastAsia="Times New Roman" w:hAnsi="Calibri" w:cs="Times New Roman"/>
          <w:b/>
          <w:lang w:val="en-CA"/>
        </w:rPr>
        <w:t>[INSERT ITEM]</w:t>
      </w:r>
      <w:r w:rsidRPr="00A8512B">
        <w:rPr>
          <w:rFonts w:ascii="Calibri" w:eastAsia="Times New Roman" w:hAnsi="Calibri" w:cs="Times New Roman"/>
          <w:lang w:val="en-CA"/>
        </w:rPr>
        <w:t>? (REPEAT SCALE AS NEEDED)</w:t>
      </w:r>
    </w:p>
    <w:p w14:paraId="39AB72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TO INTERVIEWERS: DISCUSSING INCLUDES ANY TYPE OF DISCUSSION, INCLUDING ONLINE</w:t>
      </w:r>
      <w:proofErr w:type="gramStart"/>
      <w:r w:rsidRPr="00A8512B">
        <w:rPr>
          <w:rFonts w:ascii="Calibri" w:eastAsia="Times New Roman" w:hAnsi="Calibri" w:cs="Times New Roman"/>
          <w:lang w:val="en-CA"/>
        </w:rPr>
        <w:t>. )</w:t>
      </w:r>
      <w:proofErr w:type="gramEnd"/>
    </w:p>
    <w:p w14:paraId="015A7A9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Pour chacun des sujets suivants, veuillez indiquer votre degré de familiarité avec ce sujet. Diriez-vous que vous n’êtes pas du tout au courant, que vous en avez entendu parler un peu, que vous y accordez de l’attention sans toutefois en discuter, ou que vous y accordez de l’attention et en discutez avec d’autres ? Qu’en est-il de… </w:t>
      </w:r>
      <w:r w:rsidRPr="00A8512B">
        <w:rPr>
          <w:rFonts w:ascii="Calibri" w:eastAsia="Times New Roman" w:hAnsi="Calibri" w:cs="Times New Roman"/>
          <w:b/>
          <w:color w:val="0070C0"/>
          <w:lang w:val="fr-CA"/>
        </w:rPr>
        <w:t>[INSERT ITEM]</w:t>
      </w:r>
      <w:r w:rsidRPr="00A8512B">
        <w:rPr>
          <w:rFonts w:ascii="Calibri" w:eastAsia="Times New Roman" w:hAnsi="Calibri" w:cs="Times New Roman"/>
          <w:color w:val="0070C0"/>
          <w:lang w:val="fr-CA"/>
        </w:rPr>
        <w:t xml:space="preserve"> ? (RÉPÉTEZ L’ÉCHELLE AU BESOIN)</w:t>
      </w:r>
    </w:p>
    <w:p w14:paraId="071E9BE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AUX INTERVIEWEURS : UNE DISCUSSION VEUT DIRE N’IMPORTE QUEL TYPE D’ÉCHANGE, INCLUANT LES ÉCHANGES EN LIGNE.)</w:t>
      </w:r>
    </w:p>
    <w:p w14:paraId="3C4E94C0" w14:textId="77777777" w:rsidR="00A8512B" w:rsidRPr="00A8512B" w:rsidRDefault="00A8512B" w:rsidP="00A8512B">
      <w:pPr>
        <w:spacing w:after="0" w:line="240" w:lineRule="auto"/>
        <w:ind w:left="360"/>
        <w:rPr>
          <w:rFonts w:ascii="Calibri" w:eastAsia="Times New Roman" w:hAnsi="Calibri" w:cs="Times New Roman"/>
          <w:lang w:val="fr-CA"/>
        </w:rPr>
      </w:pPr>
    </w:p>
    <w:p w14:paraId="2DAD6DD1" w14:textId="77777777" w:rsidR="00A8512B" w:rsidRPr="00A8512B" w:rsidRDefault="00A8512B" w:rsidP="00A8512B">
      <w:pPr>
        <w:spacing w:after="0" w:line="240" w:lineRule="auto"/>
        <w:ind w:left="360"/>
        <w:rPr>
          <w:rFonts w:ascii="Calibri" w:eastAsia="Times New Roman" w:hAnsi="Calibri" w:cs="Times New Roman"/>
          <w:lang w:val="fr-CA"/>
        </w:rPr>
      </w:pPr>
    </w:p>
    <w:p w14:paraId="715AC7D6" w14:textId="77777777" w:rsidR="00A8512B" w:rsidRPr="00A8512B" w:rsidRDefault="00A8512B" w:rsidP="00A8512B">
      <w:pPr>
        <w:spacing w:after="0" w:line="240" w:lineRule="auto"/>
        <w:ind w:left="360"/>
        <w:rPr>
          <w:rFonts w:ascii="Calibri" w:eastAsia="Times New Roman" w:hAnsi="Calibri" w:cs="Times New Roman"/>
          <w:b/>
          <w:lang w:val="fr-CA"/>
        </w:rPr>
      </w:pPr>
      <w:r w:rsidRPr="00A8512B">
        <w:rPr>
          <w:rFonts w:ascii="Calibri" w:eastAsia="Times New Roman" w:hAnsi="Calibri" w:cs="Times New Roman"/>
          <w:b/>
          <w:lang w:val="fr-CA"/>
        </w:rPr>
        <w:t>[RANDOMIZE]</w:t>
      </w:r>
    </w:p>
    <w:p w14:paraId="42B13F93"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 Marijuana legalization</w:t>
      </w:r>
    </w:p>
    <w:p w14:paraId="24E0B4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 La légalisation de la marijuana</w:t>
      </w:r>
    </w:p>
    <w:p w14:paraId="5B73EB9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(D.) Proposed pipeline projects  </w:t>
      </w:r>
    </w:p>
    <w:p w14:paraId="0922B6B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 Les projets de pipelines</w:t>
      </w:r>
    </w:p>
    <w:p w14:paraId="13C915D4"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(E.) Changes to Canada’s voting system</w:t>
      </w:r>
    </w:p>
    <w:p w14:paraId="24571D1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(E.) Les changements relatifs au système électoral du Canada</w:t>
      </w:r>
    </w:p>
    <w:p w14:paraId="3D03C23D"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(K.) The federal-provincial agreement to change the Canada Pension Plan</w:t>
      </w:r>
    </w:p>
    <w:p w14:paraId="543F718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(K.) L’accord fédéral-provincial pour changer le Régime de pensions du Canada</w:t>
      </w:r>
    </w:p>
    <w:p w14:paraId="20F434CC"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 A proposed national price on carbon</w:t>
      </w:r>
    </w:p>
    <w:p w14:paraId="539A324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 Une tarification du carbone à l’échelle nationale</w:t>
      </w:r>
    </w:p>
    <w:p w14:paraId="5D87A22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(U.) The health accord</w:t>
      </w:r>
    </w:p>
    <w:p w14:paraId="3764ECF7"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color w:val="0070C0"/>
          <w:lang w:val="en-US"/>
        </w:rPr>
        <w:t>(U.) L’accord sur la santé</w:t>
      </w:r>
    </w:p>
    <w:p w14:paraId="35E3930D" w14:textId="77777777" w:rsidR="00A8512B" w:rsidRPr="00A8512B" w:rsidRDefault="00A8512B" w:rsidP="00A8512B">
      <w:pPr>
        <w:spacing w:after="0" w:line="240" w:lineRule="auto"/>
        <w:ind w:left="360"/>
        <w:rPr>
          <w:rFonts w:ascii="Calibri" w:eastAsia="Times New Roman" w:hAnsi="Calibri" w:cs="Times New Roman"/>
          <w:color w:val="0070C0"/>
          <w:lang w:val="en-US"/>
        </w:rPr>
      </w:pPr>
      <w:r w:rsidRPr="00A8512B">
        <w:rPr>
          <w:rFonts w:ascii="Calibri" w:eastAsia="Times New Roman" w:hAnsi="Calibri" w:cs="Times New Roman"/>
          <w:lang w:val="en-US"/>
        </w:rPr>
        <w:t>(X.) The federal government’s Ocean Protection Plan</w:t>
      </w:r>
    </w:p>
    <w:p w14:paraId="768D32F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(X.) Le Plan de protection des océans du gouvernement fédéral</w:t>
      </w:r>
    </w:p>
    <w:p w14:paraId="21E8EE05"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(Y.) The Federal Government’s plan to phase out coal power</w:t>
      </w:r>
    </w:p>
    <w:p w14:paraId="000009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(Y.) Le plan du gouvernement fédéral d’éliminer graduellement le charbon comme source d’énergie</w:t>
      </w:r>
    </w:p>
    <w:p w14:paraId="1C8AFB89"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lastRenderedPageBreak/>
        <w:t>(Z.) Events for Canada’s 150</w:t>
      </w:r>
      <w:r w:rsidRPr="00A8512B">
        <w:rPr>
          <w:rFonts w:ascii="Calibri" w:eastAsia="Times New Roman" w:hAnsi="Calibri" w:cs="Times New Roman"/>
          <w:vertAlign w:val="superscript"/>
          <w:lang w:val="en-US"/>
        </w:rPr>
        <w:t>th</w:t>
      </w:r>
      <w:r w:rsidRPr="00A8512B">
        <w:rPr>
          <w:rFonts w:ascii="Calibri" w:eastAsia="Times New Roman" w:hAnsi="Calibri" w:cs="Times New Roman"/>
          <w:lang w:val="en-US"/>
        </w:rPr>
        <w:t xml:space="preserve"> birthday</w:t>
      </w:r>
    </w:p>
    <w:p w14:paraId="1AE07018"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(Z.) Des événements pour le 150</w:t>
      </w:r>
      <w:r w:rsidRPr="00A8512B">
        <w:rPr>
          <w:rFonts w:ascii="Calibri" w:eastAsia="Times New Roman" w:hAnsi="Calibri" w:cs="Times New Roman"/>
          <w:color w:val="0070C0"/>
          <w:vertAlign w:val="superscript"/>
          <w:lang w:val="fr-CA"/>
        </w:rPr>
        <w:t>e</w:t>
      </w:r>
      <w:r w:rsidRPr="00A8512B">
        <w:rPr>
          <w:rFonts w:ascii="Calibri" w:eastAsia="Times New Roman" w:hAnsi="Calibri" w:cs="Times New Roman"/>
          <w:color w:val="0070C0"/>
          <w:lang w:val="fr-CA"/>
        </w:rPr>
        <w:t xml:space="preserve"> anniversaire du Canada</w:t>
      </w:r>
    </w:p>
    <w:p w14:paraId="2F390842" w14:textId="77777777" w:rsidR="00A8512B" w:rsidRPr="00A8512B" w:rsidRDefault="00A8512B" w:rsidP="00A8512B">
      <w:pPr>
        <w:spacing w:after="0" w:line="240" w:lineRule="auto"/>
        <w:ind w:left="360"/>
        <w:rPr>
          <w:rFonts w:ascii="Calibri" w:eastAsia="Times New Roman" w:hAnsi="Calibri" w:cs="Times New Roman"/>
          <w:lang w:val="fr-CA"/>
        </w:rPr>
      </w:pPr>
    </w:p>
    <w:p w14:paraId="39FEA704"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Not at all aware</w:t>
      </w:r>
    </w:p>
    <w:p w14:paraId="795A1286"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N’êtes pas du tout au courant</w:t>
      </w:r>
    </w:p>
    <w:p w14:paraId="0F85A93A"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Heard a bit about it</w:t>
      </w:r>
    </w:p>
    <w:p w14:paraId="15B9C40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en avez entendu parler un peu</w:t>
      </w:r>
    </w:p>
    <w:p w14:paraId="12A11B1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Paying attention to i</w:t>
      </w:r>
      <w:r w:rsidRPr="00A8512B">
        <w:rPr>
          <w:rFonts w:ascii="Calibri" w:eastAsia="Times New Roman" w:hAnsi="Calibri" w:cs="Times New Roman"/>
          <w:lang w:val="en-CA"/>
        </w:rPr>
        <w:t>t but not discussing it</w:t>
      </w:r>
    </w:p>
    <w:p w14:paraId="49998BE3"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sans toutefois en discuter</w:t>
      </w:r>
    </w:p>
    <w:p w14:paraId="22985C55"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Paying attention to it and discussing it with others</w:t>
      </w:r>
    </w:p>
    <w:p w14:paraId="4A1AEC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Vous y accordez de l’attention et en discutez avec d’autres</w:t>
      </w:r>
    </w:p>
    <w:p w14:paraId="05F7048B" w14:textId="77777777" w:rsidR="00A8512B" w:rsidRPr="00A8512B" w:rsidRDefault="00A8512B" w:rsidP="00A8512B">
      <w:pPr>
        <w:spacing w:after="0" w:line="240" w:lineRule="auto"/>
        <w:ind w:left="360"/>
        <w:rPr>
          <w:rFonts w:ascii="Calibri" w:eastAsia="Times New Roman" w:hAnsi="Calibri" w:cs="Times New Roman"/>
          <w:lang w:val="fr-CA"/>
        </w:rPr>
      </w:pPr>
    </w:p>
    <w:p w14:paraId="7075EB7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[PIPELINES]</w:t>
      </w:r>
    </w:p>
    <w:p w14:paraId="76D7ED94" w14:textId="77777777" w:rsidR="00A8512B" w:rsidRPr="00A8512B" w:rsidRDefault="00A8512B" w:rsidP="00A8512B">
      <w:pPr>
        <w:spacing w:after="0" w:line="240" w:lineRule="auto"/>
        <w:rPr>
          <w:rFonts w:ascii="Calibri" w:eastAsia="Times New Roman" w:hAnsi="Calibri" w:cs="Times New Roman"/>
          <w:lang w:val="en-US"/>
        </w:rPr>
      </w:pPr>
    </w:p>
    <w:p w14:paraId="54C23895"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[IF ‘NOT AT ALL AWARE’ OR ‘DK/REF’ TO ‘PROPOSED PIPELINE PROJECTS’ AT N2, SKIP TO AH1; OTHERWISE ASK P1]</w:t>
      </w:r>
    </w:p>
    <w:p w14:paraId="3A0182AC" w14:textId="77777777" w:rsidR="00A8512B" w:rsidRPr="00A8512B" w:rsidRDefault="00A8512B" w:rsidP="00A8512B">
      <w:pPr>
        <w:spacing w:after="0" w:line="240" w:lineRule="auto"/>
        <w:rPr>
          <w:rFonts w:ascii="Calibri" w:eastAsia="Times New Roman" w:hAnsi="Calibri" w:cs="Times New Roman"/>
          <w:lang w:val="en-US"/>
        </w:rPr>
      </w:pPr>
    </w:p>
    <w:p w14:paraId="66FED274" w14:textId="77777777" w:rsidR="00A8512B" w:rsidRPr="00A8512B" w:rsidRDefault="00A8512B" w:rsidP="00A8512B">
      <w:pPr>
        <w:spacing w:after="0" w:line="240" w:lineRule="auto"/>
        <w:ind w:left="1440" w:hanging="1440"/>
        <w:rPr>
          <w:rFonts w:ascii="Calibri" w:eastAsia="Times New Roman" w:hAnsi="Calibri" w:cs="Times New Roman"/>
          <w:b/>
          <w:lang w:val="fr-CA"/>
        </w:rPr>
      </w:pPr>
      <w:r w:rsidRPr="00A8512B">
        <w:rPr>
          <w:rFonts w:ascii="Calibri" w:eastAsia="Times New Roman" w:hAnsi="Calibri" w:cs="Times New Roman"/>
          <w:lang w:val="en-US"/>
        </w:rPr>
        <w:t>P1.</w:t>
      </w:r>
      <w:r w:rsidRPr="00A8512B">
        <w:rPr>
          <w:rFonts w:ascii="Calibri" w:eastAsia="Times New Roman" w:hAnsi="Calibri" w:cs="Times New Roman"/>
          <w:lang w:val="en-US"/>
        </w:rPr>
        <w:tab/>
        <w:t xml:space="preserve">What have you seen, read or heard, if anything, about proposed pipeline projects? </w:t>
      </w:r>
      <w:r w:rsidRPr="00A8512B">
        <w:rPr>
          <w:rFonts w:ascii="Calibri" w:eastAsia="Times New Roman" w:hAnsi="Calibri" w:cs="Times New Roman"/>
          <w:b/>
          <w:lang w:val="fr-CA"/>
        </w:rPr>
        <w:t>(PROBE ONCE, CLARIFY VAGUE RESPONSES)</w:t>
      </w:r>
    </w:p>
    <w:p w14:paraId="58DCA167"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Qu’avez-vous vu, lu ou entendu au sujet des projets de pipelines ?</w:t>
      </w:r>
      <w:r w:rsidRPr="00A8512B">
        <w:rPr>
          <w:rFonts w:ascii="Calibri" w:eastAsia="Times New Roman" w:hAnsi="Calibri" w:cs="Times New Roman"/>
          <w:b/>
          <w:color w:val="0070C0"/>
          <w:lang w:val="fr-CA"/>
        </w:rPr>
        <w:t xml:space="preserve"> </w:t>
      </w:r>
      <w:r w:rsidRPr="00A8512B">
        <w:rPr>
          <w:rFonts w:ascii="Calibri" w:eastAsia="Times New Roman" w:hAnsi="Calibri" w:cs="Times New Roman"/>
          <w:b/>
          <w:color w:val="0070C0"/>
          <w:lang w:val="en-US"/>
        </w:rPr>
        <w:t>(SONDER UNE FOIS, CLARIFIER DES RÉPONSES IMPRÉCISES)</w:t>
      </w:r>
    </w:p>
    <w:p w14:paraId="2328D086" w14:textId="77777777" w:rsidR="00A8512B" w:rsidRPr="00A8512B" w:rsidRDefault="00A8512B" w:rsidP="00A8512B">
      <w:pPr>
        <w:spacing w:after="0" w:line="240" w:lineRule="auto"/>
        <w:rPr>
          <w:rFonts w:ascii="Calibri" w:eastAsia="Times New Roman" w:hAnsi="Calibri" w:cs="Times New Roman"/>
          <w:lang w:val="en-US"/>
        </w:rPr>
      </w:pPr>
    </w:p>
    <w:p w14:paraId="6FD471EE"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[OPEN END]</w:t>
      </w:r>
    </w:p>
    <w:p w14:paraId="44239BB7" w14:textId="77777777" w:rsidR="00A8512B" w:rsidRPr="00A8512B" w:rsidRDefault="00A8512B" w:rsidP="00A8512B">
      <w:pPr>
        <w:spacing w:after="0" w:line="240" w:lineRule="auto"/>
        <w:rPr>
          <w:rFonts w:ascii="Calibri" w:eastAsia="Times New Roman" w:hAnsi="Calibri" w:cs="Times New Roman"/>
          <w:lang w:val="en-US"/>
        </w:rPr>
      </w:pPr>
    </w:p>
    <w:p w14:paraId="251996D2" w14:textId="77777777" w:rsidR="00A8512B" w:rsidRPr="00A8512B" w:rsidRDefault="00A8512B" w:rsidP="00A8512B">
      <w:pPr>
        <w:spacing w:after="0" w:line="240" w:lineRule="auto"/>
        <w:ind w:left="1440" w:hanging="1440"/>
        <w:rPr>
          <w:rFonts w:ascii="Calibri" w:eastAsia="Times New Roman" w:hAnsi="Calibri" w:cs="Times New Roman"/>
          <w:b/>
          <w:lang w:val="en-US"/>
        </w:rPr>
      </w:pPr>
      <w:r w:rsidRPr="00A8512B">
        <w:rPr>
          <w:rFonts w:ascii="Calibri" w:eastAsia="Times New Roman" w:hAnsi="Calibri" w:cs="Times New Roman"/>
          <w:lang w:val="en-US"/>
        </w:rPr>
        <w:t>FE2.</w:t>
      </w:r>
      <w:r w:rsidRPr="00A8512B">
        <w:rPr>
          <w:rFonts w:ascii="Calibri" w:eastAsia="Times New Roman" w:hAnsi="Calibri" w:cs="Times New Roman"/>
          <w:lang w:val="en-US"/>
        </w:rPr>
        <w:tab/>
        <w:t xml:space="preserve">Have you seen, read or heard information about proposed pipeline projects through any of the following means? </w:t>
      </w:r>
      <w:r w:rsidRPr="00A8512B">
        <w:rPr>
          <w:rFonts w:ascii="Calibri" w:eastAsia="Times New Roman" w:hAnsi="Calibri" w:cs="Times New Roman"/>
          <w:b/>
          <w:lang w:val="en-US"/>
        </w:rPr>
        <w:t>(READ LIST AND RECORD UP TO 8 ANSWERS THAT APPLY. ‘NONE OF THESE’ SHOULD NOT BE READ, AND IS EXCLUSIVE.)</w:t>
      </w:r>
    </w:p>
    <w:p w14:paraId="61BBB9D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Avez-vous vu, lu ou entendu de l’information au sujet des projets de pipelines par l’un des moyens suivants ? </w:t>
      </w:r>
      <w:r w:rsidRPr="00A8512B">
        <w:rPr>
          <w:rFonts w:ascii="Calibri" w:eastAsia="Times New Roman" w:hAnsi="Calibri" w:cs="Times New Roman"/>
          <w:b/>
          <w:color w:val="0070C0"/>
          <w:lang w:val="fr-CA"/>
        </w:rPr>
        <w:t>(LIRE LA LISTE ET CAPTER JUSQU’À 8 RÉPONSES QUI S’APPLIQUENT. ‘AUCUNE DE CES SOURCES’ NE DEVRAIT PAS ÊTRE LU, ET EST EXCLUSIF)</w:t>
      </w:r>
    </w:p>
    <w:p w14:paraId="79D69A11" w14:textId="77777777" w:rsidR="00A8512B" w:rsidRPr="00A8512B" w:rsidRDefault="00A8512B" w:rsidP="00A8512B">
      <w:pPr>
        <w:spacing w:after="0" w:line="240" w:lineRule="auto"/>
        <w:rPr>
          <w:rFonts w:ascii="Calibri" w:eastAsia="Times New Roman" w:hAnsi="Calibri" w:cs="Times New Roman"/>
          <w:lang w:val="fr-CA"/>
        </w:rPr>
      </w:pPr>
    </w:p>
    <w:p w14:paraId="38E17A42" w14:textId="77777777" w:rsidR="00A8512B" w:rsidRPr="00A8512B" w:rsidRDefault="00A8512B" w:rsidP="00A8512B">
      <w:pPr>
        <w:spacing w:after="0" w:line="240" w:lineRule="auto"/>
        <w:ind w:left="360"/>
        <w:rPr>
          <w:rFonts w:ascii="Calibri" w:eastAsia="Times New Roman" w:hAnsi="Calibri" w:cs="Arial"/>
          <w:b/>
          <w:lang w:val="en-US"/>
        </w:rPr>
      </w:pPr>
      <w:r w:rsidRPr="00A8512B">
        <w:rPr>
          <w:rFonts w:ascii="Calibri" w:eastAsia="Times New Roman" w:hAnsi="Calibri" w:cs="Arial"/>
          <w:b/>
          <w:lang w:val="en-US"/>
        </w:rPr>
        <w:t>[RANDOMIZE; MULTIPUNCH UP TO 8]</w:t>
      </w:r>
    </w:p>
    <w:p w14:paraId="3D1C0806"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Conversations in person or on the phone with friends, family, or co-workers</w:t>
      </w:r>
    </w:p>
    <w:p w14:paraId="776CA40B"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conversations en personne ou par téléphone avec des amis, de la famille ou des collègues</w:t>
      </w:r>
    </w:p>
    <w:p w14:paraId="1DDE4058"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Status updates and personal opinions shared by friends on Facebook</w:t>
      </w:r>
    </w:p>
    <w:p w14:paraId="72573DAB"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Des mises à jour de statut et opinions personnelles partagées par des amis sur Facebook </w:t>
      </w:r>
    </w:p>
    <w:p w14:paraId="17E5B0D3"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Opinions or links shared on Twitter</w:t>
      </w:r>
    </w:p>
    <w:p w14:paraId="61BD511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color w:val="0070C0"/>
          <w:lang w:val="fr-CA"/>
        </w:rPr>
        <w:t>Des opinions ou des liens partagés sur Twitter</w:t>
      </w:r>
    </w:p>
    <w:p w14:paraId="36DDA3C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Stories on online news sites</w:t>
      </w:r>
    </w:p>
    <w:p w14:paraId="6FE18FE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sur des sites web d’actualité</w:t>
      </w:r>
    </w:p>
    <w:p w14:paraId="3B5AF6CC"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US"/>
        </w:rPr>
        <w:t>Video posted on YouTube, social media, or online news sites</w:t>
      </w:r>
    </w:p>
    <w:p w14:paraId="2BBAD47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vidéos diffusées sur YouTube, les médias sociaux ou des sites web d’actualité</w:t>
      </w:r>
    </w:p>
    <w:p w14:paraId="3974AED8"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Print newspaper stories</w:t>
      </w:r>
    </w:p>
    <w:p w14:paraId="4C646C5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articles de journaux imprimés</w:t>
      </w:r>
    </w:p>
    <w:p w14:paraId="439DE1BC"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Radio news stories</w:t>
      </w:r>
    </w:p>
    <w:p w14:paraId="1AE9BABF"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radio</w:t>
      </w:r>
    </w:p>
    <w:p w14:paraId="13ADF5E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TV news stories</w:t>
      </w:r>
    </w:p>
    <w:p w14:paraId="13BE469A"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Des nouvelles à la télé</w:t>
      </w:r>
    </w:p>
    <w:p w14:paraId="05A74C94" w14:textId="77777777" w:rsidR="00A8512B" w:rsidRPr="00A8512B" w:rsidRDefault="00A8512B" w:rsidP="00A8512B">
      <w:pPr>
        <w:spacing w:after="0" w:line="240" w:lineRule="auto"/>
        <w:ind w:left="360"/>
        <w:rPr>
          <w:rFonts w:ascii="Calibri" w:eastAsia="Times New Roman" w:hAnsi="Calibri" w:cs="Times New Roman"/>
          <w:b/>
          <w:lang w:val="en-US"/>
        </w:rPr>
      </w:pPr>
      <w:r w:rsidRPr="00A8512B">
        <w:rPr>
          <w:rFonts w:ascii="Calibri" w:eastAsia="Times New Roman" w:hAnsi="Calibri" w:cs="Times New Roman"/>
          <w:lang w:val="en-US"/>
        </w:rPr>
        <w:lastRenderedPageBreak/>
        <w:t>(DO NOT READ)</w:t>
      </w:r>
      <w:r w:rsidRPr="00A8512B">
        <w:rPr>
          <w:rFonts w:ascii="Calibri" w:eastAsia="Times New Roman" w:hAnsi="Calibri" w:cs="Times New Roman"/>
          <w:b/>
          <w:lang w:val="en-US"/>
        </w:rPr>
        <w:t xml:space="preserve"> </w:t>
      </w:r>
      <w:r w:rsidRPr="00A8512B">
        <w:rPr>
          <w:rFonts w:ascii="Calibri" w:eastAsia="Times New Roman" w:hAnsi="Calibri" w:cs="Times New Roman"/>
          <w:lang w:val="en-US"/>
        </w:rPr>
        <w:t xml:space="preserve">None of these sources </w:t>
      </w:r>
      <w:r w:rsidRPr="00A8512B">
        <w:rPr>
          <w:rFonts w:ascii="Calibri" w:eastAsia="Times New Roman" w:hAnsi="Calibri" w:cs="Times New Roman"/>
          <w:b/>
          <w:lang w:val="en-US"/>
        </w:rPr>
        <w:t>[ANCHOR LAST; MUTUALLY EXCLUSIVE]</w:t>
      </w:r>
    </w:p>
    <w:p w14:paraId="7E3179F1"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(NE PAS LIRE) Aucune de ces sources </w:t>
      </w:r>
      <w:r w:rsidRPr="00A8512B">
        <w:rPr>
          <w:rFonts w:ascii="Calibri" w:eastAsia="Times New Roman" w:hAnsi="Calibri" w:cs="Times New Roman"/>
          <w:b/>
          <w:color w:val="0070C0"/>
          <w:lang w:val="fr-CA"/>
        </w:rPr>
        <w:t>[ANCHOR LAST; MUTUALLY EXCLUSIVE]</w:t>
      </w:r>
    </w:p>
    <w:p w14:paraId="4B200AE3" w14:textId="77777777" w:rsidR="00A8512B" w:rsidRPr="00A8512B" w:rsidRDefault="00A8512B" w:rsidP="00A8512B">
      <w:pPr>
        <w:spacing w:after="0" w:line="240" w:lineRule="auto"/>
        <w:rPr>
          <w:rFonts w:ascii="Calibri" w:eastAsia="Times New Roman" w:hAnsi="Calibri" w:cs="Times New Roman"/>
          <w:lang w:val="fr-CA"/>
        </w:rPr>
      </w:pPr>
    </w:p>
    <w:p w14:paraId="274E7584" w14:textId="77777777" w:rsidR="00A8512B" w:rsidRPr="00A8512B" w:rsidRDefault="00A8512B" w:rsidP="00A8512B">
      <w:pPr>
        <w:spacing w:after="0" w:line="240" w:lineRule="auto"/>
        <w:rPr>
          <w:rFonts w:ascii="Calibri" w:eastAsia="Times New Roman" w:hAnsi="Calibri" w:cs="Arial"/>
          <w:b/>
          <w:lang w:val="en-US"/>
        </w:rPr>
      </w:pPr>
      <w:r w:rsidRPr="00A8512B">
        <w:rPr>
          <w:rFonts w:ascii="Calibri" w:eastAsia="Times New Roman" w:hAnsi="Calibri" w:cs="Arial"/>
          <w:b/>
          <w:lang w:val="en-US"/>
        </w:rPr>
        <w:t>AFFORDABLE HOUSING</w:t>
      </w:r>
    </w:p>
    <w:p w14:paraId="07FF14A2" w14:textId="77777777" w:rsidR="00A8512B" w:rsidRPr="00A8512B" w:rsidRDefault="00A8512B" w:rsidP="00A8512B">
      <w:pPr>
        <w:spacing w:after="0" w:line="240" w:lineRule="auto"/>
        <w:rPr>
          <w:rFonts w:ascii="Arial" w:eastAsia="Times New Roman" w:hAnsi="Arial" w:cs="Times New Roman"/>
          <w:sz w:val="20"/>
          <w:szCs w:val="20"/>
          <w:lang w:val="en-US"/>
        </w:rPr>
      </w:pPr>
    </w:p>
    <w:p w14:paraId="5FC74FDC"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US"/>
        </w:rPr>
        <w:t>[ASK AH1 TO 50% OF THE TOTAL SURVEY SAMPLE EACH WEEK. ASK AH2 TO THE OTHER 50% OF THE TOTAL SURVEY SAMPLE EACH WEEK; PROGRAMMED ROTATION]</w:t>
      </w:r>
    </w:p>
    <w:p w14:paraId="7C4F8FEC" w14:textId="77777777" w:rsidR="00A8512B" w:rsidRPr="00A8512B" w:rsidRDefault="00A8512B" w:rsidP="00A8512B">
      <w:pPr>
        <w:spacing w:after="0" w:line="240" w:lineRule="auto"/>
        <w:rPr>
          <w:rFonts w:ascii="Calibri" w:eastAsia="Times New Roman" w:hAnsi="Calibri" w:cs="Times New Roman"/>
          <w:lang w:val="en-US"/>
        </w:rPr>
      </w:pPr>
    </w:p>
    <w:p w14:paraId="13514B3F"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AH1.</w:t>
      </w:r>
      <w:r w:rsidRPr="00A8512B">
        <w:rPr>
          <w:rFonts w:ascii="Calibri" w:eastAsia="Times New Roman" w:hAnsi="Calibri" w:cs="Times New Roman"/>
          <w:lang w:val="en-US"/>
        </w:rPr>
        <w:tab/>
        <w:t xml:space="preserve">When it comes to how the federal government addresses the issue of affordable housing, which of the following strategies do you believe they should take? </w:t>
      </w:r>
      <w:r w:rsidRPr="00A8512B">
        <w:rPr>
          <w:rFonts w:ascii="Calibri" w:eastAsia="Times New Roman" w:hAnsi="Calibri" w:cs="Times New Roman"/>
          <w:lang w:val="fr-CA"/>
        </w:rPr>
        <w:t>(READ LIST)</w:t>
      </w:r>
    </w:p>
    <w:p w14:paraId="30C062C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laquelle des stratégies suivantes pensez-vous qu’il devrait adopter ? </w:t>
      </w:r>
      <w:r w:rsidRPr="00A8512B">
        <w:rPr>
          <w:rFonts w:ascii="Calibri" w:eastAsia="Times New Roman" w:hAnsi="Calibri" w:cs="Times New Roman"/>
          <w:color w:val="0070C0"/>
          <w:lang w:val="en-US"/>
        </w:rPr>
        <w:t>(LIRE LES CHOIX DE RÉPONSE)</w:t>
      </w:r>
    </w:p>
    <w:p w14:paraId="5F99B97D"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276DEAC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3ED452C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Canadians to help them pay for housing</w:t>
      </w:r>
    </w:p>
    <w:p w14:paraId="72791DA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Offrir des subventions aux Canadiens à faible revenu pour les aider à payer le logement</w:t>
      </w:r>
    </w:p>
    <w:p w14:paraId="2B7426DA"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Provide funding to build more </w:t>
      </w:r>
      <w:proofErr w:type="gramStart"/>
      <w:r w:rsidRPr="00A8512B">
        <w:rPr>
          <w:rFonts w:ascii="Calibri" w:eastAsia="Times New Roman" w:hAnsi="Calibri" w:cs="Times New Roman"/>
          <w:lang w:val="en-US"/>
        </w:rPr>
        <w:t>low income</w:t>
      </w:r>
      <w:proofErr w:type="gramEnd"/>
      <w:r w:rsidRPr="00A8512B">
        <w:rPr>
          <w:rFonts w:ascii="Calibri" w:eastAsia="Times New Roman" w:hAnsi="Calibri" w:cs="Times New Roman"/>
          <w:lang w:val="en-US"/>
        </w:rPr>
        <w:t xml:space="preserve"> housing</w:t>
      </w:r>
    </w:p>
    <w:p w14:paraId="22034B3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Donner du financement pour la construction d’un plus grand nombre de logements abordables</w:t>
      </w:r>
    </w:p>
    <w:p w14:paraId="736A5F63"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52DA5F4F" w14:textId="77777777" w:rsidR="00A8512B" w:rsidRPr="00A8512B" w:rsidRDefault="00A8512B" w:rsidP="00A8512B">
      <w:pPr>
        <w:spacing w:after="0" w:line="240" w:lineRule="auto"/>
        <w:ind w:left="1440"/>
        <w:rPr>
          <w:rFonts w:ascii="Calibri" w:eastAsia="Times New Roman" w:hAnsi="Calibri" w:cs="Times New Roman"/>
          <w:b/>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1E874DC4" w14:textId="77777777" w:rsidR="00A8512B" w:rsidRPr="00A8512B" w:rsidRDefault="00A8512B" w:rsidP="00A8512B">
      <w:pPr>
        <w:spacing w:after="0" w:line="240" w:lineRule="auto"/>
        <w:ind w:left="1440"/>
        <w:rPr>
          <w:rFonts w:ascii="Calibri" w:eastAsia="Times New Roman" w:hAnsi="Calibri" w:cs="Times New Roman"/>
          <w:lang w:val="fr-CA"/>
        </w:rPr>
      </w:pPr>
    </w:p>
    <w:p w14:paraId="47BF198A" w14:textId="77777777" w:rsidR="00A8512B" w:rsidRPr="00A8512B" w:rsidRDefault="00A8512B" w:rsidP="00A8512B">
      <w:pPr>
        <w:spacing w:after="0" w:line="240" w:lineRule="auto"/>
        <w:rPr>
          <w:rFonts w:ascii="Calibri" w:eastAsia="Times New Roman" w:hAnsi="Calibri" w:cs="Times New Roman"/>
          <w:lang w:val="fr-CA"/>
        </w:rPr>
      </w:pPr>
    </w:p>
    <w:p w14:paraId="0943ABF6"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US"/>
        </w:rPr>
        <w:t>AH2.</w:t>
      </w:r>
      <w:r w:rsidRPr="00A8512B">
        <w:rPr>
          <w:rFonts w:ascii="Calibri" w:eastAsia="Times New Roman" w:hAnsi="Calibri" w:cs="Times New Roman"/>
          <w:lang w:val="en-US"/>
        </w:rPr>
        <w:tab/>
        <w:t xml:space="preserve">When it comes to how the federal government addresses the issue of affordable housing for seniors, which of the following strategies do you believe they should take? </w:t>
      </w:r>
      <w:r w:rsidRPr="00A8512B">
        <w:rPr>
          <w:rFonts w:ascii="Calibri" w:eastAsia="Times New Roman" w:hAnsi="Calibri" w:cs="Times New Roman"/>
          <w:lang w:val="fr-CA"/>
        </w:rPr>
        <w:t>(READ LIST)</w:t>
      </w:r>
    </w:p>
    <w:p w14:paraId="0428B445"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color w:val="0070C0"/>
          <w:lang w:val="fr-CA"/>
        </w:rPr>
        <w:t xml:space="preserve">Lorsque vous songez à l’approche du gouvernement fédéral sur la question du logement abordable pour les aînés, laquelle des stratégies suivantes pensez-vous qu’il devrait adopter ? </w:t>
      </w:r>
      <w:r w:rsidRPr="00A8512B">
        <w:rPr>
          <w:rFonts w:ascii="Calibri" w:eastAsia="Times New Roman" w:hAnsi="Calibri" w:cs="Times New Roman"/>
          <w:color w:val="0070C0"/>
          <w:lang w:val="en-US"/>
        </w:rPr>
        <w:t>(LIRE LES CHOIX DE RÉPONSE)</w:t>
      </w:r>
    </w:p>
    <w:p w14:paraId="28985B83" w14:textId="77777777" w:rsidR="00A8512B" w:rsidRPr="00A8512B" w:rsidRDefault="00A8512B" w:rsidP="00A8512B">
      <w:pPr>
        <w:spacing w:after="0" w:line="240" w:lineRule="auto"/>
        <w:ind w:left="1440" w:hanging="1440"/>
        <w:rPr>
          <w:rFonts w:ascii="Calibri" w:eastAsia="Times New Roman" w:hAnsi="Calibri" w:cs="Times New Roman"/>
          <w:lang w:val="en-US"/>
        </w:rPr>
      </w:pPr>
    </w:p>
    <w:p w14:paraId="77FB7D0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b/>
          <w:lang w:val="en-US"/>
        </w:rPr>
        <w:t>[ROTATE FIRST TWO]</w:t>
      </w:r>
    </w:p>
    <w:p w14:paraId="05F7E6C9"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Provide income subsidies to low-income seniors to help them pay for housing</w:t>
      </w:r>
    </w:p>
    <w:p w14:paraId="125D68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Offrir des subventions aux aînés à faible revenu pour les aider à payer le logement</w:t>
      </w:r>
    </w:p>
    <w:p w14:paraId="248DAB53"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 xml:space="preserve">Provide funding to build more </w:t>
      </w:r>
      <w:proofErr w:type="gramStart"/>
      <w:r w:rsidRPr="00A8512B">
        <w:rPr>
          <w:rFonts w:ascii="Calibri" w:eastAsia="Times New Roman" w:hAnsi="Calibri" w:cs="Times New Roman"/>
          <w:lang w:val="en-US"/>
        </w:rPr>
        <w:t>low income</w:t>
      </w:r>
      <w:proofErr w:type="gramEnd"/>
      <w:r w:rsidRPr="00A8512B">
        <w:rPr>
          <w:rFonts w:ascii="Calibri" w:eastAsia="Times New Roman" w:hAnsi="Calibri" w:cs="Times New Roman"/>
          <w:lang w:val="en-US"/>
        </w:rPr>
        <w:t xml:space="preserve"> seniors housing</w:t>
      </w:r>
    </w:p>
    <w:p w14:paraId="69F2675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Donner du financement pour la construction d’un plus grand nombre de logements abordables pour les aînés</w:t>
      </w:r>
    </w:p>
    <w:p w14:paraId="13736CCB" w14:textId="77777777" w:rsidR="00A8512B" w:rsidRPr="00A8512B" w:rsidRDefault="00A8512B" w:rsidP="00A8512B">
      <w:pPr>
        <w:spacing w:after="0" w:line="240" w:lineRule="auto"/>
        <w:ind w:left="1440"/>
        <w:rPr>
          <w:rFonts w:ascii="Calibri" w:eastAsia="Times New Roman" w:hAnsi="Calibri" w:cs="Times New Roman"/>
          <w:b/>
          <w:lang w:val="en-US"/>
        </w:rPr>
      </w:pPr>
      <w:r w:rsidRPr="00A8512B">
        <w:rPr>
          <w:rFonts w:ascii="Calibri" w:eastAsia="Times New Roman" w:hAnsi="Calibri" w:cs="Times New Roman"/>
          <w:lang w:val="en-US"/>
        </w:rPr>
        <w:t xml:space="preserve">The government should not do anything more than it currently does </w:t>
      </w:r>
      <w:r w:rsidRPr="00A8512B">
        <w:rPr>
          <w:rFonts w:ascii="Calibri" w:eastAsia="Times New Roman" w:hAnsi="Calibri" w:cs="Times New Roman"/>
          <w:b/>
          <w:lang w:val="en-US"/>
        </w:rPr>
        <w:t>[ANCHOR LAST]</w:t>
      </w:r>
    </w:p>
    <w:p w14:paraId="4E2168B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Le gouvernement ne devrait pas en faire plus que ce qu’il fait actuellement </w:t>
      </w:r>
      <w:r w:rsidRPr="00A8512B">
        <w:rPr>
          <w:rFonts w:ascii="Calibri" w:eastAsia="Times New Roman" w:hAnsi="Calibri" w:cs="Times New Roman"/>
          <w:b/>
          <w:color w:val="0070C0"/>
          <w:lang w:val="fr-CA"/>
        </w:rPr>
        <w:t>[ANCHOR LAST]</w:t>
      </w:r>
    </w:p>
    <w:p w14:paraId="72BAD419" w14:textId="77777777" w:rsidR="00A8512B" w:rsidRPr="00A8512B" w:rsidRDefault="00A8512B" w:rsidP="00A8512B">
      <w:pPr>
        <w:spacing w:after="0" w:line="240" w:lineRule="auto"/>
        <w:rPr>
          <w:rFonts w:ascii="Calibri" w:eastAsia="Times New Roman" w:hAnsi="Calibri" w:cs="Arial"/>
          <w:b/>
          <w:lang w:val="fr-CA"/>
        </w:rPr>
      </w:pPr>
    </w:p>
    <w:p w14:paraId="0467B5F3" w14:textId="77777777" w:rsidR="00A8512B" w:rsidRPr="00A8512B" w:rsidRDefault="00A8512B" w:rsidP="00A8512B">
      <w:pPr>
        <w:spacing w:after="0" w:line="240" w:lineRule="auto"/>
        <w:rPr>
          <w:rFonts w:ascii="Calibri" w:eastAsia="Times New Roman" w:hAnsi="Calibri" w:cs="Times New Roman"/>
          <w:lang w:val="fr-CA"/>
        </w:rPr>
      </w:pPr>
    </w:p>
    <w:p w14:paraId="19BBF04A"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[HEALTHCARE]</w:t>
      </w:r>
    </w:p>
    <w:p w14:paraId="59FE0586" w14:textId="77777777" w:rsidR="00A8512B" w:rsidRPr="00A8512B" w:rsidRDefault="00A8512B" w:rsidP="00A8512B">
      <w:pPr>
        <w:spacing w:after="0" w:line="240" w:lineRule="auto"/>
        <w:contextualSpacing/>
        <w:rPr>
          <w:rFonts w:ascii="Calibri" w:eastAsia="Times New Roman" w:hAnsi="Calibri" w:cs="Times New Roman"/>
          <w:lang w:val="en-US"/>
        </w:rPr>
      </w:pPr>
    </w:p>
    <w:p w14:paraId="0126B9D4" w14:textId="77777777" w:rsidR="00A8512B" w:rsidRPr="00A8512B" w:rsidRDefault="00A8512B" w:rsidP="00A8512B">
      <w:pPr>
        <w:spacing w:after="0" w:line="240" w:lineRule="auto"/>
        <w:contextualSpacing/>
        <w:rPr>
          <w:rFonts w:ascii="Calibri" w:eastAsia="Times New Roman" w:hAnsi="Calibri" w:cs="Times New Roman"/>
          <w:b/>
          <w:lang w:val="en-US"/>
        </w:rPr>
      </w:pPr>
      <w:r w:rsidRPr="00A8512B">
        <w:rPr>
          <w:rFonts w:ascii="Calibri" w:eastAsia="Times New Roman" w:hAnsi="Calibri" w:cs="Times New Roman"/>
          <w:b/>
          <w:lang w:val="en-US"/>
        </w:rPr>
        <w:t>[ASK H1A TO 50% OF SAMPLE AND H1B TO OTHER 50% OF THE TOTAL SURVEY SAMPLE EACH WEEK; LINKED TO QUOTA; RANDOMIZE]</w:t>
      </w:r>
    </w:p>
    <w:p w14:paraId="45B3ACD1" w14:textId="77777777" w:rsidR="00A8512B" w:rsidRPr="00A8512B" w:rsidRDefault="00A8512B" w:rsidP="00A8512B">
      <w:pPr>
        <w:spacing w:after="0" w:line="240" w:lineRule="auto"/>
        <w:contextualSpacing/>
        <w:rPr>
          <w:rFonts w:ascii="Calibri" w:eastAsia="Times New Roman" w:hAnsi="Calibri" w:cs="Times New Roman"/>
          <w:lang w:val="en-US"/>
        </w:rPr>
      </w:pPr>
    </w:p>
    <w:p w14:paraId="18F9AD9D"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lastRenderedPageBreak/>
        <w:t>H1a.</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D861D4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5D1D0973" w14:textId="77777777" w:rsidR="00A8512B" w:rsidRPr="00A8512B" w:rsidRDefault="00A8512B" w:rsidP="00A8512B">
      <w:pPr>
        <w:spacing w:after="0" w:line="240" w:lineRule="auto"/>
        <w:rPr>
          <w:rFonts w:ascii="Calibri" w:eastAsia="Times New Roman" w:hAnsi="Calibri" w:cs="Times New Roman"/>
          <w:lang w:val="fr-CA"/>
        </w:rPr>
      </w:pPr>
    </w:p>
    <w:p w14:paraId="3E005B84"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home care</w:t>
      </w:r>
    </w:p>
    <w:p w14:paraId="2EC3AF85"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la qualité des soins à domicile</w:t>
      </w:r>
    </w:p>
    <w:p w14:paraId="24314F9E"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mental health</w:t>
      </w:r>
    </w:p>
    <w:p w14:paraId="12C8331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Offrir de meilleurs soins pour la santé mentale</w:t>
      </w:r>
    </w:p>
    <w:p w14:paraId="255DF41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Bringing more innovation to the healthcare system</w:t>
      </w:r>
    </w:p>
    <w:p w14:paraId="206B042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Apporter plus d’innovation dans le système de santé</w:t>
      </w:r>
    </w:p>
    <w:p w14:paraId="448B4387"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w:t>
      </w:r>
    </w:p>
    <w:p w14:paraId="2DAA7972"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(D). Réduire le coût des médicaments prescrits</w:t>
      </w:r>
    </w:p>
    <w:p w14:paraId="0001D7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Increasing the use of electronic and online health records by medical professionals and family doctors</w:t>
      </w:r>
    </w:p>
    <w:p w14:paraId="61AFF98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 Accroître l’utilisation des dossiers médicaux électroniques et en ligne par les professionnels de la santé et par les médecins de famille</w:t>
      </w:r>
    </w:p>
    <w:p w14:paraId="37049BB8"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healthcare for First Nations people living on reserve</w:t>
      </w:r>
    </w:p>
    <w:p w14:paraId="46D6A3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(F.) Améliorer la qualité des soins de santé pour les Premières Nations vivant dans les réserves</w:t>
      </w:r>
    </w:p>
    <w:p w14:paraId="3358E35F" w14:textId="77777777" w:rsidR="00A8512B" w:rsidRPr="00A8512B" w:rsidRDefault="00A8512B" w:rsidP="00A8512B">
      <w:pPr>
        <w:numPr>
          <w:ilvl w:val="0"/>
          <w:numId w:val="45"/>
        </w:numPr>
        <w:spacing w:after="0" w:line="240" w:lineRule="auto"/>
        <w:contextualSpacing/>
        <w:rPr>
          <w:rFonts w:ascii="Calibri" w:eastAsia="Times New Roman" w:hAnsi="Calibri" w:cs="Times New Roman"/>
          <w:lang w:val="en-US"/>
        </w:rPr>
      </w:pPr>
      <w:r w:rsidRPr="00A8512B">
        <w:rPr>
          <w:rFonts w:ascii="Calibri" w:eastAsia="Times New Roman" w:hAnsi="Calibri" w:cs="Times New Roman"/>
          <w:lang w:val="en-US"/>
        </w:rPr>
        <w:t>Providing better treatment for addiction</w:t>
      </w:r>
    </w:p>
    <w:p w14:paraId="7417930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(G.) Offrir de meilleurs traitements pour les addictions</w:t>
      </w:r>
    </w:p>
    <w:p w14:paraId="4770FD8A" w14:textId="77777777" w:rsidR="00A8512B" w:rsidRPr="00A8512B" w:rsidRDefault="00A8512B" w:rsidP="00A8512B">
      <w:pPr>
        <w:spacing w:after="0" w:line="240" w:lineRule="auto"/>
        <w:rPr>
          <w:rFonts w:ascii="Calibri" w:eastAsia="Times New Roman" w:hAnsi="Calibri" w:cs="Times New Roman"/>
          <w:b/>
          <w:lang w:val="fr-CA"/>
        </w:rPr>
      </w:pPr>
    </w:p>
    <w:p w14:paraId="54BB6A61" w14:textId="77777777" w:rsidR="00A8512B" w:rsidRPr="00A8512B" w:rsidRDefault="00A8512B" w:rsidP="00A8512B">
      <w:pPr>
        <w:spacing w:after="0" w:line="240" w:lineRule="auto"/>
        <w:ind w:left="1440" w:hanging="1440"/>
        <w:contextualSpacing/>
        <w:rPr>
          <w:rFonts w:ascii="Calibri" w:eastAsia="Times New Roman" w:hAnsi="Calibri" w:cs="Times New Roman"/>
          <w:lang w:val="en-US"/>
        </w:rPr>
      </w:pPr>
      <w:r w:rsidRPr="00A8512B">
        <w:rPr>
          <w:rFonts w:ascii="Calibri" w:eastAsia="Times New Roman" w:hAnsi="Calibri" w:cs="Times New Roman"/>
          <w:lang w:val="en-US"/>
        </w:rPr>
        <w:t>H1b.</w:t>
      </w:r>
      <w:r w:rsidRPr="00A8512B">
        <w:rPr>
          <w:rFonts w:ascii="Calibri" w:eastAsia="Times New Roman" w:hAnsi="Calibri" w:cs="Times New Roman"/>
          <w:lang w:val="en-US"/>
        </w:rPr>
        <w:tab/>
        <w:t>How important, if at all, is it for the Government of Canada to act on each of the following healthcare priorities? Please rate each on a scale of 1 to 10, where 1 is ‘not at all important’ and 10 is ‘extremely important’:</w:t>
      </w:r>
    </w:p>
    <w:p w14:paraId="34ECDD8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Dans quelle mesure est-il important pour le Gouvernement du Canada, le cas échéant, d’agir sur chacune des priorités suivantes relatives à la santé ? Utilisez une échelle de 1 à 10, où 1 signifie que ce n’est « pas du tout important » et 10, « extrêmement important ».</w:t>
      </w:r>
    </w:p>
    <w:p w14:paraId="7DFAAEFF" w14:textId="77777777" w:rsidR="00A8512B" w:rsidRPr="00A8512B" w:rsidRDefault="00A8512B" w:rsidP="00A8512B">
      <w:pPr>
        <w:spacing w:after="0" w:line="240" w:lineRule="auto"/>
        <w:rPr>
          <w:rFonts w:ascii="Calibri" w:eastAsia="Times New Roman" w:hAnsi="Calibri" w:cs="Times New Roman"/>
          <w:lang w:val="fr-CA"/>
        </w:rPr>
      </w:pPr>
    </w:p>
    <w:p w14:paraId="1518669F"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Improving the quality of seniors’ care</w:t>
      </w:r>
    </w:p>
    <w:p w14:paraId="6425B082"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 Améliorer les soins de santé pour les aînés</w:t>
      </w:r>
    </w:p>
    <w:p w14:paraId="14F167C3"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Shortening waiting lists for psychologists</w:t>
      </w:r>
    </w:p>
    <w:p w14:paraId="0C2652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(B.) Réduire les listes d’attente pour les psychologues</w:t>
      </w:r>
    </w:p>
    <w:p w14:paraId="3549D79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Using the latest technology in the healthcare system</w:t>
      </w:r>
    </w:p>
    <w:p w14:paraId="6CE0EAD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 Utiliser les technologies les plus récentes dans le système de santé</w:t>
      </w:r>
    </w:p>
    <w:p w14:paraId="0B9D0C6D"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Lowering the cost of prescription drugs for low income Canadians</w:t>
      </w:r>
    </w:p>
    <w:p w14:paraId="22F2639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(D.) Réduire le coût des médicaments prescrits pour les Canadiens ayant un faible revenu</w:t>
      </w:r>
    </w:p>
    <w:p w14:paraId="47E2DE29"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Providing Canadians with more access to their own health records via online portals</w:t>
      </w:r>
    </w:p>
    <w:p w14:paraId="6571A9FA"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(E.) Offrir aux Canadiens un plus grand accès à leurs dossiers médicaux au travers de portails en ligne</w:t>
      </w:r>
    </w:p>
    <w:p w14:paraId="5492C8EA"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that First Nations people living on reserve have access to the same quality of healthcare as the rest of Canada</w:t>
      </w:r>
    </w:p>
    <w:p w14:paraId="1E32A4D5"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(F.) Garantir aux Premières Nations vivant dans les réserves un accès à la même qualité de soins de santé que le reste du Canada</w:t>
      </w:r>
    </w:p>
    <w:p w14:paraId="17EA4178" w14:textId="77777777" w:rsidR="00A8512B" w:rsidRPr="00A8512B" w:rsidRDefault="00A8512B" w:rsidP="00A8512B">
      <w:pPr>
        <w:numPr>
          <w:ilvl w:val="0"/>
          <w:numId w:val="46"/>
        </w:numPr>
        <w:spacing w:after="0" w:line="240" w:lineRule="auto"/>
        <w:ind w:left="1800"/>
        <w:contextualSpacing/>
        <w:rPr>
          <w:rFonts w:ascii="Calibri" w:eastAsia="Times New Roman" w:hAnsi="Calibri" w:cs="Times New Roman"/>
          <w:lang w:val="en-US"/>
        </w:rPr>
      </w:pPr>
      <w:r w:rsidRPr="00A8512B">
        <w:rPr>
          <w:rFonts w:ascii="Calibri" w:eastAsia="Times New Roman" w:hAnsi="Calibri" w:cs="Times New Roman"/>
          <w:lang w:val="en-US"/>
        </w:rPr>
        <w:t>Ensuring access to harm-reduction services for people who use drugs, such as safe injection sites and needle exchanges</w:t>
      </w:r>
    </w:p>
    <w:p w14:paraId="10DE5404" w14:textId="77777777" w:rsidR="00A8512B" w:rsidRPr="00A8512B" w:rsidRDefault="00A8512B" w:rsidP="00A8512B">
      <w:pPr>
        <w:spacing w:after="0" w:line="240" w:lineRule="auto"/>
        <w:ind w:left="1800" w:hanging="360"/>
        <w:rPr>
          <w:rFonts w:ascii="Calibri" w:eastAsia="Times New Roman" w:hAnsi="Calibri" w:cs="Times New Roman"/>
          <w:color w:val="0070C0"/>
          <w:lang w:val="fr-CA"/>
        </w:rPr>
      </w:pPr>
      <w:r w:rsidRPr="00A8512B">
        <w:rPr>
          <w:rFonts w:ascii="Calibri" w:eastAsia="Times New Roman" w:hAnsi="Calibri" w:cs="Times New Roman"/>
          <w:color w:val="0070C0"/>
          <w:lang w:val="fr-CA"/>
        </w:rPr>
        <w:t>(G.) Garantir un accès aux services de réduction des risques pour les consommateurs de drogues, tels que des lieux d’injection sûrs ainsi que des services d’échange de seringue</w:t>
      </w:r>
    </w:p>
    <w:p w14:paraId="3C49D281" w14:textId="77777777" w:rsidR="00A8512B" w:rsidRPr="00A8512B" w:rsidRDefault="00A8512B" w:rsidP="00A8512B">
      <w:pPr>
        <w:spacing w:after="0" w:line="240" w:lineRule="auto"/>
        <w:rPr>
          <w:rFonts w:ascii="Calibri" w:eastAsia="Times New Roman" w:hAnsi="Calibri" w:cs="Times New Roman"/>
          <w:b/>
          <w:lang w:val="fr-CA"/>
        </w:rPr>
      </w:pPr>
    </w:p>
    <w:p w14:paraId="771D696A" w14:textId="77777777" w:rsidR="00A8512B" w:rsidRPr="00A8512B" w:rsidRDefault="00A8512B" w:rsidP="00A8512B">
      <w:pPr>
        <w:spacing w:after="0" w:line="240" w:lineRule="auto"/>
        <w:rPr>
          <w:rFonts w:ascii="Calibri" w:eastAsia="Times New Roman" w:hAnsi="Calibri" w:cs="Times New Roman"/>
          <w:b/>
          <w:lang w:val="fr-CA"/>
        </w:rPr>
      </w:pPr>
    </w:p>
    <w:p w14:paraId="3E61FD72" w14:textId="77777777" w:rsidR="00A8512B" w:rsidRPr="00A8512B" w:rsidRDefault="00A8512B" w:rsidP="00A8512B">
      <w:pPr>
        <w:spacing w:after="0" w:line="240" w:lineRule="auto"/>
        <w:rPr>
          <w:rFonts w:ascii="Calibri" w:eastAsia="Times New Roman" w:hAnsi="Calibri" w:cs="Times New Roman"/>
          <w:b/>
          <w:lang w:val="en-US"/>
        </w:rPr>
      </w:pPr>
      <w:r w:rsidRPr="00A8512B">
        <w:rPr>
          <w:rFonts w:ascii="Calibri" w:eastAsia="Times New Roman" w:hAnsi="Calibri" w:cs="Times New Roman"/>
          <w:b/>
          <w:lang w:val="en-CA"/>
        </w:rPr>
        <w:t>[DEMOGRAPHICS]</w:t>
      </w:r>
    </w:p>
    <w:p w14:paraId="5044D4A8" w14:textId="77777777" w:rsidR="00A8512B" w:rsidRPr="00A8512B" w:rsidRDefault="00A8512B" w:rsidP="00A8512B">
      <w:pPr>
        <w:spacing w:after="0" w:line="240" w:lineRule="auto"/>
        <w:ind w:left="360"/>
        <w:rPr>
          <w:rFonts w:ascii="Calibri" w:eastAsia="Times New Roman" w:hAnsi="Calibri" w:cs="Times New Roman"/>
          <w:lang w:val="en-CA"/>
        </w:rPr>
      </w:pPr>
    </w:p>
    <w:p w14:paraId="7B9F0D7D"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To finish, I'd like to ask you some questions for statistical purposes only.  Please be assured that your answers will remain completely confidential.</w:t>
      </w:r>
    </w:p>
    <w:p w14:paraId="1FD57A29" w14:textId="77777777" w:rsidR="00A8512B" w:rsidRPr="00A8512B" w:rsidRDefault="00A8512B" w:rsidP="00A8512B">
      <w:pPr>
        <w:spacing w:after="0" w:line="240" w:lineRule="auto"/>
        <w:rPr>
          <w:rFonts w:ascii="Calibri" w:eastAsia="Times New Roman" w:hAnsi="Calibri" w:cs="Times New Roman"/>
          <w:color w:val="0070C0"/>
          <w:lang w:val="fr-CA"/>
        </w:rPr>
      </w:pPr>
      <w:r w:rsidRPr="00A8512B">
        <w:rPr>
          <w:rFonts w:ascii="Calibri" w:eastAsia="Times New Roman" w:hAnsi="Calibri" w:cs="Times New Roman"/>
          <w:color w:val="0070C0"/>
          <w:lang w:val="fr-CA"/>
        </w:rPr>
        <w:t>En terminant, j’aimerais obtenir quelques renseignements à des fins de statistiques. Soyez assuré que vos réponses demeureront strictement confidentielles.</w:t>
      </w:r>
    </w:p>
    <w:p w14:paraId="5BBC3336" w14:textId="77777777" w:rsidR="00A8512B" w:rsidRPr="00A8512B" w:rsidRDefault="00A8512B" w:rsidP="00A8512B">
      <w:pPr>
        <w:spacing w:after="0" w:line="240" w:lineRule="auto"/>
        <w:ind w:left="360"/>
        <w:rPr>
          <w:rFonts w:ascii="Calibri" w:eastAsia="Times New Roman" w:hAnsi="Calibri" w:cs="Times New Roman"/>
          <w:lang w:val="fr-CA"/>
        </w:rPr>
      </w:pPr>
    </w:p>
    <w:p w14:paraId="5E0580EC" w14:textId="77777777" w:rsidR="00A8512B" w:rsidRPr="00A8512B" w:rsidRDefault="00A8512B" w:rsidP="00A8512B">
      <w:pPr>
        <w:spacing w:after="0" w:line="240" w:lineRule="auto"/>
        <w:ind w:left="360"/>
        <w:rPr>
          <w:rFonts w:ascii="Calibri" w:eastAsia="Times New Roman" w:hAnsi="Calibri" w:cs="Times New Roman"/>
          <w:lang w:val="fr-CA"/>
        </w:rPr>
      </w:pPr>
      <w:r w:rsidRPr="0018088D">
        <w:rPr>
          <w:rFonts w:ascii="Calibri" w:eastAsia="Times New Roman" w:hAnsi="Calibri" w:cs="Times New Roman"/>
        </w:rPr>
        <w:t>D1.</w:t>
      </w:r>
      <w:r w:rsidRPr="0018088D">
        <w:rPr>
          <w:rFonts w:ascii="Calibri" w:eastAsia="Times New Roman" w:hAnsi="Calibri" w:cs="Times New Roman"/>
        </w:rPr>
        <w:tab/>
      </w:r>
      <w:r w:rsidRPr="0018088D">
        <w:rPr>
          <w:rFonts w:ascii="Calibri" w:eastAsia="Times New Roman" w:hAnsi="Calibri" w:cs="Times New Roman"/>
        </w:rPr>
        <w:tab/>
        <w:t xml:space="preserve">In what year were you </w:t>
      </w:r>
      <w:proofErr w:type="gramStart"/>
      <w:r w:rsidRPr="0018088D">
        <w:rPr>
          <w:rFonts w:ascii="Calibri" w:eastAsia="Times New Roman" w:hAnsi="Calibri" w:cs="Times New Roman"/>
        </w:rPr>
        <w:t>born?</w:t>
      </w:r>
      <w:proofErr w:type="gramEnd"/>
      <w:r w:rsidRPr="0018088D">
        <w:rPr>
          <w:rFonts w:ascii="Calibri" w:eastAsia="Times New Roman" w:hAnsi="Calibri" w:cs="Times New Roman"/>
        </w:rPr>
        <w:t xml:space="preserve"> </w:t>
      </w:r>
      <w:r w:rsidRPr="00A8512B">
        <w:rPr>
          <w:rFonts w:ascii="Calibri" w:eastAsia="Times New Roman" w:hAnsi="Calibri" w:cs="Times New Roman"/>
          <w:lang w:val="fr-CA"/>
        </w:rPr>
        <w:t xml:space="preserve">(RECORD YEAR) </w:t>
      </w:r>
    </w:p>
    <w:p w14:paraId="142FC391" w14:textId="77777777" w:rsidR="00A8512B" w:rsidRPr="00A8512B" w:rsidRDefault="00A8512B" w:rsidP="00A8512B">
      <w:pPr>
        <w:spacing w:after="0" w:line="240" w:lineRule="auto"/>
        <w:ind w:left="1080" w:firstLine="36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Quelle est votre année de naissance ? </w:t>
      </w:r>
      <w:r w:rsidRPr="00A8512B">
        <w:rPr>
          <w:rFonts w:ascii="Calibri" w:eastAsia="Times New Roman" w:hAnsi="Calibri" w:cs="Times New Roman"/>
          <w:color w:val="0070C0"/>
          <w:lang w:val="en-CA"/>
        </w:rPr>
        <w:t>(ENREGISTRER L’ANNÉE)</w:t>
      </w:r>
    </w:p>
    <w:p w14:paraId="076E3F63" w14:textId="77777777" w:rsidR="00A8512B" w:rsidRPr="00A8512B" w:rsidRDefault="00A8512B" w:rsidP="00A8512B">
      <w:pPr>
        <w:spacing w:after="0" w:line="240" w:lineRule="auto"/>
        <w:ind w:left="360"/>
        <w:rPr>
          <w:rFonts w:ascii="Calibri" w:eastAsia="Times New Roman" w:hAnsi="Calibri" w:cs="Times New Roman"/>
          <w:lang w:val="en-CA"/>
        </w:rPr>
      </w:pPr>
    </w:p>
    <w:p w14:paraId="2B8264CD"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[1900-2016]</w:t>
      </w:r>
    </w:p>
    <w:p w14:paraId="4461C9EA" w14:textId="77777777" w:rsidR="00A8512B" w:rsidRPr="00A8512B" w:rsidRDefault="00A8512B" w:rsidP="00A8512B">
      <w:pPr>
        <w:spacing w:after="0" w:line="240" w:lineRule="auto"/>
        <w:ind w:left="360"/>
        <w:rPr>
          <w:rFonts w:ascii="Calibri" w:eastAsia="Times New Roman" w:hAnsi="Calibri" w:cs="Times New Roman"/>
          <w:lang w:val="en-CA"/>
        </w:rPr>
      </w:pPr>
    </w:p>
    <w:p w14:paraId="768BEDB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D1=DK/REF, ASK D2; OTHERWISE SKIP TO D3]</w:t>
      </w:r>
    </w:p>
    <w:p w14:paraId="712CAD1F" w14:textId="77777777" w:rsidR="00A8512B" w:rsidRPr="00A8512B" w:rsidRDefault="00A8512B" w:rsidP="00A8512B">
      <w:pPr>
        <w:spacing w:after="0" w:line="240" w:lineRule="auto"/>
        <w:ind w:left="360"/>
        <w:rPr>
          <w:rFonts w:ascii="Calibri" w:eastAsia="Times New Roman" w:hAnsi="Calibri" w:cs="Times New Roman"/>
          <w:lang w:val="en-CA"/>
        </w:rPr>
      </w:pPr>
    </w:p>
    <w:p w14:paraId="59FA7E76" w14:textId="77777777" w:rsidR="00A8512B" w:rsidRPr="00A8512B" w:rsidRDefault="00A8512B" w:rsidP="00A8512B">
      <w:pPr>
        <w:spacing w:after="0" w:line="240" w:lineRule="auto"/>
        <w:ind w:firstLine="360"/>
        <w:rPr>
          <w:rFonts w:ascii="Calibri" w:eastAsia="Times New Roman" w:hAnsi="Calibri" w:cs="Times New Roman"/>
          <w:lang w:val="en-CA"/>
        </w:rPr>
      </w:pPr>
      <w:r w:rsidRPr="00A8512B">
        <w:rPr>
          <w:rFonts w:ascii="Calibri" w:eastAsia="Times New Roman" w:hAnsi="Calibri" w:cs="Times New Roman"/>
          <w:lang w:val="en-CA"/>
        </w:rPr>
        <w:t>D2.</w:t>
      </w:r>
      <w:r w:rsidRPr="00A8512B">
        <w:rPr>
          <w:rFonts w:ascii="Calibri" w:eastAsia="Times New Roman" w:hAnsi="Calibri" w:cs="Times New Roman"/>
          <w:lang w:val="en-CA"/>
        </w:rPr>
        <w:tab/>
      </w:r>
      <w:r w:rsidRPr="00A8512B">
        <w:rPr>
          <w:rFonts w:ascii="Calibri" w:eastAsia="Times New Roman" w:hAnsi="Calibri" w:cs="Times New Roman"/>
          <w:lang w:val="en-CA"/>
        </w:rPr>
        <w:tab/>
        <w:t>Which of the following age categories do you fall into? (READ LIST UNTIL I</w:t>
      </w:r>
      <w:r w:rsidRPr="00A8512B">
        <w:rPr>
          <w:rFonts w:ascii="Calibri" w:eastAsia="Times New Roman" w:hAnsi="Calibri" w:cs="Times New Roman"/>
          <w:lang w:val="en-CA"/>
        </w:rPr>
        <w:tab/>
      </w:r>
      <w:r w:rsidRPr="00A8512B">
        <w:rPr>
          <w:rFonts w:ascii="Calibri" w:eastAsia="Times New Roman" w:hAnsi="Calibri" w:cs="Times New Roman"/>
          <w:lang w:val="en-CA"/>
        </w:rPr>
        <w:tab/>
      </w:r>
      <w:r w:rsidRPr="00A8512B">
        <w:rPr>
          <w:rFonts w:ascii="Calibri" w:eastAsia="Times New Roman" w:hAnsi="Calibri" w:cs="Times New Roman"/>
          <w:lang w:val="en-CA"/>
        </w:rPr>
        <w:tab/>
        <w:t>NTERRUPTED, ACCEPT ONE RESPONSE)</w:t>
      </w:r>
    </w:p>
    <w:p w14:paraId="79D26CF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quel groupe d’âge appartenez-vous ? (LIRE LA LISTE JUSQU’À INTERRUPTION ; ACCEPTEZ UNE RÉPONSE)</w:t>
      </w:r>
    </w:p>
    <w:p w14:paraId="18AB932E" w14:textId="77777777" w:rsidR="00A8512B" w:rsidRPr="00A8512B" w:rsidRDefault="00A8512B" w:rsidP="00A8512B">
      <w:pPr>
        <w:spacing w:after="0" w:line="240" w:lineRule="auto"/>
        <w:ind w:left="360"/>
        <w:rPr>
          <w:rFonts w:ascii="Calibri" w:eastAsia="Times New Roman" w:hAnsi="Calibri" w:cs="Times New Roman"/>
          <w:lang w:val="fr-CA"/>
        </w:rPr>
      </w:pPr>
    </w:p>
    <w:p w14:paraId="093A15F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18 to 24</w:t>
      </w:r>
    </w:p>
    <w:p w14:paraId="14697EC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18 à 24 ans</w:t>
      </w:r>
    </w:p>
    <w:p w14:paraId="2E321853"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25 to 34</w:t>
      </w:r>
    </w:p>
    <w:p w14:paraId="52DBF52E"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25 à 34 ans</w:t>
      </w:r>
    </w:p>
    <w:p w14:paraId="5B59B50F"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35 to 44</w:t>
      </w:r>
    </w:p>
    <w:p w14:paraId="1B83E80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35 à 44 ans</w:t>
      </w:r>
    </w:p>
    <w:p w14:paraId="2E6822E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45 to 54</w:t>
      </w:r>
    </w:p>
    <w:p w14:paraId="6C0F44F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45 à 54 ans</w:t>
      </w:r>
    </w:p>
    <w:p w14:paraId="20D5A427"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 xml:space="preserve">55 to 64 </w:t>
      </w:r>
    </w:p>
    <w:p w14:paraId="3F073FB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55 à 64 ans</w:t>
      </w:r>
    </w:p>
    <w:p w14:paraId="14241744"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65 or older</w:t>
      </w:r>
    </w:p>
    <w:p w14:paraId="479D3FA1"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65 ans et plus</w:t>
      </w:r>
    </w:p>
    <w:p w14:paraId="769ED89B" w14:textId="77777777" w:rsidR="00A8512B" w:rsidRPr="00A8512B" w:rsidRDefault="00A8512B" w:rsidP="00A8512B">
      <w:pPr>
        <w:spacing w:after="0" w:line="240" w:lineRule="auto"/>
        <w:ind w:left="360"/>
        <w:rPr>
          <w:rFonts w:ascii="Calibri" w:eastAsia="Times New Roman" w:hAnsi="Calibri" w:cs="Times New Roman"/>
          <w:lang w:val="fr-CA"/>
        </w:rPr>
      </w:pPr>
    </w:p>
    <w:p w14:paraId="46E89956"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644F48C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D3.</w:t>
      </w:r>
      <w:r w:rsidRPr="00A8512B">
        <w:rPr>
          <w:rFonts w:ascii="Calibri" w:eastAsia="Times New Roman" w:hAnsi="Calibri" w:cs="Times New Roman"/>
          <w:lang w:val="en-CA"/>
        </w:rPr>
        <w:tab/>
      </w:r>
      <w:r w:rsidRPr="00A8512B">
        <w:rPr>
          <w:rFonts w:ascii="Calibri" w:eastAsia="Times New Roman" w:hAnsi="Calibri" w:cs="Times New Roman"/>
          <w:lang w:val="en-CA"/>
        </w:rPr>
        <w:tab/>
        <w:t xml:space="preserve">What is the highest level of formal education that you have completed to date? </w:t>
      </w:r>
    </w:p>
    <w:p w14:paraId="50A85156" w14:textId="77777777" w:rsidR="00A8512B" w:rsidRPr="00A8512B" w:rsidRDefault="00A8512B" w:rsidP="00A8512B">
      <w:pPr>
        <w:spacing w:after="0" w:line="240" w:lineRule="auto"/>
        <w:ind w:left="1080" w:firstLine="360"/>
        <w:rPr>
          <w:rFonts w:ascii="Calibri" w:eastAsia="Times New Roman" w:hAnsi="Calibri" w:cs="Times New Roman"/>
          <w:lang w:val="en-CA"/>
        </w:rPr>
      </w:pPr>
      <w:r w:rsidRPr="00A8512B">
        <w:rPr>
          <w:rFonts w:ascii="Calibri" w:eastAsia="Times New Roman" w:hAnsi="Calibri" w:cs="Times New Roman"/>
          <w:lang w:val="en-CA"/>
        </w:rPr>
        <w:t>(READ LIST UNTIL INTERRUPTED, ACCEPT ONE RESPONSE)</w:t>
      </w:r>
    </w:p>
    <w:p w14:paraId="644535E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 est le plus haut niveau de scolarité que vous avez atteint ? (LIRE LA LISTE JUSQU’À INTERRUPTION ; ACCEPTEZ UNE RÉPONSE)</w:t>
      </w:r>
    </w:p>
    <w:p w14:paraId="4E3264DE" w14:textId="77777777" w:rsidR="00A8512B" w:rsidRPr="00A8512B" w:rsidRDefault="00A8512B" w:rsidP="00A8512B">
      <w:pPr>
        <w:spacing w:after="0" w:line="240" w:lineRule="auto"/>
        <w:ind w:left="360"/>
        <w:rPr>
          <w:rFonts w:ascii="Calibri" w:eastAsia="Times New Roman" w:hAnsi="Calibri" w:cs="Times New Roman"/>
          <w:lang w:val="fr-CA"/>
        </w:rPr>
      </w:pPr>
    </w:p>
    <w:p w14:paraId="7E54731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Grade 8 or less</w:t>
      </w:r>
    </w:p>
    <w:p w14:paraId="08CFF60D"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lastRenderedPageBreak/>
        <w:t>Primaire ou moins</w:t>
      </w:r>
    </w:p>
    <w:p w14:paraId="2D1F094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Some high school</w:t>
      </w:r>
    </w:p>
    <w:p w14:paraId="1AB46168"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Quelques années d’études secondaires</w:t>
      </w:r>
    </w:p>
    <w:p w14:paraId="1509A07C"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High School diploma or equivalent</w:t>
      </w:r>
    </w:p>
    <w:p w14:paraId="2D5E7663"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Diplôme d’études secondaires ou l’équivalent</w:t>
      </w:r>
    </w:p>
    <w:p w14:paraId="1BF0766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Registered Apprenticeship or other trades certificate or diploma</w:t>
      </w:r>
    </w:p>
    <w:p w14:paraId="72FC11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Apprentissage enregistré ou autre certificat ou diplôme d’une école de métiers</w:t>
      </w:r>
    </w:p>
    <w:p w14:paraId="4B45EBBB"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College, CEGEP or other non-university certificate or diploma</w:t>
      </w:r>
    </w:p>
    <w:p w14:paraId="5471316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Certificat ou diplôme d’un collège, cégep ou autre établissement non universitaire</w:t>
      </w:r>
    </w:p>
    <w:p w14:paraId="15825AA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University certificate or diploma below bachelor's level</w:t>
      </w:r>
    </w:p>
    <w:p w14:paraId="44DB63CC"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Certificat ou diplôme universitaire inférieur au baccalauréat</w:t>
      </w:r>
    </w:p>
    <w:p w14:paraId="2F9061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Bachelor's degree</w:t>
      </w:r>
    </w:p>
    <w:p w14:paraId="50F478A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Baccalauréat</w:t>
      </w:r>
    </w:p>
    <w:p w14:paraId="4DC5F4F6"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Post graduate degree above bachelor's level</w:t>
      </w:r>
    </w:p>
    <w:p w14:paraId="3E536E17"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Diplôme d’études universitaire supérieur au baccalauréat</w:t>
      </w:r>
    </w:p>
    <w:p w14:paraId="21B33156" w14:textId="77777777" w:rsidR="00A8512B" w:rsidRPr="00A8512B" w:rsidRDefault="00A8512B" w:rsidP="00A8512B">
      <w:pPr>
        <w:spacing w:after="0" w:line="240" w:lineRule="auto"/>
        <w:ind w:left="360"/>
        <w:rPr>
          <w:rFonts w:ascii="Calibri" w:eastAsia="Times New Roman" w:hAnsi="Calibri" w:cs="Times New Roman"/>
          <w:lang w:val="fr-CA"/>
        </w:rPr>
      </w:pPr>
    </w:p>
    <w:p w14:paraId="727886EE" w14:textId="77777777" w:rsidR="00A8512B" w:rsidRPr="00A8512B" w:rsidRDefault="00A8512B" w:rsidP="00A8512B">
      <w:pPr>
        <w:spacing w:after="0" w:line="240" w:lineRule="auto"/>
        <w:ind w:left="360"/>
        <w:rPr>
          <w:rFonts w:ascii="Calibri" w:eastAsia="Times New Roman" w:hAnsi="Calibri" w:cs="Times New Roman"/>
          <w:lang w:val="fr-CA"/>
        </w:rPr>
      </w:pPr>
    </w:p>
    <w:p w14:paraId="14DD5EB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D4.</w:t>
      </w:r>
      <w:r w:rsidRPr="00A8512B">
        <w:rPr>
          <w:rFonts w:ascii="Calibri" w:eastAsia="Times New Roman" w:hAnsi="Calibri" w:cs="Times New Roman"/>
          <w:lang w:val="en-CA"/>
        </w:rPr>
        <w:tab/>
        <w:t xml:space="preserve">Which of the following categories best describes your current employment status? </w:t>
      </w:r>
      <w:r w:rsidRPr="00A8512B">
        <w:rPr>
          <w:rFonts w:ascii="Calibri" w:eastAsia="Times New Roman" w:hAnsi="Calibri" w:cs="Times New Roman"/>
          <w:lang w:val="fr-CA"/>
        </w:rPr>
        <w:t>(READ LIST UNTIL INTERRUPTED, ACCEPT ONE RESPONSE)</w:t>
      </w:r>
    </w:p>
    <w:p w14:paraId="0B8818F5"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Laquelle des descriptions suivantes correspond le mieux à votre situation d’emploi actuelle ? </w:t>
      </w:r>
      <w:r w:rsidRPr="00A8512B">
        <w:rPr>
          <w:rFonts w:ascii="Calibri" w:eastAsia="Times New Roman" w:hAnsi="Calibri" w:cs="Times New Roman"/>
          <w:color w:val="0070C0"/>
          <w:lang w:val="en-CA"/>
        </w:rPr>
        <w:t xml:space="preserve">(LIRE LA LISTE JUSQU’À </w:t>
      </w:r>
      <w:proofErr w:type="gramStart"/>
      <w:r w:rsidRPr="00A8512B">
        <w:rPr>
          <w:rFonts w:ascii="Calibri" w:eastAsia="Times New Roman" w:hAnsi="Calibri" w:cs="Times New Roman"/>
          <w:color w:val="0070C0"/>
          <w:lang w:val="en-CA"/>
        </w:rPr>
        <w:t>INTERRUPTION ;</w:t>
      </w:r>
      <w:proofErr w:type="gramEnd"/>
      <w:r w:rsidRPr="00A8512B">
        <w:rPr>
          <w:rFonts w:ascii="Calibri" w:eastAsia="Times New Roman" w:hAnsi="Calibri" w:cs="Times New Roman"/>
          <w:color w:val="0070C0"/>
          <w:lang w:val="en-CA"/>
        </w:rPr>
        <w:t xml:space="preserve"> ACCEPTEZ UNE RÉPONSE)</w:t>
      </w:r>
    </w:p>
    <w:p w14:paraId="7F322D7E" w14:textId="77777777" w:rsidR="00A8512B" w:rsidRPr="00A8512B" w:rsidRDefault="00A8512B" w:rsidP="00A8512B">
      <w:pPr>
        <w:spacing w:after="0" w:line="240" w:lineRule="auto"/>
        <w:ind w:left="360"/>
        <w:rPr>
          <w:rFonts w:ascii="Calibri" w:eastAsia="Times New Roman" w:hAnsi="Calibri" w:cs="Times New Roman"/>
          <w:lang w:val="en-CA"/>
        </w:rPr>
      </w:pPr>
    </w:p>
    <w:p w14:paraId="4308275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Working full-time, that is, 35 or more hours per week</w:t>
      </w:r>
    </w:p>
    <w:p w14:paraId="2ADA3C7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plein, c.-à-d. 35 heures ou plus par semaine</w:t>
      </w:r>
    </w:p>
    <w:p w14:paraId="114DEDAF"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 xml:space="preserve">Working part-time, that is, less than 35 hours per week </w:t>
      </w:r>
    </w:p>
    <w:p w14:paraId="75A4073F"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Travailleur(se) à temps partiel, c.-à-d. moins de 35 heures par semaine</w:t>
      </w:r>
    </w:p>
    <w:p w14:paraId="30B6F054"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Self-employed</w:t>
      </w:r>
    </w:p>
    <w:p w14:paraId="752E847A"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Travailleur(se) autonome</w:t>
      </w:r>
    </w:p>
    <w:p w14:paraId="149D44D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Unemployed, but looking for work</w:t>
      </w:r>
    </w:p>
    <w:p w14:paraId="7066C42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Sans emploi, mais à la recherche d’un emploi</w:t>
      </w:r>
    </w:p>
    <w:p w14:paraId="317FA9B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 student attending school full-time</w:t>
      </w:r>
    </w:p>
    <w:p w14:paraId="099DB4A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Étudiant(e) à temps plein</w:t>
      </w:r>
    </w:p>
    <w:p w14:paraId="0228643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Retired</w:t>
      </w:r>
    </w:p>
    <w:p w14:paraId="6298EA31"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Retraité(e)</w:t>
      </w:r>
    </w:p>
    <w:p w14:paraId="1F5D48B3"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 in the workforce (full-time homemaker, unemployed, not looking for work)</w:t>
      </w:r>
    </w:p>
    <w:p w14:paraId="58BABEE9"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À l’extérieur du marché du travail (personne au foyer à temps plein ou sans emploi et non à la recherche d’un emploi)</w:t>
      </w:r>
    </w:p>
    <w:p w14:paraId="0F3AE037" w14:textId="77777777" w:rsidR="00A8512B" w:rsidRPr="00A8512B" w:rsidRDefault="00A8512B" w:rsidP="00A8512B">
      <w:pPr>
        <w:spacing w:after="0" w:line="240" w:lineRule="auto"/>
        <w:ind w:left="1440" w:firstLine="360"/>
        <w:rPr>
          <w:rFonts w:ascii="Calibri" w:eastAsia="Times New Roman" w:hAnsi="Calibri" w:cs="Times New Roman"/>
          <w:lang w:val="en-CA"/>
        </w:rPr>
      </w:pPr>
      <w:r w:rsidRPr="00A8512B">
        <w:rPr>
          <w:rFonts w:ascii="Calibri" w:eastAsia="Times New Roman" w:hAnsi="Calibri" w:cs="Times New Roman"/>
          <w:lang w:val="en-CA"/>
        </w:rPr>
        <w:t>(DO NOT READ) Other – (DO NOT SPECIFY)</w:t>
      </w:r>
    </w:p>
    <w:p w14:paraId="60B86336"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(NE PAS LIRE) Autre – (NE PAS PRÉCISER)</w:t>
      </w:r>
    </w:p>
    <w:p w14:paraId="1CC30887" w14:textId="77777777" w:rsidR="00A8512B" w:rsidRPr="00A8512B" w:rsidRDefault="00A8512B" w:rsidP="00A8512B">
      <w:pPr>
        <w:spacing w:after="0" w:line="240" w:lineRule="auto"/>
        <w:ind w:left="360"/>
        <w:rPr>
          <w:rFonts w:ascii="Calibri" w:eastAsia="Times New Roman" w:hAnsi="Calibri" w:cs="Times New Roman"/>
          <w:lang w:val="fr-CA"/>
        </w:rPr>
      </w:pPr>
    </w:p>
    <w:p w14:paraId="012AEAD4" w14:textId="77777777" w:rsidR="00A8512B" w:rsidRPr="00A8512B" w:rsidRDefault="00A8512B" w:rsidP="00A8512B">
      <w:pPr>
        <w:spacing w:after="0" w:line="240" w:lineRule="auto"/>
        <w:ind w:left="360"/>
        <w:rPr>
          <w:rFonts w:ascii="Calibri" w:eastAsia="Times New Roman" w:hAnsi="Calibri" w:cs="Times New Roman"/>
          <w:lang w:val="fr-CA"/>
        </w:rPr>
      </w:pPr>
    </w:p>
    <w:p w14:paraId="667F7AF0" w14:textId="77777777" w:rsidR="00A8512B" w:rsidRPr="00A8512B" w:rsidRDefault="00A8512B" w:rsidP="00A8512B">
      <w:pPr>
        <w:spacing w:after="0" w:line="240" w:lineRule="auto"/>
        <w:ind w:left="360"/>
        <w:rPr>
          <w:rFonts w:ascii="Calibri" w:eastAsia="Times New Roman" w:hAnsi="Calibri" w:cs="Times New Roman"/>
          <w:lang w:val="fr-CA"/>
        </w:rPr>
      </w:pPr>
    </w:p>
    <w:p w14:paraId="439C44AC" w14:textId="77777777" w:rsidR="00A8512B" w:rsidRPr="00A8512B" w:rsidRDefault="00A8512B" w:rsidP="00A8512B">
      <w:pPr>
        <w:spacing w:after="0" w:line="240" w:lineRule="auto"/>
        <w:ind w:left="1440" w:hanging="1080"/>
        <w:rPr>
          <w:rFonts w:ascii="Calibri" w:eastAsia="Times New Roman" w:hAnsi="Calibri" w:cs="Times New Roman"/>
          <w:lang w:val="fr-CA"/>
        </w:rPr>
      </w:pPr>
      <w:r w:rsidRPr="00A8512B">
        <w:rPr>
          <w:rFonts w:ascii="Calibri" w:eastAsia="Times New Roman" w:hAnsi="Calibri" w:cs="Times New Roman"/>
          <w:lang w:val="en-CA"/>
        </w:rPr>
        <w:t>D5.</w:t>
      </w:r>
      <w:r w:rsidRPr="00A8512B">
        <w:rPr>
          <w:rFonts w:ascii="Calibri" w:eastAsia="Times New Roman" w:hAnsi="Calibri" w:cs="Times New Roman"/>
          <w:lang w:val="en-CA"/>
        </w:rPr>
        <w:tab/>
        <w:t xml:space="preserve">Which of the following categories best describes your total household income? That is, the total income of all persons in your household combined, before taxes? </w:t>
      </w:r>
      <w:r w:rsidRPr="00A8512B">
        <w:rPr>
          <w:rFonts w:ascii="Calibri" w:eastAsia="Times New Roman" w:hAnsi="Calibri" w:cs="Times New Roman"/>
          <w:lang w:val="fr-CA"/>
        </w:rPr>
        <w:t>(READ LIST UNTIL INTERRUPTED)</w:t>
      </w:r>
    </w:p>
    <w:p w14:paraId="5D03469C"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Laquelle des catégories suivantes décrit le mieux le revenu total de votre foyer, c’est-à-dire le total des revenus combinés de tous les membres de votre foyer, avant impôts ? (LIRE LA LISTE JUSQU’À INTERRUPTION)</w:t>
      </w:r>
    </w:p>
    <w:p w14:paraId="61B8BD7D" w14:textId="77777777" w:rsidR="00A8512B" w:rsidRPr="00A8512B" w:rsidRDefault="00A8512B" w:rsidP="00A8512B">
      <w:pPr>
        <w:spacing w:after="0" w:line="240" w:lineRule="auto"/>
        <w:ind w:left="360"/>
        <w:rPr>
          <w:rFonts w:ascii="Calibri" w:eastAsia="Times New Roman" w:hAnsi="Calibri" w:cs="Times New Roman"/>
          <w:lang w:val="fr-CA"/>
        </w:rPr>
      </w:pPr>
    </w:p>
    <w:p w14:paraId="074A570E"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Under $20,000</w:t>
      </w:r>
    </w:p>
    <w:p w14:paraId="49FA641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Moins de 20 000 $</w:t>
      </w:r>
    </w:p>
    <w:p w14:paraId="25DF96EF"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$20,000 to just under $40,000</w:t>
      </w:r>
    </w:p>
    <w:p w14:paraId="0DAE25F8"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20 000 $ à moins de 40 000 $</w:t>
      </w:r>
    </w:p>
    <w:p w14:paraId="6CF3581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$40,000 to just under $60,000</w:t>
      </w:r>
    </w:p>
    <w:p w14:paraId="4E871849"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40 000 $ à moins de 60 000 $</w:t>
      </w:r>
    </w:p>
    <w:p w14:paraId="2FBB8FB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$60,000 to just under $80,000</w:t>
      </w:r>
    </w:p>
    <w:p w14:paraId="49847E13"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60 000 $ à moins de 80 000 $</w:t>
      </w:r>
    </w:p>
    <w:p w14:paraId="7AE573A5"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$80,000 to just under $100,000</w:t>
      </w:r>
    </w:p>
    <w:p w14:paraId="4F926B7D"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80 000 $ à moins de 100 000 $</w:t>
      </w:r>
    </w:p>
    <w:p w14:paraId="3F327FA3"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$100,000 to just under $150,000</w:t>
      </w:r>
    </w:p>
    <w:p w14:paraId="0F577945"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100 000 $ à moins de 150 000 $</w:t>
      </w:r>
    </w:p>
    <w:p w14:paraId="29D3F282" w14:textId="77777777" w:rsidR="00A8512B" w:rsidRPr="00A8512B" w:rsidRDefault="00A8512B" w:rsidP="00A8512B">
      <w:pPr>
        <w:spacing w:after="0" w:line="240" w:lineRule="auto"/>
        <w:ind w:left="1440"/>
        <w:rPr>
          <w:rFonts w:ascii="Calibri" w:eastAsia="Calibri" w:hAnsi="Calibri" w:cs="Times New Roman"/>
          <w:lang w:val="fr-CA"/>
        </w:rPr>
      </w:pPr>
      <w:r w:rsidRPr="00A8512B">
        <w:rPr>
          <w:rFonts w:ascii="Calibri" w:eastAsia="Calibri" w:hAnsi="Calibri" w:cs="Times New Roman"/>
          <w:lang w:val="fr-CA"/>
        </w:rPr>
        <w:t>$150,000 and above</w:t>
      </w:r>
    </w:p>
    <w:p w14:paraId="430B1FAC" w14:textId="77777777" w:rsidR="00A8512B" w:rsidRPr="00A8512B" w:rsidRDefault="00A8512B" w:rsidP="00A8512B">
      <w:pPr>
        <w:spacing w:after="0" w:line="240" w:lineRule="auto"/>
        <w:ind w:left="1440"/>
        <w:rPr>
          <w:rFonts w:ascii="Calibri" w:eastAsia="Calibri" w:hAnsi="Calibri" w:cs="Times New Roman"/>
          <w:color w:val="0070C0"/>
          <w:lang w:val="fr-CA"/>
        </w:rPr>
      </w:pPr>
      <w:r w:rsidRPr="00A8512B">
        <w:rPr>
          <w:rFonts w:ascii="Calibri" w:eastAsia="Calibri" w:hAnsi="Calibri" w:cs="Times New Roman"/>
          <w:color w:val="0070C0"/>
          <w:lang w:val="fr-CA"/>
        </w:rPr>
        <w:t>150 000 $ et plus</w:t>
      </w:r>
    </w:p>
    <w:p w14:paraId="1CCAD70A" w14:textId="77777777" w:rsidR="00A8512B" w:rsidRPr="00A8512B" w:rsidRDefault="00A8512B" w:rsidP="00A8512B">
      <w:pPr>
        <w:spacing w:after="0" w:line="240" w:lineRule="auto"/>
        <w:ind w:left="360"/>
        <w:rPr>
          <w:rFonts w:ascii="Calibri" w:eastAsia="Times New Roman" w:hAnsi="Calibri" w:cs="Times New Roman"/>
          <w:lang w:val="fr-CA"/>
        </w:rPr>
      </w:pPr>
    </w:p>
    <w:p w14:paraId="2CA84E09" w14:textId="77777777" w:rsidR="00A8512B" w:rsidRPr="00A8512B" w:rsidRDefault="00A8512B" w:rsidP="00A8512B">
      <w:pPr>
        <w:spacing w:after="0" w:line="240" w:lineRule="auto"/>
        <w:rPr>
          <w:rFonts w:ascii="Calibri" w:eastAsia="Times New Roman" w:hAnsi="Calibri" w:cs="Times New Roman"/>
          <w:lang w:val="en-CA"/>
        </w:rPr>
      </w:pPr>
      <w:r w:rsidRPr="00A8512B">
        <w:rPr>
          <w:rFonts w:ascii="Calibri" w:eastAsia="Times New Roman" w:hAnsi="Calibri" w:cs="Times New Roman"/>
          <w:lang w:val="en-CA"/>
        </w:rPr>
        <w:t>D6.</w:t>
      </w:r>
      <w:r w:rsidRPr="00A8512B">
        <w:rPr>
          <w:rFonts w:ascii="Calibri" w:eastAsia="Times New Roman" w:hAnsi="Calibri" w:cs="Times New Roman"/>
          <w:lang w:val="en-CA"/>
        </w:rPr>
        <w:tab/>
      </w:r>
      <w:r w:rsidRPr="00A8512B">
        <w:rPr>
          <w:rFonts w:ascii="Calibri" w:eastAsia="Times New Roman" w:hAnsi="Calibri" w:cs="Times New Roman"/>
          <w:lang w:val="en-CA"/>
        </w:rPr>
        <w:tab/>
        <w:t>Do you have any children of any age living in your household?</w:t>
      </w:r>
    </w:p>
    <w:p w14:paraId="4FC679F9" w14:textId="77777777" w:rsidR="00A8512B" w:rsidRPr="00A8512B" w:rsidRDefault="00A8512B" w:rsidP="00A8512B">
      <w:pPr>
        <w:spacing w:after="0" w:line="240" w:lineRule="auto"/>
        <w:ind w:left="720" w:firstLine="720"/>
        <w:rPr>
          <w:rFonts w:ascii="Calibri" w:eastAsia="Times New Roman" w:hAnsi="Calibri" w:cs="Times New Roman"/>
          <w:color w:val="0070C0"/>
          <w:lang w:val="fr-CA"/>
        </w:rPr>
      </w:pPr>
      <w:r w:rsidRPr="00A8512B">
        <w:rPr>
          <w:rFonts w:ascii="Calibri" w:eastAsia="Times New Roman" w:hAnsi="Calibri" w:cs="Times New Roman"/>
          <w:color w:val="0070C0"/>
          <w:lang w:val="fr-CA"/>
        </w:rPr>
        <w:t>Avez-vous des enfants de tous âges qui habitent avec vous à la maison ?</w:t>
      </w:r>
    </w:p>
    <w:p w14:paraId="0C4222F9" w14:textId="77777777" w:rsidR="00A8512B" w:rsidRPr="00A8512B" w:rsidRDefault="00A8512B" w:rsidP="00A8512B">
      <w:pPr>
        <w:spacing w:after="0" w:line="240" w:lineRule="auto"/>
        <w:ind w:left="360"/>
        <w:rPr>
          <w:rFonts w:ascii="Calibri" w:eastAsia="Times New Roman" w:hAnsi="Calibri" w:cs="Times New Roman"/>
          <w:lang w:val="fr-CA"/>
        </w:rPr>
      </w:pPr>
    </w:p>
    <w:p w14:paraId="604451F1"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Yes</w:t>
      </w:r>
    </w:p>
    <w:p w14:paraId="38088030"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392A9205"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w:t>
      </w:r>
    </w:p>
    <w:p w14:paraId="3130A8D4"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32C98CC8"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792A9E3C" w14:textId="77777777" w:rsidR="00A8512B" w:rsidRPr="00A8512B" w:rsidRDefault="00A8512B" w:rsidP="00A8512B">
      <w:pPr>
        <w:spacing w:after="0" w:line="240" w:lineRule="auto"/>
        <w:rPr>
          <w:rFonts w:ascii="Calibri" w:eastAsia="Times New Roman" w:hAnsi="Calibri" w:cs="Times New Roman"/>
          <w:b/>
          <w:lang w:val="en-CA"/>
        </w:rPr>
      </w:pPr>
      <w:r w:rsidRPr="00A8512B">
        <w:rPr>
          <w:rFonts w:ascii="Calibri" w:eastAsia="Times New Roman" w:hAnsi="Calibri" w:cs="Times New Roman"/>
          <w:b/>
          <w:lang w:val="en-CA"/>
        </w:rPr>
        <w:t>[ASK D7 IF D6=YES; OTHERWISE SKIP TO D8]</w:t>
      </w:r>
    </w:p>
    <w:p w14:paraId="73054BDF"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2D3C8F64" w14:textId="77777777" w:rsidR="00A8512B" w:rsidRPr="00A8512B" w:rsidRDefault="00A8512B" w:rsidP="00A8512B">
      <w:pPr>
        <w:spacing w:after="0" w:line="240" w:lineRule="auto"/>
        <w:ind w:left="1440" w:hanging="1440"/>
        <w:rPr>
          <w:rFonts w:ascii="Calibri" w:eastAsia="Times New Roman" w:hAnsi="Calibri" w:cs="Times New Roman"/>
          <w:lang w:val="fr-CA"/>
        </w:rPr>
      </w:pPr>
      <w:r w:rsidRPr="00A8512B">
        <w:rPr>
          <w:rFonts w:ascii="Calibri" w:eastAsia="Times New Roman" w:hAnsi="Calibri" w:cs="Times New Roman"/>
          <w:lang w:val="en-CA"/>
        </w:rPr>
        <w:t>D7.</w:t>
      </w:r>
      <w:r w:rsidRPr="00A8512B">
        <w:rPr>
          <w:rFonts w:ascii="Calibri" w:eastAsia="Times New Roman" w:hAnsi="Calibri" w:cs="Times New Roman"/>
          <w:lang w:val="en-CA"/>
        </w:rPr>
        <w:tab/>
        <w:t xml:space="preserve">Do you have any children in the following age groups living in your household? </w:t>
      </w:r>
      <w:r w:rsidRPr="00A8512B">
        <w:rPr>
          <w:rFonts w:ascii="Calibri" w:eastAsia="Times New Roman" w:hAnsi="Calibri" w:cs="Times New Roman"/>
          <w:lang w:val="fr-CA"/>
        </w:rPr>
        <w:t xml:space="preserve">How about… </w:t>
      </w:r>
      <w:r w:rsidRPr="00A8512B">
        <w:rPr>
          <w:rFonts w:ascii="Calibri" w:eastAsia="Times New Roman" w:hAnsi="Calibri" w:cs="Times New Roman"/>
          <w:b/>
          <w:lang w:val="fr-CA"/>
        </w:rPr>
        <w:t>[INSERT ITEM]</w:t>
      </w:r>
      <w:r w:rsidRPr="00A8512B">
        <w:rPr>
          <w:rFonts w:ascii="Calibri" w:eastAsia="Times New Roman" w:hAnsi="Calibri" w:cs="Times New Roman"/>
          <w:lang w:val="fr-CA"/>
        </w:rPr>
        <w:t xml:space="preserve"> ? </w:t>
      </w:r>
    </w:p>
    <w:p w14:paraId="0755C008"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fr-CA"/>
        </w:rPr>
        <w:t xml:space="preserve">Avez-vous des enfants de chacun de ces groupes d’âge qui habitent avec vous à la maison ? </w:t>
      </w:r>
      <w:r w:rsidRPr="00A8512B">
        <w:rPr>
          <w:rFonts w:ascii="Calibri" w:eastAsia="Times New Roman" w:hAnsi="Calibri" w:cs="Times New Roman"/>
          <w:b/>
          <w:color w:val="0070C0"/>
          <w:lang w:val="en-CA"/>
        </w:rPr>
        <w:t>[INSERT ITEM]</w:t>
      </w:r>
      <w:r w:rsidRPr="00A8512B">
        <w:rPr>
          <w:rFonts w:ascii="Calibri" w:eastAsia="Times New Roman" w:hAnsi="Calibri" w:cs="Times New Roman"/>
          <w:color w:val="0070C0"/>
          <w:lang w:val="en-CA"/>
        </w:rPr>
        <w:t>?</w:t>
      </w:r>
    </w:p>
    <w:p w14:paraId="7FB49811" w14:textId="77777777" w:rsidR="00A8512B" w:rsidRPr="00A8512B" w:rsidRDefault="00A8512B" w:rsidP="00A8512B">
      <w:pPr>
        <w:spacing w:after="0" w:line="240" w:lineRule="auto"/>
        <w:ind w:left="360"/>
        <w:rPr>
          <w:rFonts w:ascii="Calibri" w:eastAsia="Times New Roman" w:hAnsi="Calibri" w:cs="Times New Roman"/>
          <w:highlight w:val="yellow"/>
          <w:lang w:val="en-CA"/>
        </w:rPr>
      </w:pPr>
    </w:p>
    <w:p w14:paraId="4E3AC7F9"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(A.)</w:t>
      </w:r>
      <w:r w:rsidRPr="00A8512B">
        <w:rPr>
          <w:rFonts w:ascii="Calibri" w:eastAsia="Times New Roman" w:hAnsi="Calibri" w:cs="Times New Roman"/>
          <w:lang w:val="en-CA"/>
        </w:rPr>
        <w:tab/>
        <w:t>Under 6 years old</w:t>
      </w:r>
    </w:p>
    <w:p w14:paraId="401688C7"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(A.)</w:t>
      </w:r>
      <w:r w:rsidRPr="00A8512B">
        <w:rPr>
          <w:rFonts w:ascii="Calibri" w:eastAsia="Times New Roman" w:hAnsi="Calibri" w:cs="Times New Roman"/>
          <w:color w:val="0070C0"/>
          <w:lang w:val="en-CA"/>
        </w:rPr>
        <w:tab/>
        <w:t>Moins de 6 ans</w:t>
      </w:r>
    </w:p>
    <w:p w14:paraId="3B8A14A8"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(B.)</w:t>
      </w:r>
      <w:r w:rsidRPr="00A8512B">
        <w:rPr>
          <w:rFonts w:ascii="Calibri" w:eastAsia="Times New Roman" w:hAnsi="Calibri" w:cs="Times New Roman"/>
          <w:lang w:val="en-CA"/>
        </w:rPr>
        <w:tab/>
        <w:t>6 to 11 years old</w:t>
      </w:r>
    </w:p>
    <w:p w14:paraId="3B474D1E"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(B.)</w:t>
      </w:r>
      <w:r w:rsidRPr="00A8512B">
        <w:rPr>
          <w:rFonts w:ascii="Calibri" w:eastAsia="Times New Roman" w:hAnsi="Calibri" w:cs="Times New Roman"/>
          <w:color w:val="0070C0"/>
          <w:lang w:val="en-CA"/>
        </w:rPr>
        <w:tab/>
        <w:t>6 à 11 ans</w:t>
      </w:r>
    </w:p>
    <w:p w14:paraId="39665ACE"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(C.)</w:t>
      </w:r>
      <w:r w:rsidRPr="00A8512B">
        <w:rPr>
          <w:rFonts w:ascii="Calibri" w:eastAsia="Times New Roman" w:hAnsi="Calibri" w:cs="Times New Roman"/>
          <w:lang w:val="en-CA"/>
        </w:rPr>
        <w:tab/>
        <w:t>12 to 17 years old</w:t>
      </w:r>
    </w:p>
    <w:p w14:paraId="26B661AF" w14:textId="77777777" w:rsidR="00A8512B" w:rsidRPr="00A8512B" w:rsidRDefault="00A8512B" w:rsidP="00A8512B">
      <w:pPr>
        <w:spacing w:after="0" w:line="240" w:lineRule="auto"/>
        <w:ind w:left="1440"/>
        <w:rPr>
          <w:rFonts w:ascii="Calibri" w:eastAsia="Times New Roman" w:hAnsi="Calibri" w:cs="Times New Roman"/>
          <w:color w:val="0070C0"/>
          <w:lang w:val="en-CA"/>
        </w:rPr>
      </w:pPr>
      <w:r w:rsidRPr="00A8512B">
        <w:rPr>
          <w:rFonts w:ascii="Calibri" w:eastAsia="Times New Roman" w:hAnsi="Calibri" w:cs="Times New Roman"/>
          <w:color w:val="0070C0"/>
          <w:lang w:val="en-CA"/>
        </w:rPr>
        <w:t>(C.)</w:t>
      </w:r>
      <w:r w:rsidRPr="00A8512B">
        <w:rPr>
          <w:rFonts w:ascii="Calibri" w:eastAsia="Times New Roman" w:hAnsi="Calibri" w:cs="Times New Roman"/>
          <w:color w:val="0070C0"/>
          <w:lang w:val="en-CA"/>
        </w:rPr>
        <w:tab/>
        <w:t>12 à 17 ans</w:t>
      </w:r>
    </w:p>
    <w:p w14:paraId="3DCE500A"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(D.)</w:t>
      </w:r>
      <w:r w:rsidRPr="00A8512B">
        <w:rPr>
          <w:rFonts w:ascii="Calibri" w:eastAsia="Times New Roman" w:hAnsi="Calibri" w:cs="Times New Roman"/>
          <w:lang w:val="en-CA"/>
        </w:rPr>
        <w:tab/>
        <w:t>18 years old or older</w:t>
      </w:r>
    </w:p>
    <w:p w14:paraId="2EE164D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(D.)</w:t>
      </w:r>
      <w:r w:rsidRPr="00A8512B">
        <w:rPr>
          <w:rFonts w:ascii="Calibri" w:eastAsia="Times New Roman" w:hAnsi="Calibri" w:cs="Times New Roman"/>
          <w:color w:val="0070C0"/>
          <w:lang w:val="fr-CA"/>
        </w:rPr>
        <w:tab/>
        <w:t>18 ans et plus</w:t>
      </w:r>
    </w:p>
    <w:p w14:paraId="17E5E0A6" w14:textId="77777777" w:rsidR="00A8512B" w:rsidRPr="00A8512B" w:rsidRDefault="00A8512B" w:rsidP="00A8512B">
      <w:pPr>
        <w:spacing w:after="0" w:line="240" w:lineRule="auto"/>
        <w:ind w:left="360"/>
        <w:rPr>
          <w:rFonts w:ascii="Calibri" w:eastAsia="Times New Roman" w:hAnsi="Calibri" w:cs="Times New Roman"/>
          <w:highlight w:val="yellow"/>
          <w:lang w:val="fr-CA"/>
        </w:rPr>
      </w:pPr>
    </w:p>
    <w:p w14:paraId="68E80CA8"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lang w:val="fr-CA"/>
        </w:rPr>
        <w:t>Yes</w:t>
      </w:r>
    </w:p>
    <w:p w14:paraId="293A6665" w14:textId="77777777" w:rsidR="00A8512B" w:rsidRPr="00A8512B" w:rsidRDefault="00A8512B" w:rsidP="00A8512B">
      <w:pPr>
        <w:spacing w:after="0" w:line="240" w:lineRule="auto"/>
        <w:ind w:left="1440"/>
        <w:rPr>
          <w:rFonts w:ascii="Calibri" w:eastAsia="Times New Roman" w:hAnsi="Calibri" w:cs="Times New Roman"/>
          <w:lang w:val="fr-CA"/>
        </w:rPr>
      </w:pPr>
      <w:r w:rsidRPr="00A8512B">
        <w:rPr>
          <w:rFonts w:ascii="Calibri" w:eastAsia="Times New Roman" w:hAnsi="Calibri" w:cs="Times New Roman"/>
          <w:color w:val="0070C0"/>
          <w:lang w:val="fr-CA"/>
        </w:rPr>
        <w:t>Oui</w:t>
      </w:r>
    </w:p>
    <w:p w14:paraId="4076F09B" w14:textId="77777777" w:rsidR="00A8512B" w:rsidRPr="00A8512B" w:rsidRDefault="00A8512B" w:rsidP="00A8512B">
      <w:pPr>
        <w:spacing w:after="0" w:line="240" w:lineRule="auto"/>
        <w:ind w:left="1440"/>
        <w:rPr>
          <w:rFonts w:ascii="Calibri" w:eastAsia="Times New Roman" w:hAnsi="Calibri" w:cs="Times New Roman"/>
          <w:lang w:val="en-US"/>
        </w:rPr>
      </w:pPr>
      <w:r w:rsidRPr="00A8512B">
        <w:rPr>
          <w:rFonts w:ascii="Calibri" w:eastAsia="Times New Roman" w:hAnsi="Calibri" w:cs="Times New Roman"/>
          <w:lang w:val="en-US"/>
        </w:rPr>
        <w:t>No</w:t>
      </w:r>
    </w:p>
    <w:p w14:paraId="2DF941D4" w14:textId="77777777" w:rsidR="00A8512B" w:rsidRPr="00A8512B" w:rsidRDefault="00A8512B" w:rsidP="00A8512B">
      <w:pPr>
        <w:spacing w:after="0" w:line="240" w:lineRule="auto"/>
        <w:ind w:left="1440"/>
        <w:rPr>
          <w:rFonts w:ascii="Calibri" w:eastAsia="Times New Roman" w:hAnsi="Calibri" w:cs="Times New Roman"/>
          <w:color w:val="0070C0"/>
          <w:lang w:val="en-US"/>
        </w:rPr>
      </w:pPr>
      <w:r w:rsidRPr="00A8512B">
        <w:rPr>
          <w:rFonts w:ascii="Calibri" w:eastAsia="Times New Roman" w:hAnsi="Calibri" w:cs="Times New Roman"/>
          <w:color w:val="0070C0"/>
          <w:lang w:val="en-US"/>
        </w:rPr>
        <w:t>Non</w:t>
      </w:r>
    </w:p>
    <w:p w14:paraId="4E5F1B7C" w14:textId="77777777" w:rsidR="00A8512B" w:rsidRPr="00A8512B" w:rsidRDefault="00A8512B" w:rsidP="00A8512B">
      <w:pPr>
        <w:spacing w:after="0" w:line="240" w:lineRule="auto"/>
        <w:rPr>
          <w:rFonts w:ascii="Calibri" w:eastAsia="Times New Roman" w:hAnsi="Calibri" w:cs="Times New Roman"/>
          <w:highlight w:val="yellow"/>
          <w:lang w:val="en-US"/>
        </w:rPr>
      </w:pPr>
    </w:p>
    <w:p w14:paraId="31AE4A1A" w14:textId="77777777" w:rsidR="00A8512B" w:rsidRPr="00A8512B" w:rsidRDefault="00A8512B" w:rsidP="00A8512B">
      <w:pPr>
        <w:spacing w:after="0" w:line="240" w:lineRule="auto"/>
        <w:ind w:left="360"/>
        <w:rPr>
          <w:rFonts w:ascii="Calibri" w:eastAsia="Times New Roman" w:hAnsi="Calibri" w:cs="Times New Roman"/>
          <w:lang w:val="en-US"/>
        </w:rPr>
      </w:pPr>
    </w:p>
    <w:p w14:paraId="065D8A0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US"/>
        </w:rPr>
        <w:t>D8.</w:t>
      </w:r>
      <w:r w:rsidRPr="00A8512B">
        <w:rPr>
          <w:rFonts w:ascii="Calibri" w:eastAsia="Times New Roman" w:hAnsi="Calibri" w:cs="Times New Roman"/>
          <w:lang w:val="en-US"/>
        </w:rPr>
        <w:tab/>
      </w:r>
      <w:r w:rsidRPr="00A8512B">
        <w:rPr>
          <w:rFonts w:ascii="Calibri" w:eastAsia="Times New Roman" w:hAnsi="Calibri" w:cs="Times New Roman"/>
          <w:lang w:val="en-US"/>
        </w:rPr>
        <w:tab/>
      </w:r>
      <w:r w:rsidRPr="00A8512B">
        <w:rPr>
          <w:rFonts w:ascii="Calibri" w:eastAsia="Times New Roman" w:hAnsi="Calibri" w:cs="Times New Roman"/>
          <w:lang w:val="en-CA"/>
        </w:rPr>
        <w:t>Were you born in Canada?</w:t>
      </w:r>
    </w:p>
    <w:p w14:paraId="4D862748"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Êtes-vous né(e) au Canada ? </w:t>
      </w:r>
    </w:p>
    <w:p w14:paraId="2E9DDA16" w14:textId="77777777" w:rsidR="00A8512B" w:rsidRPr="00A8512B" w:rsidRDefault="00A8512B" w:rsidP="00A8512B">
      <w:pPr>
        <w:spacing w:after="0" w:line="240" w:lineRule="auto"/>
        <w:ind w:left="360"/>
        <w:rPr>
          <w:rFonts w:ascii="Calibri" w:eastAsia="Times New Roman" w:hAnsi="Calibri" w:cs="Times New Roman"/>
          <w:lang w:val="fr-CA"/>
        </w:rPr>
      </w:pPr>
    </w:p>
    <w:p w14:paraId="78C44B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1D848DE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0144DCAB"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9D2485D"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232EF320" w14:textId="77777777" w:rsidR="00A8512B" w:rsidRPr="00A8512B" w:rsidRDefault="00A8512B" w:rsidP="00A8512B">
      <w:pPr>
        <w:spacing w:after="0" w:line="240" w:lineRule="auto"/>
        <w:ind w:left="360"/>
        <w:rPr>
          <w:rFonts w:ascii="Calibri" w:eastAsia="Times New Roman" w:hAnsi="Calibri" w:cs="Times New Roman"/>
          <w:lang w:val="en-CA"/>
        </w:rPr>
      </w:pPr>
    </w:p>
    <w:p w14:paraId="5B31E1AC"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D9 IF D8=NO; OTHERWISE SKIP TO D12]</w:t>
      </w:r>
    </w:p>
    <w:p w14:paraId="23AB7587" w14:textId="77777777" w:rsidR="00A8512B" w:rsidRPr="00A8512B" w:rsidRDefault="00A8512B" w:rsidP="00A8512B">
      <w:pPr>
        <w:spacing w:after="0" w:line="240" w:lineRule="auto"/>
        <w:ind w:left="360"/>
        <w:rPr>
          <w:rFonts w:ascii="Calibri" w:eastAsia="Times New Roman" w:hAnsi="Calibri" w:cs="Times New Roman"/>
          <w:lang w:val="en-CA"/>
        </w:rPr>
      </w:pPr>
    </w:p>
    <w:p w14:paraId="03C8810E"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D9.</w:t>
      </w:r>
      <w:r w:rsidRPr="00A8512B">
        <w:rPr>
          <w:rFonts w:ascii="Calibri" w:eastAsia="Times New Roman" w:hAnsi="Calibri" w:cs="Times New Roman"/>
          <w:lang w:val="en-CA"/>
        </w:rPr>
        <w:tab/>
        <w:t>In what year did you come to Canada? (RECORD YEAR;</w:t>
      </w:r>
      <w:r w:rsidRPr="00A8512B">
        <w:rPr>
          <w:rFonts w:ascii="Times New Roman" w:eastAsia="Times New Roman" w:hAnsi="Times New Roman" w:cs="Times New Roman"/>
          <w:sz w:val="24"/>
          <w:szCs w:val="24"/>
          <w:lang w:val="en-CA"/>
        </w:rPr>
        <w:t xml:space="preserve"> </w:t>
      </w:r>
      <w:r w:rsidRPr="00A8512B">
        <w:rPr>
          <w:rFonts w:ascii="Calibri" w:eastAsia="Times New Roman" w:hAnsi="Calibri" w:cs="Times New Roman"/>
          <w:lang w:val="en-CA"/>
        </w:rPr>
        <w:t>ASK FOR APPROXIMATION IF THEY CAN’T REMEMBER)</w:t>
      </w:r>
    </w:p>
    <w:p w14:paraId="3E0BB4BA"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En quelle année êtes-vous arrivé(e) au Canada ? (INSCRIRE L’ANNÉE ;</w:t>
      </w:r>
      <w:r w:rsidRPr="00A8512B">
        <w:rPr>
          <w:rFonts w:ascii="Times New Roman" w:eastAsia="Times New Roman" w:hAnsi="Times New Roman" w:cs="Times New Roman"/>
          <w:color w:val="0070C0"/>
          <w:sz w:val="24"/>
          <w:szCs w:val="24"/>
          <w:lang w:val="fr-CA"/>
        </w:rPr>
        <w:t xml:space="preserve"> </w:t>
      </w:r>
      <w:r w:rsidRPr="00A8512B">
        <w:rPr>
          <w:rFonts w:ascii="Calibri" w:eastAsia="Times New Roman" w:hAnsi="Calibri" w:cs="Times New Roman"/>
          <w:color w:val="0070C0"/>
          <w:lang w:val="fr-CA"/>
        </w:rPr>
        <w:t>DEMANDER UNE APPROXIMATION SI LE RÉPONDANT NE SE SOUVIENT PAS)</w:t>
      </w:r>
    </w:p>
    <w:p w14:paraId="622117B7" w14:textId="77777777" w:rsidR="00A8512B" w:rsidRPr="00A8512B" w:rsidRDefault="00A8512B" w:rsidP="00A8512B">
      <w:pPr>
        <w:spacing w:after="0" w:line="240" w:lineRule="auto"/>
        <w:ind w:left="360"/>
        <w:rPr>
          <w:rFonts w:ascii="Calibri" w:eastAsia="Times New Roman" w:hAnsi="Calibri" w:cs="Times New Roman"/>
          <w:b/>
          <w:lang w:val="fr-CA"/>
        </w:rPr>
      </w:pPr>
    </w:p>
    <w:p w14:paraId="2A97A0A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fr-CA"/>
        </w:rPr>
        <w:t xml:space="preserve"> </w:t>
      </w:r>
      <w:r w:rsidRPr="00A8512B">
        <w:rPr>
          <w:rFonts w:ascii="Calibri" w:eastAsia="Times New Roman" w:hAnsi="Calibri" w:cs="Times New Roman"/>
          <w:b/>
          <w:lang w:val="en-CA"/>
        </w:rPr>
        <w:t>[1900-2016]</w:t>
      </w:r>
    </w:p>
    <w:p w14:paraId="15FAB9A1" w14:textId="77777777" w:rsidR="00A8512B" w:rsidRPr="00A8512B" w:rsidRDefault="00A8512B" w:rsidP="00A8512B">
      <w:pPr>
        <w:spacing w:after="0" w:line="240" w:lineRule="auto"/>
        <w:ind w:left="360"/>
        <w:rPr>
          <w:rFonts w:ascii="Calibri" w:eastAsia="Times New Roman" w:hAnsi="Calibri" w:cs="Times New Roman"/>
          <w:lang w:val="en-CA"/>
        </w:rPr>
      </w:pPr>
    </w:p>
    <w:p w14:paraId="4EB0073D"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D12.</w:t>
      </w:r>
      <w:r w:rsidRPr="00A8512B">
        <w:rPr>
          <w:rFonts w:ascii="Calibri" w:eastAsia="Times New Roman" w:hAnsi="Calibri" w:cs="Times New Roman"/>
          <w:lang w:val="en-CA"/>
        </w:rPr>
        <w:tab/>
        <w:t>Are you an Aboriginal person, that is, First Nations, Métis or Inuk (IF NEEDED: Inuit)? First Nations includes Status and Non–Status Indians.</w:t>
      </w:r>
    </w:p>
    <w:p w14:paraId="5212A060" w14:textId="77777777" w:rsidR="00A8512B" w:rsidRPr="00A8512B" w:rsidRDefault="00A8512B" w:rsidP="00A8512B">
      <w:pPr>
        <w:spacing w:after="0" w:line="240" w:lineRule="auto"/>
        <w:ind w:left="1440"/>
        <w:rPr>
          <w:rFonts w:ascii="Calibri" w:eastAsia="Times New Roman" w:hAnsi="Calibri" w:cs="Times New Roman"/>
          <w:lang w:val="en-CA"/>
        </w:rPr>
      </w:pPr>
      <w:r w:rsidRPr="00A8512B">
        <w:rPr>
          <w:rFonts w:ascii="Calibri" w:eastAsia="Times New Roman" w:hAnsi="Calibri" w:cs="Times New Roman"/>
          <w:lang w:val="en-CA"/>
        </w:rPr>
        <w:t>(NOTE: ABORIGINALS ASKED SEPARATELY, IN LINE WITH STATISTICS CANADA APPROACH)</w:t>
      </w:r>
    </w:p>
    <w:p w14:paraId="2F9F6E53"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Êtes-vous un Autochtone, c’est-à-dire un membre des Premières Nations, un Métis ou un Inuit ? Les Premières Nations incluent les Indiens inscrits et non-inscrits.</w:t>
      </w:r>
    </w:p>
    <w:p w14:paraId="12582BC4"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(REMARQUE : LES AUTOCHTONES SE FONT POSER LA QUESTION SÉPARÉMMENT, CONFORMÉMENT AVEC LA MÉTHODOLOGIE DE STATISTIQUES CANADA)</w:t>
      </w:r>
    </w:p>
    <w:p w14:paraId="5B93A7DD" w14:textId="77777777" w:rsidR="00A8512B" w:rsidRPr="00A8512B" w:rsidRDefault="00A8512B" w:rsidP="00A8512B">
      <w:pPr>
        <w:spacing w:after="0" w:line="240" w:lineRule="auto"/>
        <w:ind w:left="360"/>
        <w:rPr>
          <w:rFonts w:ascii="Calibri" w:eastAsia="Times New Roman" w:hAnsi="Calibri" w:cs="Times New Roman"/>
          <w:lang w:val="fr-CA"/>
        </w:rPr>
      </w:pPr>
    </w:p>
    <w:p w14:paraId="4A9BA2D3"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Yes</w:t>
      </w:r>
    </w:p>
    <w:p w14:paraId="4FC254D0"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Oui</w:t>
      </w:r>
    </w:p>
    <w:p w14:paraId="6D3C996F"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No</w:t>
      </w:r>
    </w:p>
    <w:p w14:paraId="48D72A6A"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Non</w:t>
      </w:r>
    </w:p>
    <w:p w14:paraId="0182FE5A" w14:textId="77777777" w:rsidR="00A8512B" w:rsidRPr="00A8512B" w:rsidRDefault="00A8512B" w:rsidP="00A8512B">
      <w:pPr>
        <w:spacing w:after="0" w:line="240" w:lineRule="auto"/>
        <w:ind w:left="360"/>
        <w:rPr>
          <w:rFonts w:ascii="Calibri" w:eastAsia="Times New Roman" w:hAnsi="Calibri" w:cs="Times New Roman"/>
          <w:lang w:val="en-CA"/>
        </w:rPr>
      </w:pPr>
    </w:p>
    <w:p w14:paraId="19646E02" w14:textId="77777777" w:rsidR="00A8512B" w:rsidRPr="00A8512B" w:rsidRDefault="00A8512B" w:rsidP="00A8512B">
      <w:pPr>
        <w:spacing w:after="0" w:line="240" w:lineRule="auto"/>
        <w:ind w:left="360"/>
        <w:rPr>
          <w:rFonts w:ascii="Calibri" w:eastAsia="Times New Roman" w:hAnsi="Calibri" w:cs="Times New Roman"/>
          <w:lang w:val="en-CA"/>
        </w:rPr>
      </w:pPr>
    </w:p>
    <w:p w14:paraId="3CDCF5C1"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[IF D12=YES, SKIP TO SURVEY CLOSE; OTHERWISE CONTINUE]</w:t>
      </w:r>
    </w:p>
    <w:p w14:paraId="03CCC6D8" w14:textId="77777777" w:rsidR="00A8512B" w:rsidRPr="00A8512B" w:rsidRDefault="00A8512B" w:rsidP="00A8512B">
      <w:pPr>
        <w:spacing w:after="0" w:line="240" w:lineRule="auto"/>
        <w:ind w:left="360"/>
        <w:rPr>
          <w:rFonts w:ascii="Calibri" w:eastAsia="Times New Roman" w:hAnsi="Calibri" w:cs="Times New Roman"/>
          <w:lang w:val="en-CA"/>
        </w:rPr>
      </w:pPr>
    </w:p>
    <w:p w14:paraId="61F50078"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 </w:t>
      </w:r>
    </w:p>
    <w:p w14:paraId="0F1FD7AF" w14:textId="77777777" w:rsidR="00A8512B" w:rsidRPr="00A8512B" w:rsidRDefault="00A8512B" w:rsidP="00A8512B">
      <w:pPr>
        <w:spacing w:after="0" w:line="240" w:lineRule="auto"/>
        <w:ind w:left="1440" w:hanging="1080"/>
        <w:rPr>
          <w:rFonts w:ascii="Calibri" w:eastAsia="Times New Roman" w:hAnsi="Calibri" w:cs="Times New Roman"/>
          <w:lang w:val="en-CA"/>
        </w:rPr>
      </w:pPr>
      <w:r w:rsidRPr="00A8512B">
        <w:rPr>
          <w:rFonts w:ascii="Calibri" w:eastAsia="Times New Roman" w:hAnsi="Calibri" w:cs="Times New Roman"/>
          <w:lang w:val="en-CA"/>
        </w:rPr>
        <w:t>D13.</w:t>
      </w:r>
      <w:r w:rsidRPr="00A8512B">
        <w:rPr>
          <w:rFonts w:ascii="Calibri" w:eastAsia="Times New Roman" w:hAnsi="Calibri" w:cs="Times New Roman"/>
          <w:lang w:val="en-CA"/>
        </w:rPr>
        <w:tab/>
        <w:t>You may belong to one or more racial or cultural groups on the following list.  Are you...? (READ LIST)</w:t>
      </w:r>
    </w:p>
    <w:p w14:paraId="53A2111E" w14:textId="77777777" w:rsidR="00A8512B" w:rsidRPr="00A8512B" w:rsidRDefault="00A8512B" w:rsidP="00A8512B">
      <w:pPr>
        <w:spacing w:after="0" w:line="240" w:lineRule="auto"/>
        <w:ind w:left="1440"/>
        <w:rPr>
          <w:rFonts w:ascii="Calibri" w:eastAsia="Times New Roman" w:hAnsi="Calibri" w:cs="Times New Roman"/>
          <w:color w:val="000000"/>
          <w:lang w:val="en-CA"/>
        </w:rPr>
      </w:pPr>
      <w:r w:rsidRPr="00A8512B">
        <w:rPr>
          <w:rFonts w:ascii="Calibri" w:eastAsia="Times New Roman" w:hAnsi="Calibri" w:cs="Times New Roman"/>
          <w:color w:val="000000"/>
          <w:lang w:val="en-CA"/>
        </w:rPr>
        <w:t>(INTERVIEWER: Read categories to respondent and mark up to 4 responses that apply. If respondent answers "mixed", "bi–racial" or "multi–racial", etc., probe for specific groups and mark each one separately (e.g., White, Black, Chinese).)</w:t>
      </w:r>
    </w:p>
    <w:p w14:paraId="0B777CC0"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Il se peut que vous apparteniez à un ou plusieurs groupes raciaux ou culturels qui figurent sur la liste suivante. Êtes-vous… ? (LIRE LA LISTE)</w:t>
      </w:r>
    </w:p>
    <w:p w14:paraId="01F984DB" w14:textId="77777777" w:rsidR="00A8512B" w:rsidRPr="00A8512B" w:rsidRDefault="00A8512B" w:rsidP="00A8512B">
      <w:pPr>
        <w:spacing w:after="0" w:line="240" w:lineRule="auto"/>
        <w:ind w:left="1440"/>
        <w:rPr>
          <w:rFonts w:ascii="Calibri" w:eastAsia="Times New Roman" w:hAnsi="Calibri" w:cs="Times New Roman"/>
          <w:color w:val="0070C0"/>
          <w:lang w:val="fr-CA"/>
        </w:rPr>
      </w:pPr>
      <w:r w:rsidRPr="00A8512B">
        <w:rPr>
          <w:rFonts w:ascii="Calibri" w:eastAsia="Times New Roman" w:hAnsi="Calibri" w:cs="Times New Roman"/>
          <w:color w:val="0070C0"/>
          <w:lang w:val="fr-CA"/>
        </w:rPr>
        <w:t>(INTERVIEWEUR : Lire les catégories au répondant et inscrire jusqu’à 4 réponses qui s’appliquent. Si le répondant vous dit “race mixte”, “biracial”, “multiracial”, etc, sonder pour des groupes spécifiques et inscrire chacun séparément (p.ex. Blanc, Noir, Chinois).)</w:t>
      </w:r>
    </w:p>
    <w:p w14:paraId="5C6A7463" w14:textId="77777777" w:rsidR="00A8512B" w:rsidRPr="00A8512B" w:rsidRDefault="00A8512B" w:rsidP="00A8512B">
      <w:pPr>
        <w:spacing w:after="0" w:line="240" w:lineRule="auto"/>
        <w:ind w:left="360"/>
        <w:rPr>
          <w:rFonts w:ascii="Calibri" w:eastAsia="Times New Roman" w:hAnsi="Calibri" w:cs="Times New Roman"/>
          <w:lang w:val="fr-CA"/>
        </w:rPr>
      </w:pPr>
    </w:p>
    <w:p w14:paraId="7AFFE7F5" w14:textId="77777777" w:rsidR="00A8512B" w:rsidRPr="00A8512B" w:rsidRDefault="00A8512B" w:rsidP="00A8512B">
      <w:pPr>
        <w:spacing w:after="0" w:line="240" w:lineRule="auto"/>
        <w:ind w:left="360"/>
        <w:rPr>
          <w:rFonts w:ascii="Calibri" w:eastAsia="Times New Roman" w:hAnsi="Calibri" w:cs="Times New Roman"/>
          <w:lang w:val="fr-CA"/>
        </w:rPr>
      </w:pPr>
    </w:p>
    <w:p w14:paraId="4672ABB9"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[MULTIPUNCH]</w:t>
      </w:r>
    </w:p>
    <w:p w14:paraId="3832ACA7"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lang w:val="en-CA"/>
        </w:rPr>
        <w:t>White</w:t>
      </w:r>
    </w:p>
    <w:p w14:paraId="0B165159" w14:textId="77777777" w:rsidR="00A8512B" w:rsidRPr="00A8512B" w:rsidRDefault="00A8512B" w:rsidP="00A8512B">
      <w:pPr>
        <w:spacing w:after="0" w:line="240" w:lineRule="auto"/>
        <w:ind w:left="360"/>
        <w:rPr>
          <w:rFonts w:ascii="Calibri" w:eastAsia="Times New Roman" w:hAnsi="Calibri" w:cs="Times New Roman"/>
          <w:color w:val="0070C0"/>
          <w:lang w:val="en-CA"/>
        </w:rPr>
      </w:pPr>
      <w:r w:rsidRPr="00A8512B">
        <w:rPr>
          <w:rFonts w:ascii="Calibri" w:eastAsia="Times New Roman" w:hAnsi="Calibri" w:cs="Times New Roman"/>
          <w:color w:val="0070C0"/>
          <w:lang w:val="en-CA"/>
        </w:rPr>
        <w:t>Blanc</w:t>
      </w:r>
    </w:p>
    <w:p w14:paraId="723B6C2A"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lastRenderedPageBreak/>
        <w:t>South Asian, for example East Indian, Pakistani, Sri Lankan</w:t>
      </w:r>
    </w:p>
    <w:p w14:paraId="6CB1873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Sud-Asiatique (p. ex., Indien de l’Inde, Pakistanais, Sri-Lankais)</w:t>
      </w:r>
    </w:p>
    <w:p w14:paraId="719DEBED"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Chinese</w:t>
      </w:r>
    </w:p>
    <w:p w14:paraId="5270C8ED"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Chinois</w:t>
      </w:r>
    </w:p>
    <w:p w14:paraId="4BD9003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Black</w:t>
      </w:r>
    </w:p>
    <w:p w14:paraId="5EEB23B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Noir</w:t>
      </w:r>
    </w:p>
    <w:p w14:paraId="7DC4F69E"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Filipino</w:t>
      </w:r>
    </w:p>
    <w:p w14:paraId="083609E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Philippin</w:t>
      </w:r>
    </w:p>
    <w:p w14:paraId="1C25C798"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Latin American</w:t>
      </w:r>
    </w:p>
    <w:p w14:paraId="7066D74D"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Latino-Américain</w:t>
      </w:r>
    </w:p>
    <w:p w14:paraId="345E90F2" w14:textId="77777777" w:rsidR="00A8512B" w:rsidRPr="00A8512B" w:rsidRDefault="00A8512B" w:rsidP="00A8512B">
      <w:pPr>
        <w:spacing w:after="0" w:line="240" w:lineRule="auto"/>
        <w:ind w:left="360"/>
        <w:rPr>
          <w:rFonts w:ascii="Calibri" w:eastAsia="Times New Roman" w:hAnsi="Calibri" w:cs="Times New Roman"/>
          <w:lang w:val="es-US"/>
        </w:rPr>
      </w:pPr>
      <w:r w:rsidRPr="00A8512B">
        <w:rPr>
          <w:rFonts w:ascii="Calibri" w:eastAsia="Times New Roman" w:hAnsi="Calibri" w:cs="Times New Roman"/>
          <w:lang w:val="es-US"/>
        </w:rPr>
        <w:t>Arab</w:t>
      </w:r>
    </w:p>
    <w:p w14:paraId="2AEB6404" w14:textId="77777777" w:rsidR="00A8512B" w:rsidRPr="00A8512B" w:rsidRDefault="00A8512B" w:rsidP="00A8512B">
      <w:pPr>
        <w:spacing w:after="0" w:line="240" w:lineRule="auto"/>
        <w:ind w:left="360"/>
        <w:rPr>
          <w:rFonts w:ascii="Calibri" w:eastAsia="Times New Roman" w:hAnsi="Calibri" w:cs="Times New Roman"/>
          <w:color w:val="0070C0"/>
          <w:lang w:val="es-US"/>
        </w:rPr>
      </w:pPr>
      <w:r w:rsidRPr="00A8512B">
        <w:rPr>
          <w:rFonts w:ascii="Calibri" w:eastAsia="Times New Roman" w:hAnsi="Calibri" w:cs="Times New Roman"/>
          <w:color w:val="0070C0"/>
          <w:lang w:val="es-US"/>
        </w:rPr>
        <w:t>Arabe</w:t>
      </w:r>
    </w:p>
    <w:p w14:paraId="2368A799"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Southeast Asian, for example Vietnamese, Cambodian, Malaysian, Laotian</w:t>
      </w:r>
    </w:p>
    <w:p w14:paraId="00F270A0"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du Sud-Est (p. ex., Vietnamien, Cambodgien, Malaysien, Laotien)</w:t>
      </w:r>
    </w:p>
    <w:p w14:paraId="6FD76E02" w14:textId="77777777" w:rsidR="00A8512B" w:rsidRPr="00A8512B" w:rsidRDefault="00A8512B" w:rsidP="00A8512B">
      <w:pPr>
        <w:spacing w:after="0" w:line="240" w:lineRule="auto"/>
        <w:ind w:left="360"/>
        <w:rPr>
          <w:rFonts w:ascii="Calibri" w:eastAsia="Times New Roman" w:hAnsi="Calibri" w:cs="Times New Roman"/>
          <w:lang w:val="en-CA"/>
        </w:rPr>
      </w:pPr>
      <w:r w:rsidRPr="00A8512B">
        <w:rPr>
          <w:rFonts w:ascii="Calibri" w:eastAsia="Times New Roman" w:hAnsi="Calibri" w:cs="Times New Roman"/>
          <w:lang w:val="en-CA"/>
        </w:rPr>
        <w:t>West Asian, for example Iranian, Afghan</w:t>
      </w:r>
    </w:p>
    <w:p w14:paraId="36A4324C"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Asiatique occidental (p. ex., Iranien, Afghan)</w:t>
      </w:r>
    </w:p>
    <w:p w14:paraId="542A5E75"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Korean</w:t>
      </w:r>
    </w:p>
    <w:p w14:paraId="787687F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Coréen</w:t>
      </w:r>
    </w:p>
    <w:p w14:paraId="764B0A4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Japanese</w:t>
      </w:r>
    </w:p>
    <w:p w14:paraId="37D68097"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Japonais</w:t>
      </w:r>
    </w:p>
    <w:p w14:paraId="3B0FF440"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 xml:space="preserve">Some other group </w:t>
      </w:r>
    </w:p>
    <w:p w14:paraId="6E1A1B75"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Un autre groupe </w:t>
      </w:r>
    </w:p>
    <w:p w14:paraId="7A9C3A08" w14:textId="77777777" w:rsidR="00A8512B" w:rsidRPr="00A8512B" w:rsidRDefault="00A8512B" w:rsidP="00A8512B">
      <w:pPr>
        <w:spacing w:after="0" w:line="240" w:lineRule="auto"/>
        <w:ind w:left="360"/>
        <w:rPr>
          <w:rFonts w:ascii="Calibri" w:eastAsia="Times New Roman" w:hAnsi="Calibri" w:cs="Times New Roman"/>
          <w:lang w:val="fr-CA"/>
        </w:rPr>
      </w:pPr>
    </w:p>
    <w:p w14:paraId="566B3FB6"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[ASK D13A IF D13</w:t>
      </w:r>
      <w:proofErr w:type="gramStart"/>
      <w:r w:rsidRPr="00A8512B">
        <w:rPr>
          <w:rFonts w:ascii="Calibri" w:eastAsia="Times New Roman" w:hAnsi="Calibri" w:cs="Times New Roman"/>
          <w:b/>
          <w:lang w:val="en-CA"/>
        </w:rPr>
        <w:t>=‘</w:t>
      </w:r>
      <w:proofErr w:type="gramEnd"/>
      <w:r w:rsidRPr="00A8512B">
        <w:rPr>
          <w:rFonts w:ascii="Calibri" w:eastAsia="Times New Roman" w:hAnsi="Calibri" w:cs="Times New Roman"/>
          <w:b/>
          <w:lang w:val="en-CA"/>
        </w:rPr>
        <w:t>SOME OTHER GROUP’; OTHERWISE SKIP SURVEY CLOSE]</w:t>
      </w:r>
    </w:p>
    <w:p w14:paraId="6B781E3A" w14:textId="77777777" w:rsidR="00A8512B" w:rsidRPr="00A8512B" w:rsidRDefault="00A8512B" w:rsidP="00A8512B">
      <w:pPr>
        <w:spacing w:after="0" w:line="240" w:lineRule="auto"/>
        <w:ind w:left="360"/>
        <w:rPr>
          <w:rFonts w:ascii="Calibri" w:eastAsia="Times New Roman" w:hAnsi="Calibri" w:cs="Times New Roman"/>
          <w:lang w:val="en-CA"/>
        </w:rPr>
      </w:pPr>
    </w:p>
    <w:p w14:paraId="7A2C9399" w14:textId="77777777" w:rsidR="00A8512B" w:rsidRPr="00A8512B" w:rsidRDefault="00A8512B" w:rsidP="00A8512B">
      <w:pPr>
        <w:spacing w:after="0" w:line="240" w:lineRule="auto"/>
        <w:ind w:left="360"/>
        <w:rPr>
          <w:rFonts w:ascii="Calibri" w:eastAsia="Times New Roman" w:hAnsi="Calibri" w:cs="Times New Roman"/>
          <w:lang w:val="fr-CA"/>
        </w:rPr>
      </w:pPr>
      <w:r w:rsidRPr="00A8512B">
        <w:rPr>
          <w:rFonts w:ascii="Calibri" w:eastAsia="Times New Roman" w:hAnsi="Calibri" w:cs="Times New Roman"/>
          <w:lang w:val="fr-CA"/>
        </w:rPr>
        <w:t>D13A.</w:t>
      </w:r>
      <w:r w:rsidRPr="00A8512B">
        <w:rPr>
          <w:rFonts w:ascii="Calibri" w:eastAsia="Times New Roman" w:hAnsi="Calibri" w:cs="Times New Roman"/>
          <w:lang w:val="fr-CA"/>
        </w:rPr>
        <w:tab/>
        <w:t xml:space="preserve">Could you specify? </w:t>
      </w:r>
    </w:p>
    <w:p w14:paraId="1B275097" w14:textId="77777777" w:rsidR="00A8512B" w:rsidRPr="00A8512B" w:rsidRDefault="00A8512B" w:rsidP="00A8512B">
      <w:pPr>
        <w:spacing w:after="0" w:line="240" w:lineRule="auto"/>
        <w:ind w:left="1080" w:firstLine="360"/>
        <w:rPr>
          <w:rFonts w:ascii="Calibri" w:eastAsia="Times New Roman" w:hAnsi="Calibri" w:cs="Times New Roman"/>
          <w:color w:val="0070C0"/>
          <w:lang w:val="fr-CA"/>
        </w:rPr>
      </w:pPr>
      <w:r w:rsidRPr="00A8512B">
        <w:rPr>
          <w:rFonts w:ascii="Calibri" w:eastAsia="Times New Roman" w:hAnsi="Calibri" w:cs="Times New Roman"/>
          <w:color w:val="0070C0"/>
          <w:lang w:val="fr-CA"/>
        </w:rPr>
        <w:t xml:space="preserve">Pouvez-vous préciser quel groupe ? </w:t>
      </w:r>
    </w:p>
    <w:p w14:paraId="4E4B7C02" w14:textId="77777777" w:rsidR="00A8512B" w:rsidRPr="00A8512B" w:rsidRDefault="00A8512B" w:rsidP="00A8512B">
      <w:pPr>
        <w:spacing w:after="0" w:line="240" w:lineRule="auto"/>
        <w:ind w:left="360"/>
        <w:rPr>
          <w:rFonts w:ascii="Calibri" w:eastAsia="Times New Roman" w:hAnsi="Calibri" w:cs="Times New Roman"/>
          <w:lang w:val="fr-CA"/>
        </w:rPr>
      </w:pPr>
    </w:p>
    <w:p w14:paraId="40E139AF" w14:textId="77777777" w:rsidR="00A8512B" w:rsidRPr="00A8512B" w:rsidRDefault="00A8512B" w:rsidP="00A8512B">
      <w:pPr>
        <w:spacing w:after="0" w:line="240" w:lineRule="auto"/>
        <w:ind w:left="360"/>
        <w:rPr>
          <w:rFonts w:ascii="Calibri" w:eastAsia="Times New Roman" w:hAnsi="Calibri" w:cs="Times New Roman"/>
          <w:b/>
          <w:lang w:val="en-CA"/>
        </w:rPr>
      </w:pPr>
      <w:r w:rsidRPr="00A8512B">
        <w:rPr>
          <w:rFonts w:ascii="Calibri" w:eastAsia="Times New Roman" w:hAnsi="Calibri" w:cs="Times New Roman"/>
          <w:b/>
          <w:lang w:val="en-CA"/>
        </w:rPr>
        <w:t>[OPEN END]</w:t>
      </w:r>
    </w:p>
    <w:p w14:paraId="1B6ECA10" w14:textId="77777777" w:rsidR="00A8512B" w:rsidRPr="00A8512B" w:rsidRDefault="00A8512B" w:rsidP="00A8512B">
      <w:pPr>
        <w:spacing w:after="0" w:line="240" w:lineRule="auto"/>
        <w:ind w:left="360"/>
        <w:rPr>
          <w:rFonts w:ascii="Calibri" w:eastAsia="Times New Roman" w:hAnsi="Calibri" w:cs="Times New Roman"/>
          <w:color w:val="1F497D"/>
          <w:lang w:val="en-CA"/>
        </w:rPr>
      </w:pPr>
    </w:p>
    <w:p w14:paraId="044A9957" w14:textId="77777777" w:rsidR="00A8512B" w:rsidRPr="00A8512B" w:rsidRDefault="00A8512B" w:rsidP="00A8512B">
      <w:pPr>
        <w:spacing w:after="0" w:line="240" w:lineRule="auto"/>
        <w:ind w:left="360"/>
        <w:rPr>
          <w:rFonts w:ascii="Calibri" w:eastAsia="Times New Roman" w:hAnsi="Calibri" w:cs="Times New Roman"/>
          <w:lang w:val="en-US"/>
        </w:rPr>
      </w:pPr>
      <w:r w:rsidRPr="00A8512B">
        <w:rPr>
          <w:rFonts w:ascii="Calibri" w:eastAsia="Times New Roman" w:hAnsi="Calibri" w:cs="Times New Roman"/>
          <w:lang w:val="en-CA"/>
        </w:rPr>
        <w:t>That concludes the survey. Thank you very much for your feedback. It is much appreciated. On behalf of myself, Ipsos, and the Government of Canada, have a good (day/evening)</w:t>
      </w:r>
      <w:r w:rsidRPr="00A8512B">
        <w:rPr>
          <w:rFonts w:ascii="Calibri" w:eastAsia="Times New Roman" w:hAnsi="Calibri" w:cs="Times New Roman"/>
          <w:lang w:val="en-US"/>
        </w:rPr>
        <w:t xml:space="preserve">. </w:t>
      </w:r>
    </w:p>
    <w:p w14:paraId="3CE943B2" w14:textId="77777777" w:rsidR="00A8512B" w:rsidRPr="00A8512B" w:rsidRDefault="00A8512B" w:rsidP="00A8512B">
      <w:pPr>
        <w:spacing w:after="0" w:line="240" w:lineRule="auto"/>
        <w:ind w:left="360"/>
        <w:rPr>
          <w:rFonts w:ascii="Calibri" w:eastAsia="Times New Roman" w:hAnsi="Calibri" w:cs="Times New Roman"/>
          <w:color w:val="0070C0"/>
          <w:lang w:val="fr-CA"/>
        </w:rPr>
      </w:pPr>
      <w:r w:rsidRPr="00A8512B">
        <w:rPr>
          <w:rFonts w:ascii="Calibri" w:eastAsia="Times New Roman" w:hAnsi="Calibri" w:cs="Times New Roman"/>
          <w:color w:val="0070C0"/>
          <w:lang w:val="fr-CA"/>
        </w:rPr>
        <w:t>Le sondage est terminé. Merci beaucoup d’avoir partagé vos commentaires. Ils sont très appréciés. De ma part, d’Ipsos et du Gouvernement du Canada, je vous souhaite une bonne (soirée / journée).</w:t>
      </w:r>
      <w:r w:rsidRPr="00A8512B">
        <w:rPr>
          <w:rFonts w:ascii="Calibri" w:eastAsia="Times New Roman" w:hAnsi="Calibri" w:cs="Times New Roman"/>
          <w:color w:val="0070C0"/>
          <w:lang w:val="fr-CA"/>
        </w:rPr>
        <w:tab/>
      </w:r>
    </w:p>
    <w:p w14:paraId="5BD6DA21"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5C7B155A" w14:textId="77777777" w:rsidR="00A8512B" w:rsidRPr="00A8512B" w:rsidRDefault="00A8512B" w:rsidP="00A8512B">
      <w:pPr>
        <w:spacing w:after="0" w:line="240" w:lineRule="auto"/>
        <w:ind w:left="360"/>
        <w:rPr>
          <w:rFonts w:ascii="Calibri" w:eastAsia="Times New Roman" w:hAnsi="Calibri" w:cs="Times New Roman"/>
          <w:color w:val="0070C0"/>
          <w:lang w:val="fr-CA"/>
        </w:rPr>
      </w:pPr>
    </w:p>
    <w:p w14:paraId="14A1AEBE" w14:textId="74CA2E1E" w:rsidR="003B0962" w:rsidRPr="00A8512B" w:rsidRDefault="003B0962" w:rsidP="00A8512B">
      <w:pPr>
        <w:rPr>
          <w:lang w:val="fr-CA" w:eastAsia="fr-FR"/>
        </w:rPr>
      </w:pPr>
    </w:p>
    <w:sectPr w:rsidR="003B0962" w:rsidRPr="00A8512B" w:rsidSect="00965A5E">
      <w:headerReference w:type="even" r:id="rId14"/>
      <w:headerReference w:type="default" r:id="rId15"/>
      <w:footerReference w:type="even" r:id="rId16"/>
      <w:footerReference w:type="default" r:id="rId17"/>
      <w:headerReference w:type="first" r:id="rId18"/>
      <w:footerReference w:type="first" r:id="rId19"/>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61D34" w14:textId="77777777" w:rsidR="00F4112D" w:rsidRDefault="00F4112D" w:rsidP="00FE41AF">
      <w:pPr>
        <w:spacing w:after="0" w:line="240" w:lineRule="auto"/>
      </w:pPr>
      <w:r>
        <w:separator/>
      </w:r>
    </w:p>
  </w:endnote>
  <w:endnote w:type="continuationSeparator" w:id="0">
    <w:p w14:paraId="03B5A3AD" w14:textId="77777777" w:rsidR="00F4112D" w:rsidRDefault="00F4112D"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0E424752" w:rsidR="003B4D75" w:rsidRDefault="003B4D75">
    <w:pPr>
      <w:pStyle w:val="Footer"/>
    </w:pP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09976799" w:rsidR="003B4D75" w:rsidRDefault="003B4D75">
    <w:pPr>
      <w:pStyle w:val="Footer"/>
    </w:pPr>
  </w:p>
  <w:p w14:paraId="048D8244" w14:textId="77777777" w:rsidR="003B4D75" w:rsidRDefault="003B4D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3B4D75" w:rsidRDefault="003B4D75">
    <w:pPr>
      <w:pStyle w:val="Footer"/>
      <w:rPr>
        <w:noProof/>
        <w:lang w:val="en-US"/>
      </w:rPr>
    </w:pPr>
  </w:p>
  <w:p w14:paraId="42C5E92B" w14:textId="76A5FF72" w:rsidR="003B4D75" w:rsidRDefault="003B4D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1AD12" w14:textId="77777777" w:rsidR="00F4112D" w:rsidRDefault="00F4112D" w:rsidP="00FE41AF">
      <w:pPr>
        <w:spacing w:after="0" w:line="240" w:lineRule="auto"/>
      </w:pPr>
      <w:r>
        <w:separator/>
      </w:r>
    </w:p>
  </w:footnote>
  <w:footnote w:type="continuationSeparator" w:id="0">
    <w:p w14:paraId="68C5758D" w14:textId="77777777" w:rsidR="00F4112D" w:rsidRDefault="00F4112D"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3B4D75" w:rsidRPr="0046432C" w:rsidRDefault="003B4D75" w:rsidP="0046432C">
    <w:pPr>
      <w:pStyle w:val="Header"/>
      <w:jc w:val="center"/>
      <w:rPr>
        <w:color w:val="333333"/>
      </w:rPr>
    </w:pPr>
    <w:r w:rsidRPr="0046432C">
      <w:rPr>
        <w:color w:val="333333"/>
      </w:rPr>
      <w:t>Title of your document</w:t>
    </w:r>
    <w:r>
      <w:rPr>
        <w:color w:val="333333"/>
      </w:rPr>
      <w:t>s</w:t>
    </w:r>
  </w:p>
  <w:p w14:paraId="0934C449" w14:textId="77777777" w:rsidR="003B4D75" w:rsidRDefault="003B4D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4A847B1E" w:rsidR="003B4D75" w:rsidRPr="00965A5E" w:rsidRDefault="003B4D75"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3B4D75" w:rsidRPr="00965A5E" w:rsidRDefault="003B4D75"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3612B"/>
    <w:rsid w:val="000407A1"/>
    <w:rsid w:val="00053D04"/>
    <w:rsid w:val="00055B3C"/>
    <w:rsid w:val="0006537C"/>
    <w:rsid w:val="00066B00"/>
    <w:rsid w:val="00067716"/>
    <w:rsid w:val="000978DE"/>
    <w:rsid w:val="000A0732"/>
    <w:rsid w:val="000D1389"/>
    <w:rsid w:val="0010414E"/>
    <w:rsid w:val="001179E7"/>
    <w:rsid w:val="001312C8"/>
    <w:rsid w:val="001479F4"/>
    <w:rsid w:val="00156414"/>
    <w:rsid w:val="0016697A"/>
    <w:rsid w:val="001730E5"/>
    <w:rsid w:val="0018088D"/>
    <w:rsid w:val="00186C80"/>
    <w:rsid w:val="001A0D08"/>
    <w:rsid w:val="001B64F1"/>
    <w:rsid w:val="001C2AD8"/>
    <w:rsid w:val="001D232D"/>
    <w:rsid w:val="002170DC"/>
    <w:rsid w:val="00223B34"/>
    <w:rsid w:val="00231FC5"/>
    <w:rsid w:val="002750A7"/>
    <w:rsid w:val="002C472A"/>
    <w:rsid w:val="00372B5F"/>
    <w:rsid w:val="00372B81"/>
    <w:rsid w:val="00382930"/>
    <w:rsid w:val="003B0962"/>
    <w:rsid w:val="003B4D75"/>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9156F"/>
    <w:rsid w:val="00593F50"/>
    <w:rsid w:val="005B38AC"/>
    <w:rsid w:val="005F1141"/>
    <w:rsid w:val="00617E28"/>
    <w:rsid w:val="00634EBF"/>
    <w:rsid w:val="006429B9"/>
    <w:rsid w:val="00665D85"/>
    <w:rsid w:val="00676F9E"/>
    <w:rsid w:val="00680CAD"/>
    <w:rsid w:val="006A16E5"/>
    <w:rsid w:val="006B006D"/>
    <w:rsid w:val="006C3B23"/>
    <w:rsid w:val="006D12BA"/>
    <w:rsid w:val="006D6937"/>
    <w:rsid w:val="006E04C5"/>
    <w:rsid w:val="006E41CA"/>
    <w:rsid w:val="006F73D2"/>
    <w:rsid w:val="00703978"/>
    <w:rsid w:val="007532FC"/>
    <w:rsid w:val="0076688F"/>
    <w:rsid w:val="00772D51"/>
    <w:rsid w:val="007813FF"/>
    <w:rsid w:val="00784013"/>
    <w:rsid w:val="007954A9"/>
    <w:rsid w:val="007C6BA9"/>
    <w:rsid w:val="007E72E6"/>
    <w:rsid w:val="007F2BC5"/>
    <w:rsid w:val="007F36E2"/>
    <w:rsid w:val="007F45AA"/>
    <w:rsid w:val="00816A82"/>
    <w:rsid w:val="00830504"/>
    <w:rsid w:val="0089355D"/>
    <w:rsid w:val="008935FE"/>
    <w:rsid w:val="008A60C3"/>
    <w:rsid w:val="008B32A5"/>
    <w:rsid w:val="008C46A5"/>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45F03"/>
    <w:rsid w:val="00A701C9"/>
    <w:rsid w:val="00A82D8E"/>
    <w:rsid w:val="00A8512B"/>
    <w:rsid w:val="00A873D1"/>
    <w:rsid w:val="00A938C6"/>
    <w:rsid w:val="00AA598B"/>
    <w:rsid w:val="00AC009F"/>
    <w:rsid w:val="00AE07A7"/>
    <w:rsid w:val="00B139E8"/>
    <w:rsid w:val="00B22B07"/>
    <w:rsid w:val="00B367DB"/>
    <w:rsid w:val="00B926C7"/>
    <w:rsid w:val="00BA5A75"/>
    <w:rsid w:val="00BB31F3"/>
    <w:rsid w:val="00BB66B0"/>
    <w:rsid w:val="00BE6F00"/>
    <w:rsid w:val="00C02420"/>
    <w:rsid w:val="00C20C04"/>
    <w:rsid w:val="00C714C7"/>
    <w:rsid w:val="00C74720"/>
    <w:rsid w:val="00C82F77"/>
    <w:rsid w:val="00C917BF"/>
    <w:rsid w:val="00C96008"/>
    <w:rsid w:val="00CA29E8"/>
    <w:rsid w:val="00CA4D59"/>
    <w:rsid w:val="00CB3976"/>
    <w:rsid w:val="00CB6A5A"/>
    <w:rsid w:val="00CC1E3C"/>
    <w:rsid w:val="00CF33D6"/>
    <w:rsid w:val="00D260BE"/>
    <w:rsid w:val="00D30CBE"/>
    <w:rsid w:val="00D655F1"/>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13523"/>
    <w:rsid w:val="00F15534"/>
    <w:rsid w:val="00F329B5"/>
    <w:rsid w:val="00F4112D"/>
    <w:rsid w:val="00F45472"/>
    <w:rsid w:val="00F46385"/>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D08"/>
  </w:style>
  <w:style w:type="paragraph" w:styleId="Heading1">
    <w:name w:val="heading 1"/>
    <w:basedOn w:val="Normal"/>
    <w:next w:val="Normal"/>
    <w:link w:val="Heading1Char"/>
    <w:uiPriority w:val="9"/>
    <w:qFormat/>
    <w:rsid w:val="001A0D0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A0D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A0D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A0D0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A0D0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A0D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A0D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A0D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A0D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1A0D08"/>
    <w:pPr>
      <w:ind w:left="720"/>
      <w:contextualSpacing/>
    </w:p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rsid w:val="007532FC"/>
    <w:pPr>
      <w:numPr>
        <w:ilvl w:val="1"/>
      </w:numPr>
    </w:pPr>
  </w:style>
  <w:style w:type="character" w:customStyle="1" w:styleId="Heading1Char">
    <w:name w:val="Heading 1 Char"/>
    <w:basedOn w:val="DefaultParagraphFont"/>
    <w:link w:val="Heading1"/>
    <w:uiPriority w:val="9"/>
    <w:rsid w:val="001A0D08"/>
    <w:rPr>
      <w:smallCaps/>
      <w:spacing w:val="5"/>
      <w:sz w:val="36"/>
      <w:szCs w:val="36"/>
    </w:rPr>
  </w:style>
  <w:style w:type="character" w:customStyle="1" w:styleId="Heading2Char">
    <w:name w:val="Heading 2 Char"/>
    <w:basedOn w:val="DefaultParagraphFont"/>
    <w:link w:val="Heading2"/>
    <w:uiPriority w:val="9"/>
    <w:rsid w:val="001A0D08"/>
    <w:rPr>
      <w:smallCaps/>
      <w:sz w:val="28"/>
      <w:szCs w:val="28"/>
    </w:rPr>
  </w:style>
  <w:style w:type="character" w:customStyle="1" w:styleId="Heading3Char">
    <w:name w:val="Heading 3 Char"/>
    <w:basedOn w:val="DefaultParagraphFont"/>
    <w:link w:val="Heading3"/>
    <w:uiPriority w:val="9"/>
    <w:rsid w:val="001A0D08"/>
    <w:rPr>
      <w:i/>
      <w:iCs/>
      <w:smallCaps/>
      <w:spacing w:val="5"/>
      <w:sz w:val="26"/>
      <w:szCs w:val="26"/>
    </w:rPr>
  </w:style>
  <w:style w:type="character" w:customStyle="1" w:styleId="Heading4Char">
    <w:name w:val="Heading 4 Char"/>
    <w:basedOn w:val="DefaultParagraphFont"/>
    <w:link w:val="Heading4"/>
    <w:uiPriority w:val="9"/>
    <w:semiHidden/>
    <w:rsid w:val="001A0D08"/>
    <w:rPr>
      <w:b/>
      <w:bCs/>
      <w:spacing w:val="5"/>
      <w:sz w:val="24"/>
      <w:szCs w:val="24"/>
    </w:rPr>
  </w:style>
  <w:style w:type="character" w:customStyle="1" w:styleId="Heading5Char">
    <w:name w:val="Heading 5 Char"/>
    <w:basedOn w:val="DefaultParagraphFont"/>
    <w:link w:val="Heading5"/>
    <w:uiPriority w:val="9"/>
    <w:semiHidden/>
    <w:rsid w:val="001A0D08"/>
    <w:rPr>
      <w:i/>
      <w:iCs/>
      <w:sz w:val="24"/>
      <w:szCs w:val="24"/>
    </w:rPr>
  </w:style>
  <w:style w:type="character" w:customStyle="1" w:styleId="Heading6Char">
    <w:name w:val="Heading 6 Char"/>
    <w:basedOn w:val="DefaultParagraphFont"/>
    <w:link w:val="Heading6"/>
    <w:uiPriority w:val="9"/>
    <w:semiHidden/>
    <w:rsid w:val="001A0D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A0D0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A0D08"/>
    <w:rPr>
      <w:b/>
      <w:bCs/>
      <w:color w:val="7F7F7F" w:themeColor="text1" w:themeTint="80"/>
      <w:sz w:val="20"/>
      <w:szCs w:val="20"/>
    </w:rPr>
  </w:style>
  <w:style w:type="character" w:customStyle="1" w:styleId="Heading9Char">
    <w:name w:val="Heading 9 Char"/>
    <w:basedOn w:val="DefaultParagraphFont"/>
    <w:link w:val="Heading9"/>
    <w:uiPriority w:val="9"/>
    <w:semiHidden/>
    <w:rsid w:val="001A0D08"/>
    <w:rPr>
      <w:b/>
      <w:bCs/>
      <w:i/>
      <w:iCs/>
      <w:color w:val="7F7F7F" w:themeColor="text1" w:themeTint="80"/>
      <w:sz w:val="18"/>
      <w:szCs w:val="18"/>
    </w:rPr>
  </w:style>
  <w:style w:type="paragraph" w:styleId="Caption">
    <w:name w:val="caption"/>
    <w:basedOn w:val="Normal"/>
    <w:next w:val="Normal"/>
    <w:uiPriority w:val="35"/>
    <w:semiHidden/>
    <w:unhideWhenUsed/>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1A0D08"/>
    <w:rPr>
      <w:i/>
      <w:iCs/>
      <w:smallCaps/>
      <w:spacing w:val="10"/>
      <w:sz w:val="28"/>
      <w:szCs w:val="28"/>
    </w:rPr>
  </w:style>
  <w:style w:type="character" w:customStyle="1" w:styleId="SubtitleChar">
    <w:name w:val="Subtitle Char"/>
    <w:basedOn w:val="DefaultParagraphFont"/>
    <w:link w:val="Subtitle"/>
    <w:uiPriority w:val="11"/>
    <w:rsid w:val="001A0D08"/>
    <w:rPr>
      <w:i/>
      <w:iCs/>
      <w:smallCaps/>
      <w:spacing w:val="10"/>
      <w:sz w:val="28"/>
      <w:szCs w:val="28"/>
    </w:rPr>
  </w:style>
  <w:style w:type="character" w:customStyle="1" w:styleId="ListParagraphChar">
    <w:name w:val="List Paragraph Char"/>
    <w:basedOn w:val="DefaultParagraphFont"/>
    <w:link w:val="ListParagraph"/>
    <w:uiPriority w:val="34"/>
    <w:rsid w:val="007532FC"/>
  </w:style>
  <w:style w:type="paragraph" w:styleId="Quote">
    <w:name w:val="Quote"/>
    <w:basedOn w:val="Normal"/>
    <w:next w:val="Normal"/>
    <w:link w:val="QuoteChar"/>
    <w:uiPriority w:val="29"/>
    <w:qFormat/>
    <w:rsid w:val="001A0D08"/>
    <w:rPr>
      <w:i/>
      <w:iCs/>
    </w:rPr>
  </w:style>
  <w:style w:type="character" w:customStyle="1" w:styleId="QuoteChar">
    <w:name w:val="Quote Char"/>
    <w:basedOn w:val="DefaultParagraphFont"/>
    <w:link w:val="Quote"/>
    <w:uiPriority w:val="29"/>
    <w:rsid w:val="001A0D08"/>
    <w:rPr>
      <w:i/>
      <w:iCs/>
    </w:rPr>
  </w:style>
  <w:style w:type="paragraph" w:styleId="TOCHeading">
    <w:name w:val="TOC Heading"/>
    <w:basedOn w:val="Heading1"/>
    <w:next w:val="Normal"/>
    <w:uiPriority w:val="39"/>
    <w:semiHidden/>
    <w:unhideWhenUsed/>
    <w:qFormat/>
    <w:rsid w:val="001A0D08"/>
    <w:pPr>
      <w:outlineLvl w:val="9"/>
    </w:p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rsid w:val="00965A5E"/>
    <w:pPr>
      <w:keepNext/>
      <w:keepLines/>
      <w:widowControl w:val="0"/>
      <w:numPr>
        <w:numId w:val="9"/>
      </w:numPr>
      <w:pBdr>
        <w:bottom w:val="single" w:sz="4" w:space="1" w:color="002060"/>
      </w:pBdr>
      <w:spacing w:before="240" w:after="120"/>
      <w:ind w:left="720" w:hanging="720"/>
    </w:pPr>
    <w:rPr>
      <w:rFonts w:asciiTheme="minorHAnsi" w:hAnsiTheme="minorHAns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rsid w:val="00965A5E"/>
    <w:pPr>
      <w:numPr>
        <w:ilvl w:val="2"/>
        <w:numId w:val="9"/>
      </w:numPr>
      <w:spacing w:before="240" w:after="120"/>
      <w:ind w:left="720" w:hanging="720"/>
    </w:pPr>
    <w:rPr>
      <w:rFonts w:asciiTheme="minorHAnsi" w:hAnsiTheme="minorHAnsi"/>
      <w:b/>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val="0"/>
      <w:bCs w:val="0"/>
      <w:smallCap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bCs/>
      <w:i/>
      <w:iCs/>
      <w:color w:val="E87722" w:themeColor="accent1"/>
      <w:lang w:val="en-CA"/>
    </w:rPr>
  </w:style>
  <w:style w:type="paragraph" w:customStyle="1" w:styleId="TemplateFooter">
    <w:name w:val="Template Footer"/>
    <w:basedOn w:val="Footer"/>
    <w:link w:val="TemplateFooterChar"/>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val="0"/>
      <w:bCs w:val="0"/>
      <w:smallCap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1A0D08"/>
    <w:rPr>
      <w:smallCaps/>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1A0D08"/>
    <w:pPr>
      <w:spacing w:after="300" w:line="240" w:lineRule="auto"/>
      <w:contextualSpacing/>
    </w:pPr>
    <w:rPr>
      <w:smallCaps/>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 w:type="character" w:styleId="Strong">
    <w:name w:val="Strong"/>
    <w:uiPriority w:val="22"/>
    <w:qFormat/>
    <w:rsid w:val="001A0D08"/>
    <w:rPr>
      <w:b/>
      <w:bCs/>
    </w:rPr>
  </w:style>
  <w:style w:type="character" w:styleId="Emphasis">
    <w:name w:val="Emphasis"/>
    <w:uiPriority w:val="20"/>
    <w:qFormat/>
    <w:rsid w:val="001A0D08"/>
    <w:rPr>
      <w:b/>
      <w:bCs/>
      <w:i/>
      <w:iCs/>
      <w:spacing w:val="10"/>
    </w:rPr>
  </w:style>
  <w:style w:type="paragraph" w:styleId="NoSpacing">
    <w:name w:val="No Spacing"/>
    <w:basedOn w:val="Normal"/>
    <w:uiPriority w:val="1"/>
    <w:qFormat/>
    <w:rsid w:val="001A0D08"/>
    <w:pPr>
      <w:spacing w:after="0" w:line="240" w:lineRule="auto"/>
    </w:pPr>
  </w:style>
  <w:style w:type="paragraph" w:styleId="IntenseQuote">
    <w:name w:val="Intense Quote"/>
    <w:basedOn w:val="Normal"/>
    <w:next w:val="Normal"/>
    <w:link w:val="IntenseQuoteChar"/>
    <w:uiPriority w:val="30"/>
    <w:qFormat/>
    <w:rsid w:val="001A0D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A0D08"/>
    <w:rPr>
      <w:i/>
      <w:iCs/>
    </w:rPr>
  </w:style>
  <w:style w:type="character" w:styleId="SubtleEmphasis">
    <w:name w:val="Subtle Emphasis"/>
    <w:uiPriority w:val="19"/>
    <w:qFormat/>
    <w:rsid w:val="001A0D08"/>
    <w:rPr>
      <w:i/>
      <w:iCs/>
    </w:rPr>
  </w:style>
  <w:style w:type="character" w:styleId="IntenseEmphasis">
    <w:name w:val="Intense Emphasis"/>
    <w:uiPriority w:val="21"/>
    <w:qFormat/>
    <w:rsid w:val="001A0D08"/>
    <w:rPr>
      <w:b/>
      <w:bCs/>
      <w:i/>
      <w:iCs/>
    </w:rPr>
  </w:style>
  <w:style w:type="character" w:styleId="SubtleReference">
    <w:name w:val="Subtle Reference"/>
    <w:basedOn w:val="DefaultParagraphFont"/>
    <w:uiPriority w:val="31"/>
    <w:qFormat/>
    <w:rsid w:val="001A0D08"/>
    <w:rPr>
      <w:smallCaps/>
    </w:rPr>
  </w:style>
  <w:style w:type="character" w:styleId="IntenseReference">
    <w:name w:val="Intense Reference"/>
    <w:uiPriority w:val="32"/>
    <w:qFormat/>
    <w:rsid w:val="001A0D08"/>
    <w:rPr>
      <w:b/>
      <w:bCs/>
      <w:smallCaps/>
    </w:rPr>
  </w:style>
  <w:style w:type="character" w:styleId="BookTitle">
    <w:name w:val="Book Title"/>
    <w:basedOn w:val="DefaultParagraphFont"/>
    <w:uiPriority w:val="33"/>
    <w:qFormat/>
    <w:rsid w:val="001A0D08"/>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POR@PCO-BCP.gc.ca" TargetMode="External"/><Relationship Id="rId12" Type="http://schemas.openxmlformats.org/officeDocument/2006/relationships/hyperlink" Target="http://www.ipsos.ca" TargetMode="Externa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4.xml><?xml version="1.0" encoding="utf-8"?>
<ds:datastoreItem xmlns:ds="http://schemas.openxmlformats.org/officeDocument/2006/customXml" ds:itemID="{8C4D4CE8-B38E-694B-B9B6-18D01C8E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53</TotalTime>
  <Pages>130</Pages>
  <Words>38636</Words>
  <Characters>164978</Characters>
  <Application>Microsoft Macintosh Word</Application>
  <DocSecurity>0</DocSecurity>
  <Lines>32995</Lines>
  <Paragraphs>22623</Paragraphs>
  <ScaleCrop>false</ScaleCrop>
  <HeadingPairs>
    <vt:vector size="2" baseType="variant">
      <vt:variant>
        <vt:lpstr>Title</vt:lpstr>
      </vt:variant>
      <vt:variant>
        <vt:i4>1</vt:i4>
      </vt:variant>
    </vt:vector>
  </HeadingPairs>
  <TitlesOfParts>
    <vt:vector size="1" baseType="lpstr">
      <vt:lpstr/>
    </vt:vector>
  </TitlesOfParts>
  <Company>IPSOS</Company>
  <LinksUpToDate>false</LinksUpToDate>
  <CharactersWithSpaces>180991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9</cp:revision>
  <cp:lastPrinted>2017-03-30T02:42:00Z</cp:lastPrinted>
  <dcterms:created xsi:type="dcterms:W3CDTF">2018-01-07T01:41:00Z</dcterms:created>
  <dcterms:modified xsi:type="dcterms:W3CDTF">2018-01-16T17:11:00Z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