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73624" w14:textId="77777777" w:rsidR="001B64F1" w:rsidRPr="001D232D" w:rsidRDefault="00965A5E">
      <w:pPr>
        <w:rPr>
          <w:rFonts w:ascii="Arial" w:hAnsi="Arial" w:cs="Arial"/>
        </w:rPr>
      </w:pPr>
      <w:r w:rsidRPr="001B64F1">
        <w:rPr>
          <w:noProof/>
          <w:lang w:val="en-CA" w:eastAsia="en-CA"/>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CA" w:eastAsia="en-CA"/>
        </w:rPr>
        <mc:AlternateContent>
          <mc:Choice Requires="wps">
            <w:drawing>
              <wp:anchor distT="0" distB="0" distL="114300" distR="114300" simplePos="0" relativeHeight="251673600" behindDoc="0" locked="0" layoutInCell="1" allowOverlap="1" wp14:anchorId="4E408149" wp14:editId="49CD0D3C">
                <wp:simplePos x="0" y="0"/>
                <wp:positionH relativeFrom="column">
                  <wp:posOffset>3267075</wp:posOffset>
                </wp:positionH>
                <wp:positionV relativeFrom="paragraph">
                  <wp:posOffset>1062395</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57.25pt;margin-top:83.65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" fillcolor="white [3201]" stroked="f" strokeweight=".5pt">
                <v:textbo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v:textbox>
              </v:shape>
            </w:pict>
          </mc:Fallback>
        </mc:AlternateContent>
      </w:r>
      <w:r w:rsidR="00965A5E">
        <w:rPr>
          <w:noProof/>
          <w:lang w:val="en-CA" w:eastAsia="en-CA"/>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55FE8BCC" w:rsidR="00D73CFE" w:rsidRPr="004D2D30" w:rsidRDefault="00F46EF6"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EXECUTIVE</w:t>
                            </w:r>
                            <w:r w:rsidR="00D73CFE" w:rsidRPr="004D2D30">
                              <w:rPr>
                                <w:rFonts w:ascii="Arial" w:hAnsi="Arial" w:cs="Arial"/>
                                <w:b/>
                                <w:color w:val="595959" w:themeColor="text1" w:themeTint="A6"/>
                                <w:sz w:val="24"/>
                                <w:szCs w:val="40"/>
                                <w:lang w:val="en-US"/>
                              </w:rPr>
                              <w:t xml:space="preserve"> </w:t>
                            </w:r>
                            <w:r>
                              <w:rPr>
                                <w:rFonts w:ascii="Arial" w:hAnsi="Arial" w:cs="Arial"/>
                                <w:b/>
                                <w:color w:val="595959" w:themeColor="text1" w:themeTint="A6"/>
                                <w:sz w:val="24"/>
                                <w:szCs w:val="40"/>
                                <w:lang w:val="en-US"/>
                              </w:rPr>
                              <w:t>SUMMARY</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r w:rsidRPr="000066FB">
                              <w:rPr>
                                <w:rFonts w:ascii="Arial" w:hAnsi="Arial" w:cs="Arial"/>
                                <w:b/>
                                <w:color w:val="595959" w:themeColor="text1" w:themeTint="A6"/>
                                <w:szCs w:val="40"/>
                                <w:lang w:val="en-US"/>
                              </w:rPr>
                              <w:t>Ipsos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 xml:space="preserve">Ottawa </w:t>
                            </w:r>
                            <w:smartTag w:uri="urn:schemas-microsoft-com:office:smarttags" w:element="State">
                              <w:r w:rsidRPr="00C20C04">
                                <w:rPr>
                                  <w:sz w:val="18"/>
                                </w:rPr>
                                <w:t>ON</w:t>
                              </w:r>
                            </w:smartTag>
                            <w:r w:rsidRPr="00C20C04">
                              <w:rPr>
                                <w:sz w:val="18"/>
                              </w:rPr>
                              <w:t xml:space="preserve"> </w:t>
                            </w:r>
                            <w:smartTag w:uri="urn:schemas-microsoft-com:office:smarttags" w:element="PostalCode">
                              <w:r w:rsidRPr="00C20C04">
                                <w:rPr>
                                  <w:sz w:val="18"/>
                                </w:rPr>
                                <w:t>K1N 7B7</w:t>
                              </w:r>
                            </w:smartTag>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F46EF6" w:rsidP="009B33C1">
                            <w:pPr>
                              <w:pStyle w:val="IpsosOfficeAddress-CoverPage"/>
                              <w:ind w:left="1080"/>
                              <w:rPr>
                                <w:rFonts w:cs="Arial"/>
                                <w:sz w:val="18"/>
                                <w:lang w:val="fr-CA"/>
                              </w:rPr>
                            </w:pPr>
                            <w:hyperlink r:id="rId13" w:history="1">
                              <w:r w:rsidR="00D73CFE" w:rsidRPr="007532FC">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" filled="f" stroked="f">
                <v:textbo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55FE8BCC" w:rsidR="00D73CFE" w:rsidRPr="004D2D30" w:rsidRDefault="00F46EF6"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EXECUTIVE</w:t>
                      </w:r>
                      <w:r w:rsidR="00D73CFE" w:rsidRPr="004D2D30">
                        <w:rPr>
                          <w:rFonts w:ascii="Arial" w:hAnsi="Arial" w:cs="Arial"/>
                          <w:b/>
                          <w:color w:val="595959" w:themeColor="text1" w:themeTint="A6"/>
                          <w:sz w:val="24"/>
                          <w:szCs w:val="40"/>
                          <w:lang w:val="en-US"/>
                        </w:rPr>
                        <w:t xml:space="preserve"> </w:t>
                      </w:r>
                      <w:r>
                        <w:rPr>
                          <w:rFonts w:ascii="Arial" w:hAnsi="Arial" w:cs="Arial"/>
                          <w:b/>
                          <w:color w:val="595959" w:themeColor="text1" w:themeTint="A6"/>
                          <w:sz w:val="24"/>
                          <w:szCs w:val="40"/>
                          <w:lang w:val="en-US"/>
                        </w:rPr>
                        <w:t>SUMMARY</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r w:rsidRPr="000066FB">
                        <w:rPr>
                          <w:rFonts w:ascii="Arial" w:hAnsi="Arial" w:cs="Arial"/>
                          <w:b/>
                          <w:color w:val="595959" w:themeColor="text1" w:themeTint="A6"/>
                          <w:szCs w:val="40"/>
                          <w:lang w:val="en-US"/>
                        </w:rPr>
                        <w:t>Ipsos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 xml:space="preserve">Ottawa </w:t>
                      </w:r>
                      <w:smartTag w:uri="urn:schemas-microsoft-com:office:smarttags" w:element="State">
                        <w:r w:rsidRPr="00C20C04">
                          <w:rPr>
                            <w:sz w:val="18"/>
                          </w:rPr>
                          <w:t>ON</w:t>
                        </w:r>
                      </w:smartTag>
                      <w:r w:rsidRPr="00C20C04">
                        <w:rPr>
                          <w:sz w:val="18"/>
                        </w:rPr>
                        <w:t xml:space="preserve"> </w:t>
                      </w:r>
                      <w:smartTag w:uri="urn:schemas-microsoft-com:office:smarttags" w:element="PostalCode">
                        <w:r w:rsidRPr="00C20C04">
                          <w:rPr>
                            <w:sz w:val="18"/>
                          </w:rPr>
                          <w:t>K1N 7B7</w:t>
                        </w:r>
                      </w:smartTag>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F46EF6" w:rsidP="009B33C1">
                      <w:pPr>
                        <w:pStyle w:val="IpsosOfficeAddress-CoverPage"/>
                        <w:ind w:left="1080"/>
                        <w:rPr>
                          <w:rFonts w:cs="Arial"/>
                          <w:sz w:val="18"/>
                          <w:lang w:val="fr-CA"/>
                        </w:rPr>
                      </w:pPr>
                      <w:hyperlink r:id="rId14" w:history="1">
                        <w:r w:rsidR="00D73CFE" w:rsidRPr="007532FC">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CA" w:eastAsia="en-CA"/>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5"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8" style="position:absolute;margin-left:-73.45pt;margin-top:83.65pt;width:615.7pt;height:406.75pt;z-index:251669504;mso-width-relative:margin;mso-height-relative:margin" coordorigin="1434" coordsize="78205,51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">
                <v:rect id="Rectangle 14" o:spid="_x0000_s1029" style="position:absolute;left:1572;width:78067;height:15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xMEA&#10;AADbAAAADwAAAGRycy9kb3ducmV2LnhtbERPS4vCMBC+L/gfwgh7W1N3fVGNIqKi3nzU89CMbbGZ&#10;dJuo9d8bYWFv8/E9ZzJrTCnuVLvCsoJuJwJBnFpdcKbgdFx9jUA4j6yxtEwKnuRgNm19TDDW9sF7&#10;uh98JkIIuxgV5N5XsZQuzcmg69iKOHAXWxv0AdaZ1DU+Qrgp5XcUDaTBgkNDjhUtckqvh5tRcOsP&#10;t8vm/Lv+SaJkuEvK/savK6U+2818DMJT4//Ff+6NDvN78P4lH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WcTBAAAA2wAAAA8AAAAAAAAAAAAAAAAAmAIAAGRycy9kb3du&#10;cmV2LnhtbFBLBQYAAAAABAAEAPUAAACGAwAAAAA=&#10;" fillcolor="white [3212]" stroked="f" strokeweight="2pt"/>
                <v:group id="Group 13" o:spid="_x0000_s1030" style="position:absolute;left:1434;width:78205;height:51660" coordorigin="1434" coordsize="78205,51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9" o:spid="_x0000_s1031" style="position:absolute;left:1434;width:78205;height:18047" coordsize="78205,18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2" style="position:absolute;width:78205;height:1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hu8EA&#10;AADaAAAADwAAAGRycy9kb3ducmV2LnhtbERPS2vCQBC+F/oflil4azat+CDNKiKt2N5MG89DdpqE&#10;ZmfT7Griv3cDgqfh43tOuh5MI87UudqygpcoBkFcWF1zqeDn++N5CcJ5ZI2NZVJwIQfr1eNDiom2&#10;PR/onPlShBB2CSqovG8TKV1RkUEX2ZY4cL+2M+gD7EqpO+xDuGnkaxzPpcGaQ0OFLW0rKv6yk1Fw&#10;mi0+34fj/26ax/niK29me79rlZo8DZs3EJ4Gfxff3Hsd5sP4ynjl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IbvBAAAA2gAAAA8AAAAAAAAAAAAAAAAAmAIAAGRycy9kb3du&#10;cmV2LnhtbFBLBQYAAAAABAAEAPUAAACGAw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width:78205;height:18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RQ0bDAAAA2gAAAA8AAABkcnMvZG93bnJldi54bWxEj91qwkAUhO8F32E5Qu90UxEtqasEsSBI&#10;JP7g9SF7msRmz4bsNqZv7wpCL4eZ+YZZrntTi45aV1lW8D6JQBDnVldcKLicv8YfIJxH1lhbJgV/&#10;5GC9Gg6WGGt75yN1J1+IAGEXo4LS+yaW0uUlGXQT2xAH79u2Bn2QbSF1i/cAN7WcRtFcGqw4LJTY&#10;0Kak/Of0axQcruneXrd7Q9NjcsuqLF3cpFfqbdQnnyA89f4//GrvtIIZPK+E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ZFDRsMAAADaAAAADwAAAAAAAAAAAAAAAACf&#10;AgAAZHJzL2Rvd25yZXYueG1sUEsFBgAAAAAEAAQA9wAAAI8DAAAAAA==&#10;">
                      <v:imagedata r:id="rId16" o:title="" cropbottom="-17438f" cropleft="1f" cropright="-55479f"/>
                      <v:path arrowok="t"/>
                    </v:shape>
                  </v:group>
                  <v:shape id="_x0000_s1034" type="#_x0000_t202" style="position:absolute;left:1525;top:46372;width:78072;height: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v:textbox>
                  </v:shape>
                </v:group>
              </v:group>
            </w:pict>
          </mc:Fallback>
        </mc:AlternateContent>
      </w:r>
      <w:r w:rsidR="001D232D" w:rsidRPr="001D232D">
        <w:rPr>
          <w:rFonts w:ascii="Arial" w:hAnsi="Arial" w:cs="Arial"/>
          <w:color w:val="333333"/>
          <w:sz w:val="16"/>
          <w:szCs w:val="16"/>
          <w:lang w:val="en-US"/>
        </w:rPr>
        <w:br w:type="page"/>
      </w:r>
    </w:p>
    <w:bookmarkStart w:id="0" w:name="_Toc384036084"/>
    <w:bookmarkStart w:id="1" w:name="_Toc430271870"/>
    <w:p w14:paraId="129E76E1" w14:textId="77777777" w:rsidR="009B1B8A" w:rsidRDefault="009B1B8A">
      <w:pPr>
        <w:rPr>
          <w:rFonts w:ascii="Arial" w:hAnsi="Arial" w:cs="Arial"/>
          <w:b/>
          <w:bCs/>
          <w:color w:val="F38F00"/>
          <w:sz w:val="32"/>
          <w:szCs w:val="32"/>
          <w:lang w:val="en-GB"/>
        </w:rPr>
      </w:pPr>
      <w:r w:rsidRPr="009B1B8A">
        <w:rPr>
          <w:rFonts w:ascii="Calibri" w:eastAsia="Calibri" w:hAnsi="Calibri" w:cs="Times New Roman"/>
          <w:noProof/>
          <w:color w:val="000000"/>
          <w:lang w:val="en-CA" w:eastAsia="en-CA"/>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3226435"/>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3226435"/>
                        </a:xfrm>
                        <a:prstGeom prst="rect">
                          <a:avLst/>
                        </a:prstGeom>
                        <a:solidFill>
                          <a:srgbClr val="FFFFFF"/>
                        </a:solidFill>
                        <a:ln w="9525">
                          <a:solidFill>
                            <a:srgbClr val="002060"/>
                          </a:solidFill>
                          <a:miter lim="800000"/>
                          <a:headEnd/>
                          <a:tailEnd/>
                        </a:ln>
                      </wps:spPr>
                      <wps:txbx>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7"/>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Mike Colledge</w:t>
                            </w:r>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r>
                              <w:rPr>
                                <w:lang w:val="en-US"/>
                              </w:rPr>
                              <w:t>Ipsos</w:t>
                            </w:r>
                            <w:r w:rsidRPr="009B1B8A">
                              <w:rPr>
                                <w:lang w:val="en-US"/>
                              </w:rPr>
                              <w:t xml:space="preserve"> Public Affairs</w:t>
                            </w:r>
                          </w:p>
                          <w:p w14:paraId="31E10202" w14:textId="77777777" w:rsidR="00D73CFE" w:rsidRPr="009B1B8A" w:rsidRDefault="00D73CFE"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5" type="#_x0000_t202" style="position:absolute;margin-left:0;margin-top:0;width:461.7pt;height:254.0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" strokecolor="#002060">
                <v:textbox style="mso-fit-shape-to-text:t">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8"/>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Mike Colledge</w:t>
                      </w:r>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r>
                        <w:rPr>
                          <w:lang w:val="en-US"/>
                        </w:rPr>
                        <w:t>Ipsos</w:t>
                      </w:r>
                      <w:r w:rsidRPr="009B1B8A">
                        <w:rPr>
                          <w:lang w:val="en-US"/>
                        </w:rPr>
                        <w:t xml:space="preserve"> Public Affairs</w:t>
                      </w:r>
                    </w:p>
                    <w:p w14:paraId="31E10202" w14:textId="77777777" w:rsidR="00D73CFE" w:rsidRPr="009B1B8A" w:rsidRDefault="00D73CFE" w:rsidP="009B1B8A">
                      <w:pPr>
                        <w:rPr>
                          <w:lang w:val="en-US"/>
                        </w:rPr>
                      </w:pPr>
                    </w:p>
                  </w:txbxContent>
                </v:textbox>
              </v:shape>
            </w:pict>
          </mc:Fallback>
        </mc:AlternateContent>
      </w:r>
      <w:r w:rsidRPr="009B1B8A">
        <w:rPr>
          <w:lang w:val="en-US"/>
        </w:rPr>
        <w:br w:type="page"/>
      </w:r>
    </w:p>
    <w:p w14:paraId="64434039" w14:textId="77777777" w:rsidR="00965A5E" w:rsidRPr="00BA1BAB" w:rsidRDefault="00965A5E" w:rsidP="00965A5E">
      <w:pPr>
        <w:pStyle w:val="Heading1"/>
      </w:pPr>
      <w:bookmarkStart w:id="2" w:name="_Toc484773918"/>
      <w:r w:rsidRPr="00BA1BAB">
        <w:lastRenderedPageBreak/>
        <w:t>Executive Summary</w:t>
      </w:r>
      <w:bookmarkEnd w:id="0"/>
      <w:bookmarkEnd w:id="1"/>
      <w:bookmarkEnd w:id="2"/>
      <w:r w:rsidRPr="00BA1BAB">
        <w:t xml:space="preserve"> </w:t>
      </w:r>
    </w:p>
    <w:p w14:paraId="0303A42D" w14:textId="2FCFA73C" w:rsidR="00965A5E" w:rsidRDefault="00965A5E" w:rsidP="00B139E8">
      <w:pPr>
        <w:pStyle w:val="Heading2"/>
      </w:pPr>
      <w:bookmarkStart w:id="3" w:name="_Toc384036085"/>
      <w:bookmarkStart w:id="4" w:name="_Toc430271871"/>
      <w:bookmarkStart w:id="5" w:name="_Toc484773919"/>
      <w:r>
        <w:t>Background</w:t>
      </w:r>
      <w:bookmarkEnd w:id="3"/>
      <w:bookmarkEnd w:id="4"/>
      <w:bookmarkEnd w:id="5"/>
    </w:p>
    <w:p w14:paraId="3DBE012E" w14:textId="77777777" w:rsidR="00BB31F3" w:rsidRPr="000B0C82" w:rsidRDefault="00BB31F3" w:rsidP="00BB31F3">
      <w:pPr>
        <w:spacing w:after="0" w:line="240" w:lineRule="auto"/>
        <w:jc w:val="both"/>
        <w:rPr>
          <w:rFonts w:eastAsia="Times New Roman" w:cs="Times New Roman"/>
          <w:sz w:val="24"/>
          <w:szCs w:val="24"/>
          <w:lang w:val="en-GB" w:eastAsia="fr-FR"/>
        </w:rPr>
      </w:pPr>
      <w:bookmarkStart w:id="6" w:name="_Toc384036086"/>
      <w:r w:rsidRPr="000B0C82">
        <w:rPr>
          <w:rFonts w:eastAsia="Times New Roman" w:cs="Times New Roman"/>
          <w:sz w:val="24"/>
          <w:szCs w:val="24"/>
          <w:lang w:val="en-GB" w:eastAsia="fr-FR"/>
        </w:rPr>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3D400958" w14:textId="77777777" w:rsidR="00BB31F3" w:rsidRPr="000B0C82" w:rsidRDefault="00BB31F3" w:rsidP="00BB31F3">
      <w:pPr>
        <w:spacing w:after="0" w:line="240" w:lineRule="auto"/>
        <w:jc w:val="both"/>
        <w:rPr>
          <w:rFonts w:eastAsia="Times New Roman" w:cs="Times New Roman"/>
          <w:sz w:val="24"/>
          <w:szCs w:val="24"/>
          <w:lang w:val="en-GB" w:eastAsia="fr-FR"/>
        </w:rPr>
      </w:pPr>
    </w:p>
    <w:p w14:paraId="5CB35852" w14:textId="08485F8D" w:rsidR="00965A5E" w:rsidRPr="00303E21" w:rsidRDefault="00BB31F3" w:rsidP="00BB31F3">
      <w:pPr>
        <w:rPr>
          <w:sz w:val="24"/>
          <w:szCs w:val="24"/>
          <w:lang w:val="en-GB" w:eastAsia="fr-FR"/>
        </w:rPr>
      </w:pPr>
      <w:r>
        <w:rPr>
          <w:rFonts w:eastAsia="Times New Roman" w:cs="Times New Roman"/>
          <w:sz w:val="24"/>
          <w:szCs w:val="24"/>
          <w:lang w:val="en-GB" w:eastAsia="fr-FR"/>
        </w:rPr>
        <w:t xml:space="preserve">Under this remint, </w:t>
      </w:r>
      <w:r w:rsidRPr="000B0C82">
        <w:rPr>
          <w:rFonts w:eastAsia="Times New Roman" w:cs="Times New Roman"/>
          <w:sz w:val="24"/>
          <w:szCs w:val="24"/>
          <w:lang w:val="en-GB" w:eastAsia="fr-FR"/>
        </w:rPr>
        <w:t xml:space="preserve">PCO </w:t>
      </w:r>
      <w:r w:rsidR="006E04C5">
        <w:rPr>
          <w:rFonts w:eastAsia="Times New Roman" w:cs="Times New Roman"/>
          <w:sz w:val="24"/>
          <w:szCs w:val="24"/>
          <w:lang w:val="en-GB" w:eastAsia="fr-FR"/>
        </w:rPr>
        <w:t>needed</w:t>
      </w:r>
      <w:r w:rsidRPr="000B0C82">
        <w:rPr>
          <w:rFonts w:eastAsia="Times New Roman" w:cs="Times New Roman"/>
          <w:sz w:val="24"/>
          <w:szCs w:val="24"/>
          <w:lang w:val="en-GB" w:eastAsia="fr-FR"/>
        </w:rPr>
        <w:t xml:space="preserve"> to conduct a survey to assess the concerns and the perceptions of Cana</w:t>
      </w:r>
      <w:r>
        <w:rPr>
          <w:rFonts w:eastAsia="Times New Roman" w:cs="Times New Roman"/>
          <w:sz w:val="24"/>
          <w:szCs w:val="24"/>
          <w:lang w:val="en-GB" w:eastAsia="fr-FR"/>
        </w:rPr>
        <w:t>dians on government priorities, to be conducted in Fall 2016. As complex issues are often difficult to communic</w:t>
      </w:r>
      <w:r w:rsidR="006E04C5">
        <w:rPr>
          <w:rFonts w:eastAsia="Times New Roman" w:cs="Times New Roman"/>
          <w:sz w:val="24"/>
          <w:szCs w:val="24"/>
          <w:lang w:val="en-GB" w:eastAsia="fr-FR"/>
        </w:rPr>
        <w:t>ate to the Canadian public, it wa</w:t>
      </w:r>
      <w:r>
        <w:rPr>
          <w:rFonts w:eastAsia="Times New Roman" w:cs="Times New Roman"/>
          <w:sz w:val="24"/>
          <w:szCs w:val="24"/>
          <w:lang w:val="en-GB" w:eastAsia="fr-FR"/>
        </w:rPr>
        <w:t>s necessary to assess their views and concerns so communications strategies can be developed to effectively communicate with the public in a manner that can be easily and clearly understood.</w:t>
      </w:r>
    </w:p>
    <w:p w14:paraId="67503C72" w14:textId="77777777" w:rsidR="00965A5E" w:rsidRPr="00965A5E" w:rsidRDefault="00965A5E" w:rsidP="00965A5E">
      <w:pPr>
        <w:rPr>
          <w:sz w:val="24"/>
          <w:szCs w:val="24"/>
          <w:lang w:val="en-US"/>
        </w:rPr>
      </w:pPr>
      <w:r w:rsidRPr="00965A5E">
        <w:rPr>
          <w:sz w:val="24"/>
          <w:szCs w:val="24"/>
          <w:lang w:val="en-US"/>
        </w:rPr>
        <w:t xml:space="preserve">The contract value for the research was </w:t>
      </w:r>
      <w:r w:rsidRPr="0059156F">
        <w:rPr>
          <w:sz w:val="24"/>
          <w:szCs w:val="24"/>
          <w:lang w:val="en-US"/>
        </w:rPr>
        <w:t>$</w:t>
      </w:r>
      <w:r w:rsidR="0059156F">
        <w:rPr>
          <w:sz w:val="24"/>
          <w:szCs w:val="24"/>
          <w:lang w:val="en-US"/>
        </w:rPr>
        <w:t>214,669.49</w:t>
      </w:r>
      <w:r w:rsidRPr="00965A5E">
        <w:rPr>
          <w:sz w:val="24"/>
          <w:szCs w:val="24"/>
          <w:lang w:val="en-US"/>
        </w:rPr>
        <w:t>, including HST.</w:t>
      </w:r>
    </w:p>
    <w:p w14:paraId="0C2BC885" w14:textId="77777777" w:rsidR="00965A5E" w:rsidRPr="00C7251A" w:rsidRDefault="00965A5E" w:rsidP="00965A5E">
      <w:pPr>
        <w:pStyle w:val="Heading2"/>
      </w:pPr>
      <w:bookmarkStart w:id="7" w:name="_Toc430271872"/>
      <w:bookmarkStart w:id="8" w:name="_Toc484773920"/>
      <w:r>
        <w:t>Research Objectives</w:t>
      </w:r>
      <w:bookmarkEnd w:id="6"/>
      <w:bookmarkEnd w:id="7"/>
      <w:bookmarkEnd w:id="8"/>
    </w:p>
    <w:p w14:paraId="06B84766" w14:textId="54BFBD06" w:rsidR="00965A5E" w:rsidRPr="00303E21" w:rsidRDefault="00965A5E" w:rsidP="00965A5E">
      <w:pPr>
        <w:rPr>
          <w:sz w:val="24"/>
          <w:szCs w:val="24"/>
          <w:lang w:val="en-GB" w:eastAsia="fr-FR"/>
        </w:rPr>
      </w:pPr>
      <w:r w:rsidRPr="00303E21">
        <w:rPr>
          <w:sz w:val="24"/>
          <w:szCs w:val="24"/>
          <w:lang w:val="en-GB" w:eastAsia="fr-FR"/>
        </w:rPr>
        <w:t>The research objectives include</w:t>
      </w:r>
      <w:r w:rsidR="006E04C5">
        <w:rPr>
          <w:sz w:val="24"/>
          <w:szCs w:val="24"/>
          <w:lang w:val="en-GB" w:eastAsia="fr-FR"/>
        </w:rPr>
        <w:t>d</w:t>
      </w:r>
      <w:r w:rsidRPr="00303E21">
        <w:rPr>
          <w:sz w:val="24"/>
          <w:szCs w:val="24"/>
          <w:lang w:val="en-GB" w:eastAsia="fr-FR"/>
        </w:rPr>
        <w:t>:</w:t>
      </w:r>
    </w:p>
    <w:p w14:paraId="6697C68E"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 xml:space="preserve">To </w:t>
      </w:r>
      <w:r w:rsidRPr="000B0C82">
        <w:rPr>
          <w:rFonts w:eastAsia="Times New Roman" w:cs="Times New Roman"/>
          <w:sz w:val="24"/>
          <w:szCs w:val="24"/>
          <w:lang w:val="en-GB" w:eastAsia="fr-FR"/>
        </w:rPr>
        <w:t xml:space="preserve">assess the perceptions of Canadians on </w:t>
      </w:r>
      <w:r>
        <w:rPr>
          <w:rFonts w:eastAsia="Times New Roman" w:cs="Times New Roman"/>
          <w:sz w:val="24"/>
          <w:szCs w:val="24"/>
          <w:lang w:val="en-GB" w:eastAsia="fr-FR"/>
        </w:rPr>
        <w:t xml:space="preserve">various </w:t>
      </w:r>
      <w:r w:rsidRPr="000B0C82">
        <w:rPr>
          <w:rFonts w:eastAsia="Times New Roman" w:cs="Times New Roman"/>
          <w:sz w:val="24"/>
          <w:szCs w:val="24"/>
          <w:lang w:val="en-GB" w:eastAsia="fr-FR"/>
        </w:rPr>
        <w:t xml:space="preserve">government priorities, </w:t>
      </w:r>
      <w:r>
        <w:rPr>
          <w:rFonts w:eastAsia="Times New Roman" w:cs="Times New Roman"/>
          <w:sz w:val="24"/>
          <w:szCs w:val="24"/>
          <w:lang w:val="en-GB" w:eastAsia="fr-FR"/>
        </w:rPr>
        <w:t>such as the economy</w:t>
      </w:r>
    </w:p>
    <w:p w14:paraId="67A91FC2"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To better understand the views and concerns of the Canadian public which will aid in the development of effective communications strategies and products around complex issues</w:t>
      </w:r>
    </w:p>
    <w:p w14:paraId="5E343E13" w14:textId="77777777" w:rsidR="003E20A4" w:rsidRDefault="003E20A4" w:rsidP="00965A5E">
      <w:pPr>
        <w:rPr>
          <w:sz w:val="24"/>
          <w:szCs w:val="24"/>
          <w:lang w:val="en-GB" w:eastAsia="fr-FR"/>
        </w:rPr>
      </w:pPr>
    </w:p>
    <w:p w14:paraId="153E4EA0" w14:textId="0C08822F" w:rsidR="003E20A4" w:rsidRDefault="003E20A4">
      <w:pPr>
        <w:rPr>
          <w:sz w:val="24"/>
          <w:szCs w:val="24"/>
          <w:lang w:val="en-GB" w:eastAsia="fr-FR"/>
        </w:rPr>
      </w:pPr>
      <w:bookmarkStart w:id="9" w:name="_GoBack"/>
      <w:bookmarkEnd w:id="9"/>
    </w:p>
    <w:sectPr w:rsidR="003E20A4" w:rsidSect="00965A5E">
      <w:headerReference w:type="even" r:id="rId19"/>
      <w:headerReference w:type="default" r:id="rId20"/>
      <w:footerReference w:type="even" r:id="rId21"/>
      <w:footerReference w:type="default" r:id="rId22"/>
      <w:headerReference w:type="first" r:id="rId23"/>
      <w:footerReference w:type="first" r:id="rId24"/>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6B9F" w14:textId="77777777" w:rsidR="009910D3" w:rsidRDefault="009910D3" w:rsidP="00FE41AF">
      <w:pPr>
        <w:spacing w:after="0" w:line="240" w:lineRule="auto"/>
      </w:pPr>
      <w:r>
        <w:separator/>
      </w:r>
    </w:p>
  </w:endnote>
  <w:endnote w:type="continuationSeparator" w:id="0">
    <w:p w14:paraId="3861D555" w14:textId="77777777" w:rsidR="009910D3" w:rsidRDefault="009910D3"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35F60" w14:textId="77777777" w:rsidR="00D73CFE" w:rsidRDefault="00D73CFE">
    <w:pPr>
      <w:pStyle w:val="Footer"/>
    </w:pPr>
    <w:r>
      <w:rPr>
        <w:noProof/>
        <w:lang w:val="en-CA" w:eastAsia="en-CA"/>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74265" cy="140398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60.7pt;margin-top:1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" filled="f" stroked="f">
              <v:textbox style="mso-fit-shape-to-text:t">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v:textbox>
            </v:shape>
          </w:pict>
        </mc:Fallback>
      </mc:AlternateContent>
    </w:r>
    <w:r>
      <w:rPr>
        <w:noProof/>
        <w:lang w:val="en-CA" w:eastAsia="en-CA"/>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CA" w:eastAsia="en-CA"/>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7F637" w14:textId="77777777" w:rsidR="00D73CFE" w:rsidRDefault="00D73CFE">
    <w:pPr>
      <w:pStyle w:val="Footer"/>
    </w:pPr>
    <w:r>
      <w:rPr>
        <w:noProof/>
        <w:lang w:val="en-CA" w:eastAsia="en-CA"/>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CA" w:eastAsia="en-CA"/>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74265" cy="140398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F46EF6">
                            <w:rPr>
                              <w:noProof/>
                              <w:color w:val="333333"/>
                            </w:rPr>
                            <w:t>2</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63.1pt;margin-top:31.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" filled="f" stroked="f">
              <v:textbox style="mso-fit-shape-to-text:t">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F46EF6">
                      <w:rPr>
                        <w:noProof/>
                        <w:color w:val="333333"/>
                      </w:rPr>
                      <w:t>2</w:t>
                    </w:r>
                    <w:r w:rsidRPr="00C714C7">
                      <w:rPr>
                        <w:color w:val="333333"/>
                      </w:rPr>
                      <w:fldChar w:fldCharType="end"/>
                    </w:r>
                  </w:p>
                </w:txbxContent>
              </v:textbox>
            </v:shape>
          </w:pict>
        </mc:Fallback>
      </mc:AlternateContent>
    </w:r>
  </w:p>
  <w:p w14:paraId="048D8244" w14:textId="77777777" w:rsidR="00D73CFE" w:rsidRDefault="00D73C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8D2A5" w14:textId="77777777" w:rsidR="00D73CFE" w:rsidRDefault="00D73CFE">
    <w:pPr>
      <w:pStyle w:val="Footer"/>
      <w:rPr>
        <w:noProof/>
        <w:lang w:val="en-US"/>
      </w:rPr>
    </w:pPr>
  </w:p>
  <w:p w14:paraId="42C5E92B" w14:textId="77777777" w:rsidR="00D73CFE" w:rsidRDefault="00D73CFE">
    <w:pPr>
      <w:pStyle w:val="Footer"/>
    </w:pPr>
    <w:r>
      <w:rPr>
        <w:noProof/>
        <w:lang w:val="en-CA" w:eastAsia="en-CA"/>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B0593" w14:textId="77777777" w:rsidR="009910D3" w:rsidRDefault="009910D3" w:rsidP="00FE41AF">
      <w:pPr>
        <w:spacing w:after="0" w:line="240" w:lineRule="auto"/>
      </w:pPr>
      <w:r>
        <w:separator/>
      </w:r>
    </w:p>
  </w:footnote>
  <w:footnote w:type="continuationSeparator" w:id="0">
    <w:p w14:paraId="753B81BD" w14:textId="77777777" w:rsidR="009910D3" w:rsidRDefault="009910D3" w:rsidP="00FE4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6475" w14:textId="77777777" w:rsidR="00D73CFE" w:rsidRPr="0046432C" w:rsidRDefault="00D73CFE" w:rsidP="0046432C">
    <w:pPr>
      <w:pStyle w:val="Header"/>
      <w:jc w:val="center"/>
      <w:rPr>
        <w:color w:val="333333"/>
      </w:rPr>
    </w:pPr>
    <w:r w:rsidRPr="0046432C">
      <w:rPr>
        <w:color w:val="333333"/>
      </w:rPr>
      <w:t>Title of your document</w:t>
    </w:r>
    <w:r>
      <w:rPr>
        <w:color w:val="333333"/>
      </w:rPr>
      <w:t>s</w:t>
    </w:r>
  </w:p>
  <w:p w14:paraId="0934C449" w14:textId="77777777" w:rsidR="00D73CFE" w:rsidRDefault="00D73C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A7F80" w14:textId="4A847B1E" w:rsidR="00D73CFE" w:rsidRPr="00965A5E" w:rsidRDefault="00D73CFE" w:rsidP="00965A5E">
    <w:pPr>
      <w:pStyle w:val="Header"/>
      <w:jc w:val="center"/>
      <w:rPr>
        <w:lang w:val="en-US"/>
      </w:rPr>
    </w:pPr>
    <w:r>
      <w:rPr>
        <w:color w:val="333333"/>
        <w:lang w:val="en-GB"/>
      </w:rPr>
      <w:t>Privy Council Office</w:t>
    </w:r>
    <w:r w:rsidRPr="00965A5E">
      <w:rPr>
        <w:color w:val="333333"/>
        <w:lang w:val="en-GB"/>
      </w:rPr>
      <w:t xml:space="preserve"> – </w:t>
    </w:r>
    <w:r>
      <w:rPr>
        <w:color w:val="333333"/>
        <w:lang w:val="en-GB"/>
      </w:rPr>
      <w:t xml:space="preserve">Government Priorities Quantitative Survey – Fall </w:t>
    </w:r>
    <w:r w:rsidRPr="00965A5E">
      <w:rPr>
        <w:color w:val="333333"/>
        <w:lang w:val="en-GB"/>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B3AE7" w14:textId="77777777" w:rsidR="00D73CFE" w:rsidRPr="00965A5E" w:rsidRDefault="00D73CFE"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452E860A"/>
    <w:lvl w:ilvl="0" w:tplc="2F041086">
      <w:start w:val="1"/>
      <w:numFmt w:val="upperLetter"/>
      <w:pStyle w:val="AppendixLevel2"/>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6D4ED4D4"/>
    <w:lvl w:ilvl="0" w:tplc="C85C292A">
      <w:start w:val="1"/>
      <w:numFmt w:val="bullet"/>
      <w:pStyle w:val="Bullet1Level"/>
      <w:lvlText w:val=""/>
      <w:lvlJc w:val="left"/>
      <w:pPr>
        <w:ind w:left="1080" w:hanging="360"/>
      </w:pPr>
      <w:rPr>
        <w:rFonts w:ascii="Wingdings" w:hAnsi="Wingdings" w:hint="default"/>
        <w:color w:val="002060"/>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A8"/>
    <w:rsid w:val="0003612B"/>
    <w:rsid w:val="000407A1"/>
    <w:rsid w:val="00053D04"/>
    <w:rsid w:val="00055B3C"/>
    <w:rsid w:val="0006537C"/>
    <w:rsid w:val="00066B00"/>
    <w:rsid w:val="00067716"/>
    <w:rsid w:val="000A0732"/>
    <w:rsid w:val="000D1389"/>
    <w:rsid w:val="0010414E"/>
    <w:rsid w:val="001179E7"/>
    <w:rsid w:val="001312C8"/>
    <w:rsid w:val="001479F4"/>
    <w:rsid w:val="00156414"/>
    <w:rsid w:val="0016697A"/>
    <w:rsid w:val="001730E5"/>
    <w:rsid w:val="0018088D"/>
    <w:rsid w:val="00186C80"/>
    <w:rsid w:val="001B64F1"/>
    <w:rsid w:val="001C2AD8"/>
    <w:rsid w:val="001D232D"/>
    <w:rsid w:val="002170DC"/>
    <w:rsid w:val="00231FC5"/>
    <w:rsid w:val="002750A7"/>
    <w:rsid w:val="002C472A"/>
    <w:rsid w:val="00372B5F"/>
    <w:rsid w:val="00372B81"/>
    <w:rsid w:val="00382930"/>
    <w:rsid w:val="003B0962"/>
    <w:rsid w:val="003C5003"/>
    <w:rsid w:val="003C55B5"/>
    <w:rsid w:val="003E20A4"/>
    <w:rsid w:val="00401C37"/>
    <w:rsid w:val="00422149"/>
    <w:rsid w:val="004277A8"/>
    <w:rsid w:val="004314AD"/>
    <w:rsid w:val="0046432C"/>
    <w:rsid w:val="0048018A"/>
    <w:rsid w:val="00493C3E"/>
    <w:rsid w:val="004B4CF8"/>
    <w:rsid w:val="004B7DBF"/>
    <w:rsid w:val="004D13E0"/>
    <w:rsid w:val="004D2D30"/>
    <w:rsid w:val="00504935"/>
    <w:rsid w:val="005167DD"/>
    <w:rsid w:val="00543239"/>
    <w:rsid w:val="00543A01"/>
    <w:rsid w:val="0055782D"/>
    <w:rsid w:val="005612A5"/>
    <w:rsid w:val="005737EF"/>
    <w:rsid w:val="0059156F"/>
    <w:rsid w:val="00593F50"/>
    <w:rsid w:val="005B38AC"/>
    <w:rsid w:val="005F1141"/>
    <w:rsid w:val="00617E28"/>
    <w:rsid w:val="00634EBF"/>
    <w:rsid w:val="006429B9"/>
    <w:rsid w:val="00665D85"/>
    <w:rsid w:val="00676F9E"/>
    <w:rsid w:val="00680CAD"/>
    <w:rsid w:val="006A16E5"/>
    <w:rsid w:val="006B006D"/>
    <w:rsid w:val="006C3B23"/>
    <w:rsid w:val="006D12BA"/>
    <w:rsid w:val="006D6937"/>
    <w:rsid w:val="006E04C5"/>
    <w:rsid w:val="006E41CA"/>
    <w:rsid w:val="006F73D2"/>
    <w:rsid w:val="00703978"/>
    <w:rsid w:val="007532FC"/>
    <w:rsid w:val="0076688F"/>
    <w:rsid w:val="00772D51"/>
    <w:rsid w:val="00784013"/>
    <w:rsid w:val="007954A9"/>
    <w:rsid w:val="007F2BC5"/>
    <w:rsid w:val="007F45AA"/>
    <w:rsid w:val="00816A82"/>
    <w:rsid w:val="00830504"/>
    <w:rsid w:val="0089355D"/>
    <w:rsid w:val="008935FE"/>
    <w:rsid w:val="008B32A5"/>
    <w:rsid w:val="008C46A5"/>
    <w:rsid w:val="008F0D7A"/>
    <w:rsid w:val="008F7B34"/>
    <w:rsid w:val="00911A5B"/>
    <w:rsid w:val="00915B9F"/>
    <w:rsid w:val="009277C7"/>
    <w:rsid w:val="00965A5E"/>
    <w:rsid w:val="00976205"/>
    <w:rsid w:val="00984D89"/>
    <w:rsid w:val="009910D3"/>
    <w:rsid w:val="0099200D"/>
    <w:rsid w:val="009A3517"/>
    <w:rsid w:val="009A4042"/>
    <w:rsid w:val="009B1B8A"/>
    <w:rsid w:val="009B33C1"/>
    <w:rsid w:val="009F7810"/>
    <w:rsid w:val="00A41664"/>
    <w:rsid w:val="00A701C9"/>
    <w:rsid w:val="00A82D8E"/>
    <w:rsid w:val="00A8512B"/>
    <w:rsid w:val="00A873D1"/>
    <w:rsid w:val="00A938C6"/>
    <w:rsid w:val="00AA598B"/>
    <w:rsid w:val="00AC009F"/>
    <w:rsid w:val="00AE07A7"/>
    <w:rsid w:val="00B139E8"/>
    <w:rsid w:val="00B22B07"/>
    <w:rsid w:val="00B926C7"/>
    <w:rsid w:val="00BB31F3"/>
    <w:rsid w:val="00BB66B0"/>
    <w:rsid w:val="00BE6F00"/>
    <w:rsid w:val="00C02420"/>
    <w:rsid w:val="00C20C04"/>
    <w:rsid w:val="00C714C7"/>
    <w:rsid w:val="00C74720"/>
    <w:rsid w:val="00C82F77"/>
    <w:rsid w:val="00C917BF"/>
    <w:rsid w:val="00C96008"/>
    <w:rsid w:val="00CA29E8"/>
    <w:rsid w:val="00CA4D59"/>
    <w:rsid w:val="00CB3976"/>
    <w:rsid w:val="00CB6A5A"/>
    <w:rsid w:val="00CC1E3C"/>
    <w:rsid w:val="00CF33D6"/>
    <w:rsid w:val="00D30CBE"/>
    <w:rsid w:val="00D73CFE"/>
    <w:rsid w:val="00D80038"/>
    <w:rsid w:val="00D85A0A"/>
    <w:rsid w:val="00D93111"/>
    <w:rsid w:val="00DA2BCC"/>
    <w:rsid w:val="00DA4005"/>
    <w:rsid w:val="00DE1887"/>
    <w:rsid w:val="00DE6EF8"/>
    <w:rsid w:val="00E0510D"/>
    <w:rsid w:val="00E075BC"/>
    <w:rsid w:val="00E14873"/>
    <w:rsid w:val="00E25E41"/>
    <w:rsid w:val="00E515DA"/>
    <w:rsid w:val="00E52588"/>
    <w:rsid w:val="00E95B58"/>
    <w:rsid w:val="00EB21D8"/>
    <w:rsid w:val="00ED570A"/>
    <w:rsid w:val="00EF7B98"/>
    <w:rsid w:val="00F329B5"/>
    <w:rsid w:val="00F45472"/>
    <w:rsid w:val="00F46EF6"/>
    <w:rsid w:val="00FB2763"/>
    <w:rsid w:val="00FC0281"/>
    <w:rsid w:val="00FC595F"/>
    <w:rsid w:val="00FC660E"/>
    <w:rsid w:val="00FE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hapeDefaults>
    <o:shapedefaults v:ext="edit" spidmax="8193"/>
    <o:shapelayout v:ext="edit">
      <o:idmap v:ext="edit" data="1"/>
    </o:shapelayout>
  </w:shapeDefaults>
  <w:decimalSymbol w:val="."/>
  <w:listSeparator w:val=","/>
  <w14:docId w14:val="40B5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psos.ca"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psos.c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4.xml><?xml version="1.0" encoding="utf-8"?>
<ds:datastoreItem xmlns:ds="http://schemas.openxmlformats.org/officeDocument/2006/customXml" ds:itemID="{9A304756-D89D-404C-880A-F5787587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Ipsos NA POV - Updated.dotx</Template>
  <TotalTime>1</TotalTime>
  <Pages>3</Pages>
  <Words>193</Words>
  <Characters>1105</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admin</cp:lastModifiedBy>
  <cp:revision>2</cp:revision>
  <cp:lastPrinted>2017-03-30T02:42:00Z</cp:lastPrinted>
  <dcterms:created xsi:type="dcterms:W3CDTF">2017-06-09T16:24:00Z</dcterms:created>
  <dcterms:modified xsi:type="dcterms:W3CDTF">2017-06-09T16:24:00Z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