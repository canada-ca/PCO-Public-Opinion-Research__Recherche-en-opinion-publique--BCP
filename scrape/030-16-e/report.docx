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73624" w14:textId="77777777" w:rsidR="001B64F1" w:rsidRPr="001D232D" w:rsidRDefault="00965A5E">
      <w:pPr>
        <w:rPr>
          <w:rFonts w:ascii="Arial" w:hAnsi="Arial" w:cs="Arial"/>
        </w:rPr>
      </w:pPr>
      <w:r w:rsidRPr="001B64F1">
        <w:rPr>
          <w:noProof/>
          <w:lang w:val="en-CA" w:eastAsia="en-CA"/>
        </w:rPr>
        <w:drawing>
          <wp:anchor distT="0" distB="0" distL="114300" distR="114300" simplePos="0" relativeHeight="251675648" behindDoc="1" locked="0" layoutInCell="1" allowOverlap="1" wp14:anchorId="32A4DE9D" wp14:editId="79FD0898">
            <wp:simplePos x="0" y="0"/>
            <wp:positionH relativeFrom="margin">
              <wp:posOffset>-914401</wp:posOffset>
            </wp:positionH>
            <wp:positionV relativeFrom="page">
              <wp:posOffset>-15766</wp:posOffset>
            </wp:positionV>
            <wp:extent cx="7854185" cy="5234152"/>
            <wp:effectExtent l="0" t="0" r="0" b="5080"/>
            <wp:wrapNone/>
            <wp:docPr id="21" name="Espace réservé pour une imag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pour une image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870190" cy="5244818"/>
                    </a:xfrm>
                    <a:prstGeom prst="rect">
                      <a:avLst/>
                    </a:prstGeom>
                    <a:ln>
                      <a:noFill/>
                    </a:ln>
                  </pic:spPr>
                </pic:pic>
              </a:graphicData>
            </a:graphic>
            <wp14:sizeRelH relativeFrom="margin">
              <wp14:pctWidth>0</wp14:pctWidth>
            </wp14:sizeRelH>
            <wp14:sizeRelV relativeFrom="margin">
              <wp14:pctHeight>0</wp14:pctHeight>
            </wp14:sizeRelV>
          </wp:anchor>
        </w:drawing>
      </w:r>
    </w:p>
    <w:p w14:paraId="5164CA69" w14:textId="77777777" w:rsidR="001B64F1" w:rsidRPr="001D232D" w:rsidRDefault="001B64F1">
      <w:pPr>
        <w:rPr>
          <w:rFonts w:ascii="Arial" w:hAnsi="Arial" w:cs="Arial"/>
        </w:rPr>
      </w:pPr>
    </w:p>
    <w:p w14:paraId="22B5F4FD" w14:textId="77777777" w:rsidR="001B64F1" w:rsidRPr="001D232D" w:rsidRDefault="001B64F1">
      <w:pPr>
        <w:rPr>
          <w:rFonts w:ascii="Arial" w:hAnsi="Arial" w:cs="Arial"/>
        </w:rPr>
      </w:pPr>
    </w:p>
    <w:p w14:paraId="39845564" w14:textId="77777777" w:rsidR="001B64F1" w:rsidRPr="001D232D" w:rsidRDefault="001B64F1">
      <w:pPr>
        <w:rPr>
          <w:rFonts w:ascii="Arial" w:hAnsi="Arial" w:cs="Arial"/>
        </w:rPr>
      </w:pPr>
    </w:p>
    <w:p w14:paraId="24CCC21C" w14:textId="77777777" w:rsidR="001B64F1" w:rsidRPr="00D93111" w:rsidRDefault="001B64F1" w:rsidP="001B64F1">
      <w:pPr>
        <w:jc w:val="center"/>
        <w:rPr>
          <w:rFonts w:ascii="Arial" w:hAnsi="Arial" w:cs="Arial"/>
          <w:b/>
          <w:color w:val="595959" w:themeColor="text1" w:themeTint="A6"/>
          <w:sz w:val="20"/>
          <w:szCs w:val="20"/>
        </w:rPr>
      </w:pPr>
    </w:p>
    <w:p w14:paraId="5E3F6B69" w14:textId="77777777" w:rsidR="001B64F1" w:rsidRPr="00D93111" w:rsidRDefault="001B64F1" w:rsidP="001B64F1">
      <w:pPr>
        <w:jc w:val="center"/>
        <w:rPr>
          <w:rFonts w:ascii="Arial" w:hAnsi="Arial" w:cs="Arial"/>
          <w:b/>
          <w:color w:val="333333"/>
          <w:sz w:val="20"/>
          <w:szCs w:val="20"/>
        </w:rPr>
      </w:pPr>
    </w:p>
    <w:p w14:paraId="420880AC" w14:textId="77777777" w:rsidR="001D232D" w:rsidRPr="00D93111" w:rsidRDefault="001D232D" w:rsidP="001B64F1">
      <w:pPr>
        <w:rPr>
          <w:rFonts w:ascii="Arial" w:hAnsi="Arial" w:cs="Arial"/>
          <w:color w:val="333333"/>
          <w:sz w:val="20"/>
          <w:szCs w:val="20"/>
          <w:lang w:val="en-US"/>
        </w:rPr>
      </w:pPr>
    </w:p>
    <w:p w14:paraId="5B3D250B" w14:textId="77777777" w:rsidR="001D232D" w:rsidRPr="001D232D" w:rsidRDefault="002170DC" w:rsidP="001B64F1">
      <w:pPr>
        <w:rPr>
          <w:rFonts w:ascii="Arial" w:hAnsi="Arial" w:cs="Arial"/>
          <w:color w:val="333333"/>
          <w:sz w:val="16"/>
          <w:szCs w:val="16"/>
          <w:lang w:val="en-US"/>
        </w:rPr>
      </w:pPr>
      <w:r>
        <w:rPr>
          <w:rFonts w:ascii="Arial" w:hAnsi="Arial" w:cs="Arial"/>
          <w:color w:val="333333"/>
          <w:sz w:val="16"/>
          <w:szCs w:val="16"/>
          <w:lang w:val="en-US"/>
        </w:rPr>
        <w:br/>
      </w:r>
      <w:r w:rsidR="001B64F1" w:rsidRPr="001D232D">
        <w:rPr>
          <w:rFonts w:ascii="Arial" w:hAnsi="Arial" w:cs="Arial"/>
          <w:color w:val="595959" w:themeColor="text1" w:themeTint="A6"/>
          <w:sz w:val="16"/>
          <w:szCs w:val="16"/>
          <w:lang w:val="en-US"/>
        </w:rPr>
        <w:br/>
      </w:r>
    </w:p>
    <w:p w14:paraId="53C2F9AD" w14:textId="104A671D" w:rsidR="008F0D7A" w:rsidRDefault="006E04C5" w:rsidP="00FB2763">
      <w:pPr>
        <w:rPr>
          <w:rFonts w:ascii="Arial" w:hAnsi="Arial" w:cs="Arial"/>
          <w:color w:val="333333"/>
          <w:sz w:val="16"/>
          <w:szCs w:val="16"/>
          <w:lang w:val="en-US"/>
        </w:rPr>
      </w:pPr>
      <w:r>
        <w:rPr>
          <w:noProof/>
          <w:lang w:val="en-CA" w:eastAsia="en-CA"/>
        </w:rPr>
        <mc:AlternateContent>
          <mc:Choice Requires="wps">
            <w:drawing>
              <wp:anchor distT="0" distB="0" distL="114300" distR="114300" simplePos="0" relativeHeight="251673600" behindDoc="0" locked="0" layoutInCell="1" allowOverlap="1" wp14:anchorId="4E408149" wp14:editId="49CD0D3C">
                <wp:simplePos x="0" y="0"/>
                <wp:positionH relativeFrom="column">
                  <wp:posOffset>3267075</wp:posOffset>
                </wp:positionH>
                <wp:positionV relativeFrom="paragraph">
                  <wp:posOffset>1062395</wp:posOffset>
                </wp:positionV>
                <wp:extent cx="3505200" cy="11334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3505200" cy="1133475"/>
                        </a:xfrm>
                        <a:prstGeom prst="rect">
                          <a:avLst/>
                        </a:prstGeom>
                        <a:solidFill>
                          <a:schemeClr val="lt1"/>
                        </a:solidFill>
                        <a:ln w="6350">
                          <a:noFill/>
                        </a:ln>
                      </wps:spPr>
                      <wps:txbx>
                        <w:txbxContent>
                          <w:p w14:paraId="29B71420" w14:textId="77777777" w:rsidR="00D73CFE" w:rsidRPr="00965A5E" w:rsidRDefault="00D73CFE" w:rsidP="00965A5E">
                            <w:pPr>
                              <w:pStyle w:val="Header"/>
                              <w:jc w:val="right"/>
                              <w:rPr>
                                <w:rFonts w:cs="Calibri"/>
                                <w:color w:val="434547" w:themeColor="text2" w:themeShade="80"/>
                                <w:sz w:val="28"/>
                                <w:szCs w:val="20"/>
                                <w:lang w:val="en-US" w:eastAsia="en-GB"/>
                              </w:rPr>
                            </w:pPr>
                            <w:r w:rsidRPr="00965A5E">
                              <w:rPr>
                                <w:rFonts w:cs="Calibri"/>
                                <w:b/>
                                <w:color w:val="434547" w:themeColor="text2" w:themeShade="80"/>
                                <w:sz w:val="28"/>
                                <w:szCs w:val="20"/>
                                <w:lang w:val="en-US" w:eastAsia="en-GB"/>
                              </w:rPr>
                              <w:t>Award date:</w:t>
                            </w:r>
                            <w:r>
                              <w:rPr>
                                <w:rFonts w:cs="Calibri"/>
                                <w:color w:val="434547" w:themeColor="text2" w:themeShade="80"/>
                                <w:sz w:val="28"/>
                                <w:szCs w:val="20"/>
                                <w:lang w:val="en-US" w:eastAsia="en-GB"/>
                              </w:rPr>
                              <w:t xml:space="preserve"> </w:t>
                            </w:r>
                            <w:r w:rsidRPr="00C20C04">
                              <w:rPr>
                                <w:rFonts w:cs="Calibri"/>
                                <w:color w:val="434547" w:themeColor="text2" w:themeShade="80"/>
                                <w:sz w:val="28"/>
                                <w:szCs w:val="20"/>
                                <w:lang w:val="en-US" w:eastAsia="en-GB"/>
                              </w:rPr>
                              <w:t>2016-08-10</w:t>
                            </w:r>
                          </w:p>
                          <w:p w14:paraId="6F8BDDC6" w14:textId="77777777" w:rsidR="00D73CFE" w:rsidRPr="00BB31F3" w:rsidRDefault="00D73CFE" w:rsidP="00965A5E">
                            <w:pPr>
                              <w:pStyle w:val="Header"/>
                              <w:jc w:val="right"/>
                              <w:rPr>
                                <w:rFonts w:cs="Calibri"/>
                                <w:color w:val="434547" w:themeColor="text2" w:themeShade="80"/>
                                <w:sz w:val="28"/>
                                <w:szCs w:val="20"/>
                                <w:highlight w:val="yellow"/>
                                <w:lang w:val="en-US" w:eastAsia="en-GB"/>
                              </w:rPr>
                            </w:pPr>
                            <w:r w:rsidRPr="00965A5E">
                              <w:rPr>
                                <w:rFonts w:cs="Calibri"/>
                                <w:b/>
                                <w:color w:val="434547" w:themeColor="text2" w:themeShade="80"/>
                                <w:sz w:val="28"/>
                                <w:szCs w:val="20"/>
                                <w:lang w:val="en-US" w:eastAsia="en-GB"/>
                              </w:rPr>
                              <w:t xml:space="preserve">Contract # </w:t>
                            </w:r>
                            <w:r w:rsidRPr="00C20C04">
                              <w:rPr>
                                <w:rFonts w:cs="Calibri"/>
                                <w:color w:val="434547" w:themeColor="text2" w:themeShade="80"/>
                                <w:sz w:val="28"/>
                                <w:szCs w:val="20"/>
                                <w:lang w:val="en-US" w:eastAsia="en-GB"/>
                              </w:rPr>
                              <w:t>35035-165068/001/CY</w:t>
                            </w:r>
                          </w:p>
                          <w:p w14:paraId="63C7E013" w14:textId="7769A95B" w:rsidR="00D73CFE" w:rsidRPr="00A873D1" w:rsidRDefault="00D73CFE" w:rsidP="00965A5E">
                            <w:pPr>
                              <w:pStyle w:val="Header"/>
                              <w:jc w:val="right"/>
                              <w:rPr>
                                <w:rFonts w:cs="Calibri"/>
                                <w:color w:val="434547" w:themeColor="text2" w:themeShade="80"/>
                                <w:sz w:val="28"/>
                                <w:szCs w:val="20"/>
                                <w:lang w:val="en-US" w:eastAsia="en-GB"/>
                              </w:rPr>
                            </w:pPr>
                            <w:r w:rsidRPr="00A873D1">
                              <w:rPr>
                                <w:rFonts w:cs="Calibri"/>
                                <w:b/>
                                <w:color w:val="434547" w:themeColor="text2" w:themeShade="80"/>
                                <w:sz w:val="28"/>
                                <w:szCs w:val="20"/>
                                <w:lang w:val="en-US" w:eastAsia="en-GB"/>
                              </w:rPr>
                              <w:t xml:space="preserve">POR </w:t>
                            </w:r>
                            <w:r w:rsidRPr="00A873D1">
                              <w:rPr>
                                <w:rFonts w:cs="Calibri"/>
                                <w:color w:val="434547" w:themeColor="text2" w:themeShade="80"/>
                                <w:sz w:val="28"/>
                                <w:szCs w:val="20"/>
                                <w:lang w:val="en-US" w:eastAsia="en-GB"/>
                              </w:rPr>
                              <w:t xml:space="preserve">030-16 </w:t>
                            </w:r>
                          </w:p>
                          <w:p w14:paraId="05EC2F85" w14:textId="36831F04" w:rsidR="00D73CFE" w:rsidRPr="00593F50" w:rsidRDefault="00D73CFE" w:rsidP="00965A5E">
                            <w:pPr>
                              <w:jc w:val="right"/>
                              <w:rPr>
                                <w:color w:val="434547" w:themeColor="text2" w:themeShade="80"/>
                                <w:lang w:val="en-US"/>
                              </w:rPr>
                            </w:pPr>
                            <w:r w:rsidRPr="006E04C5">
                              <w:rPr>
                                <w:color w:val="434547" w:themeColor="text2" w:themeShade="80"/>
                                <w:lang w:val="en-US"/>
                              </w:rPr>
                              <w:t xml:space="preserve">             POR@PCO-BCP.gc.ca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257.25pt;margin-top:83.65pt;width:276pt;height:8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" fillcolor="white [3201]" stroked="f" strokeweight=".5pt">
                <v:textbox>
                  <w:txbxContent>
                    <w:p w14:paraId="29B71420" w14:textId="77777777" w:rsidR="00D73CFE" w:rsidRPr="00965A5E" w:rsidRDefault="00D73CFE" w:rsidP="00965A5E">
                      <w:pPr>
                        <w:pStyle w:val="Header"/>
                        <w:jc w:val="right"/>
                        <w:rPr>
                          <w:rFonts w:cs="Calibri"/>
                          <w:color w:val="434547" w:themeColor="text2" w:themeShade="80"/>
                          <w:sz w:val="28"/>
                          <w:szCs w:val="20"/>
                          <w:lang w:val="en-US" w:eastAsia="en-GB"/>
                        </w:rPr>
                      </w:pPr>
                      <w:r w:rsidRPr="00965A5E">
                        <w:rPr>
                          <w:rFonts w:cs="Calibri"/>
                          <w:b/>
                          <w:color w:val="434547" w:themeColor="text2" w:themeShade="80"/>
                          <w:sz w:val="28"/>
                          <w:szCs w:val="20"/>
                          <w:lang w:val="en-US" w:eastAsia="en-GB"/>
                        </w:rPr>
                        <w:t>Award date:</w:t>
                      </w:r>
                      <w:r>
                        <w:rPr>
                          <w:rFonts w:cs="Calibri"/>
                          <w:color w:val="434547" w:themeColor="text2" w:themeShade="80"/>
                          <w:sz w:val="28"/>
                          <w:szCs w:val="20"/>
                          <w:lang w:val="en-US" w:eastAsia="en-GB"/>
                        </w:rPr>
                        <w:t xml:space="preserve"> </w:t>
                      </w:r>
                      <w:r w:rsidRPr="00C20C04">
                        <w:rPr>
                          <w:rFonts w:cs="Calibri"/>
                          <w:color w:val="434547" w:themeColor="text2" w:themeShade="80"/>
                          <w:sz w:val="28"/>
                          <w:szCs w:val="20"/>
                          <w:lang w:val="en-US" w:eastAsia="en-GB"/>
                        </w:rPr>
                        <w:t>2016-08-10</w:t>
                      </w:r>
                    </w:p>
                    <w:p w14:paraId="6F8BDDC6" w14:textId="77777777" w:rsidR="00D73CFE" w:rsidRPr="00BB31F3" w:rsidRDefault="00D73CFE" w:rsidP="00965A5E">
                      <w:pPr>
                        <w:pStyle w:val="Header"/>
                        <w:jc w:val="right"/>
                        <w:rPr>
                          <w:rFonts w:cs="Calibri"/>
                          <w:color w:val="434547" w:themeColor="text2" w:themeShade="80"/>
                          <w:sz w:val="28"/>
                          <w:szCs w:val="20"/>
                          <w:highlight w:val="yellow"/>
                          <w:lang w:val="en-US" w:eastAsia="en-GB"/>
                        </w:rPr>
                      </w:pPr>
                      <w:r w:rsidRPr="00965A5E">
                        <w:rPr>
                          <w:rFonts w:cs="Calibri"/>
                          <w:b/>
                          <w:color w:val="434547" w:themeColor="text2" w:themeShade="80"/>
                          <w:sz w:val="28"/>
                          <w:szCs w:val="20"/>
                          <w:lang w:val="en-US" w:eastAsia="en-GB"/>
                        </w:rPr>
                        <w:t xml:space="preserve">Contract # </w:t>
                      </w:r>
                      <w:r w:rsidRPr="00C20C04">
                        <w:rPr>
                          <w:rFonts w:cs="Calibri"/>
                          <w:color w:val="434547" w:themeColor="text2" w:themeShade="80"/>
                          <w:sz w:val="28"/>
                          <w:szCs w:val="20"/>
                          <w:lang w:val="en-US" w:eastAsia="en-GB"/>
                        </w:rPr>
                        <w:t>35035-165068/001/CY</w:t>
                      </w:r>
                    </w:p>
                    <w:p w14:paraId="63C7E013" w14:textId="7769A95B" w:rsidR="00D73CFE" w:rsidRPr="00A873D1" w:rsidRDefault="00D73CFE" w:rsidP="00965A5E">
                      <w:pPr>
                        <w:pStyle w:val="Header"/>
                        <w:jc w:val="right"/>
                        <w:rPr>
                          <w:rFonts w:cs="Calibri"/>
                          <w:color w:val="434547" w:themeColor="text2" w:themeShade="80"/>
                          <w:sz w:val="28"/>
                          <w:szCs w:val="20"/>
                          <w:lang w:val="en-US" w:eastAsia="en-GB"/>
                        </w:rPr>
                      </w:pPr>
                      <w:r w:rsidRPr="00A873D1">
                        <w:rPr>
                          <w:rFonts w:cs="Calibri"/>
                          <w:b/>
                          <w:color w:val="434547" w:themeColor="text2" w:themeShade="80"/>
                          <w:sz w:val="28"/>
                          <w:szCs w:val="20"/>
                          <w:lang w:val="en-US" w:eastAsia="en-GB"/>
                        </w:rPr>
                        <w:t xml:space="preserve">POR </w:t>
                      </w:r>
                      <w:r w:rsidRPr="00A873D1">
                        <w:rPr>
                          <w:rFonts w:cs="Calibri"/>
                          <w:color w:val="434547" w:themeColor="text2" w:themeShade="80"/>
                          <w:sz w:val="28"/>
                          <w:szCs w:val="20"/>
                          <w:lang w:val="en-US" w:eastAsia="en-GB"/>
                        </w:rPr>
                        <w:t xml:space="preserve">030-16 </w:t>
                      </w:r>
                    </w:p>
                    <w:p w14:paraId="05EC2F85" w14:textId="36831F04" w:rsidR="00D73CFE" w:rsidRPr="00593F50" w:rsidRDefault="00D73CFE" w:rsidP="00965A5E">
                      <w:pPr>
                        <w:jc w:val="right"/>
                        <w:rPr>
                          <w:color w:val="434547" w:themeColor="text2" w:themeShade="80"/>
                          <w:lang w:val="en-US"/>
                        </w:rPr>
                      </w:pPr>
                      <w:r w:rsidRPr="006E04C5">
                        <w:rPr>
                          <w:color w:val="434547" w:themeColor="text2" w:themeShade="80"/>
                          <w:lang w:val="en-US"/>
                        </w:rPr>
                        <w:t xml:space="preserve">             POR@PCO-BCP.gc.ca</w:t>
                      </w:r>
                    </w:p>
                  </w:txbxContent>
                </v:textbox>
              </v:shape>
            </w:pict>
          </mc:Fallback>
        </mc:AlternateContent>
      </w:r>
      <w:r w:rsidR="00965A5E">
        <w:rPr>
          <w:noProof/>
          <w:lang w:val="en-CA" w:eastAsia="en-CA"/>
        </w:rPr>
        <mc:AlternateContent>
          <mc:Choice Requires="wps">
            <w:drawing>
              <wp:anchor distT="0" distB="0" distL="114300" distR="114300" simplePos="0" relativeHeight="251672576" behindDoc="0" locked="0" layoutInCell="1" allowOverlap="1" wp14:anchorId="5BFB7295" wp14:editId="7B8BD7BE">
                <wp:simplePos x="0" y="0"/>
                <wp:positionH relativeFrom="column">
                  <wp:posOffset>-1076325</wp:posOffset>
                </wp:positionH>
                <wp:positionV relativeFrom="paragraph">
                  <wp:posOffset>2414905</wp:posOffset>
                </wp:positionV>
                <wp:extent cx="7955915" cy="339090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5915" cy="3390900"/>
                        </a:xfrm>
                        <a:prstGeom prst="rect">
                          <a:avLst/>
                        </a:prstGeom>
                        <a:noFill/>
                        <a:ln w="9525">
                          <a:noFill/>
                          <a:miter lim="800000"/>
                          <a:headEnd/>
                          <a:tailEnd/>
                        </a:ln>
                      </wps:spPr>
                      <wps:txbx>
                        <w:txbxContent>
                          <w:p w14:paraId="03B5F545" w14:textId="77777777" w:rsidR="00D73CFE" w:rsidRPr="001312C8" w:rsidRDefault="00D73CFE" w:rsidP="009B33C1">
                            <w:pPr>
                              <w:spacing w:before="40" w:after="40" w:line="216" w:lineRule="auto"/>
                              <w:ind w:left="1080"/>
                              <w:rPr>
                                <w:rFonts w:ascii="Arial" w:hAnsi="Arial" w:cs="Arial"/>
                                <w:color w:val="868B8D" w:themeColor="text2"/>
                                <w:sz w:val="52"/>
                                <w:szCs w:val="68"/>
                                <w:lang w:val="en-US"/>
                              </w:rPr>
                            </w:pPr>
                            <w:r>
                              <w:rPr>
                                <w:rFonts w:ascii="Arial" w:hAnsi="Arial" w:cs="Arial"/>
                                <w:color w:val="868B8D" w:themeColor="text2"/>
                                <w:sz w:val="52"/>
                                <w:szCs w:val="68"/>
                                <w:lang w:val="en-US"/>
                              </w:rPr>
                              <w:t>Privy Council Office</w:t>
                            </w:r>
                            <w:r w:rsidRPr="001312C8">
                              <w:rPr>
                                <w:rFonts w:ascii="Arial" w:hAnsi="Arial" w:cs="Arial"/>
                                <w:color w:val="868B8D" w:themeColor="text2"/>
                                <w:sz w:val="52"/>
                                <w:szCs w:val="68"/>
                                <w:lang w:val="en-US"/>
                              </w:rPr>
                              <w:t xml:space="preserve"> </w:t>
                            </w:r>
                          </w:p>
                          <w:p w14:paraId="768F09BE" w14:textId="77777777" w:rsidR="00D73CFE" w:rsidRPr="001312C8" w:rsidRDefault="00D73CFE" w:rsidP="009B33C1">
                            <w:pPr>
                              <w:spacing w:before="40" w:after="40" w:line="216" w:lineRule="auto"/>
                              <w:ind w:left="1080"/>
                              <w:rPr>
                                <w:rFonts w:ascii="Arial" w:hAnsi="Arial" w:cs="Arial"/>
                                <w:b/>
                                <w:color w:val="595959" w:themeColor="text1" w:themeTint="A6"/>
                                <w:sz w:val="52"/>
                                <w:szCs w:val="68"/>
                                <w:lang w:val="en-US"/>
                              </w:rPr>
                            </w:pPr>
                            <w:r>
                              <w:rPr>
                                <w:rFonts w:ascii="Arial" w:hAnsi="Arial" w:cs="Arial"/>
                                <w:b/>
                                <w:color w:val="595959" w:themeColor="text1" w:themeTint="A6"/>
                                <w:sz w:val="52"/>
                                <w:szCs w:val="68"/>
                                <w:lang w:val="en-US"/>
                              </w:rPr>
                              <w:t>Government Priorities Quantitative Survey</w:t>
                            </w:r>
                            <w:r w:rsidRPr="001312C8">
                              <w:rPr>
                                <w:rFonts w:ascii="Arial" w:hAnsi="Arial" w:cs="Arial"/>
                                <w:b/>
                                <w:color w:val="595959" w:themeColor="text1" w:themeTint="A6"/>
                                <w:sz w:val="52"/>
                                <w:szCs w:val="68"/>
                                <w:lang w:val="en-US"/>
                              </w:rPr>
                              <w:t xml:space="preserve"> </w:t>
                            </w:r>
                            <w:r>
                              <w:rPr>
                                <w:rFonts w:ascii="Arial" w:hAnsi="Arial" w:cs="Arial"/>
                                <w:b/>
                                <w:color w:val="595959" w:themeColor="text1" w:themeTint="A6"/>
                                <w:sz w:val="52"/>
                                <w:szCs w:val="68"/>
                                <w:lang w:val="en-US"/>
                              </w:rPr>
                              <w:t>–</w:t>
                            </w:r>
                            <w:r w:rsidRPr="001312C8">
                              <w:rPr>
                                <w:rFonts w:ascii="Arial" w:hAnsi="Arial" w:cs="Arial"/>
                                <w:b/>
                                <w:color w:val="595959" w:themeColor="text1" w:themeTint="A6"/>
                                <w:sz w:val="52"/>
                                <w:szCs w:val="68"/>
                                <w:lang w:val="en-US"/>
                              </w:rPr>
                              <w:t xml:space="preserve"> </w:t>
                            </w:r>
                            <w:r>
                              <w:rPr>
                                <w:rFonts w:ascii="Arial" w:hAnsi="Arial" w:cs="Arial"/>
                                <w:b/>
                                <w:color w:val="595959" w:themeColor="text1" w:themeTint="A6"/>
                                <w:sz w:val="52"/>
                                <w:szCs w:val="68"/>
                                <w:lang w:val="en-US"/>
                              </w:rPr>
                              <w:t xml:space="preserve">Fall </w:t>
                            </w:r>
                            <w:r w:rsidRPr="001312C8">
                              <w:rPr>
                                <w:rFonts w:ascii="Arial" w:hAnsi="Arial" w:cs="Arial"/>
                                <w:b/>
                                <w:color w:val="595959" w:themeColor="text1" w:themeTint="A6"/>
                                <w:sz w:val="52"/>
                                <w:szCs w:val="68"/>
                                <w:lang w:val="en-US"/>
                              </w:rPr>
                              <w:t xml:space="preserve">2016 </w:t>
                            </w:r>
                          </w:p>
                          <w:p w14:paraId="6875A845" w14:textId="77777777" w:rsidR="00D73CFE" w:rsidRDefault="00D73CFE" w:rsidP="009B33C1">
                            <w:pPr>
                              <w:spacing w:before="40" w:after="40" w:line="216" w:lineRule="auto"/>
                              <w:ind w:left="1080"/>
                              <w:rPr>
                                <w:rFonts w:ascii="Arial" w:hAnsi="Arial" w:cs="Arial"/>
                                <w:b/>
                                <w:color w:val="595959" w:themeColor="text1" w:themeTint="A6"/>
                                <w:sz w:val="24"/>
                                <w:szCs w:val="40"/>
                                <w:lang w:val="en-US"/>
                              </w:rPr>
                            </w:pPr>
                          </w:p>
                          <w:p w14:paraId="04C54ECA" w14:textId="39B2B292" w:rsidR="00D73CFE" w:rsidRPr="004D2D30" w:rsidRDefault="00D73CFE" w:rsidP="009B33C1">
                            <w:pPr>
                              <w:spacing w:before="40" w:after="40" w:line="216" w:lineRule="auto"/>
                              <w:ind w:left="1080"/>
                              <w:rPr>
                                <w:rFonts w:ascii="Arial" w:hAnsi="Arial" w:cs="Arial"/>
                                <w:b/>
                                <w:color w:val="595959" w:themeColor="text1" w:themeTint="A6"/>
                                <w:sz w:val="24"/>
                                <w:szCs w:val="40"/>
                                <w:lang w:val="en-US"/>
                              </w:rPr>
                            </w:pPr>
                            <w:r w:rsidRPr="004D2D30">
                              <w:rPr>
                                <w:rFonts w:ascii="Arial" w:hAnsi="Arial" w:cs="Arial"/>
                                <w:b/>
                                <w:color w:val="595959" w:themeColor="text1" w:themeTint="A6"/>
                                <w:sz w:val="24"/>
                                <w:szCs w:val="40"/>
                                <w:lang w:val="en-US"/>
                              </w:rPr>
                              <w:t>METHODOLOGICAL REPORT</w:t>
                            </w:r>
                          </w:p>
                          <w:p w14:paraId="206C4831" w14:textId="4B89EFBA" w:rsidR="00D73CFE" w:rsidRDefault="00C74720" w:rsidP="009B33C1">
                            <w:pPr>
                              <w:spacing w:before="40" w:after="40" w:line="216" w:lineRule="auto"/>
                              <w:ind w:left="1080"/>
                              <w:rPr>
                                <w:rFonts w:ascii="Arial" w:hAnsi="Arial" w:cs="Arial"/>
                                <w:b/>
                                <w:color w:val="595959" w:themeColor="text1" w:themeTint="A6"/>
                                <w:sz w:val="24"/>
                                <w:szCs w:val="40"/>
                                <w:lang w:val="en-US"/>
                              </w:rPr>
                            </w:pPr>
                            <w:r>
                              <w:rPr>
                                <w:rFonts w:ascii="Arial" w:hAnsi="Arial" w:cs="Arial"/>
                                <w:b/>
                                <w:color w:val="595959" w:themeColor="text1" w:themeTint="A6"/>
                                <w:sz w:val="24"/>
                                <w:szCs w:val="40"/>
                                <w:lang w:val="en-US"/>
                              </w:rPr>
                              <w:t>March</w:t>
                            </w:r>
                            <w:r w:rsidR="00D73CFE">
                              <w:rPr>
                                <w:rFonts w:ascii="Arial" w:hAnsi="Arial" w:cs="Arial"/>
                                <w:b/>
                                <w:color w:val="595959" w:themeColor="text1" w:themeTint="A6"/>
                                <w:sz w:val="24"/>
                                <w:szCs w:val="40"/>
                                <w:lang w:val="en-US"/>
                              </w:rPr>
                              <w:t xml:space="preserve"> </w:t>
                            </w:r>
                            <w:r w:rsidR="00D73CFE" w:rsidRPr="004D2D30">
                              <w:rPr>
                                <w:rFonts w:ascii="Arial" w:hAnsi="Arial" w:cs="Arial"/>
                                <w:b/>
                                <w:color w:val="595959" w:themeColor="text1" w:themeTint="A6"/>
                                <w:sz w:val="24"/>
                                <w:szCs w:val="40"/>
                                <w:lang w:val="en-US"/>
                              </w:rPr>
                              <w:t>201</w:t>
                            </w:r>
                            <w:r w:rsidR="00D73CFE">
                              <w:rPr>
                                <w:rFonts w:ascii="Arial" w:hAnsi="Arial" w:cs="Arial"/>
                                <w:b/>
                                <w:color w:val="595959" w:themeColor="text1" w:themeTint="A6"/>
                                <w:sz w:val="24"/>
                                <w:szCs w:val="40"/>
                                <w:lang w:val="en-US"/>
                              </w:rPr>
                              <w:t>7</w:t>
                            </w:r>
                          </w:p>
                          <w:p w14:paraId="751A4B1A" w14:textId="77777777" w:rsidR="00D73CFE" w:rsidRPr="00F729CF" w:rsidRDefault="00D73CFE" w:rsidP="009B33C1">
                            <w:pPr>
                              <w:spacing w:before="40" w:after="40" w:line="216" w:lineRule="auto"/>
                              <w:ind w:left="1080"/>
                              <w:rPr>
                                <w:rFonts w:ascii="Arial" w:hAnsi="Arial" w:cs="Arial"/>
                                <w:b/>
                                <w:color w:val="595959" w:themeColor="text1" w:themeTint="A6"/>
                                <w:sz w:val="24"/>
                                <w:szCs w:val="40"/>
                                <w:lang w:val="en-US"/>
                              </w:rPr>
                            </w:pPr>
                          </w:p>
                          <w:p w14:paraId="0CC01358" w14:textId="77777777" w:rsidR="00D73CFE" w:rsidRPr="00F729CF" w:rsidRDefault="00D73CFE" w:rsidP="009B33C1">
                            <w:pPr>
                              <w:spacing w:before="40" w:after="40" w:line="216" w:lineRule="auto"/>
                              <w:ind w:left="1080"/>
                              <w:rPr>
                                <w:rFonts w:ascii="Arial" w:hAnsi="Arial" w:cs="Arial"/>
                                <w:b/>
                                <w:color w:val="595959" w:themeColor="text1" w:themeTint="A6"/>
                                <w:sz w:val="24"/>
                                <w:szCs w:val="40"/>
                                <w:lang w:val="en-US"/>
                              </w:rPr>
                            </w:pPr>
                            <w:r w:rsidRPr="000066FB">
                              <w:rPr>
                                <w:rFonts w:ascii="Arial" w:hAnsi="Arial" w:cs="Arial"/>
                                <w:b/>
                                <w:color w:val="595959" w:themeColor="text1" w:themeTint="A6"/>
                                <w:szCs w:val="40"/>
                                <w:lang w:val="en-US"/>
                              </w:rPr>
                              <w:t>Ipsos Public Affairs</w:t>
                            </w:r>
                          </w:p>
                          <w:p w14:paraId="3FB2C3DA" w14:textId="77777777" w:rsidR="00D73CFE" w:rsidRPr="00C20C04" w:rsidRDefault="00D73CFE" w:rsidP="009B33C1">
                            <w:pPr>
                              <w:pStyle w:val="IpsosOfficeAddress-CoverPage"/>
                              <w:ind w:left="1080"/>
                              <w:rPr>
                                <w:sz w:val="18"/>
                              </w:rPr>
                            </w:pPr>
                            <w:r w:rsidRPr="00C20C04">
                              <w:rPr>
                                <w:sz w:val="18"/>
                              </w:rPr>
                              <w:t>1 Nicholas Street, Suite 1400</w:t>
                            </w:r>
                          </w:p>
                          <w:p w14:paraId="48105477" w14:textId="77777777" w:rsidR="00D73CFE" w:rsidRPr="00C20C04" w:rsidRDefault="00D73CFE" w:rsidP="009B33C1">
                            <w:pPr>
                              <w:pStyle w:val="IpsosOfficeAddress-CoverPage"/>
                              <w:ind w:left="1080"/>
                              <w:rPr>
                                <w:sz w:val="18"/>
                              </w:rPr>
                            </w:pPr>
                            <w:r w:rsidRPr="00C20C04">
                              <w:rPr>
                                <w:sz w:val="18"/>
                              </w:rPr>
                              <w:t xml:space="preserve">Ottawa </w:t>
                            </w:r>
                            <w:smartTag w:uri="urn:schemas-microsoft-com:office:smarttags" w:element="State">
                              <w:r w:rsidRPr="00C20C04">
                                <w:rPr>
                                  <w:sz w:val="18"/>
                                </w:rPr>
                                <w:t>ON</w:t>
                              </w:r>
                            </w:smartTag>
                            <w:r w:rsidRPr="00C20C04">
                              <w:rPr>
                                <w:sz w:val="18"/>
                              </w:rPr>
                              <w:t xml:space="preserve"> </w:t>
                            </w:r>
                            <w:smartTag w:uri="urn:schemas-microsoft-com:office:smarttags" w:element="PostalCode">
                              <w:r w:rsidRPr="00C20C04">
                                <w:rPr>
                                  <w:sz w:val="18"/>
                                </w:rPr>
                                <w:t>K1N 7B7</w:t>
                              </w:r>
                            </w:smartTag>
                          </w:p>
                          <w:p w14:paraId="35854401" w14:textId="77777777" w:rsidR="00D73CFE" w:rsidRPr="00C20C04" w:rsidRDefault="00D73CFE" w:rsidP="009B33C1">
                            <w:pPr>
                              <w:pStyle w:val="IpsosOfficeAddress-CoverPage"/>
                              <w:ind w:left="1080"/>
                              <w:rPr>
                                <w:sz w:val="18"/>
                              </w:rPr>
                            </w:pPr>
                            <w:r w:rsidRPr="00C20C04">
                              <w:rPr>
                                <w:sz w:val="18"/>
                              </w:rPr>
                              <w:t>Tel: 613.241.5802</w:t>
                            </w:r>
                          </w:p>
                          <w:p w14:paraId="548EADFB" w14:textId="77777777" w:rsidR="00D73CFE" w:rsidRPr="00965A5E" w:rsidRDefault="00D73CFE" w:rsidP="009B33C1">
                            <w:pPr>
                              <w:pStyle w:val="IpsosOfficeAddress-CoverPage"/>
                              <w:ind w:left="1080"/>
                              <w:rPr>
                                <w:sz w:val="18"/>
                              </w:rPr>
                            </w:pPr>
                            <w:r w:rsidRPr="00C20C04">
                              <w:rPr>
                                <w:sz w:val="18"/>
                              </w:rPr>
                              <w:t>Fax: 613.248.7981</w:t>
                            </w:r>
                          </w:p>
                          <w:p w14:paraId="00B56B4D" w14:textId="77777777" w:rsidR="00D73CFE" w:rsidRPr="007532FC" w:rsidRDefault="0018088D" w:rsidP="009B33C1">
                            <w:pPr>
                              <w:pStyle w:val="IpsosOfficeAddress-CoverPage"/>
                              <w:ind w:left="1080"/>
                              <w:rPr>
                                <w:rFonts w:cs="Arial"/>
                                <w:sz w:val="18"/>
                                <w:lang w:val="fr-CA"/>
                              </w:rPr>
                            </w:pPr>
                            <w:hyperlink r:id="rId13" w:history="1">
                              <w:r w:rsidR="00D73CFE" w:rsidRPr="007532FC">
                                <w:rPr>
                                  <w:rStyle w:val="Hyperlink"/>
                                  <w:rFonts w:asciiTheme="minorHAnsi" w:hAnsiTheme="minorHAnsi" w:cs="Arial"/>
                                  <w:sz w:val="18"/>
                                  <w:lang w:val="fr-CA"/>
                                </w:rPr>
                                <w:t>www.ipsos.ca</w:t>
                              </w:r>
                            </w:hyperlink>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id="Zone de texte 2" o:spid="_x0000_s1027" type="#_x0000_t202" style="position:absolute;margin-left:-84.75pt;margin-top:190.15pt;width:626.45pt;height:26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" filled="f" stroked="f">
                <v:textbox>
                  <w:txbxContent>
                    <w:p w14:paraId="03B5F545" w14:textId="77777777" w:rsidR="00D73CFE" w:rsidRPr="001312C8" w:rsidRDefault="00D73CFE" w:rsidP="009B33C1">
                      <w:pPr>
                        <w:spacing w:before="40" w:after="40" w:line="216" w:lineRule="auto"/>
                        <w:ind w:left="1080"/>
                        <w:rPr>
                          <w:rFonts w:ascii="Arial" w:hAnsi="Arial" w:cs="Arial"/>
                          <w:color w:val="868B8D" w:themeColor="text2"/>
                          <w:sz w:val="52"/>
                          <w:szCs w:val="68"/>
                          <w:lang w:val="en-US"/>
                        </w:rPr>
                      </w:pPr>
                      <w:r>
                        <w:rPr>
                          <w:rFonts w:ascii="Arial" w:hAnsi="Arial" w:cs="Arial"/>
                          <w:color w:val="868B8D" w:themeColor="text2"/>
                          <w:sz w:val="52"/>
                          <w:szCs w:val="68"/>
                          <w:lang w:val="en-US"/>
                        </w:rPr>
                        <w:t>Privy Council Office</w:t>
                      </w:r>
                      <w:r w:rsidRPr="001312C8">
                        <w:rPr>
                          <w:rFonts w:ascii="Arial" w:hAnsi="Arial" w:cs="Arial"/>
                          <w:color w:val="868B8D" w:themeColor="text2"/>
                          <w:sz w:val="52"/>
                          <w:szCs w:val="68"/>
                          <w:lang w:val="en-US"/>
                        </w:rPr>
                        <w:t xml:space="preserve"> </w:t>
                      </w:r>
                    </w:p>
                    <w:p w14:paraId="768F09BE" w14:textId="77777777" w:rsidR="00D73CFE" w:rsidRPr="001312C8" w:rsidRDefault="00D73CFE" w:rsidP="009B33C1">
                      <w:pPr>
                        <w:spacing w:before="40" w:after="40" w:line="216" w:lineRule="auto"/>
                        <w:ind w:left="1080"/>
                        <w:rPr>
                          <w:rFonts w:ascii="Arial" w:hAnsi="Arial" w:cs="Arial"/>
                          <w:b/>
                          <w:color w:val="595959" w:themeColor="text1" w:themeTint="A6"/>
                          <w:sz w:val="52"/>
                          <w:szCs w:val="68"/>
                          <w:lang w:val="en-US"/>
                        </w:rPr>
                      </w:pPr>
                      <w:r>
                        <w:rPr>
                          <w:rFonts w:ascii="Arial" w:hAnsi="Arial" w:cs="Arial"/>
                          <w:b/>
                          <w:color w:val="595959" w:themeColor="text1" w:themeTint="A6"/>
                          <w:sz w:val="52"/>
                          <w:szCs w:val="68"/>
                          <w:lang w:val="en-US"/>
                        </w:rPr>
                        <w:t>Government Priorities Quantitative Survey</w:t>
                      </w:r>
                      <w:r w:rsidRPr="001312C8">
                        <w:rPr>
                          <w:rFonts w:ascii="Arial" w:hAnsi="Arial" w:cs="Arial"/>
                          <w:b/>
                          <w:color w:val="595959" w:themeColor="text1" w:themeTint="A6"/>
                          <w:sz w:val="52"/>
                          <w:szCs w:val="68"/>
                          <w:lang w:val="en-US"/>
                        </w:rPr>
                        <w:t xml:space="preserve"> </w:t>
                      </w:r>
                      <w:r>
                        <w:rPr>
                          <w:rFonts w:ascii="Arial" w:hAnsi="Arial" w:cs="Arial"/>
                          <w:b/>
                          <w:color w:val="595959" w:themeColor="text1" w:themeTint="A6"/>
                          <w:sz w:val="52"/>
                          <w:szCs w:val="68"/>
                          <w:lang w:val="en-US"/>
                        </w:rPr>
                        <w:t>–</w:t>
                      </w:r>
                      <w:r w:rsidRPr="001312C8">
                        <w:rPr>
                          <w:rFonts w:ascii="Arial" w:hAnsi="Arial" w:cs="Arial"/>
                          <w:b/>
                          <w:color w:val="595959" w:themeColor="text1" w:themeTint="A6"/>
                          <w:sz w:val="52"/>
                          <w:szCs w:val="68"/>
                          <w:lang w:val="en-US"/>
                        </w:rPr>
                        <w:t xml:space="preserve"> </w:t>
                      </w:r>
                      <w:r>
                        <w:rPr>
                          <w:rFonts w:ascii="Arial" w:hAnsi="Arial" w:cs="Arial"/>
                          <w:b/>
                          <w:color w:val="595959" w:themeColor="text1" w:themeTint="A6"/>
                          <w:sz w:val="52"/>
                          <w:szCs w:val="68"/>
                          <w:lang w:val="en-US"/>
                        </w:rPr>
                        <w:t xml:space="preserve">Fall </w:t>
                      </w:r>
                      <w:r w:rsidRPr="001312C8">
                        <w:rPr>
                          <w:rFonts w:ascii="Arial" w:hAnsi="Arial" w:cs="Arial"/>
                          <w:b/>
                          <w:color w:val="595959" w:themeColor="text1" w:themeTint="A6"/>
                          <w:sz w:val="52"/>
                          <w:szCs w:val="68"/>
                          <w:lang w:val="en-US"/>
                        </w:rPr>
                        <w:t xml:space="preserve">2016 </w:t>
                      </w:r>
                    </w:p>
                    <w:p w14:paraId="6875A845" w14:textId="77777777" w:rsidR="00D73CFE" w:rsidRDefault="00D73CFE" w:rsidP="009B33C1">
                      <w:pPr>
                        <w:spacing w:before="40" w:after="40" w:line="216" w:lineRule="auto"/>
                        <w:ind w:left="1080"/>
                        <w:rPr>
                          <w:rFonts w:ascii="Arial" w:hAnsi="Arial" w:cs="Arial"/>
                          <w:b/>
                          <w:color w:val="595959" w:themeColor="text1" w:themeTint="A6"/>
                          <w:sz w:val="24"/>
                          <w:szCs w:val="40"/>
                          <w:lang w:val="en-US"/>
                        </w:rPr>
                      </w:pPr>
                    </w:p>
                    <w:p w14:paraId="04C54ECA" w14:textId="39B2B292" w:rsidR="00D73CFE" w:rsidRPr="004D2D30" w:rsidRDefault="00D73CFE" w:rsidP="009B33C1">
                      <w:pPr>
                        <w:spacing w:before="40" w:after="40" w:line="216" w:lineRule="auto"/>
                        <w:ind w:left="1080"/>
                        <w:rPr>
                          <w:rFonts w:ascii="Arial" w:hAnsi="Arial" w:cs="Arial"/>
                          <w:b/>
                          <w:color w:val="595959" w:themeColor="text1" w:themeTint="A6"/>
                          <w:sz w:val="24"/>
                          <w:szCs w:val="40"/>
                          <w:lang w:val="en-US"/>
                        </w:rPr>
                      </w:pPr>
                      <w:r w:rsidRPr="004D2D30">
                        <w:rPr>
                          <w:rFonts w:ascii="Arial" w:hAnsi="Arial" w:cs="Arial"/>
                          <w:b/>
                          <w:color w:val="595959" w:themeColor="text1" w:themeTint="A6"/>
                          <w:sz w:val="24"/>
                          <w:szCs w:val="40"/>
                          <w:lang w:val="en-US"/>
                        </w:rPr>
                        <w:t>METHODOLOGICAL REPORT</w:t>
                      </w:r>
                    </w:p>
                    <w:p w14:paraId="206C4831" w14:textId="4B89EFBA" w:rsidR="00D73CFE" w:rsidRDefault="00C74720" w:rsidP="009B33C1">
                      <w:pPr>
                        <w:spacing w:before="40" w:after="40" w:line="216" w:lineRule="auto"/>
                        <w:ind w:left="1080"/>
                        <w:rPr>
                          <w:rFonts w:ascii="Arial" w:hAnsi="Arial" w:cs="Arial"/>
                          <w:b/>
                          <w:color w:val="595959" w:themeColor="text1" w:themeTint="A6"/>
                          <w:sz w:val="24"/>
                          <w:szCs w:val="40"/>
                          <w:lang w:val="en-US"/>
                        </w:rPr>
                      </w:pPr>
                      <w:r>
                        <w:rPr>
                          <w:rFonts w:ascii="Arial" w:hAnsi="Arial" w:cs="Arial"/>
                          <w:b/>
                          <w:color w:val="595959" w:themeColor="text1" w:themeTint="A6"/>
                          <w:sz w:val="24"/>
                          <w:szCs w:val="40"/>
                          <w:lang w:val="en-US"/>
                        </w:rPr>
                        <w:t>March</w:t>
                      </w:r>
                      <w:r w:rsidR="00D73CFE">
                        <w:rPr>
                          <w:rFonts w:ascii="Arial" w:hAnsi="Arial" w:cs="Arial"/>
                          <w:b/>
                          <w:color w:val="595959" w:themeColor="text1" w:themeTint="A6"/>
                          <w:sz w:val="24"/>
                          <w:szCs w:val="40"/>
                          <w:lang w:val="en-US"/>
                        </w:rPr>
                        <w:t xml:space="preserve"> </w:t>
                      </w:r>
                      <w:r w:rsidR="00D73CFE" w:rsidRPr="004D2D30">
                        <w:rPr>
                          <w:rFonts w:ascii="Arial" w:hAnsi="Arial" w:cs="Arial"/>
                          <w:b/>
                          <w:color w:val="595959" w:themeColor="text1" w:themeTint="A6"/>
                          <w:sz w:val="24"/>
                          <w:szCs w:val="40"/>
                          <w:lang w:val="en-US"/>
                        </w:rPr>
                        <w:t>201</w:t>
                      </w:r>
                      <w:r w:rsidR="00D73CFE">
                        <w:rPr>
                          <w:rFonts w:ascii="Arial" w:hAnsi="Arial" w:cs="Arial"/>
                          <w:b/>
                          <w:color w:val="595959" w:themeColor="text1" w:themeTint="A6"/>
                          <w:sz w:val="24"/>
                          <w:szCs w:val="40"/>
                          <w:lang w:val="en-US"/>
                        </w:rPr>
                        <w:t>7</w:t>
                      </w:r>
                    </w:p>
                    <w:p w14:paraId="751A4B1A" w14:textId="77777777" w:rsidR="00D73CFE" w:rsidRPr="00F729CF" w:rsidRDefault="00D73CFE" w:rsidP="009B33C1">
                      <w:pPr>
                        <w:spacing w:before="40" w:after="40" w:line="216" w:lineRule="auto"/>
                        <w:ind w:left="1080"/>
                        <w:rPr>
                          <w:rFonts w:ascii="Arial" w:hAnsi="Arial" w:cs="Arial"/>
                          <w:b/>
                          <w:color w:val="595959" w:themeColor="text1" w:themeTint="A6"/>
                          <w:sz w:val="24"/>
                          <w:szCs w:val="40"/>
                          <w:lang w:val="en-US"/>
                        </w:rPr>
                      </w:pPr>
                    </w:p>
                    <w:p w14:paraId="0CC01358" w14:textId="77777777" w:rsidR="00D73CFE" w:rsidRPr="00F729CF" w:rsidRDefault="00D73CFE" w:rsidP="009B33C1">
                      <w:pPr>
                        <w:spacing w:before="40" w:after="40" w:line="216" w:lineRule="auto"/>
                        <w:ind w:left="1080"/>
                        <w:rPr>
                          <w:rFonts w:ascii="Arial" w:hAnsi="Arial" w:cs="Arial"/>
                          <w:b/>
                          <w:color w:val="595959" w:themeColor="text1" w:themeTint="A6"/>
                          <w:sz w:val="24"/>
                          <w:szCs w:val="40"/>
                          <w:lang w:val="en-US"/>
                        </w:rPr>
                      </w:pPr>
                      <w:r w:rsidRPr="000066FB">
                        <w:rPr>
                          <w:rFonts w:ascii="Arial" w:hAnsi="Arial" w:cs="Arial"/>
                          <w:b/>
                          <w:color w:val="595959" w:themeColor="text1" w:themeTint="A6"/>
                          <w:szCs w:val="40"/>
                          <w:lang w:val="en-US"/>
                        </w:rPr>
                        <w:t>Ipsos Public Affairs</w:t>
                      </w:r>
                    </w:p>
                    <w:p w14:paraId="3FB2C3DA" w14:textId="77777777" w:rsidR="00D73CFE" w:rsidRPr="00C20C04" w:rsidRDefault="00D73CFE" w:rsidP="009B33C1">
                      <w:pPr>
                        <w:pStyle w:val="IpsosOfficeAddress-CoverPage"/>
                        <w:ind w:left="1080"/>
                        <w:rPr>
                          <w:sz w:val="18"/>
                        </w:rPr>
                      </w:pPr>
                      <w:r w:rsidRPr="00C20C04">
                        <w:rPr>
                          <w:sz w:val="18"/>
                        </w:rPr>
                        <w:t>1 Nicholas Street, Suite 1400</w:t>
                      </w:r>
                    </w:p>
                    <w:p w14:paraId="48105477" w14:textId="77777777" w:rsidR="00D73CFE" w:rsidRPr="00C20C04" w:rsidRDefault="00D73CFE" w:rsidP="009B33C1">
                      <w:pPr>
                        <w:pStyle w:val="IpsosOfficeAddress-CoverPage"/>
                        <w:ind w:left="1080"/>
                        <w:rPr>
                          <w:sz w:val="18"/>
                        </w:rPr>
                      </w:pPr>
                      <w:r w:rsidRPr="00C20C04">
                        <w:rPr>
                          <w:sz w:val="18"/>
                        </w:rPr>
                        <w:t xml:space="preserve">Ottawa </w:t>
                      </w:r>
                      <w:smartTag w:uri="urn:schemas-microsoft-com:office:smarttags" w:element="State">
                        <w:r w:rsidRPr="00C20C04">
                          <w:rPr>
                            <w:sz w:val="18"/>
                          </w:rPr>
                          <w:t>ON</w:t>
                        </w:r>
                      </w:smartTag>
                      <w:r w:rsidRPr="00C20C04">
                        <w:rPr>
                          <w:sz w:val="18"/>
                        </w:rPr>
                        <w:t xml:space="preserve"> </w:t>
                      </w:r>
                      <w:smartTag w:uri="urn:schemas-microsoft-com:office:smarttags" w:element="PostalCode">
                        <w:r w:rsidRPr="00C20C04">
                          <w:rPr>
                            <w:sz w:val="18"/>
                          </w:rPr>
                          <w:t>K1N 7B7</w:t>
                        </w:r>
                      </w:smartTag>
                    </w:p>
                    <w:p w14:paraId="35854401" w14:textId="77777777" w:rsidR="00D73CFE" w:rsidRPr="00C20C04" w:rsidRDefault="00D73CFE" w:rsidP="009B33C1">
                      <w:pPr>
                        <w:pStyle w:val="IpsosOfficeAddress-CoverPage"/>
                        <w:ind w:left="1080"/>
                        <w:rPr>
                          <w:sz w:val="18"/>
                        </w:rPr>
                      </w:pPr>
                      <w:r w:rsidRPr="00C20C04">
                        <w:rPr>
                          <w:sz w:val="18"/>
                        </w:rPr>
                        <w:t>Tel: 613.241.5802</w:t>
                      </w:r>
                    </w:p>
                    <w:p w14:paraId="548EADFB" w14:textId="77777777" w:rsidR="00D73CFE" w:rsidRPr="00965A5E" w:rsidRDefault="00D73CFE" w:rsidP="009B33C1">
                      <w:pPr>
                        <w:pStyle w:val="IpsosOfficeAddress-CoverPage"/>
                        <w:ind w:left="1080"/>
                        <w:rPr>
                          <w:sz w:val="18"/>
                        </w:rPr>
                      </w:pPr>
                      <w:r w:rsidRPr="00C20C04">
                        <w:rPr>
                          <w:sz w:val="18"/>
                        </w:rPr>
                        <w:t>Fax: 613.248.7981</w:t>
                      </w:r>
                    </w:p>
                    <w:p w14:paraId="00B56B4D" w14:textId="77777777" w:rsidR="00D73CFE" w:rsidRPr="007532FC" w:rsidRDefault="0018088D" w:rsidP="009B33C1">
                      <w:pPr>
                        <w:pStyle w:val="IpsosOfficeAddress-CoverPage"/>
                        <w:ind w:left="1080"/>
                        <w:rPr>
                          <w:rFonts w:cs="Arial"/>
                          <w:sz w:val="18"/>
                          <w:lang w:val="fr-CA"/>
                        </w:rPr>
                      </w:pPr>
                      <w:hyperlink r:id="rId14" w:history="1">
                        <w:r w:rsidR="00D73CFE" w:rsidRPr="007532FC">
                          <w:rPr>
                            <w:rStyle w:val="Hyperlink"/>
                            <w:rFonts w:asciiTheme="minorHAnsi" w:hAnsiTheme="minorHAnsi" w:cs="Arial"/>
                            <w:sz w:val="18"/>
                            <w:lang w:val="fr-CA"/>
                          </w:rPr>
                          <w:t>www.ipsos.ca</w:t>
                        </w:r>
                      </w:hyperlink>
                    </w:p>
                  </w:txbxContent>
                </v:textbox>
              </v:shape>
            </w:pict>
          </mc:Fallback>
        </mc:AlternateContent>
      </w:r>
      <w:r w:rsidR="00965A5E">
        <w:rPr>
          <w:rFonts w:ascii="Arial" w:hAnsi="Arial" w:cs="Arial"/>
          <w:noProof/>
          <w:lang w:val="en-CA" w:eastAsia="en-CA"/>
        </w:rPr>
        <mc:AlternateContent>
          <mc:Choice Requires="wpg">
            <w:drawing>
              <wp:anchor distT="0" distB="0" distL="114300" distR="114300" simplePos="0" relativeHeight="251669504" behindDoc="0" locked="0" layoutInCell="1" allowOverlap="1" wp14:anchorId="1CAA8F53" wp14:editId="116282B4">
                <wp:simplePos x="0" y="0"/>
                <wp:positionH relativeFrom="column">
                  <wp:posOffset>-932815</wp:posOffset>
                </wp:positionH>
                <wp:positionV relativeFrom="paragraph">
                  <wp:posOffset>1062355</wp:posOffset>
                </wp:positionV>
                <wp:extent cx="7819390" cy="5165725"/>
                <wp:effectExtent l="0" t="0" r="0" b="0"/>
                <wp:wrapNone/>
                <wp:docPr id="16" name="Group 16"/>
                <wp:cNvGraphicFramePr/>
                <a:graphic xmlns:a="http://schemas.openxmlformats.org/drawingml/2006/main">
                  <a:graphicData uri="http://schemas.microsoft.com/office/word/2010/wordprocessingGroup">
                    <wpg:wgp>
                      <wpg:cNvGrpSpPr/>
                      <wpg:grpSpPr>
                        <a:xfrm>
                          <a:off x="0" y="0"/>
                          <a:ext cx="7819390" cy="5165725"/>
                          <a:chOff x="143436" y="-39"/>
                          <a:chExt cx="7820526" cy="5166123"/>
                        </a:xfrm>
                      </wpg:grpSpPr>
                      <wps:wsp>
                        <wps:cNvPr id="14" name="Rectangle 14"/>
                        <wps:cNvSpPr/>
                        <wps:spPr>
                          <a:xfrm>
                            <a:off x="157217" y="-39"/>
                            <a:ext cx="7806745" cy="15400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143436" y="0"/>
                            <a:ext cx="7820526" cy="5166084"/>
                            <a:chOff x="143436" y="0"/>
                            <a:chExt cx="7820526" cy="5166084"/>
                          </a:xfrm>
                        </wpg:grpSpPr>
                        <wpg:grpSp>
                          <wpg:cNvPr id="9" name="Group 9"/>
                          <wpg:cNvGrpSpPr/>
                          <wpg:grpSpPr>
                            <a:xfrm>
                              <a:off x="143436" y="0"/>
                              <a:ext cx="7820526" cy="1804738"/>
                              <a:chOff x="0" y="0"/>
                              <a:chExt cx="7820526" cy="1804738"/>
                            </a:xfrm>
                          </wpg:grpSpPr>
                          <wps:wsp>
                            <wps:cNvPr id="1" name="Rectangle 1"/>
                            <wps:cNvSpPr/>
                            <wps:spPr>
                              <a:xfrm>
                                <a:off x="0" y="0"/>
                                <a:ext cx="7820526" cy="154004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 3"/>
                              <pic:cNvPicPr>
                                <a:picLocks noChangeAspect="1"/>
                              </pic:cNvPicPr>
                            </pic:nvPicPr>
                            <pic:blipFill rotWithShape="1">
                              <a:blip r:embed="rId15" cstate="print">
                                <a:extLst>
                                  <a:ext uri="{28A0092B-C50C-407E-A947-70E740481C1C}">
                                    <a14:useLocalDpi xmlns:a14="http://schemas.microsoft.com/office/drawing/2010/main" val="0"/>
                                  </a:ext>
                                </a:extLst>
                              </a:blip>
                              <a:srcRect l="2" r="-84654" b="-26608"/>
                              <a:stretch/>
                            </pic:blipFill>
                            <pic:spPr bwMode="auto">
                              <a:xfrm>
                                <a:off x="0" y="1"/>
                                <a:ext cx="7820526" cy="1804737"/>
                              </a:xfrm>
                              <a:prstGeom prst="rect">
                                <a:avLst/>
                              </a:prstGeom>
                              <a:ln>
                                <a:noFill/>
                              </a:ln>
                              <a:extLst>
                                <a:ext uri="{53640926-AAD7-44D8-BBD7-CCE9431645EC}">
                                  <a14:shadowObscured xmlns:a14="http://schemas.microsoft.com/office/drawing/2010/main"/>
                                </a:ext>
                              </a:extLst>
                            </pic:spPr>
                          </pic:pic>
                        </wpg:grpSp>
                        <wps:wsp>
                          <wps:cNvPr id="7" name="Zone de texte 2"/>
                          <wps:cNvSpPr txBox="1">
                            <a:spLocks noChangeArrowheads="1"/>
                          </wps:cNvSpPr>
                          <wps:spPr bwMode="auto">
                            <a:xfrm>
                              <a:off x="152535" y="4637274"/>
                              <a:ext cx="7807172" cy="528810"/>
                            </a:xfrm>
                            <a:prstGeom prst="rect">
                              <a:avLst/>
                            </a:prstGeom>
                            <a:noFill/>
                            <a:ln w="9525">
                              <a:noFill/>
                              <a:miter lim="800000"/>
                              <a:headEnd/>
                              <a:tailEnd/>
                            </a:ln>
                          </wps:spPr>
                          <wps:txbx>
                            <w:txbxContent>
                              <w:p w14:paraId="5EDD5FC9" w14:textId="77777777" w:rsidR="00D73CFE" w:rsidRPr="00965A5E" w:rsidRDefault="00D73CFE" w:rsidP="00965A5E">
                                <w:pPr>
                                  <w:jc w:val="center"/>
                                  <w:rPr>
                                    <w:rFonts w:ascii="Arial" w:hAnsi="Arial" w:cs="Arial"/>
                                    <w:color w:val="595959" w:themeColor="text1" w:themeTint="A6"/>
                                    <w:sz w:val="16"/>
                                    <w:szCs w:val="16"/>
                                    <w:lang w:val="fr-CA"/>
                                  </w:rPr>
                                </w:pPr>
                                <w:r w:rsidRPr="00965A5E">
                                  <w:rPr>
                                    <w:rFonts w:ascii="Arial" w:hAnsi="Arial" w:cs="Arial"/>
                                    <w:color w:val="595959" w:themeColor="text1" w:themeTint="A6"/>
                                    <w:sz w:val="16"/>
                                    <w:szCs w:val="16"/>
                                    <w:lang w:val="fr-CA"/>
                                  </w:rPr>
                                  <w:t xml:space="preserve">« Ce rapport est </w:t>
                                </w:r>
                                <w:r>
                                  <w:rPr>
                                    <w:rFonts w:ascii="Arial" w:hAnsi="Arial" w:cs="Arial"/>
                                    <w:color w:val="595959" w:themeColor="text1" w:themeTint="A6"/>
                                    <w:sz w:val="16"/>
                                    <w:szCs w:val="16"/>
                                    <w:lang w:val="fr-CA"/>
                                  </w:rPr>
                                  <w:t xml:space="preserve">aussi disponible en français </w:t>
                                </w:r>
                                <w:r w:rsidRPr="00965A5E">
                                  <w:rPr>
                                    <w:rFonts w:ascii="Arial" w:hAnsi="Arial" w:cs="Arial"/>
                                    <w:color w:val="595959" w:themeColor="text1" w:themeTint="A6"/>
                                    <w:sz w:val="16"/>
                                    <w:szCs w:val="16"/>
                                    <w:lang w:val="fr-CA"/>
                                  </w:rPr>
                                  <w:t>»</w:t>
                                </w:r>
                              </w:p>
                            </w:txbxContent>
                          </wps:txbx>
                          <wps:bodyPr rot="0" vert="horz" wrap="square" lIns="91440" tIns="45720" rIns="91440" bIns="4572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16" o:spid="_x0000_s1028" style="position:absolute;margin-left:-73.45pt;margin-top:83.65pt;width:615.7pt;height:406.75pt;z-index:251669504;mso-width-relative:margin;mso-height-relative:margin" coordorigin="1434" coordsize="78205,51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">
                <v:rect id="Rectangle 14" o:spid="_x0000_s1029" style="position:absolute;left:1572;width:78067;height:153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5ZxMEA&#10;AADbAAAADwAAAGRycy9kb3ducmV2LnhtbERPS4vCMBC+L/gfwgh7W1N3fVGNIqKi3nzU89CMbbGZ&#10;dJuo9d8bYWFv8/E9ZzJrTCnuVLvCsoJuJwJBnFpdcKbgdFx9jUA4j6yxtEwKnuRgNm19TDDW9sF7&#10;uh98JkIIuxgV5N5XsZQuzcmg69iKOHAXWxv0AdaZ1DU+Qrgp5XcUDaTBgkNDjhUtckqvh5tRcOsP&#10;t8vm/Lv+SaJkuEvK/savK6U+2818DMJT4//Ff+6NDvN78P4lHCC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eWcTBAAAA2wAAAA8AAAAAAAAAAAAAAAAAmAIAAGRycy9kb3du&#10;cmV2LnhtbFBLBQYAAAAABAAEAPUAAACGAwAAAAA=&#10;" fillcolor="white [3212]" stroked="f" strokeweight="2pt"/>
                <v:group id="Group 13" o:spid="_x0000_s1030" style="position:absolute;left:1434;width:78205;height:51660" coordorigin="1434" coordsize="78205,51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9" o:spid="_x0000_s1031" style="position:absolute;left:1434;width:78205;height:18047" coordsize="78205,18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 o:spid="_x0000_s1032" style="position:absolute;width:78205;height:1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8hu8EA&#10;AADaAAAADwAAAGRycy9kb3ducmV2LnhtbERPS2vCQBC+F/oflil4azat+CDNKiKt2N5MG89DdpqE&#10;ZmfT7Griv3cDgqfh43tOuh5MI87UudqygpcoBkFcWF1zqeDn++N5CcJ5ZI2NZVJwIQfr1eNDiom2&#10;PR/onPlShBB2CSqovG8TKV1RkUEX2ZY4cL+2M+gD7EqpO+xDuGnkaxzPpcGaQ0OFLW0rKv6yk1Fw&#10;mi0+34fj/26ax/niK29me79rlZo8DZs3EJ4Gfxff3Hsd5sP4ynjl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PIbvBAAAA2gAAAA8AAAAAAAAAAAAAAAAAmAIAAGRycy9kb3du&#10;cmV2LnhtbFBLBQYAAAAABAAEAPUAAACGAw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33" type="#_x0000_t75" style="position:absolute;width:78205;height:180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RQ0bDAAAA2gAAAA8AAABkcnMvZG93bnJldi54bWxEj91qwkAUhO8F32E5Qu90UxEtqasEsSBI&#10;JP7g9SF7msRmz4bsNqZv7wpCL4eZ+YZZrntTi45aV1lW8D6JQBDnVldcKLicv8YfIJxH1lhbJgV/&#10;5GC9Gg6WGGt75yN1J1+IAGEXo4LS+yaW0uUlGXQT2xAH79u2Bn2QbSF1i/cAN7WcRtFcGqw4LJTY&#10;0Kak/Of0axQcruneXrd7Q9NjcsuqLF3cpFfqbdQnnyA89f4//GrvtIIZPK+EGy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ZFDRsMAAADaAAAADwAAAAAAAAAAAAAAAACf&#10;AgAAZHJzL2Rvd25yZXYueG1sUEsFBgAAAAAEAAQA9wAAAI8DAAAAAA==&#10;">
                      <v:imagedata r:id="rId16" o:title="" cropbottom="-17438f" cropleft="1f" cropright="-55479f"/>
                      <v:path arrowok="t"/>
                    </v:shape>
                  </v:group>
                  <v:shape id="_x0000_s1034" type="#_x0000_t202" style="position:absolute;left:1525;top:46372;width:78072;height:5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GxcIA&#10;AADaAAAADwAAAGRycy9kb3ducmV2LnhtbESP3YrCMBSE74V9h3AWvJFtqhe6dI1lWSiI6IU/D3C2&#10;OTbF5qQ0sda3N4Lg5TAz3zDLfLCN6KnztWMF0yQFQVw6XXOl4HQsvr5B+ICssXFMCu7kIV99jJaY&#10;aXfjPfWHUIkIYZ+hAhNCm0npS0MWfeJa4uidXWcxRNlVUnd4i3DbyFmazqXFmuOCwZb+DJWXw9Uq&#10;mJg23W3P6/9Cz0tz2Xhc2H6j1Phz+P0BEWgI7/CrvdYKFvC8Em+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2cbFwgAAANoAAAAPAAAAAAAAAAAAAAAAAJgCAABkcnMvZG93&#10;bnJldi54bWxQSwUGAAAAAAQABAD1AAAAhwMAAAAA&#10;" filled="f" stroked="f">
                    <v:textbox>
                      <w:txbxContent>
                        <w:p w14:paraId="5EDD5FC9" w14:textId="77777777" w:rsidR="00D73CFE" w:rsidRPr="00965A5E" w:rsidRDefault="00D73CFE" w:rsidP="00965A5E">
                          <w:pPr>
                            <w:jc w:val="center"/>
                            <w:rPr>
                              <w:rFonts w:ascii="Arial" w:hAnsi="Arial" w:cs="Arial"/>
                              <w:color w:val="595959" w:themeColor="text1" w:themeTint="A6"/>
                              <w:sz w:val="16"/>
                              <w:szCs w:val="16"/>
                              <w:lang w:val="fr-CA"/>
                            </w:rPr>
                          </w:pPr>
                          <w:r w:rsidRPr="00965A5E">
                            <w:rPr>
                              <w:rFonts w:ascii="Arial" w:hAnsi="Arial" w:cs="Arial"/>
                              <w:color w:val="595959" w:themeColor="text1" w:themeTint="A6"/>
                              <w:sz w:val="16"/>
                              <w:szCs w:val="16"/>
                              <w:lang w:val="fr-CA"/>
                            </w:rPr>
                            <w:t xml:space="preserve">« Ce rapport est </w:t>
                          </w:r>
                          <w:r>
                            <w:rPr>
                              <w:rFonts w:ascii="Arial" w:hAnsi="Arial" w:cs="Arial"/>
                              <w:color w:val="595959" w:themeColor="text1" w:themeTint="A6"/>
                              <w:sz w:val="16"/>
                              <w:szCs w:val="16"/>
                              <w:lang w:val="fr-CA"/>
                            </w:rPr>
                            <w:t xml:space="preserve">aussi disponible en français </w:t>
                          </w:r>
                          <w:r w:rsidRPr="00965A5E">
                            <w:rPr>
                              <w:rFonts w:ascii="Arial" w:hAnsi="Arial" w:cs="Arial"/>
                              <w:color w:val="595959" w:themeColor="text1" w:themeTint="A6"/>
                              <w:sz w:val="16"/>
                              <w:szCs w:val="16"/>
                              <w:lang w:val="fr-CA"/>
                            </w:rPr>
                            <w:t>»</w:t>
                          </w:r>
                        </w:p>
                      </w:txbxContent>
                    </v:textbox>
                  </v:shape>
                </v:group>
              </v:group>
            </w:pict>
          </mc:Fallback>
        </mc:AlternateContent>
      </w:r>
      <w:r w:rsidR="001D232D" w:rsidRPr="001D232D">
        <w:rPr>
          <w:rFonts w:ascii="Arial" w:hAnsi="Arial" w:cs="Arial"/>
          <w:color w:val="333333"/>
          <w:sz w:val="16"/>
          <w:szCs w:val="16"/>
          <w:lang w:val="en-US"/>
        </w:rPr>
        <w:br w:type="page"/>
      </w:r>
      <w:bookmarkStart w:id="0" w:name="_GoBack"/>
      <w:bookmarkEnd w:id="0"/>
    </w:p>
    <w:sdt>
      <w:sdtPr>
        <w:rPr>
          <w:rFonts w:asciiTheme="minorHAnsi" w:eastAsiaTheme="minorHAnsi" w:hAnsiTheme="minorHAnsi"/>
          <w:b/>
          <w:bCs/>
          <w:noProof w:val="0"/>
          <w:color w:val="002060"/>
          <w:spacing w:val="1"/>
          <w:lang w:val="en-CA"/>
        </w:rPr>
        <w:id w:val="88484224"/>
        <w:docPartObj>
          <w:docPartGallery w:val="Table of Contents"/>
          <w:docPartUnique/>
        </w:docPartObj>
      </w:sdtPr>
      <w:sdtEndPr>
        <w:rPr>
          <w:rFonts w:eastAsiaTheme="minorEastAsia"/>
          <w:b w:val="0"/>
          <w:bCs w:val="0"/>
          <w:color w:val="000000"/>
          <w:spacing w:val="0"/>
        </w:rPr>
      </w:sdtEndPr>
      <w:sdtContent>
        <w:p w14:paraId="79F14426" w14:textId="77777777" w:rsidR="00965A5E" w:rsidRPr="00593F50" w:rsidRDefault="00593F50" w:rsidP="00965A5E">
          <w:pPr>
            <w:pStyle w:val="TOC1"/>
            <w:rPr>
              <w:rFonts w:ascii="Arial" w:eastAsiaTheme="minorHAnsi" w:hAnsi="Arial" w:cs="Arial"/>
              <w:b/>
              <w:bCs/>
              <w:color w:val="002060"/>
              <w:spacing w:val="1"/>
              <w:sz w:val="26"/>
              <w:szCs w:val="26"/>
            </w:rPr>
          </w:pPr>
          <w:r>
            <w:rPr>
              <w:rFonts w:ascii="Arial" w:eastAsiaTheme="minorHAnsi" w:hAnsi="Arial" w:cs="Arial"/>
              <w:b/>
              <w:bCs/>
              <w:color w:val="002060"/>
              <w:spacing w:val="1"/>
              <w:sz w:val="26"/>
              <w:szCs w:val="26"/>
            </w:rPr>
            <w:t>Table of C</w:t>
          </w:r>
          <w:r w:rsidRPr="00593F50">
            <w:rPr>
              <w:rFonts w:ascii="Arial" w:eastAsiaTheme="minorHAnsi" w:hAnsi="Arial" w:cs="Arial"/>
              <w:b/>
              <w:bCs/>
              <w:color w:val="002060"/>
              <w:spacing w:val="1"/>
              <w:sz w:val="26"/>
              <w:szCs w:val="26"/>
            </w:rPr>
            <w:t>ontents</w:t>
          </w:r>
        </w:p>
        <w:p w14:paraId="51E28173" w14:textId="77777777" w:rsidR="0018088D" w:rsidRDefault="00965A5E">
          <w:pPr>
            <w:pStyle w:val="TOC1"/>
            <w:rPr>
              <w:rFonts w:asciiTheme="minorHAnsi" w:hAnsiTheme="minorHAnsi" w:cstheme="minorBidi"/>
              <w:color w:val="auto"/>
              <w:lang w:val="en-CA" w:eastAsia="en-CA"/>
            </w:rPr>
          </w:pPr>
          <w:r>
            <w:rPr>
              <w:rFonts w:eastAsiaTheme="minorHAnsi"/>
              <w:b/>
              <w:bCs/>
              <w:color w:val="002060"/>
              <w:spacing w:val="1"/>
            </w:rPr>
            <w:fldChar w:fldCharType="begin"/>
          </w:r>
          <w:r>
            <w:rPr>
              <w:rFonts w:eastAsiaTheme="minorHAnsi"/>
              <w:b/>
              <w:bCs/>
              <w:color w:val="002060"/>
              <w:spacing w:val="1"/>
            </w:rPr>
            <w:instrText xml:space="preserve"> TOC \o "1-3" \h \z \u </w:instrText>
          </w:r>
          <w:r>
            <w:rPr>
              <w:rFonts w:eastAsiaTheme="minorHAnsi"/>
              <w:b/>
              <w:bCs/>
              <w:color w:val="002060"/>
              <w:spacing w:val="1"/>
            </w:rPr>
            <w:fldChar w:fldCharType="separate"/>
          </w:r>
          <w:hyperlink w:anchor="_Toc484773918" w:history="1">
            <w:r w:rsidR="0018088D" w:rsidRPr="00110978">
              <w:rPr>
                <w:rStyle w:val="Hyperlink"/>
              </w:rPr>
              <w:t>Executive Summary</w:t>
            </w:r>
            <w:r w:rsidR="0018088D">
              <w:rPr>
                <w:webHidden/>
              </w:rPr>
              <w:tab/>
            </w:r>
            <w:r w:rsidR="0018088D">
              <w:rPr>
                <w:webHidden/>
              </w:rPr>
              <w:fldChar w:fldCharType="begin"/>
            </w:r>
            <w:r w:rsidR="0018088D">
              <w:rPr>
                <w:webHidden/>
              </w:rPr>
              <w:instrText xml:space="preserve"> PAGEREF _Toc484773918 \h </w:instrText>
            </w:r>
            <w:r w:rsidR="0018088D">
              <w:rPr>
                <w:webHidden/>
              </w:rPr>
            </w:r>
            <w:r w:rsidR="0018088D">
              <w:rPr>
                <w:webHidden/>
              </w:rPr>
              <w:fldChar w:fldCharType="separate"/>
            </w:r>
            <w:r w:rsidR="0018088D">
              <w:rPr>
                <w:webHidden/>
              </w:rPr>
              <w:t>4</w:t>
            </w:r>
            <w:r w:rsidR="0018088D">
              <w:rPr>
                <w:webHidden/>
              </w:rPr>
              <w:fldChar w:fldCharType="end"/>
            </w:r>
          </w:hyperlink>
        </w:p>
        <w:p w14:paraId="798D06EC" w14:textId="77777777" w:rsidR="0018088D" w:rsidRDefault="0018088D">
          <w:pPr>
            <w:pStyle w:val="TOC2"/>
            <w:rPr>
              <w:rFonts w:asciiTheme="minorHAnsi" w:eastAsiaTheme="minorEastAsia" w:hAnsiTheme="minorHAnsi"/>
              <w:color w:val="auto"/>
              <w:lang w:eastAsia="en-CA"/>
            </w:rPr>
          </w:pPr>
          <w:hyperlink w:anchor="_Toc484773919" w:history="1">
            <w:r w:rsidRPr="00110978">
              <w:rPr>
                <w:rStyle w:val="Hyperlink"/>
              </w:rPr>
              <w:t>Background</w:t>
            </w:r>
            <w:r>
              <w:rPr>
                <w:webHidden/>
              </w:rPr>
              <w:tab/>
            </w:r>
            <w:r>
              <w:rPr>
                <w:webHidden/>
              </w:rPr>
              <w:fldChar w:fldCharType="begin"/>
            </w:r>
            <w:r>
              <w:rPr>
                <w:webHidden/>
              </w:rPr>
              <w:instrText xml:space="preserve"> PAGEREF _Toc484773919 \h </w:instrText>
            </w:r>
            <w:r>
              <w:rPr>
                <w:webHidden/>
              </w:rPr>
            </w:r>
            <w:r>
              <w:rPr>
                <w:webHidden/>
              </w:rPr>
              <w:fldChar w:fldCharType="separate"/>
            </w:r>
            <w:r>
              <w:rPr>
                <w:webHidden/>
              </w:rPr>
              <w:t>4</w:t>
            </w:r>
            <w:r>
              <w:rPr>
                <w:webHidden/>
              </w:rPr>
              <w:fldChar w:fldCharType="end"/>
            </w:r>
          </w:hyperlink>
        </w:p>
        <w:p w14:paraId="324F7D07" w14:textId="77777777" w:rsidR="0018088D" w:rsidRDefault="0018088D">
          <w:pPr>
            <w:pStyle w:val="TOC2"/>
            <w:rPr>
              <w:rFonts w:asciiTheme="minorHAnsi" w:eastAsiaTheme="minorEastAsia" w:hAnsiTheme="minorHAnsi"/>
              <w:color w:val="auto"/>
              <w:lang w:eastAsia="en-CA"/>
            </w:rPr>
          </w:pPr>
          <w:hyperlink w:anchor="_Toc484773920" w:history="1">
            <w:r w:rsidRPr="00110978">
              <w:rPr>
                <w:rStyle w:val="Hyperlink"/>
              </w:rPr>
              <w:t>Research Objectives</w:t>
            </w:r>
            <w:r>
              <w:rPr>
                <w:webHidden/>
              </w:rPr>
              <w:tab/>
            </w:r>
            <w:r>
              <w:rPr>
                <w:webHidden/>
              </w:rPr>
              <w:fldChar w:fldCharType="begin"/>
            </w:r>
            <w:r>
              <w:rPr>
                <w:webHidden/>
              </w:rPr>
              <w:instrText xml:space="preserve"> PAGEREF _Toc484773920 \h </w:instrText>
            </w:r>
            <w:r>
              <w:rPr>
                <w:webHidden/>
              </w:rPr>
            </w:r>
            <w:r>
              <w:rPr>
                <w:webHidden/>
              </w:rPr>
              <w:fldChar w:fldCharType="separate"/>
            </w:r>
            <w:r>
              <w:rPr>
                <w:webHidden/>
              </w:rPr>
              <w:t>4</w:t>
            </w:r>
            <w:r>
              <w:rPr>
                <w:webHidden/>
              </w:rPr>
              <w:fldChar w:fldCharType="end"/>
            </w:r>
          </w:hyperlink>
        </w:p>
        <w:p w14:paraId="2E7C4199" w14:textId="77777777" w:rsidR="0018088D" w:rsidRDefault="0018088D">
          <w:pPr>
            <w:pStyle w:val="TOC2"/>
            <w:rPr>
              <w:rFonts w:asciiTheme="minorHAnsi" w:eastAsiaTheme="minorEastAsia" w:hAnsiTheme="minorHAnsi"/>
              <w:color w:val="auto"/>
              <w:lang w:eastAsia="en-CA"/>
            </w:rPr>
          </w:pPr>
          <w:hyperlink w:anchor="_Toc484773921" w:history="1">
            <w:r w:rsidRPr="00110978">
              <w:rPr>
                <w:rStyle w:val="Hyperlink"/>
              </w:rPr>
              <w:t>Quantitative Methodology</w:t>
            </w:r>
            <w:r>
              <w:rPr>
                <w:webHidden/>
              </w:rPr>
              <w:tab/>
            </w:r>
            <w:r>
              <w:rPr>
                <w:webHidden/>
              </w:rPr>
              <w:fldChar w:fldCharType="begin"/>
            </w:r>
            <w:r>
              <w:rPr>
                <w:webHidden/>
              </w:rPr>
              <w:instrText xml:space="preserve"> PAGEREF _Toc484773921 \h </w:instrText>
            </w:r>
            <w:r>
              <w:rPr>
                <w:webHidden/>
              </w:rPr>
            </w:r>
            <w:r>
              <w:rPr>
                <w:webHidden/>
              </w:rPr>
              <w:fldChar w:fldCharType="separate"/>
            </w:r>
            <w:r>
              <w:rPr>
                <w:webHidden/>
              </w:rPr>
              <w:t>5</w:t>
            </w:r>
            <w:r>
              <w:rPr>
                <w:webHidden/>
              </w:rPr>
              <w:fldChar w:fldCharType="end"/>
            </w:r>
          </w:hyperlink>
        </w:p>
        <w:p w14:paraId="6FED4C11" w14:textId="77777777" w:rsidR="0018088D" w:rsidRDefault="0018088D">
          <w:pPr>
            <w:pStyle w:val="TOC2"/>
            <w:rPr>
              <w:rFonts w:asciiTheme="minorHAnsi" w:eastAsiaTheme="minorEastAsia" w:hAnsiTheme="minorHAnsi"/>
              <w:color w:val="auto"/>
              <w:lang w:eastAsia="en-CA"/>
            </w:rPr>
          </w:pPr>
          <w:hyperlink w:anchor="_Toc484773922" w:history="1">
            <w:r w:rsidRPr="00110978">
              <w:rPr>
                <w:rStyle w:val="Hyperlink"/>
              </w:rPr>
              <w:t>Non Response Analysis</w:t>
            </w:r>
            <w:r>
              <w:rPr>
                <w:webHidden/>
              </w:rPr>
              <w:tab/>
            </w:r>
            <w:r>
              <w:rPr>
                <w:webHidden/>
              </w:rPr>
              <w:fldChar w:fldCharType="begin"/>
            </w:r>
            <w:r>
              <w:rPr>
                <w:webHidden/>
              </w:rPr>
              <w:instrText xml:space="preserve"> PAGEREF _Toc484773922 \h </w:instrText>
            </w:r>
            <w:r>
              <w:rPr>
                <w:webHidden/>
              </w:rPr>
            </w:r>
            <w:r>
              <w:rPr>
                <w:webHidden/>
              </w:rPr>
              <w:fldChar w:fldCharType="separate"/>
            </w:r>
            <w:r>
              <w:rPr>
                <w:webHidden/>
              </w:rPr>
              <w:t>8</w:t>
            </w:r>
            <w:r>
              <w:rPr>
                <w:webHidden/>
              </w:rPr>
              <w:fldChar w:fldCharType="end"/>
            </w:r>
          </w:hyperlink>
        </w:p>
        <w:p w14:paraId="7D8C1EEF" w14:textId="77777777" w:rsidR="0018088D" w:rsidRDefault="0018088D">
          <w:pPr>
            <w:pStyle w:val="TOC1"/>
            <w:rPr>
              <w:rFonts w:asciiTheme="minorHAnsi" w:hAnsiTheme="minorHAnsi" w:cstheme="minorBidi"/>
              <w:color w:val="auto"/>
              <w:lang w:val="en-CA" w:eastAsia="en-CA"/>
            </w:rPr>
          </w:pPr>
          <w:hyperlink w:anchor="_Toc484773923" w:history="1">
            <w:r w:rsidRPr="00110978">
              <w:rPr>
                <w:rStyle w:val="Hyperlink"/>
              </w:rPr>
              <w:t>Appendix</w:t>
            </w:r>
            <w:r>
              <w:rPr>
                <w:webHidden/>
              </w:rPr>
              <w:tab/>
            </w:r>
            <w:r>
              <w:rPr>
                <w:webHidden/>
              </w:rPr>
              <w:fldChar w:fldCharType="begin"/>
            </w:r>
            <w:r>
              <w:rPr>
                <w:webHidden/>
              </w:rPr>
              <w:instrText xml:space="preserve"> PAGEREF _Toc484773923 \h </w:instrText>
            </w:r>
            <w:r>
              <w:rPr>
                <w:webHidden/>
              </w:rPr>
            </w:r>
            <w:r>
              <w:rPr>
                <w:webHidden/>
              </w:rPr>
              <w:fldChar w:fldCharType="separate"/>
            </w:r>
            <w:r>
              <w:rPr>
                <w:webHidden/>
              </w:rPr>
              <w:t>11</w:t>
            </w:r>
            <w:r>
              <w:rPr>
                <w:webHidden/>
              </w:rPr>
              <w:fldChar w:fldCharType="end"/>
            </w:r>
          </w:hyperlink>
        </w:p>
        <w:p w14:paraId="038BB349" w14:textId="77777777" w:rsidR="0018088D" w:rsidRDefault="0018088D">
          <w:pPr>
            <w:pStyle w:val="TOC2"/>
            <w:rPr>
              <w:rFonts w:asciiTheme="minorHAnsi" w:eastAsiaTheme="minorEastAsia" w:hAnsiTheme="minorHAnsi"/>
              <w:color w:val="auto"/>
              <w:lang w:eastAsia="en-CA"/>
            </w:rPr>
          </w:pPr>
          <w:hyperlink w:anchor="_Toc484773924" w:history="1">
            <w:r w:rsidRPr="00110978">
              <w:rPr>
                <w:rStyle w:val="Hyperlink"/>
              </w:rPr>
              <w:t>Appendix A.</w:t>
            </w:r>
            <w:r>
              <w:rPr>
                <w:rFonts w:asciiTheme="minorHAnsi" w:eastAsiaTheme="minorEastAsia" w:hAnsiTheme="minorHAnsi"/>
                <w:color w:val="auto"/>
                <w:lang w:eastAsia="en-CA"/>
              </w:rPr>
              <w:tab/>
            </w:r>
            <w:r w:rsidRPr="00110978">
              <w:rPr>
                <w:rStyle w:val="Hyperlink"/>
              </w:rPr>
              <w:t>Bilingual Quantitative Research Instrument – Weeks 1-2</w:t>
            </w:r>
            <w:r>
              <w:rPr>
                <w:webHidden/>
              </w:rPr>
              <w:tab/>
            </w:r>
            <w:r>
              <w:rPr>
                <w:webHidden/>
              </w:rPr>
              <w:fldChar w:fldCharType="begin"/>
            </w:r>
            <w:r>
              <w:rPr>
                <w:webHidden/>
              </w:rPr>
              <w:instrText xml:space="preserve"> PAGEREF _Toc484773924 \h </w:instrText>
            </w:r>
            <w:r>
              <w:rPr>
                <w:webHidden/>
              </w:rPr>
            </w:r>
            <w:r>
              <w:rPr>
                <w:webHidden/>
              </w:rPr>
              <w:fldChar w:fldCharType="separate"/>
            </w:r>
            <w:r>
              <w:rPr>
                <w:webHidden/>
              </w:rPr>
              <w:t>11</w:t>
            </w:r>
            <w:r>
              <w:rPr>
                <w:webHidden/>
              </w:rPr>
              <w:fldChar w:fldCharType="end"/>
            </w:r>
          </w:hyperlink>
        </w:p>
        <w:p w14:paraId="21699FC2" w14:textId="77777777" w:rsidR="0018088D" w:rsidRDefault="0018088D">
          <w:pPr>
            <w:pStyle w:val="TOC2"/>
            <w:rPr>
              <w:rFonts w:asciiTheme="minorHAnsi" w:eastAsiaTheme="minorEastAsia" w:hAnsiTheme="minorHAnsi"/>
              <w:color w:val="auto"/>
              <w:lang w:eastAsia="en-CA"/>
            </w:rPr>
          </w:pPr>
          <w:hyperlink w:anchor="_Toc484773925" w:history="1">
            <w:r w:rsidRPr="00110978">
              <w:rPr>
                <w:rStyle w:val="Hyperlink"/>
              </w:rPr>
              <w:t>Appendix B.</w:t>
            </w:r>
            <w:r>
              <w:rPr>
                <w:rFonts w:asciiTheme="minorHAnsi" w:eastAsiaTheme="minorEastAsia" w:hAnsiTheme="minorHAnsi"/>
                <w:color w:val="auto"/>
                <w:lang w:eastAsia="en-CA"/>
              </w:rPr>
              <w:tab/>
            </w:r>
            <w:r w:rsidRPr="00110978">
              <w:rPr>
                <w:rStyle w:val="Hyperlink"/>
              </w:rPr>
              <w:t>Bilingual Quantitative Research Instrument – Weeks 3-4</w:t>
            </w:r>
            <w:r>
              <w:rPr>
                <w:webHidden/>
              </w:rPr>
              <w:tab/>
            </w:r>
            <w:r>
              <w:rPr>
                <w:webHidden/>
              </w:rPr>
              <w:fldChar w:fldCharType="begin"/>
            </w:r>
            <w:r>
              <w:rPr>
                <w:webHidden/>
              </w:rPr>
              <w:instrText xml:space="preserve"> PAGEREF _Toc484773925 \h </w:instrText>
            </w:r>
            <w:r>
              <w:rPr>
                <w:webHidden/>
              </w:rPr>
            </w:r>
            <w:r>
              <w:rPr>
                <w:webHidden/>
              </w:rPr>
              <w:fldChar w:fldCharType="separate"/>
            </w:r>
            <w:r>
              <w:rPr>
                <w:webHidden/>
              </w:rPr>
              <w:t>27</w:t>
            </w:r>
            <w:r>
              <w:rPr>
                <w:webHidden/>
              </w:rPr>
              <w:fldChar w:fldCharType="end"/>
            </w:r>
          </w:hyperlink>
        </w:p>
        <w:p w14:paraId="6C229DB4" w14:textId="77777777" w:rsidR="0018088D" w:rsidRDefault="0018088D">
          <w:pPr>
            <w:pStyle w:val="TOC2"/>
            <w:rPr>
              <w:rFonts w:asciiTheme="minorHAnsi" w:eastAsiaTheme="minorEastAsia" w:hAnsiTheme="minorHAnsi"/>
              <w:color w:val="auto"/>
              <w:lang w:eastAsia="en-CA"/>
            </w:rPr>
          </w:pPr>
          <w:hyperlink w:anchor="_Toc484773926" w:history="1">
            <w:r w:rsidRPr="00110978">
              <w:rPr>
                <w:rStyle w:val="Hyperlink"/>
                <w:rFonts w:eastAsia="Times New Roman"/>
                <w:lang w:eastAsia="fr-FR"/>
              </w:rPr>
              <w:t>Appendix C.</w:t>
            </w:r>
            <w:r>
              <w:rPr>
                <w:rFonts w:asciiTheme="minorHAnsi" w:eastAsiaTheme="minorEastAsia" w:hAnsiTheme="minorHAnsi"/>
                <w:color w:val="auto"/>
                <w:lang w:eastAsia="en-CA"/>
              </w:rPr>
              <w:tab/>
            </w:r>
            <w:r w:rsidRPr="00110978">
              <w:rPr>
                <w:rStyle w:val="Hyperlink"/>
                <w:rFonts w:eastAsia="Times New Roman"/>
                <w:lang w:eastAsia="fr-FR"/>
              </w:rPr>
              <w:t>Bilingual Quantitative Research Instrument – Weeks 5-6</w:t>
            </w:r>
            <w:r>
              <w:rPr>
                <w:webHidden/>
              </w:rPr>
              <w:tab/>
            </w:r>
            <w:r>
              <w:rPr>
                <w:webHidden/>
              </w:rPr>
              <w:fldChar w:fldCharType="begin"/>
            </w:r>
            <w:r>
              <w:rPr>
                <w:webHidden/>
              </w:rPr>
              <w:instrText xml:space="preserve"> PAGEREF _Toc484773926 \h </w:instrText>
            </w:r>
            <w:r>
              <w:rPr>
                <w:webHidden/>
              </w:rPr>
            </w:r>
            <w:r>
              <w:rPr>
                <w:webHidden/>
              </w:rPr>
              <w:fldChar w:fldCharType="separate"/>
            </w:r>
            <w:r>
              <w:rPr>
                <w:webHidden/>
              </w:rPr>
              <w:t>43</w:t>
            </w:r>
            <w:r>
              <w:rPr>
                <w:webHidden/>
              </w:rPr>
              <w:fldChar w:fldCharType="end"/>
            </w:r>
          </w:hyperlink>
        </w:p>
        <w:p w14:paraId="0709067E" w14:textId="77777777" w:rsidR="0018088D" w:rsidRDefault="0018088D">
          <w:pPr>
            <w:pStyle w:val="TOC2"/>
            <w:rPr>
              <w:rFonts w:asciiTheme="minorHAnsi" w:eastAsiaTheme="minorEastAsia" w:hAnsiTheme="minorHAnsi"/>
              <w:color w:val="auto"/>
              <w:lang w:eastAsia="en-CA"/>
            </w:rPr>
          </w:pPr>
          <w:hyperlink w:anchor="_Toc484773927" w:history="1">
            <w:r w:rsidRPr="00110978">
              <w:rPr>
                <w:rStyle w:val="Hyperlink"/>
                <w:rFonts w:eastAsia="Times New Roman"/>
                <w:lang w:eastAsia="fr-FR"/>
              </w:rPr>
              <w:t>Appendix D.</w:t>
            </w:r>
            <w:r>
              <w:rPr>
                <w:rFonts w:asciiTheme="minorHAnsi" w:eastAsiaTheme="minorEastAsia" w:hAnsiTheme="minorHAnsi"/>
                <w:color w:val="auto"/>
                <w:lang w:eastAsia="en-CA"/>
              </w:rPr>
              <w:tab/>
            </w:r>
            <w:r w:rsidRPr="00110978">
              <w:rPr>
                <w:rStyle w:val="Hyperlink"/>
                <w:rFonts w:eastAsia="Times New Roman"/>
                <w:lang w:eastAsia="fr-FR"/>
              </w:rPr>
              <w:t>Bilingual Quantitative Research Instrument – Weeks 7-8</w:t>
            </w:r>
            <w:r>
              <w:rPr>
                <w:webHidden/>
              </w:rPr>
              <w:tab/>
            </w:r>
            <w:r>
              <w:rPr>
                <w:webHidden/>
              </w:rPr>
              <w:fldChar w:fldCharType="begin"/>
            </w:r>
            <w:r>
              <w:rPr>
                <w:webHidden/>
              </w:rPr>
              <w:instrText xml:space="preserve"> PAGEREF _Toc484773927 \h </w:instrText>
            </w:r>
            <w:r>
              <w:rPr>
                <w:webHidden/>
              </w:rPr>
            </w:r>
            <w:r>
              <w:rPr>
                <w:webHidden/>
              </w:rPr>
              <w:fldChar w:fldCharType="separate"/>
            </w:r>
            <w:r>
              <w:rPr>
                <w:webHidden/>
              </w:rPr>
              <w:t>60</w:t>
            </w:r>
            <w:r>
              <w:rPr>
                <w:webHidden/>
              </w:rPr>
              <w:fldChar w:fldCharType="end"/>
            </w:r>
          </w:hyperlink>
        </w:p>
        <w:p w14:paraId="004ACC3F" w14:textId="77777777" w:rsidR="0018088D" w:rsidRDefault="0018088D">
          <w:pPr>
            <w:pStyle w:val="TOC2"/>
            <w:rPr>
              <w:rFonts w:asciiTheme="minorHAnsi" w:eastAsiaTheme="minorEastAsia" w:hAnsiTheme="minorHAnsi"/>
              <w:color w:val="auto"/>
              <w:lang w:eastAsia="en-CA"/>
            </w:rPr>
          </w:pPr>
          <w:hyperlink w:anchor="_Toc484773928" w:history="1">
            <w:r w:rsidRPr="00110978">
              <w:rPr>
                <w:rStyle w:val="Hyperlink"/>
                <w:rFonts w:eastAsia="Times New Roman"/>
                <w:lang w:eastAsia="fr-FR"/>
              </w:rPr>
              <w:t>Appendix E.</w:t>
            </w:r>
            <w:r>
              <w:rPr>
                <w:rFonts w:asciiTheme="minorHAnsi" w:eastAsiaTheme="minorEastAsia" w:hAnsiTheme="minorHAnsi"/>
                <w:color w:val="auto"/>
                <w:lang w:eastAsia="en-CA"/>
              </w:rPr>
              <w:tab/>
            </w:r>
            <w:r w:rsidRPr="00110978">
              <w:rPr>
                <w:rStyle w:val="Hyperlink"/>
                <w:rFonts w:eastAsia="Times New Roman"/>
                <w:lang w:eastAsia="fr-FR"/>
              </w:rPr>
              <w:t>Bilingual Quantitative Research Instrument – Weeks 9-10</w:t>
            </w:r>
            <w:r>
              <w:rPr>
                <w:webHidden/>
              </w:rPr>
              <w:tab/>
            </w:r>
            <w:r>
              <w:rPr>
                <w:webHidden/>
              </w:rPr>
              <w:fldChar w:fldCharType="begin"/>
            </w:r>
            <w:r>
              <w:rPr>
                <w:webHidden/>
              </w:rPr>
              <w:instrText xml:space="preserve"> PAGEREF _Toc484773928 \h </w:instrText>
            </w:r>
            <w:r>
              <w:rPr>
                <w:webHidden/>
              </w:rPr>
            </w:r>
            <w:r>
              <w:rPr>
                <w:webHidden/>
              </w:rPr>
              <w:fldChar w:fldCharType="separate"/>
            </w:r>
            <w:r>
              <w:rPr>
                <w:webHidden/>
              </w:rPr>
              <w:t>79</w:t>
            </w:r>
            <w:r>
              <w:rPr>
                <w:webHidden/>
              </w:rPr>
              <w:fldChar w:fldCharType="end"/>
            </w:r>
          </w:hyperlink>
        </w:p>
        <w:p w14:paraId="508A3067" w14:textId="77777777" w:rsidR="0018088D" w:rsidRDefault="0018088D">
          <w:pPr>
            <w:pStyle w:val="TOC2"/>
            <w:rPr>
              <w:rFonts w:asciiTheme="minorHAnsi" w:eastAsiaTheme="minorEastAsia" w:hAnsiTheme="minorHAnsi"/>
              <w:color w:val="auto"/>
              <w:lang w:eastAsia="en-CA"/>
            </w:rPr>
          </w:pPr>
          <w:hyperlink w:anchor="_Toc484773929" w:history="1">
            <w:r w:rsidRPr="00110978">
              <w:rPr>
                <w:rStyle w:val="Hyperlink"/>
                <w:rFonts w:eastAsia="Times New Roman"/>
                <w:lang w:eastAsia="fr-FR"/>
              </w:rPr>
              <w:t>Appendix F.</w:t>
            </w:r>
            <w:r>
              <w:rPr>
                <w:rFonts w:asciiTheme="minorHAnsi" w:eastAsiaTheme="minorEastAsia" w:hAnsiTheme="minorHAnsi"/>
                <w:color w:val="auto"/>
                <w:lang w:eastAsia="en-CA"/>
              </w:rPr>
              <w:tab/>
            </w:r>
            <w:r w:rsidRPr="00110978">
              <w:rPr>
                <w:rStyle w:val="Hyperlink"/>
                <w:rFonts w:eastAsia="Times New Roman"/>
                <w:lang w:eastAsia="fr-FR"/>
              </w:rPr>
              <w:t>Bilingual Quantitative Research Instrument – Weeks 11-12</w:t>
            </w:r>
            <w:r>
              <w:rPr>
                <w:webHidden/>
              </w:rPr>
              <w:tab/>
            </w:r>
            <w:r>
              <w:rPr>
                <w:webHidden/>
              </w:rPr>
              <w:fldChar w:fldCharType="begin"/>
            </w:r>
            <w:r>
              <w:rPr>
                <w:webHidden/>
              </w:rPr>
              <w:instrText xml:space="preserve"> PAGEREF _Toc484773929 \h </w:instrText>
            </w:r>
            <w:r>
              <w:rPr>
                <w:webHidden/>
              </w:rPr>
            </w:r>
            <w:r>
              <w:rPr>
                <w:webHidden/>
              </w:rPr>
              <w:fldChar w:fldCharType="separate"/>
            </w:r>
            <w:r>
              <w:rPr>
                <w:webHidden/>
              </w:rPr>
              <w:t>97</w:t>
            </w:r>
            <w:r>
              <w:rPr>
                <w:webHidden/>
              </w:rPr>
              <w:fldChar w:fldCharType="end"/>
            </w:r>
          </w:hyperlink>
        </w:p>
        <w:p w14:paraId="606FBD01" w14:textId="77777777" w:rsidR="0018088D" w:rsidRDefault="0018088D">
          <w:pPr>
            <w:pStyle w:val="TOC2"/>
            <w:rPr>
              <w:rFonts w:asciiTheme="minorHAnsi" w:eastAsiaTheme="minorEastAsia" w:hAnsiTheme="minorHAnsi"/>
              <w:color w:val="auto"/>
              <w:lang w:eastAsia="en-CA"/>
            </w:rPr>
          </w:pPr>
          <w:hyperlink w:anchor="_Toc484773930" w:history="1">
            <w:r w:rsidRPr="00110978">
              <w:rPr>
                <w:rStyle w:val="Hyperlink"/>
                <w:rFonts w:eastAsia="Times New Roman"/>
                <w:lang w:eastAsia="fr-FR"/>
              </w:rPr>
              <w:t>Appendix G.</w:t>
            </w:r>
            <w:r>
              <w:rPr>
                <w:rFonts w:asciiTheme="minorHAnsi" w:eastAsiaTheme="minorEastAsia" w:hAnsiTheme="minorHAnsi"/>
                <w:color w:val="auto"/>
                <w:lang w:eastAsia="en-CA"/>
              </w:rPr>
              <w:tab/>
            </w:r>
            <w:r w:rsidRPr="00110978">
              <w:rPr>
                <w:rStyle w:val="Hyperlink"/>
                <w:rFonts w:eastAsia="Times New Roman"/>
                <w:lang w:eastAsia="fr-FR"/>
              </w:rPr>
              <w:t>Bilingual Quantitative Research Instrument – Weeks 13-14</w:t>
            </w:r>
            <w:r>
              <w:rPr>
                <w:webHidden/>
              </w:rPr>
              <w:tab/>
            </w:r>
            <w:r>
              <w:rPr>
                <w:webHidden/>
              </w:rPr>
              <w:fldChar w:fldCharType="begin"/>
            </w:r>
            <w:r>
              <w:rPr>
                <w:webHidden/>
              </w:rPr>
              <w:instrText xml:space="preserve"> PAGEREF _Toc484773930 \h </w:instrText>
            </w:r>
            <w:r>
              <w:rPr>
                <w:webHidden/>
              </w:rPr>
            </w:r>
            <w:r>
              <w:rPr>
                <w:webHidden/>
              </w:rPr>
              <w:fldChar w:fldCharType="separate"/>
            </w:r>
            <w:r>
              <w:rPr>
                <w:webHidden/>
              </w:rPr>
              <w:t>116</w:t>
            </w:r>
            <w:r>
              <w:rPr>
                <w:webHidden/>
              </w:rPr>
              <w:fldChar w:fldCharType="end"/>
            </w:r>
          </w:hyperlink>
        </w:p>
        <w:p w14:paraId="02C40585" w14:textId="374DB8A4" w:rsidR="00965A5E" w:rsidRDefault="00965A5E" w:rsidP="00965A5E">
          <w:pPr>
            <w:pStyle w:val="TableofContents1"/>
          </w:pPr>
          <w:r>
            <w:rPr>
              <w:rFonts w:eastAsiaTheme="minorHAnsi"/>
              <w:b/>
              <w:bCs/>
              <w:color w:val="002060"/>
              <w:spacing w:val="1"/>
            </w:rPr>
            <w:fldChar w:fldCharType="end"/>
          </w:r>
        </w:p>
        <w:p w14:paraId="3514751E" w14:textId="77777777" w:rsidR="00965A5E" w:rsidRDefault="0018088D" w:rsidP="00965A5E">
          <w:pPr>
            <w:pStyle w:val="TableofContents1"/>
          </w:pPr>
        </w:p>
      </w:sdtContent>
    </w:sdt>
    <w:bookmarkStart w:id="1" w:name="_Toc376373517" w:displacedByCustomXml="prev"/>
    <w:p w14:paraId="6CDDC369" w14:textId="77777777" w:rsidR="009B1B8A" w:rsidRDefault="009B1B8A">
      <w:pPr>
        <w:rPr>
          <w:rFonts w:eastAsiaTheme="minorEastAsia" w:cstheme="minorHAnsi"/>
          <w:color w:val="000000"/>
          <w:lang w:val="en-CA"/>
        </w:rPr>
      </w:pPr>
      <w:r>
        <w:br w:type="page"/>
      </w:r>
    </w:p>
    <w:p w14:paraId="129E76E1" w14:textId="77777777" w:rsidR="009B1B8A" w:rsidRDefault="009B1B8A">
      <w:pPr>
        <w:rPr>
          <w:rFonts w:ascii="Arial" w:hAnsi="Arial" w:cs="Arial"/>
          <w:b/>
          <w:bCs/>
          <w:color w:val="F38F00"/>
          <w:sz w:val="32"/>
          <w:szCs w:val="32"/>
          <w:lang w:val="en-GB"/>
        </w:rPr>
      </w:pPr>
      <w:bookmarkStart w:id="2" w:name="_Toc384036084"/>
      <w:bookmarkStart w:id="3" w:name="_Toc430271870"/>
      <w:bookmarkEnd w:id="1"/>
      <w:r w:rsidRPr="009B1B8A">
        <w:rPr>
          <w:rFonts w:ascii="Calibri" w:eastAsia="Calibri" w:hAnsi="Calibri" w:cs="Times New Roman"/>
          <w:noProof/>
          <w:color w:val="000000"/>
          <w:lang w:val="en-CA" w:eastAsia="en-CA"/>
        </w:rPr>
        <w:lastRenderedPageBreak/>
        <mc:AlternateContent>
          <mc:Choice Requires="wps">
            <w:drawing>
              <wp:anchor distT="0" distB="0" distL="114300" distR="114300" simplePos="0" relativeHeight="251678720" behindDoc="0" locked="0" layoutInCell="1" allowOverlap="1" wp14:anchorId="4D437C10" wp14:editId="30FB4E93">
                <wp:simplePos x="0" y="0"/>
                <wp:positionH relativeFrom="column">
                  <wp:posOffset>0</wp:posOffset>
                </wp:positionH>
                <wp:positionV relativeFrom="paragraph">
                  <wp:posOffset>0</wp:posOffset>
                </wp:positionV>
                <wp:extent cx="5863590" cy="3226435"/>
                <wp:effectExtent l="0" t="0" r="22860" b="266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3590" cy="3226435"/>
                        </a:xfrm>
                        <a:prstGeom prst="rect">
                          <a:avLst/>
                        </a:prstGeom>
                        <a:solidFill>
                          <a:srgbClr val="FFFFFF"/>
                        </a:solidFill>
                        <a:ln w="9525">
                          <a:solidFill>
                            <a:srgbClr val="002060"/>
                          </a:solidFill>
                          <a:miter lim="800000"/>
                          <a:headEnd/>
                          <a:tailEnd/>
                        </a:ln>
                      </wps:spPr>
                      <wps:txbx>
                        <w:txbxContent>
                          <w:p w14:paraId="61666011" w14:textId="77777777" w:rsidR="00D73CFE" w:rsidRPr="00BE384D" w:rsidRDefault="00D73CFE" w:rsidP="009B1B8A">
                            <w:pPr>
                              <w:rPr>
                                <w:b/>
                              </w:rPr>
                            </w:pPr>
                          </w:p>
                          <w:p w14:paraId="2F80572D" w14:textId="77777777" w:rsidR="00D73CFE" w:rsidRPr="009B1B8A" w:rsidRDefault="00D73CFE" w:rsidP="009B1B8A">
                            <w:pPr>
                              <w:rPr>
                                <w:b/>
                                <w:lang w:val="en-US"/>
                              </w:rPr>
                            </w:pPr>
                            <w:r w:rsidRPr="009B1B8A">
                              <w:rPr>
                                <w:b/>
                                <w:lang w:val="en-US"/>
                              </w:rPr>
                              <w:t>Political Neutrality Statement</w:t>
                            </w:r>
                          </w:p>
                          <w:p w14:paraId="699D1B82" w14:textId="77777777" w:rsidR="00D73CFE" w:rsidRPr="009B1B8A" w:rsidRDefault="00D73CFE" w:rsidP="009B1B8A">
                            <w:pPr>
                              <w:rPr>
                                <w:lang w:val="en-US"/>
                              </w:rPr>
                            </w:pPr>
                            <w:r w:rsidRPr="009B1B8A">
                              <w:rPr>
                                <w:lang w:val="en-US"/>
                              </w:rPr>
                              <w:t>I hereby certi</w:t>
                            </w:r>
                            <w:r>
                              <w:rPr>
                                <w:lang w:val="en-US"/>
                              </w:rPr>
                              <w:t xml:space="preserve">fy as Senior Officer of Ipsos </w:t>
                            </w:r>
                            <w:r w:rsidRPr="009B1B8A">
                              <w:rPr>
                                <w:lang w:val="en-US"/>
                              </w:rPr>
                              <w:t>that the deliverables fully comply with the Government of Canada political neutrality requirements outlined in the Communications Policy of the Government of Canada and Procedures for Planning and Contracting Public Opinion Research. Specifically, the deliverables do not include information on electoral voting intentions, political party preferences, standings with the electorate or ratings of the performance of a political party or its leaders.</w:t>
                            </w:r>
                          </w:p>
                          <w:p w14:paraId="4B3532FA" w14:textId="77777777" w:rsidR="00D73CFE" w:rsidRPr="00BE384D" w:rsidRDefault="00D73CFE" w:rsidP="009B1B8A">
                            <w:pPr>
                              <w:spacing w:after="0" w:line="240" w:lineRule="auto"/>
                            </w:pPr>
                            <w:r>
                              <w:rPr>
                                <w:rFonts w:ascii="Garamond" w:hAnsi="Garamond"/>
                                <w:noProof/>
                                <w:lang w:val="en-CA" w:eastAsia="en-CA"/>
                              </w:rPr>
                              <w:drawing>
                                <wp:inline distT="0" distB="0" distL="0" distR="0" wp14:anchorId="061CCD80" wp14:editId="1A046CE3">
                                  <wp:extent cx="2086197" cy="847644"/>
                                  <wp:effectExtent l="19050" t="0" r="9303" b="0"/>
                                  <wp:docPr id="12" name="Picture 12" descr="Mike Colledge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ike Colledge Signature"/>
                                          <pic:cNvPicPr>
                                            <a:picLocks noChangeAspect="1" noChangeArrowheads="1"/>
                                          </pic:cNvPicPr>
                                        </pic:nvPicPr>
                                        <pic:blipFill>
                                          <a:blip r:embed="rId17"/>
                                          <a:srcRect/>
                                          <a:stretch>
                                            <a:fillRect/>
                                          </a:stretch>
                                        </pic:blipFill>
                                        <pic:spPr bwMode="auto">
                                          <a:xfrm>
                                            <a:off x="0" y="0"/>
                                            <a:ext cx="2093286" cy="850524"/>
                                          </a:xfrm>
                                          <a:prstGeom prst="rect">
                                            <a:avLst/>
                                          </a:prstGeom>
                                          <a:noFill/>
                                          <a:ln w="9525">
                                            <a:noFill/>
                                            <a:miter lim="800000"/>
                                            <a:headEnd/>
                                            <a:tailEnd/>
                                          </a:ln>
                                        </pic:spPr>
                                      </pic:pic>
                                    </a:graphicData>
                                  </a:graphic>
                                </wp:inline>
                              </w:drawing>
                            </w:r>
                          </w:p>
                          <w:p w14:paraId="52F1781C" w14:textId="77777777" w:rsidR="00D73CFE" w:rsidRPr="009B1B8A" w:rsidRDefault="00D73CFE" w:rsidP="009B1B8A">
                            <w:pPr>
                              <w:spacing w:after="0" w:line="240" w:lineRule="auto"/>
                              <w:rPr>
                                <w:lang w:val="en-US"/>
                              </w:rPr>
                            </w:pPr>
                            <w:r w:rsidRPr="009B1B8A">
                              <w:rPr>
                                <w:lang w:val="en-US"/>
                              </w:rPr>
                              <w:t>Mike Colledge</w:t>
                            </w:r>
                          </w:p>
                          <w:p w14:paraId="1499BB77" w14:textId="77777777" w:rsidR="00D73CFE" w:rsidRPr="009B1B8A" w:rsidRDefault="00D73CFE" w:rsidP="009B1B8A">
                            <w:pPr>
                              <w:spacing w:after="0" w:line="240" w:lineRule="auto"/>
                              <w:rPr>
                                <w:lang w:val="en-US"/>
                              </w:rPr>
                            </w:pPr>
                            <w:r w:rsidRPr="009B1B8A">
                              <w:rPr>
                                <w:lang w:val="en-US"/>
                              </w:rPr>
                              <w:t>President</w:t>
                            </w:r>
                          </w:p>
                          <w:p w14:paraId="68B99048" w14:textId="77777777" w:rsidR="00D73CFE" w:rsidRPr="009B1B8A" w:rsidRDefault="00D73CFE" w:rsidP="009B1B8A">
                            <w:pPr>
                              <w:spacing w:after="0" w:line="240" w:lineRule="auto"/>
                              <w:rPr>
                                <w:lang w:val="en-US"/>
                              </w:rPr>
                            </w:pPr>
                            <w:r>
                              <w:rPr>
                                <w:lang w:val="en-US"/>
                              </w:rPr>
                              <w:t>Ipsos</w:t>
                            </w:r>
                            <w:r w:rsidRPr="009B1B8A">
                              <w:rPr>
                                <w:lang w:val="en-US"/>
                              </w:rPr>
                              <w:t xml:space="preserve"> Public Affairs</w:t>
                            </w:r>
                          </w:p>
                          <w:p w14:paraId="31E10202" w14:textId="77777777" w:rsidR="00D73CFE" w:rsidRPr="009B1B8A" w:rsidRDefault="00D73CFE" w:rsidP="009B1B8A">
                            <w:pPr>
                              <w:rPr>
                                <w:lang w:val="en-U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5" type="#_x0000_t202" style="position:absolute;margin-left:0;margin-top:0;width:461.7pt;height:254.0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" strokecolor="#002060">
                <v:textbox style="mso-fit-shape-to-text:t">
                  <w:txbxContent>
                    <w:p w14:paraId="61666011" w14:textId="77777777" w:rsidR="00D73CFE" w:rsidRPr="00BE384D" w:rsidRDefault="00D73CFE" w:rsidP="009B1B8A">
                      <w:pPr>
                        <w:rPr>
                          <w:b/>
                        </w:rPr>
                      </w:pPr>
                    </w:p>
                    <w:p w14:paraId="2F80572D" w14:textId="77777777" w:rsidR="00D73CFE" w:rsidRPr="009B1B8A" w:rsidRDefault="00D73CFE" w:rsidP="009B1B8A">
                      <w:pPr>
                        <w:rPr>
                          <w:b/>
                          <w:lang w:val="en-US"/>
                        </w:rPr>
                      </w:pPr>
                      <w:r w:rsidRPr="009B1B8A">
                        <w:rPr>
                          <w:b/>
                          <w:lang w:val="en-US"/>
                        </w:rPr>
                        <w:t>Political Neutrality Statement</w:t>
                      </w:r>
                    </w:p>
                    <w:p w14:paraId="699D1B82" w14:textId="77777777" w:rsidR="00D73CFE" w:rsidRPr="009B1B8A" w:rsidRDefault="00D73CFE" w:rsidP="009B1B8A">
                      <w:pPr>
                        <w:rPr>
                          <w:lang w:val="en-US"/>
                        </w:rPr>
                      </w:pPr>
                      <w:r w:rsidRPr="009B1B8A">
                        <w:rPr>
                          <w:lang w:val="en-US"/>
                        </w:rPr>
                        <w:t>I hereby certi</w:t>
                      </w:r>
                      <w:r>
                        <w:rPr>
                          <w:lang w:val="en-US"/>
                        </w:rPr>
                        <w:t xml:space="preserve">fy as Senior Officer of Ipsos </w:t>
                      </w:r>
                      <w:r w:rsidRPr="009B1B8A">
                        <w:rPr>
                          <w:lang w:val="en-US"/>
                        </w:rPr>
                        <w:t>that the deliverables fully comply with the Government of Canada political neutrality requirements outlined in the Communications Policy of the Government of Canada and Procedures for Planning and Contracting Public Opinion Research. Specifically, the deliverables do not include information on electoral voting intentions, political party preferences, standings with the electorate or ratings of the performance of a political party or its leaders.</w:t>
                      </w:r>
                    </w:p>
                    <w:p w14:paraId="4B3532FA" w14:textId="77777777" w:rsidR="00D73CFE" w:rsidRPr="00BE384D" w:rsidRDefault="00D73CFE" w:rsidP="009B1B8A">
                      <w:pPr>
                        <w:spacing w:after="0" w:line="240" w:lineRule="auto"/>
                      </w:pPr>
                      <w:r>
                        <w:rPr>
                          <w:rFonts w:ascii="Garamond" w:hAnsi="Garamond"/>
                          <w:noProof/>
                          <w:lang w:val="en-CA" w:eastAsia="en-CA"/>
                        </w:rPr>
                        <w:drawing>
                          <wp:inline distT="0" distB="0" distL="0" distR="0" wp14:anchorId="061CCD80" wp14:editId="1A046CE3">
                            <wp:extent cx="2086197" cy="847644"/>
                            <wp:effectExtent l="19050" t="0" r="9303" b="0"/>
                            <wp:docPr id="12" name="Picture 12" descr="Mike Colledge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ike Colledge Signature"/>
                                    <pic:cNvPicPr>
                                      <a:picLocks noChangeAspect="1" noChangeArrowheads="1"/>
                                    </pic:cNvPicPr>
                                  </pic:nvPicPr>
                                  <pic:blipFill>
                                    <a:blip r:embed="rId17"/>
                                    <a:srcRect/>
                                    <a:stretch>
                                      <a:fillRect/>
                                    </a:stretch>
                                  </pic:blipFill>
                                  <pic:spPr bwMode="auto">
                                    <a:xfrm>
                                      <a:off x="0" y="0"/>
                                      <a:ext cx="2093286" cy="850524"/>
                                    </a:xfrm>
                                    <a:prstGeom prst="rect">
                                      <a:avLst/>
                                    </a:prstGeom>
                                    <a:noFill/>
                                    <a:ln w="9525">
                                      <a:noFill/>
                                      <a:miter lim="800000"/>
                                      <a:headEnd/>
                                      <a:tailEnd/>
                                    </a:ln>
                                  </pic:spPr>
                                </pic:pic>
                              </a:graphicData>
                            </a:graphic>
                          </wp:inline>
                        </w:drawing>
                      </w:r>
                    </w:p>
                    <w:p w14:paraId="52F1781C" w14:textId="77777777" w:rsidR="00D73CFE" w:rsidRPr="009B1B8A" w:rsidRDefault="00D73CFE" w:rsidP="009B1B8A">
                      <w:pPr>
                        <w:spacing w:after="0" w:line="240" w:lineRule="auto"/>
                        <w:rPr>
                          <w:lang w:val="en-US"/>
                        </w:rPr>
                      </w:pPr>
                      <w:r w:rsidRPr="009B1B8A">
                        <w:rPr>
                          <w:lang w:val="en-US"/>
                        </w:rPr>
                        <w:t>Mike Colledge</w:t>
                      </w:r>
                    </w:p>
                    <w:p w14:paraId="1499BB77" w14:textId="77777777" w:rsidR="00D73CFE" w:rsidRPr="009B1B8A" w:rsidRDefault="00D73CFE" w:rsidP="009B1B8A">
                      <w:pPr>
                        <w:spacing w:after="0" w:line="240" w:lineRule="auto"/>
                        <w:rPr>
                          <w:lang w:val="en-US"/>
                        </w:rPr>
                      </w:pPr>
                      <w:r w:rsidRPr="009B1B8A">
                        <w:rPr>
                          <w:lang w:val="en-US"/>
                        </w:rPr>
                        <w:t>President</w:t>
                      </w:r>
                    </w:p>
                    <w:p w14:paraId="68B99048" w14:textId="77777777" w:rsidR="00D73CFE" w:rsidRPr="009B1B8A" w:rsidRDefault="00D73CFE" w:rsidP="009B1B8A">
                      <w:pPr>
                        <w:spacing w:after="0" w:line="240" w:lineRule="auto"/>
                        <w:rPr>
                          <w:lang w:val="en-US"/>
                        </w:rPr>
                      </w:pPr>
                      <w:r>
                        <w:rPr>
                          <w:lang w:val="en-US"/>
                        </w:rPr>
                        <w:t>Ipsos</w:t>
                      </w:r>
                      <w:r w:rsidRPr="009B1B8A">
                        <w:rPr>
                          <w:lang w:val="en-US"/>
                        </w:rPr>
                        <w:t xml:space="preserve"> Public Affairs</w:t>
                      </w:r>
                    </w:p>
                    <w:p w14:paraId="31E10202" w14:textId="77777777" w:rsidR="00D73CFE" w:rsidRPr="009B1B8A" w:rsidRDefault="00D73CFE" w:rsidP="009B1B8A">
                      <w:pPr>
                        <w:rPr>
                          <w:lang w:val="en-US"/>
                        </w:rPr>
                      </w:pPr>
                    </w:p>
                  </w:txbxContent>
                </v:textbox>
              </v:shape>
            </w:pict>
          </mc:Fallback>
        </mc:AlternateContent>
      </w:r>
      <w:r w:rsidRPr="009B1B8A">
        <w:rPr>
          <w:lang w:val="en-US"/>
        </w:rPr>
        <w:br w:type="page"/>
      </w:r>
    </w:p>
    <w:p w14:paraId="64434039" w14:textId="77777777" w:rsidR="00965A5E" w:rsidRPr="00BA1BAB" w:rsidRDefault="00965A5E" w:rsidP="00965A5E">
      <w:pPr>
        <w:pStyle w:val="Heading1"/>
      </w:pPr>
      <w:bookmarkStart w:id="4" w:name="_Toc484773918"/>
      <w:r w:rsidRPr="00BA1BAB">
        <w:lastRenderedPageBreak/>
        <w:t>Executive Summary</w:t>
      </w:r>
      <w:bookmarkEnd w:id="2"/>
      <w:bookmarkEnd w:id="3"/>
      <w:bookmarkEnd w:id="4"/>
      <w:r w:rsidRPr="00BA1BAB">
        <w:t xml:space="preserve"> </w:t>
      </w:r>
    </w:p>
    <w:p w14:paraId="0303A42D" w14:textId="2FCFA73C" w:rsidR="00965A5E" w:rsidRDefault="00965A5E" w:rsidP="00B139E8">
      <w:pPr>
        <w:pStyle w:val="Heading2"/>
      </w:pPr>
      <w:bookmarkStart w:id="5" w:name="_Toc384036085"/>
      <w:bookmarkStart w:id="6" w:name="_Toc430271871"/>
      <w:bookmarkStart w:id="7" w:name="_Toc484773919"/>
      <w:r>
        <w:t>Background</w:t>
      </w:r>
      <w:bookmarkEnd w:id="5"/>
      <w:bookmarkEnd w:id="6"/>
      <w:bookmarkEnd w:id="7"/>
    </w:p>
    <w:p w14:paraId="3DBE012E" w14:textId="77777777" w:rsidR="00BB31F3" w:rsidRPr="000B0C82" w:rsidRDefault="00BB31F3" w:rsidP="00BB31F3">
      <w:pPr>
        <w:spacing w:after="0" w:line="240" w:lineRule="auto"/>
        <w:jc w:val="both"/>
        <w:rPr>
          <w:rFonts w:eastAsia="Times New Roman" w:cs="Times New Roman"/>
          <w:sz w:val="24"/>
          <w:szCs w:val="24"/>
          <w:lang w:val="en-GB" w:eastAsia="fr-FR"/>
        </w:rPr>
      </w:pPr>
      <w:bookmarkStart w:id="8" w:name="_Toc384036086"/>
      <w:r w:rsidRPr="000B0C82">
        <w:rPr>
          <w:rFonts w:eastAsia="Times New Roman" w:cs="Times New Roman"/>
          <w:sz w:val="24"/>
          <w:szCs w:val="24"/>
          <w:lang w:val="en-GB" w:eastAsia="fr-FR"/>
        </w:rPr>
        <w:t xml:space="preserve">The Communications and Consultations Secretariat of the Privy Council Office (PCO) provides advice and support to the Government of Canada, the Clerk of the Privy Council and to departments/agencies on matters relating to communications and consultations, and facilitates the coordination of the Government of Canada’s activities in these areas. One tool used in order to fulfil its mandate is public opinion research.  </w:t>
      </w:r>
    </w:p>
    <w:p w14:paraId="3D400958" w14:textId="77777777" w:rsidR="00BB31F3" w:rsidRPr="000B0C82" w:rsidRDefault="00BB31F3" w:rsidP="00BB31F3">
      <w:pPr>
        <w:spacing w:after="0" w:line="240" w:lineRule="auto"/>
        <w:jc w:val="both"/>
        <w:rPr>
          <w:rFonts w:eastAsia="Times New Roman" w:cs="Times New Roman"/>
          <w:sz w:val="24"/>
          <w:szCs w:val="24"/>
          <w:lang w:val="en-GB" w:eastAsia="fr-FR"/>
        </w:rPr>
      </w:pPr>
    </w:p>
    <w:p w14:paraId="5CB35852" w14:textId="08485F8D" w:rsidR="00965A5E" w:rsidRPr="00303E21" w:rsidRDefault="00BB31F3" w:rsidP="00BB31F3">
      <w:pPr>
        <w:rPr>
          <w:sz w:val="24"/>
          <w:szCs w:val="24"/>
          <w:lang w:val="en-GB" w:eastAsia="fr-FR"/>
        </w:rPr>
      </w:pPr>
      <w:r>
        <w:rPr>
          <w:rFonts w:eastAsia="Times New Roman" w:cs="Times New Roman"/>
          <w:sz w:val="24"/>
          <w:szCs w:val="24"/>
          <w:lang w:val="en-GB" w:eastAsia="fr-FR"/>
        </w:rPr>
        <w:t xml:space="preserve">Under this remint, </w:t>
      </w:r>
      <w:r w:rsidRPr="000B0C82">
        <w:rPr>
          <w:rFonts w:eastAsia="Times New Roman" w:cs="Times New Roman"/>
          <w:sz w:val="24"/>
          <w:szCs w:val="24"/>
          <w:lang w:val="en-GB" w:eastAsia="fr-FR"/>
        </w:rPr>
        <w:t xml:space="preserve">PCO </w:t>
      </w:r>
      <w:r w:rsidR="006E04C5">
        <w:rPr>
          <w:rFonts w:eastAsia="Times New Roman" w:cs="Times New Roman"/>
          <w:sz w:val="24"/>
          <w:szCs w:val="24"/>
          <w:lang w:val="en-GB" w:eastAsia="fr-FR"/>
        </w:rPr>
        <w:t>needed</w:t>
      </w:r>
      <w:r w:rsidRPr="000B0C82">
        <w:rPr>
          <w:rFonts w:eastAsia="Times New Roman" w:cs="Times New Roman"/>
          <w:sz w:val="24"/>
          <w:szCs w:val="24"/>
          <w:lang w:val="en-GB" w:eastAsia="fr-FR"/>
        </w:rPr>
        <w:t xml:space="preserve"> to conduct a survey to assess the concerns and the perceptions of Cana</w:t>
      </w:r>
      <w:r>
        <w:rPr>
          <w:rFonts w:eastAsia="Times New Roman" w:cs="Times New Roman"/>
          <w:sz w:val="24"/>
          <w:szCs w:val="24"/>
          <w:lang w:val="en-GB" w:eastAsia="fr-FR"/>
        </w:rPr>
        <w:t>dians on government priorities, to be conducted in Fall 2016. As complex issues are often difficult to communic</w:t>
      </w:r>
      <w:r w:rsidR="006E04C5">
        <w:rPr>
          <w:rFonts w:eastAsia="Times New Roman" w:cs="Times New Roman"/>
          <w:sz w:val="24"/>
          <w:szCs w:val="24"/>
          <w:lang w:val="en-GB" w:eastAsia="fr-FR"/>
        </w:rPr>
        <w:t>ate to the Canadian public, it wa</w:t>
      </w:r>
      <w:r>
        <w:rPr>
          <w:rFonts w:eastAsia="Times New Roman" w:cs="Times New Roman"/>
          <w:sz w:val="24"/>
          <w:szCs w:val="24"/>
          <w:lang w:val="en-GB" w:eastAsia="fr-FR"/>
        </w:rPr>
        <w:t>s necessary to assess their views and concerns so communications strategies can be developed to effectively communicate with the public in a manner that can be easily and clearly understood.</w:t>
      </w:r>
    </w:p>
    <w:p w14:paraId="67503C72" w14:textId="77777777" w:rsidR="00965A5E" w:rsidRPr="00965A5E" w:rsidRDefault="00965A5E" w:rsidP="00965A5E">
      <w:pPr>
        <w:rPr>
          <w:sz w:val="24"/>
          <w:szCs w:val="24"/>
          <w:lang w:val="en-US"/>
        </w:rPr>
      </w:pPr>
      <w:r w:rsidRPr="00965A5E">
        <w:rPr>
          <w:sz w:val="24"/>
          <w:szCs w:val="24"/>
          <w:lang w:val="en-US"/>
        </w:rPr>
        <w:t xml:space="preserve">The contract value for the research was </w:t>
      </w:r>
      <w:r w:rsidRPr="0059156F">
        <w:rPr>
          <w:sz w:val="24"/>
          <w:szCs w:val="24"/>
          <w:lang w:val="en-US"/>
        </w:rPr>
        <w:t>$</w:t>
      </w:r>
      <w:r w:rsidR="0059156F">
        <w:rPr>
          <w:sz w:val="24"/>
          <w:szCs w:val="24"/>
          <w:lang w:val="en-US"/>
        </w:rPr>
        <w:t>214,669.49</w:t>
      </w:r>
      <w:r w:rsidRPr="00965A5E">
        <w:rPr>
          <w:sz w:val="24"/>
          <w:szCs w:val="24"/>
          <w:lang w:val="en-US"/>
        </w:rPr>
        <w:t>, including HST.</w:t>
      </w:r>
    </w:p>
    <w:p w14:paraId="0C2BC885" w14:textId="77777777" w:rsidR="00965A5E" w:rsidRPr="00C7251A" w:rsidRDefault="00965A5E" w:rsidP="00965A5E">
      <w:pPr>
        <w:pStyle w:val="Heading2"/>
      </w:pPr>
      <w:bookmarkStart w:id="9" w:name="_Toc430271872"/>
      <w:bookmarkStart w:id="10" w:name="_Toc484773920"/>
      <w:r>
        <w:t>Research Objectives</w:t>
      </w:r>
      <w:bookmarkEnd w:id="8"/>
      <w:bookmarkEnd w:id="9"/>
      <w:bookmarkEnd w:id="10"/>
    </w:p>
    <w:p w14:paraId="06B84766" w14:textId="54BFBD06" w:rsidR="00965A5E" w:rsidRPr="00303E21" w:rsidRDefault="00965A5E" w:rsidP="00965A5E">
      <w:pPr>
        <w:rPr>
          <w:sz w:val="24"/>
          <w:szCs w:val="24"/>
          <w:lang w:val="en-GB" w:eastAsia="fr-FR"/>
        </w:rPr>
      </w:pPr>
      <w:r w:rsidRPr="00303E21">
        <w:rPr>
          <w:sz w:val="24"/>
          <w:szCs w:val="24"/>
          <w:lang w:val="en-GB" w:eastAsia="fr-FR"/>
        </w:rPr>
        <w:t>The research objectives include</w:t>
      </w:r>
      <w:r w:rsidR="006E04C5">
        <w:rPr>
          <w:sz w:val="24"/>
          <w:szCs w:val="24"/>
          <w:lang w:val="en-GB" w:eastAsia="fr-FR"/>
        </w:rPr>
        <w:t>d</w:t>
      </w:r>
      <w:r w:rsidRPr="00303E21">
        <w:rPr>
          <w:sz w:val="24"/>
          <w:szCs w:val="24"/>
          <w:lang w:val="en-GB" w:eastAsia="fr-FR"/>
        </w:rPr>
        <w:t>:</w:t>
      </w:r>
    </w:p>
    <w:p w14:paraId="6697C68E" w14:textId="77777777" w:rsidR="00965A5E" w:rsidRPr="00303E21" w:rsidRDefault="00BB31F3" w:rsidP="00965A5E">
      <w:pPr>
        <w:pStyle w:val="Bullet1Level"/>
        <w:numPr>
          <w:ilvl w:val="0"/>
          <w:numId w:val="2"/>
        </w:numPr>
        <w:ind w:left="720" w:hanging="270"/>
        <w:rPr>
          <w:sz w:val="24"/>
          <w:szCs w:val="24"/>
          <w:lang w:val="en-GB" w:eastAsia="fr-FR"/>
        </w:rPr>
      </w:pPr>
      <w:r>
        <w:rPr>
          <w:rFonts w:eastAsia="Times New Roman" w:cs="Times New Roman"/>
          <w:sz w:val="24"/>
          <w:szCs w:val="24"/>
          <w:lang w:val="en-GB" w:eastAsia="fr-FR"/>
        </w:rPr>
        <w:t xml:space="preserve">To </w:t>
      </w:r>
      <w:r w:rsidRPr="000B0C82">
        <w:rPr>
          <w:rFonts w:eastAsia="Times New Roman" w:cs="Times New Roman"/>
          <w:sz w:val="24"/>
          <w:szCs w:val="24"/>
          <w:lang w:val="en-GB" w:eastAsia="fr-FR"/>
        </w:rPr>
        <w:t xml:space="preserve">assess the perceptions of Canadians on </w:t>
      </w:r>
      <w:r>
        <w:rPr>
          <w:rFonts w:eastAsia="Times New Roman" w:cs="Times New Roman"/>
          <w:sz w:val="24"/>
          <w:szCs w:val="24"/>
          <w:lang w:val="en-GB" w:eastAsia="fr-FR"/>
        </w:rPr>
        <w:t xml:space="preserve">various </w:t>
      </w:r>
      <w:r w:rsidRPr="000B0C82">
        <w:rPr>
          <w:rFonts w:eastAsia="Times New Roman" w:cs="Times New Roman"/>
          <w:sz w:val="24"/>
          <w:szCs w:val="24"/>
          <w:lang w:val="en-GB" w:eastAsia="fr-FR"/>
        </w:rPr>
        <w:t xml:space="preserve">government priorities, </w:t>
      </w:r>
      <w:r>
        <w:rPr>
          <w:rFonts w:eastAsia="Times New Roman" w:cs="Times New Roman"/>
          <w:sz w:val="24"/>
          <w:szCs w:val="24"/>
          <w:lang w:val="en-GB" w:eastAsia="fr-FR"/>
        </w:rPr>
        <w:t>such as the economy</w:t>
      </w:r>
    </w:p>
    <w:p w14:paraId="67A91FC2" w14:textId="77777777" w:rsidR="00965A5E" w:rsidRPr="00303E21" w:rsidRDefault="00BB31F3" w:rsidP="00965A5E">
      <w:pPr>
        <w:pStyle w:val="Bullet1Level"/>
        <w:numPr>
          <w:ilvl w:val="0"/>
          <w:numId w:val="2"/>
        </w:numPr>
        <w:ind w:left="720" w:hanging="270"/>
        <w:rPr>
          <w:sz w:val="24"/>
          <w:szCs w:val="24"/>
          <w:lang w:val="en-GB" w:eastAsia="fr-FR"/>
        </w:rPr>
      </w:pPr>
      <w:r>
        <w:rPr>
          <w:rFonts w:eastAsia="Times New Roman" w:cs="Times New Roman"/>
          <w:sz w:val="24"/>
          <w:szCs w:val="24"/>
          <w:lang w:val="en-GB" w:eastAsia="fr-FR"/>
        </w:rPr>
        <w:t>To better understand the views and concerns of the Canadian public which will aid in the development of effective communications strategies and products around complex issues</w:t>
      </w:r>
    </w:p>
    <w:p w14:paraId="5E343E13" w14:textId="77777777" w:rsidR="003E20A4" w:rsidRDefault="003E20A4" w:rsidP="00965A5E">
      <w:pPr>
        <w:rPr>
          <w:sz w:val="24"/>
          <w:szCs w:val="24"/>
          <w:lang w:val="en-GB" w:eastAsia="fr-FR"/>
        </w:rPr>
      </w:pPr>
    </w:p>
    <w:p w14:paraId="153E4EA0" w14:textId="77777777" w:rsidR="003E20A4" w:rsidRDefault="003E20A4">
      <w:pPr>
        <w:rPr>
          <w:sz w:val="24"/>
          <w:szCs w:val="24"/>
          <w:lang w:val="en-GB" w:eastAsia="fr-FR"/>
        </w:rPr>
      </w:pPr>
      <w:r>
        <w:rPr>
          <w:sz w:val="24"/>
          <w:szCs w:val="24"/>
          <w:lang w:val="en-GB" w:eastAsia="fr-FR"/>
        </w:rPr>
        <w:br w:type="page"/>
      </w:r>
    </w:p>
    <w:p w14:paraId="125AFCEF" w14:textId="77777777" w:rsidR="00965A5E" w:rsidRPr="00AB047C" w:rsidRDefault="00965A5E" w:rsidP="00965A5E">
      <w:pPr>
        <w:pStyle w:val="Heading2"/>
      </w:pPr>
      <w:bookmarkStart w:id="11" w:name="_Toc384036088"/>
      <w:bookmarkStart w:id="12" w:name="_Toc430271874"/>
      <w:bookmarkStart w:id="13" w:name="_Toc484773921"/>
      <w:r>
        <w:lastRenderedPageBreak/>
        <w:t>Quantitative Methodology</w:t>
      </w:r>
      <w:bookmarkEnd w:id="11"/>
      <w:bookmarkEnd w:id="12"/>
      <w:bookmarkEnd w:id="13"/>
    </w:p>
    <w:p w14:paraId="0E2567A9" w14:textId="46DEF4C7" w:rsidR="00231FC5" w:rsidRDefault="009B33C1" w:rsidP="00965A5E">
      <w:pPr>
        <w:rPr>
          <w:sz w:val="24"/>
          <w:szCs w:val="24"/>
          <w:lang w:val="en-US"/>
        </w:rPr>
      </w:pPr>
      <w:r>
        <w:rPr>
          <w:sz w:val="24"/>
          <w:szCs w:val="24"/>
          <w:lang w:val="en-US"/>
        </w:rPr>
        <w:t xml:space="preserve">Ipsos conducted a </w:t>
      </w:r>
      <w:r w:rsidRPr="0003612B">
        <w:rPr>
          <w:sz w:val="24"/>
          <w:szCs w:val="24"/>
          <w:lang w:val="en-US"/>
        </w:rPr>
        <w:t>1</w:t>
      </w:r>
      <w:r w:rsidR="006E04C5">
        <w:rPr>
          <w:sz w:val="24"/>
          <w:szCs w:val="24"/>
          <w:lang w:val="en-US"/>
        </w:rPr>
        <w:t>4</w:t>
      </w:r>
      <w:r w:rsidRPr="0003612B">
        <w:rPr>
          <w:sz w:val="24"/>
          <w:szCs w:val="24"/>
          <w:lang w:val="en-US"/>
        </w:rPr>
        <w:t>-</w:t>
      </w:r>
      <w:r w:rsidR="00965A5E" w:rsidRPr="0003612B">
        <w:rPr>
          <w:sz w:val="24"/>
          <w:szCs w:val="24"/>
          <w:lang w:val="en-US"/>
        </w:rPr>
        <w:t>minute</w:t>
      </w:r>
      <w:r w:rsidR="00965A5E" w:rsidRPr="00965A5E">
        <w:rPr>
          <w:sz w:val="24"/>
          <w:szCs w:val="24"/>
          <w:lang w:val="en-US"/>
        </w:rPr>
        <w:t xml:space="preserve"> </w:t>
      </w:r>
      <w:r w:rsidR="006E04C5">
        <w:rPr>
          <w:sz w:val="24"/>
          <w:szCs w:val="24"/>
          <w:lang w:val="en-US"/>
        </w:rPr>
        <w:t xml:space="preserve">telephone </w:t>
      </w:r>
      <w:r w:rsidR="00965A5E" w:rsidRPr="00965A5E">
        <w:rPr>
          <w:sz w:val="24"/>
          <w:szCs w:val="24"/>
          <w:lang w:val="en-US"/>
        </w:rPr>
        <w:t>survey amon</w:t>
      </w:r>
      <w:r w:rsidR="005B38AC">
        <w:rPr>
          <w:sz w:val="24"/>
          <w:szCs w:val="24"/>
          <w:lang w:val="en-US"/>
        </w:rPr>
        <w:t>g a nationwide sample of n=</w:t>
      </w:r>
      <w:r w:rsidR="0003612B" w:rsidRPr="0003612B">
        <w:rPr>
          <w:sz w:val="24"/>
          <w:szCs w:val="24"/>
          <w:lang w:val="en-US"/>
        </w:rPr>
        <w:t>7</w:t>
      </w:r>
      <w:r w:rsidR="005B38AC" w:rsidRPr="0003612B">
        <w:rPr>
          <w:sz w:val="24"/>
          <w:szCs w:val="24"/>
          <w:lang w:val="en-US"/>
        </w:rPr>
        <w:t>,000</w:t>
      </w:r>
      <w:r w:rsidR="00965A5E" w:rsidRPr="00965A5E">
        <w:rPr>
          <w:sz w:val="24"/>
          <w:szCs w:val="24"/>
          <w:lang w:val="en-US"/>
        </w:rPr>
        <w:t xml:space="preserve"> Canadian adults </w:t>
      </w:r>
      <w:r w:rsidR="00965A5E" w:rsidRPr="005B38AC">
        <w:rPr>
          <w:sz w:val="24"/>
          <w:szCs w:val="24"/>
          <w:lang w:val="en-US"/>
        </w:rPr>
        <w:t xml:space="preserve">between </w:t>
      </w:r>
      <w:r w:rsidR="0003612B" w:rsidRPr="0003612B">
        <w:rPr>
          <w:sz w:val="24"/>
          <w:szCs w:val="24"/>
          <w:lang w:val="en-US"/>
        </w:rPr>
        <w:t>September 6</w:t>
      </w:r>
      <w:r w:rsidR="005B38AC" w:rsidRPr="0003612B">
        <w:rPr>
          <w:sz w:val="24"/>
          <w:szCs w:val="24"/>
          <w:vertAlign w:val="superscript"/>
          <w:lang w:val="en-US"/>
        </w:rPr>
        <w:t>th</w:t>
      </w:r>
      <w:r w:rsidR="00965A5E" w:rsidRPr="0003612B">
        <w:rPr>
          <w:sz w:val="24"/>
          <w:szCs w:val="24"/>
          <w:lang w:val="en-US"/>
        </w:rPr>
        <w:t xml:space="preserve"> and </w:t>
      </w:r>
      <w:r w:rsidR="0003612B" w:rsidRPr="0003612B">
        <w:rPr>
          <w:sz w:val="24"/>
          <w:szCs w:val="24"/>
          <w:lang w:val="en-US"/>
        </w:rPr>
        <w:t>December</w:t>
      </w:r>
      <w:r w:rsidR="005B38AC" w:rsidRPr="0003612B">
        <w:rPr>
          <w:sz w:val="24"/>
          <w:szCs w:val="24"/>
          <w:lang w:val="en-US"/>
        </w:rPr>
        <w:t xml:space="preserve"> 1</w:t>
      </w:r>
      <w:r w:rsidR="0003612B" w:rsidRPr="0003612B">
        <w:rPr>
          <w:sz w:val="24"/>
          <w:szCs w:val="24"/>
          <w:lang w:val="en-US"/>
        </w:rPr>
        <w:t>5</w:t>
      </w:r>
      <w:r w:rsidR="005B38AC" w:rsidRPr="005B38AC">
        <w:rPr>
          <w:sz w:val="24"/>
          <w:szCs w:val="24"/>
          <w:lang w:val="en-US"/>
        </w:rPr>
        <w:t>, 2016</w:t>
      </w:r>
      <w:r w:rsidR="00965A5E" w:rsidRPr="005B38AC">
        <w:rPr>
          <w:sz w:val="24"/>
          <w:szCs w:val="24"/>
          <w:lang w:val="en-US"/>
        </w:rPr>
        <w:t>.</w:t>
      </w:r>
      <w:r w:rsidR="00231FC5">
        <w:rPr>
          <w:sz w:val="24"/>
          <w:szCs w:val="24"/>
          <w:lang w:val="en-US"/>
        </w:rPr>
        <w:t xml:space="preserve"> </w:t>
      </w:r>
      <w:r w:rsidR="00231FC5" w:rsidRPr="00965A5E">
        <w:rPr>
          <w:sz w:val="24"/>
          <w:szCs w:val="24"/>
          <w:lang w:val="en-US"/>
        </w:rPr>
        <w:t xml:space="preserve">The sample is a probability sample </w:t>
      </w:r>
      <w:r w:rsidR="00231FC5" w:rsidRPr="007F2BC5">
        <w:rPr>
          <w:sz w:val="24"/>
          <w:szCs w:val="24"/>
          <w:lang w:val="en-US"/>
        </w:rPr>
        <w:t>generated through random digit dialing</w:t>
      </w:r>
      <w:r w:rsidR="00B22B07">
        <w:rPr>
          <w:sz w:val="24"/>
          <w:szCs w:val="24"/>
          <w:lang w:val="en-US"/>
        </w:rPr>
        <w:t xml:space="preserve"> (RDD)</w:t>
      </w:r>
      <w:r w:rsidR="00231FC5" w:rsidRPr="007F2BC5">
        <w:rPr>
          <w:sz w:val="24"/>
          <w:szCs w:val="24"/>
          <w:lang w:val="en-US"/>
        </w:rPr>
        <w:t xml:space="preserve">. </w:t>
      </w:r>
      <w:r w:rsidR="00231FC5">
        <w:rPr>
          <w:sz w:val="24"/>
          <w:szCs w:val="24"/>
          <w:lang w:val="en-US"/>
        </w:rPr>
        <w:t>For respondents contacted on a land line, r</w:t>
      </w:r>
      <w:r w:rsidR="00231FC5" w:rsidRPr="007F2BC5">
        <w:rPr>
          <w:sz w:val="24"/>
          <w:szCs w:val="24"/>
          <w:lang w:val="en-US"/>
        </w:rPr>
        <w:t xml:space="preserve">espondents within households were selected at random, </w:t>
      </w:r>
      <w:r w:rsidR="00231FC5">
        <w:rPr>
          <w:sz w:val="24"/>
          <w:szCs w:val="24"/>
          <w:lang w:val="en-US"/>
        </w:rPr>
        <w:t xml:space="preserve">by using the </w:t>
      </w:r>
      <w:r w:rsidR="00231FC5" w:rsidRPr="007F2BC5">
        <w:rPr>
          <w:sz w:val="24"/>
          <w:szCs w:val="24"/>
          <w:lang w:val="en-US"/>
        </w:rPr>
        <w:t xml:space="preserve">“birthday method” </w:t>
      </w:r>
      <w:r w:rsidR="00231FC5">
        <w:rPr>
          <w:sz w:val="24"/>
          <w:szCs w:val="24"/>
          <w:lang w:val="en-US"/>
        </w:rPr>
        <w:t xml:space="preserve">of </w:t>
      </w:r>
      <w:r w:rsidR="00231FC5" w:rsidRPr="007F2BC5">
        <w:rPr>
          <w:sz w:val="24"/>
          <w:szCs w:val="24"/>
          <w:lang w:val="en-US"/>
        </w:rPr>
        <w:t xml:space="preserve">identifying and interviewing the member of the household </w:t>
      </w:r>
      <w:r w:rsidR="00231FC5">
        <w:rPr>
          <w:sz w:val="24"/>
          <w:szCs w:val="24"/>
          <w:lang w:val="en-US"/>
        </w:rPr>
        <w:t xml:space="preserve">(aged 18+) </w:t>
      </w:r>
      <w:r w:rsidR="00231FC5" w:rsidRPr="007F2BC5">
        <w:rPr>
          <w:sz w:val="24"/>
          <w:szCs w:val="24"/>
          <w:lang w:val="en-US"/>
        </w:rPr>
        <w:t>who had their birthday last.</w:t>
      </w:r>
      <w:r w:rsidR="00231FC5">
        <w:rPr>
          <w:sz w:val="24"/>
          <w:szCs w:val="24"/>
          <w:lang w:val="en-US"/>
        </w:rPr>
        <w:t xml:space="preserve"> Respondents contacted on a cellular phone were also random digit dialed, and needed to be 18+ to participate.</w:t>
      </w:r>
    </w:p>
    <w:p w14:paraId="4140950F" w14:textId="116EF6E9" w:rsidR="00231FC5" w:rsidRPr="00B926C7" w:rsidRDefault="00231FC5" w:rsidP="00965A5E">
      <w:pPr>
        <w:rPr>
          <w:sz w:val="24"/>
          <w:szCs w:val="24"/>
          <w:lang w:val="en-US"/>
        </w:rPr>
      </w:pPr>
      <w:r>
        <w:rPr>
          <w:sz w:val="24"/>
          <w:szCs w:val="24"/>
          <w:lang w:val="en-US"/>
        </w:rPr>
        <w:t xml:space="preserve">Within the total sample of 7,000 Canadians for this survey, 4,194 respondents were contacted on their landlines, while the remaining </w:t>
      </w:r>
      <w:r w:rsidR="00C74720">
        <w:rPr>
          <w:sz w:val="24"/>
          <w:szCs w:val="24"/>
          <w:lang w:val="en-US"/>
        </w:rPr>
        <w:t>2,806</w:t>
      </w:r>
      <w:r>
        <w:rPr>
          <w:sz w:val="24"/>
          <w:szCs w:val="24"/>
          <w:lang w:val="en-US"/>
        </w:rPr>
        <w:t xml:space="preserve"> respondents were contacted on their cellphones.</w:t>
      </w:r>
      <w:r w:rsidR="005B38AC">
        <w:rPr>
          <w:sz w:val="24"/>
          <w:szCs w:val="24"/>
          <w:lang w:val="en-US"/>
        </w:rPr>
        <w:t xml:space="preserve"> </w:t>
      </w:r>
      <w:r>
        <w:rPr>
          <w:sz w:val="24"/>
          <w:szCs w:val="24"/>
          <w:lang w:val="en-US"/>
        </w:rPr>
        <w:t>Within this cell-phone sample, a total</w:t>
      </w:r>
      <w:r w:rsidRPr="00965A5E">
        <w:rPr>
          <w:sz w:val="24"/>
          <w:szCs w:val="24"/>
          <w:lang w:val="en-US"/>
        </w:rPr>
        <w:t xml:space="preserve"> </w:t>
      </w:r>
      <w:r>
        <w:rPr>
          <w:sz w:val="24"/>
          <w:szCs w:val="24"/>
          <w:lang w:val="en-US"/>
        </w:rPr>
        <w:t>1,834</w:t>
      </w:r>
      <w:r w:rsidRPr="00965A5E">
        <w:rPr>
          <w:sz w:val="24"/>
          <w:szCs w:val="24"/>
          <w:lang w:val="en-US"/>
        </w:rPr>
        <w:t xml:space="preserve"> </w:t>
      </w:r>
      <w:r>
        <w:rPr>
          <w:sz w:val="24"/>
          <w:szCs w:val="24"/>
          <w:lang w:val="en-US"/>
        </w:rPr>
        <w:t xml:space="preserve">respondents lived in </w:t>
      </w:r>
      <w:r w:rsidRPr="00965A5E">
        <w:rPr>
          <w:sz w:val="24"/>
          <w:szCs w:val="24"/>
          <w:lang w:val="en-US"/>
        </w:rPr>
        <w:t>cellphone</w:t>
      </w:r>
      <w:r>
        <w:rPr>
          <w:sz w:val="24"/>
          <w:szCs w:val="24"/>
          <w:lang w:val="en-US"/>
        </w:rPr>
        <w:t>-only households</w:t>
      </w:r>
      <w:r w:rsidR="00B926C7">
        <w:rPr>
          <w:sz w:val="24"/>
          <w:szCs w:val="24"/>
          <w:lang w:val="en-US"/>
        </w:rPr>
        <w:t xml:space="preserve"> (no landline)</w:t>
      </w:r>
      <w:r w:rsidR="00C74720">
        <w:rPr>
          <w:sz w:val="24"/>
          <w:szCs w:val="24"/>
          <w:lang w:val="en-US"/>
        </w:rPr>
        <w:t>, representing 22</w:t>
      </w:r>
      <w:r>
        <w:rPr>
          <w:sz w:val="24"/>
          <w:szCs w:val="24"/>
          <w:lang w:val="en-US"/>
        </w:rPr>
        <w:t>% of the overall sample.</w:t>
      </w:r>
      <w:r w:rsidRPr="00965A5E">
        <w:rPr>
          <w:sz w:val="24"/>
          <w:szCs w:val="24"/>
          <w:lang w:val="en-US"/>
        </w:rPr>
        <w:t xml:space="preserve"> </w:t>
      </w:r>
      <w:r>
        <w:rPr>
          <w:sz w:val="24"/>
          <w:szCs w:val="24"/>
          <w:lang w:val="en-US"/>
        </w:rPr>
        <w:t>A minimum quota of 20% cellph</w:t>
      </w:r>
      <w:r w:rsidR="00B926C7">
        <w:rPr>
          <w:sz w:val="24"/>
          <w:szCs w:val="24"/>
          <w:lang w:val="en-US"/>
        </w:rPr>
        <w:t>one-</w:t>
      </w:r>
      <w:r>
        <w:rPr>
          <w:sz w:val="24"/>
          <w:szCs w:val="24"/>
          <w:lang w:val="en-US"/>
        </w:rPr>
        <w:t xml:space="preserve">only households was put in place for this study </w:t>
      </w:r>
      <w:r w:rsidRPr="00965A5E">
        <w:rPr>
          <w:sz w:val="24"/>
          <w:szCs w:val="24"/>
          <w:lang w:val="en-US"/>
        </w:rPr>
        <w:t xml:space="preserve">in order to boost representation of younger </w:t>
      </w:r>
      <w:r w:rsidRPr="00B926C7">
        <w:rPr>
          <w:sz w:val="24"/>
          <w:szCs w:val="24"/>
          <w:lang w:val="en-US"/>
        </w:rPr>
        <w:t xml:space="preserve">Canadians and others who may no longer have landline telephones. </w:t>
      </w:r>
    </w:p>
    <w:p w14:paraId="4C5E4285" w14:textId="6902F73F" w:rsidR="00965A5E" w:rsidRPr="00B926C7" w:rsidRDefault="00231FC5" w:rsidP="00B926C7">
      <w:pPr>
        <w:rPr>
          <w:sz w:val="24"/>
          <w:szCs w:val="24"/>
          <w:lang w:val="en-US"/>
        </w:rPr>
      </w:pPr>
      <w:r w:rsidRPr="00B926C7">
        <w:rPr>
          <w:sz w:val="24"/>
          <w:szCs w:val="24"/>
          <w:lang w:val="en-US"/>
        </w:rPr>
        <w:t xml:space="preserve">Wireless </w:t>
      </w:r>
      <w:r w:rsidR="00B22B07">
        <w:rPr>
          <w:sz w:val="24"/>
          <w:szCs w:val="24"/>
          <w:lang w:val="en-US"/>
        </w:rPr>
        <w:t>s</w:t>
      </w:r>
      <w:r w:rsidR="00B22B07" w:rsidRPr="00B926C7">
        <w:rPr>
          <w:sz w:val="24"/>
          <w:szCs w:val="24"/>
          <w:lang w:val="en-US"/>
        </w:rPr>
        <w:t xml:space="preserve">amples </w:t>
      </w:r>
      <w:r w:rsidRPr="00B926C7">
        <w:rPr>
          <w:sz w:val="24"/>
          <w:szCs w:val="24"/>
          <w:lang w:val="en-US"/>
        </w:rPr>
        <w:t>were selected on a provincial level (as it is not practical to accurately select by market given the mobile nature of the technology) from a database containing all possible numbers in 1000-blocks of area codes and exchanges dedicated to wireless numbers.</w:t>
      </w:r>
    </w:p>
    <w:p w14:paraId="62814EB0" w14:textId="77777777" w:rsidR="00B926C7" w:rsidRPr="00B139E8" w:rsidRDefault="00B926C7" w:rsidP="00B139E8">
      <w:pPr>
        <w:rPr>
          <w:b/>
          <w:color w:val="007681" w:themeColor="accent6"/>
          <w:lang w:val="en-US"/>
        </w:rPr>
      </w:pPr>
    </w:p>
    <w:p w14:paraId="763B491B" w14:textId="6D344768" w:rsidR="00B926C7" w:rsidRPr="001179E7" w:rsidRDefault="00B926C7" w:rsidP="00B139E8">
      <w:pPr>
        <w:rPr>
          <w:b/>
          <w:color w:val="007681" w:themeColor="accent6"/>
          <w:lang w:val="en-US"/>
        </w:rPr>
      </w:pPr>
      <w:r w:rsidRPr="001179E7">
        <w:rPr>
          <w:b/>
          <w:color w:val="007681" w:themeColor="accent6"/>
          <w:lang w:val="en-US"/>
        </w:rPr>
        <w:t>Sample Weighting</w:t>
      </w:r>
    </w:p>
    <w:p w14:paraId="572ABB90" w14:textId="5012A470" w:rsidR="00965A5E" w:rsidRPr="00B926C7" w:rsidRDefault="00965A5E" w:rsidP="00B926C7">
      <w:pPr>
        <w:rPr>
          <w:sz w:val="24"/>
          <w:szCs w:val="24"/>
          <w:lang w:val="en-US"/>
        </w:rPr>
      </w:pPr>
      <w:r w:rsidRPr="00B926C7">
        <w:rPr>
          <w:sz w:val="24"/>
          <w:szCs w:val="24"/>
          <w:lang w:val="en-US"/>
        </w:rPr>
        <w:t xml:space="preserve">The table below indicates the unweighted geographical distribution of the sample, with the associated margins of error (calculated at a 95% confidence interval). Weighting was applied to the sample to ensure that the final data reflects the adult population of Canada by region, age and gender according to the 2011 Census. </w:t>
      </w:r>
    </w:p>
    <w:p w14:paraId="1D6A5596" w14:textId="77777777" w:rsidR="00965A5E" w:rsidRPr="00965A5E" w:rsidRDefault="00965A5E" w:rsidP="00965A5E">
      <w:pPr>
        <w:spacing w:after="0" w:line="240" w:lineRule="auto"/>
        <w:rPr>
          <w:sz w:val="24"/>
          <w:szCs w:val="24"/>
          <w:lang w:val="en-US"/>
        </w:rPr>
      </w:pPr>
    </w:p>
    <w:tbl>
      <w:tblPr>
        <w:tblW w:w="9215" w:type="dxa"/>
        <w:tblLook w:val="04A0" w:firstRow="1" w:lastRow="0" w:firstColumn="1" w:lastColumn="0" w:noHBand="0" w:noVBand="1"/>
      </w:tblPr>
      <w:tblGrid>
        <w:gridCol w:w="3500"/>
        <w:gridCol w:w="1980"/>
        <w:gridCol w:w="2025"/>
        <w:gridCol w:w="1710"/>
      </w:tblGrid>
      <w:tr w:rsidR="00965A5E" w:rsidRPr="009E2279" w14:paraId="60F90174" w14:textId="77777777" w:rsidTr="00B926C7">
        <w:trPr>
          <w:trHeight w:val="700"/>
        </w:trPr>
        <w:tc>
          <w:tcPr>
            <w:tcW w:w="3500" w:type="dxa"/>
            <w:tcBorders>
              <w:top w:val="single" w:sz="8" w:space="0" w:color="auto"/>
              <w:left w:val="single" w:sz="8" w:space="0" w:color="auto"/>
              <w:bottom w:val="single" w:sz="8" w:space="0" w:color="000000"/>
              <w:right w:val="single" w:sz="4" w:space="0" w:color="auto"/>
            </w:tcBorders>
            <w:shd w:val="clear" w:color="000000" w:fill="002060"/>
            <w:noWrap/>
            <w:vAlign w:val="center"/>
            <w:hideMark/>
          </w:tcPr>
          <w:p w14:paraId="13621FE8" w14:textId="77777777" w:rsidR="00965A5E" w:rsidRPr="00965A5E" w:rsidRDefault="00965A5E" w:rsidP="007F2BC5">
            <w:pPr>
              <w:spacing w:after="0" w:line="240" w:lineRule="auto"/>
              <w:jc w:val="center"/>
              <w:rPr>
                <w:rFonts w:ascii="Calibri" w:eastAsia="Times New Roman" w:hAnsi="Calibri" w:cs="Times New Roman"/>
                <w:color w:val="FFFFFF"/>
                <w:lang w:val="en-US" w:eastAsia="en-CA"/>
              </w:rPr>
            </w:pPr>
            <w:r w:rsidRPr="00965A5E">
              <w:rPr>
                <w:rFonts w:ascii="Calibri" w:eastAsia="Times New Roman" w:hAnsi="Calibri" w:cs="Times New Roman"/>
                <w:color w:val="FFFFFF"/>
                <w:lang w:val="en-US" w:eastAsia="en-CA"/>
              </w:rPr>
              <w:t> </w:t>
            </w:r>
          </w:p>
        </w:tc>
        <w:tc>
          <w:tcPr>
            <w:tcW w:w="1980" w:type="dxa"/>
            <w:tcBorders>
              <w:top w:val="single" w:sz="4" w:space="0" w:color="auto"/>
              <w:left w:val="single" w:sz="4" w:space="0" w:color="auto"/>
              <w:right w:val="single" w:sz="4" w:space="0" w:color="auto"/>
            </w:tcBorders>
            <w:shd w:val="clear" w:color="000000" w:fill="002060"/>
            <w:noWrap/>
            <w:vAlign w:val="center"/>
            <w:hideMark/>
          </w:tcPr>
          <w:p w14:paraId="366EB48A" w14:textId="77777777" w:rsidR="00965A5E" w:rsidRPr="009E2279" w:rsidRDefault="00965A5E" w:rsidP="007F2BC5">
            <w:pPr>
              <w:spacing w:after="0" w:line="240" w:lineRule="auto"/>
              <w:jc w:val="center"/>
              <w:rPr>
                <w:rFonts w:ascii="Calibri" w:eastAsia="Times New Roman" w:hAnsi="Calibri" w:cs="Times New Roman"/>
                <w:b/>
                <w:bCs/>
                <w:color w:val="FFFFFF"/>
                <w:lang w:eastAsia="en-CA"/>
              </w:rPr>
            </w:pPr>
            <w:r w:rsidRPr="009E2279">
              <w:rPr>
                <w:rFonts w:ascii="Calibri" w:eastAsia="Times New Roman" w:hAnsi="Calibri" w:cs="Times New Roman"/>
                <w:b/>
                <w:bCs/>
                <w:color w:val="FFFFFF"/>
                <w:lang w:eastAsia="en-CA"/>
              </w:rPr>
              <w:t>Unweighted</w:t>
            </w:r>
          </w:p>
          <w:p w14:paraId="5010E0E2" w14:textId="77777777" w:rsidR="00965A5E" w:rsidRPr="009E2279" w:rsidRDefault="00965A5E" w:rsidP="007F2BC5">
            <w:pPr>
              <w:spacing w:after="0" w:line="240" w:lineRule="auto"/>
              <w:jc w:val="center"/>
              <w:rPr>
                <w:rFonts w:ascii="Calibri" w:eastAsia="Times New Roman" w:hAnsi="Calibri" w:cs="Times New Roman"/>
                <w:b/>
                <w:bCs/>
                <w:color w:val="FFFFFF"/>
                <w:lang w:eastAsia="en-CA"/>
              </w:rPr>
            </w:pPr>
            <w:r w:rsidRPr="009E2279">
              <w:rPr>
                <w:rFonts w:ascii="Calibri" w:eastAsia="Times New Roman" w:hAnsi="Calibri" w:cs="Times New Roman"/>
                <w:b/>
                <w:bCs/>
                <w:color w:val="FFFFFF"/>
                <w:lang w:eastAsia="en-CA"/>
              </w:rPr>
              <w:t>Sample Size</w:t>
            </w:r>
          </w:p>
        </w:tc>
        <w:tc>
          <w:tcPr>
            <w:tcW w:w="2025" w:type="dxa"/>
            <w:tcBorders>
              <w:top w:val="single" w:sz="8" w:space="0" w:color="auto"/>
              <w:left w:val="single" w:sz="4" w:space="0" w:color="auto"/>
              <w:bottom w:val="single" w:sz="8" w:space="0" w:color="000000"/>
              <w:right w:val="single" w:sz="8" w:space="0" w:color="auto"/>
            </w:tcBorders>
            <w:shd w:val="clear" w:color="000000" w:fill="002060"/>
            <w:vAlign w:val="center"/>
            <w:hideMark/>
          </w:tcPr>
          <w:p w14:paraId="32901445" w14:textId="271F5D5F" w:rsidR="00965A5E" w:rsidRPr="009E2279" w:rsidRDefault="00965A5E" w:rsidP="007F2BC5">
            <w:pPr>
              <w:spacing w:after="0" w:line="240" w:lineRule="auto"/>
              <w:jc w:val="center"/>
              <w:rPr>
                <w:rFonts w:ascii="Calibri" w:eastAsia="Times New Roman" w:hAnsi="Calibri" w:cs="Times New Roman"/>
                <w:b/>
                <w:bCs/>
                <w:color w:val="FFFFFF"/>
                <w:lang w:eastAsia="en-CA"/>
              </w:rPr>
            </w:pPr>
            <w:r w:rsidRPr="009E2279">
              <w:rPr>
                <w:rFonts w:ascii="Calibri" w:eastAsia="Times New Roman" w:hAnsi="Calibri" w:cs="Times New Roman"/>
                <w:b/>
                <w:bCs/>
                <w:color w:val="FFFFFF"/>
                <w:lang w:eastAsia="en-CA"/>
              </w:rPr>
              <w:t xml:space="preserve">Weighted </w:t>
            </w:r>
            <w:r w:rsidR="006E04C5">
              <w:rPr>
                <w:rFonts w:ascii="Calibri" w:eastAsia="Times New Roman" w:hAnsi="Calibri" w:cs="Times New Roman"/>
                <w:b/>
                <w:bCs/>
                <w:color w:val="FFFFFF"/>
                <w:lang w:eastAsia="en-CA"/>
              </w:rPr>
              <w:t xml:space="preserve">    </w:t>
            </w:r>
            <w:r w:rsidRPr="009E2279">
              <w:rPr>
                <w:rFonts w:ascii="Calibri" w:eastAsia="Times New Roman" w:hAnsi="Calibri" w:cs="Times New Roman"/>
                <w:b/>
                <w:bCs/>
                <w:color w:val="FFFFFF"/>
                <w:lang w:eastAsia="en-CA"/>
              </w:rPr>
              <w:t>Sample Size</w:t>
            </w:r>
          </w:p>
        </w:tc>
        <w:tc>
          <w:tcPr>
            <w:tcW w:w="1710" w:type="dxa"/>
            <w:tcBorders>
              <w:top w:val="single" w:sz="8" w:space="0" w:color="auto"/>
              <w:left w:val="single" w:sz="8" w:space="0" w:color="auto"/>
              <w:bottom w:val="single" w:sz="8" w:space="0" w:color="000000"/>
              <w:right w:val="single" w:sz="8" w:space="0" w:color="auto"/>
            </w:tcBorders>
            <w:shd w:val="clear" w:color="000000" w:fill="002060"/>
            <w:noWrap/>
            <w:vAlign w:val="center"/>
            <w:hideMark/>
          </w:tcPr>
          <w:p w14:paraId="5C66708F" w14:textId="77777777" w:rsidR="00965A5E" w:rsidRPr="009E2279" w:rsidRDefault="00965A5E" w:rsidP="007F2BC5">
            <w:pPr>
              <w:spacing w:after="0" w:line="240" w:lineRule="auto"/>
              <w:jc w:val="center"/>
              <w:rPr>
                <w:rFonts w:ascii="Calibri" w:eastAsia="Times New Roman" w:hAnsi="Calibri" w:cs="Times New Roman"/>
                <w:b/>
                <w:bCs/>
                <w:color w:val="FFFFFF"/>
                <w:lang w:eastAsia="en-CA"/>
              </w:rPr>
            </w:pPr>
            <w:r w:rsidRPr="009E2279">
              <w:rPr>
                <w:rFonts w:ascii="Calibri" w:eastAsia="Times New Roman" w:hAnsi="Calibri" w:cs="Times New Roman"/>
                <w:b/>
                <w:bCs/>
                <w:color w:val="FFFFFF"/>
                <w:lang w:eastAsia="en-CA"/>
              </w:rPr>
              <w:t>Margin of Error</w:t>
            </w:r>
          </w:p>
        </w:tc>
      </w:tr>
      <w:tr w:rsidR="00965A5E" w:rsidRPr="009E2279" w14:paraId="2AA569F2"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4BB9A15F" w14:textId="77777777" w:rsidR="00965A5E" w:rsidRPr="009E2279" w:rsidRDefault="00965A5E" w:rsidP="007F2BC5">
            <w:pPr>
              <w:spacing w:after="0" w:line="240" w:lineRule="auto"/>
              <w:rPr>
                <w:rFonts w:ascii="Calibri" w:eastAsia="Times New Roman" w:hAnsi="Calibri" w:cs="Times New Roman"/>
                <w:b/>
                <w:bCs/>
                <w:lang w:eastAsia="en-CA"/>
              </w:rPr>
            </w:pPr>
            <w:r w:rsidRPr="009E2279">
              <w:rPr>
                <w:rFonts w:ascii="Calibri" w:eastAsia="Times New Roman" w:hAnsi="Calibri" w:cs="Times New Roman"/>
                <w:b/>
                <w:bCs/>
                <w:lang w:eastAsia="en-CA"/>
              </w:rPr>
              <w:t>Canada</w:t>
            </w:r>
          </w:p>
        </w:tc>
        <w:tc>
          <w:tcPr>
            <w:tcW w:w="1980" w:type="dxa"/>
            <w:tcBorders>
              <w:top w:val="single" w:sz="4" w:space="0" w:color="auto"/>
              <w:left w:val="nil"/>
              <w:bottom w:val="single" w:sz="8" w:space="0" w:color="auto"/>
              <w:right w:val="single" w:sz="8" w:space="0" w:color="auto"/>
            </w:tcBorders>
            <w:shd w:val="clear" w:color="auto" w:fill="auto"/>
            <w:noWrap/>
            <w:vAlign w:val="center"/>
            <w:hideMark/>
          </w:tcPr>
          <w:p w14:paraId="2B70985F" w14:textId="77777777" w:rsidR="00965A5E" w:rsidRPr="009E2279" w:rsidRDefault="00D30CBE" w:rsidP="007F2BC5">
            <w:pPr>
              <w:spacing w:after="0" w:line="240" w:lineRule="auto"/>
              <w:jc w:val="center"/>
              <w:rPr>
                <w:rFonts w:ascii="Calibri" w:eastAsia="Times New Roman" w:hAnsi="Calibri" w:cs="Times New Roman"/>
                <w:b/>
                <w:bCs/>
                <w:lang w:eastAsia="en-CA"/>
              </w:rPr>
            </w:pPr>
            <w:r>
              <w:rPr>
                <w:rFonts w:ascii="Calibri" w:eastAsia="Times New Roman" w:hAnsi="Calibri" w:cs="Times New Roman"/>
                <w:b/>
                <w:bCs/>
                <w:lang w:eastAsia="en-CA"/>
              </w:rPr>
              <w:t>7</w:t>
            </w:r>
            <w:r w:rsidR="005B38AC">
              <w:rPr>
                <w:rFonts w:ascii="Calibri" w:eastAsia="Times New Roman" w:hAnsi="Calibri" w:cs="Times New Roman"/>
                <w:b/>
                <w:bCs/>
                <w:lang w:eastAsia="en-CA"/>
              </w:rPr>
              <w:t>000</w:t>
            </w:r>
          </w:p>
        </w:tc>
        <w:tc>
          <w:tcPr>
            <w:tcW w:w="2025" w:type="dxa"/>
            <w:tcBorders>
              <w:top w:val="nil"/>
              <w:left w:val="nil"/>
              <w:bottom w:val="single" w:sz="8" w:space="0" w:color="auto"/>
              <w:right w:val="single" w:sz="8" w:space="0" w:color="auto"/>
            </w:tcBorders>
            <w:shd w:val="clear" w:color="auto" w:fill="auto"/>
            <w:vAlign w:val="center"/>
            <w:hideMark/>
          </w:tcPr>
          <w:p w14:paraId="19924CB4" w14:textId="77777777" w:rsidR="00965A5E" w:rsidRPr="009E2279" w:rsidRDefault="00D30CBE" w:rsidP="007F2BC5">
            <w:pPr>
              <w:spacing w:after="0" w:line="240" w:lineRule="auto"/>
              <w:jc w:val="center"/>
              <w:rPr>
                <w:rFonts w:ascii="Calibri" w:eastAsia="Times New Roman" w:hAnsi="Calibri" w:cs="Times New Roman"/>
                <w:b/>
                <w:bCs/>
                <w:lang w:eastAsia="en-CA"/>
              </w:rPr>
            </w:pPr>
            <w:r>
              <w:rPr>
                <w:rFonts w:ascii="Calibri" w:eastAsia="Times New Roman" w:hAnsi="Calibri" w:cs="Times New Roman"/>
                <w:b/>
                <w:bCs/>
                <w:lang w:eastAsia="en-CA"/>
              </w:rPr>
              <w:t>7000</w:t>
            </w:r>
          </w:p>
        </w:tc>
        <w:tc>
          <w:tcPr>
            <w:tcW w:w="1710" w:type="dxa"/>
            <w:tcBorders>
              <w:top w:val="nil"/>
              <w:left w:val="nil"/>
              <w:bottom w:val="single" w:sz="8" w:space="0" w:color="auto"/>
              <w:right w:val="single" w:sz="8" w:space="0" w:color="auto"/>
            </w:tcBorders>
            <w:shd w:val="clear" w:color="auto" w:fill="auto"/>
            <w:noWrap/>
            <w:vAlign w:val="center"/>
            <w:hideMark/>
          </w:tcPr>
          <w:p w14:paraId="1C956737" w14:textId="77777777" w:rsidR="00965A5E" w:rsidRPr="009E2279" w:rsidRDefault="00F45472" w:rsidP="00D30CBE">
            <w:pPr>
              <w:spacing w:after="0" w:line="240" w:lineRule="auto"/>
              <w:jc w:val="center"/>
              <w:rPr>
                <w:rFonts w:ascii="Calibri" w:eastAsia="Times New Roman" w:hAnsi="Calibri" w:cs="Times New Roman"/>
                <w:b/>
                <w:bCs/>
                <w:lang w:eastAsia="en-CA"/>
              </w:rPr>
            </w:pPr>
            <w:r w:rsidRPr="00D30CBE">
              <w:rPr>
                <w:rFonts w:ascii="Calibri" w:eastAsia="Times New Roman" w:hAnsi="Calibri" w:cs="Times New Roman"/>
                <w:b/>
                <w:bCs/>
                <w:lang w:eastAsia="en-CA"/>
              </w:rPr>
              <w:t xml:space="preserve">± </w:t>
            </w:r>
            <w:r w:rsidR="00D30CBE" w:rsidRPr="00D30CBE">
              <w:rPr>
                <w:rFonts w:ascii="Calibri" w:eastAsia="Times New Roman" w:hAnsi="Calibri" w:cs="Times New Roman"/>
                <w:b/>
                <w:bCs/>
                <w:lang w:eastAsia="en-CA"/>
              </w:rPr>
              <w:t>1.3</w:t>
            </w:r>
          </w:p>
        </w:tc>
      </w:tr>
      <w:tr w:rsidR="00965A5E" w:rsidRPr="009E2279" w14:paraId="3CC5847B" w14:textId="77777777" w:rsidTr="00B926C7">
        <w:trPr>
          <w:trHeight w:val="315"/>
        </w:trPr>
        <w:tc>
          <w:tcPr>
            <w:tcW w:w="3500" w:type="dxa"/>
            <w:tcBorders>
              <w:top w:val="nil"/>
              <w:left w:val="single" w:sz="8" w:space="0" w:color="auto"/>
              <w:bottom w:val="single" w:sz="8" w:space="0" w:color="auto"/>
              <w:right w:val="nil"/>
            </w:tcBorders>
            <w:shd w:val="clear" w:color="000000" w:fill="BFBFBF"/>
            <w:noWrap/>
            <w:vAlign w:val="center"/>
            <w:hideMark/>
          </w:tcPr>
          <w:p w14:paraId="26DE2EE6" w14:textId="77777777" w:rsidR="00965A5E" w:rsidRPr="009E2279" w:rsidRDefault="00965A5E" w:rsidP="007F2BC5">
            <w:pPr>
              <w:spacing w:after="0" w:line="240" w:lineRule="auto"/>
              <w:rPr>
                <w:rFonts w:ascii="Calibri" w:eastAsia="Times New Roman" w:hAnsi="Calibri" w:cs="Times New Roman"/>
                <w:b/>
                <w:bCs/>
                <w:lang w:eastAsia="en-CA"/>
              </w:rPr>
            </w:pPr>
            <w:r w:rsidRPr="009E2279">
              <w:rPr>
                <w:rFonts w:ascii="Calibri" w:eastAsia="Times New Roman" w:hAnsi="Calibri" w:cs="Calibri"/>
                <w:b/>
                <w:bCs/>
                <w:lang w:val="en-US" w:eastAsia="en-CA"/>
              </w:rPr>
              <w:t>Region</w:t>
            </w:r>
          </w:p>
        </w:tc>
        <w:tc>
          <w:tcPr>
            <w:tcW w:w="1980" w:type="dxa"/>
            <w:tcBorders>
              <w:top w:val="nil"/>
              <w:left w:val="nil"/>
              <w:bottom w:val="single" w:sz="8" w:space="0" w:color="auto"/>
              <w:right w:val="nil"/>
            </w:tcBorders>
            <w:shd w:val="clear" w:color="000000" w:fill="BFBFBF"/>
            <w:noWrap/>
            <w:vAlign w:val="center"/>
            <w:hideMark/>
          </w:tcPr>
          <w:p w14:paraId="34B9FA0F" w14:textId="77777777" w:rsidR="00965A5E" w:rsidRPr="009E2279" w:rsidRDefault="00965A5E" w:rsidP="007F2BC5">
            <w:pPr>
              <w:spacing w:after="0" w:line="240" w:lineRule="auto"/>
              <w:jc w:val="center"/>
              <w:rPr>
                <w:rFonts w:ascii="Calibri" w:eastAsia="Times New Roman" w:hAnsi="Calibri" w:cs="Times New Roman"/>
                <w:lang w:eastAsia="en-CA"/>
              </w:rPr>
            </w:pPr>
            <w:r w:rsidRPr="009E2279">
              <w:rPr>
                <w:rFonts w:ascii="Calibri" w:eastAsia="Times New Roman" w:hAnsi="Calibri" w:cs="Times New Roman"/>
                <w:lang w:eastAsia="en-CA"/>
              </w:rPr>
              <w:t> </w:t>
            </w:r>
          </w:p>
        </w:tc>
        <w:tc>
          <w:tcPr>
            <w:tcW w:w="2025" w:type="dxa"/>
            <w:tcBorders>
              <w:top w:val="nil"/>
              <w:left w:val="nil"/>
              <w:bottom w:val="single" w:sz="8" w:space="0" w:color="auto"/>
              <w:right w:val="nil"/>
            </w:tcBorders>
            <w:shd w:val="clear" w:color="000000" w:fill="BFBFBF"/>
            <w:vAlign w:val="center"/>
            <w:hideMark/>
          </w:tcPr>
          <w:p w14:paraId="5DBAD662" w14:textId="77777777" w:rsidR="00965A5E" w:rsidRPr="009E2279" w:rsidRDefault="00965A5E" w:rsidP="007F2BC5">
            <w:pPr>
              <w:spacing w:after="0" w:line="240" w:lineRule="auto"/>
              <w:jc w:val="center"/>
              <w:rPr>
                <w:rFonts w:ascii="Calibri" w:eastAsia="Times New Roman" w:hAnsi="Calibri" w:cs="Times New Roman"/>
                <w:lang w:eastAsia="en-CA"/>
              </w:rPr>
            </w:pPr>
            <w:r w:rsidRPr="009E2279">
              <w:rPr>
                <w:rFonts w:ascii="Calibri" w:eastAsia="Times New Roman" w:hAnsi="Calibri" w:cs="Times New Roman"/>
                <w:lang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63BF4BA2" w14:textId="77777777" w:rsidR="00965A5E" w:rsidRPr="009E2279" w:rsidRDefault="00965A5E" w:rsidP="007F2BC5">
            <w:pPr>
              <w:spacing w:after="0" w:line="240" w:lineRule="auto"/>
              <w:jc w:val="center"/>
              <w:rPr>
                <w:rFonts w:ascii="Calibri" w:eastAsia="Times New Roman" w:hAnsi="Calibri" w:cs="Times New Roman"/>
                <w:lang w:eastAsia="en-CA"/>
              </w:rPr>
            </w:pPr>
            <w:r w:rsidRPr="009E2279">
              <w:rPr>
                <w:rFonts w:ascii="Calibri" w:eastAsia="Times New Roman" w:hAnsi="Calibri" w:cs="Times New Roman"/>
                <w:lang w:eastAsia="en-CA"/>
              </w:rPr>
              <w:t> </w:t>
            </w:r>
          </w:p>
        </w:tc>
      </w:tr>
      <w:tr w:rsidR="00965A5E" w:rsidRPr="009E2279" w14:paraId="6B85170A"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00783B7A"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British Columbia</w:t>
            </w:r>
          </w:p>
        </w:tc>
        <w:tc>
          <w:tcPr>
            <w:tcW w:w="1980" w:type="dxa"/>
            <w:tcBorders>
              <w:top w:val="nil"/>
              <w:left w:val="nil"/>
              <w:bottom w:val="single" w:sz="8" w:space="0" w:color="auto"/>
              <w:right w:val="single" w:sz="8" w:space="0" w:color="auto"/>
            </w:tcBorders>
            <w:shd w:val="clear" w:color="auto" w:fill="auto"/>
            <w:noWrap/>
            <w:vAlign w:val="center"/>
          </w:tcPr>
          <w:p w14:paraId="1F8E742A" w14:textId="1D85BD5F" w:rsidR="00965A5E" w:rsidRPr="00DA2BCC" w:rsidRDefault="00DA400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994</w:t>
            </w:r>
          </w:p>
        </w:tc>
        <w:tc>
          <w:tcPr>
            <w:tcW w:w="2025" w:type="dxa"/>
            <w:tcBorders>
              <w:top w:val="nil"/>
              <w:left w:val="nil"/>
              <w:bottom w:val="single" w:sz="8" w:space="0" w:color="auto"/>
              <w:right w:val="single" w:sz="8" w:space="0" w:color="auto"/>
            </w:tcBorders>
            <w:shd w:val="clear" w:color="auto" w:fill="auto"/>
            <w:vAlign w:val="center"/>
          </w:tcPr>
          <w:p w14:paraId="370B359E" w14:textId="008028B6" w:rsidR="00965A5E" w:rsidRPr="00DA2BCC" w:rsidRDefault="00DA400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910</w:t>
            </w:r>
          </w:p>
        </w:tc>
        <w:tc>
          <w:tcPr>
            <w:tcW w:w="1710" w:type="dxa"/>
            <w:tcBorders>
              <w:top w:val="nil"/>
              <w:left w:val="nil"/>
              <w:bottom w:val="single" w:sz="8" w:space="0" w:color="auto"/>
              <w:right w:val="single" w:sz="8" w:space="0" w:color="auto"/>
            </w:tcBorders>
            <w:shd w:val="clear" w:color="auto" w:fill="auto"/>
            <w:noWrap/>
            <w:vAlign w:val="center"/>
          </w:tcPr>
          <w:p w14:paraId="4414C2E1" w14:textId="77777777" w:rsidR="00965A5E" w:rsidRPr="00D30CBE"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Pr>
                <w:rFonts w:ascii="Calibri" w:eastAsia="Times New Roman" w:hAnsi="Calibri" w:cs="Times New Roman"/>
                <w:bCs/>
                <w:lang w:eastAsia="en-CA"/>
              </w:rPr>
              <w:t xml:space="preserve"> 3.7</w:t>
            </w:r>
          </w:p>
        </w:tc>
      </w:tr>
      <w:tr w:rsidR="00965A5E" w:rsidRPr="009E2279" w14:paraId="455113CD"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6BD1CAA6"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Alberta</w:t>
            </w:r>
          </w:p>
        </w:tc>
        <w:tc>
          <w:tcPr>
            <w:tcW w:w="1980" w:type="dxa"/>
            <w:tcBorders>
              <w:top w:val="nil"/>
              <w:left w:val="nil"/>
              <w:bottom w:val="single" w:sz="8" w:space="0" w:color="auto"/>
              <w:right w:val="single" w:sz="8" w:space="0" w:color="auto"/>
            </w:tcBorders>
            <w:shd w:val="clear" w:color="auto" w:fill="auto"/>
            <w:noWrap/>
            <w:vAlign w:val="center"/>
          </w:tcPr>
          <w:p w14:paraId="6A58316C" w14:textId="587E16B8" w:rsidR="00965A5E" w:rsidRPr="00DA2BCC" w:rsidRDefault="00DA400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924</w:t>
            </w:r>
          </w:p>
        </w:tc>
        <w:tc>
          <w:tcPr>
            <w:tcW w:w="2025" w:type="dxa"/>
            <w:tcBorders>
              <w:top w:val="nil"/>
              <w:left w:val="nil"/>
              <w:bottom w:val="single" w:sz="8" w:space="0" w:color="auto"/>
              <w:right w:val="single" w:sz="8" w:space="0" w:color="auto"/>
            </w:tcBorders>
            <w:shd w:val="clear" w:color="auto" w:fill="auto"/>
            <w:vAlign w:val="center"/>
          </w:tcPr>
          <w:p w14:paraId="546CE475" w14:textId="1B0C8A29" w:rsidR="00965A5E" w:rsidRPr="00DA2BCC" w:rsidRDefault="00DA400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770</w:t>
            </w:r>
          </w:p>
        </w:tc>
        <w:tc>
          <w:tcPr>
            <w:tcW w:w="1710" w:type="dxa"/>
            <w:tcBorders>
              <w:top w:val="nil"/>
              <w:left w:val="nil"/>
              <w:bottom w:val="single" w:sz="8" w:space="0" w:color="auto"/>
              <w:right w:val="single" w:sz="8" w:space="0" w:color="auto"/>
            </w:tcBorders>
            <w:shd w:val="clear" w:color="auto" w:fill="auto"/>
            <w:noWrap/>
            <w:vAlign w:val="center"/>
          </w:tcPr>
          <w:p w14:paraId="70854FBE"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Pr>
                <w:rFonts w:ascii="Calibri" w:eastAsia="Times New Roman" w:hAnsi="Calibri" w:cs="Times New Roman"/>
                <w:bCs/>
                <w:lang w:eastAsia="en-CA"/>
              </w:rPr>
              <w:t xml:space="preserve"> 4.1</w:t>
            </w:r>
          </w:p>
        </w:tc>
      </w:tr>
      <w:tr w:rsidR="00965A5E" w:rsidRPr="009E2279" w14:paraId="43D02292"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527168FA"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Sask./Man.</w:t>
            </w:r>
          </w:p>
        </w:tc>
        <w:tc>
          <w:tcPr>
            <w:tcW w:w="1980" w:type="dxa"/>
            <w:tcBorders>
              <w:top w:val="nil"/>
              <w:left w:val="nil"/>
              <w:bottom w:val="single" w:sz="8" w:space="0" w:color="auto"/>
              <w:right w:val="single" w:sz="8" w:space="0" w:color="auto"/>
            </w:tcBorders>
            <w:shd w:val="clear" w:color="auto" w:fill="auto"/>
            <w:noWrap/>
            <w:vAlign w:val="center"/>
          </w:tcPr>
          <w:p w14:paraId="63D51FED" w14:textId="028A46A8" w:rsidR="00965A5E" w:rsidRPr="00DA2BCC" w:rsidRDefault="00DA400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714</w:t>
            </w:r>
          </w:p>
        </w:tc>
        <w:tc>
          <w:tcPr>
            <w:tcW w:w="2025" w:type="dxa"/>
            <w:tcBorders>
              <w:top w:val="nil"/>
              <w:left w:val="nil"/>
              <w:bottom w:val="single" w:sz="8" w:space="0" w:color="auto"/>
              <w:right w:val="single" w:sz="8" w:space="0" w:color="auto"/>
            </w:tcBorders>
            <w:shd w:val="clear" w:color="auto" w:fill="auto"/>
            <w:vAlign w:val="center"/>
          </w:tcPr>
          <w:p w14:paraId="0236B087" w14:textId="270F17E0" w:rsidR="00965A5E" w:rsidRPr="00DA2BCC" w:rsidRDefault="00DA400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490</w:t>
            </w:r>
          </w:p>
        </w:tc>
        <w:tc>
          <w:tcPr>
            <w:tcW w:w="1710" w:type="dxa"/>
            <w:tcBorders>
              <w:top w:val="nil"/>
              <w:left w:val="nil"/>
              <w:bottom w:val="single" w:sz="8" w:space="0" w:color="auto"/>
              <w:right w:val="single" w:sz="8" w:space="0" w:color="auto"/>
            </w:tcBorders>
            <w:shd w:val="clear" w:color="auto" w:fill="auto"/>
            <w:noWrap/>
            <w:vAlign w:val="center"/>
          </w:tcPr>
          <w:p w14:paraId="071ECDF7"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Pr>
                <w:rFonts w:ascii="Calibri" w:eastAsia="Times New Roman" w:hAnsi="Calibri" w:cs="Times New Roman"/>
                <w:bCs/>
                <w:lang w:eastAsia="en-CA"/>
              </w:rPr>
              <w:t xml:space="preserve"> 5.1</w:t>
            </w:r>
          </w:p>
        </w:tc>
      </w:tr>
      <w:tr w:rsidR="00965A5E" w:rsidRPr="009E2279" w14:paraId="69A37E62"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22CB2175"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ON</w:t>
            </w:r>
          </w:p>
        </w:tc>
        <w:tc>
          <w:tcPr>
            <w:tcW w:w="1980" w:type="dxa"/>
            <w:tcBorders>
              <w:top w:val="nil"/>
              <w:left w:val="nil"/>
              <w:bottom w:val="single" w:sz="8" w:space="0" w:color="auto"/>
              <w:right w:val="single" w:sz="8" w:space="0" w:color="auto"/>
            </w:tcBorders>
            <w:shd w:val="clear" w:color="auto" w:fill="auto"/>
            <w:noWrap/>
            <w:vAlign w:val="center"/>
          </w:tcPr>
          <w:p w14:paraId="65CF5BAB"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2267</w:t>
            </w:r>
          </w:p>
        </w:tc>
        <w:tc>
          <w:tcPr>
            <w:tcW w:w="2025" w:type="dxa"/>
            <w:tcBorders>
              <w:top w:val="nil"/>
              <w:left w:val="nil"/>
              <w:bottom w:val="single" w:sz="8" w:space="0" w:color="auto"/>
              <w:right w:val="single" w:sz="8" w:space="0" w:color="auto"/>
            </w:tcBorders>
            <w:shd w:val="clear" w:color="auto" w:fill="auto"/>
            <w:vAlign w:val="center"/>
          </w:tcPr>
          <w:p w14:paraId="5EFCAAFA" w14:textId="77777777" w:rsidR="00965A5E" w:rsidRPr="00DA2BCC" w:rsidRDefault="00D30CBE"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2660</w:t>
            </w:r>
          </w:p>
        </w:tc>
        <w:tc>
          <w:tcPr>
            <w:tcW w:w="1710" w:type="dxa"/>
            <w:tcBorders>
              <w:top w:val="nil"/>
              <w:left w:val="nil"/>
              <w:bottom w:val="single" w:sz="8" w:space="0" w:color="auto"/>
              <w:right w:val="single" w:sz="8" w:space="0" w:color="auto"/>
            </w:tcBorders>
            <w:shd w:val="clear" w:color="auto" w:fill="auto"/>
            <w:noWrap/>
            <w:vAlign w:val="center"/>
          </w:tcPr>
          <w:p w14:paraId="1E381C54"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Pr>
                <w:rFonts w:ascii="Calibri" w:eastAsia="Times New Roman" w:hAnsi="Calibri" w:cs="Times New Roman"/>
                <w:bCs/>
                <w:lang w:eastAsia="en-CA"/>
              </w:rPr>
              <w:t xml:space="preserve"> 2.2</w:t>
            </w:r>
          </w:p>
        </w:tc>
      </w:tr>
      <w:tr w:rsidR="00965A5E" w:rsidRPr="009E2279" w14:paraId="11B7FEAD"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40345476"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QC</w:t>
            </w:r>
          </w:p>
        </w:tc>
        <w:tc>
          <w:tcPr>
            <w:tcW w:w="1980" w:type="dxa"/>
            <w:tcBorders>
              <w:top w:val="nil"/>
              <w:left w:val="nil"/>
              <w:bottom w:val="single" w:sz="8" w:space="0" w:color="auto"/>
              <w:right w:val="single" w:sz="8" w:space="0" w:color="auto"/>
            </w:tcBorders>
            <w:shd w:val="clear" w:color="auto" w:fill="auto"/>
            <w:noWrap/>
            <w:vAlign w:val="center"/>
          </w:tcPr>
          <w:p w14:paraId="32990B0F"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1400</w:t>
            </w:r>
          </w:p>
        </w:tc>
        <w:tc>
          <w:tcPr>
            <w:tcW w:w="2025" w:type="dxa"/>
            <w:tcBorders>
              <w:top w:val="nil"/>
              <w:left w:val="nil"/>
              <w:bottom w:val="single" w:sz="8" w:space="0" w:color="auto"/>
              <w:right w:val="single" w:sz="8" w:space="0" w:color="auto"/>
            </w:tcBorders>
            <w:shd w:val="clear" w:color="auto" w:fill="auto"/>
            <w:vAlign w:val="center"/>
          </w:tcPr>
          <w:p w14:paraId="344A1046" w14:textId="77777777" w:rsidR="00965A5E" w:rsidRPr="00DA2BCC" w:rsidRDefault="00D30CBE"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1680</w:t>
            </w:r>
          </w:p>
        </w:tc>
        <w:tc>
          <w:tcPr>
            <w:tcW w:w="1710" w:type="dxa"/>
            <w:tcBorders>
              <w:top w:val="nil"/>
              <w:left w:val="nil"/>
              <w:bottom w:val="single" w:sz="8" w:space="0" w:color="auto"/>
              <w:right w:val="single" w:sz="8" w:space="0" w:color="auto"/>
            </w:tcBorders>
            <w:shd w:val="clear" w:color="auto" w:fill="auto"/>
            <w:noWrap/>
            <w:vAlign w:val="center"/>
          </w:tcPr>
          <w:p w14:paraId="185F0E65"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Pr>
                <w:rFonts w:ascii="Calibri" w:eastAsia="Times New Roman" w:hAnsi="Calibri" w:cs="Times New Roman"/>
                <w:bCs/>
                <w:lang w:eastAsia="en-CA"/>
              </w:rPr>
              <w:t xml:space="preserve"> 2.7</w:t>
            </w:r>
          </w:p>
        </w:tc>
      </w:tr>
      <w:tr w:rsidR="00965A5E" w:rsidRPr="009E2279" w14:paraId="20F89A94"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5AB1FF59"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Atlantic Canada</w:t>
            </w:r>
          </w:p>
        </w:tc>
        <w:tc>
          <w:tcPr>
            <w:tcW w:w="1980" w:type="dxa"/>
            <w:tcBorders>
              <w:top w:val="nil"/>
              <w:left w:val="nil"/>
              <w:bottom w:val="single" w:sz="8" w:space="0" w:color="auto"/>
              <w:right w:val="single" w:sz="8" w:space="0" w:color="auto"/>
            </w:tcBorders>
            <w:shd w:val="clear" w:color="auto" w:fill="auto"/>
            <w:noWrap/>
            <w:vAlign w:val="center"/>
          </w:tcPr>
          <w:p w14:paraId="799DE4A0"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701</w:t>
            </w:r>
          </w:p>
        </w:tc>
        <w:tc>
          <w:tcPr>
            <w:tcW w:w="2025" w:type="dxa"/>
            <w:tcBorders>
              <w:top w:val="nil"/>
              <w:left w:val="nil"/>
              <w:bottom w:val="single" w:sz="8" w:space="0" w:color="auto"/>
              <w:right w:val="single" w:sz="8" w:space="0" w:color="auto"/>
            </w:tcBorders>
            <w:shd w:val="clear" w:color="auto" w:fill="auto"/>
            <w:vAlign w:val="center"/>
          </w:tcPr>
          <w:p w14:paraId="3958D286" w14:textId="77777777" w:rsidR="00965A5E" w:rsidRPr="00DA2BCC" w:rsidRDefault="00D30CBE"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490</w:t>
            </w:r>
          </w:p>
        </w:tc>
        <w:tc>
          <w:tcPr>
            <w:tcW w:w="1710" w:type="dxa"/>
            <w:tcBorders>
              <w:top w:val="nil"/>
              <w:left w:val="nil"/>
              <w:bottom w:val="single" w:sz="8" w:space="0" w:color="auto"/>
              <w:right w:val="single" w:sz="8" w:space="0" w:color="auto"/>
            </w:tcBorders>
            <w:shd w:val="clear" w:color="auto" w:fill="auto"/>
            <w:noWrap/>
            <w:vAlign w:val="center"/>
          </w:tcPr>
          <w:p w14:paraId="1F913706"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Pr>
                <w:rFonts w:ascii="Calibri" w:eastAsia="Times New Roman" w:hAnsi="Calibri" w:cs="Times New Roman"/>
                <w:bCs/>
                <w:lang w:eastAsia="en-CA"/>
              </w:rPr>
              <w:t xml:space="preserve"> 5.0</w:t>
            </w:r>
          </w:p>
        </w:tc>
      </w:tr>
      <w:tr w:rsidR="00965A5E" w:rsidRPr="009E2279" w14:paraId="4AAD43A9" w14:textId="77777777" w:rsidTr="00B926C7">
        <w:trPr>
          <w:trHeight w:val="315"/>
        </w:trPr>
        <w:tc>
          <w:tcPr>
            <w:tcW w:w="3500" w:type="dxa"/>
            <w:tcBorders>
              <w:top w:val="nil"/>
              <w:left w:val="single" w:sz="8" w:space="0" w:color="auto"/>
              <w:bottom w:val="single" w:sz="8" w:space="0" w:color="auto"/>
              <w:right w:val="nil"/>
            </w:tcBorders>
            <w:shd w:val="clear" w:color="000000" w:fill="BFBFBF"/>
            <w:noWrap/>
            <w:vAlign w:val="center"/>
            <w:hideMark/>
          </w:tcPr>
          <w:p w14:paraId="61D7C2BE" w14:textId="77777777" w:rsidR="00965A5E" w:rsidRPr="009E2279" w:rsidRDefault="00965A5E" w:rsidP="007F2BC5">
            <w:pPr>
              <w:spacing w:after="0" w:line="240" w:lineRule="auto"/>
              <w:rPr>
                <w:rFonts w:ascii="Calibri" w:eastAsia="Times New Roman" w:hAnsi="Calibri" w:cs="Times New Roman"/>
                <w:b/>
                <w:bCs/>
                <w:lang w:eastAsia="en-CA"/>
              </w:rPr>
            </w:pPr>
            <w:r w:rsidRPr="009E2279">
              <w:rPr>
                <w:rFonts w:ascii="Calibri" w:eastAsia="Times New Roman" w:hAnsi="Calibri" w:cs="Calibri"/>
                <w:b/>
                <w:bCs/>
                <w:lang w:val="en-US" w:eastAsia="en-CA"/>
              </w:rPr>
              <w:lastRenderedPageBreak/>
              <w:t>Gender</w:t>
            </w:r>
          </w:p>
        </w:tc>
        <w:tc>
          <w:tcPr>
            <w:tcW w:w="1980" w:type="dxa"/>
            <w:tcBorders>
              <w:top w:val="nil"/>
              <w:left w:val="nil"/>
              <w:bottom w:val="single" w:sz="8" w:space="0" w:color="auto"/>
              <w:right w:val="nil"/>
            </w:tcBorders>
            <w:shd w:val="clear" w:color="000000" w:fill="BFBFBF"/>
            <w:noWrap/>
            <w:vAlign w:val="center"/>
            <w:hideMark/>
          </w:tcPr>
          <w:p w14:paraId="2D56E464" w14:textId="77777777" w:rsidR="00965A5E" w:rsidRPr="00DA2BCC" w:rsidRDefault="00965A5E" w:rsidP="007F2BC5">
            <w:pPr>
              <w:spacing w:after="0" w:line="240" w:lineRule="auto"/>
              <w:jc w:val="center"/>
              <w:rPr>
                <w:rFonts w:ascii="Calibri" w:eastAsia="Times New Roman" w:hAnsi="Calibri" w:cs="Times New Roman"/>
                <w:lang w:eastAsia="en-CA"/>
              </w:rPr>
            </w:pPr>
            <w:r w:rsidRPr="00DA2BCC">
              <w:rPr>
                <w:rFonts w:ascii="Calibri" w:eastAsia="Times New Roman" w:hAnsi="Calibri" w:cs="Times New Roman"/>
                <w:lang w:eastAsia="en-CA"/>
              </w:rPr>
              <w:t> </w:t>
            </w:r>
          </w:p>
        </w:tc>
        <w:tc>
          <w:tcPr>
            <w:tcW w:w="2025" w:type="dxa"/>
            <w:tcBorders>
              <w:top w:val="nil"/>
              <w:left w:val="nil"/>
              <w:bottom w:val="single" w:sz="8" w:space="0" w:color="auto"/>
              <w:right w:val="nil"/>
            </w:tcBorders>
            <w:shd w:val="clear" w:color="000000" w:fill="BFBFBF"/>
            <w:vAlign w:val="center"/>
            <w:hideMark/>
          </w:tcPr>
          <w:p w14:paraId="7984A358" w14:textId="77777777" w:rsidR="00965A5E" w:rsidRPr="00DA2BCC" w:rsidRDefault="00965A5E" w:rsidP="007F2BC5">
            <w:pPr>
              <w:spacing w:after="0" w:line="240" w:lineRule="auto"/>
              <w:jc w:val="center"/>
              <w:rPr>
                <w:rFonts w:ascii="Calibri" w:eastAsia="Times New Roman" w:hAnsi="Calibri" w:cs="Times New Roman"/>
                <w:lang w:eastAsia="en-CA"/>
              </w:rPr>
            </w:pPr>
            <w:r w:rsidRPr="00DA2BCC">
              <w:rPr>
                <w:rFonts w:ascii="Calibri" w:eastAsia="Times New Roman" w:hAnsi="Calibri" w:cs="Times New Roman"/>
                <w:lang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707B710F" w14:textId="77777777" w:rsidR="00965A5E" w:rsidRPr="009E2279" w:rsidRDefault="00965A5E" w:rsidP="007F2BC5">
            <w:pPr>
              <w:spacing w:after="0" w:line="240" w:lineRule="auto"/>
              <w:jc w:val="center"/>
              <w:rPr>
                <w:rFonts w:ascii="Calibri" w:eastAsia="Times New Roman" w:hAnsi="Calibri" w:cs="Times New Roman"/>
                <w:lang w:eastAsia="en-CA"/>
              </w:rPr>
            </w:pPr>
            <w:r w:rsidRPr="009E2279">
              <w:rPr>
                <w:rFonts w:ascii="Calibri" w:eastAsia="Times New Roman" w:hAnsi="Calibri" w:cs="Times New Roman"/>
                <w:lang w:eastAsia="en-CA"/>
              </w:rPr>
              <w:t> </w:t>
            </w:r>
          </w:p>
        </w:tc>
      </w:tr>
      <w:tr w:rsidR="00965A5E" w:rsidRPr="009E2279" w14:paraId="37D6DDFD"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740983EE"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val="en-US" w:eastAsia="en-CA"/>
              </w:rPr>
              <w:t>Male</w:t>
            </w:r>
          </w:p>
        </w:tc>
        <w:tc>
          <w:tcPr>
            <w:tcW w:w="1980" w:type="dxa"/>
            <w:tcBorders>
              <w:top w:val="nil"/>
              <w:left w:val="nil"/>
              <w:bottom w:val="single" w:sz="8" w:space="0" w:color="auto"/>
              <w:right w:val="single" w:sz="8" w:space="0" w:color="auto"/>
            </w:tcBorders>
            <w:shd w:val="clear" w:color="auto" w:fill="auto"/>
            <w:noWrap/>
            <w:vAlign w:val="center"/>
          </w:tcPr>
          <w:p w14:paraId="2C1743FD"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3520</w:t>
            </w:r>
          </w:p>
        </w:tc>
        <w:tc>
          <w:tcPr>
            <w:tcW w:w="2025" w:type="dxa"/>
            <w:tcBorders>
              <w:top w:val="nil"/>
              <w:left w:val="nil"/>
              <w:bottom w:val="single" w:sz="8" w:space="0" w:color="auto"/>
              <w:right w:val="single" w:sz="8" w:space="0" w:color="auto"/>
            </w:tcBorders>
            <w:shd w:val="clear" w:color="auto" w:fill="auto"/>
            <w:vAlign w:val="center"/>
          </w:tcPr>
          <w:p w14:paraId="13980493"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3360</w:t>
            </w:r>
          </w:p>
        </w:tc>
        <w:tc>
          <w:tcPr>
            <w:tcW w:w="1710" w:type="dxa"/>
            <w:tcBorders>
              <w:top w:val="nil"/>
              <w:left w:val="nil"/>
              <w:bottom w:val="single" w:sz="8" w:space="0" w:color="auto"/>
              <w:right w:val="single" w:sz="8" w:space="0" w:color="auto"/>
            </w:tcBorders>
            <w:shd w:val="clear" w:color="auto" w:fill="auto"/>
            <w:noWrap/>
            <w:vAlign w:val="center"/>
          </w:tcPr>
          <w:p w14:paraId="49F42FB4"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1.9</w:t>
            </w:r>
          </w:p>
        </w:tc>
      </w:tr>
      <w:tr w:rsidR="00965A5E" w:rsidRPr="009E2279" w14:paraId="3B8BADFE"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490F0555"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val="en-US" w:eastAsia="en-CA"/>
              </w:rPr>
              <w:t>Female</w:t>
            </w:r>
          </w:p>
        </w:tc>
        <w:tc>
          <w:tcPr>
            <w:tcW w:w="1980" w:type="dxa"/>
            <w:tcBorders>
              <w:top w:val="nil"/>
              <w:left w:val="nil"/>
              <w:bottom w:val="single" w:sz="8" w:space="0" w:color="auto"/>
              <w:right w:val="single" w:sz="8" w:space="0" w:color="auto"/>
            </w:tcBorders>
            <w:shd w:val="clear" w:color="auto" w:fill="auto"/>
            <w:noWrap/>
            <w:vAlign w:val="center"/>
          </w:tcPr>
          <w:p w14:paraId="604C6039"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3480</w:t>
            </w:r>
          </w:p>
        </w:tc>
        <w:tc>
          <w:tcPr>
            <w:tcW w:w="2025" w:type="dxa"/>
            <w:tcBorders>
              <w:top w:val="nil"/>
              <w:left w:val="nil"/>
              <w:bottom w:val="single" w:sz="8" w:space="0" w:color="auto"/>
              <w:right w:val="single" w:sz="8" w:space="0" w:color="auto"/>
            </w:tcBorders>
            <w:shd w:val="clear" w:color="auto" w:fill="auto"/>
            <w:vAlign w:val="center"/>
          </w:tcPr>
          <w:p w14:paraId="6D145C72"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3640</w:t>
            </w:r>
          </w:p>
        </w:tc>
        <w:tc>
          <w:tcPr>
            <w:tcW w:w="1710" w:type="dxa"/>
            <w:tcBorders>
              <w:top w:val="nil"/>
              <w:left w:val="nil"/>
              <w:bottom w:val="single" w:sz="8" w:space="0" w:color="auto"/>
              <w:right w:val="single" w:sz="8" w:space="0" w:color="auto"/>
            </w:tcBorders>
            <w:shd w:val="clear" w:color="auto" w:fill="auto"/>
            <w:noWrap/>
            <w:vAlign w:val="center"/>
          </w:tcPr>
          <w:p w14:paraId="412B7747"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1.9</w:t>
            </w:r>
          </w:p>
        </w:tc>
      </w:tr>
      <w:tr w:rsidR="00965A5E" w:rsidRPr="009E2279" w14:paraId="7EF90806" w14:textId="77777777" w:rsidTr="00B926C7">
        <w:trPr>
          <w:trHeight w:val="315"/>
        </w:trPr>
        <w:tc>
          <w:tcPr>
            <w:tcW w:w="3500" w:type="dxa"/>
            <w:tcBorders>
              <w:top w:val="nil"/>
              <w:left w:val="single" w:sz="8" w:space="0" w:color="auto"/>
              <w:bottom w:val="single" w:sz="8" w:space="0" w:color="auto"/>
              <w:right w:val="nil"/>
            </w:tcBorders>
            <w:shd w:val="clear" w:color="000000" w:fill="BFBFBF"/>
            <w:noWrap/>
            <w:vAlign w:val="center"/>
            <w:hideMark/>
          </w:tcPr>
          <w:p w14:paraId="789EC2E2" w14:textId="77777777" w:rsidR="00965A5E" w:rsidRPr="009E2279" w:rsidRDefault="00965A5E" w:rsidP="007F2BC5">
            <w:pPr>
              <w:spacing w:after="0" w:line="240" w:lineRule="auto"/>
              <w:rPr>
                <w:rFonts w:ascii="Calibri" w:eastAsia="Times New Roman" w:hAnsi="Calibri" w:cs="Times New Roman"/>
                <w:b/>
                <w:bCs/>
                <w:lang w:eastAsia="en-CA"/>
              </w:rPr>
            </w:pPr>
            <w:r w:rsidRPr="009E2279">
              <w:rPr>
                <w:rFonts w:ascii="Calibri" w:eastAsia="Times New Roman" w:hAnsi="Calibri" w:cs="Calibri"/>
                <w:b/>
                <w:bCs/>
                <w:lang w:val="en-US" w:eastAsia="en-CA"/>
              </w:rPr>
              <w:t>Age</w:t>
            </w:r>
          </w:p>
        </w:tc>
        <w:tc>
          <w:tcPr>
            <w:tcW w:w="1980" w:type="dxa"/>
            <w:tcBorders>
              <w:top w:val="nil"/>
              <w:left w:val="nil"/>
              <w:bottom w:val="single" w:sz="8" w:space="0" w:color="auto"/>
              <w:right w:val="nil"/>
            </w:tcBorders>
            <w:shd w:val="clear" w:color="000000" w:fill="BFBFBF"/>
            <w:noWrap/>
            <w:vAlign w:val="center"/>
            <w:hideMark/>
          </w:tcPr>
          <w:p w14:paraId="7DA76197" w14:textId="77777777" w:rsidR="00965A5E" w:rsidRPr="00DA2BCC" w:rsidRDefault="00965A5E" w:rsidP="007F2BC5">
            <w:pPr>
              <w:spacing w:after="0" w:line="240" w:lineRule="auto"/>
              <w:jc w:val="center"/>
              <w:rPr>
                <w:rFonts w:ascii="Calibri" w:eastAsia="Times New Roman" w:hAnsi="Calibri" w:cs="Times New Roman"/>
                <w:lang w:eastAsia="en-CA"/>
              </w:rPr>
            </w:pPr>
            <w:r w:rsidRPr="00DA2BCC">
              <w:rPr>
                <w:rFonts w:ascii="Calibri" w:eastAsia="Times New Roman" w:hAnsi="Calibri" w:cs="Times New Roman"/>
                <w:lang w:eastAsia="en-CA"/>
              </w:rPr>
              <w:t> </w:t>
            </w:r>
          </w:p>
        </w:tc>
        <w:tc>
          <w:tcPr>
            <w:tcW w:w="2025" w:type="dxa"/>
            <w:tcBorders>
              <w:top w:val="nil"/>
              <w:left w:val="nil"/>
              <w:bottom w:val="single" w:sz="8" w:space="0" w:color="auto"/>
              <w:right w:val="nil"/>
            </w:tcBorders>
            <w:shd w:val="clear" w:color="000000" w:fill="BFBFBF"/>
            <w:vAlign w:val="center"/>
            <w:hideMark/>
          </w:tcPr>
          <w:p w14:paraId="1957EA0D" w14:textId="77777777" w:rsidR="00965A5E" w:rsidRPr="00DA2BCC" w:rsidRDefault="00965A5E" w:rsidP="007F2BC5">
            <w:pPr>
              <w:spacing w:after="0" w:line="240" w:lineRule="auto"/>
              <w:jc w:val="center"/>
              <w:rPr>
                <w:rFonts w:ascii="Calibri" w:eastAsia="Times New Roman" w:hAnsi="Calibri" w:cs="Times New Roman"/>
                <w:lang w:eastAsia="en-CA"/>
              </w:rPr>
            </w:pPr>
            <w:r w:rsidRPr="00DA2BCC">
              <w:rPr>
                <w:rFonts w:ascii="Calibri" w:eastAsia="Times New Roman" w:hAnsi="Calibri" w:cs="Times New Roman"/>
                <w:lang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5CBAA281" w14:textId="77777777" w:rsidR="00965A5E" w:rsidRPr="00F45472" w:rsidRDefault="00965A5E" w:rsidP="007F2BC5">
            <w:pPr>
              <w:spacing w:after="0" w:line="240" w:lineRule="auto"/>
              <w:jc w:val="center"/>
              <w:rPr>
                <w:rFonts w:ascii="Calibri" w:eastAsia="Times New Roman" w:hAnsi="Calibri" w:cs="Times New Roman"/>
                <w:lang w:eastAsia="en-CA"/>
              </w:rPr>
            </w:pPr>
            <w:r w:rsidRPr="00F45472">
              <w:rPr>
                <w:rFonts w:ascii="Calibri" w:eastAsia="Times New Roman" w:hAnsi="Calibri" w:cs="Times New Roman"/>
                <w:lang w:eastAsia="en-CA"/>
              </w:rPr>
              <w:t> </w:t>
            </w:r>
          </w:p>
        </w:tc>
      </w:tr>
      <w:tr w:rsidR="00965A5E" w:rsidRPr="009E2279" w14:paraId="625929B0"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32B5D43A"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val="en-US" w:eastAsia="en-CA"/>
              </w:rPr>
              <w:t>18-34</w:t>
            </w:r>
          </w:p>
        </w:tc>
        <w:tc>
          <w:tcPr>
            <w:tcW w:w="1980" w:type="dxa"/>
            <w:tcBorders>
              <w:top w:val="nil"/>
              <w:left w:val="nil"/>
              <w:bottom w:val="single" w:sz="8" w:space="0" w:color="auto"/>
              <w:right w:val="single" w:sz="8" w:space="0" w:color="auto"/>
            </w:tcBorders>
            <w:shd w:val="clear" w:color="auto" w:fill="auto"/>
            <w:noWrap/>
            <w:vAlign w:val="center"/>
          </w:tcPr>
          <w:p w14:paraId="049B8D44"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1366</w:t>
            </w:r>
          </w:p>
        </w:tc>
        <w:tc>
          <w:tcPr>
            <w:tcW w:w="2025" w:type="dxa"/>
            <w:tcBorders>
              <w:top w:val="nil"/>
              <w:left w:val="nil"/>
              <w:bottom w:val="single" w:sz="8" w:space="0" w:color="auto"/>
              <w:right w:val="single" w:sz="8" w:space="0" w:color="auto"/>
            </w:tcBorders>
            <w:shd w:val="clear" w:color="auto" w:fill="auto"/>
            <w:vAlign w:val="center"/>
          </w:tcPr>
          <w:p w14:paraId="5E871529"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1953</w:t>
            </w:r>
          </w:p>
        </w:tc>
        <w:tc>
          <w:tcPr>
            <w:tcW w:w="1710" w:type="dxa"/>
            <w:tcBorders>
              <w:top w:val="nil"/>
              <w:left w:val="nil"/>
              <w:bottom w:val="single" w:sz="8" w:space="0" w:color="auto"/>
              <w:right w:val="single" w:sz="8" w:space="0" w:color="auto"/>
            </w:tcBorders>
            <w:shd w:val="clear" w:color="auto" w:fill="auto"/>
            <w:noWrap/>
            <w:vAlign w:val="center"/>
          </w:tcPr>
          <w:p w14:paraId="7F43AD38"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2.5</w:t>
            </w:r>
          </w:p>
        </w:tc>
      </w:tr>
      <w:tr w:rsidR="00965A5E" w:rsidRPr="009E2279" w14:paraId="6FBE0C03"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11A137F5"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val="en-US" w:eastAsia="en-CA"/>
              </w:rPr>
              <w:t>35-54</w:t>
            </w:r>
          </w:p>
        </w:tc>
        <w:tc>
          <w:tcPr>
            <w:tcW w:w="1980" w:type="dxa"/>
            <w:tcBorders>
              <w:top w:val="nil"/>
              <w:left w:val="nil"/>
              <w:bottom w:val="single" w:sz="8" w:space="0" w:color="auto"/>
              <w:right w:val="single" w:sz="8" w:space="0" w:color="auto"/>
            </w:tcBorders>
            <w:shd w:val="clear" w:color="auto" w:fill="auto"/>
            <w:noWrap/>
            <w:vAlign w:val="center"/>
          </w:tcPr>
          <w:p w14:paraId="70EC5E82"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2397</w:t>
            </w:r>
          </w:p>
        </w:tc>
        <w:tc>
          <w:tcPr>
            <w:tcW w:w="2025" w:type="dxa"/>
            <w:tcBorders>
              <w:top w:val="nil"/>
              <w:left w:val="nil"/>
              <w:bottom w:val="single" w:sz="8" w:space="0" w:color="auto"/>
              <w:right w:val="single" w:sz="8" w:space="0" w:color="auto"/>
            </w:tcBorders>
            <w:shd w:val="clear" w:color="auto" w:fill="auto"/>
            <w:vAlign w:val="center"/>
          </w:tcPr>
          <w:p w14:paraId="36F29D62"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2581</w:t>
            </w:r>
          </w:p>
        </w:tc>
        <w:tc>
          <w:tcPr>
            <w:tcW w:w="1710" w:type="dxa"/>
            <w:tcBorders>
              <w:top w:val="nil"/>
              <w:left w:val="nil"/>
              <w:bottom w:val="single" w:sz="8" w:space="0" w:color="auto"/>
              <w:right w:val="single" w:sz="8" w:space="0" w:color="auto"/>
            </w:tcBorders>
            <w:shd w:val="clear" w:color="auto" w:fill="auto"/>
            <w:noWrap/>
            <w:vAlign w:val="center"/>
          </w:tcPr>
          <w:p w14:paraId="148C91B2"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2.2</w:t>
            </w:r>
          </w:p>
        </w:tc>
      </w:tr>
      <w:tr w:rsidR="00965A5E" w:rsidRPr="009E2279" w14:paraId="39C0B3AE"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68DFD1B0"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val="en-US" w:eastAsia="en-CA"/>
              </w:rPr>
              <w:t>55+</w:t>
            </w:r>
          </w:p>
        </w:tc>
        <w:tc>
          <w:tcPr>
            <w:tcW w:w="1980" w:type="dxa"/>
            <w:tcBorders>
              <w:top w:val="nil"/>
              <w:left w:val="nil"/>
              <w:bottom w:val="single" w:sz="8" w:space="0" w:color="auto"/>
              <w:right w:val="single" w:sz="8" w:space="0" w:color="auto"/>
            </w:tcBorders>
            <w:shd w:val="clear" w:color="auto" w:fill="auto"/>
            <w:noWrap/>
            <w:vAlign w:val="center"/>
          </w:tcPr>
          <w:p w14:paraId="6D7C3DDA"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3213</w:t>
            </w:r>
          </w:p>
        </w:tc>
        <w:tc>
          <w:tcPr>
            <w:tcW w:w="2025" w:type="dxa"/>
            <w:tcBorders>
              <w:top w:val="nil"/>
              <w:left w:val="nil"/>
              <w:bottom w:val="single" w:sz="8" w:space="0" w:color="auto"/>
              <w:right w:val="single" w:sz="8" w:space="0" w:color="auto"/>
            </w:tcBorders>
            <w:shd w:val="clear" w:color="auto" w:fill="auto"/>
            <w:vAlign w:val="center"/>
          </w:tcPr>
          <w:p w14:paraId="525DCA22"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2442</w:t>
            </w:r>
          </w:p>
        </w:tc>
        <w:tc>
          <w:tcPr>
            <w:tcW w:w="1710" w:type="dxa"/>
            <w:tcBorders>
              <w:top w:val="nil"/>
              <w:left w:val="nil"/>
              <w:bottom w:val="single" w:sz="8" w:space="0" w:color="auto"/>
              <w:right w:val="single" w:sz="8" w:space="0" w:color="auto"/>
            </w:tcBorders>
            <w:shd w:val="clear" w:color="auto" w:fill="auto"/>
            <w:noWrap/>
            <w:vAlign w:val="center"/>
          </w:tcPr>
          <w:p w14:paraId="73205097" w14:textId="77777777" w:rsidR="00965A5E" w:rsidRPr="00F45472" w:rsidRDefault="0099200D"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Pr>
                <w:rFonts w:ascii="Calibri" w:eastAsia="Times New Roman" w:hAnsi="Calibri" w:cs="Times New Roman"/>
                <w:bCs/>
                <w:lang w:eastAsia="en-CA"/>
              </w:rPr>
              <w:t xml:space="preserve"> 2.3</w:t>
            </w:r>
          </w:p>
        </w:tc>
      </w:tr>
      <w:tr w:rsidR="00965A5E" w:rsidRPr="009E2279" w14:paraId="7C8E4503" w14:textId="77777777" w:rsidTr="00B926C7">
        <w:trPr>
          <w:trHeight w:val="315"/>
        </w:trPr>
        <w:tc>
          <w:tcPr>
            <w:tcW w:w="5480" w:type="dxa"/>
            <w:gridSpan w:val="2"/>
            <w:tcBorders>
              <w:top w:val="nil"/>
              <w:left w:val="single" w:sz="8" w:space="0" w:color="auto"/>
              <w:bottom w:val="single" w:sz="8" w:space="0" w:color="auto"/>
              <w:right w:val="nil"/>
            </w:tcBorders>
            <w:shd w:val="clear" w:color="000000" w:fill="BFBFBF"/>
            <w:noWrap/>
            <w:vAlign w:val="center"/>
            <w:hideMark/>
          </w:tcPr>
          <w:p w14:paraId="34EE4DEE" w14:textId="77777777" w:rsidR="00965A5E" w:rsidRPr="00DA2BCC" w:rsidRDefault="00965A5E" w:rsidP="007F2BC5">
            <w:pPr>
              <w:spacing w:after="0" w:line="240" w:lineRule="auto"/>
              <w:rPr>
                <w:rFonts w:ascii="Calibri" w:eastAsia="Times New Roman" w:hAnsi="Calibri" w:cs="Times New Roman"/>
                <w:b/>
                <w:bCs/>
                <w:lang w:eastAsia="en-CA"/>
              </w:rPr>
            </w:pPr>
            <w:r w:rsidRPr="00DA2BCC">
              <w:rPr>
                <w:rFonts w:ascii="Calibri" w:eastAsia="Times New Roman" w:hAnsi="Calibri" w:cs="Calibri"/>
                <w:b/>
                <w:bCs/>
                <w:lang w:val="en-US" w:eastAsia="en-CA"/>
              </w:rPr>
              <w:t xml:space="preserve">Education </w:t>
            </w:r>
          </w:p>
        </w:tc>
        <w:tc>
          <w:tcPr>
            <w:tcW w:w="2025" w:type="dxa"/>
            <w:tcBorders>
              <w:top w:val="nil"/>
              <w:left w:val="nil"/>
              <w:bottom w:val="single" w:sz="8" w:space="0" w:color="auto"/>
              <w:right w:val="nil"/>
            </w:tcBorders>
            <w:shd w:val="clear" w:color="000000" w:fill="BFBFBF"/>
            <w:vAlign w:val="center"/>
            <w:hideMark/>
          </w:tcPr>
          <w:p w14:paraId="35307968" w14:textId="77777777" w:rsidR="00965A5E" w:rsidRPr="00DA2BCC" w:rsidRDefault="00965A5E" w:rsidP="007F2BC5">
            <w:pPr>
              <w:spacing w:after="0" w:line="240" w:lineRule="auto"/>
              <w:jc w:val="center"/>
              <w:rPr>
                <w:rFonts w:ascii="Calibri" w:eastAsia="Times New Roman" w:hAnsi="Calibri" w:cs="Times New Roman"/>
                <w:lang w:eastAsia="en-CA"/>
              </w:rPr>
            </w:pPr>
            <w:r w:rsidRPr="00DA2BCC">
              <w:rPr>
                <w:rFonts w:ascii="Calibri" w:eastAsia="Times New Roman" w:hAnsi="Calibri" w:cs="Times New Roman"/>
                <w:lang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1FAE4B5F" w14:textId="77777777" w:rsidR="00965A5E" w:rsidRPr="009E2279" w:rsidRDefault="00965A5E" w:rsidP="007F2BC5">
            <w:pPr>
              <w:spacing w:after="0" w:line="240" w:lineRule="auto"/>
              <w:jc w:val="center"/>
              <w:rPr>
                <w:rFonts w:ascii="Calibri" w:eastAsia="Times New Roman" w:hAnsi="Calibri" w:cs="Times New Roman"/>
                <w:lang w:eastAsia="en-CA"/>
              </w:rPr>
            </w:pPr>
            <w:r w:rsidRPr="009E2279">
              <w:rPr>
                <w:rFonts w:ascii="Calibri" w:eastAsia="Times New Roman" w:hAnsi="Calibri" w:cs="Times New Roman"/>
                <w:lang w:eastAsia="en-CA"/>
              </w:rPr>
              <w:t> </w:t>
            </w:r>
          </w:p>
        </w:tc>
      </w:tr>
      <w:tr w:rsidR="00965A5E" w:rsidRPr="009E2279" w14:paraId="582C819C"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78FA8B8F" w14:textId="77777777" w:rsidR="00965A5E" w:rsidRPr="009E2279" w:rsidRDefault="004D2D30" w:rsidP="007F2BC5">
            <w:pPr>
              <w:spacing w:after="0" w:line="240" w:lineRule="auto"/>
              <w:rPr>
                <w:rFonts w:ascii="Calibri" w:eastAsia="Times New Roman" w:hAnsi="Calibri" w:cs="Times New Roman"/>
                <w:lang w:eastAsia="en-CA"/>
              </w:rPr>
            </w:pPr>
            <w:r>
              <w:rPr>
                <w:rFonts w:ascii="Calibri" w:eastAsia="Times New Roman" w:hAnsi="Calibri" w:cs="Times New Roman"/>
                <w:lang w:val="en-US" w:eastAsia="en-CA"/>
              </w:rPr>
              <w:t>High school</w:t>
            </w:r>
            <w:r w:rsidR="005612A5">
              <w:rPr>
                <w:rFonts w:ascii="Calibri" w:eastAsia="Times New Roman" w:hAnsi="Calibri" w:cs="Times New Roman"/>
                <w:lang w:val="en-US" w:eastAsia="en-CA"/>
              </w:rPr>
              <w:t xml:space="preserve"> or less</w:t>
            </w:r>
          </w:p>
        </w:tc>
        <w:tc>
          <w:tcPr>
            <w:tcW w:w="1980" w:type="dxa"/>
            <w:tcBorders>
              <w:top w:val="nil"/>
              <w:left w:val="nil"/>
              <w:bottom w:val="single" w:sz="8" w:space="0" w:color="auto"/>
              <w:right w:val="single" w:sz="8" w:space="0" w:color="auto"/>
            </w:tcBorders>
            <w:shd w:val="clear" w:color="auto" w:fill="auto"/>
            <w:noWrap/>
            <w:vAlign w:val="center"/>
          </w:tcPr>
          <w:p w14:paraId="3EC8D660"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1900</w:t>
            </w:r>
          </w:p>
        </w:tc>
        <w:tc>
          <w:tcPr>
            <w:tcW w:w="2025" w:type="dxa"/>
            <w:tcBorders>
              <w:top w:val="nil"/>
              <w:left w:val="nil"/>
              <w:bottom w:val="single" w:sz="8" w:space="0" w:color="auto"/>
              <w:right w:val="single" w:sz="8" w:space="0" w:color="auto"/>
            </w:tcBorders>
            <w:shd w:val="clear" w:color="auto" w:fill="auto"/>
            <w:vAlign w:val="center"/>
          </w:tcPr>
          <w:p w14:paraId="39D4EA3B"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1835</w:t>
            </w:r>
          </w:p>
        </w:tc>
        <w:tc>
          <w:tcPr>
            <w:tcW w:w="1710" w:type="dxa"/>
            <w:tcBorders>
              <w:top w:val="nil"/>
              <w:left w:val="nil"/>
              <w:bottom w:val="single" w:sz="8" w:space="0" w:color="auto"/>
              <w:right w:val="single" w:sz="8" w:space="0" w:color="auto"/>
            </w:tcBorders>
            <w:shd w:val="clear" w:color="auto" w:fill="auto"/>
            <w:noWrap/>
            <w:vAlign w:val="center"/>
          </w:tcPr>
          <w:p w14:paraId="382AAC9B"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2.6</w:t>
            </w:r>
          </w:p>
        </w:tc>
      </w:tr>
      <w:tr w:rsidR="00965A5E" w:rsidRPr="009E2279" w14:paraId="7ACE9C68"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3E752C91" w14:textId="77777777" w:rsidR="00965A5E" w:rsidRPr="009E2279" w:rsidRDefault="005612A5" w:rsidP="007F2BC5">
            <w:pPr>
              <w:spacing w:after="0" w:line="240" w:lineRule="auto"/>
              <w:rPr>
                <w:rFonts w:ascii="Calibri" w:eastAsia="Times New Roman" w:hAnsi="Calibri" w:cs="Times New Roman"/>
                <w:lang w:eastAsia="en-CA"/>
              </w:rPr>
            </w:pPr>
            <w:r>
              <w:rPr>
                <w:rFonts w:ascii="Calibri" w:eastAsia="Times New Roman" w:hAnsi="Calibri" w:cs="Times New Roman"/>
                <w:lang w:val="en-US" w:eastAsia="en-CA"/>
              </w:rPr>
              <w:t>Trade school or college</w:t>
            </w:r>
          </w:p>
        </w:tc>
        <w:tc>
          <w:tcPr>
            <w:tcW w:w="1980" w:type="dxa"/>
            <w:tcBorders>
              <w:top w:val="nil"/>
              <w:left w:val="nil"/>
              <w:bottom w:val="single" w:sz="8" w:space="0" w:color="auto"/>
              <w:right w:val="single" w:sz="8" w:space="0" w:color="auto"/>
            </w:tcBorders>
            <w:shd w:val="clear" w:color="auto" w:fill="auto"/>
            <w:noWrap/>
            <w:vAlign w:val="center"/>
          </w:tcPr>
          <w:p w14:paraId="303B89EC"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2470</w:t>
            </w:r>
          </w:p>
        </w:tc>
        <w:tc>
          <w:tcPr>
            <w:tcW w:w="2025" w:type="dxa"/>
            <w:tcBorders>
              <w:top w:val="nil"/>
              <w:left w:val="nil"/>
              <w:bottom w:val="single" w:sz="8" w:space="0" w:color="auto"/>
              <w:right w:val="single" w:sz="8" w:space="0" w:color="auto"/>
            </w:tcBorders>
            <w:shd w:val="clear" w:color="auto" w:fill="auto"/>
            <w:vAlign w:val="center"/>
          </w:tcPr>
          <w:p w14:paraId="7726F501"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2427</w:t>
            </w:r>
          </w:p>
        </w:tc>
        <w:tc>
          <w:tcPr>
            <w:tcW w:w="1710" w:type="dxa"/>
            <w:tcBorders>
              <w:top w:val="nil"/>
              <w:left w:val="nil"/>
              <w:bottom w:val="single" w:sz="8" w:space="0" w:color="auto"/>
              <w:right w:val="single" w:sz="8" w:space="0" w:color="auto"/>
            </w:tcBorders>
            <w:shd w:val="clear" w:color="auto" w:fill="auto"/>
            <w:noWrap/>
            <w:vAlign w:val="center"/>
          </w:tcPr>
          <w:p w14:paraId="2C921223"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2.3</w:t>
            </w:r>
          </w:p>
        </w:tc>
      </w:tr>
      <w:tr w:rsidR="004D2D30" w:rsidRPr="009E2279" w14:paraId="27CB4C24"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tcPr>
          <w:p w14:paraId="63533DDC" w14:textId="77777777" w:rsidR="004D2D30" w:rsidRDefault="004D2D30" w:rsidP="007F2BC5">
            <w:pPr>
              <w:spacing w:after="0" w:line="240" w:lineRule="auto"/>
              <w:rPr>
                <w:rFonts w:ascii="Calibri" w:eastAsia="Times New Roman" w:hAnsi="Calibri" w:cs="Times New Roman"/>
                <w:lang w:val="en-US" w:eastAsia="en-CA"/>
              </w:rPr>
            </w:pPr>
            <w:r>
              <w:rPr>
                <w:rFonts w:ascii="Calibri" w:eastAsia="Times New Roman" w:hAnsi="Calibri" w:cs="Times New Roman"/>
                <w:lang w:val="en-US" w:eastAsia="en-CA"/>
              </w:rPr>
              <w:t>University</w:t>
            </w:r>
          </w:p>
        </w:tc>
        <w:tc>
          <w:tcPr>
            <w:tcW w:w="1980" w:type="dxa"/>
            <w:tcBorders>
              <w:top w:val="nil"/>
              <w:left w:val="nil"/>
              <w:bottom w:val="single" w:sz="8" w:space="0" w:color="auto"/>
              <w:right w:val="single" w:sz="8" w:space="0" w:color="auto"/>
            </w:tcBorders>
            <w:shd w:val="clear" w:color="auto" w:fill="auto"/>
            <w:noWrap/>
            <w:vAlign w:val="center"/>
          </w:tcPr>
          <w:p w14:paraId="0B791956" w14:textId="77777777" w:rsidR="004D2D30"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2583</w:t>
            </w:r>
          </w:p>
        </w:tc>
        <w:tc>
          <w:tcPr>
            <w:tcW w:w="2025" w:type="dxa"/>
            <w:tcBorders>
              <w:top w:val="nil"/>
              <w:left w:val="nil"/>
              <w:bottom w:val="single" w:sz="8" w:space="0" w:color="auto"/>
              <w:right w:val="single" w:sz="8" w:space="0" w:color="auto"/>
            </w:tcBorders>
            <w:shd w:val="clear" w:color="auto" w:fill="auto"/>
            <w:vAlign w:val="center"/>
          </w:tcPr>
          <w:p w14:paraId="3FCDA7BF" w14:textId="77777777" w:rsidR="004D2D30"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2695</w:t>
            </w:r>
          </w:p>
        </w:tc>
        <w:tc>
          <w:tcPr>
            <w:tcW w:w="1710" w:type="dxa"/>
            <w:tcBorders>
              <w:top w:val="nil"/>
              <w:left w:val="nil"/>
              <w:bottom w:val="single" w:sz="8" w:space="0" w:color="auto"/>
              <w:right w:val="single" w:sz="8" w:space="0" w:color="auto"/>
            </w:tcBorders>
            <w:shd w:val="clear" w:color="auto" w:fill="auto"/>
            <w:noWrap/>
            <w:vAlign w:val="center"/>
          </w:tcPr>
          <w:p w14:paraId="4FA92A5F" w14:textId="77777777" w:rsidR="004D2D30"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2.2</w:t>
            </w:r>
          </w:p>
        </w:tc>
      </w:tr>
      <w:tr w:rsidR="00965A5E" w:rsidRPr="009E2279" w14:paraId="09A649C1" w14:textId="77777777" w:rsidTr="00B926C7">
        <w:trPr>
          <w:trHeight w:val="315"/>
        </w:trPr>
        <w:tc>
          <w:tcPr>
            <w:tcW w:w="3500" w:type="dxa"/>
            <w:tcBorders>
              <w:top w:val="nil"/>
              <w:left w:val="single" w:sz="8" w:space="0" w:color="auto"/>
              <w:bottom w:val="single" w:sz="8" w:space="0" w:color="auto"/>
              <w:right w:val="nil"/>
            </w:tcBorders>
            <w:shd w:val="clear" w:color="000000" w:fill="BFBFBF"/>
            <w:noWrap/>
            <w:vAlign w:val="center"/>
            <w:hideMark/>
          </w:tcPr>
          <w:p w14:paraId="07036FDD" w14:textId="77777777" w:rsidR="00965A5E" w:rsidRPr="009E2279" w:rsidRDefault="00965A5E" w:rsidP="007F2BC5">
            <w:pPr>
              <w:spacing w:after="0" w:line="240" w:lineRule="auto"/>
              <w:rPr>
                <w:rFonts w:ascii="Calibri" w:eastAsia="Times New Roman" w:hAnsi="Calibri" w:cs="Times New Roman"/>
                <w:b/>
                <w:bCs/>
                <w:lang w:eastAsia="en-CA"/>
              </w:rPr>
            </w:pPr>
            <w:r w:rsidRPr="009E2279">
              <w:rPr>
                <w:rFonts w:ascii="Calibri" w:eastAsia="Times New Roman" w:hAnsi="Calibri" w:cs="Calibri"/>
                <w:b/>
                <w:bCs/>
                <w:lang w:val="en-US" w:eastAsia="en-CA"/>
              </w:rPr>
              <w:t xml:space="preserve">Income </w:t>
            </w:r>
          </w:p>
        </w:tc>
        <w:tc>
          <w:tcPr>
            <w:tcW w:w="1980" w:type="dxa"/>
            <w:tcBorders>
              <w:top w:val="nil"/>
              <w:left w:val="nil"/>
              <w:bottom w:val="single" w:sz="8" w:space="0" w:color="auto"/>
              <w:right w:val="nil"/>
            </w:tcBorders>
            <w:shd w:val="clear" w:color="000000" w:fill="BFBFBF"/>
            <w:noWrap/>
            <w:vAlign w:val="center"/>
            <w:hideMark/>
          </w:tcPr>
          <w:p w14:paraId="29E71853" w14:textId="77777777" w:rsidR="00965A5E" w:rsidRPr="00DA2BCC" w:rsidRDefault="00965A5E" w:rsidP="007F2BC5">
            <w:pPr>
              <w:spacing w:after="0" w:line="240" w:lineRule="auto"/>
              <w:jc w:val="center"/>
              <w:rPr>
                <w:rFonts w:ascii="Calibri" w:eastAsia="Times New Roman" w:hAnsi="Calibri" w:cs="Times New Roman"/>
                <w:lang w:eastAsia="en-CA"/>
              </w:rPr>
            </w:pPr>
            <w:r w:rsidRPr="00DA2BCC">
              <w:rPr>
                <w:rFonts w:ascii="Calibri" w:eastAsia="Times New Roman" w:hAnsi="Calibri" w:cs="Times New Roman"/>
                <w:lang w:eastAsia="en-CA"/>
              </w:rPr>
              <w:t> </w:t>
            </w:r>
          </w:p>
        </w:tc>
        <w:tc>
          <w:tcPr>
            <w:tcW w:w="2025" w:type="dxa"/>
            <w:tcBorders>
              <w:top w:val="nil"/>
              <w:left w:val="nil"/>
              <w:bottom w:val="single" w:sz="8" w:space="0" w:color="auto"/>
              <w:right w:val="nil"/>
            </w:tcBorders>
            <w:shd w:val="clear" w:color="000000" w:fill="BFBFBF"/>
            <w:vAlign w:val="center"/>
            <w:hideMark/>
          </w:tcPr>
          <w:p w14:paraId="219CF3FB" w14:textId="77777777" w:rsidR="00965A5E" w:rsidRPr="00DA2BCC" w:rsidRDefault="00965A5E" w:rsidP="007F2BC5">
            <w:pPr>
              <w:spacing w:after="0" w:line="240" w:lineRule="auto"/>
              <w:jc w:val="center"/>
              <w:rPr>
                <w:rFonts w:ascii="Calibri" w:eastAsia="Times New Roman" w:hAnsi="Calibri" w:cs="Times New Roman"/>
                <w:lang w:eastAsia="en-CA"/>
              </w:rPr>
            </w:pPr>
            <w:r w:rsidRPr="00DA2BCC">
              <w:rPr>
                <w:rFonts w:ascii="Calibri" w:eastAsia="Times New Roman" w:hAnsi="Calibri" w:cs="Times New Roman"/>
                <w:lang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1D48B722" w14:textId="77777777" w:rsidR="00965A5E" w:rsidRPr="009E2279" w:rsidRDefault="00965A5E" w:rsidP="007F2BC5">
            <w:pPr>
              <w:spacing w:after="0" w:line="240" w:lineRule="auto"/>
              <w:jc w:val="center"/>
              <w:rPr>
                <w:rFonts w:ascii="Calibri" w:eastAsia="Times New Roman" w:hAnsi="Calibri" w:cs="Times New Roman"/>
                <w:lang w:eastAsia="en-CA"/>
              </w:rPr>
            </w:pPr>
            <w:r w:rsidRPr="009E2279">
              <w:rPr>
                <w:rFonts w:ascii="Calibri" w:eastAsia="Times New Roman" w:hAnsi="Calibri" w:cs="Times New Roman"/>
                <w:lang w:eastAsia="en-CA"/>
              </w:rPr>
              <w:t> </w:t>
            </w:r>
          </w:p>
        </w:tc>
      </w:tr>
      <w:tr w:rsidR="00965A5E" w:rsidRPr="009E2279" w14:paraId="67FE487D"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4B681FA5"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Under $40K</w:t>
            </w:r>
          </w:p>
        </w:tc>
        <w:tc>
          <w:tcPr>
            <w:tcW w:w="1980" w:type="dxa"/>
            <w:tcBorders>
              <w:top w:val="nil"/>
              <w:left w:val="nil"/>
              <w:bottom w:val="single" w:sz="8" w:space="0" w:color="auto"/>
              <w:right w:val="single" w:sz="8" w:space="0" w:color="auto"/>
            </w:tcBorders>
            <w:shd w:val="clear" w:color="auto" w:fill="auto"/>
            <w:noWrap/>
            <w:vAlign w:val="center"/>
          </w:tcPr>
          <w:p w14:paraId="7492CF0F"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1636</w:t>
            </w:r>
          </w:p>
        </w:tc>
        <w:tc>
          <w:tcPr>
            <w:tcW w:w="2025" w:type="dxa"/>
            <w:tcBorders>
              <w:top w:val="nil"/>
              <w:left w:val="nil"/>
              <w:bottom w:val="single" w:sz="8" w:space="0" w:color="auto"/>
              <w:right w:val="single" w:sz="8" w:space="0" w:color="auto"/>
            </w:tcBorders>
            <w:shd w:val="clear" w:color="auto" w:fill="auto"/>
            <w:vAlign w:val="center"/>
          </w:tcPr>
          <w:p w14:paraId="3F1E75A6"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1640</w:t>
            </w:r>
          </w:p>
        </w:tc>
        <w:tc>
          <w:tcPr>
            <w:tcW w:w="1710" w:type="dxa"/>
            <w:tcBorders>
              <w:top w:val="nil"/>
              <w:left w:val="nil"/>
              <w:bottom w:val="single" w:sz="8" w:space="0" w:color="auto"/>
              <w:right w:val="single" w:sz="8" w:space="0" w:color="auto"/>
            </w:tcBorders>
            <w:shd w:val="clear" w:color="auto" w:fill="auto"/>
            <w:noWrap/>
            <w:vAlign w:val="center"/>
          </w:tcPr>
          <w:p w14:paraId="0E943D3F"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2.8</w:t>
            </w:r>
          </w:p>
        </w:tc>
      </w:tr>
      <w:tr w:rsidR="00965A5E" w:rsidRPr="009E2279" w14:paraId="34D8E32F"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212FE2DE" w14:textId="71125B12" w:rsidR="00965A5E" w:rsidRPr="009E2279" w:rsidRDefault="00965A5E" w:rsidP="005612A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$40K to under $</w:t>
            </w:r>
            <w:r w:rsidR="00DE1887">
              <w:rPr>
                <w:rFonts w:ascii="Calibri" w:eastAsia="Times New Roman" w:hAnsi="Calibri" w:cs="Times New Roman"/>
                <w:lang w:eastAsia="en-CA"/>
              </w:rPr>
              <w:t>6</w:t>
            </w:r>
            <w:r w:rsidRPr="009E2279">
              <w:rPr>
                <w:rFonts w:ascii="Calibri" w:eastAsia="Times New Roman" w:hAnsi="Calibri" w:cs="Times New Roman"/>
                <w:lang w:eastAsia="en-CA"/>
              </w:rPr>
              <w:t>0K</w:t>
            </w:r>
          </w:p>
        </w:tc>
        <w:tc>
          <w:tcPr>
            <w:tcW w:w="1980" w:type="dxa"/>
            <w:tcBorders>
              <w:top w:val="nil"/>
              <w:left w:val="nil"/>
              <w:bottom w:val="single" w:sz="8" w:space="0" w:color="auto"/>
              <w:right w:val="single" w:sz="8" w:space="0" w:color="auto"/>
            </w:tcBorders>
            <w:shd w:val="clear" w:color="auto" w:fill="auto"/>
            <w:noWrap/>
            <w:vAlign w:val="center"/>
          </w:tcPr>
          <w:p w14:paraId="451F1100" w14:textId="0B5D15D5" w:rsidR="00965A5E" w:rsidRPr="00DA2BCC" w:rsidRDefault="00DE1887"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1101</w:t>
            </w:r>
          </w:p>
        </w:tc>
        <w:tc>
          <w:tcPr>
            <w:tcW w:w="2025" w:type="dxa"/>
            <w:tcBorders>
              <w:top w:val="nil"/>
              <w:left w:val="nil"/>
              <w:bottom w:val="single" w:sz="8" w:space="0" w:color="auto"/>
              <w:right w:val="single" w:sz="8" w:space="0" w:color="auto"/>
            </w:tcBorders>
            <w:shd w:val="clear" w:color="auto" w:fill="auto"/>
            <w:vAlign w:val="center"/>
          </w:tcPr>
          <w:p w14:paraId="53DC093C" w14:textId="5AD4EBB0" w:rsidR="00965A5E" w:rsidRPr="00DA2BCC" w:rsidRDefault="00DE1887"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1061</w:t>
            </w:r>
          </w:p>
        </w:tc>
        <w:tc>
          <w:tcPr>
            <w:tcW w:w="1710" w:type="dxa"/>
            <w:tcBorders>
              <w:top w:val="nil"/>
              <w:left w:val="nil"/>
              <w:bottom w:val="single" w:sz="8" w:space="0" w:color="auto"/>
              <w:right w:val="single" w:sz="8" w:space="0" w:color="auto"/>
            </w:tcBorders>
            <w:shd w:val="clear" w:color="auto" w:fill="auto"/>
            <w:noWrap/>
            <w:vAlign w:val="center"/>
          </w:tcPr>
          <w:p w14:paraId="3B5B33A4" w14:textId="0B5CAFB3" w:rsidR="00965A5E" w:rsidRPr="00F45472" w:rsidRDefault="00D30CBE" w:rsidP="00DE1887">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w:t>
            </w:r>
            <w:r w:rsidR="00DE1887">
              <w:rPr>
                <w:rFonts w:ascii="Calibri" w:eastAsia="Times New Roman" w:hAnsi="Calibri" w:cs="Times New Roman"/>
                <w:bCs/>
                <w:lang w:eastAsia="en-CA"/>
              </w:rPr>
              <w:t>3.4</w:t>
            </w:r>
          </w:p>
        </w:tc>
      </w:tr>
      <w:tr w:rsidR="00DE1887" w:rsidRPr="009E2279" w14:paraId="6FB5E13C"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tcPr>
          <w:p w14:paraId="53C4EFAC" w14:textId="62B56308" w:rsidR="00DE1887" w:rsidRPr="009E2279" w:rsidRDefault="00DE1887" w:rsidP="005612A5">
            <w:pPr>
              <w:spacing w:after="0" w:line="240" w:lineRule="auto"/>
              <w:rPr>
                <w:rFonts w:ascii="Calibri" w:eastAsia="Times New Roman" w:hAnsi="Calibri" w:cs="Times New Roman"/>
                <w:lang w:eastAsia="en-CA"/>
              </w:rPr>
            </w:pPr>
            <w:r>
              <w:rPr>
                <w:rFonts w:ascii="Calibri" w:eastAsia="Times New Roman" w:hAnsi="Calibri" w:cs="Times New Roman"/>
                <w:lang w:eastAsia="en-CA"/>
              </w:rPr>
              <w:t>$60K to under $100K</w:t>
            </w:r>
          </w:p>
        </w:tc>
        <w:tc>
          <w:tcPr>
            <w:tcW w:w="1980" w:type="dxa"/>
            <w:tcBorders>
              <w:top w:val="nil"/>
              <w:left w:val="nil"/>
              <w:bottom w:val="single" w:sz="8" w:space="0" w:color="auto"/>
              <w:right w:val="single" w:sz="8" w:space="0" w:color="auto"/>
            </w:tcBorders>
            <w:shd w:val="clear" w:color="auto" w:fill="auto"/>
            <w:noWrap/>
            <w:vAlign w:val="center"/>
          </w:tcPr>
          <w:p w14:paraId="452B83F5" w14:textId="7FAC1C52" w:rsidR="00DE1887" w:rsidRDefault="00DE1887"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1780</w:t>
            </w:r>
          </w:p>
        </w:tc>
        <w:tc>
          <w:tcPr>
            <w:tcW w:w="2025" w:type="dxa"/>
            <w:tcBorders>
              <w:top w:val="nil"/>
              <w:left w:val="nil"/>
              <w:bottom w:val="single" w:sz="8" w:space="0" w:color="auto"/>
              <w:right w:val="single" w:sz="8" w:space="0" w:color="auto"/>
            </w:tcBorders>
            <w:shd w:val="clear" w:color="auto" w:fill="auto"/>
            <w:vAlign w:val="center"/>
          </w:tcPr>
          <w:p w14:paraId="31722C1D" w14:textId="5C190782" w:rsidR="00DE1887" w:rsidRDefault="00DE1887"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1812</w:t>
            </w:r>
          </w:p>
        </w:tc>
        <w:tc>
          <w:tcPr>
            <w:tcW w:w="1710" w:type="dxa"/>
            <w:tcBorders>
              <w:top w:val="nil"/>
              <w:left w:val="nil"/>
              <w:bottom w:val="single" w:sz="8" w:space="0" w:color="auto"/>
              <w:right w:val="single" w:sz="8" w:space="0" w:color="auto"/>
            </w:tcBorders>
            <w:shd w:val="clear" w:color="auto" w:fill="auto"/>
            <w:noWrap/>
            <w:vAlign w:val="center"/>
          </w:tcPr>
          <w:p w14:paraId="041333C6" w14:textId="576700D0" w:rsidR="00DE1887" w:rsidRPr="00D30CBE" w:rsidRDefault="00DE1887" w:rsidP="007F2BC5">
            <w:pPr>
              <w:spacing w:after="0" w:line="240" w:lineRule="auto"/>
              <w:jc w:val="center"/>
              <w:rPr>
                <w:rFonts w:ascii="Calibri" w:eastAsia="Times New Roman" w:hAnsi="Calibri" w:cs="Times New Roman"/>
                <w:bCs/>
                <w:lang w:eastAsia="en-CA"/>
              </w:rPr>
            </w:pPr>
            <w:r w:rsidRPr="00D30CBE">
              <w:rPr>
                <w:rFonts w:ascii="Calibri" w:eastAsia="Times New Roman" w:hAnsi="Calibri" w:cs="Times New Roman"/>
                <w:bCs/>
                <w:lang w:eastAsia="en-CA"/>
              </w:rPr>
              <w:t>±</w:t>
            </w:r>
            <w:r>
              <w:rPr>
                <w:rFonts w:ascii="Calibri" w:eastAsia="Times New Roman" w:hAnsi="Calibri" w:cs="Times New Roman"/>
                <w:bCs/>
                <w:lang w:eastAsia="en-CA"/>
              </w:rPr>
              <w:t xml:space="preserve"> 2.6</w:t>
            </w:r>
          </w:p>
        </w:tc>
      </w:tr>
      <w:tr w:rsidR="00965A5E" w:rsidRPr="009E2279" w14:paraId="4BD51D79"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7F905C49"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$100K or more</w:t>
            </w:r>
          </w:p>
        </w:tc>
        <w:tc>
          <w:tcPr>
            <w:tcW w:w="1980" w:type="dxa"/>
            <w:tcBorders>
              <w:top w:val="nil"/>
              <w:left w:val="nil"/>
              <w:bottom w:val="single" w:sz="8" w:space="0" w:color="auto"/>
              <w:right w:val="single" w:sz="8" w:space="0" w:color="auto"/>
            </w:tcBorders>
            <w:shd w:val="clear" w:color="auto" w:fill="auto"/>
            <w:noWrap/>
            <w:vAlign w:val="center"/>
          </w:tcPr>
          <w:p w14:paraId="60315108"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1881</w:t>
            </w:r>
          </w:p>
        </w:tc>
        <w:tc>
          <w:tcPr>
            <w:tcW w:w="2025" w:type="dxa"/>
            <w:tcBorders>
              <w:top w:val="nil"/>
              <w:left w:val="nil"/>
              <w:bottom w:val="single" w:sz="8" w:space="0" w:color="auto"/>
              <w:right w:val="single" w:sz="8" w:space="0" w:color="auto"/>
            </w:tcBorders>
            <w:shd w:val="clear" w:color="auto" w:fill="auto"/>
            <w:vAlign w:val="center"/>
          </w:tcPr>
          <w:p w14:paraId="5EFE8B21"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1924</w:t>
            </w:r>
          </w:p>
        </w:tc>
        <w:tc>
          <w:tcPr>
            <w:tcW w:w="1710" w:type="dxa"/>
            <w:tcBorders>
              <w:top w:val="nil"/>
              <w:left w:val="nil"/>
              <w:bottom w:val="single" w:sz="8" w:space="0" w:color="auto"/>
              <w:right w:val="single" w:sz="8" w:space="0" w:color="auto"/>
            </w:tcBorders>
            <w:shd w:val="clear" w:color="auto" w:fill="auto"/>
            <w:noWrap/>
            <w:vAlign w:val="center"/>
          </w:tcPr>
          <w:p w14:paraId="662C480E"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2.5</w:t>
            </w:r>
          </w:p>
        </w:tc>
      </w:tr>
    </w:tbl>
    <w:p w14:paraId="6B65BEA4" w14:textId="7FC045C0" w:rsidR="00965A5E" w:rsidRPr="005737EF" w:rsidRDefault="005737EF" w:rsidP="005737EF">
      <w:pPr>
        <w:rPr>
          <w:sz w:val="20"/>
          <w:szCs w:val="20"/>
          <w:lang w:val="en-US"/>
        </w:rPr>
      </w:pPr>
      <w:r>
        <w:rPr>
          <w:sz w:val="20"/>
          <w:szCs w:val="20"/>
          <w:lang w:val="en-US"/>
        </w:rPr>
        <w:t xml:space="preserve">  </w:t>
      </w:r>
      <w:r w:rsidRPr="005737EF">
        <w:rPr>
          <w:sz w:val="20"/>
          <w:szCs w:val="20"/>
          <w:lang w:val="en-US"/>
        </w:rPr>
        <w:t xml:space="preserve">* Totals may not add up to 100% due to </w:t>
      </w:r>
      <w:r>
        <w:rPr>
          <w:sz w:val="20"/>
          <w:szCs w:val="20"/>
          <w:lang w:val="en-US"/>
        </w:rPr>
        <w:t>some respondents’ refusal to provide socioeconomic information</w:t>
      </w:r>
      <w:r w:rsidRPr="005737EF">
        <w:rPr>
          <w:sz w:val="20"/>
          <w:szCs w:val="20"/>
          <w:lang w:val="en-US"/>
        </w:rPr>
        <w:t xml:space="preserve">. </w:t>
      </w:r>
    </w:p>
    <w:p w14:paraId="3B04FADB" w14:textId="22EE42D1" w:rsidR="005737EF" w:rsidRDefault="00B926C7" w:rsidP="00965A5E">
      <w:pPr>
        <w:rPr>
          <w:sz w:val="24"/>
          <w:szCs w:val="24"/>
          <w:lang w:val="en-US"/>
        </w:rPr>
      </w:pPr>
      <w:r>
        <w:rPr>
          <w:sz w:val="24"/>
          <w:szCs w:val="24"/>
          <w:lang w:val="en-US"/>
        </w:rPr>
        <w:t>Statistics presented in the table above show minimal differences between the final unweighted and weighted samples. While the impact of the weights was more important for the younger and older age groups, it remains well within acceptable ranges for a survey of the general population.</w:t>
      </w:r>
    </w:p>
    <w:p w14:paraId="29860AB8" w14:textId="50518984" w:rsidR="00B926C7" w:rsidRDefault="00B926C7" w:rsidP="00965A5E">
      <w:pPr>
        <w:rPr>
          <w:sz w:val="24"/>
          <w:szCs w:val="24"/>
          <w:lang w:val="en-US"/>
        </w:rPr>
      </w:pPr>
    </w:p>
    <w:p w14:paraId="13613DE9" w14:textId="09C2C26F" w:rsidR="00B926C7" w:rsidRPr="001179E7" w:rsidRDefault="00B926C7" w:rsidP="00B139E8">
      <w:pPr>
        <w:rPr>
          <w:b/>
          <w:color w:val="007681" w:themeColor="accent6"/>
          <w:lang w:val="en-US"/>
        </w:rPr>
      </w:pPr>
      <w:r w:rsidRPr="001179E7">
        <w:rPr>
          <w:b/>
          <w:color w:val="007681" w:themeColor="accent6"/>
          <w:lang w:val="en-US"/>
        </w:rPr>
        <w:t>Call Dispositions</w:t>
      </w:r>
    </w:p>
    <w:p w14:paraId="394F7D3C" w14:textId="3DA9ED64" w:rsidR="00965A5E" w:rsidRPr="00965A5E" w:rsidRDefault="00965A5E" w:rsidP="00965A5E">
      <w:pPr>
        <w:rPr>
          <w:sz w:val="24"/>
          <w:szCs w:val="24"/>
          <w:lang w:val="en-US"/>
        </w:rPr>
      </w:pPr>
      <w:r w:rsidRPr="00965A5E">
        <w:rPr>
          <w:sz w:val="24"/>
          <w:szCs w:val="24"/>
          <w:lang w:val="en-US"/>
        </w:rPr>
        <w:t xml:space="preserve">The following table provides the call dispositions and response rate calculation, as per the MRIA’s empirical method of calculating response rates for telephone surveys. </w:t>
      </w:r>
    </w:p>
    <w:tbl>
      <w:tblPr>
        <w:tblW w:w="9180" w:type="dxa"/>
        <w:tblLayout w:type="fixed"/>
        <w:tblLook w:val="00A0" w:firstRow="1" w:lastRow="0" w:firstColumn="1" w:lastColumn="0" w:noHBand="0" w:noVBand="0"/>
      </w:tblPr>
      <w:tblGrid>
        <w:gridCol w:w="4713"/>
        <w:gridCol w:w="1440"/>
        <w:gridCol w:w="1440"/>
        <w:gridCol w:w="1587"/>
      </w:tblGrid>
      <w:tr w:rsidR="00965A5E" w:rsidRPr="00CE23E2" w14:paraId="7BFC4E8B" w14:textId="77777777" w:rsidTr="00B926C7">
        <w:trPr>
          <w:trHeight w:val="537"/>
        </w:trPr>
        <w:tc>
          <w:tcPr>
            <w:tcW w:w="4713" w:type="dxa"/>
            <w:tcBorders>
              <w:top w:val="single" w:sz="8" w:space="0" w:color="auto"/>
              <w:left w:val="single" w:sz="8" w:space="0" w:color="auto"/>
              <w:bottom w:val="single" w:sz="8" w:space="0" w:color="auto"/>
              <w:right w:val="nil"/>
            </w:tcBorders>
            <w:shd w:val="clear" w:color="000000" w:fill="002060"/>
            <w:noWrap/>
            <w:vAlign w:val="center"/>
          </w:tcPr>
          <w:p w14:paraId="398430C0" w14:textId="77777777" w:rsidR="00965A5E" w:rsidRPr="00CE23E2" w:rsidRDefault="00965A5E" w:rsidP="007F2BC5">
            <w:pPr>
              <w:spacing w:after="0" w:line="240" w:lineRule="auto"/>
              <w:rPr>
                <w:rFonts w:eastAsia="Times New Roman"/>
                <w:b/>
                <w:bCs/>
                <w:color w:val="FFFFFF"/>
                <w:lang w:val="en-US"/>
              </w:rPr>
            </w:pPr>
            <w:r w:rsidRPr="00CE23E2">
              <w:rPr>
                <w:rFonts w:eastAsia="Times New Roman"/>
                <w:b/>
                <w:bCs/>
                <w:color w:val="FFFFFF"/>
                <w:lang w:val="en-US"/>
              </w:rPr>
              <w:t>Empirical Calculation for Data Collection</w:t>
            </w:r>
          </w:p>
        </w:tc>
        <w:tc>
          <w:tcPr>
            <w:tcW w:w="1440" w:type="dxa"/>
            <w:tcBorders>
              <w:top w:val="single" w:sz="8" w:space="0" w:color="auto"/>
              <w:left w:val="nil"/>
              <w:bottom w:val="single" w:sz="8" w:space="0" w:color="auto"/>
              <w:right w:val="nil"/>
            </w:tcBorders>
            <w:shd w:val="clear" w:color="000000" w:fill="002060"/>
            <w:noWrap/>
            <w:vAlign w:val="center"/>
          </w:tcPr>
          <w:p w14:paraId="1F4F1A4E" w14:textId="77777777" w:rsidR="00965A5E" w:rsidRPr="00CE23E2" w:rsidRDefault="00965A5E" w:rsidP="00401C37">
            <w:pPr>
              <w:spacing w:after="0" w:line="240" w:lineRule="auto"/>
              <w:jc w:val="center"/>
              <w:rPr>
                <w:rFonts w:eastAsia="Times New Roman"/>
                <w:b/>
                <w:bCs/>
                <w:color w:val="FFFFFF"/>
                <w:lang w:val="en-US"/>
              </w:rPr>
            </w:pPr>
            <w:r w:rsidRPr="00CE23E2">
              <w:rPr>
                <w:rFonts w:eastAsia="Times New Roman"/>
                <w:b/>
                <w:bCs/>
                <w:color w:val="FFFFFF"/>
                <w:lang w:val="en-US"/>
              </w:rPr>
              <w:t>Landline</w:t>
            </w:r>
          </w:p>
        </w:tc>
        <w:tc>
          <w:tcPr>
            <w:tcW w:w="1440" w:type="dxa"/>
            <w:tcBorders>
              <w:top w:val="single" w:sz="8" w:space="0" w:color="auto"/>
              <w:left w:val="nil"/>
              <w:bottom w:val="single" w:sz="8" w:space="0" w:color="auto"/>
              <w:right w:val="nil"/>
            </w:tcBorders>
            <w:shd w:val="clear" w:color="000000" w:fill="002060"/>
            <w:noWrap/>
            <w:vAlign w:val="center"/>
          </w:tcPr>
          <w:p w14:paraId="38B0F309" w14:textId="77777777" w:rsidR="00965A5E" w:rsidRPr="00CE23E2" w:rsidRDefault="00965A5E" w:rsidP="00401C37">
            <w:pPr>
              <w:spacing w:after="0" w:line="240" w:lineRule="auto"/>
              <w:jc w:val="center"/>
              <w:rPr>
                <w:rFonts w:eastAsia="Times New Roman"/>
                <w:b/>
                <w:bCs/>
                <w:color w:val="FFFFFF"/>
                <w:lang w:val="en-US"/>
              </w:rPr>
            </w:pPr>
            <w:r w:rsidRPr="00CE23E2">
              <w:rPr>
                <w:rFonts w:eastAsia="Times New Roman"/>
                <w:b/>
                <w:bCs/>
                <w:color w:val="FFFFFF"/>
                <w:lang w:val="en-US"/>
              </w:rPr>
              <w:t>Cellphone</w:t>
            </w:r>
          </w:p>
        </w:tc>
        <w:tc>
          <w:tcPr>
            <w:tcW w:w="1587" w:type="dxa"/>
            <w:tcBorders>
              <w:top w:val="single" w:sz="8" w:space="0" w:color="auto"/>
              <w:left w:val="nil"/>
              <w:bottom w:val="single" w:sz="8" w:space="0" w:color="auto"/>
              <w:right w:val="single" w:sz="8" w:space="0" w:color="auto"/>
            </w:tcBorders>
            <w:shd w:val="clear" w:color="000000" w:fill="002060"/>
            <w:noWrap/>
            <w:vAlign w:val="center"/>
          </w:tcPr>
          <w:p w14:paraId="77686BCB" w14:textId="77777777" w:rsidR="00965A5E" w:rsidRPr="00CE23E2" w:rsidRDefault="00965A5E" w:rsidP="00401C37">
            <w:pPr>
              <w:spacing w:after="0" w:line="240" w:lineRule="auto"/>
              <w:jc w:val="center"/>
              <w:rPr>
                <w:rFonts w:eastAsia="Times New Roman"/>
                <w:b/>
                <w:bCs/>
                <w:color w:val="FFFFFF"/>
                <w:lang w:val="en-US"/>
              </w:rPr>
            </w:pPr>
            <w:r w:rsidRPr="00CE23E2">
              <w:rPr>
                <w:rFonts w:eastAsia="Times New Roman"/>
                <w:b/>
                <w:bCs/>
                <w:color w:val="FFFFFF"/>
                <w:lang w:val="en-US"/>
              </w:rPr>
              <w:t>Total</w:t>
            </w:r>
          </w:p>
        </w:tc>
      </w:tr>
      <w:tr w:rsidR="005B38AC" w:rsidRPr="00CE23E2" w14:paraId="2E3B7F0D"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195E17D2" w14:textId="77777777" w:rsidR="005B38AC" w:rsidRPr="00CE23E2" w:rsidRDefault="005B38AC" w:rsidP="005B38AC">
            <w:pPr>
              <w:spacing w:after="0" w:line="240" w:lineRule="auto"/>
              <w:rPr>
                <w:rFonts w:eastAsia="Times New Roman"/>
                <w:b/>
                <w:bCs/>
                <w:lang w:val="en-US"/>
              </w:rPr>
            </w:pPr>
            <w:r w:rsidRPr="00CE23E2">
              <w:rPr>
                <w:rFonts w:eastAsia="Times New Roman"/>
                <w:b/>
                <w:bCs/>
                <w:lang w:val="en-US"/>
              </w:rPr>
              <w:t xml:space="preserve">Total Numbers Attempted   </w:t>
            </w:r>
          </w:p>
        </w:tc>
        <w:tc>
          <w:tcPr>
            <w:tcW w:w="1440" w:type="dxa"/>
            <w:tcBorders>
              <w:top w:val="nil"/>
              <w:left w:val="nil"/>
              <w:bottom w:val="single" w:sz="8" w:space="0" w:color="auto"/>
              <w:right w:val="single" w:sz="8" w:space="0" w:color="auto"/>
            </w:tcBorders>
            <w:shd w:val="clear" w:color="auto" w:fill="auto"/>
            <w:noWrap/>
            <w:vAlign w:val="center"/>
          </w:tcPr>
          <w:p w14:paraId="49C4875D" w14:textId="640FAA58" w:rsidR="005B38AC" w:rsidRDefault="004B4CF8" w:rsidP="00401C37">
            <w:pPr>
              <w:jc w:val="center"/>
              <w:rPr>
                <w:rFonts w:ascii="Calibri" w:hAnsi="Calibri"/>
                <w:b/>
                <w:bCs/>
                <w:color w:val="000000"/>
              </w:rPr>
            </w:pPr>
            <w:r>
              <w:rPr>
                <w:rFonts w:ascii="Calibri" w:hAnsi="Calibri"/>
                <w:b/>
                <w:bCs/>
                <w:color w:val="000000"/>
              </w:rPr>
              <w:t>237353</w:t>
            </w:r>
          </w:p>
        </w:tc>
        <w:tc>
          <w:tcPr>
            <w:tcW w:w="1440" w:type="dxa"/>
            <w:tcBorders>
              <w:top w:val="nil"/>
              <w:left w:val="nil"/>
              <w:bottom w:val="single" w:sz="8" w:space="0" w:color="auto"/>
              <w:right w:val="single" w:sz="8" w:space="0" w:color="auto"/>
            </w:tcBorders>
            <w:shd w:val="clear" w:color="auto" w:fill="auto"/>
            <w:noWrap/>
            <w:vAlign w:val="center"/>
          </w:tcPr>
          <w:p w14:paraId="1389DDD8" w14:textId="76A7630C" w:rsidR="005B38AC" w:rsidRDefault="004B4CF8" w:rsidP="00401C37">
            <w:pPr>
              <w:jc w:val="center"/>
              <w:rPr>
                <w:rFonts w:ascii="Calibri" w:hAnsi="Calibri"/>
                <w:b/>
                <w:bCs/>
                <w:color w:val="000000"/>
              </w:rPr>
            </w:pPr>
            <w:r>
              <w:rPr>
                <w:rFonts w:ascii="Calibri" w:hAnsi="Calibri"/>
                <w:b/>
                <w:bCs/>
                <w:color w:val="000000"/>
              </w:rPr>
              <w:t>209778</w:t>
            </w:r>
          </w:p>
        </w:tc>
        <w:tc>
          <w:tcPr>
            <w:tcW w:w="1587" w:type="dxa"/>
            <w:tcBorders>
              <w:top w:val="nil"/>
              <w:left w:val="nil"/>
              <w:bottom w:val="single" w:sz="8" w:space="0" w:color="auto"/>
              <w:right w:val="single" w:sz="8" w:space="0" w:color="auto"/>
            </w:tcBorders>
            <w:shd w:val="clear" w:color="auto" w:fill="auto"/>
            <w:noWrap/>
            <w:vAlign w:val="center"/>
          </w:tcPr>
          <w:p w14:paraId="2B105FE4" w14:textId="6C5CEEDB" w:rsidR="005B38AC" w:rsidRDefault="004B4CF8" w:rsidP="00401C37">
            <w:pPr>
              <w:jc w:val="center"/>
              <w:rPr>
                <w:rFonts w:ascii="Calibri" w:hAnsi="Calibri"/>
                <w:b/>
                <w:bCs/>
                <w:color w:val="000000"/>
              </w:rPr>
            </w:pPr>
            <w:r>
              <w:rPr>
                <w:rFonts w:ascii="Calibri" w:hAnsi="Calibri"/>
                <w:b/>
                <w:bCs/>
                <w:color w:val="000000"/>
              </w:rPr>
              <w:t>447131</w:t>
            </w:r>
          </w:p>
        </w:tc>
      </w:tr>
      <w:tr w:rsidR="005B38AC" w:rsidRPr="00DE1887" w14:paraId="7D641412"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3B85EBAA" w14:textId="77777777" w:rsidR="005B38AC" w:rsidRPr="00CE23E2" w:rsidRDefault="005B38AC" w:rsidP="005B38AC">
            <w:pPr>
              <w:spacing w:after="0" w:line="240" w:lineRule="auto"/>
              <w:rPr>
                <w:rFonts w:eastAsia="Times New Roman"/>
                <w:lang w:val="en-US"/>
              </w:rPr>
            </w:pPr>
            <w:r w:rsidRPr="00CE23E2">
              <w:rPr>
                <w:rFonts w:eastAsia="Times New Roman"/>
                <w:lang w:val="en-US"/>
              </w:rPr>
              <w:t>Invalid (NIS, fax/modem, business/non-res.)</w:t>
            </w:r>
          </w:p>
        </w:tc>
        <w:tc>
          <w:tcPr>
            <w:tcW w:w="1440" w:type="dxa"/>
            <w:tcBorders>
              <w:top w:val="nil"/>
              <w:left w:val="nil"/>
              <w:bottom w:val="single" w:sz="8" w:space="0" w:color="auto"/>
              <w:right w:val="single" w:sz="8" w:space="0" w:color="auto"/>
            </w:tcBorders>
            <w:shd w:val="clear" w:color="auto" w:fill="auto"/>
            <w:noWrap/>
            <w:vAlign w:val="center"/>
          </w:tcPr>
          <w:p w14:paraId="1BAEBFB6" w14:textId="27C099BC" w:rsidR="005B38AC" w:rsidRPr="00617E28" w:rsidRDefault="006429B9" w:rsidP="00401C37">
            <w:pPr>
              <w:jc w:val="center"/>
              <w:rPr>
                <w:rFonts w:ascii="Calibri" w:hAnsi="Calibri"/>
                <w:color w:val="000000"/>
                <w:lang w:val="en-US"/>
              </w:rPr>
            </w:pPr>
            <w:r>
              <w:rPr>
                <w:rFonts w:ascii="Calibri" w:hAnsi="Calibri"/>
                <w:color w:val="000000"/>
                <w:lang w:val="en-US"/>
              </w:rPr>
              <w:t>93723</w:t>
            </w:r>
          </w:p>
        </w:tc>
        <w:tc>
          <w:tcPr>
            <w:tcW w:w="1440" w:type="dxa"/>
            <w:tcBorders>
              <w:top w:val="nil"/>
              <w:left w:val="nil"/>
              <w:bottom w:val="single" w:sz="8" w:space="0" w:color="auto"/>
              <w:right w:val="single" w:sz="8" w:space="0" w:color="auto"/>
            </w:tcBorders>
            <w:shd w:val="clear" w:color="auto" w:fill="auto"/>
            <w:noWrap/>
            <w:vAlign w:val="center"/>
          </w:tcPr>
          <w:p w14:paraId="19FD72A0" w14:textId="0536FFF9" w:rsidR="005B38AC" w:rsidRPr="00617E28" w:rsidRDefault="006429B9" w:rsidP="00401C37">
            <w:pPr>
              <w:jc w:val="center"/>
              <w:rPr>
                <w:rFonts w:ascii="Calibri" w:hAnsi="Calibri"/>
                <w:color w:val="000000"/>
                <w:lang w:val="en-US"/>
              </w:rPr>
            </w:pPr>
            <w:r>
              <w:rPr>
                <w:rFonts w:ascii="Calibri" w:hAnsi="Calibri"/>
                <w:color w:val="000000"/>
                <w:lang w:val="en-US"/>
              </w:rPr>
              <w:t>88782</w:t>
            </w:r>
          </w:p>
        </w:tc>
        <w:tc>
          <w:tcPr>
            <w:tcW w:w="1587" w:type="dxa"/>
            <w:tcBorders>
              <w:top w:val="nil"/>
              <w:left w:val="nil"/>
              <w:bottom w:val="single" w:sz="8" w:space="0" w:color="auto"/>
              <w:right w:val="single" w:sz="8" w:space="0" w:color="auto"/>
            </w:tcBorders>
            <w:shd w:val="clear" w:color="auto" w:fill="auto"/>
            <w:noWrap/>
            <w:vAlign w:val="center"/>
          </w:tcPr>
          <w:p w14:paraId="2B231EDF" w14:textId="726DFAE9" w:rsidR="005B38AC" w:rsidRPr="00617E28" w:rsidRDefault="006429B9" w:rsidP="00401C37">
            <w:pPr>
              <w:jc w:val="center"/>
              <w:rPr>
                <w:rFonts w:ascii="Calibri" w:hAnsi="Calibri"/>
                <w:color w:val="000000"/>
                <w:lang w:val="en-US"/>
              </w:rPr>
            </w:pPr>
            <w:r>
              <w:rPr>
                <w:rFonts w:ascii="Calibri" w:hAnsi="Calibri"/>
                <w:color w:val="000000"/>
                <w:lang w:val="en-US"/>
              </w:rPr>
              <w:t>182505</w:t>
            </w:r>
          </w:p>
        </w:tc>
      </w:tr>
      <w:tr w:rsidR="005B38AC" w:rsidRPr="00617E28" w14:paraId="09E4E5AD" w14:textId="77777777" w:rsidTr="00B926C7">
        <w:trPr>
          <w:cantSplit/>
          <w:trHeight w:hRule="exact" w:val="871"/>
        </w:trPr>
        <w:tc>
          <w:tcPr>
            <w:tcW w:w="4713" w:type="dxa"/>
            <w:tcBorders>
              <w:top w:val="nil"/>
              <w:left w:val="single" w:sz="8" w:space="0" w:color="auto"/>
              <w:bottom w:val="single" w:sz="8" w:space="0" w:color="auto"/>
              <w:right w:val="single" w:sz="8" w:space="0" w:color="auto"/>
            </w:tcBorders>
            <w:noWrap/>
            <w:vAlign w:val="center"/>
          </w:tcPr>
          <w:p w14:paraId="0362E630" w14:textId="1543A2B1" w:rsidR="005B38AC" w:rsidRPr="00CE23E2" w:rsidRDefault="005B38AC" w:rsidP="005B38AC">
            <w:pPr>
              <w:spacing w:after="0" w:line="240" w:lineRule="auto"/>
              <w:rPr>
                <w:rFonts w:eastAsia="Times New Roman"/>
                <w:b/>
                <w:bCs/>
                <w:lang w:val="en-US"/>
              </w:rPr>
            </w:pPr>
            <w:r w:rsidRPr="00CE23E2">
              <w:rPr>
                <w:rFonts w:eastAsia="Times New Roman"/>
                <w:b/>
                <w:bCs/>
                <w:lang w:val="en-US"/>
              </w:rPr>
              <w:t>Unresolved (U) (Busy, no answer, answering machine</w:t>
            </w:r>
            <w:r w:rsidR="00BB66B0">
              <w:rPr>
                <w:rFonts w:eastAsia="Times New Roman"/>
                <w:b/>
                <w:bCs/>
                <w:lang w:val="en-US"/>
              </w:rPr>
              <w:t>, nuisance hangup, resource bottleneck, number changed</w:t>
            </w:r>
            <w:r w:rsidRPr="00CE23E2">
              <w:rPr>
                <w:rFonts w:eastAsia="Times New Roman"/>
                <w:b/>
                <w:bCs/>
                <w:lang w:val="en-US"/>
              </w:rPr>
              <w:t>)</w:t>
            </w:r>
          </w:p>
        </w:tc>
        <w:tc>
          <w:tcPr>
            <w:tcW w:w="1440" w:type="dxa"/>
            <w:tcBorders>
              <w:top w:val="nil"/>
              <w:left w:val="nil"/>
              <w:bottom w:val="single" w:sz="8" w:space="0" w:color="auto"/>
              <w:right w:val="single" w:sz="8" w:space="0" w:color="auto"/>
            </w:tcBorders>
            <w:shd w:val="clear" w:color="auto" w:fill="auto"/>
            <w:noWrap/>
            <w:vAlign w:val="center"/>
          </w:tcPr>
          <w:p w14:paraId="0425656E" w14:textId="15AC45B1" w:rsidR="005B38AC" w:rsidRPr="00617E28" w:rsidRDefault="00401C37" w:rsidP="00401C37">
            <w:pPr>
              <w:jc w:val="center"/>
              <w:rPr>
                <w:rFonts w:ascii="Calibri" w:hAnsi="Calibri"/>
                <w:b/>
                <w:bCs/>
                <w:color w:val="000000"/>
                <w:lang w:val="en-US"/>
              </w:rPr>
            </w:pPr>
            <w:r>
              <w:rPr>
                <w:rFonts w:ascii="Calibri" w:hAnsi="Calibri"/>
                <w:b/>
                <w:bCs/>
                <w:color w:val="000000"/>
                <w:lang w:val="en-US"/>
              </w:rPr>
              <w:t>107214</w:t>
            </w:r>
          </w:p>
        </w:tc>
        <w:tc>
          <w:tcPr>
            <w:tcW w:w="1440" w:type="dxa"/>
            <w:tcBorders>
              <w:top w:val="nil"/>
              <w:left w:val="nil"/>
              <w:bottom w:val="single" w:sz="8" w:space="0" w:color="auto"/>
              <w:right w:val="single" w:sz="8" w:space="0" w:color="auto"/>
            </w:tcBorders>
            <w:shd w:val="clear" w:color="auto" w:fill="auto"/>
            <w:noWrap/>
            <w:vAlign w:val="center"/>
          </w:tcPr>
          <w:p w14:paraId="29B0E3F6" w14:textId="4DFC2D4F" w:rsidR="005B38AC" w:rsidRPr="00617E28" w:rsidRDefault="00401C37" w:rsidP="00401C37">
            <w:pPr>
              <w:jc w:val="center"/>
              <w:rPr>
                <w:rFonts w:ascii="Calibri" w:hAnsi="Calibri"/>
                <w:b/>
                <w:bCs/>
                <w:color w:val="000000"/>
                <w:lang w:val="en-US"/>
              </w:rPr>
            </w:pPr>
            <w:r>
              <w:rPr>
                <w:rFonts w:ascii="Calibri" w:hAnsi="Calibri"/>
                <w:b/>
                <w:bCs/>
                <w:color w:val="000000"/>
                <w:lang w:val="en-US"/>
              </w:rPr>
              <w:t>94969</w:t>
            </w:r>
          </w:p>
        </w:tc>
        <w:tc>
          <w:tcPr>
            <w:tcW w:w="1587" w:type="dxa"/>
            <w:tcBorders>
              <w:top w:val="nil"/>
              <w:left w:val="nil"/>
              <w:bottom w:val="single" w:sz="8" w:space="0" w:color="auto"/>
              <w:right w:val="single" w:sz="8" w:space="0" w:color="auto"/>
            </w:tcBorders>
            <w:shd w:val="clear" w:color="auto" w:fill="auto"/>
            <w:noWrap/>
            <w:vAlign w:val="center"/>
          </w:tcPr>
          <w:p w14:paraId="02261449" w14:textId="291144B4" w:rsidR="005B38AC" w:rsidRPr="00617E28" w:rsidRDefault="00665D85" w:rsidP="00401C37">
            <w:pPr>
              <w:jc w:val="center"/>
              <w:rPr>
                <w:rFonts w:ascii="Calibri" w:hAnsi="Calibri"/>
                <w:b/>
                <w:bCs/>
                <w:color w:val="000000"/>
                <w:lang w:val="en-US"/>
              </w:rPr>
            </w:pPr>
            <w:r>
              <w:rPr>
                <w:rFonts w:ascii="Calibri" w:hAnsi="Calibri"/>
                <w:b/>
                <w:bCs/>
                <w:color w:val="000000"/>
                <w:lang w:val="en-US"/>
              </w:rPr>
              <w:t>202183</w:t>
            </w:r>
          </w:p>
        </w:tc>
      </w:tr>
      <w:tr w:rsidR="005B38AC" w:rsidRPr="00617E28" w14:paraId="7C7AC75F"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2D4BD752" w14:textId="77777777" w:rsidR="005B38AC" w:rsidRPr="00CE23E2" w:rsidRDefault="005B38AC" w:rsidP="005B38AC">
            <w:pPr>
              <w:spacing w:after="0" w:line="240" w:lineRule="auto"/>
              <w:rPr>
                <w:rFonts w:eastAsia="Times New Roman"/>
                <w:b/>
                <w:bCs/>
                <w:lang w:val="en-US"/>
              </w:rPr>
            </w:pPr>
            <w:r w:rsidRPr="00CE23E2">
              <w:rPr>
                <w:rFonts w:eastAsia="Times New Roman"/>
                <w:b/>
                <w:bCs/>
                <w:lang w:val="en-US"/>
              </w:rPr>
              <w:t>In-scope - non-responding (IS)</w:t>
            </w:r>
          </w:p>
        </w:tc>
        <w:tc>
          <w:tcPr>
            <w:tcW w:w="1440" w:type="dxa"/>
            <w:tcBorders>
              <w:top w:val="nil"/>
              <w:left w:val="nil"/>
              <w:bottom w:val="single" w:sz="8" w:space="0" w:color="auto"/>
              <w:right w:val="single" w:sz="8" w:space="0" w:color="auto"/>
            </w:tcBorders>
            <w:shd w:val="clear" w:color="auto" w:fill="auto"/>
            <w:noWrap/>
            <w:vAlign w:val="center"/>
          </w:tcPr>
          <w:p w14:paraId="51903B79" w14:textId="4DC70B7D" w:rsidR="005B38AC" w:rsidRPr="00617E28" w:rsidRDefault="00401C37" w:rsidP="00401C37">
            <w:pPr>
              <w:jc w:val="center"/>
              <w:rPr>
                <w:rFonts w:ascii="Calibri" w:hAnsi="Calibri"/>
                <w:color w:val="000000"/>
                <w:lang w:val="en-US"/>
              </w:rPr>
            </w:pPr>
            <w:r>
              <w:rPr>
                <w:rFonts w:ascii="Calibri" w:hAnsi="Calibri"/>
                <w:color w:val="000000"/>
                <w:lang w:val="en-US"/>
              </w:rPr>
              <w:t>32073</w:t>
            </w:r>
          </w:p>
        </w:tc>
        <w:tc>
          <w:tcPr>
            <w:tcW w:w="1440" w:type="dxa"/>
            <w:tcBorders>
              <w:top w:val="nil"/>
              <w:left w:val="nil"/>
              <w:bottom w:val="single" w:sz="8" w:space="0" w:color="auto"/>
              <w:right w:val="single" w:sz="8" w:space="0" w:color="auto"/>
            </w:tcBorders>
            <w:shd w:val="clear" w:color="auto" w:fill="auto"/>
            <w:noWrap/>
            <w:vAlign w:val="center"/>
          </w:tcPr>
          <w:p w14:paraId="2546619F" w14:textId="2CFDB283" w:rsidR="005B38AC" w:rsidRPr="00617E28" w:rsidRDefault="00401C37" w:rsidP="00401C37">
            <w:pPr>
              <w:jc w:val="center"/>
              <w:rPr>
                <w:rFonts w:ascii="Calibri" w:hAnsi="Calibri"/>
                <w:color w:val="000000"/>
                <w:lang w:val="en-US"/>
              </w:rPr>
            </w:pPr>
            <w:r>
              <w:rPr>
                <w:rFonts w:ascii="Calibri" w:hAnsi="Calibri"/>
                <w:color w:val="000000"/>
                <w:lang w:val="en-US"/>
              </w:rPr>
              <w:t>22400</w:t>
            </w:r>
          </w:p>
        </w:tc>
        <w:tc>
          <w:tcPr>
            <w:tcW w:w="1587" w:type="dxa"/>
            <w:tcBorders>
              <w:top w:val="nil"/>
              <w:left w:val="nil"/>
              <w:bottom w:val="single" w:sz="8" w:space="0" w:color="auto"/>
              <w:right w:val="single" w:sz="8" w:space="0" w:color="auto"/>
            </w:tcBorders>
            <w:shd w:val="clear" w:color="auto" w:fill="auto"/>
            <w:noWrap/>
            <w:vAlign w:val="center"/>
          </w:tcPr>
          <w:p w14:paraId="181BC5AA" w14:textId="643F7651" w:rsidR="005B38AC" w:rsidRPr="00617E28" w:rsidRDefault="00665D85" w:rsidP="00401C37">
            <w:pPr>
              <w:jc w:val="center"/>
              <w:rPr>
                <w:rFonts w:ascii="Calibri" w:hAnsi="Calibri"/>
                <w:color w:val="000000"/>
                <w:lang w:val="en-US"/>
              </w:rPr>
            </w:pPr>
            <w:r>
              <w:rPr>
                <w:rFonts w:ascii="Calibri" w:hAnsi="Calibri"/>
                <w:color w:val="000000"/>
                <w:lang w:val="en-US"/>
              </w:rPr>
              <w:t>54473</w:t>
            </w:r>
          </w:p>
        </w:tc>
      </w:tr>
      <w:tr w:rsidR="005B38AC" w:rsidRPr="00CE23E2" w14:paraId="48360523"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0D3F85B2" w14:textId="77777777" w:rsidR="005B38AC" w:rsidRPr="00CE23E2" w:rsidRDefault="005B38AC" w:rsidP="005B38AC">
            <w:pPr>
              <w:spacing w:after="0" w:line="240" w:lineRule="auto"/>
              <w:rPr>
                <w:rFonts w:eastAsia="Times New Roman"/>
                <w:lang w:val="en-US"/>
              </w:rPr>
            </w:pPr>
            <w:r>
              <w:rPr>
                <w:rFonts w:eastAsia="Times New Roman"/>
                <w:lang w:val="en-US"/>
              </w:rPr>
              <w:t>Language problem</w:t>
            </w:r>
          </w:p>
        </w:tc>
        <w:tc>
          <w:tcPr>
            <w:tcW w:w="1440" w:type="dxa"/>
            <w:tcBorders>
              <w:top w:val="nil"/>
              <w:left w:val="nil"/>
              <w:bottom w:val="single" w:sz="8" w:space="0" w:color="auto"/>
              <w:right w:val="single" w:sz="8" w:space="0" w:color="auto"/>
            </w:tcBorders>
            <w:shd w:val="clear" w:color="auto" w:fill="auto"/>
            <w:noWrap/>
            <w:vAlign w:val="center"/>
          </w:tcPr>
          <w:p w14:paraId="58F8ACA5" w14:textId="44E31AA4" w:rsidR="005B38AC" w:rsidRDefault="00401C37" w:rsidP="00401C37">
            <w:pPr>
              <w:jc w:val="center"/>
              <w:rPr>
                <w:rFonts w:ascii="Calibri" w:hAnsi="Calibri"/>
                <w:color w:val="000000"/>
              </w:rPr>
            </w:pPr>
            <w:r>
              <w:rPr>
                <w:rFonts w:ascii="Calibri" w:hAnsi="Calibri"/>
                <w:color w:val="000000"/>
              </w:rPr>
              <w:t>714</w:t>
            </w:r>
          </w:p>
        </w:tc>
        <w:tc>
          <w:tcPr>
            <w:tcW w:w="1440" w:type="dxa"/>
            <w:tcBorders>
              <w:top w:val="nil"/>
              <w:left w:val="nil"/>
              <w:bottom w:val="single" w:sz="8" w:space="0" w:color="auto"/>
              <w:right w:val="single" w:sz="8" w:space="0" w:color="auto"/>
            </w:tcBorders>
            <w:shd w:val="clear" w:color="auto" w:fill="auto"/>
            <w:noWrap/>
            <w:vAlign w:val="center"/>
          </w:tcPr>
          <w:p w14:paraId="57040B82" w14:textId="184A1BE1" w:rsidR="005B38AC" w:rsidRDefault="00401C37" w:rsidP="00401C37">
            <w:pPr>
              <w:jc w:val="center"/>
              <w:rPr>
                <w:rFonts w:ascii="Calibri" w:hAnsi="Calibri"/>
                <w:color w:val="000000"/>
              </w:rPr>
            </w:pPr>
            <w:r>
              <w:rPr>
                <w:rFonts w:ascii="Calibri" w:hAnsi="Calibri"/>
                <w:color w:val="000000"/>
              </w:rPr>
              <w:t>588</w:t>
            </w:r>
          </w:p>
        </w:tc>
        <w:tc>
          <w:tcPr>
            <w:tcW w:w="1587" w:type="dxa"/>
            <w:tcBorders>
              <w:top w:val="nil"/>
              <w:left w:val="nil"/>
              <w:bottom w:val="single" w:sz="8" w:space="0" w:color="auto"/>
              <w:right w:val="single" w:sz="8" w:space="0" w:color="auto"/>
            </w:tcBorders>
            <w:shd w:val="clear" w:color="auto" w:fill="auto"/>
            <w:noWrap/>
            <w:vAlign w:val="center"/>
          </w:tcPr>
          <w:p w14:paraId="513A64B3" w14:textId="2B38B150" w:rsidR="005B38AC" w:rsidRDefault="00665D85" w:rsidP="00401C37">
            <w:pPr>
              <w:jc w:val="center"/>
              <w:rPr>
                <w:rFonts w:ascii="Calibri" w:hAnsi="Calibri"/>
                <w:color w:val="000000"/>
              </w:rPr>
            </w:pPr>
            <w:r>
              <w:rPr>
                <w:rFonts w:ascii="Calibri" w:hAnsi="Calibri"/>
                <w:color w:val="000000"/>
              </w:rPr>
              <w:t>1302</w:t>
            </w:r>
          </w:p>
        </w:tc>
      </w:tr>
      <w:tr w:rsidR="005B38AC" w:rsidRPr="00CE23E2" w14:paraId="73A99010"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5B6FEEF3" w14:textId="77777777" w:rsidR="005B38AC" w:rsidRPr="00CE23E2" w:rsidRDefault="005B38AC" w:rsidP="005B38AC">
            <w:pPr>
              <w:spacing w:after="0" w:line="240" w:lineRule="auto"/>
              <w:rPr>
                <w:rFonts w:eastAsia="Times New Roman"/>
                <w:lang w:val="en-US"/>
              </w:rPr>
            </w:pPr>
            <w:r w:rsidRPr="00CE23E2">
              <w:rPr>
                <w:rFonts w:eastAsia="Times New Roman"/>
                <w:lang w:val="en-US"/>
              </w:rPr>
              <w:t>Illness, incapable, deaf</w:t>
            </w:r>
          </w:p>
        </w:tc>
        <w:tc>
          <w:tcPr>
            <w:tcW w:w="1440" w:type="dxa"/>
            <w:tcBorders>
              <w:top w:val="nil"/>
              <w:left w:val="nil"/>
              <w:bottom w:val="single" w:sz="8" w:space="0" w:color="auto"/>
              <w:right w:val="single" w:sz="8" w:space="0" w:color="auto"/>
            </w:tcBorders>
            <w:shd w:val="clear" w:color="auto" w:fill="auto"/>
            <w:noWrap/>
            <w:vAlign w:val="center"/>
          </w:tcPr>
          <w:p w14:paraId="702EB4F2" w14:textId="2EE7266A" w:rsidR="005B38AC" w:rsidRDefault="00401C37" w:rsidP="00401C37">
            <w:pPr>
              <w:jc w:val="center"/>
              <w:rPr>
                <w:rFonts w:ascii="Calibri" w:hAnsi="Calibri"/>
                <w:color w:val="000000"/>
              </w:rPr>
            </w:pPr>
            <w:r>
              <w:rPr>
                <w:rFonts w:ascii="Calibri" w:hAnsi="Calibri"/>
                <w:color w:val="000000"/>
              </w:rPr>
              <w:t>676</w:t>
            </w:r>
          </w:p>
        </w:tc>
        <w:tc>
          <w:tcPr>
            <w:tcW w:w="1440" w:type="dxa"/>
            <w:tcBorders>
              <w:top w:val="nil"/>
              <w:left w:val="nil"/>
              <w:bottom w:val="single" w:sz="8" w:space="0" w:color="auto"/>
              <w:right w:val="single" w:sz="8" w:space="0" w:color="auto"/>
            </w:tcBorders>
            <w:shd w:val="clear" w:color="auto" w:fill="auto"/>
            <w:noWrap/>
            <w:vAlign w:val="center"/>
          </w:tcPr>
          <w:p w14:paraId="4AE08B7E" w14:textId="3B413485" w:rsidR="005B38AC" w:rsidRDefault="00401C37" w:rsidP="00401C37">
            <w:pPr>
              <w:jc w:val="center"/>
              <w:rPr>
                <w:rFonts w:ascii="Calibri" w:hAnsi="Calibri"/>
                <w:color w:val="000000"/>
              </w:rPr>
            </w:pPr>
            <w:r>
              <w:rPr>
                <w:rFonts w:ascii="Calibri" w:hAnsi="Calibri"/>
                <w:color w:val="000000"/>
              </w:rPr>
              <w:t>51</w:t>
            </w:r>
          </w:p>
        </w:tc>
        <w:tc>
          <w:tcPr>
            <w:tcW w:w="1587" w:type="dxa"/>
            <w:tcBorders>
              <w:top w:val="nil"/>
              <w:left w:val="nil"/>
              <w:bottom w:val="single" w:sz="8" w:space="0" w:color="auto"/>
              <w:right w:val="single" w:sz="8" w:space="0" w:color="auto"/>
            </w:tcBorders>
            <w:shd w:val="clear" w:color="auto" w:fill="auto"/>
            <w:noWrap/>
            <w:vAlign w:val="center"/>
          </w:tcPr>
          <w:p w14:paraId="23544A0D" w14:textId="6B6641B9" w:rsidR="005B38AC" w:rsidRDefault="00665D85" w:rsidP="00401C37">
            <w:pPr>
              <w:jc w:val="center"/>
              <w:rPr>
                <w:rFonts w:ascii="Calibri" w:hAnsi="Calibri"/>
                <w:color w:val="000000"/>
              </w:rPr>
            </w:pPr>
            <w:r>
              <w:rPr>
                <w:rFonts w:ascii="Calibri" w:hAnsi="Calibri"/>
                <w:color w:val="000000"/>
              </w:rPr>
              <w:t>727</w:t>
            </w:r>
          </w:p>
        </w:tc>
      </w:tr>
      <w:tr w:rsidR="005B38AC" w:rsidRPr="00CE23E2" w14:paraId="2C3C419A"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4B08B09F" w14:textId="77777777" w:rsidR="005B38AC" w:rsidRPr="00CE23E2" w:rsidRDefault="005B38AC" w:rsidP="005B38AC">
            <w:pPr>
              <w:spacing w:after="0" w:line="240" w:lineRule="auto"/>
              <w:rPr>
                <w:rFonts w:eastAsia="Times New Roman"/>
                <w:lang w:val="en-US"/>
              </w:rPr>
            </w:pPr>
            <w:r w:rsidRPr="00CE23E2">
              <w:rPr>
                <w:rFonts w:eastAsia="Times New Roman"/>
                <w:lang w:val="en-US"/>
              </w:rPr>
              <w:t>Household refusal</w:t>
            </w:r>
          </w:p>
        </w:tc>
        <w:tc>
          <w:tcPr>
            <w:tcW w:w="1440" w:type="dxa"/>
            <w:tcBorders>
              <w:top w:val="nil"/>
              <w:left w:val="nil"/>
              <w:bottom w:val="single" w:sz="8" w:space="0" w:color="auto"/>
              <w:right w:val="single" w:sz="8" w:space="0" w:color="auto"/>
            </w:tcBorders>
            <w:shd w:val="clear" w:color="auto" w:fill="auto"/>
            <w:noWrap/>
            <w:vAlign w:val="center"/>
          </w:tcPr>
          <w:p w14:paraId="276C9283" w14:textId="3FCF74E5" w:rsidR="005B38AC" w:rsidRDefault="00401C37" w:rsidP="00401C37">
            <w:pPr>
              <w:jc w:val="center"/>
              <w:rPr>
                <w:rFonts w:ascii="Calibri" w:hAnsi="Calibri"/>
                <w:color w:val="000000"/>
              </w:rPr>
            </w:pPr>
            <w:r>
              <w:rPr>
                <w:rFonts w:ascii="Calibri" w:hAnsi="Calibri"/>
                <w:color w:val="000000"/>
              </w:rPr>
              <w:t>18890</w:t>
            </w:r>
          </w:p>
        </w:tc>
        <w:tc>
          <w:tcPr>
            <w:tcW w:w="1440" w:type="dxa"/>
            <w:tcBorders>
              <w:top w:val="nil"/>
              <w:left w:val="nil"/>
              <w:bottom w:val="single" w:sz="8" w:space="0" w:color="auto"/>
              <w:right w:val="single" w:sz="8" w:space="0" w:color="auto"/>
            </w:tcBorders>
            <w:shd w:val="clear" w:color="auto" w:fill="auto"/>
            <w:noWrap/>
            <w:vAlign w:val="center"/>
          </w:tcPr>
          <w:p w14:paraId="0B3D81C3" w14:textId="6047C666" w:rsidR="005B38AC" w:rsidRDefault="00401C37" w:rsidP="00401C37">
            <w:pPr>
              <w:jc w:val="center"/>
              <w:rPr>
                <w:rFonts w:ascii="Calibri" w:hAnsi="Calibri"/>
                <w:color w:val="000000"/>
              </w:rPr>
            </w:pPr>
            <w:r>
              <w:rPr>
                <w:rFonts w:ascii="Calibri" w:hAnsi="Calibri"/>
                <w:color w:val="000000"/>
              </w:rPr>
              <w:t>12974</w:t>
            </w:r>
          </w:p>
        </w:tc>
        <w:tc>
          <w:tcPr>
            <w:tcW w:w="1587" w:type="dxa"/>
            <w:tcBorders>
              <w:top w:val="nil"/>
              <w:left w:val="nil"/>
              <w:bottom w:val="single" w:sz="8" w:space="0" w:color="auto"/>
              <w:right w:val="single" w:sz="8" w:space="0" w:color="auto"/>
            </w:tcBorders>
            <w:shd w:val="clear" w:color="auto" w:fill="auto"/>
            <w:noWrap/>
            <w:vAlign w:val="center"/>
          </w:tcPr>
          <w:p w14:paraId="51A7C4F8" w14:textId="0015961A" w:rsidR="005B38AC" w:rsidRDefault="00665D85" w:rsidP="00401C37">
            <w:pPr>
              <w:jc w:val="center"/>
              <w:rPr>
                <w:rFonts w:ascii="Calibri" w:hAnsi="Calibri"/>
                <w:color w:val="000000"/>
              </w:rPr>
            </w:pPr>
            <w:r>
              <w:rPr>
                <w:rFonts w:ascii="Calibri" w:hAnsi="Calibri"/>
                <w:color w:val="000000"/>
              </w:rPr>
              <w:t>31864</w:t>
            </w:r>
          </w:p>
        </w:tc>
      </w:tr>
      <w:tr w:rsidR="00665D85" w:rsidRPr="00665D85" w14:paraId="4713D646"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172528FA" w14:textId="60C506EF" w:rsidR="00665D85" w:rsidRPr="00CE23E2" w:rsidRDefault="00665D85" w:rsidP="005B38AC">
            <w:pPr>
              <w:spacing w:after="0" w:line="240" w:lineRule="auto"/>
              <w:rPr>
                <w:rFonts w:eastAsia="Times New Roman"/>
                <w:lang w:val="en-US"/>
              </w:rPr>
            </w:pPr>
            <w:r>
              <w:rPr>
                <w:rFonts w:eastAsia="Times New Roman"/>
                <w:lang w:val="en-US"/>
              </w:rPr>
              <w:lastRenderedPageBreak/>
              <w:t>Respondent refused before qualified</w:t>
            </w:r>
          </w:p>
        </w:tc>
        <w:tc>
          <w:tcPr>
            <w:tcW w:w="1440" w:type="dxa"/>
            <w:tcBorders>
              <w:top w:val="nil"/>
              <w:left w:val="nil"/>
              <w:bottom w:val="single" w:sz="8" w:space="0" w:color="auto"/>
              <w:right w:val="single" w:sz="8" w:space="0" w:color="auto"/>
            </w:tcBorders>
            <w:shd w:val="clear" w:color="auto" w:fill="auto"/>
            <w:noWrap/>
            <w:vAlign w:val="center"/>
          </w:tcPr>
          <w:p w14:paraId="07A1B200" w14:textId="701E1C9A" w:rsidR="00665D85" w:rsidRPr="00665D85" w:rsidRDefault="00665D85" w:rsidP="00401C37">
            <w:pPr>
              <w:jc w:val="center"/>
              <w:rPr>
                <w:rFonts w:ascii="Calibri" w:hAnsi="Calibri"/>
                <w:color w:val="000000"/>
                <w:lang w:val="en-US"/>
              </w:rPr>
            </w:pPr>
            <w:r>
              <w:rPr>
                <w:rFonts w:ascii="Calibri" w:hAnsi="Calibri"/>
                <w:color w:val="000000"/>
                <w:lang w:val="en-US"/>
              </w:rPr>
              <w:t>388</w:t>
            </w:r>
          </w:p>
        </w:tc>
        <w:tc>
          <w:tcPr>
            <w:tcW w:w="1440" w:type="dxa"/>
            <w:tcBorders>
              <w:top w:val="nil"/>
              <w:left w:val="nil"/>
              <w:bottom w:val="single" w:sz="8" w:space="0" w:color="auto"/>
              <w:right w:val="single" w:sz="8" w:space="0" w:color="auto"/>
            </w:tcBorders>
            <w:shd w:val="clear" w:color="auto" w:fill="auto"/>
            <w:noWrap/>
            <w:vAlign w:val="center"/>
          </w:tcPr>
          <w:p w14:paraId="61365FCC" w14:textId="0667DC3F" w:rsidR="00665D85" w:rsidRPr="00665D85" w:rsidRDefault="00665D85" w:rsidP="00401C37">
            <w:pPr>
              <w:jc w:val="center"/>
              <w:rPr>
                <w:rFonts w:ascii="Calibri" w:hAnsi="Calibri"/>
                <w:color w:val="000000"/>
                <w:lang w:val="en-US"/>
              </w:rPr>
            </w:pPr>
            <w:r>
              <w:rPr>
                <w:rFonts w:ascii="Calibri" w:hAnsi="Calibri"/>
                <w:color w:val="000000"/>
                <w:lang w:val="en-US"/>
              </w:rPr>
              <w:t>334</w:t>
            </w:r>
          </w:p>
        </w:tc>
        <w:tc>
          <w:tcPr>
            <w:tcW w:w="1587" w:type="dxa"/>
            <w:tcBorders>
              <w:top w:val="nil"/>
              <w:left w:val="nil"/>
              <w:bottom w:val="single" w:sz="8" w:space="0" w:color="auto"/>
              <w:right w:val="single" w:sz="8" w:space="0" w:color="auto"/>
            </w:tcBorders>
            <w:shd w:val="clear" w:color="auto" w:fill="auto"/>
            <w:noWrap/>
            <w:vAlign w:val="center"/>
          </w:tcPr>
          <w:p w14:paraId="7E05FEFB" w14:textId="1741E5D9" w:rsidR="00665D85" w:rsidRPr="00665D85" w:rsidRDefault="00665D85" w:rsidP="00401C37">
            <w:pPr>
              <w:jc w:val="center"/>
              <w:rPr>
                <w:rFonts w:ascii="Calibri" w:hAnsi="Calibri"/>
                <w:color w:val="000000"/>
                <w:lang w:val="en-US"/>
              </w:rPr>
            </w:pPr>
            <w:r>
              <w:rPr>
                <w:rFonts w:ascii="Calibri" w:hAnsi="Calibri"/>
                <w:color w:val="000000"/>
                <w:lang w:val="en-US"/>
              </w:rPr>
              <w:t>722</w:t>
            </w:r>
          </w:p>
        </w:tc>
      </w:tr>
      <w:tr w:rsidR="005B38AC" w:rsidRPr="00CE23E2" w14:paraId="754AB2CF"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620CEC66" w14:textId="77777777" w:rsidR="005B38AC" w:rsidRPr="00CE23E2" w:rsidRDefault="005B38AC" w:rsidP="005B38AC">
            <w:pPr>
              <w:spacing w:after="0" w:line="240" w:lineRule="auto"/>
              <w:rPr>
                <w:rFonts w:eastAsia="Times New Roman"/>
                <w:lang w:val="en-US"/>
              </w:rPr>
            </w:pPr>
            <w:r w:rsidRPr="00CE23E2">
              <w:rPr>
                <w:rFonts w:eastAsia="Times New Roman"/>
                <w:lang w:val="en-US"/>
              </w:rPr>
              <w:t>Qualified respondent break-off</w:t>
            </w:r>
          </w:p>
        </w:tc>
        <w:tc>
          <w:tcPr>
            <w:tcW w:w="1440" w:type="dxa"/>
            <w:tcBorders>
              <w:top w:val="nil"/>
              <w:left w:val="nil"/>
              <w:bottom w:val="single" w:sz="8" w:space="0" w:color="auto"/>
              <w:right w:val="single" w:sz="8" w:space="0" w:color="auto"/>
            </w:tcBorders>
            <w:shd w:val="clear" w:color="auto" w:fill="auto"/>
            <w:noWrap/>
            <w:vAlign w:val="center"/>
          </w:tcPr>
          <w:p w14:paraId="24D5F84C" w14:textId="570E1A38" w:rsidR="005B38AC" w:rsidRDefault="004B4CF8" w:rsidP="00401C37">
            <w:pPr>
              <w:jc w:val="center"/>
              <w:rPr>
                <w:rFonts w:ascii="Calibri" w:hAnsi="Calibri"/>
                <w:color w:val="000000"/>
              </w:rPr>
            </w:pPr>
            <w:r>
              <w:rPr>
                <w:rFonts w:ascii="Calibri" w:hAnsi="Calibri"/>
                <w:color w:val="000000"/>
              </w:rPr>
              <w:t>475</w:t>
            </w:r>
          </w:p>
        </w:tc>
        <w:tc>
          <w:tcPr>
            <w:tcW w:w="1440" w:type="dxa"/>
            <w:tcBorders>
              <w:top w:val="nil"/>
              <w:left w:val="nil"/>
              <w:bottom w:val="single" w:sz="8" w:space="0" w:color="auto"/>
              <w:right w:val="single" w:sz="8" w:space="0" w:color="auto"/>
            </w:tcBorders>
            <w:shd w:val="clear" w:color="auto" w:fill="auto"/>
            <w:noWrap/>
            <w:vAlign w:val="center"/>
          </w:tcPr>
          <w:p w14:paraId="3FA33D06" w14:textId="4DD10DF8" w:rsidR="005B38AC" w:rsidRDefault="004B4CF8" w:rsidP="00401C37">
            <w:pPr>
              <w:jc w:val="center"/>
              <w:rPr>
                <w:rFonts w:ascii="Calibri" w:hAnsi="Calibri"/>
                <w:color w:val="000000"/>
              </w:rPr>
            </w:pPr>
            <w:r>
              <w:rPr>
                <w:rFonts w:ascii="Calibri" w:hAnsi="Calibri"/>
                <w:color w:val="000000"/>
              </w:rPr>
              <w:t>293</w:t>
            </w:r>
          </w:p>
        </w:tc>
        <w:tc>
          <w:tcPr>
            <w:tcW w:w="1587" w:type="dxa"/>
            <w:tcBorders>
              <w:top w:val="nil"/>
              <w:left w:val="nil"/>
              <w:bottom w:val="single" w:sz="8" w:space="0" w:color="auto"/>
              <w:right w:val="single" w:sz="8" w:space="0" w:color="auto"/>
            </w:tcBorders>
            <w:shd w:val="clear" w:color="auto" w:fill="auto"/>
            <w:noWrap/>
            <w:vAlign w:val="center"/>
          </w:tcPr>
          <w:p w14:paraId="7468D89B" w14:textId="38B6BF1E" w:rsidR="005B38AC" w:rsidRDefault="004B4CF8" w:rsidP="00401C37">
            <w:pPr>
              <w:jc w:val="center"/>
              <w:rPr>
                <w:rFonts w:ascii="Calibri" w:hAnsi="Calibri"/>
                <w:color w:val="000000"/>
              </w:rPr>
            </w:pPr>
            <w:r>
              <w:rPr>
                <w:rFonts w:ascii="Calibri" w:hAnsi="Calibri"/>
                <w:color w:val="000000"/>
              </w:rPr>
              <w:t>768</w:t>
            </w:r>
          </w:p>
        </w:tc>
      </w:tr>
      <w:tr w:rsidR="005B38AC" w:rsidRPr="00617E28" w14:paraId="122B9F7C"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4DBA9CD2" w14:textId="77777777" w:rsidR="005B38AC" w:rsidRPr="00CE23E2" w:rsidRDefault="005B38AC" w:rsidP="005B38AC">
            <w:pPr>
              <w:spacing w:after="0" w:line="240" w:lineRule="auto"/>
              <w:rPr>
                <w:rFonts w:eastAsia="Times New Roman"/>
                <w:b/>
                <w:bCs/>
                <w:lang w:val="en-US"/>
              </w:rPr>
            </w:pPr>
            <w:r w:rsidRPr="00CE23E2">
              <w:rPr>
                <w:rFonts w:eastAsia="Times New Roman"/>
                <w:b/>
                <w:bCs/>
                <w:lang w:val="en-US"/>
              </w:rPr>
              <w:t>In-scope - Responding units (R)</w:t>
            </w:r>
          </w:p>
        </w:tc>
        <w:tc>
          <w:tcPr>
            <w:tcW w:w="1440" w:type="dxa"/>
            <w:tcBorders>
              <w:top w:val="nil"/>
              <w:left w:val="nil"/>
              <w:bottom w:val="single" w:sz="8" w:space="0" w:color="auto"/>
              <w:right w:val="single" w:sz="8" w:space="0" w:color="auto"/>
            </w:tcBorders>
            <w:shd w:val="clear" w:color="auto" w:fill="auto"/>
            <w:noWrap/>
            <w:vAlign w:val="center"/>
          </w:tcPr>
          <w:p w14:paraId="0B1EF43E" w14:textId="1FC5CA95" w:rsidR="005B38AC" w:rsidRPr="00617E28" w:rsidRDefault="006429B9" w:rsidP="00401C37">
            <w:pPr>
              <w:jc w:val="center"/>
              <w:rPr>
                <w:rFonts w:ascii="Calibri" w:hAnsi="Calibri"/>
                <w:color w:val="000000"/>
                <w:lang w:val="en-US"/>
              </w:rPr>
            </w:pPr>
            <w:r>
              <w:rPr>
                <w:rFonts w:ascii="Calibri" w:hAnsi="Calibri"/>
                <w:color w:val="000000"/>
                <w:lang w:val="en-US"/>
              </w:rPr>
              <w:t>4343</w:t>
            </w:r>
          </w:p>
        </w:tc>
        <w:tc>
          <w:tcPr>
            <w:tcW w:w="1440" w:type="dxa"/>
            <w:tcBorders>
              <w:top w:val="nil"/>
              <w:left w:val="nil"/>
              <w:bottom w:val="single" w:sz="8" w:space="0" w:color="auto"/>
              <w:right w:val="single" w:sz="8" w:space="0" w:color="auto"/>
            </w:tcBorders>
            <w:shd w:val="clear" w:color="auto" w:fill="auto"/>
            <w:noWrap/>
            <w:vAlign w:val="center"/>
          </w:tcPr>
          <w:p w14:paraId="3D8C9ABB" w14:textId="0F7B0F1E" w:rsidR="005B38AC" w:rsidRPr="00617E28" w:rsidRDefault="006429B9" w:rsidP="00401C37">
            <w:pPr>
              <w:jc w:val="center"/>
              <w:rPr>
                <w:rFonts w:ascii="Calibri" w:hAnsi="Calibri"/>
                <w:color w:val="000000"/>
                <w:lang w:val="en-US"/>
              </w:rPr>
            </w:pPr>
            <w:r>
              <w:rPr>
                <w:rFonts w:ascii="Calibri" w:hAnsi="Calibri"/>
                <w:color w:val="000000"/>
                <w:lang w:val="en-US"/>
              </w:rPr>
              <w:t>3627</w:t>
            </w:r>
          </w:p>
        </w:tc>
        <w:tc>
          <w:tcPr>
            <w:tcW w:w="1587" w:type="dxa"/>
            <w:tcBorders>
              <w:top w:val="nil"/>
              <w:left w:val="nil"/>
              <w:bottom w:val="single" w:sz="8" w:space="0" w:color="auto"/>
              <w:right w:val="single" w:sz="8" w:space="0" w:color="auto"/>
            </w:tcBorders>
            <w:shd w:val="clear" w:color="auto" w:fill="auto"/>
            <w:noWrap/>
            <w:vAlign w:val="center"/>
          </w:tcPr>
          <w:p w14:paraId="5618D837" w14:textId="14FE7BC8" w:rsidR="005B38AC" w:rsidRPr="00617E28" w:rsidRDefault="006429B9" w:rsidP="00401C37">
            <w:pPr>
              <w:jc w:val="center"/>
              <w:rPr>
                <w:rFonts w:ascii="Calibri" w:hAnsi="Calibri"/>
                <w:color w:val="000000"/>
                <w:lang w:val="en-US"/>
              </w:rPr>
            </w:pPr>
            <w:r>
              <w:rPr>
                <w:rFonts w:ascii="Calibri" w:hAnsi="Calibri"/>
                <w:color w:val="000000"/>
                <w:lang w:val="en-US"/>
              </w:rPr>
              <w:t>7970</w:t>
            </w:r>
          </w:p>
        </w:tc>
      </w:tr>
      <w:tr w:rsidR="005B38AC" w:rsidRPr="00CE23E2" w14:paraId="5B86F1DD"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2E9201EF" w14:textId="77777777" w:rsidR="005B38AC" w:rsidRPr="00CE23E2" w:rsidRDefault="005B38AC" w:rsidP="005B38AC">
            <w:pPr>
              <w:spacing w:after="0" w:line="240" w:lineRule="auto"/>
              <w:rPr>
                <w:rFonts w:eastAsia="Times New Roman"/>
                <w:lang w:val="en-US"/>
              </w:rPr>
            </w:pPr>
            <w:r w:rsidRPr="00CE23E2">
              <w:rPr>
                <w:rFonts w:eastAsia="Times New Roman"/>
                <w:lang w:val="en-US"/>
              </w:rPr>
              <w:t>Over quota</w:t>
            </w:r>
          </w:p>
        </w:tc>
        <w:tc>
          <w:tcPr>
            <w:tcW w:w="1440" w:type="dxa"/>
            <w:tcBorders>
              <w:top w:val="nil"/>
              <w:left w:val="nil"/>
              <w:bottom w:val="single" w:sz="8" w:space="0" w:color="auto"/>
              <w:right w:val="single" w:sz="8" w:space="0" w:color="auto"/>
            </w:tcBorders>
            <w:shd w:val="clear" w:color="auto" w:fill="auto"/>
            <w:noWrap/>
            <w:vAlign w:val="center"/>
          </w:tcPr>
          <w:p w14:paraId="3260F5E8" w14:textId="518B297D" w:rsidR="005B38AC" w:rsidRDefault="00401C37" w:rsidP="00401C37">
            <w:pPr>
              <w:jc w:val="center"/>
              <w:rPr>
                <w:rFonts w:ascii="Calibri" w:hAnsi="Calibri"/>
                <w:color w:val="000000"/>
              </w:rPr>
            </w:pPr>
            <w:r>
              <w:rPr>
                <w:rFonts w:ascii="Calibri" w:hAnsi="Calibri"/>
                <w:color w:val="000000"/>
              </w:rPr>
              <w:t>88</w:t>
            </w:r>
          </w:p>
        </w:tc>
        <w:tc>
          <w:tcPr>
            <w:tcW w:w="1440" w:type="dxa"/>
            <w:tcBorders>
              <w:top w:val="nil"/>
              <w:left w:val="nil"/>
              <w:bottom w:val="single" w:sz="8" w:space="0" w:color="auto"/>
              <w:right w:val="single" w:sz="8" w:space="0" w:color="auto"/>
            </w:tcBorders>
            <w:shd w:val="clear" w:color="auto" w:fill="auto"/>
            <w:noWrap/>
            <w:vAlign w:val="center"/>
          </w:tcPr>
          <w:p w14:paraId="4CC69514" w14:textId="49DA77C3" w:rsidR="005B38AC" w:rsidRDefault="00401C37" w:rsidP="00401C37">
            <w:pPr>
              <w:jc w:val="center"/>
              <w:rPr>
                <w:rFonts w:ascii="Calibri" w:hAnsi="Calibri"/>
                <w:color w:val="000000"/>
              </w:rPr>
            </w:pPr>
            <w:r>
              <w:rPr>
                <w:rFonts w:ascii="Calibri" w:hAnsi="Calibri"/>
                <w:color w:val="000000"/>
              </w:rPr>
              <w:t>53</w:t>
            </w:r>
          </w:p>
        </w:tc>
        <w:tc>
          <w:tcPr>
            <w:tcW w:w="1587" w:type="dxa"/>
            <w:tcBorders>
              <w:top w:val="nil"/>
              <w:left w:val="nil"/>
              <w:bottom w:val="single" w:sz="8" w:space="0" w:color="auto"/>
              <w:right w:val="single" w:sz="8" w:space="0" w:color="auto"/>
            </w:tcBorders>
            <w:shd w:val="clear" w:color="auto" w:fill="auto"/>
            <w:noWrap/>
            <w:vAlign w:val="center"/>
          </w:tcPr>
          <w:p w14:paraId="79520B43" w14:textId="17A02B65" w:rsidR="005B38AC" w:rsidRDefault="00830504" w:rsidP="00401C37">
            <w:pPr>
              <w:jc w:val="center"/>
              <w:rPr>
                <w:rFonts w:ascii="Calibri" w:hAnsi="Calibri"/>
                <w:color w:val="000000"/>
              </w:rPr>
            </w:pPr>
            <w:r>
              <w:rPr>
                <w:rFonts w:ascii="Calibri" w:hAnsi="Calibri"/>
                <w:color w:val="000000"/>
              </w:rPr>
              <w:t>141</w:t>
            </w:r>
          </w:p>
        </w:tc>
      </w:tr>
      <w:tr w:rsidR="005B38AC" w:rsidRPr="00CE23E2" w14:paraId="34421F9F"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62F9941C" w14:textId="77777777" w:rsidR="005B38AC" w:rsidRPr="00CE23E2" w:rsidRDefault="005B38AC" w:rsidP="005B38AC">
            <w:pPr>
              <w:spacing w:after="0" w:line="240" w:lineRule="auto"/>
              <w:rPr>
                <w:rFonts w:eastAsia="Times New Roman"/>
                <w:lang w:val="en-US"/>
              </w:rPr>
            </w:pPr>
            <w:r w:rsidRPr="00CE23E2">
              <w:rPr>
                <w:rFonts w:eastAsia="Times New Roman"/>
                <w:lang w:val="en-US"/>
              </w:rPr>
              <w:t>No one 18+</w:t>
            </w:r>
          </w:p>
        </w:tc>
        <w:tc>
          <w:tcPr>
            <w:tcW w:w="1440" w:type="dxa"/>
            <w:tcBorders>
              <w:top w:val="nil"/>
              <w:left w:val="nil"/>
              <w:bottom w:val="single" w:sz="8" w:space="0" w:color="auto"/>
              <w:right w:val="single" w:sz="8" w:space="0" w:color="auto"/>
            </w:tcBorders>
            <w:shd w:val="clear" w:color="auto" w:fill="auto"/>
            <w:noWrap/>
            <w:vAlign w:val="center"/>
          </w:tcPr>
          <w:p w14:paraId="1BB3D46F" w14:textId="76926FEF" w:rsidR="005B38AC" w:rsidRDefault="00401C37" w:rsidP="00401C37">
            <w:pPr>
              <w:jc w:val="center"/>
              <w:rPr>
                <w:rFonts w:ascii="Calibri" w:hAnsi="Calibri"/>
                <w:color w:val="000000"/>
              </w:rPr>
            </w:pPr>
            <w:r>
              <w:rPr>
                <w:rFonts w:ascii="Calibri" w:hAnsi="Calibri"/>
                <w:color w:val="000000"/>
              </w:rPr>
              <w:t>61</w:t>
            </w:r>
          </w:p>
        </w:tc>
        <w:tc>
          <w:tcPr>
            <w:tcW w:w="1440" w:type="dxa"/>
            <w:tcBorders>
              <w:top w:val="nil"/>
              <w:left w:val="nil"/>
              <w:bottom w:val="single" w:sz="8" w:space="0" w:color="auto"/>
              <w:right w:val="single" w:sz="8" w:space="0" w:color="auto"/>
            </w:tcBorders>
            <w:shd w:val="clear" w:color="auto" w:fill="auto"/>
            <w:noWrap/>
            <w:vAlign w:val="center"/>
          </w:tcPr>
          <w:p w14:paraId="5CE96D21" w14:textId="5004D1D9" w:rsidR="005B38AC" w:rsidRDefault="00401C37" w:rsidP="00401C37">
            <w:pPr>
              <w:jc w:val="center"/>
              <w:rPr>
                <w:rFonts w:ascii="Calibri" w:hAnsi="Calibri"/>
                <w:color w:val="000000"/>
              </w:rPr>
            </w:pPr>
            <w:r>
              <w:rPr>
                <w:rFonts w:ascii="Calibri" w:hAnsi="Calibri"/>
                <w:color w:val="000000"/>
              </w:rPr>
              <w:t>571</w:t>
            </w:r>
          </w:p>
        </w:tc>
        <w:tc>
          <w:tcPr>
            <w:tcW w:w="1587" w:type="dxa"/>
            <w:tcBorders>
              <w:top w:val="nil"/>
              <w:left w:val="nil"/>
              <w:bottom w:val="single" w:sz="8" w:space="0" w:color="auto"/>
              <w:right w:val="single" w:sz="8" w:space="0" w:color="auto"/>
            </w:tcBorders>
            <w:shd w:val="clear" w:color="auto" w:fill="auto"/>
            <w:noWrap/>
            <w:vAlign w:val="center"/>
          </w:tcPr>
          <w:p w14:paraId="020C7DC8" w14:textId="23C4624F" w:rsidR="005B38AC" w:rsidRDefault="00665D85" w:rsidP="00401C37">
            <w:pPr>
              <w:jc w:val="center"/>
              <w:rPr>
                <w:rFonts w:ascii="Calibri" w:hAnsi="Calibri"/>
                <w:color w:val="000000"/>
              </w:rPr>
            </w:pPr>
            <w:r>
              <w:rPr>
                <w:rFonts w:ascii="Calibri" w:hAnsi="Calibri"/>
                <w:color w:val="000000"/>
              </w:rPr>
              <w:t>632</w:t>
            </w:r>
          </w:p>
        </w:tc>
      </w:tr>
      <w:tr w:rsidR="005B38AC" w:rsidRPr="00CE23E2" w14:paraId="519B42A2"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67C3F8EB" w14:textId="3F9F4B63" w:rsidR="005B38AC" w:rsidRPr="00CE23E2" w:rsidRDefault="004B4CF8" w:rsidP="005B38AC">
            <w:pPr>
              <w:spacing w:after="0" w:line="240" w:lineRule="auto"/>
              <w:rPr>
                <w:rFonts w:eastAsia="Times New Roman"/>
                <w:lang w:val="en-US"/>
              </w:rPr>
            </w:pPr>
            <w:r>
              <w:rPr>
                <w:rFonts w:eastAsia="Times New Roman"/>
                <w:lang w:val="en-US"/>
              </w:rPr>
              <w:t>Other</w:t>
            </w:r>
            <w:r w:rsidR="005B38AC" w:rsidRPr="00CE23E2">
              <w:rPr>
                <w:rFonts w:eastAsia="Times New Roman"/>
                <w:lang w:val="en-US"/>
              </w:rPr>
              <w:t xml:space="preserve"> Disqualified</w:t>
            </w:r>
          </w:p>
        </w:tc>
        <w:tc>
          <w:tcPr>
            <w:tcW w:w="1440" w:type="dxa"/>
            <w:tcBorders>
              <w:top w:val="nil"/>
              <w:left w:val="nil"/>
              <w:bottom w:val="single" w:sz="8" w:space="0" w:color="auto"/>
              <w:right w:val="single" w:sz="8" w:space="0" w:color="auto"/>
            </w:tcBorders>
            <w:shd w:val="clear" w:color="auto" w:fill="auto"/>
            <w:noWrap/>
            <w:vAlign w:val="center"/>
          </w:tcPr>
          <w:p w14:paraId="64313E43" w14:textId="554F9D28" w:rsidR="005B38AC" w:rsidRDefault="00CC1E3C" w:rsidP="00401C37">
            <w:pPr>
              <w:jc w:val="center"/>
              <w:rPr>
                <w:rFonts w:ascii="Calibri" w:hAnsi="Calibri"/>
                <w:color w:val="000000"/>
              </w:rPr>
            </w:pPr>
            <w:r>
              <w:rPr>
                <w:rFonts w:ascii="Calibri" w:hAnsi="Calibri"/>
                <w:color w:val="000000"/>
              </w:rPr>
              <w:t>-</w:t>
            </w:r>
          </w:p>
        </w:tc>
        <w:tc>
          <w:tcPr>
            <w:tcW w:w="1440" w:type="dxa"/>
            <w:tcBorders>
              <w:top w:val="nil"/>
              <w:left w:val="nil"/>
              <w:bottom w:val="single" w:sz="8" w:space="0" w:color="auto"/>
              <w:right w:val="single" w:sz="8" w:space="0" w:color="auto"/>
            </w:tcBorders>
            <w:shd w:val="clear" w:color="auto" w:fill="auto"/>
            <w:noWrap/>
            <w:vAlign w:val="center"/>
          </w:tcPr>
          <w:p w14:paraId="502E89F3" w14:textId="5AAD9514" w:rsidR="005B38AC" w:rsidRDefault="00CC1E3C" w:rsidP="00401C37">
            <w:pPr>
              <w:jc w:val="center"/>
              <w:rPr>
                <w:rFonts w:ascii="Calibri" w:hAnsi="Calibri"/>
                <w:color w:val="000000"/>
              </w:rPr>
            </w:pPr>
            <w:r>
              <w:rPr>
                <w:rFonts w:ascii="Calibri" w:hAnsi="Calibri"/>
                <w:color w:val="000000"/>
              </w:rPr>
              <w:t>196</w:t>
            </w:r>
          </w:p>
        </w:tc>
        <w:tc>
          <w:tcPr>
            <w:tcW w:w="1587" w:type="dxa"/>
            <w:tcBorders>
              <w:top w:val="nil"/>
              <w:left w:val="nil"/>
              <w:bottom w:val="single" w:sz="8" w:space="0" w:color="auto"/>
              <w:right w:val="single" w:sz="8" w:space="0" w:color="auto"/>
            </w:tcBorders>
            <w:shd w:val="clear" w:color="auto" w:fill="auto"/>
            <w:noWrap/>
            <w:vAlign w:val="center"/>
          </w:tcPr>
          <w:p w14:paraId="246F018D" w14:textId="0EBB2F1D" w:rsidR="005B38AC" w:rsidRDefault="00CC1E3C" w:rsidP="00401C37">
            <w:pPr>
              <w:jc w:val="center"/>
              <w:rPr>
                <w:rFonts w:ascii="Calibri" w:hAnsi="Calibri"/>
                <w:color w:val="000000"/>
              </w:rPr>
            </w:pPr>
            <w:r>
              <w:rPr>
                <w:rFonts w:ascii="Calibri" w:hAnsi="Calibri"/>
                <w:color w:val="000000"/>
              </w:rPr>
              <w:t>196</w:t>
            </w:r>
          </w:p>
        </w:tc>
      </w:tr>
      <w:tr w:rsidR="005B38AC" w:rsidRPr="00CE23E2" w14:paraId="07797CA7" w14:textId="77777777" w:rsidTr="00B926C7">
        <w:trPr>
          <w:cantSplit/>
          <w:trHeight w:hRule="exact" w:val="360"/>
        </w:trPr>
        <w:tc>
          <w:tcPr>
            <w:tcW w:w="4713" w:type="dxa"/>
            <w:tcBorders>
              <w:top w:val="nil"/>
              <w:left w:val="single" w:sz="8" w:space="0" w:color="auto"/>
              <w:bottom w:val="single" w:sz="8" w:space="0" w:color="auto"/>
              <w:right w:val="single" w:sz="8" w:space="0" w:color="auto"/>
            </w:tcBorders>
            <w:noWrap/>
            <w:vAlign w:val="center"/>
          </w:tcPr>
          <w:p w14:paraId="4C581479" w14:textId="77777777" w:rsidR="005B38AC" w:rsidRPr="00CE23E2" w:rsidRDefault="005B38AC" w:rsidP="005B38AC">
            <w:pPr>
              <w:spacing w:after="0" w:line="240" w:lineRule="auto"/>
              <w:rPr>
                <w:rFonts w:eastAsia="Times New Roman"/>
                <w:b/>
                <w:bCs/>
                <w:lang w:val="en-US"/>
              </w:rPr>
            </w:pPr>
            <w:r w:rsidRPr="00CE23E2">
              <w:rPr>
                <w:rFonts w:eastAsia="Times New Roman"/>
                <w:b/>
                <w:bCs/>
                <w:lang w:val="en-US"/>
              </w:rPr>
              <w:t>Completed interviews</w:t>
            </w:r>
          </w:p>
        </w:tc>
        <w:tc>
          <w:tcPr>
            <w:tcW w:w="1440" w:type="dxa"/>
            <w:tcBorders>
              <w:top w:val="nil"/>
              <w:left w:val="nil"/>
              <w:bottom w:val="single" w:sz="8" w:space="0" w:color="auto"/>
              <w:right w:val="single" w:sz="8" w:space="0" w:color="auto"/>
            </w:tcBorders>
            <w:shd w:val="clear" w:color="auto" w:fill="auto"/>
            <w:noWrap/>
            <w:vAlign w:val="center"/>
          </w:tcPr>
          <w:p w14:paraId="6A1634B4" w14:textId="4B66E1FA" w:rsidR="005B38AC" w:rsidRDefault="00401C37" w:rsidP="00401C37">
            <w:pPr>
              <w:jc w:val="center"/>
              <w:rPr>
                <w:rFonts w:ascii="Calibri" w:hAnsi="Calibri"/>
                <w:color w:val="000000"/>
              </w:rPr>
            </w:pPr>
            <w:r>
              <w:rPr>
                <w:rFonts w:ascii="Calibri" w:hAnsi="Calibri"/>
                <w:color w:val="000000"/>
              </w:rPr>
              <w:t>4194</w:t>
            </w:r>
          </w:p>
        </w:tc>
        <w:tc>
          <w:tcPr>
            <w:tcW w:w="1440" w:type="dxa"/>
            <w:tcBorders>
              <w:top w:val="nil"/>
              <w:left w:val="nil"/>
              <w:bottom w:val="single" w:sz="8" w:space="0" w:color="auto"/>
              <w:right w:val="single" w:sz="8" w:space="0" w:color="auto"/>
            </w:tcBorders>
            <w:shd w:val="clear" w:color="auto" w:fill="auto"/>
            <w:noWrap/>
            <w:vAlign w:val="center"/>
          </w:tcPr>
          <w:p w14:paraId="70F0D9EB" w14:textId="2CE2D267" w:rsidR="005B38AC" w:rsidRDefault="005167DD" w:rsidP="00401C37">
            <w:pPr>
              <w:jc w:val="center"/>
              <w:rPr>
                <w:rFonts w:ascii="Calibri" w:hAnsi="Calibri"/>
                <w:color w:val="000000"/>
              </w:rPr>
            </w:pPr>
            <w:r>
              <w:rPr>
                <w:rFonts w:ascii="Calibri" w:hAnsi="Calibri"/>
                <w:color w:val="000000"/>
              </w:rPr>
              <w:t>2806</w:t>
            </w:r>
          </w:p>
        </w:tc>
        <w:tc>
          <w:tcPr>
            <w:tcW w:w="1587" w:type="dxa"/>
            <w:tcBorders>
              <w:top w:val="nil"/>
              <w:left w:val="nil"/>
              <w:bottom w:val="single" w:sz="8" w:space="0" w:color="auto"/>
              <w:right w:val="single" w:sz="8" w:space="0" w:color="auto"/>
            </w:tcBorders>
            <w:shd w:val="clear" w:color="auto" w:fill="auto"/>
            <w:noWrap/>
            <w:vAlign w:val="center"/>
          </w:tcPr>
          <w:p w14:paraId="62E5083A" w14:textId="7E2D04D7" w:rsidR="005B38AC" w:rsidRDefault="005167DD" w:rsidP="00401C37">
            <w:pPr>
              <w:jc w:val="center"/>
              <w:rPr>
                <w:rFonts w:ascii="Calibri" w:hAnsi="Calibri"/>
                <w:color w:val="000000"/>
              </w:rPr>
            </w:pPr>
            <w:r>
              <w:rPr>
                <w:rFonts w:ascii="Calibri" w:hAnsi="Calibri"/>
                <w:color w:val="000000"/>
              </w:rPr>
              <w:t>7000</w:t>
            </w:r>
          </w:p>
        </w:tc>
      </w:tr>
      <w:tr w:rsidR="005B38AC" w:rsidRPr="00617E28" w14:paraId="007A6C8E" w14:textId="77777777" w:rsidTr="00B926C7">
        <w:trPr>
          <w:cantSplit/>
          <w:trHeight w:hRule="exact" w:val="360"/>
        </w:trPr>
        <w:tc>
          <w:tcPr>
            <w:tcW w:w="4713" w:type="dxa"/>
            <w:tcBorders>
              <w:top w:val="single" w:sz="8" w:space="0" w:color="auto"/>
              <w:left w:val="single" w:sz="4" w:space="0" w:color="auto"/>
              <w:bottom w:val="single" w:sz="8" w:space="0" w:color="auto"/>
              <w:right w:val="single" w:sz="8" w:space="0" w:color="auto"/>
            </w:tcBorders>
            <w:noWrap/>
            <w:vAlign w:val="center"/>
          </w:tcPr>
          <w:p w14:paraId="5AAFD581" w14:textId="77777777" w:rsidR="005B38AC" w:rsidRPr="00CE23E2" w:rsidRDefault="005B38AC" w:rsidP="005B38AC">
            <w:pPr>
              <w:spacing w:after="0" w:line="240" w:lineRule="auto"/>
              <w:rPr>
                <w:rFonts w:eastAsia="Times New Roman"/>
                <w:b/>
                <w:bCs/>
                <w:lang w:val="en-US"/>
              </w:rPr>
            </w:pPr>
            <w:r>
              <w:rPr>
                <w:rFonts w:eastAsia="Times New Roman"/>
                <w:b/>
                <w:bCs/>
                <w:lang w:val="en-US"/>
              </w:rPr>
              <w:t>Response Rate = R/(U+IS+R)</w:t>
            </w:r>
          </w:p>
        </w:tc>
        <w:tc>
          <w:tcPr>
            <w:tcW w:w="1440" w:type="dxa"/>
            <w:tcBorders>
              <w:top w:val="nil"/>
              <w:left w:val="nil"/>
              <w:bottom w:val="single" w:sz="8" w:space="0" w:color="auto"/>
              <w:right w:val="single" w:sz="8" w:space="0" w:color="auto"/>
            </w:tcBorders>
            <w:shd w:val="clear" w:color="auto" w:fill="auto"/>
            <w:noWrap/>
            <w:vAlign w:val="center"/>
          </w:tcPr>
          <w:p w14:paraId="269E909A" w14:textId="79420C6A" w:rsidR="005B38AC" w:rsidRPr="00617E28" w:rsidRDefault="00CA4D59" w:rsidP="00401C37">
            <w:pPr>
              <w:jc w:val="center"/>
              <w:rPr>
                <w:rFonts w:ascii="Calibri" w:hAnsi="Calibri"/>
                <w:color w:val="000000"/>
                <w:lang w:val="en-US"/>
              </w:rPr>
            </w:pPr>
            <w:r>
              <w:rPr>
                <w:rFonts w:ascii="Calibri" w:hAnsi="Calibri"/>
                <w:color w:val="000000"/>
                <w:lang w:val="en-US"/>
              </w:rPr>
              <w:t>3.02</w:t>
            </w:r>
            <w:r w:rsidR="00401C37">
              <w:rPr>
                <w:rFonts w:ascii="Calibri" w:hAnsi="Calibri"/>
                <w:color w:val="000000"/>
                <w:lang w:val="en-US"/>
              </w:rPr>
              <w:t>%</w:t>
            </w:r>
          </w:p>
        </w:tc>
        <w:tc>
          <w:tcPr>
            <w:tcW w:w="1440" w:type="dxa"/>
            <w:tcBorders>
              <w:top w:val="nil"/>
              <w:left w:val="nil"/>
              <w:bottom w:val="single" w:sz="8" w:space="0" w:color="auto"/>
              <w:right w:val="single" w:sz="8" w:space="0" w:color="auto"/>
            </w:tcBorders>
            <w:shd w:val="clear" w:color="auto" w:fill="auto"/>
            <w:noWrap/>
            <w:vAlign w:val="center"/>
          </w:tcPr>
          <w:p w14:paraId="2C1E3C83" w14:textId="6193F1CF" w:rsidR="005B38AC" w:rsidRPr="00617E28" w:rsidRDefault="00401C37" w:rsidP="00CA4D59">
            <w:pPr>
              <w:jc w:val="center"/>
              <w:rPr>
                <w:rFonts w:ascii="Calibri" w:hAnsi="Calibri"/>
                <w:color w:val="000000"/>
                <w:lang w:val="en-US"/>
              </w:rPr>
            </w:pPr>
            <w:r>
              <w:rPr>
                <w:rFonts w:ascii="Calibri" w:hAnsi="Calibri"/>
                <w:color w:val="000000"/>
                <w:lang w:val="en-US"/>
              </w:rPr>
              <w:t>3.</w:t>
            </w:r>
            <w:r w:rsidR="00CA4D59">
              <w:rPr>
                <w:rFonts w:ascii="Calibri" w:hAnsi="Calibri"/>
                <w:color w:val="000000"/>
                <w:lang w:val="en-US"/>
              </w:rPr>
              <w:t>00</w:t>
            </w:r>
            <w:r>
              <w:rPr>
                <w:rFonts w:ascii="Calibri" w:hAnsi="Calibri"/>
                <w:color w:val="000000"/>
                <w:lang w:val="en-US"/>
              </w:rPr>
              <w:t>%</w:t>
            </w:r>
          </w:p>
        </w:tc>
        <w:tc>
          <w:tcPr>
            <w:tcW w:w="1587" w:type="dxa"/>
            <w:tcBorders>
              <w:top w:val="nil"/>
              <w:left w:val="nil"/>
              <w:bottom w:val="single" w:sz="8" w:space="0" w:color="auto"/>
              <w:right w:val="single" w:sz="8" w:space="0" w:color="auto"/>
            </w:tcBorders>
            <w:shd w:val="clear" w:color="auto" w:fill="auto"/>
            <w:noWrap/>
            <w:vAlign w:val="center"/>
          </w:tcPr>
          <w:p w14:paraId="1F043BE4" w14:textId="2301B087" w:rsidR="005B38AC" w:rsidRPr="00617E28" w:rsidRDefault="00CC1E3C" w:rsidP="00543239">
            <w:pPr>
              <w:jc w:val="center"/>
              <w:rPr>
                <w:rFonts w:ascii="Calibri" w:hAnsi="Calibri"/>
                <w:color w:val="000000"/>
                <w:lang w:val="en-US"/>
              </w:rPr>
            </w:pPr>
            <w:r>
              <w:rPr>
                <w:rFonts w:ascii="Calibri" w:hAnsi="Calibri"/>
                <w:color w:val="000000"/>
                <w:lang w:val="en-US"/>
              </w:rPr>
              <w:t>3.01</w:t>
            </w:r>
            <w:r w:rsidR="00665D85">
              <w:rPr>
                <w:rFonts w:ascii="Calibri" w:hAnsi="Calibri"/>
                <w:color w:val="000000"/>
                <w:lang w:val="en-US"/>
              </w:rPr>
              <w:t>%</w:t>
            </w:r>
          </w:p>
        </w:tc>
      </w:tr>
    </w:tbl>
    <w:p w14:paraId="3B08960B" w14:textId="77777777" w:rsidR="00D73CFE" w:rsidRDefault="00D73CFE" w:rsidP="00965A5E">
      <w:pPr>
        <w:spacing w:after="0" w:line="240" w:lineRule="auto"/>
        <w:rPr>
          <w:b/>
          <w:sz w:val="24"/>
          <w:szCs w:val="24"/>
          <w:lang w:val="en-US"/>
        </w:rPr>
      </w:pPr>
    </w:p>
    <w:p w14:paraId="7678654E" w14:textId="701C81D6" w:rsidR="00D73CFE" w:rsidRDefault="00D73CFE" w:rsidP="00D73CFE">
      <w:pPr>
        <w:rPr>
          <w:lang w:val="en-US"/>
        </w:rPr>
      </w:pPr>
      <w:r>
        <w:rPr>
          <w:lang w:val="en-US"/>
        </w:rPr>
        <w:t>The total response rate of 3.01% for a telephone survey of the Canadian general population is somewhat low, but not entirely unexpected considering field specifications for th</w:t>
      </w:r>
      <w:r w:rsidR="005167DD">
        <w:rPr>
          <w:lang w:val="en-US"/>
        </w:rPr>
        <w:t>is study. While a total of 7,000</w:t>
      </w:r>
      <w:r>
        <w:rPr>
          <w:lang w:val="en-US"/>
        </w:rPr>
        <w:t xml:space="preserve"> interviews were completed over a 14-week period, it was important to obtain nationally representative samples of 500 respondents each week in order to produce reliable tracking data on a weekly basis.  For this reason, sample files used for dialing had to be refreshed on a weekly basis rather than over one continuous 14-week window. This may explain the slightly lower response rate for the study. </w:t>
      </w:r>
    </w:p>
    <w:p w14:paraId="73A32513" w14:textId="1C474D97" w:rsidR="00965A5E" w:rsidRPr="00617E28" w:rsidRDefault="00965A5E" w:rsidP="00965A5E">
      <w:pPr>
        <w:spacing w:after="0" w:line="240" w:lineRule="auto"/>
        <w:rPr>
          <w:b/>
          <w:sz w:val="24"/>
          <w:szCs w:val="24"/>
          <w:lang w:val="en-US"/>
        </w:rPr>
      </w:pPr>
      <w:r w:rsidRPr="00617E28">
        <w:rPr>
          <w:b/>
          <w:sz w:val="24"/>
          <w:szCs w:val="24"/>
          <w:lang w:val="en-US"/>
        </w:rPr>
        <w:br w:type="page"/>
      </w:r>
    </w:p>
    <w:p w14:paraId="54D25186" w14:textId="77777777" w:rsidR="00965A5E" w:rsidRPr="00965A5E" w:rsidRDefault="00965A5E" w:rsidP="00965A5E">
      <w:pPr>
        <w:pStyle w:val="Heading2"/>
      </w:pPr>
      <w:bookmarkStart w:id="14" w:name="_Toc484773922"/>
      <w:r w:rsidRPr="00427298">
        <w:lastRenderedPageBreak/>
        <w:t xml:space="preserve">Non </w:t>
      </w:r>
      <w:r w:rsidRPr="00965A5E">
        <w:t>Response</w:t>
      </w:r>
      <w:r w:rsidRPr="00427298">
        <w:t xml:space="preserve"> Analysis</w:t>
      </w:r>
      <w:bookmarkEnd w:id="14"/>
      <w:r w:rsidRPr="00427298">
        <w:t xml:space="preserve"> </w:t>
      </w:r>
    </w:p>
    <w:p w14:paraId="238E5E38" w14:textId="77777777" w:rsidR="00965A5E" w:rsidRPr="00965A5E" w:rsidRDefault="00965A5E" w:rsidP="00965A5E">
      <w:pPr>
        <w:rPr>
          <w:sz w:val="24"/>
          <w:szCs w:val="24"/>
          <w:lang w:val="en-US"/>
        </w:rPr>
      </w:pPr>
      <w:r w:rsidRPr="00965A5E">
        <w:rPr>
          <w:sz w:val="24"/>
          <w:szCs w:val="24"/>
          <w:lang w:val="en-US"/>
        </w:rPr>
        <w:t xml:space="preserve">As with any probability sample there exists within the current sample the possibility of non-response bias. In particular, this survey would not include members of the population who do not have access to a telephone (either landline or cell phone) or who are not capable of responding to a survey in either English or French. In addition, some groups within the population are systemically less likely to answer surveys. </w:t>
      </w:r>
    </w:p>
    <w:p w14:paraId="27C14A56" w14:textId="77777777" w:rsidR="00965A5E" w:rsidRPr="00965A5E" w:rsidRDefault="00965A5E" w:rsidP="00965A5E">
      <w:pPr>
        <w:rPr>
          <w:sz w:val="24"/>
          <w:szCs w:val="24"/>
          <w:lang w:val="en-US"/>
        </w:rPr>
      </w:pPr>
      <w:r w:rsidRPr="00965A5E">
        <w:rPr>
          <w:sz w:val="24"/>
          <w:szCs w:val="24"/>
          <w:lang w:val="en-US"/>
        </w:rPr>
        <w:t xml:space="preserve">The table below compares the unweighted sample to the 2011 Census results by region, age and </w:t>
      </w:r>
      <w:r w:rsidRPr="00BE6F00">
        <w:rPr>
          <w:sz w:val="24"/>
          <w:szCs w:val="24"/>
          <w:lang w:val="en-US"/>
        </w:rPr>
        <w:t xml:space="preserve">gender. </w:t>
      </w:r>
      <w:r w:rsidR="00BE6F00" w:rsidRPr="00BE6F00">
        <w:rPr>
          <w:sz w:val="24"/>
          <w:szCs w:val="24"/>
          <w:lang w:val="en-US"/>
        </w:rPr>
        <w:t>The comparison shows</w:t>
      </w:r>
      <w:r w:rsidRPr="00BE6F00">
        <w:rPr>
          <w:sz w:val="24"/>
          <w:szCs w:val="24"/>
          <w:lang w:val="en-US"/>
        </w:rPr>
        <w:t xml:space="preserve"> an underrepresentation of younger Ca</w:t>
      </w:r>
      <w:r w:rsidR="00BE6F00" w:rsidRPr="00BE6F00">
        <w:rPr>
          <w:sz w:val="24"/>
          <w:szCs w:val="24"/>
          <w:lang w:val="en-US"/>
        </w:rPr>
        <w:t>nadians (18 to 34 years of age)</w:t>
      </w:r>
      <w:r w:rsidR="00FC0281">
        <w:rPr>
          <w:sz w:val="24"/>
          <w:szCs w:val="24"/>
          <w:lang w:val="en-US"/>
        </w:rPr>
        <w:t xml:space="preserve">. </w:t>
      </w:r>
      <w:r w:rsidRPr="00BE6F00">
        <w:rPr>
          <w:sz w:val="24"/>
          <w:szCs w:val="24"/>
          <w:lang w:val="en-US"/>
        </w:rPr>
        <w:t xml:space="preserve">These proportions have been corrected in the weighting to reflect 2011 Census values. </w:t>
      </w:r>
    </w:p>
    <w:tbl>
      <w:tblPr>
        <w:tblW w:w="8275" w:type="dxa"/>
        <w:tblLook w:val="04A0" w:firstRow="1" w:lastRow="0" w:firstColumn="1" w:lastColumn="0" w:noHBand="0" w:noVBand="1"/>
      </w:tblPr>
      <w:tblGrid>
        <w:gridCol w:w="2700"/>
        <w:gridCol w:w="2605"/>
        <w:gridCol w:w="2970"/>
      </w:tblGrid>
      <w:tr w:rsidR="00965A5E" w:rsidRPr="007B6FF4" w14:paraId="7B23C3C3" w14:textId="77777777" w:rsidTr="00B926C7">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002060"/>
            <w:noWrap/>
            <w:vAlign w:val="bottom"/>
            <w:hideMark/>
          </w:tcPr>
          <w:p w14:paraId="3D4D7D5D" w14:textId="77777777" w:rsidR="00965A5E" w:rsidRPr="009277C7" w:rsidRDefault="00965A5E" w:rsidP="007F2BC5">
            <w:pPr>
              <w:spacing w:after="0" w:line="240" w:lineRule="auto"/>
              <w:rPr>
                <w:rFonts w:eastAsia="Times New Roman" w:cs="Calibri"/>
                <w:b/>
                <w:bCs/>
                <w:color w:val="FFFFFF" w:themeColor="background1"/>
                <w:lang w:val="en-US"/>
              </w:rPr>
            </w:pPr>
            <w:r w:rsidRPr="009277C7">
              <w:rPr>
                <w:rFonts w:eastAsia="Times New Roman" w:cs="Calibri"/>
                <w:b/>
                <w:bCs/>
                <w:color w:val="FFFFFF" w:themeColor="background1"/>
                <w:lang w:val="en-US"/>
              </w:rPr>
              <w:t> </w:t>
            </w:r>
          </w:p>
        </w:tc>
        <w:tc>
          <w:tcPr>
            <w:tcW w:w="2605" w:type="dxa"/>
            <w:tcBorders>
              <w:top w:val="single" w:sz="4" w:space="0" w:color="auto"/>
              <w:left w:val="nil"/>
              <w:bottom w:val="single" w:sz="4" w:space="0" w:color="auto"/>
              <w:right w:val="single" w:sz="4" w:space="0" w:color="auto"/>
            </w:tcBorders>
            <w:shd w:val="clear" w:color="auto" w:fill="002060"/>
            <w:noWrap/>
            <w:vAlign w:val="center"/>
            <w:hideMark/>
          </w:tcPr>
          <w:p w14:paraId="60CF347F" w14:textId="77777777" w:rsidR="00965A5E" w:rsidRPr="009277C7" w:rsidRDefault="00965A5E" w:rsidP="007F2BC5">
            <w:pPr>
              <w:spacing w:after="0" w:line="240" w:lineRule="auto"/>
              <w:jc w:val="center"/>
              <w:rPr>
                <w:rFonts w:eastAsia="Times New Roman" w:cs="Calibri"/>
                <w:b/>
                <w:bCs/>
                <w:color w:val="FFFFFF" w:themeColor="background1"/>
                <w:lang w:val="en-US"/>
              </w:rPr>
            </w:pPr>
            <w:r w:rsidRPr="009277C7">
              <w:rPr>
                <w:rFonts w:eastAsia="Times New Roman" w:cs="Calibri"/>
                <w:b/>
                <w:bCs/>
                <w:color w:val="FFFFFF" w:themeColor="background1"/>
                <w:lang w:val="en-US"/>
              </w:rPr>
              <w:t>Unweighted Percent</w:t>
            </w:r>
          </w:p>
        </w:tc>
        <w:tc>
          <w:tcPr>
            <w:tcW w:w="2970" w:type="dxa"/>
            <w:tcBorders>
              <w:top w:val="single" w:sz="4" w:space="0" w:color="auto"/>
              <w:left w:val="nil"/>
              <w:bottom w:val="single" w:sz="4" w:space="0" w:color="auto"/>
              <w:right w:val="single" w:sz="4" w:space="0" w:color="auto"/>
            </w:tcBorders>
            <w:shd w:val="clear" w:color="auto" w:fill="002060"/>
            <w:noWrap/>
            <w:vAlign w:val="center"/>
            <w:hideMark/>
          </w:tcPr>
          <w:p w14:paraId="081DD291" w14:textId="77777777" w:rsidR="00965A5E" w:rsidRPr="009277C7" w:rsidRDefault="00965A5E" w:rsidP="007F2BC5">
            <w:pPr>
              <w:spacing w:after="0" w:line="240" w:lineRule="auto"/>
              <w:jc w:val="center"/>
              <w:rPr>
                <w:rFonts w:eastAsia="Times New Roman" w:cs="Calibri"/>
                <w:b/>
                <w:bCs/>
                <w:color w:val="FFFFFF" w:themeColor="background1"/>
                <w:lang w:val="en-US"/>
              </w:rPr>
            </w:pPr>
            <w:r w:rsidRPr="009277C7">
              <w:rPr>
                <w:rFonts w:eastAsia="Times New Roman" w:cs="Calibri"/>
                <w:b/>
                <w:bCs/>
                <w:color w:val="FFFFFF" w:themeColor="background1"/>
                <w:lang w:val="en-US"/>
              </w:rPr>
              <w:t>Census 2011 Proportions</w:t>
            </w:r>
          </w:p>
        </w:tc>
      </w:tr>
      <w:tr w:rsidR="00965A5E" w:rsidRPr="007B6FF4" w14:paraId="399E27A0" w14:textId="77777777" w:rsidTr="00B926C7">
        <w:trPr>
          <w:trHeight w:val="300"/>
        </w:trPr>
        <w:tc>
          <w:tcPr>
            <w:tcW w:w="2700" w:type="dxa"/>
            <w:tcBorders>
              <w:top w:val="nil"/>
              <w:left w:val="single" w:sz="4" w:space="0" w:color="auto"/>
              <w:bottom w:val="single" w:sz="4" w:space="0" w:color="auto"/>
              <w:right w:val="nil"/>
            </w:tcBorders>
            <w:shd w:val="clear" w:color="000000" w:fill="D9D9D9"/>
            <w:noWrap/>
            <w:vAlign w:val="bottom"/>
            <w:hideMark/>
          </w:tcPr>
          <w:p w14:paraId="261A0DCC" w14:textId="77777777" w:rsidR="00965A5E" w:rsidRPr="007B6FF4" w:rsidRDefault="00965A5E" w:rsidP="007F2BC5">
            <w:pPr>
              <w:spacing w:after="0" w:line="240" w:lineRule="auto"/>
              <w:rPr>
                <w:rFonts w:eastAsia="Times New Roman" w:cs="Calibri"/>
                <w:b/>
                <w:bCs/>
                <w:lang w:val="en-US"/>
              </w:rPr>
            </w:pPr>
            <w:r w:rsidRPr="007B6FF4">
              <w:rPr>
                <w:rFonts w:eastAsia="Times New Roman" w:cs="Calibri"/>
                <w:b/>
                <w:bCs/>
                <w:lang w:val="en-US"/>
              </w:rPr>
              <w:t>Region</w:t>
            </w:r>
          </w:p>
        </w:tc>
        <w:tc>
          <w:tcPr>
            <w:tcW w:w="2605" w:type="dxa"/>
            <w:tcBorders>
              <w:top w:val="nil"/>
              <w:left w:val="nil"/>
              <w:bottom w:val="single" w:sz="4" w:space="0" w:color="auto"/>
              <w:right w:val="nil"/>
            </w:tcBorders>
            <w:shd w:val="clear" w:color="000000" w:fill="D9D9D9"/>
            <w:noWrap/>
            <w:vAlign w:val="center"/>
            <w:hideMark/>
          </w:tcPr>
          <w:p w14:paraId="50900B9F" w14:textId="77777777" w:rsidR="00965A5E" w:rsidRPr="007B6FF4" w:rsidRDefault="00965A5E" w:rsidP="007F2BC5">
            <w:pPr>
              <w:spacing w:after="0" w:line="240" w:lineRule="auto"/>
              <w:jc w:val="center"/>
              <w:rPr>
                <w:rFonts w:eastAsia="Times New Roman" w:cs="Calibri"/>
                <w:b/>
                <w:bCs/>
                <w:lang w:val="en-US"/>
              </w:rPr>
            </w:pPr>
          </w:p>
        </w:tc>
        <w:tc>
          <w:tcPr>
            <w:tcW w:w="2970" w:type="dxa"/>
            <w:tcBorders>
              <w:top w:val="nil"/>
              <w:left w:val="nil"/>
              <w:bottom w:val="single" w:sz="4" w:space="0" w:color="auto"/>
              <w:right w:val="single" w:sz="4" w:space="0" w:color="auto"/>
            </w:tcBorders>
            <w:shd w:val="clear" w:color="000000" w:fill="D9D9D9"/>
            <w:noWrap/>
            <w:vAlign w:val="center"/>
            <w:hideMark/>
          </w:tcPr>
          <w:p w14:paraId="411ABBA9" w14:textId="77777777" w:rsidR="00965A5E" w:rsidRPr="007B6FF4" w:rsidRDefault="00965A5E" w:rsidP="007F2BC5">
            <w:pPr>
              <w:spacing w:after="0" w:line="240" w:lineRule="auto"/>
              <w:jc w:val="center"/>
              <w:rPr>
                <w:rFonts w:eastAsia="Times New Roman" w:cs="Calibri"/>
                <w:b/>
                <w:bCs/>
                <w:lang w:val="en-US"/>
              </w:rPr>
            </w:pPr>
          </w:p>
        </w:tc>
      </w:tr>
      <w:tr w:rsidR="00965A5E" w:rsidRPr="007B6FF4" w14:paraId="7CC55FC4"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362E7D1"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BC</w:t>
            </w:r>
          </w:p>
        </w:tc>
        <w:tc>
          <w:tcPr>
            <w:tcW w:w="2605" w:type="dxa"/>
            <w:tcBorders>
              <w:top w:val="nil"/>
              <w:left w:val="nil"/>
              <w:bottom w:val="single" w:sz="4" w:space="0" w:color="auto"/>
              <w:right w:val="single" w:sz="4" w:space="0" w:color="auto"/>
            </w:tcBorders>
            <w:shd w:val="clear" w:color="auto" w:fill="auto"/>
            <w:noWrap/>
            <w:vAlign w:val="center"/>
          </w:tcPr>
          <w:p w14:paraId="0463E35E" w14:textId="19D65EB3" w:rsidR="00965A5E" w:rsidRPr="00422149" w:rsidRDefault="00984D89" w:rsidP="007F2BC5">
            <w:pPr>
              <w:spacing w:after="0" w:line="240" w:lineRule="auto"/>
              <w:jc w:val="center"/>
              <w:rPr>
                <w:rFonts w:eastAsia="Times New Roman" w:cs="Calibri"/>
                <w:lang w:val="en-US"/>
              </w:rPr>
            </w:pPr>
            <w:r>
              <w:rPr>
                <w:rFonts w:eastAsia="Times New Roman" w:cs="Calibri"/>
                <w:lang w:val="en-US"/>
              </w:rPr>
              <w:t>14%</w:t>
            </w:r>
          </w:p>
        </w:tc>
        <w:tc>
          <w:tcPr>
            <w:tcW w:w="2970" w:type="dxa"/>
            <w:tcBorders>
              <w:top w:val="nil"/>
              <w:left w:val="nil"/>
              <w:bottom w:val="single" w:sz="4" w:space="0" w:color="auto"/>
              <w:right w:val="single" w:sz="4" w:space="0" w:color="auto"/>
            </w:tcBorders>
            <w:shd w:val="clear" w:color="auto" w:fill="auto"/>
            <w:noWrap/>
            <w:vAlign w:val="center"/>
            <w:hideMark/>
          </w:tcPr>
          <w:p w14:paraId="07164799"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13%</w:t>
            </w:r>
          </w:p>
        </w:tc>
      </w:tr>
      <w:tr w:rsidR="00965A5E" w:rsidRPr="007B6FF4" w14:paraId="7ADE6B35"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AF7E255"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Alberta</w:t>
            </w:r>
          </w:p>
        </w:tc>
        <w:tc>
          <w:tcPr>
            <w:tcW w:w="2605" w:type="dxa"/>
            <w:tcBorders>
              <w:top w:val="nil"/>
              <w:left w:val="nil"/>
              <w:bottom w:val="single" w:sz="4" w:space="0" w:color="auto"/>
              <w:right w:val="single" w:sz="4" w:space="0" w:color="auto"/>
            </w:tcBorders>
            <w:shd w:val="clear" w:color="auto" w:fill="auto"/>
            <w:noWrap/>
            <w:vAlign w:val="center"/>
          </w:tcPr>
          <w:p w14:paraId="52B2A1BB" w14:textId="23EF59EC" w:rsidR="00965A5E" w:rsidRPr="00422149" w:rsidRDefault="00984D89" w:rsidP="007F2BC5">
            <w:pPr>
              <w:spacing w:after="0" w:line="240" w:lineRule="auto"/>
              <w:jc w:val="center"/>
              <w:rPr>
                <w:rFonts w:eastAsia="Times New Roman" w:cs="Calibri"/>
                <w:lang w:val="en-US"/>
              </w:rPr>
            </w:pPr>
            <w:r>
              <w:rPr>
                <w:rFonts w:eastAsia="Times New Roman" w:cs="Calibri"/>
                <w:lang w:val="en-US"/>
              </w:rPr>
              <w:t>13%</w:t>
            </w:r>
          </w:p>
        </w:tc>
        <w:tc>
          <w:tcPr>
            <w:tcW w:w="2970" w:type="dxa"/>
            <w:tcBorders>
              <w:top w:val="nil"/>
              <w:left w:val="nil"/>
              <w:bottom w:val="single" w:sz="4" w:space="0" w:color="auto"/>
              <w:right w:val="single" w:sz="4" w:space="0" w:color="auto"/>
            </w:tcBorders>
            <w:shd w:val="clear" w:color="auto" w:fill="auto"/>
            <w:noWrap/>
            <w:vAlign w:val="center"/>
            <w:hideMark/>
          </w:tcPr>
          <w:p w14:paraId="29F36E62"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11%</w:t>
            </w:r>
          </w:p>
        </w:tc>
      </w:tr>
      <w:tr w:rsidR="00965A5E" w:rsidRPr="007B6FF4" w14:paraId="363DAB53"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1C3C6A4"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Prairies (MB/SK)</w:t>
            </w:r>
          </w:p>
        </w:tc>
        <w:tc>
          <w:tcPr>
            <w:tcW w:w="2605" w:type="dxa"/>
            <w:tcBorders>
              <w:top w:val="nil"/>
              <w:left w:val="nil"/>
              <w:bottom w:val="single" w:sz="4" w:space="0" w:color="auto"/>
              <w:right w:val="single" w:sz="4" w:space="0" w:color="auto"/>
            </w:tcBorders>
            <w:shd w:val="clear" w:color="auto" w:fill="auto"/>
            <w:noWrap/>
            <w:vAlign w:val="center"/>
          </w:tcPr>
          <w:p w14:paraId="0EA85B1F" w14:textId="64673894" w:rsidR="00965A5E" w:rsidRPr="00422149" w:rsidRDefault="00984D89" w:rsidP="007F2BC5">
            <w:pPr>
              <w:spacing w:after="0" w:line="240" w:lineRule="auto"/>
              <w:jc w:val="center"/>
              <w:rPr>
                <w:rFonts w:eastAsia="Times New Roman" w:cs="Calibri"/>
                <w:lang w:val="en-US"/>
              </w:rPr>
            </w:pPr>
            <w:r>
              <w:rPr>
                <w:rFonts w:eastAsia="Times New Roman" w:cs="Calibri"/>
                <w:lang w:val="en-US"/>
              </w:rPr>
              <w:t>10%</w:t>
            </w:r>
          </w:p>
        </w:tc>
        <w:tc>
          <w:tcPr>
            <w:tcW w:w="2970" w:type="dxa"/>
            <w:tcBorders>
              <w:top w:val="nil"/>
              <w:left w:val="nil"/>
              <w:bottom w:val="single" w:sz="4" w:space="0" w:color="auto"/>
              <w:right w:val="single" w:sz="4" w:space="0" w:color="auto"/>
            </w:tcBorders>
            <w:shd w:val="clear" w:color="auto" w:fill="auto"/>
            <w:noWrap/>
            <w:vAlign w:val="center"/>
            <w:hideMark/>
          </w:tcPr>
          <w:p w14:paraId="6BBC6A0F"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7%</w:t>
            </w:r>
          </w:p>
        </w:tc>
      </w:tr>
      <w:tr w:rsidR="00965A5E" w:rsidRPr="007B6FF4" w14:paraId="3E1B3548"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6E25BF3"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Ontario</w:t>
            </w:r>
          </w:p>
        </w:tc>
        <w:tc>
          <w:tcPr>
            <w:tcW w:w="2605" w:type="dxa"/>
            <w:tcBorders>
              <w:top w:val="nil"/>
              <w:left w:val="nil"/>
              <w:bottom w:val="single" w:sz="4" w:space="0" w:color="auto"/>
              <w:right w:val="single" w:sz="4" w:space="0" w:color="auto"/>
            </w:tcBorders>
            <w:shd w:val="clear" w:color="auto" w:fill="auto"/>
            <w:noWrap/>
            <w:vAlign w:val="center"/>
          </w:tcPr>
          <w:p w14:paraId="64EE8072" w14:textId="3CE24139" w:rsidR="00965A5E" w:rsidRPr="00422149" w:rsidRDefault="00984D89" w:rsidP="007F2BC5">
            <w:pPr>
              <w:spacing w:after="0" w:line="240" w:lineRule="auto"/>
              <w:jc w:val="center"/>
              <w:rPr>
                <w:rFonts w:eastAsia="Times New Roman" w:cs="Calibri"/>
                <w:lang w:val="en-US"/>
              </w:rPr>
            </w:pPr>
            <w:r>
              <w:rPr>
                <w:rFonts w:eastAsia="Times New Roman" w:cs="Calibri"/>
                <w:lang w:val="en-US"/>
              </w:rPr>
              <w:t>32%</w:t>
            </w:r>
          </w:p>
        </w:tc>
        <w:tc>
          <w:tcPr>
            <w:tcW w:w="2970" w:type="dxa"/>
            <w:tcBorders>
              <w:top w:val="nil"/>
              <w:left w:val="nil"/>
              <w:bottom w:val="single" w:sz="4" w:space="0" w:color="auto"/>
              <w:right w:val="single" w:sz="4" w:space="0" w:color="auto"/>
            </w:tcBorders>
            <w:shd w:val="clear" w:color="auto" w:fill="auto"/>
            <w:noWrap/>
            <w:vAlign w:val="center"/>
            <w:hideMark/>
          </w:tcPr>
          <w:p w14:paraId="2CC28954"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38%</w:t>
            </w:r>
          </w:p>
        </w:tc>
      </w:tr>
      <w:tr w:rsidR="00965A5E" w:rsidRPr="007B6FF4" w14:paraId="2141A3A0"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4D7D5DC"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Quebec</w:t>
            </w:r>
          </w:p>
        </w:tc>
        <w:tc>
          <w:tcPr>
            <w:tcW w:w="2605" w:type="dxa"/>
            <w:tcBorders>
              <w:top w:val="nil"/>
              <w:left w:val="nil"/>
              <w:bottom w:val="single" w:sz="4" w:space="0" w:color="auto"/>
              <w:right w:val="single" w:sz="4" w:space="0" w:color="auto"/>
            </w:tcBorders>
            <w:shd w:val="clear" w:color="auto" w:fill="auto"/>
            <w:noWrap/>
            <w:vAlign w:val="center"/>
          </w:tcPr>
          <w:p w14:paraId="5734366E" w14:textId="73E22B4D" w:rsidR="00965A5E" w:rsidRPr="00422149" w:rsidRDefault="00984D89" w:rsidP="007F2BC5">
            <w:pPr>
              <w:spacing w:after="0" w:line="240" w:lineRule="auto"/>
              <w:jc w:val="center"/>
              <w:rPr>
                <w:rFonts w:eastAsia="Times New Roman" w:cs="Calibri"/>
                <w:lang w:val="en-US"/>
              </w:rPr>
            </w:pPr>
            <w:r>
              <w:rPr>
                <w:rFonts w:eastAsia="Times New Roman" w:cs="Calibri"/>
                <w:lang w:val="en-US"/>
              </w:rPr>
              <w:t>20%</w:t>
            </w:r>
          </w:p>
        </w:tc>
        <w:tc>
          <w:tcPr>
            <w:tcW w:w="2970" w:type="dxa"/>
            <w:tcBorders>
              <w:top w:val="nil"/>
              <w:left w:val="nil"/>
              <w:bottom w:val="single" w:sz="4" w:space="0" w:color="auto"/>
              <w:right w:val="single" w:sz="4" w:space="0" w:color="auto"/>
            </w:tcBorders>
            <w:shd w:val="clear" w:color="auto" w:fill="auto"/>
            <w:noWrap/>
            <w:vAlign w:val="center"/>
            <w:hideMark/>
          </w:tcPr>
          <w:p w14:paraId="09190E2E"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24%</w:t>
            </w:r>
          </w:p>
        </w:tc>
      </w:tr>
      <w:tr w:rsidR="00965A5E" w:rsidRPr="007B6FF4" w14:paraId="6B7234DB"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E2EEB57"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Atlantic</w:t>
            </w:r>
          </w:p>
        </w:tc>
        <w:tc>
          <w:tcPr>
            <w:tcW w:w="2605" w:type="dxa"/>
            <w:tcBorders>
              <w:top w:val="nil"/>
              <w:left w:val="nil"/>
              <w:bottom w:val="single" w:sz="4" w:space="0" w:color="auto"/>
              <w:right w:val="single" w:sz="4" w:space="0" w:color="auto"/>
            </w:tcBorders>
            <w:shd w:val="clear" w:color="auto" w:fill="auto"/>
            <w:noWrap/>
            <w:vAlign w:val="center"/>
          </w:tcPr>
          <w:p w14:paraId="19076DFB" w14:textId="17EA832A" w:rsidR="00965A5E" w:rsidRPr="00422149" w:rsidRDefault="00984D89" w:rsidP="007F2BC5">
            <w:pPr>
              <w:spacing w:after="0" w:line="240" w:lineRule="auto"/>
              <w:jc w:val="center"/>
              <w:rPr>
                <w:rFonts w:eastAsia="Times New Roman" w:cs="Calibri"/>
                <w:lang w:val="en-US"/>
              </w:rPr>
            </w:pPr>
            <w:r>
              <w:rPr>
                <w:rFonts w:eastAsia="Times New Roman" w:cs="Calibri"/>
                <w:lang w:val="en-US"/>
              </w:rPr>
              <w:t>10%</w:t>
            </w:r>
          </w:p>
        </w:tc>
        <w:tc>
          <w:tcPr>
            <w:tcW w:w="2970" w:type="dxa"/>
            <w:tcBorders>
              <w:top w:val="nil"/>
              <w:left w:val="nil"/>
              <w:bottom w:val="single" w:sz="4" w:space="0" w:color="auto"/>
              <w:right w:val="single" w:sz="4" w:space="0" w:color="auto"/>
            </w:tcBorders>
            <w:shd w:val="clear" w:color="auto" w:fill="auto"/>
            <w:noWrap/>
            <w:vAlign w:val="center"/>
            <w:hideMark/>
          </w:tcPr>
          <w:p w14:paraId="4D12F5F2"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7%</w:t>
            </w:r>
          </w:p>
        </w:tc>
      </w:tr>
      <w:tr w:rsidR="00965A5E" w:rsidRPr="007B6FF4" w14:paraId="251DA903" w14:textId="77777777" w:rsidTr="00B926C7">
        <w:trPr>
          <w:trHeight w:val="300"/>
        </w:trPr>
        <w:tc>
          <w:tcPr>
            <w:tcW w:w="2700" w:type="dxa"/>
            <w:tcBorders>
              <w:top w:val="nil"/>
              <w:left w:val="single" w:sz="4" w:space="0" w:color="auto"/>
              <w:bottom w:val="single" w:sz="4" w:space="0" w:color="auto"/>
              <w:right w:val="nil"/>
            </w:tcBorders>
            <w:shd w:val="clear" w:color="000000" w:fill="D9D9D9"/>
            <w:noWrap/>
            <w:vAlign w:val="bottom"/>
            <w:hideMark/>
          </w:tcPr>
          <w:p w14:paraId="17629DA3" w14:textId="77777777" w:rsidR="00965A5E" w:rsidRPr="007B6FF4" w:rsidRDefault="00965A5E" w:rsidP="007F2BC5">
            <w:pPr>
              <w:spacing w:after="0" w:line="240" w:lineRule="auto"/>
              <w:rPr>
                <w:rFonts w:eastAsia="Times New Roman" w:cs="Calibri"/>
                <w:b/>
                <w:bCs/>
                <w:lang w:val="en-US"/>
              </w:rPr>
            </w:pPr>
            <w:r w:rsidRPr="007B6FF4">
              <w:rPr>
                <w:rFonts w:eastAsia="Times New Roman" w:cs="Calibri"/>
                <w:b/>
                <w:bCs/>
                <w:lang w:val="en-US"/>
              </w:rPr>
              <w:t>Gender</w:t>
            </w:r>
          </w:p>
        </w:tc>
        <w:tc>
          <w:tcPr>
            <w:tcW w:w="2605" w:type="dxa"/>
            <w:tcBorders>
              <w:top w:val="nil"/>
              <w:left w:val="nil"/>
              <w:bottom w:val="single" w:sz="4" w:space="0" w:color="auto"/>
              <w:right w:val="nil"/>
            </w:tcBorders>
            <w:shd w:val="clear" w:color="000000" w:fill="D9D9D9"/>
            <w:noWrap/>
            <w:vAlign w:val="center"/>
          </w:tcPr>
          <w:p w14:paraId="3D46353B" w14:textId="77777777" w:rsidR="00965A5E" w:rsidRPr="007B6FF4" w:rsidRDefault="00965A5E" w:rsidP="007F2BC5">
            <w:pPr>
              <w:spacing w:after="0" w:line="240" w:lineRule="auto"/>
              <w:jc w:val="center"/>
              <w:rPr>
                <w:rFonts w:eastAsia="Times New Roman" w:cs="Calibri"/>
                <w:b/>
                <w:bCs/>
                <w:lang w:val="en-US"/>
              </w:rPr>
            </w:pPr>
          </w:p>
        </w:tc>
        <w:tc>
          <w:tcPr>
            <w:tcW w:w="2970" w:type="dxa"/>
            <w:tcBorders>
              <w:top w:val="nil"/>
              <w:left w:val="nil"/>
              <w:bottom w:val="single" w:sz="4" w:space="0" w:color="auto"/>
              <w:right w:val="single" w:sz="4" w:space="0" w:color="auto"/>
            </w:tcBorders>
            <w:shd w:val="clear" w:color="000000" w:fill="D9D9D9"/>
            <w:noWrap/>
            <w:vAlign w:val="center"/>
            <w:hideMark/>
          </w:tcPr>
          <w:p w14:paraId="4974E90E" w14:textId="77777777" w:rsidR="00965A5E" w:rsidRPr="007B6FF4" w:rsidRDefault="00965A5E" w:rsidP="007F2BC5">
            <w:pPr>
              <w:spacing w:after="0" w:line="240" w:lineRule="auto"/>
              <w:jc w:val="center"/>
              <w:rPr>
                <w:rFonts w:eastAsia="Times New Roman" w:cs="Calibri"/>
                <w:b/>
                <w:bCs/>
                <w:lang w:val="en-US"/>
              </w:rPr>
            </w:pPr>
          </w:p>
        </w:tc>
      </w:tr>
      <w:tr w:rsidR="00965A5E" w:rsidRPr="007B6FF4" w14:paraId="69006230"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DE99348"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Male</w:t>
            </w:r>
          </w:p>
        </w:tc>
        <w:tc>
          <w:tcPr>
            <w:tcW w:w="2605" w:type="dxa"/>
            <w:tcBorders>
              <w:top w:val="nil"/>
              <w:left w:val="nil"/>
              <w:bottom w:val="single" w:sz="4" w:space="0" w:color="auto"/>
              <w:right w:val="single" w:sz="4" w:space="0" w:color="auto"/>
            </w:tcBorders>
            <w:shd w:val="clear" w:color="auto" w:fill="auto"/>
            <w:noWrap/>
            <w:vAlign w:val="center"/>
          </w:tcPr>
          <w:p w14:paraId="04C41E08" w14:textId="71A4F071" w:rsidR="00965A5E" w:rsidRPr="00422149" w:rsidRDefault="00984D89" w:rsidP="007F2BC5">
            <w:pPr>
              <w:spacing w:after="0" w:line="240" w:lineRule="auto"/>
              <w:jc w:val="center"/>
              <w:rPr>
                <w:rFonts w:eastAsia="Times New Roman" w:cs="Calibri"/>
                <w:lang w:val="en-US"/>
              </w:rPr>
            </w:pPr>
            <w:r>
              <w:rPr>
                <w:rFonts w:eastAsia="Times New Roman" w:cs="Calibri"/>
                <w:lang w:val="en-US"/>
              </w:rPr>
              <w:t>50%</w:t>
            </w:r>
          </w:p>
        </w:tc>
        <w:tc>
          <w:tcPr>
            <w:tcW w:w="2970" w:type="dxa"/>
            <w:tcBorders>
              <w:top w:val="nil"/>
              <w:left w:val="nil"/>
              <w:bottom w:val="single" w:sz="4" w:space="0" w:color="auto"/>
              <w:right w:val="single" w:sz="4" w:space="0" w:color="auto"/>
            </w:tcBorders>
            <w:shd w:val="clear" w:color="auto" w:fill="auto"/>
            <w:noWrap/>
            <w:vAlign w:val="center"/>
            <w:hideMark/>
          </w:tcPr>
          <w:p w14:paraId="72C0C988"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48%</w:t>
            </w:r>
          </w:p>
        </w:tc>
      </w:tr>
      <w:tr w:rsidR="00965A5E" w:rsidRPr="007B6FF4" w14:paraId="3D5F3549"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EC3A7F9"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Female</w:t>
            </w:r>
          </w:p>
        </w:tc>
        <w:tc>
          <w:tcPr>
            <w:tcW w:w="2605" w:type="dxa"/>
            <w:tcBorders>
              <w:top w:val="nil"/>
              <w:left w:val="nil"/>
              <w:bottom w:val="single" w:sz="4" w:space="0" w:color="auto"/>
              <w:right w:val="single" w:sz="4" w:space="0" w:color="auto"/>
            </w:tcBorders>
            <w:shd w:val="clear" w:color="auto" w:fill="auto"/>
            <w:noWrap/>
            <w:vAlign w:val="center"/>
          </w:tcPr>
          <w:p w14:paraId="430FE1CF" w14:textId="7EF32CB1" w:rsidR="00965A5E" w:rsidRPr="00422149" w:rsidRDefault="00984D89" w:rsidP="007F2BC5">
            <w:pPr>
              <w:spacing w:after="0" w:line="240" w:lineRule="auto"/>
              <w:jc w:val="center"/>
              <w:rPr>
                <w:rFonts w:eastAsia="Times New Roman" w:cs="Calibri"/>
                <w:lang w:val="en-US"/>
              </w:rPr>
            </w:pPr>
            <w:r>
              <w:rPr>
                <w:rFonts w:eastAsia="Times New Roman" w:cs="Calibri"/>
                <w:lang w:val="en-US"/>
              </w:rPr>
              <w:t>50%</w:t>
            </w:r>
          </w:p>
        </w:tc>
        <w:tc>
          <w:tcPr>
            <w:tcW w:w="2970" w:type="dxa"/>
            <w:tcBorders>
              <w:top w:val="nil"/>
              <w:left w:val="nil"/>
              <w:bottom w:val="single" w:sz="4" w:space="0" w:color="auto"/>
              <w:right w:val="single" w:sz="4" w:space="0" w:color="auto"/>
            </w:tcBorders>
            <w:shd w:val="clear" w:color="auto" w:fill="auto"/>
            <w:noWrap/>
            <w:vAlign w:val="center"/>
            <w:hideMark/>
          </w:tcPr>
          <w:p w14:paraId="5356A0AF"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52%</w:t>
            </w:r>
          </w:p>
        </w:tc>
      </w:tr>
      <w:tr w:rsidR="00965A5E" w:rsidRPr="007B6FF4" w14:paraId="40B1F677" w14:textId="77777777" w:rsidTr="00B926C7">
        <w:trPr>
          <w:trHeight w:val="300"/>
        </w:trPr>
        <w:tc>
          <w:tcPr>
            <w:tcW w:w="2700" w:type="dxa"/>
            <w:tcBorders>
              <w:top w:val="nil"/>
              <w:left w:val="single" w:sz="4" w:space="0" w:color="auto"/>
              <w:bottom w:val="single" w:sz="4" w:space="0" w:color="auto"/>
              <w:right w:val="nil"/>
            </w:tcBorders>
            <w:shd w:val="clear" w:color="000000" w:fill="D9D9D9"/>
            <w:noWrap/>
            <w:vAlign w:val="bottom"/>
            <w:hideMark/>
          </w:tcPr>
          <w:p w14:paraId="088C17F3" w14:textId="77777777" w:rsidR="00965A5E" w:rsidRPr="007B6FF4" w:rsidRDefault="00965A5E" w:rsidP="007F2BC5">
            <w:pPr>
              <w:spacing w:after="0" w:line="240" w:lineRule="auto"/>
              <w:rPr>
                <w:rFonts w:eastAsia="Times New Roman" w:cs="Calibri"/>
                <w:b/>
                <w:bCs/>
                <w:lang w:val="en-US"/>
              </w:rPr>
            </w:pPr>
            <w:r w:rsidRPr="007B6FF4">
              <w:rPr>
                <w:rFonts w:eastAsia="Times New Roman" w:cs="Calibri"/>
                <w:b/>
                <w:bCs/>
                <w:lang w:val="en-US"/>
              </w:rPr>
              <w:t>Age</w:t>
            </w:r>
          </w:p>
        </w:tc>
        <w:tc>
          <w:tcPr>
            <w:tcW w:w="2605" w:type="dxa"/>
            <w:tcBorders>
              <w:top w:val="nil"/>
              <w:left w:val="nil"/>
              <w:bottom w:val="single" w:sz="4" w:space="0" w:color="auto"/>
              <w:right w:val="nil"/>
            </w:tcBorders>
            <w:shd w:val="clear" w:color="000000" w:fill="D9D9D9"/>
            <w:noWrap/>
            <w:vAlign w:val="center"/>
          </w:tcPr>
          <w:p w14:paraId="017F845F" w14:textId="77777777" w:rsidR="00965A5E" w:rsidRPr="007B6FF4" w:rsidRDefault="00965A5E" w:rsidP="007F2BC5">
            <w:pPr>
              <w:spacing w:after="0" w:line="240" w:lineRule="auto"/>
              <w:jc w:val="center"/>
              <w:rPr>
                <w:rFonts w:eastAsia="Times New Roman" w:cs="Calibri"/>
                <w:b/>
                <w:bCs/>
                <w:lang w:val="en-US"/>
              </w:rPr>
            </w:pPr>
          </w:p>
        </w:tc>
        <w:tc>
          <w:tcPr>
            <w:tcW w:w="2970" w:type="dxa"/>
            <w:tcBorders>
              <w:top w:val="nil"/>
              <w:left w:val="nil"/>
              <w:bottom w:val="single" w:sz="4" w:space="0" w:color="auto"/>
              <w:right w:val="single" w:sz="4" w:space="0" w:color="auto"/>
            </w:tcBorders>
            <w:shd w:val="clear" w:color="000000" w:fill="D9D9D9"/>
            <w:noWrap/>
            <w:vAlign w:val="center"/>
            <w:hideMark/>
          </w:tcPr>
          <w:p w14:paraId="1405E1BE" w14:textId="77777777" w:rsidR="00965A5E" w:rsidRPr="007B6FF4" w:rsidRDefault="00965A5E" w:rsidP="007F2BC5">
            <w:pPr>
              <w:spacing w:after="0" w:line="240" w:lineRule="auto"/>
              <w:jc w:val="center"/>
              <w:rPr>
                <w:rFonts w:eastAsia="Times New Roman" w:cs="Calibri"/>
                <w:b/>
                <w:bCs/>
                <w:lang w:val="en-US"/>
              </w:rPr>
            </w:pPr>
          </w:p>
        </w:tc>
      </w:tr>
      <w:tr w:rsidR="00965A5E" w:rsidRPr="007B6FF4" w14:paraId="629D471A"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648FA4E"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18-34</w:t>
            </w:r>
          </w:p>
        </w:tc>
        <w:tc>
          <w:tcPr>
            <w:tcW w:w="2605" w:type="dxa"/>
            <w:tcBorders>
              <w:top w:val="nil"/>
              <w:left w:val="nil"/>
              <w:bottom w:val="single" w:sz="4" w:space="0" w:color="auto"/>
              <w:right w:val="single" w:sz="4" w:space="0" w:color="auto"/>
            </w:tcBorders>
            <w:shd w:val="clear" w:color="auto" w:fill="auto"/>
            <w:noWrap/>
            <w:vAlign w:val="center"/>
          </w:tcPr>
          <w:p w14:paraId="38B72DA5" w14:textId="17B39CFC" w:rsidR="00965A5E" w:rsidRPr="00422149" w:rsidRDefault="00984D89" w:rsidP="007F2BC5">
            <w:pPr>
              <w:spacing w:after="0" w:line="240" w:lineRule="auto"/>
              <w:jc w:val="center"/>
              <w:rPr>
                <w:rFonts w:eastAsia="Times New Roman" w:cs="Calibri"/>
                <w:lang w:val="en-US"/>
              </w:rPr>
            </w:pPr>
            <w:r>
              <w:rPr>
                <w:rFonts w:eastAsia="Times New Roman" w:cs="Calibri"/>
                <w:lang w:val="en-US"/>
              </w:rPr>
              <w:t>20%</w:t>
            </w:r>
          </w:p>
        </w:tc>
        <w:tc>
          <w:tcPr>
            <w:tcW w:w="2970" w:type="dxa"/>
            <w:tcBorders>
              <w:top w:val="nil"/>
              <w:left w:val="nil"/>
              <w:bottom w:val="single" w:sz="4" w:space="0" w:color="auto"/>
              <w:right w:val="single" w:sz="4" w:space="0" w:color="auto"/>
            </w:tcBorders>
            <w:shd w:val="clear" w:color="auto" w:fill="auto"/>
            <w:noWrap/>
            <w:vAlign w:val="center"/>
            <w:hideMark/>
          </w:tcPr>
          <w:p w14:paraId="665EEC54"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28%</w:t>
            </w:r>
          </w:p>
        </w:tc>
      </w:tr>
      <w:tr w:rsidR="00965A5E" w:rsidRPr="007B6FF4" w14:paraId="5EAA78CC"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6BDA290"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35-54</w:t>
            </w:r>
          </w:p>
        </w:tc>
        <w:tc>
          <w:tcPr>
            <w:tcW w:w="2605" w:type="dxa"/>
            <w:tcBorders>
              <w:top w:val="nil"/>
              <w:left w:val="nil"/>
              <w:bottom w:val="single" w:sz="4" w:space="0" w:color="auto"/>
              <w:right w:val="single" w:sz="4" w:space="0" w:color="auto"/>
            </w:tcBorders>
            <w:shd w:val="clear" w:color="auto" w:fill="auto"/>
            <w:noWrap/>
            <w:vAlign w:val="center"/>
          </w:tcPr>
          <w:p w14:paraId="74123A49" w14:textId="666DCA78" w:rsidR="00965A5E" w:rsidRPr="00422149" w:rsidRDefault="00984D89" w:rsidP="007F2BC5">
            <w:pPr>
              <w:spacing w:after="0" w:line="240" w:lineRule="auto"/>
              <w:jc w:val="center"/>
              <w:rPr>
                <w:rFonts w:eastAsia="Times New Roman" w:cs="Calibri"/>
                <w:lang w:val="en-US"/>
              </w:rPr>
            </w:pPr>
            <w:r>
              <w:rPr>
                <w:rFonts w:eastAsia="Times New Roman" w:cs="Calibri"/>
                <w:lang w:val="en-US"/>
              </w:rPr>
              <w:t>34%</w:t>
            </w:r>
          </w:p>
        </w:tc>
        <w:tc>
          <w:tcPr>
            <w:tcW w:w="2970" w:type="dxa"/>
            <w:tcBorders>
              <w:top w:val="nil"/>
              <w:left w:val="nil"/>
              <w:bottom w:val="single" w:sz="4" w:space="0" w:color="auto"/>
              <w:right w:val="single" w:sz="4" w:space="0" w:color="auto"/>
            </w:tcBorders>
            <w:shd w:val="clear" w:color="auto" w:fill="auto"/>
            <w:noWrap/>
            <w:vAlign w:val="center"/>
            <w:hideMark/>
          </w:tcPr>
          <w:p w14:paraId="7A5309C3"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37%</w:t>
            </w:r>
          </w:p>
        </w:tc>
      </w:tr>
      <w:tr w:rsidR="00965A5E" w:rsidRPr="007B6FF4" w14:paraId="046D0F0E"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CE906CC"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55+</w:t>
            </w:r>
          </w:p>
        </w:tc>
        <w:tc>
          <w:tcPr>
            <w:tcW w:w="2605" w:type="dxa"/>
            <w:tcBorders>
              <w:top w:val="nil"/>
              <w:left w:val="nil"/>
              <w:bottom w:val="single" w:sz="4" w:space="0" w:color="auto"/>
              <w:right w:val="single" w:sz="4" w:space="0" w:color="auto"/>
            </w:tcBorders>
            <w:shd w:val="clear" w:color="auto" w:fill="auto"/>
            <w:noWrap/>
            <w:vAlign w:val="center"/>
          </w:tcPr>
          <w:p w14:paraId="22B68E09" w14:textId="70158D90" w:rsidR="00965A5E" w:rsidRPr="00422149" w:rsidRDefault="00984D89" w:rsidP="007F2BC5">
            <w:pPr>
              <w:spacing w:after="0" w:line="240" w:lineRule="auto"/>
              <w:jc w:val="center"/>
              <w:rPr>
                <w:rFonts w:eastAsia="Times New Roman" w:cs="Calibri"/>
                <w:lang w:val="en-US"/>
              </w:rPr>
            </w:pPr>
            <w:r>
              <w:rPr>
                <w:rFonts w:eastAsia="Times New Roman" w:cs="Calibri"/>
                <w:lang w:val="en-US"/>
              </w:rPr>
              <w:t>46%</w:t>
            </w:r>
          </w:p>
        </w:tc>
        <w:tc>
          <w:tcPr>
            <w:tcW w:w="2970" w:type="dxa"/>
            <w:tcBorders>
              <w:top w:val="nil"/>
              <w:left w:val="nil"/>
              <w:bottom w:val="single" w:sz="4" w:space="0" w:color="auto"/>
              <w:right w:val="single" w:sz="4" w:space="0" w:color="auto"/>
            </w:tcBorders>
            <w:shd w:val="clear" w:color="auto" w:fill="auto"/>
            <w:noWrap/>
            <w:vAlign w:val="center"/>
            <w:hideMark/>
          </w:tcPr>
          <w:p w14:paraId="5073C583"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35%</w:t>
            </w:r>
          </w:p>
        </w:tc>
      </w:tr>
      <w:tr w:rsidR="00965A5E" w:rsidRPr="007B6FF4" w14:paraId="1A19286C" w14:textId="77777777" w:rsidTr="00B926C7">
        <w:trPr>
          <w:trHeight w:val="300"/>
        </w:trPr>
        <w:tc>
          <w:tcPr>
            <w:tcW w:w="2700" w:type="dxa"/>
            <w:tcBorders>
              <w:top w:val="nil"/>
              <w:left w:val="single" w:sz="4" w:space="0" w:color="auto"/>
              <w:bottom w:val="single" w:sz="4" w:space="0" w:color="auto"/>
              <w:right w:val="nil"/>
            </w:tcBorders>
            <w:shd w:val="clear" w:color="000000" w:fill="D9D9D9"/>
            <w:noWrap/>
            <w:vAlign w:val="bottom"/>
            <w:hideMark/>
          </w:tcPr>
          <w:p w14:paraId="66E7451B" w14:textId="77777777" w:rsidR="00965A5E" w:rsidRPr="007B6FF4" w:rsidRDefault="00965A5E" w:rsidP="007F2BC5">
            <w:pPr>
              <w:spacing w:after="0" w:line="240" w:lineRule="auto"/>
              <w:rPr>
                <w:rFonts w:eastAsia="Times New Roman" w:cs="Calibri"/>
                <w:b/>
                <w:bCs/>
                <w:lang w:val="en-US"/>
              </w:rPr>
            </w:pPr>
            <w:r>
              <w:rPr>
                <w:rFonts w:eastAsia="Times New Roman" w:cs="Calibri"/>
                <w:b/>
                <w:bCs/>
                <w:lang w:val="en-US"/>
              </w:rPr>
              <w:t>Education</w:t>
            </w:r>
          </w:p>
        </w:tc>
        <w:tc>
          <w:tcPr>
            <w:tcW w:w="2605" w:type="dxa"/>
            <w:tcBorders>
              <w:top w:val="nil"/>
              <w:left w:val="nil"/>
              <w:bottom w:val="single" w:sz="4" w:space="0" w:color="auto"/>
              <w:right w:val="nil"/>
            </w:tcBorders>
            <w:shd w:val="clear" w:color="000000" w:fill="D9D9D9"/>
            <w:noWrap/>
            <w:vAlign w:val="bottom"/>
          </w:tcPr>
          <w:p w14:paraId="5152FF6A" w14:textId="21070D03" w:rsidR="00965A5E" w:rsidRPr="007B6FF4" w:rsidRDefault="00965A5E" w:rsidP="007F2BC5">
            <w:pPr>
              <w:spacing w:after="0" w:line="240" w:lineRule="auto"/>
              <w:rPr>
                <w:rFonts w:eastAsia="Times New Roman" w:cs="Calibri"/>
                <w:b/>
                <w:bCs/>
                <w:lang w:val="en-US"/>
              </w:rPr>
            </w:pPr>
          </w:p>
        </w:tc>
        <w:tc>
          <w:tcPr>
            <w:tcW w:w="2970" w:type="dxa"/>
            <w:tcBorders>
              <w:top w:val="nil"/>
              <w:left w:val="nil"/>
              <w:bottom w:val="single" w:sz="4" w:space="0" w:color="auto"/>
              <w:right w:val="single" w:sz="4" w:space="0" w:color="auto"/>
            </w:tcBorders>
            <w:shd w:val="clear" w:color="000000" w:fill="D9D9D9"/>
            <w:noWrap/>
            <w:vAlign w:val="bottom"/>
            <w:hideMark/>
          </w:tcPr>
          <w:p w14:paraId="781D60D8" w14:textId="77777777" w:rsidR="00965A5E" w:rsidRPr="007B6FF4" w:rsidRDefault="00965A5E" w:rsidP="007F2BC5">
            <w:pPr>
              <w:spacing w:after="0" w:line="240" w:lineRule="auto"/>
              <w:rPr>
                <w:rFonts w:eastAsia="Times New Roman" w:cs="Calibri"/>
                <w:b/>
                <w:bCs/>
                <w:lang w:val="en-US"/>
              </w:rPr>
            </w:pPr>
            <w:r w:rsidRPr="007B6FF4">
              <w:rPr>
                <w:rFonts w:eastAsia="Times New Roman" w:cs="Calibri"/>
                <w:b/>
                <w:bCs/>
                <w:lang w:val="en-US"/>
              </w:rPr>
              <w:t> </w:t>
            </w:r>
          </w:p>
        </w:tc>
      </w:tr>
      <w:tr w:rsidR="00965A5E" w:rsidRPr="007B6FF4" w14:paraId="38A670EF"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23064B7" w14:textId="5A1439DE" w:rsidR="00965A5E" w:rsidRPr="007B6FF4" w:rsidRDefault="00703978" w:rsidP="00703978">
            <w:pPr>
              <w:spacing w:after="0" w:line="240" w:lineRule="auto"/>
              <w:rPr>
                <w:rFonts w:eastAsia="Times New Roman" w:cs="Calibri"/>
                <w:bCs/>
                <w:lang w:val="en-US"/>
              </w:rPr>
            </w:pPr>
            <w:r>
              <w:rPr>
                <w:rFonts w:eastAsia="Times New Roman" w:cs="Calibri"/>
                <w:bCs/>
                <w:lang w:val="en-US"/>
              </w:rPr>
              <w:t>High s</w:t>
            </w:r>
            <w:r w:rsidR="00965A5E">
              <w:rPr>
                <w:rFonts w:eastAsia="Times New Roman" w:cs="Calibri"/>
                <w:bCs/>
                <w:lang w:val="en-US"/>
              </w:rPr>
              <w:t xml:space="preserve">chool or </w:t>
            </w:r>
            <w:r>
              <w:rPr>
                <w:rFonts w:eastAsia="Times New Roman" w:cs="Calibri"/>
                <w:bCs/>
                <w:lang w:val="en-US"/>
              </w:rPr>
              <w:t>l</w:t>
            </w:r>
            <w:r w:rsidR="00965A5E">
              <w:rPr>
                <w:rFonts w:eastAsia="Times New Roman" w:cs="Calibri"/>
                <w:bCs/>
                <w:lang w:val="en-US"/>
              </w:rPr>
              <w:t>ess</w:t>
            </w:r>
          </w:p>
        </w:tc>
        <w:tc>
          <w:tcPr>
            <w:tcW w:w="2605" w:type="dxa"/>
            <w:tcBorders>
              <w:top w:val="nil"/>
              <w:left w:val="nil"/>
              <w:bottom w:val="single" w:sz="4" w:space="0" w:color="auto"/>
              <w:right w:val="single" w:sz="4" w:space="0" w:color="auto"/>
            </w:tcBorders>
            <w:shd w:val="clear" w:color="auto" w:fill="auto"/>
            <w:noWrap/>
            <w:vAlign w:val="center"/>
          </w:tcPr>
          <w:p w14:paraId="2594A423" w14:textId="162217BD" w:rsidR="00965A5E" w:rsidRPr="00422149" w:rsidRDefault="00ED570A" w:rsidP="007F2BC5">
            <w:pPr>
              <w:spacing w:after="0" w:line="240" w:lineRule="auto"/>
              <w:jc w:val="center"/>
            </w:pPr>
            <w:r>
              <w:t>27%</w:t>
            </w:r>
          </w:p>
        </w:tc>
        <w:tc>
          <w:tcPr>
            <w:tcW w:w="2970" w:type="dxa"/>
            <w:tcBorders>
              <w:top w:val="nil"/>
              <w:left w:val="nil"/>
              <w:bottom w:val="single" w:sz="4" w:space="0" w:color="auto"/>
              <w:right w:val="single" w:sz="4" w:space="0" w:color="auto"/>
            </w:tcBorders>
            <w:shd w:val="clear" w:color="auto" w:fill="auto"/>
            <w:noWrap/>
            <w:vAlign w:val="bottom"/>
            <w:hideMark/>
          </w:tcPr>
          <w:p w14:paraId="52699C85" w14:textId="77777777" w:rsidR="00965A5E" w:rsidRDefault="00965A5E" w:rsidP="007F2BC5">
            <w:pPr>
              <w:spacing w:after="0" w:line="240" w:lineRule="auto"/>
              <w:jc w:val="center"/>
              <w:rPr>
                <w:rFonts w:ascii="Calibri" w:hAnsi="Calibri"/>
              </w:rPr>
            </w:pPr>
            <w:r>
              <w:t>36%</w:t>
            </w:r>
          </w:p>
        </w:tc>
      </w:tr>
      <w:tr w:rsidR="00965A5E" w:rsidRPr="007B6FF4" w14:paraId="14F10E7D"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44759C3" w14:textId="55141295" w:rsidR="00965A5E" w:rsidRPr="007B6FF4" w:rsidRDefault="00703978" w:rsidP="007F2BC5">
            <w:pPr>
              <w:spacing w:after="0" w:line="240" w:lineRule="auto"/>
              <w:rPr>
                <w:rFonts w:eastAsia="Times New Roman" w:cs="Calibri"/>
                <w:bCs/>
                <w:lang w:val="en-US"/>
              </w:rPr>
            </w:pPr>
            <w:r>
              <w:rPr>
                <w:rFonts w:eastAsia="Times New Roman" w:cs="Calibri"/>
                <w:bCs/>
                <w:lang w:val="en-US"/>
              </w:rPr>
              <w:t>Trade school or college</w:t>
            </w:r>
          </w:p>
        </w:tc>
        <w:tc>
          <w:tcPr>
            <w:tcW w:w="2605" w:type="dxa"/>
            <w:tcBorders>
              <w:top w:val="nil"/>
              <w:left w:val="nil"/>
              <w:bottom w:val="single" w:sz="4" w:space="0" w:color="auto"/>
              <w:right w:val="single" w:sz="4" w:space="0" w:color="auto"/>
            </w:tcBorders>
            <w:shd w:val="clear" w:color="auto" w:fill="auto"/>
            <w:noWrap/>
            <w:vAlign w:val="center"/>
          </w:tcPr>
          <w:p w14:paraId="204B7EFC" w14:textId="13075152" w:rsidR="00965A5E" w:rsidRPr="00422149" w:rsidRDefault="00ED570A" w:rsidP="007F2BC5">
            <w:pPr>
              <w:spacing w:after="0" w:line="240" w:lineRule="auto"/>
              <w:jc w:val="center"/>
            </w:pPr>
            <w:r>
              <w:t>36%</w:t>
            </w:r>
          </w:p>
        </w:tc>
        <w:tc>
          <w:tcPr>
            <w:tcW w:w="2970" w:type="dxa"/>
            <w:tcBorders>
              <w:top w:val="nil"/>
              <w:left w:val="nil"/>
              <w:bottom w:val="single" w:sz="4" w:space="0" w:color="auto"/>
              <w:right w:val="single" w:sz="4" w:space="0" w:color="auto"/>
            </w:tcBorders>
            <w:shd w:val="clear" w:color="auto" w:fill="auto"/>
            <w:noWrap/>
            <w:vAlign w:val="bottom"/>
            <w:hideMark/>
          </w:tcPr>
          <w:p w14:paraId="0B5347AA" w14:textId="77777777" w:rsidR="00965A5E" w:rsidRDefault="00965A5E" w:rsidP="007F2BC5">
            <w:pPr>
              <w:spacing w:after="0" w:line="240" w:lineRule="auto"/>
              <w:jc w:val="center"/>
              <w:rPr>
                <w:rFonts w:ascii="Calibri" w:hAnsi="Calibri"/>
              </w:rPr>
            </w:pPr>
            <w:r>
              <w:t>38%</w:t>
            </w:r>
          </w:p>
        </w:tc>
      </w:tr>
      <w:tr w:rsidR="00965A5E" w:rsidRPr="007B6FF4" w14:paraId="230EB818"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EC5A10E" w14:textId="77777777" w:rsidR="00965A5E" w:rsidRPr="007B6FF4" w:rsidRDefault="00965A5E" w:rsidP="007F2BC5">
            <w:pPr>
              <w:spacing w:after="0" w:line="240" w:lineRule="auto"/>
              <w:rPr>
                <w:rFonts w:eastAsia="Times New Roman" w:cs="Calibri"/>
                <w:bCs/>
                <w:lang w:val="en-US"/>
              </w:rPr>
            </w:pPr>
            <w:r>
              <w:rPr>
                <w:rFonts w:eastAsia="Times New Roman" w:cs="Calibri"/>
                <w:bCs/>
                <w:lang w:val="en-US"/>
              </w:rPr>
              <w:t>University or higher</w:t>
            </w:r>
          </w:p>
        </w:tc>
        <w:tc>
          <w:tcPr>
            <w:tcW w:w="2605" w:type="dxa"/>
            <w:tcBorders>
              <w:top w:val="nil"/>
              <w:left w:val="nil"/>
              <w:bottom w:val="single" w:sz="4" w:space="0" w:color="auto"/>
              <w:right w:val="single" w:sz="4" w:space="0" w:color="auto"/>
            </w:tcBorders>
            <w:shd w:val="clear" w:color="auto" w:fill="auto"/>
            <w:noWrap/>
            <w:vAlign w:val="center"/>
          </w:tcPr>
          <w:p w14:paraId="7EC09982" w14:textId="25E210F0" w:rsidR="00965A5E" w:rsidRPr="00422149" w:rsidRDefault="00ED570A" w:rsidP="007F2BC5">
            <w:pPr>
              <w:spacing w:after="0" w:line="240" w:lineRule="auto"/>
              <w:jc w:val="center"/>
            </w:pPr>
            <w:r>
              <w:t>37%</w:t>
            </w:r>
          </w:p>
        </w:tc>
        <w:tc>
          <w:tcPr>
            <w:tcW w:w="2970" w:type="dxa"/>
            <w:tcBorders>
              <w:top w:val="nil"/>
              <w:left w:val="nil"/>
              <w:bottom w:val="single" w:sz="4" w:space="0" w:color="auto"/>
              <w:right w:val="single" w:sz="4" w:space="0" w:color="auto"/>
            </w:tcBorders>
            <w:shd w:val="clear" w:color="auto" w:fill="auto"/>
            <w:noWrap/>
            <w:vAlign w:val="bottom"/>
            <w:hideMark/>
          </w:tcPr>
          <w:p w14:paraId="3DCE0125" w14:textId="77777777" w:rsidR="00965A5E" w:rsidRDefault="00965A5E" w:rsidP="007F2BC5">
            <w:pPr>
              <w:spacing w:after="0" w:line="240" w:lineRule="auto"/>
              <w:jc w:val="center"/>
              <w:rPr>
                <w:rFonts w:ascii="Calibri" w:hAnsi="Calibri"/>
              </w:rPr>
            </w:pPr>
            <w:r>
              <w:t>26%</w:t>
            </w:r>
          </w:p>
        </w:tc>
      </w:tr>
      <w:tr w:rsidR="00965A5E" w:rsidRPr="007B6FF4" w14:paraId="5719794B" w14:textId="77777777" w:rsidTr="00B926C7">
        <w:trPr>
          <w:trHeight w:val="300"/>
        </w:trPr>
        <w:tc>
          <w:tcPr>
            <w:tcW w:w="2700" w:type="dxa"/>
            <w:tcBorders>
              <w:top w:val="nil"/>
              <w:left w:val="single" w:sz="4" w:space="0" w:color="auto"/>
              <w:bottom w:val="single" w:sz="4" w:space="0" w:color="auto"/>
              <w:right w:val="nil"/>
            </w:tcBorders>
            <w:shd w:val="clear" w:color="000000" w:fill="D9D9D9"/>
            <w:noWrap/>
            <w:vAlign w:val="bottom"/>
            <w:hideMark/>
          </w:tcPr>
          <w:p w14:paraId="06B9276C" w14:textId="77777777" w:rsidR="00965A5E" w:rsidRPr="007B6FF4" w:rsidRDefault="00965A5E" w:rsidP="007F2BC5">
            <w:pPr>
              <w:spacing w:after="0" w:line="240" w:lineRule="auto"/>
              <w:rPr>
                <w:rFonts w:eastAsia="Times New Roman" w:cs="Calibri"/>
                <w:b/>
                <w:bCs/>
                <w:lang w:val="en-US"/>
              </w:rPr>
            </w:pPr>
            <w:r>
              <w:rPr>
                <w:rFonts w:eastAsia="Times New Roman" w:cs="Calibri"/>
                <w:b/>
                <w:bCs/>
                <w:lang w:val="en-US"/>
              </w:rPr>
              <w:t>Income</w:t>
            </w:r>
          </w:p>
        </w:tc>
        <w:tc>
          <w:tcPr>
            <w:tcW w:w="2605" w:type="dxa"/>
            <w:tcBorders>
              <w:top w:val="nil"/>
              <w:left w:val="nil"/>
              <w:bottom w:val="single" w:sz="4" w:space="0" w:color="auto"/>
              <w:right w:val="nil"/>
            </w:tcBorders>
            <w:shd w:val="clear" w:color="000000" w:fill="D9D9D9"/>
            <w:noWrap/>
            <w:vAlign w:val="center"/>
          </w:tcPr>
          <w:p w14:paraId="0829FE47" w14:textId="77777777" w:rsidR="00965A5E" w:rsidRPr="007B6FF4" w:rsidRDefault="00965A5E" w:rsidP="007F2BC5">
            <w:pPr>
              <w:spacing w:after="0" w:line="240" w:lineRule="auto"/>
              <w:jc w:val="center"/>
              <w:rPr>
                <w:rFonts w:eastAsia="Times New Roman" w:cs="Calibri"/>
                <w:b/>
                <w:bCs/>
                <w:lang w:val="en-US"/>
              </w:rPr>
            </w:pPr>
          </w:p>
        </w:tc>
        <w:tc>
          <w:tcPr>
            <w:tcW w:w="2970" w:type="dxa"/>
            <w:tcBorders>
              <w:top w:val="nil"/>
              <w:left w:val="nil"/>
              <w:bottom w:val="single" w:sz="4" w:space="0" w:color="auto"/>
              <w:right w:val="single" w:sz="4" w:space="0" w:color="auto"/>
            </w:tcBorders>
            <w:shd w:val="clear" w:color="000000" w:fill="D9D9D9"/>
            <w:noWrap/>
            <w:vAlign w:val="bottom"/>
            <w:hideMark/>
          </w:tcPr>
          <w:p w14:paraId="4E0CAB6E" w14:textId="77777777" w:rsidR="00965A5E" w:rsidRPr="007B6FF4" w:rsidRDefault="00965A5E" w:rsidP="007F2BC5">
            <w:pPr>
              <w:spacing w:after="0" w:line="240" w:lineRule="auto"/>
              <w:rPr>
                <w:rFonts w:eastAsia="Times New Roman" w:cs="Calibri"/>
                <w:b/>
                <w:bCs/>
                <w:lang w:val="en-US"/>
              </w:rPr>
            </w:pPr>
            <w:r w:rsidRPr="007B6FF4">
              <w:rPr>
                <w:rFonts w:eastAsia="Times New Roman" w:cs="Calibri"/>
                <w:b/>
                <w:bCs/>
                <w:lang w:val="en-US"/>
              </w:rPr>
              <w:t> </w:t>
            </w:r>
          </w:p>
        </w:tc>
      </w:tr>
      <w:tr w:rsidR="00965A5E" w:rsidRPr="007B6FF4" w14:paraId="3FED9F34"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74F2664" w14:textId="77777777" w:rsidR="00965A5E" w:rsidRDefault="00965A5E" w:rsidP="007F2BC5">
            <w:pPr>
              <w:spacing w:after="0" w:line="240" w:lineRule="auto"/>
              <w:rPr>
                <w:rFonts w:ascii="Calibri" w:hAnsi="Calibri"/>
              </w:rPr>
            </w:pPr>
            <w:r>
              <w:rPr>
                <w:rFonts w:ascii="Calibri" w:hAnsi="Calibri"/>
              </w:rPr>
              <w:t>Under $40K</w:t>
            </w:r>
          </w:p>
        </w:tc>
        <w:tc>
          <w:tcPr>
            <w:tcW w:w="2605" w:type="dxa"/>
            <w:tcBorders>
              <w:top w:val="nil"/>
              <w:left w:val="nil"/>
              <w:bottom w:val="single" w:sz="4" w:space="0" w:color="auto"/>
              <w:right w:val="single" w:sz="4" w:space="0" w:color="auto"/>
            </w:tcBorders>
            <w:shd w:val="clear" w:color="auto" w:fill="auto"/>
            <w:noWrap/>
            <w:vAlign w:val="center"/>
          </w:tcPr>
          <w:p w14:paraId="02806C46" w14:textId="4E3FA9D2" w:rsidR="00965A5E" w:rsidRPr="00422149" w:rsidRDefault="001179E7" w:rsidP="007F2BC5">
            <w:pPr>
              <w:spacing w:after="0" w:line="240" w:lineRule="auto"/>
              <w:jc w:val="center"/>
              <w:rPr>
                <w:rFonts w:ascii="Calibri" w:hAnsi="Calibri"/>
              </w:rPr>
            </w:pPr>
            <w:r>
              <w:rPr>
                <w:rFonts w:ascii="Calibri" w:hAnsi="Calibri"/>
              </w:rPr>
              <w:t>25</w:t>
            </w:r>
            <w:r w:rsidR="00984D89">
              <w:rPr>
                <w:rFonts w:ascii="Calibri" w:hAnsi="Calibri"/>
              </w:rPr>
              <w:t>%</w:t>
            </w:r>
          </w:p>
        </w:tc>
        <w:tc>
          <w:tcPr>
            <w:tcW w:w="2970" w:type="dxa"/>
            <w:tcBorders>
              <w:top w:val="nil"/>
              <w:left w:val="nil"/>
              <w:bottom w:val="single" w:sz="4" w:space="0" w:color="auto"/>
              <w:right w:val="single" w:sz="4" w:space="0" w:color="auto"/>
            </w:tcBorders>
            <w:shd w:val="clear" w:color="auto" w:fill="auto"/>
            <w:noWrap/>
            <w:vAlign w:val="bottom"/>
            <w:hideMark/>
          </w:tcPr>
          <w:p w14:paraId="13C677C6" w14:textId="77777777" w:rsidR="00965A5E" w:rsidRDefault="00965A5E" w:rsidP="007F2BC5">
            <w:pPr>
              <w:spacing w:after="0" w:line="240" w:lineRule="auto"/>
              <w:jc w:val="center"/>
              <w:rPr>
                <w:rFonts w:ascii="Calibri" w:hAnsi="Calibri"/>
              </w:rPr>
            </w:pPr>
            <w:r>
              <w:t>19%</w:t>
            </w:r>
          </w:p>
        </w:tc>
      </w:tr>
      <w:tr w:rsidR="00965A5E" w:rsidRPr="007B6FF4" w14:paraId="048CD26F"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0DB47BA" w14:textId="01612C1D" w:rsidR="00965A5E" w:rsidRDefault="00965A5E" w:rsidP="00984D89">
            <w:pPr>
              <w:spacing w:after="0" w:line="240" w:lineRule="auto"/>
              <w:rPr>
                <w:rFonts w:ascii="Calibri" w:hAnsi="Calibri"/>
              </w:rPr>
            </w:pPr>
            <w:r>
              <w:rPr>
                <w:rFonts w:ascii="Calibri" w:hAnsi="Calibri"/>
              </w:rPr>
              <w:t>$</w:t>
            </w:r>
            <w:r w:rsidR="006F73D2">
              <w:rPr>
                <w:rFonts w:ascii="Calibri" w:hAnsi="Calibri"/>
              </w:rPr>
              <w:t>4</w:t>
            </w:r>
            <w:r>
              <w:rPr>
                <w:rFonts w:ascii="Calibri" w:hAnsi="Calibri"/>
              </w:rPr>
              <w:t>0K to under $</w:t>
            </w:r>
            <w:r w:rsidR="00984D89">
              <w:rPr>
                <w:rFonts w:ascii="Calibri" w:hAnsi="Calibri"/>
              </w:rPr>
              <w:t>8</w:t>
            </w:r>
            <w:r>
              <w:rPr>
                <w:rFonts w:ascii="Calibri" w:hAnsi="Calibri"/>
              </w:rPr>
              <w:t>0K</w:t>
            </w:r>
          </w:p>
        </w:tc>
        <w:tc>
          <w:tcPr>
            <w:tcW w:w="2605" w:type="dxa"/>
            <w:tcBorders>
              <w:top w:val="nil"/>
              <w:left w:val="nil"/>
              <w:bottom w:val="single" w:sz="4" w:space="0" w:color="auto"/>
              <w:right w:val="single" w:sz="4" w:space="0" w:color="auto"/>
            </w:tcBorders>
            <w:shd w:val="clear" w:color="auto" w:fill="auto"/>
            <w:noWrap/>
            <w:vAlign w:val="center"/>
          </w:tcPr>
          <w:p w14:paraId="275BA24F" w14:textId="517CCEF4" w:rsidR="00965A5E" w:rsidRPr="00422149" w:rsidRDefault="001179E7" w:rsidP="007F2BC5">
            <w:pPr>
              <w:spacing w:after="0" w:line="240" w:lineRule="auto"/>
              <w:jc w:val="center"/>
              <w:rPr>
                <w:rFonts w:ascii="Calibri" w:hAnsi="Calibri"/>
              </w:rPr>
            </w:pPr>
            <w:r>
              <w:rPr>
                <w:rFonts w:ascii="Calibri" w:hAnsi="Calibri"/>
              </w:rPr>
              <w:t>33</w:t>
            </w:r>
            <w:r w:rsidR="00984D89">
              <w:rPr>
                <w:rFonts w:ascii="Calibri" w:hAnsi="Calibri"/>
              </w:rPr>
              <w:t>%</w:t>
            </w:r>
          </w:p>
        </w:tc>
        <w:tc>
          <w:tcPr>
            <w:tcW w:w="2970" w:type="dxa"/>
            <w:tcBorders>
              <w:top w:val="nil"/>
              <w:left w:val="nil"/>
              <w:bottom w:val="single" w:sz="4" w:space="0" w:color="auto"/>
              <w:right w:val="single" w:sz="4" w:space="0" w:color="auto"/>
            </w:tcBorders>
            <w:shd w:val="clear" w:color="auto" w:fill="auto"/>
            <w:noWrap/>
            <w:vAlign w:val="bottom"/>
            <w:hideMark/>
          </w:tcPr>
          <w:p w14:paraId="016E6E5F" w14:textId="0C2D8205" w:rsidR="00965A5E" w:rsidRDefault="00984D89" w:rsidP="007F2BC5">
            <w:pPr>
              <w:spacing w:after="0" w:line="240" w:lineRule="auto"/>
              <w:jc w:val="center"/>
              <w:rPr>
                <w:rFonts w:ascii="Calibri" w:hAnsi="Calibri"/>
              </w:rPr>
            </w:pPr>
            <w:r>
              <w:rPr>
                <w:rFonts w:ascii="Calibri" w:hAnsi="Calibri"/>
              </w:rPr>
              <w:t>31%</w:t>
            </w:r>
          </w:p>
        </w:tc>
      </w:tr>
      <w:tr w:rsidR="00984D89" w:rsidRPr="007B6FF4" w14:paraId="79D901DB"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tcPr>
          <w:p w14:paraId="537710F3" w14:textId="35A8464E" w:rsidR="00984D89" w:rsidRDefault="00984D89" w:rsidP="00984D89">
            <w:pPr>
              <w:spacing w:after="0" w:line="240" w:lineRule="auto"/>
              <w:rPr>
                <w:rFonts w:ascii="Calibri" w:hAnsi="Calibri"/>
              </w:rPr>
            </w:pPr>
            <w:r>
              <w:rPr>
                <w:rFonts w:ascii="Calibri" w:hAnsi="Calibri"/>
              </w:rPr>
              <w:t>$80K to under $100K</w:t>
            </w:r>
          </w:p>
        </w:tc>
        <w:tc>
          <w:tcPr>
            <w:tcW w:w="2605" w:type="dxa"/>
            <w:tcBorders>
              <w:top w:val="nil"/>
              <w:left w:val="nil"/>
              <w:bottom w:val="single" w:sz="4" w:space="0" w:color="auto"/>
              <w:right w:val="single" w:sz="4" w:space="0" w:color="auto"/>
            </w:tcBorders>
            <w:shd w:val="clear" w:color="auto" w:fill="auto"/>
            <w:noWrap/>
            <w:vAlign w:val="center"/>
          </w:tcPr>
          <w:p w14:paraId="19D22654" w14:textId="6FA1E89C" w:rsidR="00984D89" w:rsidRPr="00422149" w:rsidRDefault="001179E7" w:rsidP="007F2BC5">
            <w:pPr>
              <w:spacing w:after="0" w:line="240" w:lineRule="auto"/>
              <w:jc w:val="center"/>
              <w:rPr>
                <w:rFonts w:ascii="Calibri" w:hAnsi="Calibri"/>
              </w:rPr>
            </w:pPr>
            <w:r>
              <w:rPr>
                <w:rFonts w:ascii="Calibri" w:hAnsi="Calibri"/>
              </w:rPr>
              <w:t>12</w:t>
            </w:r>
            <w:r w:rsidR="00984D89">
              <w:rPr>
                <w:rFonts w:ascii="Calibri" w:hAnsi="Calibri"/>
              </w:rPr>
              <w:t>%</w:t>
            </w:r>
          </w:p>
        </w:tc>
        <w:tc>
          <w:tcPr>
            <w:tcW w:w="2970" w:type="dxa"/>
            <w:tcBorders>
              <w:top w:val="nil"/>
              <w:left w:val="nil"/>
              <w:bottom w:val="single" w:sz="4" w:space="0" w:color="auto"/>
              <w:right w:val="single" w:sz="4" w:space="0" w:color="auto"/>
            </w:tcBorders>
            <w:shd w:val="clear" w:color="auto" w:fill="auto"/>
            <w:noWrap/>
            <w:vAlign w:val="bottom"/>
          </w:tcPr>
          <w:p w14:paraId="2E151525" w14:textId="381D27C1" w:rsidR="00984D89" w:rsidRDefault="00984D89" w:rsidP="007F2BC5">
            <w:pPr>
              <w:spacing w:after="0" w:line="240" w:lineRule="auto"/>
              <w:jc w:val="center"/>
            </w:pPr>
            <w:r>
              <w:t>13%</w:t>
            </w:r>
          </w:p>
        </w:tc>
      </w:tr>
      <w:tr w:rsidR="00965A5E" w:rsidRPr="007B6FF4" w14:paraId="545CD790" w14:textId="77777777" w:rsidTr="00B926C7">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1AE57" w14:textId="77777777" w:rsidR="00965A5E" w:rsidRDefault="00965A5E" w:rsidP="007F2BC5">
            <w:pPr>
              <w:spacing w:after="0" w:line="240" w:lineRule="auto"/>
              <w:rPr>
                <w:rFonts w:ascii="Calibri" w:hAnsi="Calibri"/>
              </w:rPr>
            </w:pPr>
            <w:r>
              <w:rPr>
                <w:rFonts w:ascii="Calibri" w:hAnsi="Calibri"/>
              </w:rPr>
              <w:t>$100K or more</w:t>
            </w:r>
          </w:p>
        </w:tc>
        <w:tc>
          <w:tcPr>
            <w:tcW w:w="2605" w:type="dxa"/>
            <w:tcBorders>
              <w:top w:val="single" w:sz="4" w:space="0" w:color="auto"/>
              <w:left w:val="nil"/>
              <w:bottom w:val="single" w:sz="4" w:space="0" w:color="auto"/>
              <w:right w:val="single" w:sz="4" w:space="0" w:color="auto"/>
            </w:tcBorders>
            <w:shd w:val="clear" w:color="auto" w:fill="auto"/>
            <w:noWrap/>
            <w:vAlign w:val="center"/>
          </w:tcPr>
          <w:p w14:paraId="0939FF8E" w14:textId="3E6C2C34" w:rsidR="00965A5E" w:rsidRPr="00422149" w:rsidRDefault="001179E7" w:rsidP="007F2BC5">
            <w:pPr>
              <w:spacing w:after="0" w:line="240" w:lineRule="auto"/>
              <w:jc w:val="center"/>
              <w:rPr>
                <w:rFonts w:ascii="Calibri" w:hAnsi="Calibri"/>
              </w:rPr>
            </w:pPr>
            <w:r>
              <w:rPr>
                <w:rFonts w:ascii="Calibri" w:hAnsi="Calibri"/>
              </w:rPr>
              <w:t>30</w:t>
            </w:r>
            <w:r w:rsidR="00984D89">
              <w:rPr>
                <w:rFonts w:ascii="Calibri" w:hAnsi="Calibri"/>
              </w:rPr>
              <w:t>%</w:t>
            </w:r>
          </w:p>
        </w:tc>
        <w:tc>
          <w:tcPr>
            <w:tcW w:w="2970" w:type="dxa"/>
            <w:tcBorders>
              <w:top w:val="single" w:sz="4" w:space="0" w:color="auto"/>
              <w:left w:val="nil"/>
              <w:bottom w:val="single" w:sz="4" w:space="0" w:color="auto"/>
              <w:right w:val="single" w:sz="4" w:space="0" w:color="auto"/>
            </w:tcBorders>
            <w:shd w:val="clear" w:color="auto" w:fill="auto"/>
            <w:noWrap/>
            <w:vAlign w:val="bottom"/>
          </w:tcPr>
          <w:p w14:paraId="110DAAC4" w14:textId="77777777" w:rsidR="00965A5E" w:rsidRDefault="00965A5E" w:rsidP="007F2BC5">
            <w:pPr>
              <w:spacing w:after="0" w:line="240" w:lineRule="auto"/>
              <w:jc w:val="center"/>
              <w:rPr>
                <w:rFonts w:ascii="Calibri" w:hAnsi="Calibri"/>
              </w:rPr>
            </w:pPr>
            <w:r>
              <w:t>37%</w:t>
            </w:r>
          </w:p>
        </w:tc>
      </w:tr>
    </w:tbl>
    <w:p w14:paraId="04C7DA18" w14:textId="77777777" w:rsidR="00965A5E" w:rsidRPr="00965A5E" w:rsidRDefault="00965A5E" w:rsidP="00965A5E">
      <w:pPr>
        <w:tabs>
          <w:tab w:val="left" w:pos="6825"/>
        </w:tabs>
        <w:rPr>
          <w:b/>
          <w:sz w:val="24"/>
          <w:szCs w:val="24"/>
        </w:rPr>
      </w:pPr>
      <w:r>
        <w:rPr>
          <w:b/>
          <w:sz w:val="24"/>
          <w:szCs w:val="24"/>
        </w:rPr>
        <w:tab/>
      </w:r>
    </w:p>
    <w:p w14:paraId="265614D1" w14:textId="77777777" w:rsidR="006F73D2" w:rsidRDefault="006F73D2" w:rsidP="00965A5E">
      <w:pPr>
        <w:rPr>
          <w:sz w:val="24"/>
          <w:szCs w:val="24"/>
          <w:lang w:val="en-US"/>
        </w:rPr>
      </w:pPr>
    </w:p>
    <w:p w14:paraId="22C5248F" w14:textId="4CDF271E" w:rsidR="009277C7" w:rsidRDefault="009277C7" w:rsidP="00965A5E">
      <w:pPr>
        <w:rPr>
          <w:sz w:val="24"/>
          <w:szCs w:val="24"/>
          <w:lang w:val="en-US"/>
        </w:rPr>
      </w:pPr>
      <w:r>
        <w:rPr>
          <w:sz w:val="24"/>
          <w:szCs w:val="24"/>
          <w:lang w:val="en-US"/>
        </w:rPr>
        <w:lastRenderedPageBreak/>
        <w:t xml:space="preserve">This comparison between the unweighted sample distribution and the actual population figures shows that the final sample obtained was highly representative of the general population for this survey. A few </w:t>
      </w:r>
      <w:r w:rsidR="0016697A">
        <w:rPr>
          <w:sz w:val="24"/>
          <w:szCs w:val="24"/>
          <w:lang w:val="en-US"/>
        </w:rPr>
        <w:t>small differences should</w:t>
      </w:r>
      <w:r>
        <w:rPr>
          <w:sz w:val="24"/>
          <w:szCs w:val="24"/>
          <w:lang w:val="en-US"/>
        </w:rPr>
        <w:t xml:space="preserve"> nevertheless be noted. Indeed, the sample is slightly older than the Canadian population as a whole,</w:t>
      </w:r>
      <w:r w:rsidR="0016697A">
        <w:rPr>
          <w:sz w:val="24"/>
          <w:szCs w:val="24"/>
          <w:lang w:val="en-US"/>
        </w:rPr>
        <w:t xml:space="preserve"> with 46% of the sample being aged 55 years and older, while census data put this proportion at 35%. Survey respondents were also</w:t>
      </w:r>
      <w:r w:rsidR="005737EF">
        <w:rPr>
          <w:sz w:val="24"/>
          <w:szCs w:val="24"/>
          <w:lang w:val="en-US"/>
        </w:rPr>
        <w:t xml:space="preserve"> a touch</w:t>
      </w:r>
      <w:r>
        <w:rPr>
          <w:sz w:val="24"/>
          <w:szCs w:val="24"/>
          <w:lang w:val="en-US"/>
        </w:rPr>
        <w:t xml:space="preserve"> more educated</w:t>
      </w:r>
      <w:r w:rsidR="0016697A">
        <w:rPr>
          <w:sz w:val="24"/>
          <w:szCs w:val="24"/>
          <w:lang w:val="en-US"/>
        </w:rPr>
        <w:t xml:space="preserve"> than the census indicated, with 37% of the sample being university-educated compared to 26% of the population according to the census</w:t>
      </w:r>
      <w:r w:rsidR="005737EF">
        <w:rPr>
          <w:sz w:val="24"/>
          <w:szCs w:val="24"/>
          <w:lang w:val="en-US"/>
        </w:rPr>
        <w:t xml:space="preserve">. However, these </w:t>
      </w:r>
      <w:r w:rsidR="00B926C7">
        <w:rPr>
          <w:sz w:val="24"/>
          <w:szCs w:val="24"/>
          <w:lang w:val="en-US"/>
        </w:rPr>
        <w:t xml:space="preserve">variations did not require the imposition of large weights that could create a major distortion in the final results, as discussed in the weighting section above. </w:t>
      </w:r>
    </w:p>
    <w:p w14:paraId="583883D4" w14:textId="2C21F358" w:rsidR="00B926C7" w:rsidRDefault="00B926C7" w:rsidP="00965A5E">
      <w:pPr>
        <w:rPr>
          <w:sz w:val="24"/>
          <w:szCs w:val="24"/>
          <w:lang w:val="en-US"/>
        </w:rPr>
      </w:pPr>
    </w:p>
    <w:p w14:paraId="2D815155" w14:textId="3E076C9B" w:rsidR="00B926C7" w:rsidRPr="001179E7" w:rsidRDefault="00B926C7" w:rsidP="00EB21D8">
      <w:pPr>
        <w:rPr>
          <w:b/>
          <w:color w:val="007681" w:themeColor="accent6"/>
          <w:lang w:val="en-US"/>
        </w:rPr>
      </w:pPr>
      <w:r w:rsidRPr="001179E7">
        <w:rPr>
          <w:b/>
          <w:color w:val="007681" w:themeColor="accent6"/>
          <w:lang w:val="en-US"/>
        </w:rPr>
        <w:t>Comparison of the landline and cellphone</w:t>
      </w:r>
      <w:r w:rsidR="006D12BA" w:rsidRPr="001179E7">
        <w:rPr>
          <w:b/>
          <w:color w:val="007681" w:themeColor="accent6"/>
          <w:lang w:val="en-US"/>
        </w:rPr>
        <w:t>-only</w:t>
      </w:r>
      <w:r w:rsidRPr="001179E7">
        <w:rPr>
          <w:b/>
          <w:color w:val="007681" w:themeColor="accent6"/>
          <w:lang w:val="en-US"/>
        </w:rPr>
        <w:t xml:space="preserve"> samples</w:t>
      </w:r>
    </w:p>
    <w:p w14:paraId="02067EDF" w14:textId="7AC9AB13" w:rsidR="00965A5E" w:rsidRPr="00965A5E" w:rsidRDefault="00965A5E" w:rsidP="00965A5E">
      <w:pPr>
        <w:rPr>
          <w:sz w:val="24"/>
          <w:szCs w:val="24"/>
          <w:lang w:val="en-US"/>
        </w:rPr>
      </w:pPr>
      <w:r w:rsidRPr="00965A5E">
        <w:rPr>
          <w:sz w:val="24"/>
          <w:szCs w:val="24"/>
          <w:lang w:val="en-US"/>
        </w:rPr>
        <w:t xml:space="preserve">The table below provides the unweighted sample distribution by region age and gender overall and within the samples obtained via </w:t>
      </w:r>
      <w:r w:rsidR="006D12BA">
        <w:rPr>
          <w:sz w:val="24"/>
          <w:szCs w:val="24"/>
          <w:lang w:val="en-US"/>
        </w:rPr>
        <w:t xml:space="preserve">those respondents with a </w:t>
      </w:r>
      <w:r w:rsidRPr="00965A5E">
        <w:rPr>
          <w:sz w:val="24"/>
          <w:szCs w:val="24"/>
          <w:lang w:val="en-US"/>
        </w:rPr>
        <w:t xml:space="preserve">landline </w:t>
      </w:r>
      <w:r w:rsidR="006D12BA">
        <w:rPr>
          <w:sz w:val="24"/>
          <w:szCs w:val="24"/>
          <w:lang w:val="en-US"/>
        </w:rPr>
        <w:t>at home and those living in a cellphone-only household.</w:t>
      </w:r>
      <w:r w:rsidRPr="00965A5E">
        <w:rPr>
          <w:sz w:val="24"/>
          <w:szCs w:val="24"/>
          <w:lang w:val="en-US"/>
        </w:rPr>
        <w:t xml:space="preserve"> </w:t>
      </w:r>
    </w:p>
    <w:tbl>
      <w:tblPr>
        <w:tblW w:w="911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600"/>
        <w:gridCol w:w="1838"/>
        <w:gridCol w:w="1839"/>
        <w:gridCol w:w="1839"/>
      </w:tblGrid>
      <w:tr w:rsidR="00965A5E" w:rsidRPr="009277C7" w14:paraId="4410D7F6" w14:textId="77777777" w:rsidTr="006D12BA">
        <w:trPr>
          <w:trHeight w:val="255"/>
        </w:trPr>
        <w:tc>
          <w:tcPr>
            <w:tcW w:w="3600" w:type="dxa"/>
            <w:tcBorders>
              <w:top w:val="single" w:sz="4" w:space="0" w:color="auto"/>
              <w:left w:val="single" w:sz="4" w:space="0" w:color="auto"/>
            </w:tcBorders>
            <w:shd w:val="clear" w:color="auto" w:fill="002060"/>
            <w:noWrap/>
          </w:tcPr>
          <w:p w14:paraId="4E3DF4AC" w14:textId="77777777" w:rsidR="00965A5E" w:rsidRPr="009277C7" w:rsidRDefault="00965A5E" w:rsidP="007F2BC5">
            <w:pPr>
              <w:spacing w:after="0" w:line="240" w:lineRule="auto"/>
              <w:rPr>
                <w:color w:val="FFFFFF"/>
                <w:lang w:val="en-US"/>
              </w:rPr>
            </w:pPr>
            <w:r w:rsidRPr="009277C7">
              <w:rPr>
                <w:lang w:val="en-US"/>
              </w:rPr>
              <w:br w:type="page"/>
            </w:r>
          </w:p>
        </w:tc>
        <w:tc>
          <w:tcPr>
            <w:tcW w:w="1838" w:type="dxa"/>
            <w:tcBorders>
              <w:top w:val="single" w:sz="4" w:space="0" w:color="auto"/>
            </w:tcBorders>
            <w:shd w:val="clear" w:color="auto" w:fill="002060"/>
            <w:noWrap/>
            <w:vAlign w:val="center"/>
          </w:tcPr>
          <w:p w14:paraId="75994F60" w14:textId="2BB7D30D" w:rsidR="006D12BA" w:rsidRDefault="00965A5E" w:rsidP="006D12BA">
            <w:pPr>
              <w:spacing w:after="0" w:line="240" w:lineRule="auto"/>
              <w:jc w:val="center"/>
              <w:rPr>
                <w:b/>
                <w:color w:val="FFFFFF"/>
              </w:rPr>
            </w:pPr>
            <w:r w:rsidRPr="009277C7">
              <w:rPr>
                <w:b/>
                <w:color w:val="FFFFFF"/>
              </w:rPr>
              <w:t>Total</w:t>
            </w:r>
          </w:p>
          <w:p w14:paraId="39E04527" w14:textId="6DAF3536" w:rsidR="00965A5E" w:rsidRPr="009277C7" w:rsidRDefault="00965A5E" w:rsidP="006D12BA">
            <w:pPr>
              <w:spacing w:after="0" w:line="240" w:lineRule="auto"/>
              <w:jc w:val="center"/>
              <w:rPr>
                <w:b/>
                <w:color w:val="FFFFFF"/>
              </w:rPr>
            </w:pPr>
            <w:r w:rsidRPr="009277C7">
              <w:rPr>
                <w:b/>
                <w:color w:val="FFFFFF"/>
              </w:rPr>
              <w:t>Sample</w:t>
            </w:r>
          </w:p>
        </w:tc>
        <w:tc>
          <w:tcPr>
            <w:tcW w:w="1839" w:type="dxa"/>
            <w:tcBorders>
              <w:top w:val="single" w:sz="4" w:space="0" w:color="auto"/>
            </w:tcBorders>
            <w:shd w:val="clear" w:color="auto" w:fill="002060"/>
            <w:vAlign w:val="center"/>
          </w:tcPr>
          <w:p w14:paraId="6BC9AB67" w14:textId="1091B901" w:rsidR="00965A5E" w:rsidRPr="009277C7" w:rsidRDefault="00965A5E" w:rsidP="006D12BA">
            <w:pPr>
              <w:spacing w:after="0" w:line="240" w:lineRule="auto"/>
              <w:jc w:val="center"/>
              <w:rPr>
                <w:b/>
                <w:color w:val="FFFFFF"/>
              </w:rPr>
            </w:pPr>
            <w:r w:rsidRPr="009277C7">
              <w:rPr>
                <w:b/>
                <w:color w:val="FFFFFF"/>
              </w:rPr>
              <w:t>Landline</w:t>
            </w:r>
          </w:p>
        </w:tc>
        <w:tc>
          <w:tcPr>
            <w:tcW w:w="1839" w:type="dxa"/>
            <w:tcBorders>
              <w:top w:val="single" w:sz="4" w:space="0" w:color="auto"/>
              <w:right w:val="single" w:sz="4" w:space="0" w:color="auto"/>
            </w:tcBorders>
            <w:shd w:val="clear" w:color="auto" w:fill="002060"/>
            <w:vAlign w:val="center"/>
          </w:tcPr>
          <w:p w14:paraId="32C17E23" w14:textId="1666D1C4" w:rsidR="00965A5E" w:rsidRPr="009277C7" w:rsidRDefault="00965A5E" w:rsidP="006D12BA">
            <w:pPr>
              <w:spacing w:after="0" w:line="240" w:lineRule="auto"/>
              <w:jc w:val="center"/>
              <w:rPr>
                <w:b/>
                <w:color w:val="FFFFFF"/>
              </w:rPr>
            </w:pPr>
            <w:r w:rsidRPr="009277C7">
              <w:rPr>
                <w:b/>
                <w:color w:val="FFFFFF"/>
              </w:rPr>
              <w:t>Cellphone</w:t>
            </w:r>
            <w:r w:rsidR="00E25E41">
              <w:rPr>
                <w:b/>
                <w:color w:val="FFFFFF"/>
              </w:rPr>
              <w:t>-Only</w:t>
            </w:r>
          </w:p>
        </w:tc>
      </w:tr>
      <w:tr w:rsidR="00965A5E" w:rsidRPr="009277C7" w14:paraId="33C746B3" w14:textId="77777777" w:rsidTr="00B926C7">
        <w:trPr>
          <w:trHeight w:val="255"/>
        </w:trPr>
        <w:tc>
          <w:tcPr>
            <w:tcW w:w="3600" w:type="dxa"/>
            <w:tcBorders>
              <w:left w:val="single" w:sz="4" w:space="0" w:color="auto"/>
              <w:bottom w:val="single" w:sz="4" w:space="0" w:color="auto"/>
            </w:tcBorders>
            <w:noWrap/>
            <w:vAlign w:val="center"/>
          </w:tcPr>
          <w:p w14:paraId="5539CAA3" w14:textId="77777777" w:rsidR="00965A5E" w:rsidRPr="009277C7" w:rsidRDefault="00965A5E" w:rsidP="006E41CA">
            <w:pPr>
              <w:spacing w:after="0" w:line="240" w:lineRule="auto"/>
              <w:rPr>
                <w:b/>
              </w:rPr>
            </w:pPr>
            <w:r w:rsidRPr="009277C7">
              <w:rPr>
                <w:b/>
              </w:rPr>
              <w:t>Canada</w:t>
            </w:r>
          </w:p>
        </w:tc>
        <w:tc>
          <w:tcPr>
            <w:tcW w:w="1838" w:type="dxa"/>
            <w:tcBorders>
              <w:bottom w:val="single" w:sz="4" w:space="0" w:color="auto"/>
            </w:tcBorders>
            <w:noWrap/>
            <w:vAlign w:val="center"/>
          </w:tcPr>
          <w:p w14:paraId="251FB9FD" w14:textId="003E436F" w:rsidR="00965A5E" w:rsidRPr="009277C7" w:rsidRDefault="00816A82" w:rsidP="006E41CA">
            <w:pPr>
              <w:spacing w:after="0" w:line="240" w:lineRule="auto"/>
              <w:jc w:val="center"/>
              <w:rPr>
                <w:b/>
              </w:rPr>
            </w:pPr>
            <w:r w:rsidRPr="009277C7">
              <w:rPr>
                <w:b/>
              </w:rPr>
              <w:t>7000</w:t>
            </w:r>
          </w:p>
        </w:tc>
        <w:tc>
          <w:tcPr>
            <w:tcW w:w="1839" w:type="dxa"/>
            <w:tcBorders>
              <w:bottom w:val="single" w:sz="4" w:space="0" w:color="auto"/>
            </w:tcBorders>
            <w:vAlign w:val="center"/>
          </w:tcPr>
          <w:p w14:paraId="4D2EF288" w14:textId="735B12A0" w:rsidR="00965A5E" w:rsidRPr="009277C7" w:rsidRDefault="006C3B23" w:rsidP="006E41CA">
            <w:pPr>
              <w:spacing w:after="0" w:line="240" w:lineRule="auto"/>
              <w:jc w:val="center"/>
              <w:rPr>
                <w:b/>
              </w:rPr>
            </w:pPr>
            <w:r w:rsidRPr="009277C7">
              <w:rPr>
                <w:b/>
              </w:rPr>
              <w:t>5469</w:t>
            </w:r>
          </w:p>
        </w:tc>
        <w:tc>
          <w:tcPr>
            <w:tcW w:w="1839" w:type="dxa"/>
            <w:tcBorders>
              <w:bottom w:val="single" w:sz="4" w:space="0" w:color="auto"/>
              <w:right w:val="single" w:sz="4" w:space="0" w:color="auto"/>
            </w:tcBorders>
            <w:vAlign w:val="center"/>
          </w:tcPr>
          <w:p w14:paraId="1D1B1A29" w14:textId="720E9283" w:rsidR="00965A5E" w:rsidRPr="009277C7" w:rsidRDefault="006C3B23" w:rsidP="006E41CA">
            <w:pPr>
              <w:spacing w:after="0" w:line="240" w:lineRule="auto"/>
              <w:jc w:val="center"/>
              <w:rPr>
                <w:b/>
              </w:rPr>
            </w:pPr>
            <w:r w:rsidRPr="009277C7">
              <w:rPr>
                <w:b/>
              </w:rPr>
              <w:t>1531</w:t>
            </w:r>
          </w:p>
        </w:tc>
      </w:tr>
      <w:tr w:rsidR="00965A5E" w:rsidRPr="009277C7" w14:paraId="7778C489" w14:textId="77777777" w:rsidTr="00B926C7">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vAlign w:val="bottom"/>
          </w:tcPr>
          <w:p w14:paraId="7EF01684" w14:textId="77777777" w:rsidR="00965A5E" w:rsidRPr="009277C7" w:rsidRDefault="00965A5E" w:rsidP="007F2BC5">
            <w:pPr>
              <w:spacing w:after="0" w:line="240" w:lineRule="auto"/>
              <w:rPr>
                <w:rFonts w:eastAsia="Times New Roman" w:cs="Calibri"/>
                <w:b/>
                <w:bCs/>
                <w:lang w:val="en-US"/>
              </w:rPr>
            </w:pPr>
            <w:r w:rsidRPr="009277C7">
              <w:rPr>
                <w:rFonts w:eastAsia="Times New Roman" w:cs="Calibri"/>
                <w:b/>
                <w:bCs/>
                <w:lang w:val="en-US"/>
              </w:rPr>
              <w:t>Region</w:t>
            </w:r>
          </w:p>
        </w:tc>
        <w:tc>
          <w:tcPr>
            <w:tcW w:w="1838" w:type="dxa"/>
            <w:tcBorders>
              <w:top w:val="single" w:sz="4" w:space="0" w:color="auto"/>
              <w:left w:val="nil"/>
              <w:bottom w:val="single" w:sz="4" w:space="0" w:color="auto"/>
              <w:right w:val="nil"/>
            </w:tcBorders>
            <w:shd w:val="clear" w:color="auto" w:fill="BFBFBF" w:themeFill="background1" w:themeFillShade="BF"/>
            <w:noWrap/>
          </w:tcPr>
          <w:p w14:paraId="5B9CCFD2" w14:textId="77777777" w:rsidR="00965A5E" w:rsidRPr="009277C7" w:rsidRDefault="00965A5E" w:rsidP="007F2BC5">
            <w:pPr>
              <w:spacing w:after="0" w:line="240" w:lineRule="auto"/>
              <w:jc w:val="center"/>
            </w:pPr>
          </w:p>
        </w:tc>
        <w:tc>
          <w:tcPr>
            <w:tcW w:w="1839" w:type="dxa"/>
            <w:tcBorders>
              <w:top w:val="single" w:sz="4" w:space="0" w:color="auto"/>
              <w:left w:val="nil"/>
              <w:bottom w:val="single" w:sz="4" w:space="0" w:color="auto"/>
              <w:right w:val="nil"/>
            </w:tcBorders>
            <w:shd w:val="clear" w:color="auto" w:fill="BFBFBF" w:themeFill="background1" w:themeFillShade="BF"/>
          </w:tcPr>
          <w:p w14:paraId="29DD8D86" w14:textId="77777777" w:rsidR="00965A5E" w:rsidRPr="009277C7" w:rsidRDefault="00965A5E" w:rsidP="007F2BC5">
            <w:pPr>
              <w:spacing w:after="0" w:line="240" w:lineRule="auto"/>
              <w:jc w:val="cente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tcPr>
          <w:p w14:paraId="338B062D" w14:textId="77777777" w:rsidR="00965A5E" w:rsidRPr="009277C7" w:rsidRDefault="00965A5E" w:rsidP="007F2BC5">
            <w:pPr>
              <w:spacing w:after="0" w:line="240" w:lineRule="auto"/>
              <w:jc w:val="center"/>
            </w:pPr>
          </w:p>
        </w:tc>
      </w:tr>
      <w:tr w:rsidR="00816A82" w:rsidRPr="009277C7" w14:paraId="43D35964" w14:textId="77777777" w:rsidTr="00B926C7">
        <w:trPr>
          <w:trHeight w:val="255"/>
        </w:trPr>
        <w:tc>
          <w:tcPr>
            <w:tcW w:w="3600" w:type="dxa"/>
            <w:tcBorders>
              <w:top w:val="single" w:sz="4" w:space="0" w:color="auto"/>
              <w:left w:val="single" w:sz="4" w:space="0" w:color="auto"/>
            </w:tcBorders>
            <w:noWrap/>
          </w:tcPr>
          <w:p w14:paraId="6F18B3F4" w14:textId="77777777" w:rsidR="00816A82" w:rsidRPr="009277C7" w:rsidRDefault="00816A82" w:rsidP="00816A82">
            <w:pPr>
              <w:spacing w:after="0" w:line="240" w:lineRule="auto"/>
              <w:rPr>
                <w:rFonts w:ascii="Calibri" w:hAnsi="Calibri"/>
              </w:rPr>
            </w:pPr>
            <w:r w:rsidRPr="009277C7">
              <w:rPr>
                <w:rFonts w:ascii="Calibri" w:hAnsi="Calibri"/>
              </w:rPr>
              <w:t>British Columbia</w:t>
            </w:r>
          </w:p>
        </w:tc>
        <w:tc>
          <w:tcPr>
            <w:tcW w:w="1838" w:type="dxa"/>
            <w:tcBorders>
              <w:top w:val="nil"/>
              <w:left w:val="nil"/>
              <w:bottom w:val="single" w:sz="4" w:space="0" w:color="auto"/>
              <w:right w:val="single" w:sz="4" w:space="0" w:color="auto"/>
            </w:tcBorders>
            <w:shd w:val="clear" w:color="auto" w:fill="auto"/>
            <w:noWrap/>
            <w:vAlign w:val="center"/>
          </w:tcPr>
          <w:p w14:paraId="21BC7EF8" w14:textId="2DF57FE4"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14%</w:t>
            </w:r>
          </w:p>
        </w:tc>
        <w:tc>
          <w:tcPr>
            <w:tcW w:w="1839" w:type="dxa"/>
            <w:tcBorders>
              <w:top w:val="single" w:sz="4" w:space="0" w:color="auto"/>
            </w:tcBorders>
            <w:vAlign w:val="center"/>
          </w:tcPr>
          <w:p w14:paraId="575FB627" w14:textId="7BAFDFBF" w:rsidR="00816A82" w:rsidRPr="009277C7" w:rsidRDefault="006C3B23" w:rsidP="00816A82">
            <w:pPr>
              <w:spacing w:after="0" w:line="240" w:lineRule="auto"/>
              <w:jc w:val="center"/>
            </w:pPr>
            <w:r w:rsidRPr="009277C7">
              <w:t>13</w:t>
            </w:r>
            <w:r w:rsidR="008C46A5" w:rsidRPr="009277C7">
              <w:t>%</w:t>
            </w:r>
          </w:p>
        </w:tc>
        <w:tc>
          <w:tcPr>
            <w:tcW w:w="1839" w:type="dxa"/>
            <w:tcBorders>
              <w:top w:val="single" w:sz="4" w:space="0" w:color="auto"/>
              <w:right w:val="single" w:sz="4" w:space="0" w:color="auto"/>
            </w:tcBorders>
            <w:vAlign w:val="center"/>
          </w:tcPr>
          <w:p w14:paraId="0DDBC9A4" w14:textId="6CA94937" w:rsidR="00816A82" w:rsidRPr="009277C7" w:rsidRDefault="006C3B23" w:rsidP="00816A82">
            <w:pPr>
              <w:spacing w:after="0" w:line="240" w:lineRule="auto"/>
              <w:jc w:val="center"/>
              <w:rPr>
                <w:rFonts w:ascii="Calibri" w:hAnsi="Calibri"/>
              </w:rPr>
            </w:pPr>
            <w:r w:rsidRPr="009277C7">
              <w:rPr>
                <w:rFonts w:ascii="Calibri" w:hAnsi="Calibri"/>
              </w:rPr>
              <w:t>17</w:t>
            </w:r>
            <w:r w:rsidR="008C46A5" w:rsidRPr="009277C7">
              <w:rPr>
                <w:rFonts w:ascii="Calibri" w:hAnsi="Calibri"/>
              </w:rPr>
              <w:t>%</w:t>
            </w:r>
          </w:p>
        </w:tc>
      </w:tr>
      <w:tr w:rsidR="00816A82" w:rsidRPr="009277C7" w14:paraId="6A722B4F" w14:textId="77777777" w:rsidTr="00B926C7">
        <w:trPr>
          <w:trHeight w:val="255"/>
        </w:trPr>
        <w:tc>
          <w:tcPr>
            <w:tcW w:w="3600" w:type="dxa"/>
            <w:tcBorders>
              <w:left w:val="single" w:sz="4" w:space="0" w:color="auto"/>
            </w:tcBorders>
            <w:noWrap/>
          </w:tcPr>
          <w:p w14:paraId="1E192FBD" w14:textId="77777777" w:rsidR="00816A82" w:rsidRPr="009277C7" w:rsidRDefault="00816A82" w:rsidP="00816A82">
            <w:pPr>
              <w:spacing w:after="0" w:line="240" w:lineRule="auto"/>
              <w:rPr>
                <w:rFonts w:ascii="Calibri" w:hAnsi="Calibri"/>
              </w:rPr>
            </w:pPr>
            <w:r w:rsidRPr="009277C7">
              <w:rPr>
                <w:rFonts w:ascii="Calibri" w:hAnsi="Calibri"/>
              </w:rPr>
              <w:t>Alberta</w:t>
            </w:r>
          </w:p>
        </w:tc>
        <w:tc>
          <w:tcPr>
            <w:tcW w:w="1838" w:type="dxa"/>
            <w:tcBorders>
              <w:top w:val="nil"/>
              <w:left w:val="nil"/>
              <w:bottom w:val="single" w:sz="4" w:space="0" w:color="auto"/>
              <w:right w:val="single" w:sz="4" w:space="0" w:color="auto"/>
            </w:tcBorders>
            <w:shd w:val="clear" w:color="auto" w:fill="auto"/>
            <w:noWrap/>
            <w:vAlign w:val="center"/>
          </w:tcPr>
          <w:p w14:paraId="47493A67" w14:textId="5935855B"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13%</w:t>
            </w:r>
          </w:p>
        </w:tc>
        <w:tc>
          <w:tcPr>
            <w:tcW w:w="1839" w:type="dxa"/>
            <w:vAlign w:val="center"/>
          </w:tcPr>
          <w:p w14:paraId="5F526BF7" w14:textId="151695C6" w:rsidR="00816A82" w:rsidRPr="009277C7" w:rsidRDefault="006C3B23" w:rsidP="00816A82">
            <w:pPr>
              <w:spacing w:after="0" w:line="240" w:lineRule="auto"/>
              <w:jc w:val="center"/>
            </w:pPr>
            <w:r w:rsidRPr="009277C7">
              <w:t>12</w:t>
            </w:r>
            <w:r w:rsidR="008C46A5" w:rsidRPr="009277C7">
              <w:t>%</w:t>
            </w:r>
          </w:p>
        </w:tc>
        <w:tc>
          <w:tcPr>
            <w:tcW w:w="1839" w:type="dxa"/>
            <w:tcBorders>
              <w:right w:val="single" w:sz="4" w:space="0" w:color="auto"/>
            </w:tcBorders>
            <w:vAlign w:val="center"/>
          </w:tcPr>
          <w:p w14:paraId="7804C7CE" w14:textId="3BA2950F" w:rsidR="00816A82" w:rsidRPr="009277C7" w:rsidRDefault="006C3B23" w:rsidP="00816A82">
            <w:pPr>
              <w:spacing w:after="0" w:line="240" w:lineRule="auto"/>
              <w:jc w:val="center"/>
              <w:rPr>
                <w:rFonts w:ascii="Calibri" w:hAnsi="Calibri"/>
              </w:rPr>
            </w:pPr>
            <w:r w:rsidRPr="009277C7">
              <w:rPr>
                <w:rFonts w:ascii="Calibri" w:hAnsi="Calibri"/>
              </w:rPr>
              <w:t>17</w:t>
            </w:r>
            <w:r w:rsidR="008C46A5" w:rsidRPr="009277C7">
              <w:rPr>
                <w:rFonts w:ascii="Calibri" w:hAnsi="Calibri"/>
              </w:rPr>
              <w:t>%</w:t>
            </w:r>
          </w:p>
        </w:tc>
      </w:tr>
      <w:tr w:rsidR="00816A82" w:rsidRPr="009277C7" w14:paraId="2B82A9AC" w14:textId="77777777" w:rsidTr="00B926C7">
        <w:trPr>
          <w:trHeight w:val="255"/>
        </w:trPr>
        <w:tc>
          <w:tcPr>
            <w:tcW w:w="3600" w:type="dxa"/>
            <w:tcBorders>
              <w:left w:val="single" w:sz="4" w:space="0" w:color="auto"/>
            </w:tcBorders>
            <w:noWrap/>
          </w:tcPr>
          <w:p w14:paraId="38F4711B" w14:textId="77777777" w:rsidR="00816A82" w:rsidRPr="009277C7" w:rsidRDefault="00816A82" w:rsidP="00816A82">
            <w:pPr>
              <w:spacing w:after="0" w:line="240" w:lineRule="auto"/>
              <w:rPr>
                <w:rFonts w:ascii="Calibri" w:hAnsi="Calibri"/>
              </w:rPr>
            </w:pPr>
            <w:r w:rsidRPr="009277C7">
              <w:rPr>
                <w:rFonts w:ascii="Calibri" w:hAnsi="Calibri"/>
              </w:rPr>
              <w:t>Sask./Man.</w:t>
            </w:r>
          </w:p>
        </w:tc>
        <w:tc>
          <w:tcPr>
            <w:tcW w:w="1838" w:type="dxa"/>
            <w:tcBorders>
              <w:top w:val="nil"/>
              <w:left w:val="nil"/>
              <w:bottom w:val="single" w:sz="4" w:space="0" w:color="auto"/>
              <w:right w:val="single" w:sz="4" w:space="0" w:color="auto"/>
            </w:tcBorders>
            <w:shd w:val="clear" w:color="auto" w:fill="auto"/>
            <w:noWrap/>
            <w:vAlign w:val="center"/>
          </w:tcPr>
          <w:p w14:paraId="14A3F8DF" w14:textId="3FD6B982"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10%</w:t>
            </w:r>
          </w:p>
        </w:tc>
        <w:tc>
          <w:tcPr>
            <w:tcW w:w="1839" w:type="dxa"/>
            <w:vAlign w:val="center"/>
          </w:tcPr>
          <w:p w14:paraId="718F313D" w14:textId="0307F3BC" w:rsidR="00816A82" w:rsidRPr="009277C7" w:rsidRDefault="006C3B23" w:rsidP="00816A82">
            <w:pPr>
              <w:spacing w:after="0" w:line="240" w:lineRule="auto"/>
              <w:jc w:val="center"/>
            </w:pPr>
            <w:r w:rsidRPr="009277C7">
              <w:t>10</w:t>
            </w:r>
            <w:r w:rsidR="008C46A5" w:rsidRPr="009277C7">
              <w:t>%</w:t>
            </w:r>
          </w:p>
        </w:tc>
        <w:tc>
          <w:tcPr>
            <w:tcW w:w="1839" w:type="dxa"/>
            <w:tcBorders>
              <w:right w:val="single" w:sz="4" w:space="0" w:color="auto"/>
            </w:tcBorders>
            <w:vAlign w:val="center"/>
          </w:tcPr>
          <w:p w14:paraId="1D60F423" w14:textId="7FA5D1D8" w:rsidR="00816A82" w:rsidRPr="009277C7" w:rsidRDefault="006C3B23" w:rsidP="00816A82">
            <w:pPr>
              <w:spacing w:after="0" w:line="240" w:lineRule="auto"/>
              <w:jc w:val="center"/>
              <w:rPr>
                <w:rFonts w:ascii="Calibri" w:hAnsi="Calibri"/>
              </w:rPr>
            </w:pPr>
            <w:r w:rsidRPr="009277C7">
              <w:rPr>
                <w:rFonts w:ascii="Calibri" w:hAnsi="Calibri"/>
              </w:rPr>
              <w:t>11</w:t>
            </w:r>
            <w:r w:rsidR="008C46A5" w:rsidRPr="009277C7">
              <w:rPr>
                <w:rFonts w:ascii="Calibri" w:hAnsi="Calibri"/>
              </w:rPr>
              <w:t>%</w:t>
            </w:r>
          </w:p>
        </w:tc>
      </w:tr>
      <w:tr w:rsidR="00816A82" w:rsidRPr="009277C7" w14:paraId="19B6F00C" w14:textId="77777777" w:rsidTr="00B926C7">
        <w:trPr>
          <w:trHeight w:val="255"/>
        </w:trPr>
        <w:tc>
          <w:tcPr>
            <w:tcW w:w="3600" w:type="dxa"/>
            <w:tcBorders>
              <w:left w:val="single" w:sz="4" w:space="0" w:color="auto"/>
            </w:tcBorders>
            <w:noWrap/>
          </w:tcPr>
          <w:p w14:paraId="4EB405D9" w14:textId="77777777" w:rsidR="00816A82" w:rsidRPr="009277C7" w:rsidRDefault="00816A82" w:rsidP="00816A82">
            <w:pPr>
              <w:spacing w:after="0" w:line="240" w:lineRule="auto"/>
              <w:rPr>
                <w:rFonts w:ascii="Calibri" w:hAnsi="Calibri"/>
              </w:rPr>
            </w:pPr>
            <w:r w:rsidRPr="009277C7">
              <w:rPr>
                <w:rFonts w:ascii="Calibri" w:hAnsi="Calibri"/>
              </w:rPr>
              <w:t>ON</w:t>
            </w:r>
          </w:p>
        </w:tc>
        <w:tc>
          <w:tcPr>
            <w:tcW w:w="1838" w:type="dxa"/>
            <w:tcBorders>
              <w:top w:val="nil"/>
              <w:left w:val="nil"/>
              <w:bottom w:val="single" w:sz="4" w:space="0" w:color="auto"/>
              <w:right w:val="single" w:sz="4" w:space="0" w:color="auto"/>
            </w:tcBorders>
            <w:shd w:val="clear" w:color="auto" w:fill="auto"/>
            <w:noWrap/>
            <w:vAlign w:val="center"/>
          </w:tcPr>
          <w:p w14:paraId="6B5131EB" w14:textId="6D64CC15"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32%</w:t>
            </w:r>
          </w:p>
        </w:tc>
        <w:tc>
          <w:tcPr>
            <w:tcW w:w="1839" w:type="dxa"/>
            <w:vAlign w:val="center"/>
          </w:tcPr>
          <w:p w14:paraId="24F4E747" w14:textId="088C73A1" w:rsidR="00816A82" w:rsidRPr="009277C7" w:rsidRDefault="006C3B23" w:rsidP="00816A82">
            <w:pPr>
              <w:spacing w:after="0" w:line="240" w:lineRule="auto"/>
              <w:jc w:val="center"/>
            </w:pPr>
            <w:r w:rsidRPr="009277C7">
              <w:t>32</w:t>
            </w:r>
            <w:r w:rsidR="008C46A5" w:rsidRPr="009277C7">
              <w:t>%</w:t>
            </w:r>
          </w:p>
        </w:tc>
        <w:tc>
          <w:tcPr>
            <w:tcW w:w="1839" w:type="dxa"/>
            <w:tcBorders>
              <w:right w:val="single" w:sz="4" w:space="0" w:color="auto"/>
            </w:tcBorders>
            <w:vAlign w:val="center"/>
          </w:tcPr>
          <w:p w14:paraId="62595FA4" w14:textId="0FCD26DD" w:rsidR="00816A82" w:rsidRPr="009277C7" w:rsidRDefault="006C3B23" w:rsidP="00816A82">
            <w:pPr>
              <w:spacing w:after="0" w:line="240" w:lineRule="auto"/>
              <w:jc w:val="center"/>
              <w:rPr>
                <w:rFonts w:ascii="Calibri" w:hAnsi="Calibri"/>
              </w:rPr>
            </w:pPr>
            <w:r w:rsidRPr="009277C7">
              <w:rPr>
                <w:rFonts w:ascii="Calibri" w:hAnsi="Calibri"/>
              </w:rPr>
              <w:t>36</w:t>
            </w:r>
            <w:r w:rsidR="008C46A5" w:rsidRPr="009277C7">
              <w:rPr>
                <w:rFonts w:ascii="Calibri" w:hAnsi="Calibri"/>
              </w:rPr>
              <w:t>%</w:t>
            </w:r>
          </w:p>
        </w:tc>
      </w:tr>
      <w:tr w:rsidR="00816A82" w:rsidRPr="009277C7" w14:paraId="2E01CD88" w14:textId="77777777" w:rsidTr="00B926C7">
        <w:trPr>
          <w:trHeight w:val="255"/>
        </w:trPr>
        <w:tc>
          <w:tcPr>
            <w:tcW w:w="3600" w:type="dxa"/>
            <w:tcBorders>
              <w:left w:val="single" w:sz="4" w:space="0" w:color="auto"/>
            </w:tcBorders>
            <w:noWrap/>
          </w:tcPr>
          <w:p w14:paraId="1A23AB31" w14:textId="77777777" w:rsidR="00816A82" w:rsidRPr="009277C7" w:rsidRDefault="00816A82" w:rsidP="00816A82">
            <w:pPr>
              <w:spacing w:after="0" w:line="240" w:lineRule="auto"/>
              <w:rPr>
                <w:rFonts w:ascii="Calibri" w:hAnsi="Calibri"/>
              </w:rPr>
            </w:pPr>
            <w:r w:rsidRPr="009277C7">
              <w:rPr>
                <w:rFonts w:ascii="Calibri" w:hAnsi="Calibri"/>
              </w:rPr>
              <w:t>QC</w:t>
            </w:r>
          </w:p>
        </w:tc>
        <w:tc>
          <w:tcPr>
            <w:tcW w:w="1838" w:type="dxa"/>
            <w:tcBorders>
              <w:top w:val="nil"/>
              <w:left w:val="nil"/>
              <w:bottom w:val="single" w:sz="4" w:space="0" w:color="auto"/>
              <w:right w:val="single" w:sz="4" w:space="0" w:color="auto"/>
            </w:tcBorders>
            <w:shd w:val="clear" w:color="auto" w:fill="auto"/>
            <w:noWrap/>
            <w:vAlign w:val="center"/>
          </w:tcPr>
          <w:p w14:paraId="656B3E6E" w14:textId="0EB08188"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20%</w:t>
            </w:r>
          </w:p>
        </w:tc>
        <w:tc>
          <w:tcPr>
            <w:tcW w:w="1839" w:type="dxa"/>
            <w:vAlign w:val="center"/>
          </w:tcPr>
          <w:p w14:paraId="5E46F4AD" w14:textId="6571B576" w:rsidR="00816A82" w:rsidRPr="009277C7" w:rsidRDefault="006C3B23" w:rsidP="00816A82">
            <w:pPr>
              <w:spacing w:after="0" w:line="240" w:lineRule="auto"/>
              <w:jc w:val="center"/>
            </w:pPr>
            <w:r w:rsidRPr="009277C7">
              <w:t>22</w:t>
            </w:r>
            <w:r w:rsidR="008C46A5" w:rsidRPr="009277C7">
              <w:t>%</w:t>
            </w:r>
          </w:p>
        </w:tc>
        <w:tc>
          <w:tcPr>
            <w:tcW w:w="1839" w:type="dxa"/>
            <w:tcBorders>
              <w:right w:val="single" w:sz="4" w:space="0" w:color="auto"/>
            </w:tcBorders>
            <w:vAlign w:val="center"/>
          </w:tcPr>
          <w:p w14:paraId="63256E35" w14:textId="2519567A" w:rsidR="00816A82" w:rsidRPr="009277C7" w:rsidRDefault="006C3B23" w:rsidP="00816A82">
            <w:pPr>
              <w:spacing w:after="0" w:line="240" w:lineRule="auto"/>
              <w:jc w:val="center"/>
              <w:rPr>
                <w:rFonts w:ascii="Calibri" w:hAnsi="Calibri"/>
              </w:rPr>
            </w:pPr>
            <w:r w:rsidRPr="009277C7">
              <w:rPr>
                <w:rFonts w:ascii="Calibri" w:hAnsi="Calibri"/>
              </w:rPr>
              <w:t>14</w:t>
            </w:r>
            <w:r w:rsidR="008C46A5" w:rsidRPr="009277C7">
              <w:rPr>
                <w:rFonts w:ascii="Calibri" w:hAnsi="Calibri"/>
              </w:rPr>
              <w:t>%</w:t>
            </w:r>
          </w:p>
        </w:tc>
      </w:tr>
      <w:tr w:rsidR="00816A82" w:rsidRPr="009277C7" w14:paraId="0768BAB2" w14:textId="77777777" w:rsidTr="00B926C7">
        <w:trPr>
          <w:trHeight w:val="255"/>
        </w:trPr>
        <w:tc>
          <w:tcPr>
            <w:tcW w:w="3600" w:type="dxa"/>
            <w:tcBorders>
              <w:left w:val="single" w:sz="4" w:space="0" w:color="auto"/>
              <w:bottom w:val="single" w:sz="4" w:space="0" w:color="auto"/>
            </w:tcBorders>
            <w:noWrap/>
          </w:tcPr>
          <w:p w14:paraId="1636B1ED" w14:textId="77777777" w:rsidR="00816A82" w:rsidRPr="009277C7" w:rsidRDefault="00816A82" w:rsidP="00816A82">
            <w:pPr>
              <w:spacing w:after="0" w:line="240" w:lineRule="auto"/>
              <w:rPr>
                <w:rFonts w:ascii="Calibri" w:hAnsi="Calibri"/>
              </w:rPr>
            </w:pPr>
            <w:r w:rsidRPr="009277C7">
              <w:rPr>
                <w:rFonts w:ascii="Calibri" w:hAnsi="Calibri"/>
              </w:rPr>
              <w:t>Atlantic Canada</w:t>
            </w:r>
          </w:p>
        </w:tc>
        <w:tc>
          <w:tcPr>
            <w:tcW w:w="1838" w:type="dxa"/>
            <w:tcBorders>
              <w:top w:val="nil"/>
              <w:left w:val="nil"/>
              <w:bottom w:val="single" w:sz="4" w:space="0" w:color="auto"/>
              <w:right w:val="single" w:sz="4" w:space="0" w:color="auto"/>
            </w:tcBorders>
            <w:shd w:val="clear" w:color="auto" w:fill="auto"/>
            <w:noWrap/>
            <w:vAlign w:val="center"/>
          </w:tcPr>
          <w:p w14:paraId="4B548A91" w14:textId="6F6F7E95"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10%</w:t>
            </w:r>
          </w:p>
        </w:tc>
        <w:tc>
          <w:tcPr>
            <w:tcW w:w="1839" w:type="dxa"/>
            <w:tcBorders>
              <w:bottom w:val="single" w:sz="4" w:space="0" w:color="auto"/>
            </w:tcBorders>
            <w:vAlign w:val="center"/>
          </w:tcPr>
          <w:p w14:paraId="0554C2BB" w14:textId="7FE649F1" w:rsidR="00816A82" w:rsidRPr="009277C7" w:rsidRDefault="006C3B23" w:rsidP="00816A82">
            <w:pPr>
              <w:spacing w:after="0" w:line="240" w:lineRule="auto"/>
              <w:jc w:val="center"/>
            </w:pPr>
            <w:r w:rsidRPr="009277C7">
              <w:t>11</w:t>
            </w:r>
            <w:r w:rsidR="008C46A5" w:rsidRPr="009277C7">
              <w:t>%</w:t>
            </w:r>
          </w:p>
        </w:tc>
        <w:tc>
          <w:tcPr>
            <w:tcW w:w="1839" w:type="dxa"/>
            <w:tcBorders>
              <w:bottom w:val="single" w:sz="4" w:space="0" w:color="auto"/>
              <w:right w:val="single" w:sz="4" w:space="0" w:color="auto"/>
            </w:tcBorders>
            <w:vAlign w:val="center"/>
          </w:tcPr>
          <w:p w14:paraId="1FBF428C" w14:textId="696FDE2A" w:rsidR="00816A82" w:rsidRPr="009277C7" w:rsidRDefault="006C3B23" w:rsidP="00816A82">
            <w:pPr>
              <w:spacing w:after="0" w:line="240" w:lineRule="auto"/>
              <w:jc w:val="center"/>
              <w:rPr>
                <w:rFonts w:ascii="Calibri" w:hAnsi="Calibri"/>
              </w:rPr>
            </w:pPr>
            <w:r w:rsidRPr="009277C7">
              <w:rPr>
                <w:rFonts w:ascii="Calibri" w:hAnsi="Calibri"/>
              </w:rPr>
              <w:t>5</w:t>
            </w:r>
            <w:r w:rsidR="008C46A5" w:rsidRPr="009277C7">
              <w:rPr>
                <w:rFonts w:ascii="Calibri" w:hAnsi="Calibri"/>
              </w:rPr>
              <w:t>%</w:t>
            </w:r>
          </w:p>
        </w:tc>
      </w:tr>
      <w:tr w:rsidR="00816A82" w:rsidRPr="009277C7" w14:paraId="1F30FCB4" w14:textId="77777777" w:rsidTr="00B926C7">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vAlign w:val="bottom"/>
          </w:tcPr>
          <w:p w14:paraId="57CEFD3A" w14:textId="77777777" w:rsidR="00816A82" w:rsidRPr="009277C7" w:rsidRDefault="00816A82" w:rsidP="00816A82">
            <w:pPr>
              <w:spacing w:after="0" w:line="240" w:lineRule="auto"/>
              <w:rPr>
                <w:rFonts w:eastAsia="Times New Roman" w:cs="Calibri"/>
                <w:b/>
                <w:bCs/>
                <w:lang w:val="en-US"/>
              </w:rPr>
            </w:pPr>
            <w:r w:rsidRPr="009277C7">
              <w:rPr>
                <w:rFonts w:eastAsia="Times New Roman" w:cs="Calibri"/>
                <w:b/>
                <w:bCs/>
                <w:lang w:val="en-US"/>
              </w:rPr>
              <w:t>Gender</w:t>
            </w:r>
          </w:p>
        </w:tc>
        <w:tc>
          <w:tcPr>
            <w:tcW w:w="1838" w:type="dxa"/>
            <w:tcBorders>
              <w:top w:val="single" w:sz="4" w:space="0" w:color="auto"/>
              <w:left w:val="nil"/>
              <w:bottom w:val="single" w:sz="4" w:space="0" w:color="auto"/>
              <w:right w:val="nil"/>
            </w:tcBorders>
            <w:shd w:val="clear" w:color="auto" w:fill="BFBFBF" w:themeFill="background1" w:themeFillShade="BF"/>
            <w:noWrap/>
            <w:vAlign w:val="center"/>
          </w:tcPr>
          <w:p w14:paraId="3AD58D9C" w14:textId="77777777" w:rsidR="00816A82" w:rsidRPr="009277C7" w:rsidRDefault="00816A82" w:rsidP="00816A82">
            <w:pPr>
              <w:spacing w:after="0" w:line="240" w:lineRule="auto"/>
              <w:jc w:val="center"/>
              <w:rPr>
                <w:highlight w:val="yellow"/>
              </w:rPr>
            </w:pPr>
          </w:p>
        </w:tc>
        <w:tc>
          <w:tcPr>
            <w:tcW w:w="1839" w:type="dxa"/>
            <w:tcBorders>
              <w:top w:val="single" w:sz="4" w:space="0" w:color="auto"/>
              <w:left w:val="nil"/>
              <w:bottom w:val="single" w:sz="4" w:space="0" w:color="auto"/>
              <w:right w:val="nil"/>
            </w:tcBorders>
            <w:shd w:val="clear" w:color="auto" w:fill="BFBFBF" w:themeFill="background1" w:themeFillShade="BF"/>
            <w:vAlign w:val="center"/>
          </w:tcPr>
          <w:p w14:paraId="2DA676F6" w14:textId="77777777" w:rsidR="00816A82" w:rsidRPr="009277C7" w:rsidRDefault="00816A82" w:rsidP="00816A82">
            <w:pPr>
              <w:spacing w:after="0" w:line="240" w:lineRule="auto"/>
              <w:jc w:val="cente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662E7450" w14:textId="77777777" w:rsidR="00816A82" w:rsidRPr="009277C7" w:rsidRDefault="00816A82" w:rsidP="00816A82">
            <w:pPr>
              <w:spacing w:after="0" w:line="240" w:lineRule="auto"/>
              <w:jc w:val="center"/>
            </w:pPr>
          </w:p>
        </w:tc>
      </w:tr>
      <w:tr w:rsidR="00816A82" w:rsidRPr="009277C7" w14:paraId="2F8E269E" w14:textId="77777777" w:rsidTr="00B926C7">
        <w:trPr>
          <w:trHeight w:val="255"/>
        </w:trPr>
        <w:tc>
          <w:tcPr>
            <w:tcW w:w="3600" w:type="dxa"/>
            <w:tcBorders>
              <w:top w:val="single" w:sz="4" w:space="0" w:color="auto"/>
              <w:left w:val="single" w:sz="4" w:space="0" w:color="auto"/>
              <w:bottom w:val="single" w:sz="8" w:space="0" w:color="auto"/>
              <w:right w:val="single" w:sz="8" w:space="0" w:color="auto"/>
            </w:tcBorders>
            <w:shd w:val="clear" w:color="auto" w:fill="auto"/>
            <w:noWrap/>
            <w:vAlign w:val="bottom"/>
          </w:tcPr>
          <w:p w14:paraId="355B3E7D" w14:textId="77777777" w:rsidR="00816A82" w:rsidRPr="009277C7" w:rsidRDefault="00816A82" w:rsidP="00816A82">
            <w:pPr>
              <w:spacing w:after="0" w:line="240" w:lineRule="auto"/>
              <w:rPr>
                <w:rFonts w:ascii="Calibri" w:hAnsi="Calibri"/>
              </w:rPr>
            </w:pPr>
            <w:r w:rsidRPr="009277C7">
              <w:rPr>
                <w:rFonts w:ascii="Calibri" w:hAnsi="Calibri"/>
              </w:rPr>
              <w:t>Male</w:t>
            </w:r>
          </w:p>
        </w:tc>
        <w:tc>
          <w:tcPr>
            <w:tcW w:w="1838" w:type="dxa"/>
            <w:tcBorders>
              <w:top w:val="nil"/>
              <w:left w:val="nil"/>
              <w:bottom w:val="single" w:sz="4" w:space="0" w:color="auto"/>
              <w:right w:val="single" w:sz="4" w:space="0" w:color="auto"/>
            </w:tcBorders>
            <w:shd w:val="clear" w:color="auto" w:fill="auto"/>
            <w:noWrap/>
            <w:vAlign w:val="center"/>
          </w:tcPr>
          <w:p w14:paraId="087904A0" w14:textId="3FBF2607"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50%</w:t>
            </w:r>
          </w:p>
        </w:tc>
        <w:tc>
          <w:tcPr>
            <w:tcW w:w="1839" w:type="dxa"/>
            <w:tcBorders>
              <w:top w:val="single" w:sz="4" w:space="0" w:color="auto"/>
              <w:left w:val="single" w:sz="8" w:space="0" w:color="auto"/>
              <w:bottom w:val="single" w:sz="8" w:space="0" w:color="auto"/>
              <w:right w:val="single" w:sz="8" w:space="0" w:color="auto"/>
            </w:tcBorders>
            <w:vAlign w:val="center"/>
          </w:tcPr>
          <w:p w14:paraId="25B31EFB" w14:textId="65EE0AA3" w:rsidR="00816A82" w:rsidRPr="009277C7" w:rsidRDefault="006C3B23" w:rsidP="00816A82">
            <w:pPr>
              <w:spacing w:after="0" w:line="240" w:lineRule="auto"/>
              <w:jc w:val="center"/>
              <w:rPr>
                <w:rFonts w:ascii="Calibri" w:hAnsi="Calibri"/>
              </w:rPr>
            </w:pPr>
            <w:r w:rsidRPr="009277C7">
              <w:rPr>
                <w:rFonts w:ascii="Calibri" w:hAnsi="Calibri"/>
              </w:rPr>
              <w:t>48</w:t>
            </w:r>
            <w:r w:rsidR="008C46A5" w:rsidRPr="009277C7">
              <w:rPr>
                <w:rFonts w:ascii="Calibri" w:hAnsi="Calibri"/>
              </w:rPr>
              <w:t>%</w:t>
            </w:r>
          </w:p>
        </w:tc>
        <w:tc>
          <w:tcPr>
            <w:tcW w:w="1839" w:type="dxa"/>
            <w:tcBorders>
              <w:top w:val="single" w:sz="4" w:space="0" w:color="auto"/>
              <w:left w:val="single" w:sz="8" w:space="0" w:color="auto"/>
              <w:bottom w:val="single" w:sz="8" w:space="0" w:color="auto"/>
              <w:right w:val="single" w:sz="4" w:space="0" w:color="auto"/>
            </w:tcBorders>
            <w:vAlign w:val="center"/>
          </w:tcPr>
          <w:p w14:paraId="63B84724" w14:textId="4BD30D48" w:rsidR="00816A82" w:rsidRPr="009277C7" w:rsidRDefault="00E95B58" w:rsidP="00816A82">
            <w:pPr>
              <w:spacing w:after="0" w:line="240" w:lineRule="auto"/>
              <w:jc w:val="center"/>
              <w:rPr>
                <w:rFonts w:ascii="Calibri" w:hAnsi="Calibri"/>
              </w:rPr>
            </w:pPr>
            <w:r w:rsidRPr="009277C7">
              <w:rPr>
                <w:rFonts w:ascii="Calibri" w:hAnsi="Calibri"/>
              </w:rPr>
              <w:t>59</w:t>
            </w:r>
            <w:r w:rsidR="008C46A5" w:rsidRPr="009277C7">
              <w:rPr>
                <w:rFonts w:ascii="Calibri" w:hAnsi="Calibri"/>
              </w:rPr>
              <w:t>%</w:t>
            </w:r>
          </w:p>
        </w:tc>
      </w:tr>
      <w:tr w:rsidR="00816A82" w:rsidRPr="009277C7" w14:paraId="6CDBE7BB" w14:textId="77777777" w:rsidTr="00B926C7">
        <w:trPr>
          <w:trHeight w:val="255"/>
        </w:trPr>
        <w:tc>
          <w:tcPr>
            <w:tcW w:w="3600" w:type="dxa"/>
            <w:tcBorders>
              <w:top w:val="single" w:sz="8" w:space="0" w:color="auto"/>
              <w:left w:val="single" w:sz="4" w:space="0" w:color="auto"/>
              <w:bottom w:val="single" w:sz="4" w:space="0" w:color="auto"/>
              <w:right w:val="single" w:sz="8" w:space="0" w:color="auto"/>
            </w:tcBorders>
            <w:shd w:val="clear" w:color="auto" w:fill="auto"/>
            <w:noWrap/>
            <w:vAlign w:val="bottom"/>
          </w:tcPr>
          <w:p w14:paraId="7B6C3C82" w14:textId="77777777" w:rsidR="00816A82" w:rsidRPr="009277C7" w:rsidRDefault="00816A82" w:rsidP="00816A82">
            <w:pPr>
              <w:spacing w:after="0" w:line="240" w:lineRule="auto"/>
              <w:rPr>
                <w:rFonts w:ascii="Calibri" w:hAnsi="Calibri"/>
              </w:rPr>
            </w:pPr>
            <w:r w:rsidRPr="009277C7">
              <w:rPr>
                <w:rFonts w:ascii="Calibri" w:hAnsi="Calibri"/>
              </w:rPr>
              <w:t>Female</w:t>
            </w:r>
          </w:p>
        </w:tc>
        <w:tc>
          <w:tcPr>
            <w:tcW w:w="1838" w:type="dxa"/>
            <w:tcBorders>
              <w:top w:val="nil"/>
              <w:left w:val="nil"/>
              <w:bottom w:val="single" w:sz="4" w:space="0" w:color="auto"/>
              <w:right w:val="single" w:sz="4" w:space="0" w:color="auto"/>
            </w:tcBorders>
            <w:shd w:val="clear" w:color="auto" w:fill="auto"/>
            <w:noWrap/>
            <w:vAlign w:val="center"/>
          </w:tcPr>
          <w:p w14:paraId="025A4183" w14:textId="2E1D0DC8"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50%</w:t>
            </w:r>
          </w:p>
        </w:tc>
        <w:tc>
          <w:tcPr>
            <w:tcW w:w="1839" w:type="dxa"/>
            <w:tcBorders>
              <w:top w:val="single" w:sz="8" w:space="0" w:color="auto"/>
              <w:left w:val="single" w:sz="8" w:space="0" w:color="auto"/>
              <w:bottom w:val="single" w:sz="4" w:space="0" w:color="auto"/>
              <w:right w:val="single" w:sz="8" w:space="0" w:color="auto"/>
            </w:tcBorders>
            <w:vAlign w:val="center"/>
          </w:tcPr>
          <w:p w14:paraId="5B9002D9" w14:textId="7BEC0AF6" w:rsidR="00816A82" w:rsidRPr="009277C7" w:rsidRDefault="006C3B23" w:rsidP="00816A82">
            <w:pPr>
              <w:spacing w:after="0" w:line="240" w:lineRule="auto"/>
              <w:jc w:val="center"/>
              <w:rPr>
                <w:rFonts w:ascii="Calibri" w:hAnsi="Calibri"/>
              </w:rPr>
            </w:pPr>
            <w:r w:rsidRPr="009277C7">
              <w:rPr>
                <w:rFonts w:ascii="Calibri" w:hAnsi="Calibri"/>
              </w:rPr>
              <w:t>52</w:t>
            </w:r>
            <w:r w:rsidR="008C46A5" w:rsidRPr="009277C7">
              <w:rPr>
                <w:rFonts w:ascii="Calibri" w:hAnsi="Calibri"/>
              </w:rPr>
              <w:t>%</w:t>
            </w:r>
          </w:p>
        </w:tc>
        <w:tc>
          <w:tcPr>
            <w:tcW w:w="1839" w:type="dxa"/>
            <w:tcBorders>
              <w:top w:val="single" w:sz="8" w:space="0" w:color="auto"/>
              <w:left w:val="single" w:sz="8" w:space="0" w:color="auto"/>
              <w:bottom w:val="single" w:sz="4" w:space="0" w:color="auto"/>
              <w:right w:val="single" w:sz="4" w:space="0" w:color="auto"/>
            </w:tcBorders>
            <w:vAlign w:val="center"/>
          </w:tcPr>
          <w:p w14:paraId="3ECA2AE2" w14:textId="0E8A999D" w:rsidR="00816A82" w:rsidRPr="009277C7" w:rsidRDefault="00E95B58" w:rsidP="00816A82">
            <w:pPr>
              <w:spacing w:after="0" w:line="240" w:lineRule="auto"/>
              <w:jc w:val="center"/>
              <w:rPr>
                <w:rFonts w:ascii="Calibri" w:hAnsi="Calibri"/>
              </w:rPr>
            </w:pPr>
            <w:r w:rsidRPr="009277C7">
              <w:rPr>
                <w:rFonts w:ascii="Calibri" w:hAnsi="Calibri"/>
              </w:rPr>
              <w:t>41</w:t>
            </w:r>
            <w:r w:rsidR="008C46A5" w:rsidRPr="009277C7">
              <w:rPr>
                <w:rFonts w:ascii="Calibri" w:hAnsi="Calibri"/>
              </w:rPr>
              <w:t>%</w:t>
            </w:r>
          </w:p>
        </w:tc>
      </w:tr>
      <w:tr w:rsidR="00816A82" w:rsidRPr="009277C7" w14:paraId="0D982322" w14:textId="77777777" w:rsidTr="00B926C7">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vAlign w:val="bottom"/>
          </w:tcPr>
          <w:p w14:paraId="4B55E3A6" w14:textId="77777777" w:rsidR="00816A82" w:rsidRPr="009277C7" w:rsidRDefault="00816A82" w:rsidP="00816A82">
            <w:pPr>
              <w:spacing w:after="0" w:line="240" w:lineRule="auto"/>
              <w:rPr>
                <w:rFonts w:eastAsia="Times New Roman" w:cs="Calibri"/>
                <w:b/>
                <w:bCs/>
                <w:lang w:val="en-US"/>
              </w:rPr>
            </w:pPr>
            <w:r w:rsidRPr="009277C7">
              <w:rPr>
                <w:rFonts w:eastAsia="Times New Roman" w:cs="Calibri"/>
                <w:b/>
                <w:bCs/>
                <w:lang w:val="en-US"/>
              </w:rPr>
              <w:t>Age</w:t>
            </w:r>
          </w:p>
        </w:tc>
        <w:tc>
          <w:tcPr>
            <w:tcW w:w="1838" w:type="dxa"/>
            <w:tcBorders>
              <w:top w:val="single" w:sz="4" w:space="0" w:color="auto"/>
              <w:left w:val="nil"/>
              <w:bottom w:val="single" w:sz="4" w:space="0" w:color="auto"/>
              <w:right w:val="nil"/>
            </w:tcBorders>
            <w:shd w:val="clear" w:color="auto" w:fill="BFBFBF" w:themeFill="background1" w:themeFillShade="BF"/>
            <w:noWrap/>
            <w:vAlign w:val="center"/>
          </w:tcPr>
          <w:p w14:paraId="390B34BE" w14:textId="77777777" w:rsidR="00816A82" w:rsidRPr="009277C7" w:rsidRDefault="00816A82" w:rsidP="00816A82">
            <w:pPr>
              <w:spacing w:after="0" w:line="240" w:lineRule="auto"/>
              <w:jc w:val="center"/>
              <w:rPr>
                <w:highlight w:val="yellow"/>
              </w:rPr>
            </w:pPr>
          </w:p>
        </w:tc>
        <w:tc>
          <w:tcPr>
            <w:tcW w:w="1839" w:type="dxa"/>
            <w:tcBorders>
              <w:top w:val="single" w:sz="4" w:space="0" w:color="auto"/>
              <w:left w:val="nil"/>
              <w:bottom w:val="single" w:sz="4" w:space="0" w:color="auto"/>
              <w:right w:val="nil"/>
            </w:tcBorders>
            <w:shd w:val="clear" w:color="auto" w:fill="BFBFBF" w:themeFill="background1" w:themeFillShade="BF"/>
            <w:vAlign w:val="center"/>
          </w:tcPr>
          <w:p w14:paraId="7DF323E7" w14:textId="77777777" w:rsidR="00816A82" w:rsidRPr="009277C7" w:rsidRDefault="00816A82" w:rsidP="00816A82">
            <w:pPr>
              <w:spacing w:after="0" w:line="240" w:lineRule="auto"/>
              <w:jc w:val="cente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73B54EAC" w14:textId="77777777" w:rsidR="00816A82" w:rsidRPr="009277C7" w:rsidRDefault="00816A82" w:rsidP="00816A82">
            <w:pPr>
              <w:spacing w:after="0" w:line="240" w:lineRule="auto"/>
              <w:jc w:val="center"/>
            </w:pPr>
          </w:p>
        </w:tc>
      </w:tr>
      <w:tr w:rsidR="00816A82" w:rsidRPr="009277C7" w14:paraId="30DB1544" w14:textId="77777777" w:rsidTr="00B926C7">
        <w:trPr>
          <w:trHeight w:val="255"/>
        </w:trPr>
        <w:tc>
          <w:tcPr>
            <w:tcW w:w="3600" w:type="dxa"/>
            <w:tcBorders>
              <w:top w:val="single" w:sz="4" w:space="0" w:color="auto"/>
              <w:left w:val="single" w:sz="4" w:space="0" w:color="auto"/>
              <w:bottom w:val="single" w:sz="8" w:space="0" w:color="auto"/>
              <w:right w:val="single" w:sz="8" w:space="0" w:color="auto"/>
            </w:tcBorders>
            <w:shd w:val="clear" w:color="auto" w:fill="auto"/>
            <w:noWrap/>
            <w:vAlign w:val="bottom"/>
          </w:tcPr>
          <w:p w14:paraId="20889291" w14:textId="77777777" w:rsidR="00816A82" w:rsidRPr="009277C7" w:rsidRDefault="00816A82" w:rsidP="00816A82">
            <w:pPr>
              <w:spacing w:after="0" w:line="240" w:lineRule="auto"/>
              <w:rPr>
                <w:rFonts w:ascii="Calibri" w:hAnsi="Calibri"/>
              </w:rPr>
            </w:pPr>
            <w:r w:rsidRPr="009277C7">
              <w:rPr>
                <w:rFonts w:ascii="Calibri" w:hAnsi="Calibri"/>
              </w:rPr>
              <w:t>18-34</w:t>
            </w:r>
          </w:p>
        </w:tc>
        <w:tc>
          <w:tcPr>
            <w:tcW w:w="1838" w:type="dxa"/>
            <w:tcBorders>
              <w:top w:val="nil"/>
              <w:left w:val="nil"/>
              <w:bottom w:val="single" w:sz="4" w:space="0" w:color="auto"/>
              <w:right w:val="single" w:sz="4" w:space="0" w:color="auto"/>
            </w:tcBorders>
            <w:shd w:val="clear" w:color="auto" w:fill="auto"/>
            <w:noWrap/>
            <w:vAlign w:val="center"/>
          </w:tcPr>
          <w:p w14:paraId="326B7588" w14:textId="3BECAB76"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20%</w:t>
            </w:r>
          </w:p>
        </w:tc>
        <w:tc>
          <w:tcPr>
            <w:tcW w:w="1839" w:type="dxa"/>
            <w:tcBorders>
              <w:top w:val="single" w:sz="4" w:space="0" w:color="auto"/>
              <w:left w:val="single" w:sz="8" w:space="0" w:color="auto"/>
              <w:bottom w:val="single" w:sz="8" w:space="0" w:color="auto"/>
              <w:right w:val="single" w:sz="8" w:space="0" w:color="auto"/>
            </w:tcBorders>
            <w:vAlign w:val="center"/>
          </w:tcPr>
          <w:p w14:paraId="5F88A65D" w14:textId="04BDEFEF" w:rsidR="00816A82" w:rsidRPr="009277C7" w:rsidRDefault="00E95B58" w:rsidP="00816A82">
            <w:pPr>
              <w:spacing w:after="0" w:line="240" w:lineRule="auto"/>
              <w:jc w:val="center"/>
              <w:rPr>
                <w:rFonts w:ascii="Calibri" w:hAnsi="Calibri"/>
              </w:rPr>
            </w:pPr>
            <w:r w:rsidRPr="009277C7">
              <w:rPr>
                <w:rFonts w:ascii="Calibri" w:hAnsi="Calibri"/>
              </w:rPr>
              <w:t>11</w:t>
            </w:r>
            <w:r w:rsidR="008C46A5" w:rsidRPr="009277C7">
              <w:rPr>
                <w:rFonts w:ascii="Calibri" w:hAnsi="Calibri"/>
              </w:rPr>
              <w:t>%</w:t>
            </w:r>
          </w:p>
        </w:tc>
        <w:tc>
          <w:tcPr>
            <w:tcW w:w="1839" w:type="dxa"/>
            <w:tcBorders>
              <w:top w:val="single" w:sz="4" w:space="0" w:color="auto"/>
              <w:left w:val="single" w:sz="8" w:space="0" w:color="auto"/>
              <w:bottom w:val="single" w:sz="8" w:space="0" w:color="auto"/>
              <w:right w:val="single" w:sz="4" w:space="0" w:color="auto"/>
            </w:tcBorders>
            <w:vAlign w:val="center"/>
          </w:tcPr>
          <w:p w14:paraId="18633453" w14:textId="6C73FD73" w:rsidR="00816A82" w:rsidRPr="009277C7" w:rsidRDefault="00E95B58" w:rsidP="00816A82">
            <w:pPr>
              <w:spacing w:after="0" w:line="240" w:lineRule="auto"/>
              <w:jc w:val="center"/>
              <w:rPr>
                <w:rFonts w:ascii="Calibri" w:hAnsi="Calibri"/>
              </w:rPr>
            </w:pPr>
            <w:r w:rsidRPr="009277C7">
              <w:rPr>
                <w:rFonts w:ascii="Calibri" w:hAnsi="Calibri"/>
              </w:rPr>
              <w:t>51</w:t>
            </w:r>
            <w:r w:rsidR="008C46A5" w:rsidRPr="009277C7">
              <w:rPr>
                <w:rFonts w:ascii="Calibri" w:hAnsi="Calibri"/>
              </w:rPr>
              <w:t>%</w:t>
            </w:r>
          </w:p>
        </w:tc>
      </w:tr>
      <w:tr w:rsidR="00816A82" w:rsidRPr="009277C7" w14:paraId="7ADDD206" w14:textId="77777777" w:rsidTr="00B926C7">
        <w:trPr>
          <w:trHeight w:val="255"/>
        </w:trPr>
        <w:tc>
          <w:tcPr>
            <w:tcW w:w="3600" w:type="dxa"/>
            <w:tcBorders>
              <w:top w:val="single" w:sz="8" w:space="0" w:color="auto"/>
              <w:left w:val="single" w:sz="4" w:space="0" w:color="auto"/>
              <w:bottom w:val="single" w:sz="8" w:space="0" w:color="auto"/>
              <w:right w:val="single" w:sz="8" w:space="0" w:color="auto"/>
            </w:tcBorders>
            <w:shd w:val="clear" w:color="auto" w:fill="auto"/>
            <w:noWrap/>
            <w:vAlign w:val="bottom"/>
          </w:tcPr>
          <w:p w14:paraId="5FCBA59F" w14:textId="77777777" w:rsidR="00816A82" w:rsidRPr="009277C7" w:rsidRDefault="00816A82" w:rsidP="00816A82">
            <w:pPr>
              <w:spacing w:after="0" w:line="240" w:lineRule="auto"/>
              <w:rPr>
                <w:rFonts w:ascii="Calibri" w:hAnsi="Calibri"/>
              </w:rPr>
            </w:pPr>
            <w:r w:rsidRPr="009277C7">
              <w:rPr>
                <w:rFonts w:ascii="Calibri" w:hAnsi="Calibri"/>
              </w:rPr>
              <w:t>35-54</w:t>
            </w:r>
          </w:p>
        </w:tc>
        <w:tc>
          <w:tcPr>
            <w:tcW w:w="1838" w:type="dxa"/>
            <w:tcBorders>
              <w:top w:val="nil"/>
              <w:left w:val="nil"/>
              <w:bottom w:val="single" w:sz="4" w:space="0" w:color="auto"/>
              <w:right w:val="single" w:sz="4" w:space="0" w:color="auto"/>
            </w:tcBorders>
            <w:shd w:val="clear" w:color="auto" w:fill="auto"/>
            <w:noWrap/>
            <w:vAlign w:val="center"/>
          </w:tcPr>
          <w:p w14:paraId="229DAF63" w14:textId="7559860D"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34%</w:t>
            </w:r>
          </w:p>
        </w:tc>
        <w:tc>
          <w:tcPr>
            <w:tcW w:w="1839" w:type="dxa"/>
            <w:tcBorders>
              <w:top w:val="single" w:sz="8" w:space="0" w:color="auto"/>
              <w:left w:val="single" w:sz="8" w:space="0" w:color="auto"/>
              <w:bottom w:val="single" w:sz="8" w:space="0" w:color="auto"/>
              <w:right w:val="single" w:sz="8" w:space="0" w:color="auto"/>
            </w:tcBorders>
            <w:vAlign w:val="center"/>
          </w:tcPr>
          <w:p w14:paraId="165E2EA7" w14:textId="61B502E3" w:rsidR="00816A82" w:rsidRPr="009277C7" w:rsidRDefault="00E95B58" w:rsidP="00816A82">
            <w:pPr>
              <w:spacing w:after="0" w:line="240" w:lineRule="auto"/>
              <w:jc w:val="center"/>
              <w:rPr>
                <w:rFonts w:ascii="Calibri" w:hAnsi="Calibri"/>
              </w:rPr>
            </w:pPr>
            <w:r w:rsidRPr="009277C7">
              <w:rPr>
                <w:rFonts w:ascii="Calibri" w:hAnsi="Calibri"/>
              </w:rPr>
              <w:t>34</w:t>
            </w:r>
            <w:r w:rsidR="008C46A5" w:rsidRPr="009277C7">
              <w:rPr>
                <w:rFonts w:ascii="Calibri" w:hAnsi="Calibri"/>
              </w:rPr>
              <w:t>%</w:t>
            </w:r>
          </w:p>
        </w:tc>
        <w:tc>
          <w:tcPr>
            <w:tcW w:w="1839" w:type="dxa"/>
            <w:tcBorders>
              <w:top w:val="single" w:sz="8" w:space="0" w:color="auto"/>
              <w:left w:val="single" w:sz="8" w:space="0" w:color="auto"/>
              <w:bottom w:val="single" w:sz="8" w:space="0" w:color="auto"/>
              <w:right w:val="single" w:sz="4" w:space="0" w:color="auto"/>
            </w:tcBorders>
            <w:vAlign w:val="center"/>
          </w:tcPr>
          <w:p w14:paraId="36306D4C" w14:textId="2D03AA52" w:rsidR="00816A82" w:rsidRPr="009277C7" w:rsidRDefault="00E95B58" w:rsidP="00816A82">
            <w:pPr>
              <w:spacing w:after="0" w:line="240" w:lineRule="auto"/>
              <w:jc w:val="center"/>
              <w:rPr>
                <w:rFonts w:ascii="Calibri" w:hAnsi="Calibri"/>
              </w:rPr>
            </w:pPr>
            <w:r w:rsidRPr="009277C7">
              <w:rPr>
                <w:rFonts w:ascii="Calibri" w:hAnsi="Calibri"/>
              </w:rPr>
              <w:t>35</w:t>
            </w:r>
            <w:r w:rsidR="008C46A5" w:rsidRPr="009277C7">
              <w:rPr>
                <w:rFonts w:ascii="Calibri" w:hAnsi="Calibri"/>
              </w:rPr>
              <w:t>%</w:t>
            </w:r>
          </w:p>
        </w:tc>
      </w:tr>
      <w:tr w:rsidR="00816A82" w:rsidRPr="009277C7" w14:paraId="4F1CD644" w14:textId="77777777" w:rsidTr="00B926C7">
        <w:trPr>
          <w:trHeight w:val="255"/>
        </w:trPr>
        <w:tc>
          <w:tcPr>
            <w:tcW w:w="3600" w:type="dxa"/>
            <w:tcBorders>
              <w:top w:val="single" w:sz="8" w:space="0" w:color="auto"/>
              <w:left w:val="single" w:sz="4" w:space="0" w:color="auto"/>
              <w:bottom w:val="single" w:sz="4" w:space="0" w:color="auto"/>
              <w:right w:val="single" w:sz="8" w:space="0" w:color="auto"/>
            </w:tcBorders>
            <w:shd w:val="clear" w:color="auto" w:fill="auto"/>
            <w:noWrap/>
            <w:vAlign w:val="bottom"/>
          </w:tcPr>
          <w:p w14:paraId="2ACF3315" w14:textId="77777777" w:rsidR="00816A82" w:rsidRPr="009277C7" w:rsidRDefault="00816A82" w:rsidP="00816A82">
            <w:pPr>
              <w:spacing w:after="0" w:line="240" w:lineRule="auto"/>
              <w:rPr>
                <w:rFonts w:ascii="Calibri" w:hAnsi="Calibri"/>
              </w:rPr>
            </w:pPr>
            <w:r w:rsidRPr="009277C7">
              <w:rPr>
                <w:rFonts w:ascii="Calibri" w:hAnsi="Calibri"/>
              </w:rPr>
              <w:t>55+</w:t>
            </w:r>
          </w:p>
        </w:tc>
        <w:tc>
          <w:tcPr>
            <w:tcW w:w="1838" w:type="dxa"/>
            <w:tcBorders>
              <w:top w:val="nil"/>
              <w:left w:val="nil"/>
              <w:bottom w:val="single" w:sz="4" w:space="0" w:color="auto"/>
              <w:right w:val="single" w:sz="4" w:space="0" w:color="auto"/>
            </w:tcBorders>
            <w:shd w:val="clear" w:color="auto" w:fill="auto"/>
            <w:noWrap/>
            <w:vAlign w:val="center"/>
          </w:tcPr>
          <w:p w14:paraId="69E76CB1" w14:textId="56AB02AD"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46%</w:t>
            </w:r>
          </w:p>
        </w:tc>
        <w:tc>
          <w:tcPr>
            <w:tcW w:w="1839" w:type="dxa"/>
            <w:tcBorders>
              <w:top w:val="single" w:sz="8" w:space="0" w:color="auto"/>
              <w:left w:val="single" w:sz="8" w:space="0" w:color="auto"/>
              <w:bottom w:val="single" w:sz="4" w:space="0" w:color="auto"/>
              <w:right w:val="single" w:sz="8" w:space="0" w:color="auto"/>
            </w:tcBorders>
            <w:vAlign w:val="center"/>
          </w:tcPr>
          <w:p w14:paraId="6E41A7C0" w14:textId="0DAF3211" w:rsidR="00816A82" w:rsidRPr="009277C7" w:rsidRDefault="00E95B58" w:rsidP="00816A82">
            <w:pPr>
              <w:spacing w:after="0" w:line="240" w:lineRule="auto"/>
              <w:jc w:val="center"/>
              <w:rPr>
                <w:rFonts w:ascii="Calibri" w:hAnsi="Calibri"/>
              </w:rPr>
            </w:pPr>
            <w:r w:rsidRPr="009277C7">
              <w:rPr>
                <w:rFonts w:ascii="Calibri" w:hAnsi="Calibri"/>
              </w:rPr>
              <w:t>55</w:t>
            </w:r>
            <w:r w:rsidR="008C46A5" w:rsidRPr="009277C7">
              <w:rPr>
                <w:rFonts w:ascii="Calibri" w:hAnsi="Calibri"/>
              </w:rPr>
              <w:t>%</w:t>
            </w:r>
          </w:p>
        </w:tc>
        <w:tc>
          <w:tcPr>
            <w:tcW w:w="1839" w:type="dxa"/>
            <w:tcBorders>
              <w:top w:val="single" w:sz="8" w:space="0" w:color="auto"/>
              <w:left w:val="single" w:sz="8" w:space="0" w:color="auto"/>
              <w:bottom w:val="single" w:sz="4" w:space="0" w:color="auto"/>
              <w:right w:val="single" w:sz="4" w:space="0" w:color="auto"/>
            </w:tcBorders>
            <w:vAlign w:val="center"/>
          </w:tcPr>
          <w:p w14:paraId="67CD6EB4" w14:textId="3ED2F9F9" w:rsidR="00816A82" w:rsidRPr="009277C7" w:rsidRDefault="00E95B58" w:rsidP="00816A82">
            <w:pPr>
              <w:spacing w:after="0" w:line="240" w:lineRule="auto"/>
              <w:jc w:val="center"/>
              <w:rPr>
                <w:rFonts w:ascii="Calibri" w:hAnsi="Calibri"/>
              </w:rPr>
            </w:pPr>
            <w:r w:rsidRPr="009277C7">
              <w:rPr>
                <w:rFonts w:ascii="Calibri" w:hAnsi="Calibri"/>
              </w:rPr>
              <w:t>14</w:t>
            </w:r>
            <w:r w:rsidR="008C46A5" w:rsidRPr="009277C7">
              <w:rPr>
                <w:rFonts w:ascii="Calibri" w:hAnsi="Calibri"/>
              </w:rPr>
              <w:t>%</w:t>
            </w:r>
          </w:p>
        </w:tc>
      </w:tr>
      <w:tr w:rsidR="00816A82" w:rsidRPr="009277C7" w14:paraId="356ACE17" w14:textId="77777777" w:rsidTr="00B926C7">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vAlign w:val="bottom"/>
          </w:tcPr>
          <w:p w14:paraId="2054D79B" w14:textId="77777777" w:rsidR="00816A82" w:rsidRPr="009277C7" w:rsidRDefault="00816A82" w:rsidP="00816A82">
            <w:pPr>
              <w:spacing w:after="0" w:line="240" w:lineRule="auto"/>
              <w:rPr>
                <w:rFonts w:eastAsia="Times New Roman" w:cs="Calibri"/>
                <w:b/>
                <w:bCs/>
                <w:lang w:val="en-US"/>
              </w:rPr>
            </w:pPr>
            <w:r w:rsidRPr="009277C7">
              <w:rPr>
                <w:rFonts w:eastAsia="Times New Roman" w:cs="Calibri"/>
                <w:b/>
                <w:bCs/>
                <w:lang w:val="en-US"/>
              </w:rPr>
              <w:t>Education</w:t>
            </w:r>
          </w:p>
        </w:tc>
        <w:tc>
          <w:tcPr>
            <w:tcW w:w="1838" w:type="dxa"/>
            <w:tcBorders>
              <w:top w:val="single" w:sz="4" w:space="0" w:color="auto"/>
              <w:left w:val="nil"/>
              <w:bottom w:val="single" w:sz="4" w:space="0" w:color="auto"/>
              <w:right w:val="nil"/>
            </w:tcBorders>
            <w:shd w:val="clear" w:color="auto" w:fill="BFBFBF" w:themeFill="background1" w:themeFillShade="BF"/>
            <w:noWrap/>
            <w:vAlign w:val="bottom"/>
          </w:tcPr>
          <w:p w14:paraId="71E0142C" w14:textId="77777777" w:rsidR="00816A82" w:rsidRPr="009277C7" w:rsidRDefault="00816A82" w:rsidP="00816A82">
            <w:pPr>
              <w:spacing w:after="0" w:line="240" w:lineRule="auto"/>
              <w:jc w:val="center"/>
              <w:rPr>
                <w:highlight w:val="yellow"/>
              </w:rPr>
            </w:pPr>
          </w:p>
        </w:tc>
        <w:tc>
          <w:tcPr>
            <w:tcW w:w="1839" w:type="dxa"/>
            <w:tcBorders>
              <w:top w:val="single" w:sz="4" w:space="0" w:color="auto"/>
              <w:left w:val="nil"/>
              <w:bottom w:val="single" w:sz="4" w:space="0" w:color="auto"/>
              <w:right w:val="nil"/>
            </w:tcBorders>
            <w:shd w:val="clear" w:color="auto" w:fill="BFBFBF" w:themeFill="background1" w:themeFillShade="BF"/>
            <w:vAlign w:val="center"/>
          </w:tcPr>
          <w:p w14:paraId="3C72C509" w14:textId="77777777" w:rsidR="00816A82" w:rsidRPr="009277C7" w:rsidRDefault="00816A82" w:rsidP="00816A82">
            <w:pPr>
              <w:spacing w:after="0" w:line="240" w:lineRule="auto"/>
              <w:jc w:val="cente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19FDB739" w14:textId="77777777" w:rsidR="00816A82" w:rsidRPr="009277C7" w:rsidRDefault="00816A82" w:rsidP="00816A82">
            <w:pPr>
              <w:spacing w:after="0" w:line="240" w:lineRule="auto"/>
              <w:jc w:val="center"/>
            </w:pPr>
          </w:p>
        </w:tc>
      </w:tr>
      <w:tr w:rsidR="00816A82" w:rsidRPr="009277C7" w14:paraId="658CD469" w14:textId="77777777" w:rsidTr="00B926C7">
        <w:trPr>
          <w:trHeight w:val="255"/>
        </w:trPr>
        <w:tc>
          <w:tcPr>
            <w:tcW w:w="3600" w:type="dxa"/>
            <w:tcBorders>
              <w:top w:val="single" w:sz="4" w:space="0" w:color="auto"/>
              <w:left w:val="single" w:sz="4" w:space="0" w:color="auto"/>
              <w:bottom w:val="single" w:sz="8" w:space="0" w:color="auto"/>
              <w:right w:val="single" w:sz="8" w:space="0" w:color="auto"/>
            </w:tcBorders>
            <w:shd w:val="clear" w:color="auto" w:fill="auto"/>
            <w:noWrap/>
            <w:vAlign w:val="bottom"/>
          </w:tcPr>
          <w:p w14:paraId="5D710DAA" w14:textId="77777777" w:rsidR="00816A82" w:rsidRPr="009277C7" w:rsidRDefault="00816A82" w:rsidP="00816A82">
            <w:pPr>
              <w:spacing w:after="0" w:line="240" w:lineRule="auto"/>
              <w:rPr>
                <w:rFonts w:ascii="Calibri" w:hAnsi="Calibri"/>
              </w:rPr>
            </w:pPr>
            <w:r w:rsidRPr="009277C7">
              <w:rPr>
                <w:rFonts w:ascii="Calibri" w:hAnsi="Calibri"/>
              </w:rPr>
              <w:t>High School or Less</w:t>
            </w:r>
          </w:p>
        </w:tc>
        <w:tc>
          <w:tcPr>
            <w:tcW w:w="1838" w:type="dxa"/>
            <w:tcBorders>
              <w:top w:val="nil"/>
              <w:left w:val="nil"/>
              <w:bottom w:val="single" w:sz="4" w:space="0" w:color="auto"/>
              <w:right w:val="single" w:sz="4" w:space="0" w:color="auto"/>
            </w:tcBorders>
            <w:shd w:val="clear" w:color="auto" w:fill="auto"/>
            <w:noWrap/>
            <w:vAlign w:val="center"/>
          </w:tcPr>
          <w:p w14:paraId="55260D45" w14:textId="464DAC35" w:rsidR="00816A82" w:rsidRPr="009277C7" w:rsidRDefault="00ED570A" w:rsidP="00816A82">
            <w:pPr>
              <w:spacing w:after="0" w:line="240" w:lineRule="auto"/>
              <w:jc w:val="center"/>
            </w:pPr>
            <w:r w:rsidRPr="009277C7">
              <w:t>27%</w:t>
            </w:r>
          </w:p>
        </w:tc>
        <w:tc>
          <w:tcPr>
            <w:tcW w:w="1839" w:type="dxa"/>
            <w:tcBorders>
              <w:top w:val="single" w:sz="4" w:space="0" w:color="auto"/>
              <w:left w:val="single" w:sz="8" w:space="0" w:color="auto"/>
              <w:bottom w:val="single" w:sz="8" w:space="0" w:color="auto"/>
              <w:right w:val="single" w:sz="8" w:space="0" w:color="auto"/>
            </w:tcBorders>
            <w:vAlign w:val="center"/>
          </w:tcPr>
          <w:p w14:paraId="2FD7FA17" w14:textId="240BFB90" w:rsidR="00816A82" w:rsidRPr="009277C7" w:rsidRDefault="00E95B58" w:rsidP="00816A82">
            <w:pPr>
              <w:spacing w:after="0" w:line="240" w:lineRule="auto"/>
              <w:jc w:val="center"/>
              <w:rPr>
                <w:rFonts w:ascii="Calibri" w:hAnsi="Calibri"/>
              </w:rPr>
            </w:pPr>
            <w:r w:rsidRPr="009277C7">
              <w:rPr>
                <w:rFonts w:ascii="Calibri" w:hAnsi="Calibri"/>
              </w:rPr>
              <w:t>28</w:t>
            </w:r>
            <w:r w:rsidR="008C46A5" w:rsidRPr="009277C7">
              <w:rPr>
                <w:rFonts w:ascii="Calibri" w:hAnsi="Calibri"/>
              </w:rPr>
              <w:t>%</w:t>
            </w:r>
          </w:p>
        </w:tc>
        <w:tc>
          <w:tcPr>
            <w:tcW w:w="1839" w:type="dxa"/>
            <w:tcBorders>
              <w:top w:val="single" w:sz="4" w:space="0" w:color="auto"/>
              <w:left w:val="single" w:sz="8" w:space="0" w:color="auto"/>
              <w:bottom w:val="single" w:sz="8" w:space="0" w:color="auto"/>
              <w:right w:val="single" w:sz="4" w:space="0" w:color="auto"/>
            </w:tcBorders>
            <w:vAlign w:val="center"/>
          </w:tcPr>
          <w:p w14:paraId="0BA21F06" w14:textId="55F9DF7F" w:rsidR="00816A82" w:rsidRPr="009277C7" w:rsidRDefault="00E95B58" w:rsidP="00816A82">
            <w:pPr>
              <w:spacing w:after="0" w:line="240" w:lineRule="auto"/>
              <w:jc w:val="center"/>
              <w:rPr>
                <w:rFonts w:ascii="Calibri" w:hAnsi="Calibri"/>
              </w:rPr>
            </w:pPr>
            <w:r w:rsidRPr="009277C7">
              <w:rPr>
                <w:rFonts w:ascii="Calibri" w:hAnsi="Calibri"/>
              </w:rPr>
              <w:t>25</w:t>
            </w:r>
            <w:r w:rsidR="008C46A5" w:rsidRPr="009277C7">
              <w:rPr>
                <w:rFonts w:ascii="Calibri" w:hAnsi="Calibri"/>
              </w:rPr>
              <w:t>%</w:t>
            </w:r>
          </w:p>
        </w:tc>
      </w:tr>
      <w:tr w:rsidR="00816A82" w:rsidRPr="009277C7" w14:paraId="590EDCD4" w14:textId="77777777" w:rsidTr="00B926C7">
        <w:trPr>
          <w:trHeight w:val="255"/>
        </w:trPr>
        <w:tc>
          <w:tcPr>
            <w:tcW w:w="3600" w:type="dxa"/>
            <w:tcBorders>
              <w:top w:val="single" w:sz="8" w:space="0" w:color="auto"/>
              <w:left w:val="single" w:sz="4" w:space="0" w:color="auto"/>
              <w:bottom w:val="single" w:sz="8" w:space="0" w:color="auto"/>
              <w:right w:val="single" w:sz="8" w:space="0" w:color="auto"/>
            </w:tcBorders>
            <w:shd w:val="clear" w:color="auto" w:fill="auto"/>
            <w:noWrap/>
            <w:vAlign w:val="bottom"/>
          </w:tcPr>
          <w:p w14:paraId="66BDB8ED" w14:textId="77777777" w:rsidR="00816A82" w:rsidRPr="009277C7" w:rsidRDefault="00816A82" w:rsidP="00816A82">
            <w:pPr>
              <w:spacing w:after="0" w:line="240" w:lineRule="auto"/>
              <w:rPr>
                <w:rFonts w:ascii="Calibri" w:hAnsi="Calibri"/>
              </w:rPr>
            </w:pPr>
            <w:r w:rsidRPr="009277C7">
              <w:rPr>
                <w:rFonts w:ascii="Calibri" w:hAnsi="Calibri"/>
              </w:rPr>
              <w:t>Some Post-secondary</w:t>
            </w:r>
          </w:p>
        </w:tc>
        <w:tc>
          <w:tcPr>
            <w:tcW w:w="1838" w:type="dxa"/>
            <w:tcBorders>
              <w:top w:val="nil"/>
              <w:left w:val="nil"/>
              <w:bottom w:val="single" w:sz="4" w:space="0" w:color="auto"/>
              <w:right w:val="single" w:sz="4" w:space="0" w:color="auto"/>
            </w:tcBorders>
            <w:shd w:val="clear" w:color="auto" w:fill="auto"/>
            <w:noWrap/>
            <w:vAlign w:val="center"/>
          </w:tcPr>
          <w:p w14:paraId="176C54CF" w14:textId="0112C103" w:rsidR="00816A82" w:rsidRPr="009277C7" w:rsidRDefault="00ED570A" w:rsidP="00816A82">
            <w:pPr>
              <w:spacing w:after="0" w:line="240" w:lineRule="auto"/>
              <w:jc w:val="center"/>
            </w:pPr>
            <w:r w:rsidRPr="009277C7">
              <w:t>36%</w:t>
            </w:r>
          </w:p>
        </w:tc>
        <w:tc>
          <w:tcPr>
            <w:tcW w:w="1839" w:type="dxa"/>
            <w:tcBorders>
              <w:top w:val="single" w:sz="8" w:space="0" w:color="auto"/>
              <w:left w:val="single" w:sz="8" w:space="0" w:color="auto"/>
              <w:bottom w:val="single" w:sz="8" w:space="0" w:color="auto"/>
              <w:right w:val="single" w:sz="8" w:space="0" w:color="auto"/>
            </w:tcBorders>
            <w:vAlign w:val="center"/>
          </w:tcPr>
          <w:p w14:paraId="31FE5494" w14:textId="0C605E73" w:rsidR="00816A82" w:rsidRPr="009277C7" w:rsidRDefault="00E95B58" w:rsidP="00816A82">
            <w:pPr>
              <w:spacing w:after="0" w:line="240" w:lineRule="auto"/>
              <w:jc w:val="center"/>
              <w:rPr>
                <w:rFonts w:ascii="Calibri" w:hAnsi="Calibri"/>
              </w:rPr>
            </w:pPr>
            <w:r w:rsidRPr="009277C7">
              <w:rPr>
                <w:rFonts w:ascii="Calibri" w:hAnsi="Calibri"/>
              </w:rPr>
              <w:t>36</w:t>
            </w:r>
            <w:r w:rsidR="008C46A5" w:rsidRPr="009277C7">
              <w:rPr>
                <w:rFonts w:ascii="Calibri" w:hAnsi="Calibri"/>
              </w:rPr>
              <w:t>%</w:t>
            </w:r>
          </w:p>
        </w:tc>
        <w:tc>
          <w:tcPr>
            <w:tcW w:w="1839" w:type="dxa"/>
            <w:tcBorders>
              <w:top w:val="single" w:sz="8" w:space="0" w:color="auto"/>
              <w:left w:val="single" w:sz="8" w:space="0" w:color="auto"/>
              <w:bottom w:val="single" w:sz="8" w:space="0" w:color="auto"/>
              <w:right w:val="single" w:sz="4" w:space="0" w:color="auto"/>
            </w:tcBorders>
            <w:vAlign w:val="center"/>
          </w:tcPr>
          <w:p w14:paraId="04FF8145" w14:textId="2F3A5479" w:rsidR="00816A82" w:rsidRPr="009277C7" w:rsidRDefault="00E95B58" w:rsidP="00816A82">
            <w:pPr>
              <w:spacing w:after="0" w:line="240" w:lineRule="auto"/>
              <w:jc w:val="center"/>
              <w:rPr>
                <w:rFonts w:ascii="Calibri" w:hAnsi="Calibri"/>
              </w:rPr>
            </w:pPr>
            <w:r w:rsidRPr="009277C7">
              <w:rPr>
                <w:rFonts w:ascii="Calibri" w:hAnsi="Calibri"/>
              </w:rPr>
              <w:t>33</w:t>
            </w:r>
            <w:r w:rsidR="008C46A5" w:rsidRPr="009277C7">
              <w:rPr>
                <w:rFonts w:ascii="Calibri" w:hAnsi="Calibri"/>
              </w:rPr>
              <w:t>%</w:t>
            </w:r>
          </w:p>
        </w:tc>
      </w:tr>
      <w:tr w:rsidR="00816A82" w:rsidRPr="009277C7" w14:paraId="7C8D0510" w14:textId="77777777" w:rsidTr="00B926C7">
        <w:trPr>
          <w:trHeight w:val="255"/>
        </w:trPr>
        <w:tc>
          <w:tcPr>
            <w:tcW w:w="3600" w:type="dxa"/>
            <w:tcBorders>
              <w:top w:val="single" w:sz="8" w:space="0" w:color="auto"/>
              <w:left w:val="single" w:sz="4" w:space="0" w:color="auto"/>
              <w:bottom w:val="single" w:sz="4" w:space="0" w:color="auto"/>
              <w:right w:val="single" w:sz="8" w:space="0" w:color="auto"/>
            </w:tcBorders>
            <w:shd w:val="clear" w:color="auto" w:fill="auto"/>
            <w:noWrap/>
            <w:vAlign w:val="bottom"/>
          </w:tcPr>
          <w:p w14:paraId="2A3A83AA" w14:textId="77777777" w:rsidR="00816A82" w:rsidRPr="009277C7" w:rsidRDefault="00816A82" w:rsidP="00816A82">
            <w:pPr>
              <w:spacing w:after="0" w:line="240" w:lineRule="auto"/>
              <w:rPr>
                <w:rFonts w:ascii="Calibri" w:hAnsi="Calibri"/>
              </w:rPr>
            </w:pPr>
            <w:r w:rsidRPr="009277C7">
              <w:rPr>
                <w:rFonts w:ascii="Calibri" w:hAnsi="Calibri"/>
              </w:rPr>
              <w:t>University or higher</w:t>
            </w:r>
          </w:p>
        </w:tc>
        <w:tc>
          <w:tcPr>
            <w:tcW w:w="1838" w:type="dxa"/>
            <w:tcBorders>
              <w:top w:val="nil"/>
              <w:left w:val="nil"/>
              <w:bottom w:val="single" w:sz="4" w:space="0" w:color="auto"/>
              <w:right w:val="single" w:sz="4" w:space="0" w:color="auto"/>
            </w:tcBorders>
            <w:shd w:val="clear" w:color="auto" w:fill="auto"/>
            <w:noWrap/>
            <w:vAlign w:val="center"/>
          </w:tcPr>
          <w:p w14:paraId="21D9D1A6" w14:textId="29AC0741" w:rsidR="00816A82" w:rsidRPr="009277C7" w:rsidRDefault="00ED570A" w:rsidP="00816A82">
            <w:pPr>
              <w:spacing w:after="0" w:line="240" w:lineRule="auto"/>
              <w:jc w:val="center"/>
            </w:pPr>
            <w:r w:rsidRPr="009277C7">
              <w:t>37%</w:t>
            </w:r>
          </w:p>
        </w:tc>
        <w:tc>
          <w:tcPr>
            <w:tcW w:w="1839" w:type="dxa"/>
            <w:tcBorders>
              <w:top w:val="single" w:sz="8" w:space="0" w:color="auto"/>
              <w:left w:val="single" w:sz="8" w:space="0" w:color="auto"/>
              <w:bottom w:val="single" w:sz="4" w:space="0" w:color="auto"/>
              <w:right w:val="single" w:sz="8" w:space="0" w:color="auto"/>
            </w:tcBorders>
            <w:vAlign w:val="center"/>
          </w:tcPr>
          <w:p w14:paraId="3C4C8C52" w14:textId="6FA9E146" w:rsidR="00816A82" w:rsidRPr="009277C7" w:rsidRDefault="00E95B58" w:rsidP="00816A82">
            <w:pPr>
              <w:spacing w:after="0" w:line="240" w:lineRule="auto"/>
              <w:jc w:val="center"/>
              <w:rPr>
                <w:rFonts w:ascii="Calibri" w:hAnsi="Calibri"/>
              </w:rPr>
            </w:pPr>
            <w:r w:rsidRPr="009277C7">
              <w:rPr>
                <w:rFonts w:ascii="Calibri" w:hAnsi="Calibri"/>
              </w:rPr>
              <w:t>36</w:t>
            </w:r>
            <w:r w:rsidR="008C46A5" w:rsidRPr="009277C7">
              <w:rPr>
                <w:rFonts w:ascii="Calibri" w:hAnsi="Calibri"/>
              </w:rPr>
              <w:t>%</w:t>
            </w:r>
          </w:p>
        </w:tc>
        <w:tc>
          <w:tcPr>
            <w:tcW w:w="1839" w:type="dxa"/>
            <w:tcBorders>
              <w:top w:val="single" w:sz="8" w:space="0" w:color="auto"/>
              <w:left w:val="single" w:sz="8" w:space="0" w:color="auto"/>
              <w:bottom w:val="single" w:sz="4" w:space="0" w:color="auto"/>
              <w:right w:val="single" w:sz="4" w:space="0" w:color="auto"/>
            </w:tcBorders>
            <w:vAlign w:val="center"/>
          </w:tcPr>
          <w:p w14:paraId="5FAFF669" w14:textId="2887E4B7" w:rsidR="00816A82" w:rsidRPr="009277C7" w:rsidRDefault="00E95B58" w:rsidP="00816A82">
            <w:pPr>
              <w:spacing w:after="0" w:line="240" w:lineRule="auto"/>
              <w:jc w:val="center"/>
              <w:rPr>
                <w:rFonts w:ascii="Calibri" w:hAnsi="Calibri"/>
              </w:rPr>
            </w:pPr>
            <w:r w:rsidRPr="009277C7">
              <w:rPr>
                <w:rFonts w:ascii="Calibri" w:hAnsi="Calibri"/>
              </w:rPr>
              <w:t>41</w:t>
            </w:r>
            <w:r w:rsidR="008C46A5" w:rsidRPr="009277C7">
              <w:rPr>
                <w:rFonts w:ascii="Calibri" w:hAnsi="Calibri"/>
              </w:rPr>
              <w:t>%</w:t>
            </w:r>
          </w:p>
        </w:tc>
      </w:tr>
      <w:tr w:rsidR="00816A82" w:rsidRPr="009277C7" w14:paraId="01FB1C61" w14:textId="77777777" w:rsidTr="00B926C7">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vAlign w:val="bottom"/>
          </w:tcPr>
          <w:p w14:paraId="49083EBB" w14:textId="77777777" w:rsidR="00816A82" w:rsidRPr="009277C7" w:rsidRDefault="00816A82" w:rsidP="00816A82">
            <w:pPr>
              <w:spacing w:after="0" w:line="240" w:lineRule="auto"/>
              <w:rPr>
                <w:rFonts w:eastAsia="Times New Roman" w:cs="Calibri"/>
                <w:b/>
                <w:bCs/>
                <w:lang w:val="en-US"/>
              </w:rPr>
            </w:pPr>
            <w:r w:rsidRPr="009277C7">
              <w:rPr>
                <w:rFonts w:eastAsia="Times New Roman" w:cs="Calibri"/>
                <w:b/>
                <w:bCs/>
                <w:lang w:val="en-US"/>
              </w:rPr>
              <w:t>Income</w:t>
            </w:r>
          </w:p>
        </w:tc>
        <w:tc>
          <w:tcPr>
            <w:tcW w:w="1838" w:type="dxa"/>
            <w:tcBorders>
              <w:top w:val="single" w:sz="4" w:space="0" w:color="auto"/>
              <w:left w:val="nil"/>
              <w:bottom w:val="single" w:sz="4" w:space="0" w:color="auto"/>
              <w:right w:val="nil"/>
            </w:tcBorders>
            <w:shd w:val="clear" w:color="auto" w:fill="BFBFBF" w:themeFill="background1" w:themeFillShade="BF"/>
            <w:noWrap/>
            <w:vAlign w:val="center"/>
          </w:tcPr>
          <w:p w14:paraId="5C5B78F4" w14:textId="77777777" w:rsidR="00816A82" w:rsidRPr="009277C7" w:rsidRDefault="00816A82" w:rsidP="00816A82">
            <w:pPr>
              <w:spacing w:after="0" w:line="240" w:lineRule="auto"/>
              <w:jc w:val="center"/>
              <w:rPr>
                <w:highlight w:val="yellow"/>
              </w:rPr>
            </w:pPr>
          </w:p>
        </w:tc>
        <w:tc>
          <w:tcPr>
            <w:tcW w:w="1839" w:type="dxa"/>
            <w:tcBorders>
              <w:top w:val="single" w:sz="4" w:space="0" w:color="auto"/>
              <w:left w:val="nil"/>
              <w:bottom w:val="single" w:sz="4" w:space="0" w:color="auto"/>
              <w:right w:val="nil"/>
            </w:tcBorders>
            <w:shd w:val="clear" w:color="auto" w:fill="BFBFBF" w:themeFill="background1" w:themeFillShade="BF"/>
            <w:vAlign w:val="center"/>
          </w:tcPr>
          <w:p w14:paraId="3C3C0D7F" w14:textId="77777777" w:rsidR="00816A82" w:rsidRPr="009277C7" w:rsidRDefault="00816A82" w:rsidP="00816A82">
            <w:pPr>
              <w:spacing w:after="0" w:line="240" w:lineRule="auto"/>
              <w:jc w:val="cente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66DE8758" w14:textId="77777777" w:rsidR="00816A82" w:rsidRPr="009277C7" w:rsidRDefault="00816A82" w:rsidP="00816A82">
            <w:pPr>
              <w:spacing w:after="0" w:line="240" w:lineRule="auto"/>
              <w:jc w:val="center"/>
            </w:pPr>
          </w:p>
        </w:tc>
      </w:tr>
      <w:tr w:rsidR="00816A82" w:rsidRPr="009277C7" w14:paraId="18919EA1" w14:textId="77777777" w:rsidTr="00B926C7">
        <w:trPr>
          <w:trHeight w:val="255"/>
        </w:trPr>
        <w:tc>
          <w:tcPr>
            <w:tcW w:w="3600" w:type="dxa"/>
            <w:tcBorders>
              <w:top w:val="single" w:sz="4" w:space="0" w:color="auto"/>
              <w:left w:val="single" w:sz="4" w:space="0" w:color="auto"/>
              <w:bottom w:val="single" w:sz="8" w:space="0" w:color="auto"/>
              <w:right w:val="single" w:sz="8" w:space="0" w:color="auto"/>
            </w:tcBorders>
            <w:shd w:val="clear" w:color="auto" w:fill="auto"/>
            <w:noWrap/>
            <w:vAlign w:val="bottom"/>
          </w:tcPr>
          <w:p w14:paraId="197C6DD0" w14:textId="77777777" w:rsidR="00816A82" w:rsidRPr="009277C7" w:rsidRDefault="00816A82" w:rsidP="00816A82">
            <w:pPr>
              <w:spacing w:after="0" w:line="240" w:lineRule="auto"/>
              <w:rPr>
                <w:rFonts w:ascii="Calibri" w:hAnsi="Calibri"/>
              </w:rPr>
            </w:pPr>
            <w:r w:rsidRPr="009277C7">
              <w:rPr>
                <w:rFonts w:ascii="Calibri" w:hAnsi="Calibri"/>
              </w:rPr>
              <w:t>Under $40k</w:t>
            </w:r>
          </w:p>
        </w:tc>
        <w:tc>
          <w:tcPr>
            <w:tcW w:w="1838" w:type="dxa"/>
            <w:tcBorders>
              <w:top w:val="nil"/>
              <w:left w:val="nil"/>
              <w:bottom w:val="single" w:sz="4" w:space="0" w:color="auto"/>
              <w:right w:val="single" w:sz="4" w:space="0" w:color="auto"/>
            </w:tcBorders>
            <w:shd w:val="clear" w:color="auto" w:fill="auto"/>
            <w:noWrap/>
            <w:vAlign w:val="center"/>
          </w:tcPr>
          <w:p w14:paraId="558D7D5C" w14:textId="571DCE4C" w:rsidR="00816A82" w:rsidRPr="009277C7" w:rsidRDefault="00ED570A" w:rsidP="00A82D8E">
            <w:pPr>
              <w:spacing w:after="0" w:line="240" w:lineRule="auto"/>
              <w:jc w:val="center"/>
              <w:rPr>
                <w:rFonts w:ascii="Calibri" w:hAnsi="Calibri"/>
              </w:rPr>
            </w:pPr>
            <w:r w:rsidRPr="009277C7">
              <w:rPr>
                <w:rFonts w:ascii="Calibri" w:hAnsi="Calibri"/>
              </w:rPr>
              <w:t>2</w:t>
            </w:r>
            <w:r w:rsidR="00A82D8E">
              <w:rPr>
                <w:rFonts w:ascii="Calibri" w:hAnsi="Calibri"/>
              </w:rPr>
              <w:t>5</w:t>
            </w:r>
            <w:r w:rsidRPr="009277C7">
              <w:rPr>
                <w:rFonts w:ascii="Calibri" w:hAnsi="Calibri"/>
              </w:rPr>
              <w:t>%</w:t>
            </w:r>
          </w:p>
        </w:tc>
        <w:tc>
          <w:tcPr>
            <w:tcW w:w="1839" w:type="dxa"/>
            <w:tcBorders>
              <w:top w:val="single" w:sz="4" w:space="0" w:color="auto"/>
              <w:left w:val="single" w:sz="8" w:space="0" w:color="auto"/>
              <w:bottom w:val="single" w:sz="8" w:space="0" w:color="auto"/>
              <w:right w:val="single" w:sz="8" w:space="0" w:color="auto"/>
            </w:tcBorders>
            <w:vAlign w:val="center"/>
          </w:tcPr>
          <w:p w14:paraId="300F1720" w14:textId="263DACD4" w:rsidR="00816A82" w:rsidRPr="009277C7" w:rsidRDefault="00055B3C" w:rsidP="00816A82">
            <w:pPr>
              <w:spacing w:after="0" w:line="240" w:lineRule="auto"/>
              <w:jc w:val="center"/>
              <w:rPr>
                <w:rFonts w:ascii="Calibri" w:hAnsi="Calibri"/>
              </w:rPr>
            </w:pPr>
            <w:r>
              <w:rPr>
                <w:rFonts w:ascii="Calibri" w:hAnsi="Calibri"/>
              </w:rPr>
              <w:t>24</w:t>
            </w:r>
            <w:r w:rsidR="008C46A5" w:rsidRPr="009277C7">
              <w:rPr>
                <w:rFonts w:ascii="Calibri" w:hAnsi="Calibri"/>
              </w:rPr>
              <w:t>%</w:t>
            </w:r>
          </w:p>
        </w:tc>
        <w:tc>
          <w:tcPr>
            <w:tcW w:w="1839" w:type="dxa"/>
            <w:tcBorders>
              <w:top w:val="single" w:sz="4" w:space="0" w:color="auto"/>
              <w:left w:val="single" w:sz="8" w:space="0" w:color="auto"/>
              <w:bottom w:val="single" w:sz="8" w:space="0" w:color="auto"/>
              <w:right w:val="single" w:sz="4" w:space="0" w:color="auto"/>
            </w:tcBorders>
            <w:vAlign w:val="center"/>
          </w:tcPr>
          <w:p w14:paraId="4DF70542" w14:textId="248867BA" w:rsidR="00816A82" w:rsidRPr="009277C7" w:rsidRDefault="00055B3C" w:rsidP="00816A82">
            <w:pPr>
              <w:spacing w:after="0" w:line="240" w:lineRule="auto"/>
              <w:jc w:val="center"/>
              <w:rPr>
                <w:rFonts w:ascii="Calibri" w:hAnsi="Calibri"/>
              </w:rPr>
            </w:pPr>
            <w:r>
              <w:rPr>
                <w:rFonts w:ascii="Calibri" w:hAnsi="Calibri"/>
              </w:rPr>
              <w:t>32</w:t>
            </w:r>
            <w:r w:rsidR="008C46A5" w:rsidRPr="009277C7">
              <w:rPr>
                <w:rFonts w:ascii="Calibri" w:hAnsi="Calibri"/>
              </w:rPr>
              <w:t>%</w:t>
            </w:r>
          </w:p>
        </w:tc>
      </w:tr>
      <w:tr w:rsidR="00816A82" w:rsidRPr="009277C7" w14:paraId="1D519DDC" w14:textId="77777777" w:rsidTr="00B926C7">
        <w:trPr>
          <w:trHeight w:val="255"/>
        </w:trPr>
        <w:tc>
          <w:tcPr>
            <w:tcW w:w="3600" w:type="dxa"/>
            <w:tcBorders>
              <w:top w:val="single" w:sz="8" w:space="0" w:color="auto"/>
              <w:left w:val="single" w:sz="4" w:space="0" w:color="auto"/>
              <w:bottom w:val="single" w:sz="8" w:space="0" w:color="auto"/>
              <w:right w:val="single" w:sz="8" w:space="0" w:color="auto"/>
            </w:tcBorders>
            <w:shd w:val="clear" w:color="auto" w:fill="auto"/>
            <w:noWrap/>
            <w:vAlign w:val="bottom"/>
          </w:tcPr>
          <w:p w14:paraId="06C32B40" w14:textId="6F929802" w:rsidR="00816A82" w:rsidRPr="009277C7" w:rsidRDefault="00816A82" w:rsidP="00ED570A">
            <w:pPr>
              <w:spacing w:after="0" w:line="240" w:lineRule="auto"/>
              <w:rPr>
                <w:rFonts w:ascii="Calibri" w:hAnsi="Calibri"/>
              </w:rPr>
            </w:pPr>
            <w:r w:rsidRPr="009277C7">
              <w:rPr>
                <w:rFonts w:ascii="Calibri" w:hAnsi="Calibri"/>
              </w:rPr>
              <w:t>$40k to under $</w:t>
            </w:r>
            <w:r w:rsidR="00ED570A" w:rsidRPr="009277C7">
              <w:rPr>
                <w:rFonts w:ascii="Calibri" w:hAnsi="Calibri"/>
              </w:rPr>
              <w:t>8</w:t>
            </w:r>
            <w:r w:rsidRPr="009277C7">
              <w:rPr>
                <w:rFonts w:ascii="Calibri" w:hAnsi="Calibri"/>
              </w:rPr>
              <w:t>0k</w:t>
            </w:r>
          </w:p>
        </w:tc>
        <w:tc>
          <w:tcPr>
            <w:tcW w:w="1838" w:type="dxa"/>
            <w:tcBorders>
              <w:top w:val="nil"/>
              <w:left w:val="nil"/>
              <w:bottom w:val="single" w:sz="4" w:space="0" w:color="auto"/>
              <w:right w:val="single" w:sz="4" w:space="0" w:color="auto"/>
            </w:tcBorders>
            <w:shd w:val="clear" w:color="auto" w:fill="auto"/>
            <w:noWrap/>
            <w:vAlign w:val="center"/>
          </w:tcPr>
          <w:p w14:paraId="085EEA54" w14:textId="653357A0" w:rsidR="00816A82" w:rsidRPr="009277C7" w:rsidRDefault="00ED570A" w:rsidP="00A82D8E">
            <w:pPr>
              <w:spacing w:after="0" w:line="240" w:lineRule="auto"/>
              <w:jc w:val="center"/>
              <w:rPr>
                <w:rFonts w:ascii="Calibri" w:hAnsi="Calibri"/>
              </w:rPr>
            </w:pPr>
            <w:r w:rsidRPr="009277C7">
              <w:rPr>
                <w:rFonts w:ascii="Calibri" w:hAnsi="Calibri"/>
              </w:rPr>
              <w:t>3</w:t>
            </w:r>
            <w:r w:rsidR="00A82D8E">
              <w:rPr>
                <w:rFonts w:ascii="Calibri" w:hAnsi="Calibri"/>
              </w:rPr>
              <w:t>3</w:t>
            </w:r>
            <w:r w:rsidRPr="009277C7">
              <w:rPr>
                <w:rFonts w:ascii="Calibri" w:hAnsi="Calibri"/>
              </w:rPr>
              <w:t>%</w:t>
            </w:r>
          </w:p>
        </w:tc>
        <w:tc>
          <w:tcPr>
            <w:tcW w:w="1839" w:type="dxa"/>
            <w:tcBorders>
              <w:top w:val="single" w:sz="8" w:space="0" w:color="auto"/>
              <w:left w:val="single" w:sz="8" w:space="0" w:color="auto"/>
              <w:bottom w:val="single" w:sz="8" w:space="0" w:color="auto"/>
              <w:right w:val="single" w:sz="8" w:space="0" w:color="auto"/>
            </w:tcBorders>
            <w:vAlign w:val="center"/>
          </w:tcPr>
          <w:p w14:paraId="3C505535" w14:textId="09803CC7" w:rsidR="00816A82" w:rsidRPr="009277C7" w:rsidRDefault="00055B3C" w:rsidP="00816A82">
            <w:pPr>
              <w:spacing w:after="0" w:line="240" w:lineRule="auto"/>
              <w:jc w:val="center"/>
              <w:rPr>
                <w:rFonts w:ascii="Calibri" w:hAnsi="Calibri"/>
              </w:rPr>
            </w:pPr>
            <w:r>
              <w:rPr>
                <w:rFonts w:ascii="Calibri" w:hAnsi="Calibri"/>
              </w:rPr>
              <w:t>33</w:t>
            </w:r>
            <w:r w:rsidR="008C46A5" w:rsidRPr="009277C7">
              <w:rPr>
                <w:rFonts w:ascii="Calibri" w:hAnsi="Calibri"/>
              </w:rPr>
              <w:t>%</w:t>
            </w:r>
          </w:p>
        </w:tc>
        <w:tc>
          <w:tcPr>
            <w:tcW w:w="1839" w:type="dxa"/>
            <w:tcBorders>
              <w:top w:val="single" w:sz="8" w:space="0" w:color="auto"/>
              <w:left w:val="single" w:sz="8" w:space="0" w:color="auto"/>
              <w:bottom w:val="single" w:sz="8" w:space="0" w:color="auto"/>
              <w:right w:val="single" w:sz="4" w:space="0" w:color="auto"/>
            </w:tcBorders>
            <w:vAlign w:val="center"/>
          </w:tcPr>
          <w:p w14:paraId="70E1B109" w14:textId="542B665D" w:rsidR="00816A82" w:rsidRPr="009277C7" w:rsidRDefault="00055B3C" w:rsidP="00816A82">
            <w:pPr>
              <w:spacing w:after="0" w:line="240" w:lineRule="auto"/>
              <w:jc w:val="center"/>
              <w:rPr>
                <w:rFonts w:ascii="Calibri" w:hAnsi="Calibri"/>
              </w:rPr>
            </w:pPr>
            <w:r>
              <w:rPr>
                <w:rFonts w:ascii="Calibri" w:hAnsi="Calibri"/>
              </w:rPr>
              <w:t>33</w:t>
            </w:r>
            <w:r w:rsidR="008C46A5" w:rsidRPr="009277C7">
              <w:rPr>
                <w:rFonts w:ascii="Calibri" w:hAnsi="Calibri"/>
              </w:rPr>
              <w:t>%</w:t>
            </w:r>
          </w:p>
        </w:tc>
      </w:tr>
      <w:tr w:rsidR="00ED570A" w:rsidRPr="009277C7" w14:paraId="2FA9004D" w14:textId="77777777" w:rsidTr="00B926C7">
        <w:trPr>
          <w:trHeight w:val="255"/>
        </w:trPr>
        <w:tc>
          <w:tcPr>
            <w:tcW w:w="3600" w:type="dxa"/>
            <w:tcBorders>
              <w:top w:val="single" w:sz="8" w:space="0" w:color="auto"/>
              <w:left w:val="single" w:sz="4" w:space="0" w:color="auto"/>
              <w:bottom w:val="single" w:sz="8" w:space="0" w:color="auto"/>
              <w:right w:val="single" w:sz="8" w:space="0" w:color="auto"/>
            </w:tcBorders>
            <w:shd w:val="clear" w:color="auto" w:fill="auto"/>
            <w:noWrap/>
            <w:vAlign w:val="bottom"/>
          </w:tcPr>
          <w:p w14:paraId="5EDA21EE" w14:textId="154023EC" w:rsidR="00ED570A" w:rsidRPr="009277C7" w:rsidRDefault="008C46A5" w:rsidP="00816A82">
            <w:pPr>
              <w:spacing w:after="0" w:line="240" w:lineRule="auto"/>
              <w:rPr>
                <w:rFonts w:ascii="Calibri" w:hAnsi="Calibri"/>
              </w:rPr>
            </w:pPr>
            <w:r w:rsidRPr="009277C7">
              <w:rPr>
                <w:rFonts w:ascii="Calibri" w:hAnsi="Calibri"/>
              </w:rPr>
              <w:t>$</w:t>
            </w:r>
            <w:r w:rsidR="00ED570A" w:rsidRPr="009277C7">
              <w:rPr>
                <w:rFonts w:ascii="Calibri" w:hAnsi="Calibri"/>
              </w:rPr>
              <w:t>80K to under $100K</w:t>
            </w:r>
          </w:p>
        </w:tc>
        <w:tc>
          <w:tcPr>
            <w:tcW w:w="1838" w:type="dxa"/>
            <w:tcBorders>
              <w:top w:val="nil"/>
              <w:left w:val="nil"/>
              <w:bottom w:val="single" w:sz="4" w:space="0" w:color="auto"/>
              <w:right w:val="single" w:sz="4" w:space="0" w:color="auto"/>
            </w:tcBorders>
            <w:shd w:val="clear" w:color="auto" w:fill="auto"/>
            <w:noWrap/>
            <w:vAlign w:val="center"/>
          </w:tcPr>
          <w:p w14:paraId="71548F75" w14:textId="1C5EB9D0" w:rsidR="00ED570A" w:rsidRPr="009277C7" w:rsidRDefault="00ED570A" w:rsidP="00A82D8E">
            <w:pPr>
              <w:spacing w:after="0" w:line="240" w:lineRule="auto"/>
              <w:jc w:val="center"/>
              <w:rPr>
                <w:rFonts w:ascii="Calibri" w:hAnsi="Calibri"/>
              </w:rPr>
            </w:pPr>
            <w:r w:rsidRPr="009277C7">
              <w:rPr>
                <w:rFonts w:ascii="Calibri" w:hAnsi="Calibri"/>
              </w:rPr>
              <w:t>1</w:t>
            </w:r>
            <w:r w:rsidR="00A82D8E">
              <w:rPr>
                <w:rFonts w:ascii="Calibri" w:hAnsi="Calibri"/>
              </w:rPr>
              <w:t>2</w:t>
            </w:r>
            <w:r w:rsidRPr="009277C7">
              <w:rPr>
                <w:rFonts w:ascii="Calibri" w:hAnsi="Calibri"/>
              </w:rPr>
              <w:t>%</w:t>
            </w:r>
          </w:p>
        </w:tc>
        <w:tc>
          <w:tcPr>
            <w:tcW w:w="1839" w:type="dxa"/>
            <w:tcBorders>
              <w:top w:val="single" w:sz="8" w:space="0" w:color="auto"/>
              <w:left w:val="single" w:sz="8" w:space="0" w:color="auto"/>
              <w:bottom w:val="single" w:sz="8" w:space="0" w:color="auto"/>
              <w:right w:val="single" w:sz="8" w:space="0" w:color="auto"/>
            </w:tcBorders>
            <w:vAlign w:val="center"/>
          </w:tcPr>
          <w:p w14:paraId="54108033" w14:textId="774F2B65" w:rsidR="00ED570A" w:rsidRPr="009277C7" w:rsidRDefault="008C46A5" w:rsidP="00816A82">
            <w:pPr>
              <w:spacing w:after="0" w:line="240" w:lineRule="auto"/>
              <w:jc w:val="center"/>
              <w:rPr>
                <w:rFonts w:ascii="Calibri" w:hAnsi="Calibri"/>
              </w:rPr>
            </w:pPr>
            <w:r w:rsidRPr="009277C7">
              <w:rPr>
                <w:rFonts w:ascii="Calibri" w:hAnsi="Calibri"/>
              </w:rPr>
              <w:t>1</w:t>
            </w:r>
            <w:r w:rsidR="00055B3C">
              <w:rPr>
                <w:rFonts w:ascii="Calibri" w:hAnsi="Calibri"/>
              </w:rPr>
              <w:t>3</w:t>
            </w:r>
            <w:r w:rsidRPr="009277C7">
              <w:rPr>
                <w:rFonts w:ascii="Calibri" w:hAnsi="Calibri"/>
              </w:rPr>
              <w:t>%</w:t>
            </w:r>
          </w:p>
        </w:tc>
        <w:tc>
          <w:tcPr>
            <w:tcW w:w="1839" w:type="dxa"/>
            <w:tcBorders>
              <w:top w:val="single" w:sz="8" w:space="0" w:color="auto"/>
              <w:left w:val="single" w:sz="8" w:space="0" w:color="auto"/>
              <w:bottom w:val="single" w:sz="8" w:space="0" w:color="auto"/>
              <w:right w:val="single" w:sz="4" w:space="0" w:color="auto"/>
            </w:tcBorders>
            <w:vAlign w:val="center"/>
          </w:tcPr>
          <w:p w14:paraId="181318BE" w14:textId="784B8B11" w:rsidR="00ED570A" w:rsidRPr="009277C7" w:rsidRDefault="00055B3C" w:rsidP="00816A82">
            <w:pPr>
              <w:spacing w:after="0" w:line="240" w:lineRule="auto"/>
              <w:jc w:val="center"/>
              <w:rPr>
                <w:rFonts w:ascii="Calibri" w:hAnsi="Calibri"/>
              </w:rPr>
            </w:pPr>
            <w:r>
              <w:rPr>
                <w:rFonts w:ascii="Calibri" w:hAnsi="Calibri"/>
              </w:rPr>
              <w:t>11</w:t>
            </w:r>
            <w:r w:rsidR="008C46A5" w:rsidRPr="009277C7">
              <w:rPr>
                <w:rFonts w:ascii="Calibri" w:hAnsi="Calibri"/>
              </w:rPr>
              <w:t>%</w:t>
            </w:r>
          </w:p>
        </w:tc>
      </w:tr>
      <w:tr w:rsidR="00816A82" w:rsidRPr="009277C7" w14:paraId="5181E0C8" w14:textId="77777777" w:rsidTr="006D12BA">
        <w:trPr>
          <w:trHeight w:val="255"/>
        </w:trPr>
        <w:tc>
          <w:tcPr>
            <w:tcW w:w="3600" w:type="dxa"/>
            <w:tcBorders>
              <w:top w:val="single" w:sz="8" w:space="0" w:color="auto"/>
              <w:left w:val="single" w:sz="4" w:space="0" w:color="auto"/>
              <w:bottom w:val="single" w:sz="4" w:space="0" w:color="auto"/>
              <w:right w:val="single" w:sz="8" w:space="0" w:color="auto"/>
            </w:tcBorders>
            <w:shd w:val="clear" w:color="auto" w:fill="auto"/>
            <w:noWrap/>
            <w:vAlign w:val="bottom"/>
          </w:tcPr>
          <w:p w14:paraId="5F21B080" w14:textId="77777777" w:rsidR="00816A82" w:rsidRPr="009277C7" w:rsidRDefault="00816A82" w:rsidP="00816A82">
            <w:pPr>
              <w:spacing w:after="0" w:line="240" w:lineRule="auto"/>
              <w:rPr>
                <w:rFonts w:ascii="Calibri" w:hAnsi="Calibri"/>
              </w:rPr>
            </w:pPr>
            <w:r w:rsidRPr="009277C7">
              <w:rPr>
                <w:rFonts w:ascii="Calibri" w:hAnsi="Calibri"/>
              </w:rPr>
              <w:t>$100k or more</w:t>
            </w:r>
          </w:p>
        </w:tc>
        <w:tc>
          <w:tcPr>
            <w:tcW w:w="1838" w:type="dxa"/>
            <w:tcBorders>
              <w:top w:val="single" w:sz="4" w:space="0" w:color="auto"/>
              <w:left w:val="nil"/>
              <w:bottom w:val="single" w:sz="4" w:space="0" w:color="auto"/>
              <w:right w:val="single" w:sz="4" w:space="0" w:color="auto"/>
            </w:tcBorders>
            <w:shd w:val="clear" w:color="auto" w:fill="auto"/>
            <w:noWrap/>
            <w:vAlign w:val="center"/>
          </w:tcPr>
          <w:p w14:paraId="2A7D0574" w14:textId="0EAE762B" w:rsidR="00816A82" w:rsidRPr="009277C7" w:rsidRDefault="00A82D8E" w:rsidP="00816A82">
            <w:pPr>
              <w:spacing w:after="0" w:line="240" w:lineRule="auto"/>
              <w:jc w:val="center"/>
              <w:rPr>
                <w:rFonts w:ascii="Calibri" w:hAnsi="Calibri"/>
              </w:rPr>
            </w:pPr>
            <w:r>
              <w:rPr>
                <w:rFonts w:ascii="Calibri" w:hAnsi="Calibri"/>
              </w:rPr>
              <w:t>30</w:t>
            </w:r>
            <w:r w:rsidR="00ED570A" w:rsidRPr="009277C7">
              <w:rPr>
                <w:rFonts w:ascii="Calibri" w:hAnsi="Calibri"/>
              </w:rPr>
              <w:t>%</w:t>
            </w:r>
          </w:p>
        </w:tc>
        <w:tc>
          <w:tcPr>
            <w:tcW w:w="1839" w:type="dxa"/>
            <w:tcBorders>
              <w:top w:val="single" w:sz="8" w:space="0" w:color="auto"/>
              <w:left w:val="single" w:sz="8" w:space="0" w:color="auto"/>
              <w:bottom w:val="single" w:sz="4" w:space="0" w:color="auto"/>
              <w:right w:val="single" w:sz="8" w:space="0" w:color="auto"/>
            </w:tcBorders>
            <w:vAlign w:val="center"/>
          </w:tcPr>
          <w:p w14:paraId="1946FCA6" w14:textId="742A587D" w:rsidR="00816A82" w:rsidRPr="009277C7" w:rsidRDefault="00055B3C" w:rsidP="00816A82">
            <w:pPr>
              <w:spacing w:after="0" w:line="240" w:lineRule="auto"/>
              <w:jc w:val="center"/>
              <w:rPr>
                <w:rFonts w:ascii="Calibri" w:hAnsi="Calibri"/>
              </w:rPr>
            </w:pPr>
            <w:r>
              <w:rPr>
                <w:rFonts w:ascii="Calibri" w:hAnsi="Calibri"/>
              </w:rPr>
              <w:t>30</w:t>
            </w:r>
            <w:r w:rsidR="008C46A5" w:rsidRPr="009277C7">
              <w:rPr>
                <w:rFonts w:ascii="Calibri" w:hAnsi="Calibri"/>
              </w:rPr>
              <w:t>%</w:t>
            </w:r>
          </w:p>
        </w:tc>
        <w:tc>
          <w:tcPr>
            <w:tcW w:w="1839" w:type="dxa"/>
            <w:tcBorders>
              <w:top w:val="single" w:sz="8" w:space="0" w:color="auto"/>
              <w:left w:val="single" w:sz="8" w:space="0" w:color="auto"/>
              <w:bottom w:val="single" w:sz="4" w:space="0" w:color="auto"/>
              <w:right w:val="single" w:sz="4" w:space="0" w:color="auto"/>
            </w:tcBorders>
            <w:vAlign w:val="center"/>
          </w:tcPr>
          <w:p w14:paraId="5357270C" w14:textId="30F96EE9" w:rsidR="00816A82" w:rsidRPr="009277C7" w:rsidRDefault="00055B3C" w:rsidP="00816A82">
            <w:pPr>
              <w:spacing w:after="0" w:line="240" w:lineRule="auto"/>
              <w:jc w:val="center"/>
              <w:rPr>
                <w:rFonts w:ascii="Calibri" w:hAnsi="Calibri"/>
              </w:rPr>
            </w:pPr>
            <w:r>
              <w:rPr>
                <w:rFonts w:ascii="Calibri" w:hAnsi="Calibri"/>
              </w:rPr>
              <w:t>25</w:t>
            </w:r>
            <w:r w:rsidR="008C46A5" w:rsidRPr="009277C7">
              <w:rPr>
                <w:rFonts w:ascii="Calibri" w:hAnsi="Calibri"/>
              </w:rPr>
              <w:t>%</w:t>
            </w:r>
          </w:p>
        </w:tc>
      </w:tr>
    </w:tbl>
    <w:p w14:paraId="7E99484C" w14:textId="77777777" w:rsidR="00965A5E" w:rsidRPr="009277C7" w:rsidRDefault="00965A5E" w:rsidP="00965A5E"/>
    <w:p w14:paraId="6A521547" w14:textId="0CE81857" w:rsidR="00E25E41" w:rsidRDefault="0016697A" w:rsidP="00965A5E">
      <w:pPr>
        <w:rPr>
          <w:sz w:val="24"/>
          <w:szCs w:val="24"/>
          <w:lang w:val="en-US"/>
        </w:rPr>
      </w:pPr>
      <w:r>
        <w:rPr>
          <w:sz w:val="24"/>
          <w:szCs w:val="24"/>
          <w:lang w:val="en-US"/>
        </w:rPr>
        <w:t>This comparison of the two subsamples for this study demonstrate</w:t>
      </w:r>
      <w:r w:rsidR="00B22B07">
        <w:rPr>
          <w:sz w:val="24"/>
          <w:szCs w:val="24"/>
          <w:lang w:val="en-US"/>
        </w:rPr>
        <w:t>s</w:t>
      </w:r>
      <w:r>
        <w:rPr>
          <w:sz w:val="24"/>
          <w:szCs w:val="24"/>
          <w:lang w:val="en-US"/>
        </w:rPr>
        <w:t xml:space="preserve"> the growing importance of using a combination of landline and cellphone samples for national telephone surveys because of</w:t>
      </w:r>
      <w:r w:rsidR="004D13E0">
        <w:rPr>
          <w:sz w:val="24"/>
          <w:szCs w:val="24"/>
          <w:lang w:val="en-US"/>
        </w:rPr>
        <w:t xml:space="preserve"> the lower incidence of landlines </w:t>
      </w:r>
      <w:r w:rsidR="00E0510D" w:rsidRPr="00E0510D">
        <w:rPr>
          <w:sz w:val="24"/>
          <w:szCs w:val="24"/>
          <w:lang w:val="en-US"/>
        </w:rPr>
        <w:t>among younger Canadians</w:t>
      </w:r>
      <w:r>
        <w:rPr>
          <w:sz w:val="24"/>
          <w:szCs w:val="24"/>
          <w:lang w:val="en-US"/>
        </w:rPr>
        <w:t>. Not surprisingly, the above table shows</w:t>
      </w:r>
      <w:r w:rsidR="00E0510D">
        <w:rPr>
          <w:sz w:val="24"/>
          <w:szCs w:val="24"/>
          <w:lang w:val="en-US"/>
        </w:rPr>
        <w:t xml:space="preserve"> an important age gap</w:t>
      </w:r>
      <w:r w:rsidR="00E0510D" w:rsidRPr="00E0510D">
        <w:rPr>
          <w:sz w:val="24"/>
          <w:szCs w:val="24"/>
          <w:lang w:val="en-US"/>
        </w:rPr>
        <w:t xml:space="preserve"> </w:t>
      </w:r>
      <w:r w:rsidR="00E0510D">
        <w:rPr>
          <w:sz w:val="24"/>
          <w:szCs w:val="24"/>
          <w:lang w:val="en-US"/>
        </w:rPr>
        <w:t>between the landline</w:t>
      </w:r>
      <w:r>
        <w:rPr>
          <w:sz w:val="24"/>
          <w:szCs w:val="24"/>
          <w:lang w:val="en-US"/>
        </w:rPr>
        <w:t xml:space="preserve"> and cellphone</w:t>
      </w:r>
      <w:r w:rsidR="00E25E41">
        <w:rPr>
          <w:sz w:val="24"/>
          <w:szCs w:val="24"/>
          <w:lang w:val="en-US"/>
        </w:rPr>
        <w:t>-only</w:t>
      </w:r>
      <w:r>
        <w:rPr>
          <w:sz w:val="24"/>
          <w:szCs w:val="24"/>
          <w:lang w:val="en-US"/>
        </w:rPr>
        <w:t xml:space="preserve"> samples</w:t>
      </w:r>
      <w:r w:rsidR="00E0510D" w:rsidRPr="00E0510D">
        <w:rPr>
          <w:sz w:val="24"/>
          <w:szCs w:val="24"/>
          <w:lang w:val="en-US"/>
        </w:rPr>
        <w:t>.</w:t>
      </w:r>
      <w:r w:rsidR="00E0510D">
        <w:rPr>
          <w:sz w:val="24"/>
          <w:szCs w:val="24"/>
          <w:lang w:val="en-US"/>
        </w:rPr>
        <w:t xml:space="preserve"> </w:t>
      </w:r>
      <w:r w:rsidR="00E0510D" w:rsidRPr="00E0510D">
        <w:rPr>
          <w:sz w:val="24"/>
          <w:szCs w:val="24"/>
          <w:lang w:val="en-US"/>
        </w:rPr>
        <w:t xml:space="preserve"> </w:t>
      </w:r>
      <w:r w:rsidR="00E0510D">
        <w:rPr>
          <w:sz w:val="24"/>
          <w:szCs w:val="24"/>
          <w:lang w:val="en-US"/>
        </w:rPr>
        <w:t xml:space="preserve">While those aged 34 years of age and younger represent more than half of those living in cellphone-only households (51%), this proportion is of only 11% among </w:t>
      </w:r>
      <w:r w:rsidR="00E25E41">
        <w:rPr>
          <w:sz w:val="24"/>
          <w:szCs w:val="24"/>
          <w:lang w:val="en-US"/>
        </w:rPr>
        <w:t>those aged 55 years and older. On their own, each of the two samples would have yielded distorted samples, with the landline sample under representing young Canadians and the cellphone sample over representing them. When these two subsamples are combined into one larger sample, they</w:t>
      </w:r>
      <w:r w:rsidR="004D13E0">
        <w:rPr>
          <w:sz w:val="24"/>
          <w:szCs w:val="24"/>
          <w:lang w:val="en-US"/>
        </w:rPr>
        <w:t xml:space="preserve"> present a</w:t>
      </w:r>
      <w:r w:rsidR="00E25E41">
        <w:rPr>
          <w:sz w:val="24"/>
          <w:szCs w:val="24"/>
          <w:lang w:val="en-US"/>
        </w:rPr>
        <w:t xml:space="preserve"> representative illustration of the Canadian population.  </w:t>
      </w:r>
    </w:p>
    <w:p w14:paraId="59777E2C" w14:textId="2C0AD274" w:rsidR="00965A5E" w:rsidRPr="00E0510D" w:rsidRDefault="00E25E41" w:rsidP="00965A5E">
      <w:pPr>
        <w:rPr>
          <w:sz w:val="24"/>
          <w:szCs w:val="24"/>
          <w:lang w:val="en-US"/>
        </w:rPr>
      </w:pPr>
      <w:r>
        <w:rPr>
          <w:sz w:val="24"/>
          <w:szCs w:val="24"/>
          <w:lang w:val="en-US"/>
        </w:rPr>
        <w:t xml:space="preserve">Considering the wide age gap noticed between the landline and cellphone-only samples, it is interesting to note that the two samples </w:t>
      </w:r>
      <w:r w:rsidR="004D13E0">
        <w:rPr>
          <w:sz w:val="24"/>
          <w:szCs w:val="24"/>
          <w:lang w:val="en-US"/>
        </w:rPr>
        <w:t>are very similar</w:t>
      </w:r>
      <w:r>
        <w:rPr>
          <w:sz w:val="24"/>
          <w:szCs w:val="24"/>
          <w:lang w:val="en-US"/>
        </w:rPr>
        <w:t xml:space="preserve"> when looking at other key </w:t>
      </w:r>
      <w:r w:rsidR="00A701C9">
        <w:rPr>
          <w:sz w:val="24"/>
          <w:szCs w:val="24"/>
          <w:lang w:val="en-US"/>
        </w:rPr>
        <w:t>dem</w:t>
      </w:r>
      <w:r>
        <w:rPr>
          <w:sz w:val="24"/>
          <w:szCs w:val="24"/>
          <w:lang w:val="en-US"/>
        </w:rPr>
        <w:t>ographic variables, including income, education and gender</w:t>
      </w:r>
      <w:r w:rsidR="00A701C9">
        <w:rPr>
          <w:sz w:val="24"/>
          <w:szCs w:val="24"/>
          <w:lang w:val="en-US"/>
        </w:rPr>
        <w:t>.</w:t>
      </w:r>
      <w:r>
        <w:rPr>
          <w:sz w:val="24"/>
          <w:szCs w:val="24"/>
          <w:lang w:val="en-US"/>
        </w:rPr>
        <w:t xml:space="preserve"> Clearly, the choice of not having a landline at home crosses most demographic lines</w:t>
      </w:r>
      <w:r w:rsidR="00FC660E">
        <w:rPr>
          <w:sz w:val="24"/>
          <w:szCs w:val="24"/>
          <w:lang w:val="en-US"/>
        </w:rPr>
        <w:t xml:space="preserve"> outside of age. Younger individuals are much more likely to liv</w:t>
      </w:r>
      <w:r w:rsidR="004D13E0">
        <w:rPr>
          <w:sz w:val="24"/>
          <w:szCs w:val="24"/>
          <w:lang w:val="en-US"/>
        </w:rPr>
        <w:t>e in a cellphone-only household</w:t>
      </w:r>
      <w:r w:rsidR="00FC660E">
        <w:rPr>
          <w:sz w:val="24"/>
          <w:szCs w:val="24"/>
          <w:lang w:val="en-US"/>
        </w:rPr>
        <w:t xml:space="preserve"> regardless of their education level, income or gender.</w:t>
      </w:r>
      <w:r w:rsidR="00A701C9">
        <w:rPr>
          <w:sz w:val="24"/>
          <w:szCs w:val="24"/>
          <w:lang w:val="en-US"/>
        </w:rPr>
        <w:t xml:space="preserve"> </w:t>
      </w:r>
      <w:r w:rsidR="00E0510D">
        <w:rPr>
          <w:sz w:val="24"/>
          <w:szCs w:val="24"/>
          <w:lang w:val="en-US"/>
        </w:rPr>
        <w:t xml:space="preserve"> </w:t>
      </w:r>
    </w:p>
    <w:p w14:paraId="4E155B5E" w14:textId="77777777" w:rsidR="006D12BA" w:rsidRPr="00E0510D" w:rsidRDefault="006D12BA" w:rsidP="00965A5E">
      <w:pPr>
        <w:rPr>
          <w:sz w:val="24"/>
          <w:szCs w:val="24"/>
          <w:lang w:val="en-US"/>
        </w:rPr>
      </w:pPr>
    </w:p>
    <w:p w14:paraId="510D7AF5" w14:textId="77777777" w:rsidR="00965A5E" w:rsidRPr="00E0510D" w:rsidRDefault="00965A5E" w:rsidP="00965A5E">
      <w:pPr>
        <w:rPr>
          <w:lang w:val="en-US"/>
        </w:rPr>
      </w:pPr>
    </w:p>
    <w:p w14:paraId="0D32DBA7" w14:textId="77777777" w:rsidR="00965A5E" w:rsidRPr="00E0510D" w:rsidRDefault="00965A5E" w:rsidP="00965A5E">
      <w:pPr>
        <w:rPr>
          <w:lang w:val="en-US"/>
        </w:rPr>
      </w:pPr>
      <w:r w:rsidRPr="00E0510D">
        <w:rPr>
          <w:lang w:val="en-US"/>
        </w:rPr>
        <w:br w:type="page"/>
      </w:r>
    </w:p>
    <w:p w14:paraId="7321568E" w14:textId="77777777" w:rsidR="00965A5E" w:rsidRDefault="00965A5E" w:rsidP="00965A5E">
      <w:pPr>
        <w:pStyle w:val="Appendix"/>
      </w:pPr>
      <w:bookmarkStart w:id="15" w:name="_Toc430271883"/>
      <w:bookmarkStart w:id="16" w:name="_Toc484773923"/>
      <w:r w:rsidRPr="00BA1BAB">
        <w:lastRenderedPageBreak/>
        <w:t>Appendix</w:t>
      </w:r>
      <w:bookmarkEnd w:id="16"/>
    </w:p>
    <w:p w14:paraId="61026AF6" w14:textId="399AC2F9" w:rsidR="00965A5E" w:rsidRDefault="004314AD" w:rsidP="00593F50">
      <w:pPr>
        <w:pStyle w:val="AppendixLevel2"/>
      </w:pPr>
      <w:bookmarkStart w:id="17" w:name="_Toc484773924"/>
      <w:r>
        <w:t xml:space="preserve">Bilingual </w:t>
      </w:r>
      <w:r w:rsidR="00965A5E" w:rsidRPr="00BA1BAB">
        <w:t xml:space="preserve">Quantitative Research Instrument – </w:t>
      </w:r>
      <w:bookmarkEnd w:id="15"/>
      <w:r>
        <w:t>Weeks 1-2</w:t>
      </w:r>
      <w:bookmarkEnd w:id="17"/>
    </w:p>
    <w:p w14:paraId="34CE566E" w14:textId="77777777" w:rsidR="007F2BC5" w:rsidRPr="004314AD" w:rsidRDefault="007F2BC5" w:rsidP="007F2BC5">
      <w:pPr>
        <w:spacing w:after="0" w:line="240" w:lineRule="auto"/>
        <w:rPr>
          <w:rFonts w:ascii="Calibri" w:eastAsia="Times New Roman" w:hAnsi="Calibri" w:cs="Times New Roman"/>
          <w:sz w:val="24"/>
          <w:szCs w:val="24"/>
          <w:lang w:val="en-CA"/>
        </w:rPr>
      </w:pPr>
    </w:p>
    <w:p w14:paraId="0D1D0A15" w14:textId="77777777" w:rsidR="00C96008" w:rsidRPr="00C96008" w:rsidRDefault="00C96008" w:rsidP="00C96008">
      <w:pPr>
        <w:spacing w:after="0" w:line="240" w:lineRule="auto"/>
        <w:ind w:left="360"/>
        <w:jc w:val="center"/>
        <w:rPr>
          <w:rFonts w:ascii="Calibri" w:eastAsia="Times New Roman" w:hAnsi="Calibri" w:cs="Times New Roman"/>
          <w:b/>
          <w:lang w:val="en-CA"/>
        </w:rPr>
      </w:pPr>
      <w:r w:rsidRPr="00C96008">
        <w:rPr>
          <w:rFonts w:ascii="Calibri" w:eastAsia="Times New Roman" w:hAnsi="Calibri" w:cs="Times New Roman"/>
          <w:b/>
          <w:lang w:val="en-CA"/>
        </w:rPr>
        <w:t>[PCO Survey – September 2016]</w:t>
      </w:r>
    </w:p>
    <w:p w14:paraId="2E186F44" w14:textId="77777777" w:rsidR="00C96008" w:rsidRPr="00C96008" w:rsidRDefault="00C96008" w:rsidP="00C96008">
      <w:pPr>
        <w:spacing w:after="0" w:line="240" w:lineRule="auto"/>
        <w:ind w:left="360"/>
        <w:rPr>
          <w:rFonts w:ascii="Calibri" w:eastAsia="Times New Roman" w:hAnsi="Calibri" w:cs="Times New Roman"/>
          <w:b/>
          <w:lang w:val="en-CA"/>
        </w:rPr>
      </w:pPr>
    </w:p>
    <w:p w14:paraId="7A7160E9"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[INTRODUCTION]</w:t>
      </w:r>
    </w:p>
    <w:p w14:paraId="6A9FC959" w14:textId="77777777" w:rsidR="00C96008" w:rsidRPr="00C96008" w:rsidRDefault="00C96008" w:rsidP="00C96008">
      <w:pPr>
        <w:spacing w:after="0" w:line="240" w:lineRule="auto"/>
        <w:ind w:left="360"/>
        <w:rPr>
          <w:rFonts w:ascii="Calibri" w:eastAsia="Times New Roman" w:hAnsi="Calibri" w:cs="Times New Roman"/>
          <w:lang w:val="en-CA"/>
        </w:rPr>
      </w:pPr>
    </w:p>
    <w:p w14:paraId="0EFC3B2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C96008">
        <w:rPr>
          <w:rFonts w:ascii="Times New Roman" w:eastAsia="Times New Roman" w:hAnsi="Times New Roman" w:cs="Times New Roman"/>
          <w:sz w:val="24"/>
          <w:szCs w:val="24"/>
          <w:lang w:val="en-CA"/>
        </w:rPr>
        <w:t xml:space="preserve"> </w:t>
      </w:r>
      <w:r w:rsidRPr="00C96008">
        <w:rPr>
          <w:rFonts w:ascii="Calibri" w:eastAsia="Times New Roman" w:hAnsi="Calibri" w:cs="Times New Roman"/>
          <w:lang w:val="en-CA"/>
        </w:rPr>
        <w:t>(IF NEEDED: Thank you. Someone will call you shortly to complete the survey in English)</w:t>
      </w:r>
    </w:p>
    <w:p w14:paraId="7D76A04F" w14:textId="77777777" w:rsidR="00C96008" w:rsidRPr="00C96008" w:rsidRDefault="00C96008" w:rsidP="00C96008">
      <w:pPr>
        <w:spacing w:after="0" w:line="240" w:lineRule="auto"/>
        <w:ind w:left="360"/>
        <w:rPr>
          <w:rFonts w:ascii="Calibri" w:eastAsia="Times New Roman" w:hAnsi="Calibri" w:cs="Times New Roman"/>
          <w:lang w:val="en-CA"/>
        </w:rPr>
      </w:pPr>
    </w:p>
    <w:p w14:paraId="4AF0DFAC" w14:textId="77777777" w:rsidR="00C96008" w:rsidRPr="00C96008" w:rsidRDefault="00C96008" w:rsidP="00C96008">
      <w:pPr>
        <w:spacing w:after="0" w:line="240" w:lineRule="auto"/>
        <w:ind w:left="360"/>
        <w:rPr>
          <w:rFonts w:ascii="Calibri" w:eastAsia="Times New Roman" w:hAnsi="Calibri" w:cs="Times New Roman"/>
          <w:b/>
          <w:color w:val="0070C0"/>
          <w:lang w:val="fr-CA"/>
        </w:rPr>
      </w:pPr>
      <w:r w:rsidRPr="00C96008">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15C1B5C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(AU BESOIN : Je vous remercie. Quelqu'un vous rappellera bientôt pour mener le sondage en Anglais)</w:t>
      </w:r>
    </w:p>
    <w:p w14:paraId="43669903" w14:textId="77777777" w:rsidR="00C96008" w:rsidRPr="00C96008" w:rsidRDefault="00C96008" w:rsidP="00C96008">
      <w:pPr>
        <w:spacing w:after="0" w:line="240" w:lineRule="auto"/>
        <w:rPr>
          <w:rFonts w:ascii="Calibri" w:eastAsia="Times New Roman" w:hAnsi="Calibri" w:cs="Times New Roman"/>
          <w:lang w:val="fr-CA"/>
        </w:rPr>
      </w:pPr>
    </w:p>
    <w:p w14:paraId="5208D12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 - CONTINUE</w:t>
      </w:r>
    </w:p>
    <w:p w14:paraId="374C561A"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Oui</w:t>
      </w:r>
      <w:r w:rsidRPr="00C96008">
        <w:rPr>
          <w:rFonts w:ascii="Calibri" w:eastAsia="Times New Roman" w:hAnsi="Calibri" w:cs="Times New Roman"/>
          <w:color w:val="0070C0"/>
          <w:lang w:val="en-CA"/>
        </w:rPr>
        <w:tab/>
        <w:t xml:space="preserve"> - CONTINUER</w:t>
      </w:r>
    </w:p>
    <w:p w14:paraId="068FFF3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 - ASK TO SPEAK TO ‘ELIGIBLE’ PERSON AND START AGAIN</w:t>
      </w:r>
      <w:r w:rsidRPr="00C96008">
        <w:rPr>
          <w:rFonts w:ascii="Calibri" w:eastAsia="Times New Roman" w:hAnsi="Calibri" w:cs="Times New Roman"/>
          <w:lang w:val="en-CA"/>
        </w:rPr>
        <w:tab/>
      </w:r>
    </w:p>
    <w:p w14:paraId="5D3F67D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Non - DEMANDER DE PARLER AVEC LA PERSONNE ‘ÉLIGIBLE’ ET RECOMMENCER</w:t>
      </w:r>
    </w:p>
    <w:p w14:paraId="647F115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REFUSED - THANK AND TERMINATE</w:t>
      </w:r>
    </w:p>
    <w:p w14:paraId="79C95B4B"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REFUSÉ - REMERCIER ET TERMINER</w:t>
      </w:r>
    </w:p>
    <w:p w14:paraId="3CC055E4" w14:textId="77777777" w:rsidR="00C96008" w:rsidRPr="00C96008" w:rsidRDefault="00C96008" w:rsidP="00C96008">
      <w:pPr>
        <w:spacing w:after="0" w:line="240" w:lineRule="auto"/>
        <w:ind w:left="360"/>
        <w:rPr>
          <w:rFonts w:ascii="Calibri" w:eastAsia="Times New Roman" w:hAnsi="Calibri" w:cs="Times New Roman"/>
          <w:lang w:val="en-CA"/>
        </w:rPr>
      </w:pPr>
    </w:p>
    <w:p w14:paraId="39ABD93B" w14:textId="77777777" w:rsidR="00C96008" w:rsidRPr="00C96008" w:rsidRDefault="00C96008" w:rsidP="00C96008">
      <w:pPr>
        <w:spacing w:after="0" w:line="240" w:lineRule="auto"/>
        <w:ind w:left="360"/>
        <w:rPr>
          <w:rFonts w:ascii="Calibri" w:eastAsia="Times New Roman" w:hAnsi="Calibri" w:cs="Times New Roman"/>
          <w:lang w:val="en-CA"/>
        </w:rPr>
      </w:pPr>
    </w:p>
    <w:p w14:paraId="10B9784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LANG.</w:t>
      </w:r>
      <w:r w:rsidRPr="00C96008">
        <w:rPr>
          <w:rFonts w:ascii="Calibri" w:eastAsia="Times New Roman" w:hAnsi="Calibri" w:cs="Times New Roman"/>
          <w:lang w:val="en-CA"/>
        </w:rPr>
        <w:tab/>
        <w:t>(DO NOT READ) CHOOSE LANGUAGE</w:t>
      </w:r>
    </w:p>
    <w:p w14:paraId="36477549"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(NE PAS LIRE) CHOISIR LA LANGUE</w:t>
      </w:r>
    </w:p>
    <w:p w14:paraId="6E6B4E47" w14:textId="77777777" w:rsidR="00C96008" w:rsidRPr="00C96008" w:rsidRDefault="00C96008" w:rsidP="00C96008">
      <w:pPr>
        <w:spacing w:after="0" w:line="240" w:lineRule="auto"/>
        <w:ind w:left="360"/>
        <w:rPr>
          <w:rFonts w:ascii="Calibri" w:eastAsia="Times New Roman" w:hAnsi="Calibri" w:cs="Times New Roman"/>
          <w:lang w:val="fr-CA"/>
        </w:rPr>
      </w:pPr>
    </w:p>
    <w:p w14:paraId="25A6F50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English </w:t>
      </w:r>
    </w:p>
    <w:p w14:paraId="1113C5E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Anglais</w:t>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3E9CAC2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French</w:t>
      </w:r>
    </w:p>
    <w:p w14:paraId="1B861217"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lang w:val="en-CA"/>
        </w:rPr>
        <w:t>Français</w:t>
      </w:r>
      <w:r w:rsidRPr="00C96008">
        <w:rPr>
          <w:rFonts w:ascii="Calibri" w:eastAsia="Times New Roman" w:hAnsi="Calibri" w:cs="Times New Roman"/>
          <w:lang w:val="en-CA"/>
        </w:rPr>
        <w:tab/>
      </w:r>
      <w:r w:rsidRPr="00C96008">
        <w:rPr>
          <w:rFonts w:ascii="Calibri" w:eastAsia="Times New Roman" w:hAnsi="Calibri" w:cs="Times New Roman"/>
          <w:color w:val="0070C0"/>
          <w:lang w:val="en-CA"/>
        </w:rPr>
        <w:t xml:space="preserve"> </w:t>
      </w:r>
      <w:r w:rsidRPr="00C96008">
        <w:rPr>
          <w:rFonts w:ascii="Calibri" w:eastAsia="Times New Roman" w:hAnsi="Calibri" w:cs="Times New Roman"/>
          <w:color w:val="0070C0"/>
          <w:lang w:val="en-CA"/>
        </w:rPr>
        <w:tab/>
        <w:t xml:space="preserve"> </w:t>
      </w:r>
    </w:p>
    <w:p w14:paraId="0170CABC" w14:textId="77777777" w:rsidR="00C96008" w:rsidRPr="00C96008" w:rsidRDefault="00C96008" w:rsidP="00C96008">
      <w:pPr>
        <w:spacing w:after="0" w:line="240" w:lineRule="auto"/>
        <w:ind w:left="360"/>
        <w:rPr>
          <w:rFonts w:ascii="Calibri" w:eastAsia="Times New Roman" w:hAnsi="Calibri" w:cs="Times New Roman"/>
          <w:lang w:val="en-CA"/>
        </w:rPr>
      </w:pPr>
    </w:p>
    <w:p w14:paraId="5F1E419F"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[ASK S1a IF LANDLINE SAMPLE] </w:t>
      </w:r>
      <w:r w:rsidRPr="00C96008">
        <w:rPr>
          <w:rFonts w:ascii="Calibri" w:eastAsia="Times New Roman" w:hAnsi="Calibri" w:cs="Times New Roman"/>
          <w:b/>
          <w:lang w:val="en-CA"/>
        </w:rPr>
        <w:tab/>
      </w:r>
      <w:r w:rsidRPr="00C96008">
        <w:rPr>
          <w:rFonts w:ascii="Calibri" w:eastAsia="Times New Roman" w:hAnsi="Calibri" w:cs="Times New Roman"/>
          <w:b/>
          <w:lang w:val="en-CA"/>
        </w:rPr>
        <w:tab/>
      </w:r>
      <w:r w:rsidRPr="00C96008">
        <w:rPr>
          <w:rFonts w:ascii="Calibri" w:eastAsia="Times New Roman" w:hAnsi="Calibri" w:cs="Times New Roman"/>
          <w:b/>
          <w:lang w:val="en-CA"/>
        </w:rPr>
        <w:tab/>
      </w:r>
      <w:r w:rsidRPr="00C96008">
        <w:rPr>
          <w:rFonts w:ascii="Calibri" w:eastAsia="Times New Roman" w:hAnsi="Calibri" w:cs="Times New Roman"/>
          <w:b/>
          <w:lang w:val="en-CA"/>
        </w:rPr>
        <w:tab/>
      </w:r>
      <w:r w:rsidRPr="00C96008">
        <w:rPr>
          <w:rFonts w:ascii="Calibri" w:eastAsia="Times New Roman" w:hAnsi="Calibri" w:cs="Times New Roman"/>
          <w:b/>
          <w:lang w:val="en-CA"/>
        </w:rPr>
        <w:tab/>
      </w:r>
      <w:r w:rsidRPr="00C96008">
        <w:rPr>
          <w:rFonts w:ascii="Calibri" w:eastAsia="Times New Roman" w:hAnsi="Calibri" w:cs="Times New Roman"/>
          <w:b/>
          <w:lang w:val="en-CA"/>
        </w:rPr>
        <w:tab/>
      </w:r>
    </w:p>
    <w:p w14:paraId="26C85ADD"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S1a.</w:t>
      </w:r>
      <w:r w:rsidRPr="00C96008">
        <w:rPr>
          <w:rFonts w:ascii="Calibri" w:eastAsia="Times New Roman" w:hAnsi="Calibri" w:cs="Times New Roman"/>
          <w:lang w:val="en-CA"/>
        </w:rPr>
        <w:tab/>
        <w:t>We are looking to interview a broad cross section of the public. I’d like to speak to the youngest person in your household who is 18 years of age or older. Would that be you?</w:t>
      </w:r>
    </w:p>
    <w:p w14:paraId="6F529704"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 xml:space="preserve"> (IF </w:t>
      </w:r>
      <w:r w:rsidRPr="00C96008">
        <w:rPr>
          <w:rFonts w:ascii="Calibri" w:eastAsia="Times New Roman" w:hAnsi="Calibri" w:cs="Times New Roman"/>
          <w:lang w:val="en-US"/>
        </w:rPr>
        <w:t>NOT</w:t>
      </w:r>
      <w:r w:rsidRPr="00C96008">
        <w:rPr>
          <w:rFonts w:ascii="Calibri" w:eastAsia="Times New Roman" w:hAnsi="Calibri" w:cs="Times New Roman"/>
          <w:lang w:val="en-CA"/>
        </w:rPr>
        <w:t xml:space="preserve"> AVAILABLE OR IF YOUNGEST MEMBER NOT INTERESTED, CAN SPEAK WITH MEMBER 18+ WITH THE LAST BIRTHDAY)</w:t>
      </w:r>
    </w:p>
    <w:p w14:paraId="4E786046"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Nous désirons nous entretenir avec des personnes de tous les horizons. Puis-je parler au plus jeune membre de votre foyer âgé de 18 ans ou plus ? Est-ce vous? </w:t>
      </w:r>
    </w:p>
    <w:p w14:paraId="7B1245F4"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(SI NON DISPONIBLE OU SI PLUS JEUNE MEMBRE PAS INTÉRESSÉ, NOUS POUVONS DEMANDER LE MEMBRE DU FOYER DE 18+ QUI A ÉTÉ LE DERNIER À CÉLÉBRER SON ANNIVERSAIRE)</w:t>
      </w:r>
    </w:p>
    <w:p w14:paraId="07128A65" w14:textId="77777777" w:rsidR="00C96008" w:rsidRPr="00C96008" w:rsidRDefault="00C96008" w:rsidP="00C96008">
      <w:pPr>
        <w:spacing w:after="0" w:line="240" w:lineRule="auto"/>
        <w:ind w:left="360"/>
        <w:rPr>
          <w:rFonts w:ascii="Calibri" w:eastAsia="Times New Roman" w:hAnsi="Calibri" w:cs="Times New Roman"/>
          <w:highlight w:val="yellow"/>
          <w:lang w:val="fr-CA"/>
        </w:rPr>
      </w:pPr>
    </w:p>
    <w:p w14:paraId="6D53F5C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Yes (CONTINUE)</w:t>
      </w:r>
    </w:p>
    <w:p w14:paraId="49085F6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Oui (CONTINUER)</w:t>
      </w:r>
    </w:p>
    <w:p w14:paraId="6141E94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No (TERMINATE) </w:t>
      </w:r>
    </w:p>
    <w:p w14:paraId="389F65B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Non (TERMINER)</w:t>
      </w:r>
    </w:p>
    <w:p w14:paraId="560D1EC7" w14:textId="77777777" w:rsidR="00C96008" w:rsidRPr="00C96008" w:rsidRDefault="00C96008" w:rsidP="00C96008">
      <w:pPr>
        <w:spacing w:after="0" w:line="240" w:lineRule="auto"/>
        <w:ind w:left="360"/>
        <w:rPr>
          <w:rFonts w:ascii="Calibri" w:eastAsia="Times New Roman" w:hAnsi="Calibri" w:cs="Times New Roman"/>
          <w:lang w:val="fr-CA"/>
        </w:rPr>
      </w:pPr>
    </w:p>
    <w:p w14:paraId="50628C3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S1a=NO/DK/REF THANK &amp; TERMINATE (COUNT AS REFUSAL); OTHERWISE CONTINUE]</w:t>
      </w:r>
    </w:p>
    <w:p w14:paraId="6FA9DE3D" w14:textId="77777777" w:rsidR="00C96008" w:rsidRPr="00C96008" w:rsidRDefault="00C96008" w:rsidP="00C96008">
      <w:pPr>
        <w:spacing w:after="0" w:line="240" w:lineRule="auto"/>
        <w:ind w:left="360"/>
        <w:rPr>
          <w:rFonts w:ascii="Calibri" w:eastAsia="Times New Roman" w:hAnsi="Calibri" w:cs="Times New Roman"/>
          <w:b/>
          <w:lang w:val="en-CA"/>
        </w:rPr>
      </w:pPr>
    </w:p>
    <w:p w14:paraId="62BFB634"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[ASK S1b IF CELL SAMPLE] </w:t>
      </w:r>
      <w:r w:rsidRPr="00C96008">
        <w:rPr>
          <w:rFonts w:ascii="Calibri" w:eastAsia="Times New Roman" w:hAnsi="Calibri" w:cs="Times New Roman"/>
          <w:b/>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r>
    </w:p>
    <w:p w14:paraId="6FBDE66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S1b.</w:t>
      </w:r>
      <w:r w:rsidRPr="00C96008">
        <w:rPr>
          <w:rFonts w:ascii="Calibri" w:eastAsia="Times New Roman" w:hAnsi="Calibri" w:cs="Times New Roman"/>
          <w:lang w:val="en-CA"/>
        </w:rPr>
        <w:tab/>
        <w:t>Are you 18 years of age or older?</w:t>
      </w:r>
    </w:p>
    <w:p w14:paraId="633C940B"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Avez-vous 18 ans ou plus ?</w:t>
      </w:r>
    </w:p>
    <w:p w14:paraId="260864CE" w14:textId="77777777" w:rsidR="00C96008" w:rsidRPr="00C96008" w:rsidRDefault="00C96008" w:rsidP="00C96008">
      <w:pPr>
        <w:spacing w:after="0" w:line="240" w:lineRule="auto"/>
        <w:ind w:left="360"/>
        <w:rPr>
          <w:rFonts w:ascii="Calibri" w:eastAsia="Times New Roman" w:hAnsi="Calibri" w:cs="Times New Roman"/>
          <w:lang w:val="fr-CA"/>
        </w:rPr>
      </w:pPr>
    </w:p>
    <w:p w14:paraId="2B10018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Yes </w:t>
      </w:r>
    </w:p>
    <w:p w14:paraId="2016CDCB"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 xml:space="preserve">Oui </w:t>
      </w:r>
    </w:p>
    <w:p w14:paraId="25E1980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No </w:t>
      </w:r>
    </w:p>
    <w:p w14:paraId="5A90F4C4"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 xml:space="preserve">Non </w:t>
      </w:r>
    </w:p>
    <w:p w14:paraId="060AE8F6" w14:textId="77777777" w:rsidR="00C96008" w:rsidRPr="00C96008" w:rsidRDefault="00C96008" w:rsidP="00C96008">
      <w:pPr>
        <w:spacing w:after="0" w:line="240" w:lineRule="auto"/>
        <w:ind w:left="360"/>
        <w:rPr>
          <w:rFonts w:ascii="Calibri" w:eastAsia="Times New Roman" w:hAnsi="Calibri" w:cs="Times New Roman"/>
          <w:lang w:val="en-CA"/>
        </w:rPr>
      </w:pPr>
    </w:p>
    <w:p w14:paraId="6B97CC1A"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S1b=NO/DK/REF THANK &amp; TERMINATE; OTHERWISE CONTINUE]</w:t>
      </w:r>
    </w:p>
    <w:p w14:paraId="397DFE20" w14:textId="77777777" w:rsidR="00C96008" w:rsidRPr="00C96008" w:rsidRDefault="00C96008" w:rsidP="00C96008">
      <w:pPr>
        <w:spacing w:after="0" w:line="240" w:lineRule="auto"/>
        <w:ind w:left="360"/>
        <w:rPr>
          <w:rFonts w:ascii="Calibri" w:eastAsia="Times New Roman" w:hAnsi="Calibri" w:cs="Times New Roman"/>
          <w:lang w:val="en-CA"/>
        </w:rPr>
      </w:pPr>
    </w:p>
    <w:p w14:paraId="318AF50E"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CEL1 IF SAMPLE=CELLPHONE]</w:t>
      </w:r>
    </w:p>
    <w:p w14:paraId="3AE7F559" w14:textId="77777777" w:rsidR="00C96008" w:rsidRPr="00C96008" w:rsidRDefault="00C96008" w:rsidP="00C96008">
      <w:pPr>
        <w:spacing w:after="0" w:line="240" w:lineRule="auto"/>
        <w:ind w:left="360"/>
        <w:rPr>
          <w:rFonts w:ascii="Calibri" w:eastAsia="Times New Roman" w:hAnsi="Calibri" w:cs="Times New Roman"/>
          <w:lang w:val="en-CA"/>
        </w:rPr>
      </w:pPr>
    </w:p>
    <w:p w14:paraId="6FBC3A4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CEL1.</w:t>
      </w:r>
      <w:r w:rsidRPr="00C96008">
        <w:rPr>
          <w:rFonts w:ascii="Calibri" w:eastAsia="Times New Roman" w:hAnsi="Calibri" w:cs="Times New Roman"/>
          <w:lang w:val="en-CA"/>
        </w:rPr>
        <w:tab/>
        <w:t>Have I reached you on your cellphone?</w:t>
      </w:r>
    </w:p>
    <w:p w14:paraId="2315E6E1"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Est-ce que je vous ai joint sur votre téléphone mobile ?</w:t>
      </w:r>
    </w:p>
    <w:p w14:paraId="1A471B16" w14:textId="77777777" w:rsidR="00C96008" w:rsidRPr="00C96008" w:rsidRDefault="00C96008" w:rsidP="00C96008">
      <w:pPr>
        <w:spacing w:after="0" w:line="240" w:lineRule="auto"/>
        <w:ind w:left="360"/>
        <w:rPr>
          <w:rFonts w:ascii="Calibri" w:eastAsia="Times New Roman" w:hAnsi="Calibri" w:cs="Times New Roman"/>
          <w:lang w:val="fr-CA"/>
        </w:rPr>
      </w:pPr>
    </w:p>
    <w:p w14:paraId="34E6CA3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Yes </w:t>
      </w:r>
    </w:p>
    <w:p w14:paraId="14E7CAA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Oui</w:t>
      </w:r>
      <w:r w:rsidRPr="00C96008">
        <w:rPr>
          <w:rFonts w:ascii="Calibri" w:eastAsia="Times New Roman" w:hAnsi="Calibri" w:cs="Times New Roman"/>
          <w:color w:val="0070C0"/>
          <w:lang w:val="en-CA"/>
        </w:rPr>
        <w:tab/>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1B55AD5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40E7286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Non</w:t>
      </w:r>
      <w:r w:rsidRPr="00C96008">
        <w:rPr>
          <w:rFonts w:ascii="Calibri" w:eastAsia="Times New Roman" w:hAnsi="Calibri" w:cs="Times New Roman"/>
          <w:color w:val="0070C0"/>
          <w:lang w:val="en-CA"/>
        </w:rPr>
        <w:tab/>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7F0532A1" w14:textId="77777777" w:rsidR="00C96008" w:rsidRPr="00C96008" w:rsidRDefault="00C96008" w:rsidP="00C96008">
      <w:pPr>
        <w:spacing w:after="0" w:line="240" w:lineRule="auto"/>
        <w:ind w:left="360"/>
        <w:rPr>
          <w:rFonts w:ascii="Calibri" w:eastAsia="Times New Roman" w:hAnsi="Calibri" w:cs="Times New Roman"/>
          <w:lang w:val="en-CA"/>
        </w:rPr>
      </w:pPr>
    </w:p>
    <w:p w14:paraId="0574546F" w14:textId="77777777" w:rsidR="00C96008" w:rsidRPr="00C96008" w:rsidRDefault="00C96008" w:rsidP="00C96008">
      <w:pPr>
        <w:spacing w:after="0" w:line="240" w:lineRule="auto"/>
        <w:ind w:left="360"/>
        <w:rPr>
          <w:rFonts w:ascii="Calibri" w:eastAsia="Times New Roman" w:hAnsi="Calibri" w:cs="Times New Roman"/>
          <w:lang w:val="en-CA"/>
        </w:rPr>
      </w:pPr>
    </w:p>
    <w:p w14:paraId="5AD7E93C"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CEL2 IF CEL1=YES; IF CEL1=DK/REF, THANK AND TERMINATE]</w:t>
      </w:r>
    </w:p>
    <w:p w14:paraId="281B8481" w14:textId="77777777" w:rsidR="00C96008" w:rsidRPr="00C96008" w:rsidRDefault="00C96008" w:rsidP="00C96008">
      <w:pPr>
        <w:spacing w:after="0" w:line="240" w:lineRule="auto"/>
        <w:ind w:left="360"/>
        <w:rPr>
          <w:rFonts w:ascii="Calibri" w:eastAsia="Times New Roman" w:hAnsi="Calibri" w:cs="Times New Roman"/>
          <w:lang w:val="en-CA"/>
        </w:rPr>
      </w:pPr>
    </w:p>
    <w:p w14:paraId="42B71D4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CEL2.</w:t>
      </w:r>
      <w:r w:rsidRPr="00C96008">
        <w:rPr>
          <w:rFonts w:ascii="Calibri" w:eastAsia="Times New Roman" w:hAnsi="Calibri" w:cs="Times New Roman"/>
          <w:lang w:val="en-CA"/>
        </w:rPr>
        <w:tab/>
        <w:t>Are you in a safe environment to talk?</w:t>
      </w:r>
    </w:p>
    <w:p w14:paraId="05EC2E61"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Êtes-vous dans un environnement sécuritaire pour parler ?</w:t>
      </w:r>
    </w:p>
    <w:p w14:paraId="50BBE813" w14:textId="77777777" w:rsidR="00C96008" w:rsidRPr="00C96008" w:rsidRDefault="00C96008" w:rsidP="00C96008">
      <w:pPr>
        <w:spacing w:after="0" w:line="240" w:lineRule="auto"/>
        <w:ind w:left="360"/>
        <w:rPr>
          <w:rFonts w:ascii="Calibri" w:eastAsia="Times New Roman" w:hAnsi="Calibri" w:cs="Times New Roman"/>
          <w:lang w:val="fr-CA"/>
        </w:rPr>
      </w:pPr>
    </w:p>
    <w:p w14:paraId="53C2FA8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Yes </w:t>
      </w:r>
    </w:p>
    <w:p w14:paraId="7A117D1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Oui</w:t>
      </w:r>
      <w:r w:rsidRPr="00C96008">
        <w:rPr>
          <w:rFonts w:ascii="Calibri" w:eastAsia="Times New Roman" w:hAnsi="Calibri" w:cs="Times New Roman"/>
          <w:color w:val="0070C0"/>
          <w:lang w:val="en-CA"/>
        </w:rPr>
        <w:tab/>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0BF8746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5595A0D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Non</w:t>
      </w:r>
      <w:r w:rsidRPr="00C96008">
        <w:rPr>
          <w:rFonts w:ascii="Calibri" w:eastAsia="Times New Roman" w:hAnsi="Calibri" w:cs="Times New Roman"/>
          <w:color w:val="0070C0"/>
          <w:lang w:val="en-CA"/>
        </w:rPr>
        <w:tab/>
      </w:r>
      <w:r w:rsidRPr="00C96008">
        <w:rPr>
          <w:rFonts w:ascii="Calibri" w:eastAsia="Times New Roman" w:hAnsi="Calibri" w:cs="Times New Roman"/>
          <w:lang w:val="en-CA"/>
        </w:rPr>
        <w:t xml:space="preserve"> </w:t>
      </w:r>
      <w:r w:rsidRPr="00C96008">
        <w:rPr>
          <w:rFonts w:ascii="Calibri" w:eastAsia="Times New Roman" w:hAnsi="Calibri" w:cs="Times New Roman"/>
          <w:lang w:val="en-CA"/>
        </w:rPr>
        <w:tab/>
        <w:t xml:space="preserve"> </w:t>
      </w:r>
    </w:p>
    <w:p w14:paraId="6848AF72" w14:textId="77777777" w:rsidR="00C96008" w:rsidRPr="00C96008" w:rsidRDefault="00C96008" w:rsidP="00C96008">
      <w:pPr>
        <w:spacing w:after="0" w:line="240" w:lineRule="auto"/>
        <w:ind w:left="360"/>
        <w:rPr>
          <w:rFonts w:ascii="Calibri" w:eastAsia="Times New Roman" w:hAnsi="Calibri" w:cs="Times New Roman"/>
          <w:lang w:val="en-CA"/>
        </w:rPr>
      </w:pPr>
    </w:p>
    <w:p w14:paraId="477FA9F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CEL2=NO/DK/REF THANK &amp; TERMINATE; OTHERWISE CONTINUE]</w:t>
      </w:r>
    </w:p>
    <w:p w14:paraId="07A844BF" w14:textId="77777777" w:rsidR="00C96008" w:rsidRPr="00C96008" w:rsidRDefault="00C96008" w:rsidP="00C96008">
      <w:pPr>
        <w:spacing w:after="0" w:line="240" w:lineRule="auto"/>
        <w:ind w:left="360"/>
        <w:rPr>
          <w:rFonts w:ascii="Calibri" w:eastAsia="Times New Roman" w:hAnsi="Calibri" w:cs="Times New Roman"/>
          <w:lang w:val="en-CA"/>
        </w:rPr>
      </w:pPr>
    </w:p>
    <w:p w14:paraId="5D6208F5"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FSAPROV IF PHONFRAM=2 (CELLPHONE); OTHERWISE SKIP TO QFSA]</w:t>
      </w:r>
    </w:p>
    <w:p w14:paraId="14FE9A5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[LANDLINE REGION ALLOCAITON BASED ON AREA CODE/EXCHANGE]</w:t>
      </w:r>
    </w:p>
    <w:p w14:paraId="0673AE5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[FSAPROV] </w:t>
      </w:r>
    </w:p>
    <w:p w14:paraId="1EF3CB99"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lastRenderedPageBreak/>
        <w:t>[Single Punch PREQUAL]</w:t>
      </w:r>
      <w:r w:rsidRPr="00C96008">
        <w:rPr>
          <w:rFonts w:ascii="Calibri" w:eastAsia="Times New Roman" w:hAnsi="Calibri" w:cs="Times New Roman"/>
          <w:b/>
          <w:lang w:val="en-CA"/>
        </w:rPr>
        <w:tab/>
      </w:r>
    </w:p>
    <w:p w14:paraId="09D6627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[QUOTA]</w:t>
      </w:r>
    </w:p>
    <w:p w14:paraId="008BECF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 </w:t>
      </w:r>
    </w:p>
    <w:p w14:paraId="130F482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FSAPROV.           And what province do you live in?</w:t>
      </w:r>
    </w:p>
    <w:p w14:paraId="4C4FDA6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en-CA"/>
        </w:rPr>
        <w:t xml:space="preserve">                             </w:t>
      </w:r>
      <w:r w:rsidRPr="00C96008">
        <w:rPr>
          <w:rFonts w:ascii="Calibri" w:eastAsia="Times New Roman" w:hAnsi="Calibri" w:cs="Times New Roman"/>
          <w:color w:val="0070C0"/>
          <w:lang w:val="fr-CA"/>
        </w:rPr>
        <w:t>Et quelle province habitez-vous ?</w:t>
      </w:r>
    </w:p>
    <w:p w14:paraId="2E79BB4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 </w:t>
      </w:r>
    </w:p>
    <w:p w14:paraId="0F11801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British Columbia</w:t>
      </w:r>
    </w:p>
    <w:p w14:paraId="2D6B8CC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 xml:space="preserve">Colombie-Britannique </w:t>
      </w:r>
    </w:p>
    <w:p w14:paraId="1205994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Alberta</w:t>
      </w:r>
    </w:p>
    <w:p w14:paraId="7BD4DAA1"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Alberta</w:t>
      </w:r>
    </w:p>
    <w:p w14:paraId="2FD43D0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Saskatchewan</w:t>
      </w:r>
    </w:p>
    <w:p w14:paraId="7C36677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Saskatchewan</w:t>
      </w:r>
    </w:p>
    <w:p w14:paraId="4E2D5C3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Manitoba</w:t>
      </w:r>
    </w:p>
    <w:p w14:paraId="3D366A64"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Manitoba</w:t>
      </w:r>
    </w:p>
    <w:p w14:paraId="6B9C46B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Ontario</w:t>
      </w:r>
    </w:p>
    <w:p w14:paraId="6551796D"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Ontario</w:t>
      </w:r>
    </w:p>
    <w:p w14:paraId="01AC2531"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Quebec</w:t>
      </w:r>
    </w:p>
    <w:p w14:paraId="441B6D1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Québec  </w:t>
      </w:r>
    </w:p>
    <w:p w14:paraId="6B33FBB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New Brunswick</w:t>
      </w:r>
    </w:p>
    <w:p w14:paraId="444CAAD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Nouveau-Brunswick</w:t>
      </w:r>
    </w:p>
    <w:p w14:paraId="4C420032" w14:textId="77777777" w:rsidR="00C96008" w:rsidRPr="00C96008" w:rsidRDefault="00C96008" w:rsidP="00C96008">
      <w:pPr>
        <w:spacing w:after="0" w:line="240" w:lineRule="auto"/>
        <w:ind w:left="360"/>
        <w:rPr>
          <w:rFonts w:ascii="Calibri" w:eastAsia="Times New Roman" w:hAnsi="Calibri" w:cs="Times New Roman"/>
          <w:color w:val="000000"/>
          <w:lang w:val="fr-CA"/>
        </w:rPr>
      </w:pPr>
      <w:r w:rsidRPr="00C96008">
        <w:rPr>
          <w:rFonts w:ascii="Calibri" w:eastAsia="Times New Roman" w:hAnsi="Calibri" w:cs="Times New Roman"/>
          <w:color w:val="000000"/>
          <w:lang w:val="fr-CA"/>
        </w:rPr>
        <w:t>Nova Scotia</w:t>
      </w:r>
    </w:p>
    <w:p w14:paraId="1B0E6A1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Nouvelle-Écosse</w:t>
      </w:r>
    </w:p>
    <w:p w14:paraId="1307B0D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PEI (Prince Edward Island)</w:t>
      </w:r>
    </w:p>
    <w:p w14:paraId="2919124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l'île du Prince-Édouard</w:t>
      </w:r>
    </w:p>
    <w:p w14:paraId="41E03C7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Newfoundland and Labrador</w:t>
      </w:r>
    </w:p>
    <w:p w14:paraId="527D4E7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Terre-Neuve et Labrador</w:t>
      </w:r>
    </w:p>
    <w:p w14:paraId="2C37266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Yukon</w:t>
      </w:r>
    </w:p>
    <w:p w14:paraId="5AC8559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Yukon</w:t>
      </w:r>
    </w:p>
    <w:p w14:paraId="52877EF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North West Territories</w:t>
      </w:r>
    </w:p>
    <w:p w14:paraId="331E4A5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(territoires du) Nord-Ouest</w:t>
      </w:r>
    </w:p>
    <w:p w14:paraId="2C1663BD"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Nunavut</w:t>
      </w:r>
    </w:p>
    <w:p w14:paraId="71FD20B9"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Nunavut</w:t>
      </w:r>
    </w:p>
    <w:p w14:paraId="16DD5BF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 </w:t>
      </w:r>
    </w:p>
    <w:p w14:paraId="451D9E7F"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FSAPROV = DK/REF, THANK &amp; TERMINATE; OTHERWISE CONTINUE]</w:t>
      </w:r>
    </w:p>
    <w:p w14:paraId="1C563579" w14:textId="77777777" w:rsidR="00C96008" w:rsidRPr="00C96008" w:rsidRDefault="00C96008" w:rsidP="00C96008">
      <w:pPr>
        <w:spacing w:after="0" w:line="240" w:lineRule="auto"/>
        <w:ind w:left="360"/>
        <w:rPr>
          <w:rFonts w:ascii="Calibri" w:eastAsia="Times New Roman" w:hAnsi="Calibri" w:cs="Times New Roman"/>
          <w:b/>
          <w:lang w:val="en-CA"/>
        </w:rPr>
      </w:pPr>
    </w:p>
    <w:p w14:paraId="324E1370"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784C772A"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[PROVINCE]</w:t>
      </w:r>
    </w:p>
    <w:p w14:paraId="28849167" w14:textId="77777777" w:rsidR="00C96008" w:rsidRPr="00C96008" w:rsidRDefault="00C96008" w:rsidP="00C96008">
      <w:pPr>
        <w:spacing w:after="0" w:line="240" w:lineRule="auto"/>
        <w:ind w:left="360"/>
        <w:rPr>
          <w:rFonts w:ascii="Calibri" w:eastAsia="Times New Roman" w:hAnsi="Calibri" w:cs="Times New Roman"/>
          <w:b/>
          <w:lang w:val="en-CA"/>
        </w:rPr>
      </w:pPr>
    </w:p>
    <w:p w14:paraId="00CADBB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BRITISH COLUMBIA</w:t>
      </w:r>
    </w:p>
    <w:p w14:paraId="015C816F"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ALBERTA</w:t>
      </w:r>
    </w:p>
    <w:p w14:paraId="54DE336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SASKATCHEWAN</w:t>
      </w:r>
    </w:p>
    <w:p w14:paraId="6B66BE9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MANITOBA</w:t>
      </w:r>
    </w:p>
    <w:p w14:paraId="5FAB3D23"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ONTARIO</w:t>
      </w:r>
    </w:p>
    <w:p w14:paraId="4755593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QUEBEC</w:t>
      </w:r>
    </w:p>
    <w:p w14:paraId="304D0D64"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NEW BRUNSWICK</w:t>
      </w:r>
    </w:p>
    <w:p w14:paraId="170790D2"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NOVA SCOTIA</w:t>
      </w:r>
    </w:p>
    <w:p w14:paraId="184B7373"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lastRenderedPageBreak/>
        <w:t>PEI (PRINCE EDWARD ISLAND)</w:t>
      </w:r>
    </w:p>
    <w:p w14:paraId="2198CE3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NEWFOUNDLAND AND LABRADOR</w:t>
      </w:r>
    </w:p>
    <w:p w14:paraId="7E2C83E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YUKON</w:t>
      </w:r>
    </w:p>
    <w:p w14:paraId="0CCCFFE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NORTH WEST TERRITORIES</w:t>
      </w:r>
    </w:p>
    <w:p w14:paraId="2F82D3D5"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NUNAVUT</w:t>
      </w:r>
    </w:p>
    <w:p w14:paraId="490556B7" w14:textId="77777777" w:rsidR="00C96008" w:rsidRPr="00C96008" w:rsidRDefault="00C96008" w:rsidP="00C96008">
      <w:pPr>
        <w:spacing w:after="0" w:line="240" w:lineRule="auto"/>
        <w:ind w:left="360"/>
        <w:rPr>
          <w:rFonts w:ascii="Calibri" w:eastAsia="Times New Roman" w:hAnsi="Calibri" w:cs="Times New Roman"/>
          <w:lang w:val="en-CA"/>
        </w:rPr>
      </w:pPr>
    </w:p>
    <w:p w14:paraId="6CDC7721"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ALL]</w:t>
      </w:r>
    </w:p>
    <w:p w14:paraId="60D32638" w14:textId="77777777" w:rsidR="00C96008" w:rsidRPr="00C96008" w:rsidRDefault="00C96008" w:rsidP="00C96008">
      <w:pPr>
        <w:spacing w:after="0" w:line="240" w:lineRule="auto"/>
        <w:ind w:left="360"/>
        <w:rPr>
          <w:rFonts w:ascii="Calibri" w:eastAsia="Times New Roman" w:hAnsi="Calibri" w:cs="Times New Roman"/>
          <w:lang w:val="en-CA"/>
        </w:rPr>
      </w:pPr>
    </w:p>
    <w:p w14:paraId="1F6E2EA7"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QFSA.</w:t>
      </w:r>
      <w:r w:rsidRPr="00C96008">
        <w:rPr>
          <w:rFonts w:ascii="Calibri" w:eastAsia="Times New Roman" w:hAnsi="Calibri" w:cs="Times New Roman"/>
          <w:lang w:val="en-CA"/>
        </w:rPr>
        <w:tab/>
        <w:t>Just to make sure that you are eligible for the survey, can I get the first three digits of your postal code?</w:t>
      </w:r>
    </w:p>
    <w:p w14:paraId="61007D41"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Afin de vérifier que vous êtes admissible au sondage, pourriez-vous me donner les trois premiers caractères de votre code postal ?</w:t>
      </w:r>
    </w:p>
    <w:p w14:paraId="6AD2167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 </w:t>
      </w:r>
    </w:p>
    <w:p w14:paraId="18B54DC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[INSERT POSTAL CODE MODULE]</w:t>
      </w:r>
    </w:p>
    <w:p w14:paraId="7E7627CE" w14:textId="77777777" w:rsidR="00C96008" w:rsidRPr="00C96008" w:rsidRDefault="00C96008" w:rsidP="00C96008">
      <w:pPr>
        <w:spacing w:after="0" w:line="240" w:lineRule="auto"/>
        <w:rPr>
          <w:rFonts w:ascii="Calibri" w:eastAsia="Times New Roman" w:hAnsi="Calibri" w:cs="Times New Roman"/>
          <w:b/>
          <w:lang w:val="en-CA"/>
        </w:rPr>
      </w:pPr>
    </w:p>
    <w:p w14:paraId="15E1F97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QB IF SAMPLE=CELLPHONE]</w:t>
      </w:r>
    </w:p>
    <w:p w14:paraId="192CB00A" w14:textId="77777777" w:rsidR="00C96008" w:rsidRPr="00C96008" w:rsidRDefault="00C96008" w:rsidP="00C96008">
      <w:pPr>
        <w:spacing w:after="0" w:line="240" w:lineRule="auto"/>
        <w:ind w:left="360"/>
        <w:rPr>
          <w:rFonts w:ascii="Calibri" w:eastAsia="Times New Roman" w:hAnsi="Calibri" w:cs="Times New Roman"/>
          <w:lang w:val="en-CA"/>
        </w:rPr>
      </w:pPr>
    </w:p>
    <w:p w14:paraId="626A26A1"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QB.</w:t>
      </w:r>
      <w:r w:rsidRPr="00C96008">
        <w:rPr>
          <w:rFonts w:ascii="Calibri" w:eastAsia="Times New Roman" w:hAnsi="Calibri" w:cs="Times New Roman"/>
          <w:lang w:val="en-CA"/>
        </w:rPr>
        <w:tab/>
      </w:r>
      <w:r w:rsidRPr="00C96008">
        <w:rPr>
          <w:rFonts w:ascii="Calibri" w:eastAsia="Times New Roman" w:hAnsi="Calibri" w:cs="Times New Roman"/>
          <w:lang w:val="en-CA"/>
        </w:rPr>
        <w:tab/>
        <w:t xml:space="preserve">At home, do you have a traditional telephone line other than a cell phone? </w:t>
      </w:r>
    </w:p>
    <w:p w14:paraId="1D58D4C5"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À la maison, avez-vous un téléphone terrestre traditionnel, différent d´un téléphone cellulaire ?</w:t>
      </w:r>
    </w:p>
    <w:p w14:paraId="73E73AB7" w14:textId="77777777" w:rsidR="00C96008" w:rsidRPr="00C96008" w:rsidRDefault="00C96008" w:rsidP="00C96008">
      <w:pPr>
        <w:spacing w:after="0" w:line="240" w:lineRule="auto"/>
        <w:ind w:left="360"/>
        <w:rPr>
          <w:rFonts w:ascii="Calibri" w:eastAsia="Times New Roman" w:hAnsi="Calibri" w:cs="Times New Roman"/>
          <w:lang w:val="fr-CA"/>
        </w:rPr>
      </w:pPr>
    </w:p>
    <w:p w14:paraId="08C484A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Yes </w:t>
      </w:r>
    </w:p>
    <w:p w14:paraId="7622C6F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Oui</w:t>
      </w:r>
      <w:r w:rsidRPr="00C96008">
        <w:rPr>
          <w:rFonts w:ascii="Calibri" w:eastAsia="Times New Roman" w:hAnsi="Calibri" w:cs="Times New Roman"/>
          <w:color w:val="0070C0"/>
          <w:lang w:val="en-CA"/>
        </w:rPr>
        <w:tab/>
        <w:t xml:space="preserve"> </w:t>
      </w:r>
      <w:r w:rsidRPr="00C96008">
        <w:rPr>
          <w:rFonts w:ascii="Calibri" w:eastAsia="Times New Roman" w:hAnsi="Calibri" w:cs="Times New Roman"/>
          <w:lang w:val="en-CA"/>
        </w:rPr>
        <w:tab/>
        <w:t xml:space="preserve"> </w:t>
      </w:r>
    </w:p>
    <w:p w14:paraId="2F382E6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1958E74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Non</w:t>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02AD8209" w14:textId="77777777" w:rsidR="00C96008" w:rsidRPr="00C96008" w:rsidRDefault="00C96008" w:rsidP="00C96008">
      <w:pPr>
        <w:spacing w:after="0" w:line="240" w:lineRule="auto"/>
        <w:ind w:left="360"/>
        <w:rPr>
          <w:rFonts w:ascii="Calibri" w:eastAsia="Times New Roman" w:hAnsi="Calibri" w:cs="Times New Roman"/>
          <w:lang w:val="en-CA"/>
        </w:rPr>
      </w:pPr>
    </w:p>
    <w:p w14:paraId="556254AE"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QBB IF SAMPLE=LANDLINE]</w:t>
      </w:r>
    </w:p>
    <w:p w14:paraId="38578702" w14:textId="77777777" w:rsidR="00C96008" w:rsidRPr="00C96008" w:rsidRDefault="00C96008" w:rsidP="00C96008">
      <w:pPr>
        <w:spacing w:after="0" w:line="240" w:lineRule="auto"/>
        <w:ind w:left="360"/>
        <w:rPr>
          <w:rFonts w:ascii="Calibri" w:eastAsia="Times New Roman" w:hAnsi="Calibri" w:cs="Times New Roman"/>
          <w:lang w:val="en-CA"/>
        </w:rPr>
      </w:pPr>
    </w:p>
    <w:p w14:paraId="10E32282"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QBB.</w:t>
      </w:r>
      <w:r w:rsidRPr="00C96008">
        <w:rPr>
          <w:rFonts w:ascii="Calibri" w:eastAsia="Times New Roman" w:hAnsi="Calibri" w:cs="Times New Roman"/>
          <w:lang w:val="en-CA"/>
        </w:rPr>
        <w:tab/>
        <w:t xml:space="preserve">At home, do you have a cell phone as well as a traditional telephone line? </w:t>
      </w:r>
    </w:p>
    <w:p w14:paraId="74AF9357"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À la maison, avez-vous un téléphone cellulaire ainsi qu'une ligne téléphonique traditionnelle ?</w:t>
      </w:r>
    </w:p>
    <w:p w14:paraId="0EB460B4" w14:textId="77777777" w:rsidR="00C96008" w:rsidRPr="00C96008" w:rsidRDefault="00C96008" w:rsidP="00C96008">
      <w:pPr>
        <w:spacing w:after="0" w:line="240" w:lineRule="auto"/>
        <w:ind w:left="360"/>
        <w:rPr>
          <w:rFonts w:ascii="Calibri" w:eastAsia="Times New Roman" w:hAnsi="Calibri" w:cs="Times New Roman"/>
          <w:lang w:val="fr-CA"/>
        </w:rPr>
      </w:pPr>
    </w:p>
    <w:p w14:paraId="38EE82AD"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Yes</w:t>
      </w:r>
    </w:p>
    <w:p w14:paraId="311803E9"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color w:val="0070C0"/>
          <w:lang w:val="en-US"/>
        </w:rPr>
        <w:t>Oui</w:t>
      </w:r>
      <w:r w:rsidRPr="00C96008">
        <w:rPr>
          <w:rFonts w:ascii="Calibri" w:eastAsia="Times New Roman" w:hAnsi="Calibri" w:cs="Times New Roman"/>
          <w:lang w:val="en-US"/>
        </w:rPr>
        <w:tab/>
      </w:r>
      <w:r w:rsidRPr="00C96008">
        <w:rPr>
          <w:rFonts w:ascii="Calibri" w:eastAsia="Times New Roman" w:hAnsi="Calibri" w:cs="Times New Roman"/>
          <w:lang w:val="en-US"/>
        </w:rPr>
        <w:tab/>
        <w:t xml:space="preserve"> </w:t>
      </w:r>
      <w:r w:rsidRPr="00C96008">
        <w:rPr>
          <w:rFonts w:ascii="Calibri" w:eastAsia="Times New Roman" w:hAnsi="Calibri" w:cs="Times New Roman"/>
          <w:lang w:val="en-US"/>
        </w:rPr>
        <w:tab/>
        <w:t xml:space="preserve"> </w:t>
      </w:r>
    </w:p>
    <w:p w14:paraId="015ACC0D"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No</w:t>
      </w:r>
    </w:p>
    <w:p w14:paraId="1352D05D"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color w:val="0070C0"/>
          <w:lang w:val="en-US"/>
        </w:rPr>
        <w:t>Non</w:t>
      </w:r>
      <w:r w:rsidRPr="00C96008">
        <w:rPr>
          <w:rFonts w:ascii="Calibri" w:eastAsia="Times New Roman" w:hAnsi="Calibri" w:cs="Times New Roman"/>
          <w:lang w:val="en-US"/>
        </w:rPr>
        <w:tab/>
      </w:r>
      <w:r w:rsidRPr="00C96008">
        <w:rPr>
          <w:rFonts w:ascii="Calibri" w:eastAsia="Times New Roman" w:hAnsi="Calibri" w:cs="Times New Roman"/>
          <w:lang w:val="en-US"/>
        </w:rPr>
        <w:tab/>
        <w:t xml:space="preserve"> </w:t>
      </w:r>
      <w:r w:rsidRPr="00C96008">
        <w:rPr>
          <w:rFonts w:ascii="Calibri" w:eastAsia="Times New Roman" w:hAnsi="Calibri" w:cs="Times New Roman"/>
          <w:lang w:val="en-US"/>
        </w:rPr>
        <w:tab/>
        <w:t xml:space="preserve"> </w:t>
      </w:r>
    </w:p>
    <w:p w14:paraId="6B1037C1" w14:textId="77777777" w:rsidR="00C96008" w:rsidRPr="00C96008" w:rsidRDefault="00C96008" w:rsidP="00C96008">
      <w:pPr>
        <w:spacing w:after="0" w:line="240" w:lineRule="auto"/>
        <w:ind w:left="360"/>
        <w:rPr>
          <w:rFonts w:ascii="Calibri" w:eastAsia="Times New Roman" w:hAnsi="Calibri" w:cs="Times New Roman"/>
          <w:lang w:val="en-US"/>
        </w:rPr>
      </w:pPr>
    </w:p>
    <w:p w14:paraId="6837E6C0"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[HIDDEN VARIABLE [PHONEOWN]</w:t>
      </w:r>
    </w:p>
    <w:p w14:paraId="439C511B"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 xml:space="preserve"> [QUOTA]</w:t>
      </w:r>
    </w:p>
    <w:p w14:paraId="5EE04E3A" w14:textId="77777777" w:rsidR="00C96008" w:rsidRPr="00C96008" w:rsidRDefault="00C96008" w:rsidP="00C96008">
      <w:pPr>
        <w:spacing w:after="0" w:line="240" w:lineRule="auto"/>
        <w:ind w:left="360"/>
        <w:rPr>
          <w:rFonts w:ascii="Calibri" w:eastAsia="Times New Roman" w:hAnsi="Calibri" w:cs="Times New Roman"/>
          <w:lang w:val="en-US"/>
        </w:rPr>
      </w:pPr>
    </w:p>
    <w:p w14:paraId="5E25E39B"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[PHONEOWN]</w:t>
      </w:r>
    </w:p>
    <w:p w14:paraId="6E9997A8"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 xml:space="preserve">01-Landline </w:t>
      </w:r>
      <w:r w:rsidRPr="00C96008">
        <w:rPr>
          <w:rFonts w:ascii="Calibri" w:eastAsia="Times New Roman" w:hAnsi="Calibri" w:cs="Times New Roman"/>
          <w:b/>
          <w:lang w:val="en-US"/>
        </w:rPr>
        <w:t>[QBB=NO; OR QB=DK/REF; SAMPLE=LANDLINE]</w:t>
      </w:r>
      <w:r w:rsidRPr="00C96008">
        <w:rPr>
          <w:rFonts w:ascii="Calibri" w:eastAsia="Times New Roman" w:hAnsi="Calibri" w:cs="Times New Roman"/>
          <w:b/>
          <w:lang w:val="en-US"/>
        </w:rPr>
        <w:tab/>
      </w:r>
      <w:r w:rsidRPr="00C96008">
        <w:rPr>
          <w:rFonts w:ascii="Calibri" w:eastAsia="Times New Roman" w:hAnsi="Calibri" w:cs="Times New Roman"/>
          <w:lang w:val="en-US"/>
        </w:rPr>
        <w:tab/>
      </w:r>
      <w:r w:rsidRPr="00C96008">
        <w:rPr>
          <w:rFonts w:ascii="Calibri" w:eastAsia="Times New Roman" w:hAnsi="Calibri" w:cs="Times New Roman"/>
          <w:lang w:val="en-US"/>
        </w:rPr>
        <w:tab/>
      </w:r>
    </w:p>
    <w:p w14:paraId="155C0CE2"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 xml:space="preserve">02-Cell </w:t>
      </w:r>
      <w:r w:rsidRPr="00C96008">
        <w:rPr>
          <w:rFonts w:ascii="Calibri" w:eastAsia="Times New Roman" w:hAnsi="Calibri" w:cs="Times New Roman"/>
          <w:b/>
          <w:lang w:val="en-US"/>
        </w:rPr>
        <w:t>[QB=NO; OR QB=DK/REF; SAMPLE=CELLPHONE]</w:t>
      </w:r>
      <w:r w:rsidRPr="00C96008">
        <w:rPr>
          <w:rFonts w:ascii="Calibri" w:eastAsia="Times New Roman" w:hAnsi="Calibri" w:cs="Times New Roman"/>
          <w:b/>
          <w:lang w:val="en-US"/>
        </w:rPr>
        <w:tab/>
      </w:r>
      <w:r w:rsidRPr="00C96008">
        <w:rPr>
          <w:rFonts w:ascii="Calibri" w:eastAsia="Times New Roman" w:hAnsi="Calibri" w:cs="Times New Roman"/>
          <w:lang w:val="en-US"/>
        </w:rPr>
        <w:tab/>
      </w:r>
      <w:r w:rsidRPr="00C96008">
        <w:rPr>
          <w:rFonts w:ascii="Calibri" w:eastAsia="Times New Roman" w:hAnsi="Calibri" w:cs="Times New Roman"/>
          <w:lang w:val="en-US"/>
        </w:rPr>
        <w:tab/>
      </w:r>
    </w:p>
    <w:p w14:paraId="0766EF87"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 xml:space="preserve">03-Landline/Cell </w:t>
      </w:r>
      <w:r w:rsidRPr="00C96008">
        <w:rPr>
          <w:rFonts w:ascii="Calibri" w:eastAsia="Times New Roman" w:hAnsi="Calibri" w:cs="Times New Roman"/>
          <w:b/>
          <w:lang w:val="en-US"/>
        </w:rPr>
        <w:t>[QB=YES OR QBB=YES]</w:t>
      </w:r>
      <w:r w:rsidRPr="00C96008">
        <w:rPr>
          <w:rFonts w:ascii="Calibri" w:eastAsia="Times New Roman" w:hAnsi="Calibri" w:cs="Times New Roman"/>
          <w:lang w:val="en-US"/>
        </w:rPr>
        <w:tab/>
      </w:r>
      <w:r w:rsidRPr="00C96008">
        <w:rPr>
          <w:rFonts w:ascii="Calibri" w:eastAsia="Times New Roman" w:hAnsi="Calibri" w:cs="Times New Roman"/>
          <w:lang w:val="en-US"/>
        </w:rPr>
        <w:tab/>
      </w:r>
      <w:r w:rsidRPr="00C96008">
        <w:rPr>
          <w:rFonts w:ascii="Calibri" w:eastAsia="Times New Roman" w:hAnsi="Calibri" w:cs="Times New Roman"/>
          <w:lang w:val="en-US"/>
        </w:rPr>
        <w:tab/>
      </w:r>
    </w:p>
    <w:p w14:paraId="12FFD514"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ab/>
      </w:r>
      <w:r w:rsidRPr="00C96008">
        <w:rPr>
          <w:rFonts w:ascii="Calibri" w:eastAsia="Times New Roman" w:hAnsi="Calibri" w:cs="Times New Roman"/>
          <w:lang w:val="en-US"/>
        </w:rPr>
        <w:tab/>
      </w:r>
      <w:r w:rsidRPr="00C96008">
        <w:rPr>
          <w:rFonts w:ascii="Calibri" w:eastAsia="Times New Roman" w:hAnsi="Calibri" w:cs="Times New Roman"/>
          <w:lang w:val="en-US"/>
        </w:rPr>
        <w:tab/>
      </w:r>
    </w:p>
    <w:p w14:paraId="7B9E1B3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GENDR.</w:t>
      </w:r>
      <w:r w:rsidRPr="00C96008">
        <w:rPr>
          <w:rFonts w:ascii="Calibri" w:eastAsia="Times New Roman" w:hAnsi="Calibri" w:cs="Times New Roman"/>
          <w:lang w:val="fr-CA"/>
        </w:rPr>
        <w:tab/>
        <w:t>(RECORD GENDER)</w:t>
      </w:r>
    </w:p>
    <w:p w14:paraId="7B87A4C2" w14:textId="77777777" w:rsidR="00C96008" w:rsidRPr="00C96008" w:rsidRDefault="00C96008" w:rsidP="00C96008">
      <w:pPr>
        <w:spacing w:after="0" w:line="240" w:lineRule="auto"/>
        <w:ind w:left="1080" w:firstLine="360"/>
        <w:rPr>
          <w:rFonts w:ascii="Calibri" w:eastAsia="Times New Roman" w:hAnsi="Calibri" w:cs="Times New Roman"/>
          <w:lang w:val="fr-CA"/>
        </w:rPr>
      </w:pPr>
      <w:r w:rsidRPr="00C96008">
        <w:rPr>
          <w:rFonts w:ascii="Calibri" w:eastAsia="Times New Roman" w:hAnsi="Calibri" w:cs="Times New Roman"/>
          <w:color w:val="0070C0"/>
          <w:lang w:val="fr-CA"/>
        </w:rPr>
        <w:t>(NOTER LE SEXE)</w:t>
      </w:r>
    </w:p>
    <w:p w14:paraId="1DC8B046" w14:textId="77777777" w:rsidR="00C96008" w:rsidRPr="00C96008" w:rsidRDefault="00C96008" w:rsidP="00C96008">
      <w:pPr>
        <w:spacing w:after="0" w:line="240" w:lineRule="auto"/>
        <w:ind w:left="360"/>
        <w:rPr>
          <w:rFonts w:ascii="Calibri" w:eastAsia="Times New Roman" w:hAnsi="Calibri" w:cs="Times New Roman"/>
          <w:lang w:val="fr-CA"/>
        </w:rPr>
      </w:pPr>
    </w:p>
    <w:p w14:paraId="371F226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lastRenderedPageBreak/>
        <w:t>Male</w:t>
      </w:r>
    </w:p>
    <w:p w14:paraId="4077B35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Homme</w:t>
      </w:r>
    </w:p>
    <w:p w14:paraId="4B28F0D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Female</w:t>
      </w:r>
    </w:p>
    <w:p w14:paraId="7CAC642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 xml:space="preserve">Femme </w:t>
      </w:r>
    </w:p>
    <w:p w14:paraId="7C8C577B" w14:textId="77777777" w:rsidR="00C96008" w:rsidRPr="00C96008" w:rsidRDefault="00C96008" w:rsidP="00C96008">
      <w:pPr>
        <w:spacing w:after="0" w:line="240" w:lineRule="auto"/>
        <w:ind w:left="360"/>
        <w:rPr>
          <w:rFonts w:ascii="Calibri" w:eastAsia="Times New Roman" w:hAnsi="Calibri" w:cs="Times New Roman"/>
          <w:lang w:val="en-CA"/>
        </w:rPr>
      </w:pPr>
    </w:p>
    <w:p w14:paraId="2F0505FE"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[CORE – ISSUE PRIORITIES &amp; PERFORMANCE]</w:t>
      </w:r>
    </w:p>
    <w:p w14:paraId="6EC3A1EF" w14:textId="77777777" w:rsidR="00C96008" w:rsidRPr="00C96008" w:rsidRDefault="00C96008" w:rsidP="00C96008">
      <w:pPr>
        <w:spacing w:after="0" w:line="240" w:lineRule="auto"/>
        <w:ind w:left="360"/>
        <w:rPr>
          <w:rFonts w:ascii="Calibri" w:eastAsia="Times New Roman" w:hAnsi="Calibri" w:cs="Times New Roman"/>
          <w:lang w:val="en-CA"/>
        </w:rPr>
      </w:pPr>
    </w:p>
    <w:p w14:paraId="622844A9"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Q1.</w:t>
      </w:r>
      <w:r w:rsidRPr="00C96008">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3DDEE488"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2AF206C8" w14:textId="77777777" w:rsidR="00C96008" w:rsidRPr="00C96008" w:rsidRDefault="00C96008" w:rsidP="00C96008">
      <w:pPr>
        <w:spacing w:after="0" w:line="240" w:lineRule="auto"/>
        <w:ind w:left="360"/>
        <w:rPr>
          <w:rFonts w:ascii="Calibri" w:eastAsia="Times New Roman" w:hAnsi="Calibri" w:cs="Times New Roman"/>
          <w:lang w:val="fr-CA"/>
        </w:rPr>
      </w:pPr>
    </w:p>
    <w:p w14:paraId="21FAE42D"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Economy</w:t>
      </w:r>
    </w:p>
    <w:p w14:paraId="31104AB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Économie</w:t>
      </w:r>
    </w:p>
    <w:p w14:paraId="590E58E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Jobs / unemployment</w:t>
      </w:r>
    </w:p>
    <w:p w14:paraId="1676097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Emplois/chômage</w:t>
      </w:r>
    </w:p>
    <w:p w14:paraId="4954CDE7"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Environment / climate change</w:t>
      </w:r>
    </w:p>
    <w:p w14:paraId="556BE3F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Environnement/changement climatique</w:t>
      </w:r>
    </w:p>
    <w:p w14:paraId="27148A4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Health / health care</w:t>
      </w:r>
    </w:p>
    <w:p w14:paraId="5A0913E4"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Santé/soins de santé</w:t>
      </w:r>
    </w:p>
    <w:p w14:paraId="294CECB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Debt / deficit</w:t>
      </w:r>
    </w:p>
    <w:p w14:paraId="07220EF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Dette/déficit</w:t>
      </w:r>
    </w:p>
    <w:p w14:paraId="40A59F9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Cost of living</w:t>
      </w:r>
    </w:p>
    <w:p w14:paraId="2CE8D0C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Coût de la vie</w:t>
      </w:r>
    </w:p>
    <w:p w14:paraId="7A9E497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Taxes</w:t>
      </w:r>
    </w:p>
    <w:p w14:paraId="25755F01"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Taxes</w:t>
      </w:r>
    </w:p>
    <w:p w14:paraId="22CA7E1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Employment insurance</w:t>
      </w:r>
    </w:p>
    <w:p w14:paraId="4D54BC5B"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Assurance-emploi</w:t>
      </w:r>
    </w:p>
    <w:p w14:paraId="46CAD42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Trade / international trade / trade agreements</w:t>
      </w:r>
    </w:p>
    <w:p w14:paraId="6E391DD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Commerce/commerce international/ententes commerciales</w:t>
      </w:r>
    </w:p>
    <w:p w14:paraId="203A2310"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(general mention)</w:t>
      </w:r>
    </w:p>
    <w:p w14:paraId="715FD69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(en général)</w:t>
      </w:r>
    </w:p>
    <w:p w14:paraId="04B7EDB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 public transit</w:t>
      </w:r>
    </w:p>
    <w:p w14:paraId="1F2677F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 transport en commun</w:t>
      </w:r>
    </w:p>
    <w:p w14:paraId="21D42DD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 roads/highways</w:t>
      </w:r>
    </w:p>
    <w:p w14:paraId="63EE9FE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 routes/autoroutes</w:t>
      </w:r>
    </w:p>
    <w:p w14:paraId="5478B60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 bridges</w:t>
      </w:r>
    </w:p>
    <w:p w14:paraId="35ED3B2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 ponts</w:t>
      </w:r>
    </w:p>
    <w:p w14:paraId="69045CD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 other</w:t>
      </w:r>
    </w:p>
    <w:p w14:paraId="676A1A4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 autre</w:t>
      </w:r>
    </w:p>
    <w:p w14:paraId="6C7F6A9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Education</w:t>
      </w:r>
    </w:p>
    <w:p w14:paraId="6F28F74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Éducation</w:t>
      </w:r>
    </w:p>
    <w:p w14:paraId="11A413B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ISIS/Syria/Iraq mission</w:t>
      </w:r>
    </w:p>
    <w:p w14:paraId="5E95767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L’État Islamique (EI)/mission en Syrie et en Iraq</w:t>
      </w:r>
    </w:p>
    <w:p w14:paraId="26EDF63E"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Terrorism / security</w:t>
      </w:r>
    </w:p>
    <w:p w14:paraId="120C618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Terrorisme / sécurité</w:t>
      </w:r>
    </w:p>
    <w:p w14:paraId="0006F41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Refugees</w:t>
      </w:r>
    </w:p>
    <w:p w14:paraId="25CF64C9"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Réfugiés</w:t>
      </w:r>
    </w:p>
    <w:p w14:paraId="205A369C" w14:textId="77777777" w:rsidR="00C96008" w:rsidRPr="00C96008" w:rsidRDefault="00C96008" w:rsidP="00C96008">
      <w:pPr>
        <w:spacing w:after="0" w:line="240" w:lineRule="auto"/>
        <w:ind w:left="360"/>
        <w:rPr>
          <w:rFonts w:ascii="Calibri" w:eastAsia="Times New Roman" w:hAnsi="Calibri" w:cs="Times New Roman"/>
          <w:color w:val="000000"/>
          <w:lang w:val="fr-CA"/>
        </w:rPr>
      </w:pPr>
      <w:r w:rsidRPr="00C96008">
        <w:rPr>
          <w:rFonts w:ascii="Calibri" w:eastAsia="Times New Roman" w:hAnsi="Calibri" w:cs="Times New Roman"/>
          <w:color w:val="000000"/>
          <w:lang w:val="fr-CA"/>
        </w:rPr>
        <w:t>Immigration</w:t>
      </w:r>
    </w:p>
    <w:p w14:paraId="3FEDB9A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Immigration</w:t>
      </w:r>
    </w:p>
    <w:p w14:paraId="1DF7A08C"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Indigenous issues</w:t>
      </w:r>
    </w:p>
    <w:p w14:paraId="3FD6D7C7"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Questions autochtones</w:t>
      </w:r>
    </w:p>
    <w:p w14:paraId="3020BA9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Crime</w:t>
      </w:r>
    </w:p>
    <w:p w14:paraId="72A42A9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Criminalité</w:t>
      </w:r>
    </w:p>
    <w:p w14:paraId="1F03ECD5"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Drugs/marijuana</w:t>
      </w:r>
    </w:p>
    <w:p w14:paraId="74A15D8D"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Drogues/marijuana</w:t>
      </w:r>
    </w:p>
    <w:p w14:paraId="6D8ED092"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Poverty/homelessness</w:t>
      </w:r>
    </w:p>
    <w:p w14:paraId="1AE4760A"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Pauvreté/itinérance</w:t>
      </w:r>
    </w:p>
    <w:p w14:paraId="499120F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Oil / pipelines</w:t>
      </w:r>
    </w:p>
    <w:p w14:paraId="5FAB956D"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Pétrole/pipelines</w:t>
      </w:r>
    </w:p>
    <w:p w14:paraId="549058A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Government service delivery to citizens</w:t>
      </w:r>
    </w:p>
    <w:p w14:paraId="40A6DC2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Prestation de services aux citoyens</w:t>
      </w:r>
    </w:p>
    <w:p w14:paraId="5C57E4C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Other (specify) </w:t>
      </w:r>
      <w:r w:rsidRPr="00C96008">
        <w:rPr>
          <w:rFonts w:ascii="Calibri" w:eastAsia="Times New Roman" w:hAnsi="Calibri" w:cs="Times New Roman"/>
          <w:b/>
          <w:lang w:val="fr-CA"/>
        </w:rPr>
        <w:t>[SPECIFY]</w:t>
      </w:r>
    </w:p>
    <w:p w14:paraId="32F0C41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Autre (préciser) </w:t>
      </w:r>
      <w:r w:rsidRPr="00C96008">
        <w:rPr>
          <w:rFonts w:ascii="Calibri" w:eastAsia="Times New Roman" w:hAnsi="Calibri" w:cs="Times New Roman"/>
          <w:b/>
          <w:color w:val="0070C0"/>
          <w:lang w:val="fr-CA"/>
        </w:rPr>
        <w:t>[SPECIFY]</w:t>
      </w:r>
    </w:p>
    <w:p w14:paraId="599F94B9" w14:textId="77777777" w:rsidR="00C96008" w:rsidRPr="00C96008" w:rsidRDefault="00C96008" w:rsidP="00C96008">
      <w:pPr>
        <w:spacing w:after="0" w:line="240" w:lineRule="auto"/>
        <w:ind w:left="360"/>
        <w:rPr>
          <w:rFonts w:ascii="Calibri" w:eastAsia="Times New Roman" w:hAnsi="Calibri" w:cs="Times New Roman"/>
          <w:lang w:val="fr-CA"/>
        </w:rPr>
      </w:pPr>
    </w:p>
    <w:p w14:paraId="5A196C66" w14:textId="77777777" w:rsidR="00C96008" w:rsidRPr="00C96008" w:rsidRDefault="00C96008" w:rsidP="00C96008">
      <w:pPr>
        <w:spacing w:after="0" w:line="240" w:lineRule="auto"/>
        <w:ind w:left="360"/>
        <w:rPr>
          <w:rFonts w:ascii="Calibri" w:eastAsia="Times New Roman" w:hAnsi="Calibri" w:cs="Times New Roman"/>
          <w:lang w:val="fr-CA"/>
        </w:rPr>
      </w:pPr>
    </w:p>
    <w:p w14:paraId="1C60742D"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Q2.</w:t>
      </w:r>
      <w:r w:rsidRPr="00C96008">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3B55A423"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5F86989F" w14:textId="77777777" w:rsidR="00C96008" w:rsidRPr="00C96008" w:rsidRDefault="00C96008" w:rsidP="00C96008">
      <w:pPr>
        <w:spacing w:after="0" w:line="240" w:lineRule="auto"/>
        <w:ind w:left="360"/>
        <w:rPr>
          <w:rFonts w:ascii="Calibri" w:eastAsia="Times New Roman" w:hAnsi="Calibri" w:cs="Times New Roman"/>
          <w:lang w:val="fr-CA"/>
        </w:rPr>
      </w:pPr>
    </w:p>
    <w:p w14:paraId="4999F7A8"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[1-10]</w:t>
      </w:r>
    </w:p>
    <w:p w14:paraId="32BED773" w14:textId="77777777" w:rsidR="00C96008" w:rsidRPr="00C96008" w:rsidRDefault="00C96008" w:rsidP="00C96008">
      <w:pPr>
        <w:spacing w:after="0" w:line="240" w:lineRule="auto"/>
        <w:ind w:left="360"/>
        <w:rPr>
          <w:rFonts w:ascii="Calibri" w:eastAsia="Times New Roman" w:hAnsi="Calibri" w:cs="Times New Roman"/>
          <w:lang w:val="en-CA"/>
        </w:rPr>
      </w:pPr>
    </w:p>
    <w:p w14:paraId="5E5C3470"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Q3.</w:t>
      </w:r>
      <w:r w:rsidRPr="00C96008">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C96008">
        <w:rPr>
          <w:rFonts w:ascii="Calibri" w:eastAsia="Times New Roman" w:hAnsi="Calibri" w:cs="Times New Roman"/>
          <w:lang w:val="fr-CA"/>
        </w:rPr>
        <w:t xml:space="preserve">How about… </w:t>
      </w:r>
      <w:r w:rsidRPr="00C96008">
        <w:rPr>
          <w:rFonts w:ascii="Calibri" w:eastAsia="Times New Roman" w:hAnsi="Calibri" w:cs="Times New Roman"/>
          <w:b/>
          <w:lang w:val="fr-CA"/>
        </w:rPr>
        <w:t>[INSERT ITEM]</w:t>
      </w:r>
      <w:r w:rsidRPr="00C96008">
        <w:rPr>
          <w:rFonts w:ascii="Calibri" w:eastAsia="Times New Roman" w:hAnsi="Calibri" w:cs="Times New Roman"/>
          <w:lang w:val="fr-CA"/>
        </w:rPr>
        <w:t xml:space="preserve"> ? (REPEAT SCALE AS NEEDED)</w:t>
      </w:r>
    </w:p>
    <w:p w14:paraId="1254887A"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C96008">
        <w:rPr>
          <w:rFonts w:ascii="Calibri" w:eastAsia="Times New Roman" w:hAnsi="Calibri" w:cs="Times New Roman"/>
          <w:b/>
          <w:color w:val="0070C0"/>
          <w:lang w:val="fr-CA"/>
        </w:rPr>
        <w:t>[INSÉRER ITEM]</w:t>
      </w:r>
      <w:r w:rsidRPr="00C96008">
        <w:rPr>
          <w:rFonts w:ascii="Calibri" w:eastAsia="Times New Roman" w:hAnsi="Calibri" w:cs="Times New Roman"/>
          <w:color w:val="0070C0"/>
          <w:lang w:val="fr-CA"/>
        </w:rPr>
        <w:t xml:space="preserve"> ? (RÉPÉTER L’ÉCHELLE AU BESOIN)</w:t>
      </w:r>
    </w:p>
    <w:p w14:paraId="5004775A" w14:textId="77777777" w:rsidR="00C96008" w:rsidRPr="00C96008" w:rsidRDefault="00C96008" w:rsidP="00C96008">
      <w:pPr>
        <w:spacing w:after="0" w:line="240" w:lineRule="auto"/>
        <w:ind w:left="360"/>
        <w:rPr>
          <w:rFonts w:ascii="Calibri" w:eastAsia="Times New Roman" w:hAnsi="Calibri" w:cs="Times New Roman"/>
          <w:lang w:val="fr-CA"/>
        </w:rPr>
      </w:pPr>
    </w:p>
    <w:p w14:paraId="56639907" w14:textId="77777777" w:rsidR="00C96008" w:rsidRPr="00C96008" w:rsidRDefault="00C96008" w:rsidP="00C96008">
      <w:pPr>
        <w:spacing w:after="0" w:line="240" w:lineRule="auto"/>
        <w:ind w:left="360"/>
        <w:rPr>
          <w:rFonts w:ascii="Calibri" w:eastAsia="Times New Roman" w:hAnsi="Calibri" w:cs="Times New Roman"/>
          <w:lang w:val="fr-CA"/>
        </w:rPr>
      </w:pPr>
    </w:p>
    <w:p w14:paraId="45F27982"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[RANDOMIZE]</w:t>
      </w:r>
    </w:p>
    <w:p w14:paraId="022C5383"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(A.) The economy</w:t>
      </w:r>
    </w:p>
    <w:p w14:paraId="798C6F8D"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(A.) L’économie</w:t>
      </w:r>
    </w:p>
    <w:p w14:paraId="1BA05F73"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(B.) Creating jobs</w:t>
      </w:r>
    </w:p>
    <w:p w14:paraId="727A867B"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(B.) La creation d’emplois</w:t>
      </w:r>
    </w:p>
    <w:p w14:paraId="6186165E"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 Investing in infrastructure</w:t>
      </w:r>
    </w:p>
    <w:p w14:paraId="7014ED6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 Les investissements dans l’infrastructure</w:t>
      </w:r>
    </w:p>
    <w:p w14:paraId="6DE3D59D"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(D.) Health care</w:t>
      </w:r>
    </w:p>
    <w:p w14:paraId="5886E28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(D.) Les soins de santé</w:t>
      </w:r>
    </w:p>
    <w:p w14:paraId="49ADC7BC"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(E.) National security</w:t>
      </w:r>
    </w:p>
    <w:p w14:paraId="2AD45DF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 La sécurité nationale</w:t>
      </w:r>
    </w:p>
    <w:p w14:paraId="3025074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(H.) The environment </w:t>
      </w:r>
    </w:p>
    <w:p w14:paraId="1794D3A9"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(H.) L’environnement</w:t>
      </w:r>
    </w:p>
    <w:p w14:paraId="4388BBF5"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(L.) Financial support for retired Canadians</w:t>
      </w:r>
    </w:p>
    <w:p w14:paraId="6F9F7D5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 Soutien financier pour les Canadiens retraités</w:t>
      </w:r>
    </w:p>
    <w:p w14:paraId="5499776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 Inquiry into Missing and Murdered Indigenous Women and girls</w:t>
      </w:r>
    </w:p>
    <w:p w14:paraId="1E86BF27"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color w:val="0070C0"/>
          <w:lang w:val="fr-CA"/>
        </w:rPr>
        <w:t>(M.) Enquête nationale sur les femmes et les filles autochtones disparues et assassinées</w:t>
      </w:r>
    </w:p>
    <w:p w14:paraId="32600400" w14:textId="77777777" w:rsidR="00C96008" w:rsidRPr="00C96008" w:rsidRDefault="00C96008" w:rsidP="00C96008">
      <w:pPr>
        <w:spacing w:after="0" w:line="240" w:lineRule="auto"/>
        <w:ind w:left="360"/>
        <w:rPr>
          <w:rFonts w:ascii="Calibri" w:eastAsia="Times New Roman" w:hAnsi="Calibri" w:cs="Times New Roman"/>
          <w:lang w:val="fr-CA"/>
        </w:rPr>
      </w:pPr>
    </w:p>
    <w:p w14:paraId="28863CC2"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[1-10] </w:t>
      </w:r>
    </w:p>
    <w:p w14:paraId="40D5A044" w14:textId="77777777" w:rsidR="00C96008" w:rsidRPr="00C96008" w:rsidRDefault="00C96008" w:rsidP="00C96008">
      <w:pPr>
        <w:spacing w:after="0" w:line="240" w:lineRule="auto"/>
        <w:ind w:left="360"/>
        <w:rPr>
          <w:rFonts w:ascii="Calibri" w:eastAsia="Times New Roman" w:hAnsi="Calibri" w:cs="Times New Roman"/>
          <w:lang w:val="en-CA"/>
        </w:rPr>
      </w:pPr>
    </w:p>
    <w:p w14:paraId="5E72169C" w14:textId="77777777" w:rsidR="00C96008" w:rsidRPr="00C96008" w:rsidRDefault="00C96008" w:rsidP="00C96008">
      <w:pPr>
        <w:spacing w:after="0" w:line="240" w:lineRule="auto"/>
        <w:ind w:left="360"/>
        <w:rPr>
          <w:rFonts w:ascii="Calibri" w:eastAsia="Times New Roman" w:hAnsi="Calibri" w:cs="Times New Roman"/>
          <w:lang w:val="en-CA"/>
        </w:rPr>
      </w:pPr>
    </w:p>
    <w:p w14:paraId="59DA4A91"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[NEWS]</w:t>
      </w:r>
    </w:p>
    <w:p w14:paraId="266B8C19" w14:textId="77777777" w:rsidR="00C96008" w:rsidRPr="00C96008" w:rsidRDefault="00C96008" w:rsidP="00C96008">
      <w:pPr>
        <w:spacing w:after="0" w:line="240" w:lineRule="auto"/>
        <w:ind w:left="360"/>
        <w:rPr>
          <w:rFonts w:ascii="Calibri" w:eastAsia="Times New Roman" w:hAnsi="Calibri" w:cs="Times New Roman"/>
          <w:b/>
          <w:lang w:val="en-CA"/>
        </w:rPr>
      </w:pPr>
    </w:p>
    <w:p w14:paraId="06EA5262"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N1.</w:t>
      </w:r>
      <w:r w:rsidRPr="00C96008">
        <w:rPr>
          <w:rFonts w:ascii="Calibri" w:eastAsia="Times New Roman" w:hAnsi="Calibri" w:cs="Times New Roman"/>
          <w:lang w:val="en-CA"/>
        </w:rPr>
        <w:tab/>
        <w:t xml:space="preserve">What news, announcements, initiatives or actions from the Government of Canada have you seen, read or heard recently, if anything? </w:t>
      </w:r>
      <w:r w:rsidRPr="00C96008">
        <w:rPr>
          <w:rFonts w:ascii="Calibri" w:eastAsia="Times New Roman" w:hAnsi="Calibri" w:cs="Times New Roman"/>
          <w:lang w:val="fr-CA"/>
        </w:rPr>
        <w:t>(PROBE UP TO 4 TIMES; CLARIFY VAGUE RESPONSES)</w:t>
      </w:r>
    </w:p>
    <w:p w14:paraId="66672F06" w14:textId="77777777" w:rsidR="00C96008" w:rsidRPr="00C96008" w:rsidRDefault="00C96008" w:rsidP="00C96008">
      <w:pPr>
        <w:spacing w:after="0" w:line="240" w:lineRule="auto"/>
        <w:ind w:left="1440"/>
        <w:rPr>
          <w:rFonts w:ascii="Calibri" w:eastAsia="Times New Roman" w:hAnsi="Calibri" w:cs="Times New Roman"/>
          <w:color w:val="0070C0"/>
          <w:lang w:val="en-US"/>
        </w:rPr>
      </w:pPr>
      <w:r w:rsidRPr="00C96008">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C96008">
        <w:rPr>
          <w:rFonts w:ascii="Calibri" w:eastAsia="Times New Roman" w:hAnsi="Calibri" w:cs="Times New Roman"/>
          <w:color w:val="0070C0"/>
          <w:lang w:val="en-US"/>
        </w:rPr>
        <w:t>(SONDER JUSQU’À 4 FOIS; CLARIFIER RÉPONSES VAGUES)</w:t>
      </w:r>
    </w:p>
    <w:p w14:paraId="1F83E694" w14:textId="77777777" w:rsidR="00C96008" w:rsidRPr="00C96008" w:rsidRDefault="00C96008" w:rsidP="00C96008">
      <w:pPr>
        <w:spacing w:after="0" w:line="240" w:lineRule="auto"/>
        <w:ind w:left="360"/>
        <w:rPr>
          <w:rFonts w:ascii="Calibri" w:eastAsia="Times New Roman" w:hAnsi="Calibri" w:cs="Times New Roman"/>
          <w:lang w:val="en-US"/>
        </w:rPr>
      </w:pPr>
    </w:p>
    <w:p w14:paraId="223176B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[OPEN END]</w:t>
      </w:r>
    </w:p>
    <w:p w14:paraId="5EA4E24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HAVE NOT SEEN/READ/HEARD ANYTHING</w:t>
      </w:r>
    </w:p>
    <w:p w14:paraId="7689079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N’A PAS VU/LU/ENTENDU QUOI QUE CE SOIT RÉCEMMENT</w:t>
      </w:r>
    </w:p>
    <w:p w14:paraId="01F62C18" w14:textId="77777777" w:rsidR="00C96008" w:rsidRPr="00C96008" w:rsidRDefault="00C96008" w:rsidP="00C96008">
      <w:pPr>
        <w:spacing w:after="0" w:line="240" w:lineRule="auto"/>
        <w:ind w:left="360"/>
        <w:rPr>
          <w:rFonts w:ascii="Calibri" w:eastAsia="Times New Roman" w:hAnsi="Calibri" w:cs="Times New Roman"/>
          <w:lang w:val="fr-CA"/>
        </w:rPr>
      </w:pPr>
    </w:p>
    <w:p w14:paraId="5C063337"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N2.</w:t>
      </w:r>
      <w:r w:rsidRPr="00C96008">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C96008">
        <w:rPr>
          <w:rFonts w:ascii="Calibri" w:eastAsia="Times New Roman" w:hAnsi="Calibri" w:cs="Times New Roman"/>
          <w:b/>
          <w:lang w:val="en-CA"/>
        </w:rPr>
        <w:t>[INSERT ITEM]</w:t>
      </w:r>
      <w:r w:rsidRPr="00C96008">
        <w:rPr>
          <w:rFonts w:ascii="Calibri" w:eastAsia="Times New Roman" w:hAnsi="Calibri" w:cs="Times New Roman"/>
          <w:lang w:val="en-CA"/>
        </w:rPr>
        <w:t>? (REPEAT SCALE AS NEEDED)</w:t>
      </w:r>
    </w:p>
    <w:p w14:paraId="74E79C0C"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(NOTE TO INTERVIEWERS: DISCUSSING INCLUDES ANY TYPE OF DISCUSSION, INCLUDING ONLINE. )</w:t>
      </w:r>
    </w:p>
    <w:p w14:paraId="745A6BBF"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C96008">
        <w:rPr>
          <w:rFonts w:ascii="Calibri" w:eastAsia="Times New Roman" w:hAnsi="Calibri" w:cs="Times New Roman"/>
          <w:b/>
          <w:color w:val="0070C0"/>
          <w:lang w:val="fr-CA"/>
        </w:rPr>
        <w:t>[INSERT ITEM]</w:t>
      </w:r>
      <w:r w:rsidRPr="00C96008">
        <w:rPr>
          <w:rFonts w:ascii="Calibri" w:eastAsia="Times New Roman" w:hAnsi="Calibri" w:cs="Times New Roman"/>
          <w:color w:val="0070C0"/>
          <w:lang w:val="fr-CA"/>
        </w:rPr>
        <w:t xml:space="preserve"> ? (RÉPÉTEZ L’ÉCHELLE AU BESOIN)</w:t>
      </w:r>
    </w:p>
    <w:p w14:paraId="4BE47419"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(REMARQUE AUX INTERVIEWEURS : UNE DISCUSSION VEUT DIRE N’IMPORTE QUEL TYPE D’ÉCHANGE, INCLUANT LES ÉCHANGES EN LIGNE.)</w:t>
      </w:r>
    </w:p>
    <w:p w14:paraId="1646CAB6" w14:textId="77777777" w:rsidR="00C96008" w:rsidRPr="00C96008" w:rsidRDefault="00C96008" w:rsidP="00C96008">
      <w:pPr>
        <w:spacing w:after="0" w:line="240" w:lineRule="auto"/>
        <w:ind w:left="360"/>
        <w:rPr>
          <w:rFonts w:ascii="Calibri" w:eastAsia="Times New Roman" w:hAnsi="Calibri" w:cs="Times New Roman"/>
          <w:lang w:val="fr-CA"/>
        </w:rPr>
      </w:pPr>
    </w:p>
    <w:p w14:paraId="34DB639C" w14:textId="77777777" w:rsidR="00C96008" w:rsidRPr="00C96008" w:rsidRDefault="00C96008" w:rsidP="00C96008">
      <w:pPr>
        <w:spacing w:after="0" w:line="240" w:lineRule="auto"/>
        <w:ind w:left="360"/>
        <w:rPr>
          <w:rFonts w:ascii="Calibri" w:eastAsia="Times New Roman" w:hAnsi="Calibri" w:cs="Times New Roman"/>
          <w:lang w:val="fr-CA"/>
        </w:rPr>
      </w:pPr>
    </w:p>
    <w:p w14:paraId="5F893A0D" w14:textId="77777777" w:rsidR="00C96008" w:rsidRPr="00C96008" w:rsidRDefault="00C96008" w:rsidP="00C96008">
      <w:pPr>
        <w:spacing w:after="0" w:line="240" w:lineRule="auto"/>
        <w:ind w:left="360"/>
        <w:rPr>
          <w:rFonts w:ascii="Calibri" w:eastAsia="Times New Roman" w:hAnsi="Calibri" w:cs="Times New Roman"/>
          <w:b/>
          <w:lang w:val="fr-CA"/>
        </w:rPr>
      </w:pPr>
      <w:r w:rsidRPr="00C96008">
        <w:rPr>
          <w:rFonts w:ascii="Calibri" w:eastAsia="Times New Roman" w:hAnsi="Calibri" w:cs="Times New Roman"/>
          <w:b/>
          <w:lang w:val="fr-CA"/>
        </w:rPr>
        <w:t>[RANDOMIZE]</w:t>
      </w:r>
    </w:p>
    <w:p w14:paraId="2E84F185"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 Marijuana legalization</w:t>
      </w:r>
    </w:p>
    <w:p w14:paraId="3D324B4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 La légalisation de la marijuana</w:t>
      </w:r>
    </w:p>
    <w:p w14:paraId="4D7E424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(D.) Proposed pipeline projects  </w:t>
      </w:r>
    </w:p>
    <w:p w14:paraId="7FC157B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 Les projets de pipelines</w:t>
      </w:r>
    </w:p>
    <w:p w14:paraId="374ECA9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(E.) Changes to Canada’s voting system</w:t>
      </w:r>
    </w:p>
    <w:p w14:paraId="64BFDFA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 Les changements relatifs au système électoral du Canada</w:t>
      </w:r>
    </w:p>
    <w:p w14:paraId="2FF3AB6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(M.) Canada Post labour dispute</w:t>
      </w:r>
    </w:p>
    <w:p w14:paraId="3202C4C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(M.) Le conflit de travail de Postes Canada</w:t>
      </w:r>
    </w:p>
    <w:p w14:paraId="2F4357D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 A proposed national price on carbon</w:t>
      </w:r>
    </w:p>
    <w:p w14:paraId="458D954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 Une tarification du carbone à l’échelle nationale</w:t>
      </w:r>
    </w:p>
    <w:p w14:paraId="63A43A7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(R.) Canada-China relations</w:t>
      </w:r>
    </w:p>
    <w:p w14:paraId="2E634B6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(R.) Relations entre le Canada et la Chine</w:t>
      </w:r>
    </w:p>
    <w:p w14:paraId="3251AC4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(S.) Canadian peacekeeping missions</w:t>
      </w:r>
    </w:p>
    <w:p w14:paraId="024A05A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(S.) Les missions de maintien de la paix canadiennes</w:t>
      </w:r>
    </w:p>
    <w:p w14:paraId="6CC8329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 The Global Fund to fight AIDS, tuberculosis, and malaria</w:t>
      </w:r>
    </w:p>
    <w:p w14:paraId="574A5B1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 Le Fonds mondial pour la lutte contre le sida, la tuberculose et la malaria</w:t>
      </w:r>
    </w:p>
    <w:p w14:paraId="5A94AE8F" w14:textId="77777777" w:rsidR="00C96008" w:rsidRPr="00C96008" w:rsidRDefault="00C96008" w:rsidP="00C96008">
      <w:pPr>
        <w:spacing w:after="0" w:line="240" w:lineRule="auto"/>
        <w:ind w:left="360"/>
        <w:rPr>
          <w:rFonts w:ascii="Calibri" w:eastAsia="Times New Roman" w:hAnsi="Calibri" w:cs="Times New Roman"/>
          <w:lang w:val="fr-CA"/>
        </w:rPr>
      </w:pPr>
    </w:p>
    <w:p w14:paraId="14F988CE"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Not at all aware</w:t>
      </w:r>
    </w:p>
    <w:p w14:paraId="44020D0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N’êtes pas du tout au courant</w:t>
      </w:r>
    </w:p>
    <w:p w14:paraId="1DBB406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Heard a bit about it</w:t>
      </w:r>
    </w:p>
    <w:p w14:paraId="33A28E5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en avez entendu parler un peu</w:t>
      </w:r>
    </w:p>
    <w:p w14:paraId="7E3BF1D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Paying attention to it but not discussing it</w:t>
      </w:r>
    </w:p>
    <w:p w14:paraId="5CBA2C4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y accordez de l’attention sans toutefois en discuter</w:t>
      </w:r>
    </w:p>
    <w:p w14:paraId="6D40C7C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Paying attention to it and discussing it with others</w:t>
      </w:r>
    </w:p>
    <w:p w14:paraId="693C008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y accordez de l’attention et en discutez avec d’autres</w:t>
      </w:r>
    </w:p>
    <w:p w14:paraId="3DEDAEA3" w14:textId="77777777" w:rsidR="00C96008" w:rsidRPr="00C96008" w:rsidRDefault="00C96008" w:rsidP="00C96008">
      <w:pPr>
        <w:spacing w:after="0" w:line="240" w:lineRule="auto"/>
        <w:ind w:left="360"/>
        <w:rPr>
          <w:rFonts w:ascii="Calibri" w:eastAsia="Times New Roman" w:hAnsi="Calibri" w:cs="Times New Roman"/>
          <w:lang w:val="fr-CA"/>
        </w:rPr>
      </w:pPr>
    </w:p>
    <w:p w14:paraId="62516A65" w14:textId="77777777" w:rsidR="00C96008" w:rsidRPr="00C96008" w:rsidRDefault="00C96008" w:rsidP="00C96008">
      <w:pPr>
        <w:spacing w:after="0" w:line="240" w:lineRule="auto"/>
        <w:ind w:left="360"/>
        <w:rPr>
          <w:rFonts w:ascii="Calibri" w:eastAsia="Times New Roman" w:hAnsi="Calibri" w:cs="Times New Roman"/>
          <w:lang w:val="fr-CA"/>
        </w:rPr>
      </w:pPr>
    </w:p>
    <w:p w14:paraId="686B93F5"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[HOUSING]</w:t>
      </w:r>
    </w:p>
    <w:p w14:paraId="02181418" w14:textId="77777777" w:rsidR="00C96008" w:rsidRPr="00C96008" w:rsidRDefault="00C96008" w:rsidP="00C96008">
      <w:pPr>
        <w:spacing w:after="0" w:line="240" w:lineRule="auto"/>
        <w:ind w:left="360"/>
        <w:rPr>
          <w:rFonts w:ascii="Calibri" w:eastAsia="Times New Roman" w:hAnsi="Calibri" w:cs="Times New Roman"/>
          <w:lang w:val="en-CA"/>
        </w:rPr>
      </w:pPr>
    </w:p>
    <w:p w14:paraId="70C79A62"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H1.</w:t>
      </w:r>
      <w:r w:rsidRPr="00C96008">
        <w:rPr>
          <w:rFonts w:ascii="Calibri" w:eastAsia="Times New Roman" w:hAnsi="Calibri" w:cs="Times New Roman"/>
          <w:lang w:val="en-CA"/>
        </w:rPr>
        <w:tab/>
        <w:t xml:space="preserve">Which of the following best describes your housing arrangement? </w:t>
      </w:r>
      <w:r w:rsidRPr="00C96008">
        <w:rPr>
          <w:rFonts w:ascii="Calibri" w:eastAsia="Times New Roman" w:hAnsi="Calibri" w:cs="Times New Roman"/>
          <w:lang w:val="fr-CA"/>
        </w:rPr>
        <w:t>Do you… (READ LIST)?</w:t>
      </w:r>
    </w:p>
    <w:p w14:paraId="347A8E40"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Laquelle des réponses suivantes décrit le mieux votre situation ? Êtes-vous…? (LIRE LA LISTE)</w:t>
      </w:r>
    </w:p>
    <w:p w14:paraId="5CB00657" w14:textId="77777777" w:rsidR="00C96008" w:rsidRPr="00C96008" w:rsidRDefault="00C96008" w:rsidP="00C96008">
      <w:pPr>
        <w:spacing w:after="0" w:line="240" w:lineRule="auto"/>
        <w:ind w:left="360"/>
        <w:rPr>
          <w:rFonts w:ascii="Calibri" w:eastAsia="Times New Roman" w:hAnsi="Calibri" w:cs="Times New Roman"/>
          <w:lang w:val="fr-CA"/>
        </w:rPr>
      </w:pPr>
    </w:p>
    <w:p w14:paraId="67F0105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ab/>
      </w:r>
    </w:p>
    <w:p w14:paraId="7FAEF60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Own your home</w:t>
      </w:r>
    </w:p>
    <w:p w14:paraId="7621350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Propriétaire</w:t>
      </w:r>
    </w:p>
    <w:p w14:paraId="72FBEFE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Rent your home</w:t>
      </w:r>
    </w:p>
    <w:p w14:paraId="46308C0D"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Locataire</w:t>
      </w:r>
    </w:p>
    <w:p w14:paraId="4F799BAC"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Neither own nor rent your home</w:t>
      </w:r>
    </w:p>
    <w:p w14:paraId="0756043B"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Ni propriétaire, ni locataire</w:t>
      </w:r>
    </w:p>
    <w:p w14:paraId="09ED10BF"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ab/>
      </w:r>
    </w:p>
    <w:p w14:paraId="66A82389" w14:textId="77777777" w:rsidR="00C96008" w:rsidRPr="00C96008" w:rsidRDefault="00C96008" w:rsidP="00C96008">
      <w:pPr>
        <w:spacing w:after="0" w:line="240" w:lineRule="auto"/>
        <w:rPr>
          <w:rFonts w:ascii="Calibri" w:eastAsia="Times New Roman" w:hAnsi="Calibri" w:cs="Times New Roman"/>
          <w:b/>
          <w:lang w:val="en-CA"/>
        </w:rPr>
      </w:pPr>
      <w:r w:rsidRPr="00C96008">
        <w:rPr>
          <w:rFonts w:ascii="Calibri" w:eastAsia="Times New Roman" w:hAnsi="Calibri" w:cs="Times New Roman"/>
          <w:b/>
          <w:lang w:val="en-CA"/>
        </w:rPr>
        <w:t>[IF H1 = ‘RENT’, ‘NEITHER OWN OR RENT YOUR HOME’, DK/REF ASK H2; IF H1=OWN, SKIP TO H5]</w:t>
      </w:r>
    </w:p>
    <w:p w14:paraId="5B6828CB" w14:textId="77777777" w:rsidR="00C96008" w:rsidRPr="00C96008" w:rsidRDefault="00C96008" w:rsidP="00C96008">
      <w:pPr>
        <w:spacing w:after="0" w:line="240" w:lineRule="auto"/>
        <w:rPr>
          <w:rFonts w:ascii="Calibri" w:eastAsia="Times New Roman" w:hAnsi="Calibri" w:cs="Times New Roman"/>
          <w:lang w:val="en-CA"/>
        </w:rPr>
      </w:pPr>
    </w:p>
    <w:p w14:paraId="45F1CE6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H2.</w:t>
      </w:r>
      <w:r w:rsidRPr="00C96008">
        <w:rPr>
          <w:rFonts w:ascii="Calibri" w:eastAsia="Times New Roman" w:hAnsi="Calibri" w:cs="Times New Roman"/>
          <w:lang w:val="en-CA"/>
        </w:rPr>
        <w:tab/>
      </w:r>
      <w:r w:rsidRPr="00C96008">
        <w:rPr>
          <w:rFonts w:ascii="Calibri" w:eastAsia="Times New Roman" w:hAnsi="Calibri" w:cs="Times New Roman"/>
          <w:lang w:val="en-CA"/>
        </w:rPr>
        <w:tab/>
        <w:t>Have you ever owned a home before?</w:t>
      </w:r>
    </w:p>
    <w:p w14:paraId="688863BD"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Avez-vous déjà été propriétaire auparavant ?</w:t>
      </w:r>
    </w:p>
    <w:p w14:paraId="53674272" w14:textId="77777777" w:rsidR="00C96008" w:rsidRPr="00C96008" w:rsidRDefault="00C96008" w:rsidP="00C96008">
      <w:pPr>
        <w:spacing w:after="0" w:line="240" w:lineRule="auto"/>
        <w:ind w:left="360"/>
        <w:rPr>
          <w:rFonts w:ascii="Calibri" w:eastAsia="Times New Roman" w:hAnsi="Calibri" w:cs="Times New Roman"/>
          <w:lang w:val="fr-CA"/>
        </w:rPr>
      </w:pPr>
    </w:p>
    <w:p w14:paraId="3B6CE1C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w:t>
      </w:r>
    </w:p>
    <w:p w14:paraId="5B1DC137"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Oui</w:t>
      </w:r>
    </w:p>
    <w:p w14:paraId="1F8A50D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184C3D99"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Non</w:t>
      </w:r>
    </w:p>
    <w:p w14:paraId="3FE3C2DD" w14:textId="77777777" w:rsidR="00C96008" w:rsidRPr="00C96008" w:rsidRDefault="00C96008" w:rsidP="00C96008">
      <w:pPr>
        <w:spacing w:after="0" w:line="240" w:lineRule="auto"/>
        <w:rPr>
          <w:rFonts w:ascii="Calibri" w:eastAsia="Times New Roman" w:hAnsi="Calibri" w:cs="Times New Roman"/>
          <w:lang w:val="en-CA"/>
        </w:rPr>
      </w:pPr>
    </w:p>
    <w:p w14:paraId="1FB77F8A"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H2=NO, ASK H4; OTHERWISE SKIP TO H5]</w:t>
      </w:r>
    </w:p>
    <w:p w14:paraId="5DA49025" w14:textId="77777777" w:rsidR="00C96008" w:rsidRPr="00C96008" w:rsidRDefault="00C96008" w:rsidP="00C96008">
      <w:pPr>
        <w:spacing w:after="0" w:line="240" w:lineRule="auto"/>
        <w:ind w:left="360"/>
        <w:rPr>
          <w:rFonts w:ascii="Calibri" w:eastAsia="Times New Roman" w:hAnsi="Calibri" w:cs="Times New Roman"/>
          <w:lang w:val="en-CA"/>
        </w:rPr>
      </w:pPr>
    </w:p>
    <w:p w14:paraId="0D3AD26E"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lastRenderedPageBreak/>
        <w:t>H4.</w:t>
      </w:r>
      <w:r w:rsidRPr="00C96008">
        <w:rPr>
          <w:rFonts w:ascii="Calibri" w:eastAsia="Times New Roman" w:hAnsi="Calibri" w:cs="Times New Roman"/>
          <w:lang w:val="en-CA"/>
        </w:rPr>
        <w:tab/>
        <w:t xml:space="preserve">For each of the following, would you say it is a top reason, a major reason, a minor reason, or not a reason why you have not purchased a home? </w:t>
      </w:r>
      <w:r w:rsidRPr="00C96008">
        <w:rPr>
          <w:rFonts w:ascii="Calibri" w:eastAsia="Times New Roman" w:hAnsi="Calibri" w:cs="Times New Roman"/>
          <w:lang w:val="fr-CA"/>
        </w:rPr>
        <w:t xml:space="preserve">How about… </w:t>
      </w:r>
      <w:r w:rsidRPr="00C96008">
        <w:rPr>
          <w:rFonts w:ascii="Calibri" w:eastAsia="Times New Roman" w:hAnsi="Calibri" w:cs="Times New Roman"/>
          <w:b/>
          <w:lang w:val="fr-CA"/>
        </w:rPr>
        <w:t>[INSERT ITEM]</w:t>
      </w:r>
      <w:r w:rsidRPr="00C96008">
        <w:rPr>
          <w:rFonts w:ascii="Calibri" w:eastAsia="Times New Roman" w:hAnsi="Calibri" w:cs="Times New Roman"/>
          <w:lang w:val="fr-CA"/>
        </w:rPr>
        <w:t xml:space="preserve"> ? (REPEAT SCALE AS NEEDED)</w:t>
      </w:r>
    </w:p>
    <w:p w14:paraId="24A78A86"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Pour chacune des raisons possibles suivantes, diriez-vous qu’il s’agit d’une des raisons principales, une raison majeure, une raison mineure ou que ce n’est pas une raison qui explique pourquoi vous n’avez pas acheté une maison ? Qu’en est-il de… </w:t>
      </w:r>
      <w:r w:rsidRPr="00C96008">
        <w:rPr>
          <w:rFonts w:ascii="Calibri" w:eastAsia="Times New Roman" w:hAnsi="Calibri" w:cs="Times New Roman"/>
          <w:b/>
          <w:color w:val="0070C0"/>
          <w:lang w:val="fr-CA"/>
        </w:rPr>
        <w:t>[INSERT ITEM]</w:t>
      </w:r>
      <w:r w:rsidRPr="00C96008">
        <w:rPr>
          <w:rFonts w:ascii="Calibri" w:eastAsia="Times New Roman" w:hAnsi="Calibri" w:cs="Times New Roman"/>
          <w:color w:val="0070C0"/>
          <w:lang w:val="fr-CA"/>
        </w:rPr>
        <w:t xml:space="preserve"> ?</w:t>
      </w:r>
      <w:r w:rsidRPr="00C96008">
        <w:rPr>
          <w:rFonts w:ascii="Times New Roman" w:eastAsia="Times New Roman" w:hAnsi="Times New Roman" w:cs="Times New Roman"/>
          <w:sz w:val="24"/>
          <w:szCs w:val="24"/>
          <w:lang w:val="fr-CA"/>
        </w:rPr>
        <w:t xml:space="preserve"> </w:t>
      </w:r>
      <w:r w:rsidRPr="00C96008">
        <w:rPr>
          <w:rFonts w:ascii="Calibri" w:eastAsia="Times New Roman" w:hAnsi="Calibri" w:cs="Times New Roman"/>
          <w:color w:val="0070C0"/>
          <w:lang w:val="fr-CA"/>
        </w:rPr>
        <w:t>(RÉPÉTER L’ÉCHELLE AU BESOIN)</w:t>
      </w:r>
    </w:p>
    <w:p w14:paraId="4A79F1DF" w14:textId="77777777" w:rsidR="00C96008" w:rsidRPr="00C96008" w:rsidRDefault="00C96008" w:rsidP="00C96008">
      <w:pPr>
        <w:spacing w:after="0" w:line="240" w:lineRule="auto"/>
        <w:ind w:left="360"/>
        <w:rPr>
          <w:rFonts w:ascii="Calibri" w:eastAsia="Times New Roman" w:hAnsi="Calibri" w:cs="Times New Roman"/>
          <w:lang w:val="fr-CA"/>
        </w:rPr>
      </w:pPr>
    </w:p>
    <w:p w14:paraId="4340E4E2"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[RANDOMIZE]</w:t>
      </w:r>
    </w:p>
    <w:p w14:paraId="2B99890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Cannot afford the down payment to buy a home</w:t>
      </w:r>
    </w:p>
    <w:p w14:paraId="3C2A534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n’avez pas le montant nécessaire pour faire une mise de fonds sur une propriété</w:t>
      </w:r>
    </w:p>
    <w:p w14:paraId="3EC9385C"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Cannot afford mortgage payments</w:t>
      </w:r>
    </w:p>
    <w:p w14:paraId="48840766"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n’avez pas le revenu nécessaire pour payer l’hypothèque sur une propriété</w:t>
      </w:r>
    </w:p>
    <w:p w14:paraId="0C1CB61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Cannot afford maintenance or repair costs</w:t>
      </w:r>
    </w:p>
    <w:p w14:paraId="44814DC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n’avez pas le revenu nécessaire pour payer les coûts d’entretien ou de réparation</w:t>
      </w:r>
    </w:p>
    <w:p w14:paraId="2F913CC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Have weak or bad credit</w:t>
      </w:r>
    </w:p>
    <w:p w14:paraId="71D4AF2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avez une cote de crédit faible ou mauvaise</w:t>
      </w:r>
    </w:p>
    <w:p w14:paraId="07511CE1"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High cost of real estate in your region</w:t>
      </w:r>
    </w:p>
    <w:p w14:paraId="4DCD9AC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Les coûts de l’immobilier dans votre région sont trop élevés</w:t>
      </w:r>
    </w:p>
    <w:p w14:paraId="63B8E471"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Concerned about a housing bubble in your region</w:t>
      </w:r>
    </w:p>
    <w:p w14:paraId="4720BCC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êtes inquiet de la possibilité d’une bulle immobilière dans votre région</w:t>
      </w:r>
    </w:p>
    <w:p w14:paraId="4DF8316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Believe that interest rates will rise</w:t>
      </w:r>
    </w:p>
    <w:p w14:paraId="458C455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croyez que les taux d’intérêts vont augmenter</w:t>
      </w:r>
    </w:p>
    <w:p w14:paraId="314BE26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Not ready to purchase a home at this stage in your life</w:t>
      </w:r>
    </w:p>
    <w:p w14:paraId="473A840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n’êtes pas prêt à acheter une propriété à ce stade de votre vie</w:t>
      </w:r>
    </w:p>
    <w:p w14:paraId="2AE7FA3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Prefer renting</w:t>
      </w:r>
    </w:p>
    <w:p w14:paraId="20775C5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Vous préférez louer</w:t>
      </w:r>
    </w:p>
    <w:p w14:paraId="1E1D295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Lack of job security</w:t>
      </w:r>
    </w:p>
    <w:p w14:paraId="5FC835B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manquez de sécurité d’emploi</w:t>
      </w:r>
    </w:p>
    <w:p w14:paraId="1EC09288" w14:textId="77777777" w:rsidR="00C96008" w:rsidRPr="00C96008" w:rsidRDefault="00C96008" w:rsidP="00C96008">
      <w:pPr>
        <w:spacing w:after="0" w:line="240" w:lineRule="auto"/>
        <w:ind w:left="360"/>
        <w:rPr>
          <w:rFonts w:ascii="Calibri" w:eastAsia="Times New Roman" w:hAnsi="Calibri" w:cs="Times New Roman"/>
          <w:lang w:val="fr-CA"/>
        </w:rPr>
      </w:pPr>
    </w:p>
    <w:p w14:paraId="5CC22CF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Top reason</w:t>
      </w:r>
    </w:p>
    <w:p w14:paraId="2043FD76"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Une des raisons principales</w:t>
      </w:r>
    </w:p>
    <w:p w14:paraId="6B5F69C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A major reason</w:t>
      </w:r>
    </w:p>
    <w:p w14:paraId="46694C2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Une raison majeure</w:t>
      </w:r>
    </w:p>
    <w:p w14:paraId="509A9C9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A minor reason</w:t>
      </w:r>
    </w:p>
    <w:p w14:paraId="5675A6A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Une raison mineure</w:t>
      </w:r>
    </w:p>
    <w:p w14:paraId="7A86C95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Not a reason</w:t>
      </w:r>
    </w:p>
    <w:p w14:paraId="1FE7717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N’est pas une raison</w:t>
      </w:r>
    </w:p>
    <w:p w14:paraId="0CF9A28D" w14:textId="77777777" w:rsidR="00C96008" w:rsidRPr="00C96008" w:rsidRDefault="00C96008" w:rsidP="00C96008">
      <w:pPr>
        <w:spacing w:after="0" w:line="240" w:lineRule="auto"/>
        <w:ind w:left="360"/>
        <w:rPr>
          <w:rFonts w:ascii="Calibri" w:eastAsia="Times New Roman" w:hAnsi="Calibri" w:cs="Times New Roman"/>
          <w:lang w:val="en-CA"/>
        </w:rPr>
      </w:pPr>
    </w:p>
    <w:p w14:paraId="5FDDC26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H5A TO 50% OF THE TOTAL SURVEY SAMPLE EACH WEEK. ASK H5B TO THE OTHER 50% OF THE TOTAL SURVEY SAMPLE EACH WEEK; LINKED TO QUOTA]</w:t>
      </w:r>
    </w:p>
    <w:p w14:paraId="5977D8AF" w14:textId="77777777" w:rsidR="00C96008" w:rsidRPr="00C96008" w:rsidRDefault="00C96008" w:rsidP="00C96008">
      <w:pPr>
        <w:spacing w:after="0" w:line="240" w:lineRule="auto"/>
        <w:ind w:left="360"/>
        <w:rPr>
          <w:rFonts w:ascii="Calibri" w:eastAsia="Times New Roman" w:hAnsi="Calibri" w:cs="Times New Roman"/>
          <w:lang w:val="en-CA"/>
        </w:rPr>
      </w:pPr>
    </w:p>
    <w:p w14:paraId="65C0A7A9"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H5A.</w:t>
      </w:r>
      <w:r w:rsidRPr="00C96008">
        <w:rPr>
          <w:rFonts w:ascii="Calibri" w:eastAsia="Times New Roman" w:hAnsi="Calibri" w:cs="Times New Roman"/>
          <w:lang w:val="en-CA"/>
        </w:rPr>
        <w:tab/>
        <w:t>The federal government has the ability to make it easier or harder for Canadians to get mortgages, by changing the amount of the minimum downpayments. Which of the following statements comes closest to your opinion?</w:t>
      </w:r>
    </w:p>
    <w:p w14:paraId="2AECE26D"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Le gouvernement fédéral a le pouvoir de rendre l’obtention d’une hypothèque plus facile ou plus difficile pour les Canadiens en changeant le montant minimum requis pour </w:t>
      </w:r>
      <w:r w:rsidRPr="00C96008">
        <w:rPr>
          <w:rFonts w:ascii="Calibri" w:eastAsia="Times New Roman" w:hAnsi="Calibri" w:cs="Times New Roman"/>
          <w:color w:val="0070C0"/>
          <w:lang w:val="fr-CA"/>
        </w:rPr>
        <w:lastRenderedPageBreak/>
        <w:t>la mise de fonds initiale. Lequel des énoncés suivants se rapproche le plus de votre opinion ?</w:t>
      </w:r>
      <w:r w:rsidRPr="00C96008">
        <w:rPr>
          <w:rFonts w:ascii="Calibri" w:eastAsia="Times New Roman" w:hAnsi="Calibri" w:cs="Times New Roman"/>
          <w:color w:val="0070C0"/>
          <w:lang w:val="fr-CA"/>
        </w:rPr>
        <w:tab/>
      </w:r>
      <w:r w:rsidRPr="00C96008">
        <w:rPr>
          <w:rFonts w:ascii="Calibri" w:eastAsia="Times New Roman" w:hAnsi="Calibri" w:cs="Times New Roman"/>
          <w:color w:val="0070C0"/>
          <w:lang w:val="fr-CA"/>
        </w:rPr>
        <w:tab/>
      </w:r>
    </w:p>
    <w:p w14:paraId="5CB735E1" w14:textId="77777777" w:rsidR="00C96008" w:rsidRPr="00C96008" w:rsidRDefault="00C96008" w:rsidP="00C96008">
      <w:pPr>
        <w:spacing w:after="0" w:line="240" w:lineRule="auto"/>
        <w:ind w:left="360"/>
        <w:rPr>
          <w:rFonts w:ascii="Calibri" w:eastAsia="Times New Roman" w:hAnsi="Calibri" w:cs="Times New Roman"/>
          <w:lang w:val="fr-CA"/>
        </w:rPr>
      </w:pPr>
    </w:p>
    <w:p w14:paraId="7B9AE11C"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[ROTATE FIRST TWO ITEMS]</w:t>
      </w:r>
    </w:p>
    <w:p w14:paraId="7FBAF058" w14:textId="77777777" w:rsidR="00C96008" w:rsidRPr="00C96008" w:rsidRDefault="00C96008" w:rsidP="00C96008">
      <w:pPr>
        <w:spacing w:after="0" w:line="240" w:lineRule="auto"/>
        <w:ind w:left="360"/>
        <w:rPr>
          <w:rFonts w:ascii="Calibri" w:eastAsia="Times New Roman" w:hAnsi="Calibri" w:cs="Times New Roman"/>
          <w:b/>
          <w:lang w:val="en-CA"/>
        </w:rPr>
      </w:pPr>
    </w:p>
    <w:p w14:paraId="41A365D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 government should make it harder for Canadians to get mortgages, as this can prevent real estate prices from rising too quickly</w:t>
      </w:r>
    </w:p>
    <w:p w14:paraId="3487BFE7"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devrait rendre l’obtention d’une hypothèque plus difficile pour les Canadiens car cela pourrait empêcher une hausse trop rapide des prix de l’immobilier</w:t>
      </w:r>
    </w:p>
    <w:p w14:paraId="56D9DAFB" w14:textId="77777777" w:rsidR="00C96008" w:rsidRPr="00C96008" w:rsidRDefault="00C96008" w:rsidP="00C96008">
      <w:pPr>
        <w:spacing w:after="0" w:line="240" w:lineRule="auto"/>
        <w:ind w:left="360"/>
        <w:rPr>
          <w:rFonts w:ascii="Calibri" w:eastAsia="Times New Roman" w:hAnsi="Calibri" w:cs="Times New Roman"/>
          <w:lang w:val="fr-CA"/>
        </w:rPr>
      </w:pPr>
    </w:p>
    <w:p w14:paraId="7EB2B5C2"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 government should make it easier for Canadians to get mortgages, so that Canadians who want homes can buy them</w:t>
      </w:r>
    </w:p>
    <w:p w14:paraId="28F3C6D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devrait faciliter l’obtention d’une hypothèque pour les Canadiens pour que ceux qui désirent avoir une maison puissent en acheter une</w:t>
      </w:r>
    </w:p>
    <w:p w14:paraId="2B210200" w14:textId="77777777" w:rsidR="00C96008" w:rsidRPr="00C96008" w:rsidRDefault="00C96008" w:rsidP="00C96008">
      <w:pPr>
        <w:spacing w:after="0" w:line="240" w:lineRule="auto"/>
        <w:ind w:left="360"/>
        <w:rPr>
          <w:rFonts w:ascii="Calibri" w:eastAsia="Times New Roman" w:hAnsi="Calibri" w:cs="Times New Roman"/>
          <w:lang w:val="fr-CA"/>
        </w:rPr>
      </w:pPr>
    </w:p>
    <w:p w14:paraId="2C567B3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The government should keep the current minimum downpayments required as is </w:t>
      </w:r>
      <w:r w:rsidRPr="00C96008">
        <w:rPr>
          <w:rFonts w:ascii="Calibri" w:eastAsia="Times New Roman" w:hAnsi="Calibri" w:cs="Times New Roman"/>
          <w:b/>
          <w:lang w:val="en-CA"/>
        </w:rPr>
        <w:t>[ALWAYS LAST]</w:t>
      </w:r>
    </w:p>
    <w:p w14:paraId="0CC0BB5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Le gouvernement devrait garder le montant requis pour les mises de fonds tel qu’il est en ce moment </w:t>
      </w:r>
      <w:r w:rsidRPr="00C96008">
        <w:rPr>
          <w:rFonts w:ascii="Calibri" w:eastAsia="Times New Roman" w:hAnsi="Calibri" w:cs="Times New Roman"/>
          <w:b/>
          <w:color w:val="0070C0"/>
          <w:lang w:val="fr-CA"/>
        </w:rPr>
        <w:t>[ALWAYS LAST]</w:t>
      </w:r>
    </w:p>
    <w:p w14:paraId="58DF45A7" w14:textId="77777777" w:rsidR="00C96008" w:rsidRPr="00C96008" w:rsidRDefault="00C96008" w:rsidP="00C96008">
      <w:pPr>
        <w:spacing w:after="0" w:line="240" w:lineRule="auto"/>
        <w:ind w:left="360"/>
        <w:rPr>
          <w:rFonts w:ascii="Calibri" w:eastAsia="Times New Roman" w:hAnsi="Calibri" w:cs="Times New Roman"/>
          <w:lang w:val="fr-CA"/>
        </w:rPr>
      </w:pPr>
    </w:p>
    <w:p w14:paraId="08800418"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H5B.</w:t>
      </w:r>
      <w:r w:rsidRPr="00C96008">
        <w:rPr>
          <w:rFonts w:ascii="Calibri" w:eastAsia="Times New Roman" w:hAnsi="Calibri" w:cs="Times New Roman"/>
          <w:lang w:val="en-CA"/>
        </w:rPr>
        <w:tab/>
        <w:t>The federal government has the ability to make it easier or harder for Canadians to get mortgages, by changing the amount of the minimum downpayments. Which of the following statements comes closest to your opinion:</w:t>
      </w:r>
    </w:p>
    <w:p w14:paraId="3229B9D4"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fédéral a le pouvoir de rendre l’obtention d’une hypothèque plus facile ou plus difficile pour les Canadiens en changeant le montant minimum requis pour la mise de fonds initiale. Lequel des énoncés suivants se rapproche le plus de votre opinion ?</w:t>
      </w:r>
      <w:r w:rsidRPr="00C96008">
        <w:rPr>
          <w:rFonts w:ascii="Calibri" w:eastAsia="Times New Roman" w:hAnsi="Calibri" w:cs="Times New Roman"/>
          <w:color w:val="0070C0"/>
          <w:lang w:val="fr-CA"/>
        </w:rPr>
        <w:tab/>
      </w:r>
    </w:p>
    <w:p w14:paraId="05CABAD5" w14:textId="77777777" w:rsidR="00C96008" w:rsidRPr="00C96008" w:rsidRDefault="00C96008" w:rsidP="00C96008">
      <w:pPr>
        <w:spacing w:after="0" w:line="240" w:lineRule="auto"/>
        <w:ind w:left="360"/>
        <w:rPr>
          <w:rFonts w:ascii="Calibri" w:eastAsia="Times New Roman" w:hAnsi="Calibri" w:cs="Times New Roman"/>
          <w:lang w:val="fr-CA"/>
        </w:rPr>
      </w:pPr>
    </w:p>
    <w:p w14:paraId="4D6E356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[ROTATE FIRST TWO ITEMS] </w:t>
      </w:r>
    </w:p>
    <w:p w14:paraId="18046B58" w14:textId="77777777" w:rsidR="00C96008" w:rsidRPr="00C96008" w:rsidRDefault="00C96008" w:rsidP="00C96008">
      <w:pPr>
        <w:spacing w:after="0" w:line="240" w:lineRule="auto"/>
        <w:ind w:left="360"/>
        <w:rPr>
          <w:rFonts w:ascii="Calibri" w:eastAsia="Times New Roman" w:hAnsi="Calibri" w:cs="Times New Roman"/>
          <w:lang w:val="en-CA"/>
        </w:rPr>
      </w:pPr>
    </w:p>
    <w:p w14:paraId="7C96D32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 government should make it harder for Canadians to get mortgages, to prevent Canadians from defaulting on their mortgages</w:t>
      </w:r>
    </w:p>
    <w:p w14:paraId="412F643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devrait rendre l’obtention d’une hypothèque plus difficile pour les Canadiens afin d’empêcher les Canadiens de se retrouver en défaut de paiement de leur hypothèque</w:t>
      </w:r>
    </w:p>
    <w:p w14:paraId="5225A013" w14:textId="77777777" w:rsidR="00C96008" w:rsidRPr="00C96008" w:rsidRDefault="00C96008" w:rsidP="00C96008">
      <w:pPr>
        <w:spacing w:after="0" w:line="240" w:lineRule="auto"/>
        <w:ind w:left="360"/>
        <w:rPr>
          <w:rFonts w:ascii="Calibri" w:eastAsia="Times New Roman" w:hAnsi="Calibri" w:cs="Times New Roman"/>
          <w:lang w:val="fr-CA"/>
        </w:rPr>
      </w:pPr>
    </w:p>
    <w:p w14:paraId="087AD4E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 government should make it easier for Canadians to get mortgages, so that Canadians who want homes can buy them</w:t>
      </w:r>
    </w:p>
    <w:p w14:paraId="6B46F0F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devrait faciliter l’obtention d’une hypothèque pour les Canadiens pour que ceux qui désirent avoir une maison puissent en acheter une</w:t>
      </w:r>
    </w:p>
    <w:p w14:paraId="1B9648E3" w14:textId="77777777" w:rsidR="00C96008" w:rsidRPr="00C96008" w:rsidRDefault="00C96008" w:rsidP="00C96008">
      <w:pPr>
        <w:spacing w:after="0" w:line="240" w:lineRule="auto"/>
        <w:ind w:left="360"/>
        <w:rPr>
          <w:rFonts w:ascii="Calibri" w:eastAsia="Times New Roman" w:hAnsi="Calibri" w:cs="Times New Roman"/>
          <w:lang w:val="fr-CA"/>
        </w:rPr>
      </w:pPr>
    </w:p>
    <w:p w14:paraId="6F76DF5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lang w:val="en-CA"/>
        </w:rPr>
        <w:t xml:space="preserve">The government should keep the current minimum downpayments required as is </w:t>
      </w:r>
      <w:r w:rsidRPr="00C96008">
        <w:rPr>
          <w:rFonts w:ascii="Calibri" w:eastAsia="Times New Roman" w:hAnsi="Calibri" w:cs="Times New Roman"/>
          <w:b/>
          <w:lang w:val="en-CA"/>
        </w:rPr>
        <w:t>[ALWAYS LAST]</w:t>
      </w:r>
    </w:p>
    <w:p w14:paraId="3E62F34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Le gouvernement devrait garder le montant requis pour les mises de fonds tel qu’il est en ce moment </w:t>
      </w:r>
      <w:r w:rsidRPr="00C96008">
        <w:rPr>
          <w:rFonts w:ascii="Calibri" w:eastAsia="Times New Roman" w:hAnsi="Calibri" w:cs="Times New Roman"/>
          <w:b/>
          <w:color w:val="0070C0"/>
          <w:lang w:val="fr-CA"/>
        </w:rPr>
        <w:t>[ALWAYS LAST]</w:t>
      </w:r>
    </w:p>
    <w:p w14:paraId="751AFF1E" w14:textId="77777777" w:rsidR="00C96008" w:rsidRPr="00C96008" w:rsidRDefault="00C96008" w:rsidP="00C96008">
      <w:pPr>
        <w:spacing w:after="0" w:line="240" w:lineRule="auto"/>
        <w:ind w:left="360"/>
        <w:rPr>
          <w:rFonts w:ascii="Calibri" w:eastAsia="Times New Roman" w:hAnsi="Calibri" w:cs="Times New Roman"/>
          <w:lang w:val="fr-CA"/>
        </w:rPr>
      </w:pPr>
    </w:p>
    <w:p w14:paraId="27BA216E" w14:textId="77777777" w:rsidR="00C96008" w:rsidRPr="00C96008" w:rsidRDefault="00C96008" w:rsidP="00C96008">
      <w:pPr>
        <w:spacing w:after="0" w:line="240" w:lineRule="auto"/>
        <w:ind w:left="360"/>
        <w:rPr>
          <w:rFonts w:ascii="Calibri" w:eastAsia="Times New Roman" w:hAnsi="Calibri" w:cs="Times New Roman"/>
          <w:lang w:val="fr-CA"/>
        </w:rPr>
      </w:pPr>
    </w:p>
    <w:p w14:paraId="2AA1326F"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H6.</w:t>
      </w:r>
      <w:r w:rsidRPr="00C96008">
        <w:rPr>
          <w:rFonts w:ascii="Calibri" w:eastAsia="Times New Roman" w:hAnsi="Calibri" w:cs="Times New Roman"/>
          <w:lang w:val="en-CA"/>
        </w:rPr>
        <w:tab/>
        <w:t xml:space="preserve">How important, if at all, is it for the Government of Canada to invest in each of the following. Please rate each on a scale of 1 to 10, where 1 is not at all important and 10 is extremely important. </w:t>
      </w:r>
      <w:r w:rsidRPr="00C96008">
        <w:rPr>
          <w:rFonts w:ascii="Calibri" w:eastAsia="Times New Roman" w:hAnsi="Calibri" w:cs="Times New Roman"/>
          <w:lang w:val="fr-CA"/>
        </w:rPr>
        <w:t xml:space="preserve">How about </w:t>
      </w:r>
      <w:r w:rsidRPr="00C96008">
        <w:rPr>
          <w:rFonts w:ascii="Calibri" w:eastAsia="Times New Roman" w:hAnsi="Calibri" w:cs="Times New Roman"/>
          <w:b/>
          <w:lang w:val="fr-CA"/>
        </w:rPr>
        <w:t>[INSERT ITEM]</w:t>
      </w:r>
      <w:r w:rsidRPr="00C96008">
        <w:rPr>
          <w:rFonts w:ascii="Calibri" w:eastAsia="Times New Roman" w:hAnsi="Calibri" w:cs="Times New Roman"/>
          <w:lang w:val="fr-CA"/>
        </w:rPr>
        <w:t>? (REPEAT SCALE AS NEEDED)</w:t>
      </w:r>
    </w:p>
    <w:p w14:paraId="05188C04"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 xml:space="preserve">À quel point est-ce important, si c’est le cas, pour le Gouvernement du Canada d’investir dans chacun des domaines suivants ? Veuillez fournir une réponse sur une échelle de 1 à 10, où une note de 1 veut dire que ce n’est pas important du tout et 10 indique que c’est extrêmement important. Qu’en est-il d’investir dans… </w:t>
      </w:r>
      <w:r w:rsidRPr="00C96008">
        <w:rPr>
          <w:rFonts w:ascii="Calibri" w:eastAsia="Times New Roman" w:hAnsi="Calibri" w:cs="Times New Roman"/>
          <w:b/>
          <w:color w:val="0070C0"/>
          <w:lang w:val="fr-CA"/>
        </w:rPr>
        <w:t>[INSERT ITEM]</w:t>
      </w:r>
      <w:r w:rsidRPr="00C96008">
        <w:rPr>
          <w:rFonts w:ascii="Calibri" w:eastAsia="Times New Roman" w:hAnsi="Calibri" w:cs="Times New Roman"/>
          <w:color w:val="0070C0"/>
          <w:lang w:val="fr-CA"/>
        </w:rPr>
        <w:t xml:space="preserve"> ? (RÉPÉTER L’ÉCHELLE AU BESOIN)</w:t>
      </w:r>
    </w:p>
    <w:p w14:paraId="19C03811" w14:textId="77777777" w:rsidR="00C96008" w:rsidRPr="00C96008" w:rsidRDefault="00C96008" w:rsidP="00C96008">
      <w:pPr>
        <w:spacing w:after="0" w:line="240" w:lineRule="auto"/>
        <w:ind w:left="360"/>
        <w:rPr>
          <w:rFonts w:ascii="Calibri" w:eastAsia="Times New Roman" w:hAnsi="Calibri" w:cs="Times New Roman"/>
          <w:lang w:val="fr-CA"/>
        </w:rPr>
      </w:pPr>
    </w:p>
    <w:p w14:paraId="7E33AA01"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[RANDOMIZE]</w:t>
      </w:r>
    </w:p>
    <w:p w14:paraId="1F0DF3A8"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More affordable housing for low-income groups</w:t>
      </w:r>
    </w:p>
    <w:p w14:paraId="7549414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Des logements plus abordables pour les groupes à faible revenu</w:t>
      </w:r>
    </w:p>
    <w:p w14:paraId="165A4B6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More affordable housing to get homeless people off the streets</w:t>
      </w:r>
    </w:p>
    <w:p w14:paraId="210BD67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Des logements plus abordables pour sortir les sans-abris de la rue</w:t>
      </w:r>
    </w:p>
    <w:p w14:paraId="5E3016A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More affordable housing for seniors</w:t>
      </w:r>
    </w:p>
    <w:p w14:paraId="75E1188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Des logements plus abordables pour les aînés</w:t>
      </w:r>
    </w:p>
    <w:p w14:paraId="5777889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More housing to be used as affordable rental property</w:t>
      </w:r>
    </w:p>
    <w:p w14:paraId="1FBF67D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Une plus grande proportion des immeubles qui serait consacrée à la location de loyers abordables</w:t>
      </w:r>
    </w:p>
    <w:p w14:paraId="0CFE6C6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More housing in expensive housing markets, to bring down the cost of real estate</w:t>
      </w:r>
    </w:p>
    <w:p w14:paraId="179297F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Plus de logements dans les marchés immobiliers dispendieux afin de faire baisser le prix de l’immobilier</w:t>
      </w:r>
    </w:p>
    <w:p w14:paraId="6DDBEC8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Energy and water efficiency retrofits to existing social housing for low-income earners</w:t>
      </w:r>
    </w:p>
    <w:p w14:paraId="290E4AD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Des rénovations aidant à diminuer la consommation d’eau et d’énergie pour les logements sociaux existants pour les gens à faible revenu  </w:t>
      </w:r>
    </w:p>
    <w:p w14:paraId="245AED4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Making it easier for younger Canadians to buy their first home</w:t>
      </w:r>
    </w:p>
    <w:p w14:paraId="4F4EAE3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Faciliter l’accès à une première propriété pour les jeunes Canadiens</w:t>
      </w:r>
    </w:p>
    <w:p w14:paraId="187D540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Improving the quality of existing social housing for low-income earners</w:t>
      </w:r>
    </w:p>
    <w:p w14:paraId="1B0CB22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Amélioration de la qualité des logements sociaux existants pour les gens à faible revenu</w:t>
      </w:r>
    </w:p>
    <w:p w14:paraId="511AA14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More shelters for the victims of violence</w:t>
      </w:r>
    </w:p>
    <w:p w14:paraId="05AA4CA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Plus de refuges pour les victimes de violence</w:t>
      </w:r>
    </w:p>
    <w:p w14:paraId="714C7CE9" w14:textId="77777777" w:rsidR="00C96008" w:rsidRPr="00C96008" w:rsidRDefault="00C96008" w:rsidP="00C96008">
      <w:pPr>
        <w:spacing w:after="0" w:line="240" w:lineRule="auto"/>
        <w:ind w:left="360"/>
        <w:rPr>
          <w:rFonts w:ascii="Calibri" w:eastAsia="Times New Roman" w:hAnsi="Calibri" w:cs="Times New Roman"/>
          <w:lang w:val="fr-CA"/>
        </w:rPr>
      </w:pPr>
    </w:p>
    <w:p w14:paraId="1E60DE59"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[1-10]</w:t>
      </w:r>
    </w:p>
    <w:p w14:paraId="053EBECC" w14:textId="77777777" w:rsidR="00C96008" w:rsidRPr="00C96008" w:rsidRDefault="00C96008" w:rsidP="00C96008">
      <w:pPr>
        <w:spacing w:after="0" w:line="240" w:lineRule="auto"/>
        <w:ind w:left="360"/>
        <w:rPr>
          <w:rFonts w:ascii="Calibri" w:eastAsia="Times New Roman" w:hAnsi="Calibri" w:cs="Times New Roman"/>
          <w:lang w:val="en-CA"/>
        </w:rPr>
      </w:pPr>
    </w:p>
    <w:p w14:paraId="532A5001" w14:textId="77777777" w:rsidR="00C96008" w:rsidRPr="00C96008" w:rsidRDefault="00C96008" w:rsidP="00C96008">
      <w:pPr>
        <w:spacing w:after="0" w:line="240" w:lineRule="auto"/>
        <w:ind w:left="360"/>
        <w:rPr>
          <w:rFonts w:ascii="Calibri" w:eastAsia="Times New Roman" w:hAnsi="Calibri" w:cs="Times New Roman"/>
          <w:lang w:val="en-CA"/>
        </w:rPr>
      </w:pPr>
    </w:p>
    <w:p w14:paraId="194C2389"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[PASSPORT]</w:t>
      </w:r>
    </w:p>
    <w:p w14:paraId="18FC0B33" w14:textId="77777777" w:rsidR="00C96008" w:rsidRPr="00C96008" w:rsidRDefault="00C96008" w:rsidP="00C96008">
      <w:pPr>
        <w:spacing w:after="0" w:line="240" w:lineRule="auto"/>
        <w:ind w:left="360"/>
        <w:rPr>
          <w:rFonts w:ascii="Calibri" w:eastAsia="Times New Roman" w:hAnsi="Calibri" w:cs="Times New Roman"/>
          <w:lang w:val="en-CA"/>
        </w:rPr>
      </w:pPr>
    </w:p>
    <w:p w14:paraId="1846617F"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P1.</w:t>
      </w:r>
      <w:r w:rsidRPr="00C96008">
        <w:rPr>
          <w:rFonts w:ascii="Calibri" w:eastAsia="Times New Roman" w:hAnsi="Calibri" w:cs="Times New Roman"/>
          <w:lang w:val="en-CA"/>
        </w:rPr>
        <w:tab/>
        <w:t xml:space="preserve">As far as you are aware, what are the current laws for Canadian citizens entering Canada after visiting another country? </w:t>
      </w:r>
      <w:r w:rsidRPr="00C96008">
        <w:rPr>
          <w:rFonts w:ascii="Calibri" w:eastAsia="Times New Roman" w:hAnsi="Calibri" w:cs="Times New Roman"/>
          <w:lang w:val="fr-CA"/>
        </w:rPr>
        <w:t>(READ LIST)</w:t>
      </w:r>
    </w:p>
    <w:p w14:paraId="5F1700EE"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Selon ce que vous en savez, quelles sont les lois en place pour les citoyens canadiens qui reviennent au Canada après avoir visité un autre pays ? (LIRE LA LISTE)</w:t>
      </w:r>
    </w:p>
    <w:p w14:paraId="108B825B" w14:textId="77777777" w:rsidR="00C96008" w:rsidRPr="00C96008" w:rsidRDefault="00C96008" w:rsidP="00C96008">
      <w:pPr>
        <w:spacing w:after="0" w:line="240" w:lineRule="auto"/>
        <w:ind w:left="360"/>
        <w:rPr>
          <w:rFonts w:ascii="Calibri" w:eastAsia="Times New Roman" w:hAnsi="Calibri" w:cs="Times New Roman"/>
          <w:lang w:val="fr-CA"/>
        </w:rPr>
      </w:pPr>
    </w:p>
    <w:p w14:paraId="5314930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They must provide a Canadian passport</w:t>
      </w:r>
    </w:p>
    <w:p w14:paraId="5758852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Ils doivent montrer un passeport canadien</w:t>
      </w:r>
    </w:p>
    <w:p w14:paraId="79F9D3D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They can provide a Canadian passport OR another identity document</w:t>
      </w:r>
    </w:p>
    <w:p w14:paraId="00406CF9" w14:textId="77777777" w:rsidR="00C96008" w:rsidRPr="00C96008" w:rsidRDefault="00C96008" w:rsidP="00C96008">
      <w:pPr>
        <w:spacing w:after="0" w:line="240" w:lineRule="auto"/>
        <w:ind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Ils peuvent montrer un passeport canadien OU une autre pièce d’identité</w:t>
      </w:r>
    </w:p>
    <w:p w14:paraId="42A130C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They do not need to provide any identity documents</w:t>
      </w:r>
    </w:p>
    <w:p w14:paraId="3CD9DF9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Ils n’ont besoin d’aucune pièce d’identité</w:t>
      </w:r>
    </w:p>
    <w:p w14:paraId="0D64B300" w14:textId="77777777" w:rsidR="00C96008" w:rsidRPr="00C96008" w:rsidRDefault="00C96008" w:rsidP="00C96008">
      <w:pPr>
        <w:spacing w:after="0" w:line="240" w:lineRule="auto"/>
        <w:ind w:left="360"/>
        <w:rPr>
          <w:rFonts w:ascii="Calibri" w:eastAsia="Times New Roman" w:hAnsi="Calibri" w:cs="Times New Roman"/>
          <w:lang w:val="fr-CA"/>
        </w:rPr>
      </w:pPr>
    </w:p>
    <w:p w14:paraId="6B33D17A" w14:textId="77777777" w:rsidR="00C96008" w:rsidRPr="00C96008" w:rsidRDefault="00C96008" w:rsidP="00C96008">
      <w:pPr>
        <w:spacing w:after="0" w:line="240" w:lineRule="auto"/>
        <w:ind w:left="360"/>
        <w:rPr>
          <w:rFonts w:ascii="Calibri" w:eastAsia="Times New Roman" w:hAnsi="Calibri" w:cs="Times New Roman"/>
          <w:lang w:val="fr-CA"/>
        </w:rPr>
      </w:pPr>
    </w:p>
    <w:p w14:paraId="3DF8244A"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P2.</w:t>
      </w:r>
      <w:r w:rsidRPr="00C96008">
        <w:rPr>
          <w:rFonts w:ascii="Calibri" w:eastAsia="Times New Roman" w:hAnsi="Calibri" w:cs="Times New Roman"/>
          <w:lang w:val="en-CA"/>
        </w:rPr>
        <w:tab/>
        <w:t xml:space="preserve">Currently, Canadian citizens travelling internationally are not legally required to provide a Canadian passport to return to Canada if they have another document that proves </w:t>
      </w:r>
      <w:r w:rsidRPr="00C96008">
        <w:rPr>
          <w:rFonts w:ascii="Calibri" w:eastAsia="Times New Roman" w:hAnsi="Calibri" w:cs="Times New Roman"/>
          <w:lang w:val="en-CA"/>
        </w:rPr>
        <w:lastRenderedPageBreak/>
        <w:t>their identity and Canadian citizenship. Passports are required to board an aircraft, but it does not need to be a Canadian passport.</w:t>
      </w:r>
      <w:r w:rsidRPr="00C96008">
        <w:rPr>
          <w:rFonts w:ascii="Times New Roman" w:eastAsia="Times New Roman" w:hAnsi="Times New Roman" w:cs="Times New Roman"/>
          <w:sz w:val="24"/>
          <w:szCs w:val="24"/>
          <w:lang w:val="en-CA"/>
        </w:rPr>
        <w:t xml:space="preserve"> </w:t>
      </w:r>
      <w:r w:rsidRPr="00C96008">
        <w:rPr>
          <w:rFonts w:ascii="Calibri" w:eastAsia="Times New Roman" w:hAnsi="Calibri" w:cs="Times New Roman"/>
          <w:lang w:val="en-CA"/>
        </w:rPr>
        <w:t xml:space="preserve">Do you strongly support, somewhat support, somewhat oppose, or strongly oppose making it mandatory for Canadian citizens returning to Canada to use a Canadian passport? </w:t>
      </w:r>
    </w:p>
    <w:p w14:paraId="7395052B"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 xml:space="preserve">(INTERVIEWER NOTES: If asked, can clarify with the following information: </w:t>
      </w:r>
    </w:p>
    <w:p w14:paraId="36F43E1B"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Those with dual citizenship would be required to use their Canadian passport when returning to Canada.  Assume that Canadian citizens who have NEXUS cards would not be required to show their Canadian passports.)</w:t>
      </w:r>
    </w:p>
    <w:p w14:paraId="52FF5279"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En ce moment, les citoyens canadiens qui voyagent à l’étranger ne sont pas obligés de montrer un passeport canadien pour revenir au Canada s’ils ont un autre document qui prouve leur identité et la citoyenneté canadienne. Le passeport est nécessaire pour monter dans un avion, mais il n’est pas nécessaire que ce soit un passeport canadien.</w:t>
      </w:r>
    </w:p>
    <w:p w14:paraId="280BBC6F"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Êtes-vous fortement favorable, plutôt favorable, plutôt opposé ou fortement opposé de rendre obligatoire l’utilisation du passeport canadien pour les citoyens canadiens qui reviennent au Canada ?</w:t>
      </w:r>
    </w:p>
    <w:p w14:paraId="6548A4F2"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(AU BESOIN, L’INTERVIEWEUR PEUT CLARIFIER À L’AIDE DE L’INFORMATION SUIVANTE : Les gens ayant une double-citoyenneté seraient obligés d’utiliser leur passeport canadien à leur retour au Canada. Les citoyens canadiens ayant une carte NEXUS ne seraient pas obligés de montrer leur passeport canadien.)</w:t>
      </w:r>
    </w:p>
    <w:p w14:paraId="2EECC1B7" w14:textId="77777777" w:rsidR="00C96008" w:rsidRPr="00C96008" w:rsidRDefault="00C96008" w:rsidP="00C96008">
      <w:pPr>
        <w:spacing w:after="0" w:line="240" w:lineRule="auto"/>
        <w:ind w:left="360"/>
        <w:rPr>
          <w:rFonts w:ascii="Calibri" w:eastAsia="Times New Roman" w:hAnsi="Calibri" w:cs="Times New Roman"/>
          <w:lang w:val="fr-CA"/>
        </w:rPr>
      </w:pPr>
    </w:p>
    <w:p w14:paraId="4BD04F3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Strongly support</w:t>
      </w:r>
    </w:p>
    <w:p w14:paraId="117CB52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Fortement favorable</w:t>
      </w:r>
    </w:p>
    <w:p w14:paraId="783D378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Somewhat support</w:t>
      </w:r>
    </w:p>
    <w:p w14:paraId="5F8945D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Plutôt favorable</w:t>
      </w:r>
    </w:p>
    <w:p w14:paraId="3049EBC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Somewhat oppose</w:t>
      </w:r>
    </w:p>
    <w:p w14:paraId="1EE614F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Plutôt opposé,</w:t>
      </w:r>
    </w:p>
    <w:p w14:paraId="7BC031D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Strongly oppose</w:t>
      </w:r>
    </w:p>
    <w:p w14:paraId="174599B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Fortement opposé)</w:t>
      </w:r>
    </w:p>
    <w:p w14:paraId="6427D92D" w14:textId="77777777" w:rsidR="00C96008" w:rsidRPr="00C96008" w:rsidRDefault="00C96008" w:rsidP="00C96008">
      <w:pPr>
        <w:spacing w:after="0" w:line="240" w:lineRule="auto"/>
        <w:ind w:left="360"/>
        <w:rPr>
          <w:rFonts w:ascii="Calibri" w:eastAsia="Times New Roman" w:hAnsi="Calibri" w:cs="Times New Roman"/>
          <w:lang w:val="en-CA"/>
        </w:rPr>
      </w:pPr>
    </w:p>
    <w:p w14:paraId="67C3744E"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[DEMOGRAPHICS]</w:t>
      </w:r>
    </w:p>
    <w:p w14:paraId="5051AFD3" w14:textId="77777777" w:rsidR="00C96008" w:rsidRPr="00C96008" w:rsidRDefault="00C96008" w:rsidP="00C96008">
      <w:pPr>
        <w:spacing w:after="0" w:line="240" w:lineRule="auto"/>
        <w:ind w:left="360"/>
        <w:rPr>
          <w:rFonts w:ascii="Calibri" w:eastAsia="Times New Roman" w:hAnsi="Calibri" w:cs="Times New Roman"/>
          <w:lang w:val="en-CA"/>
        </w:rPr>
      </w:pPr>
    </w:p>
    <w:p w14:paraId="68D3032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To finish, I'd like to ask you some questions for statistical purposes only.  Please be assured that your answers will remain completely confidential.</w:t>
      </w:r>
    </w:p>
    <w:p w14:paraId="022DA0C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2B7EAEF1" w14:textId="77777777" w:rsidR="00C96008" w:rsidRPr="00C96008" w:rsidRDefault="00C96008" w:rsidP="00C96008">
      <w:pPr>
        <w:spacing w:after="0" w:line="240" w:lineRule="auto"/>
        <w:ind w:left="360"/>
        <w:rPr>
          <w:rFonts w:ascii="Calibri" w:eastAsia="Times New Roman" w:hAnsi="Calibri" w:cs="Times New Roman"/>
          <w:lang w:val="fr-CA"/>
        </w:rPr>
      </w:pPr>
    </w:p>
    <w:p w14:paraId="360A1E8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D1.</w:t>
      </w:r>
      <w:r w:rsidRPr="00C96008">
        <w:rPr>
          <w:rFonts w:ascii="Calibri" w:eastAsia="Times New Roman" w:hAnsi="Calibri" w:cs="Times New Roman"/>
          <w:lang w:val="fr-CA"/>
        </w:rPr>
        <w:tab/>
      </w:r>
      <w:r w:rsidRPr="00C96008">
        <w:rPr>
          <w:rFonts w:ascii="Calibri" w:eastAsia="Times New Roman" w:hAnsi="Calibri" w:cs="Times New Roman"/>
          <w:lang w:val="fr-CA"/>
        </w:rPr>
        <w:tab/>
        <w:t xml:space="preserve">In what year were you born? (RECORD YEAR) </w:t>
      </w:r>
    </w:p>
    <w:p w14:paraId="3D43179C" w14:textId="77777777" w:rsidR="00C96008" w:rsidRPr="00C96008" w:rsidRDefault="00C96008" w:rsidP="00C96008">
      <w:pPr>
        <w:spacing w:after="0" w:line="240" w:lineRule="auto"/>
        <w:ind w:left="1080" w:firstLine="360"/>
        <w:rPr>
          <w:rFonts w:ascii="Calibri" w:eastAsia="Times New Roman" w:hAnsi="Calibri" w:cs="Times New Roman"/>
          <w:color w:val="0070C0"/>
          <w:lang w:val="en-CA"/>
        </w:rPr>
      </w:pPr>
      <w:r w:rsidRPr="00C96008">
        <w:rPr>
          <w:rFonts w:ascii="Calibri" w:eastAsia="Times New Roman" w:hAnsi="Calibri" w:cs="Times New Roman"/>
          <w:color w:val="0070C0"/>
          <w:lang w:val="fr-CA"/>
        </w:rPr>
        <w:t xml:space="preserve">Quelle est votre année de naissance ? </w:t>
      </w:r>
      <w:r w:rsidRPr="00C96008">
        <w:rPr>
          <w:rFonts w:ascii="Calibri" w:eastAsia="Times New Roman" w:hAnsi="Calibri" w:cs="Times New Roman"/>
          <w:color w:val="0070C0"/>
          <w:lang w:val="en-CA"/>
        </w:rPr>
        <w:t>(ENREGISTRER L’ANNÉE)</w:t>
      </w:r>
    </w:p>
    <w:p w14:paraId="51ED9656" w14:textId="77777777" w:rsidR="00C96008" w:rsidRPr="00C96008" w:rsidRDefault="00C96008" w:rsidP="00C96008">
      <w:pPr>
        <w:spacing w:after="0" w:line="240" w:lineRule="auto"/>
        <w:ind w:left="360"/>
        <w:rPr>
          <w:rFonts w:ascii="Calibri" w:eastAsia="Times New Roman" w:hAnsi="Calibri" w:cs="Times New Roman"/>
          <w:lang w:val="en-CA"/>
        </w:rPr>
      </w:pPr>
    </w:p>
    <w:p w14:paraId="22AD32D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[1900-2016]</w:t>
      </w:r>
    </w:p>
    <w:p w14:paraId="69843486" w14:textId="77777777" w:rsidR="00C96008" w:rsidRPr="00C96008" w:rsidRDefault="00C96008" w:rsidP="00C96008">
      <w:pPr>
        <w:spacing w:after="0" w:line="240" w:lineRule="auto"/>
        <w:ind w:left="360"/>
        <w:rPr>
          <w:rFonts w:ascii="Calibri" w:eastAsia="Times New Roman" w:hAnsi="Calibri" w:cs="Times New Roman"/>
          <w:lang w:val="en-CA"/>
        </w:rPr>
      </w:pPr>
    </w:p>
    <w:p w14:paraId="0FDFF164"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D1=DK/REF, ASK D2; OTHERWISE SKIP TO D3]</w:t>
      </w:r>
    </w:p>
    <w:p w14:paraId="1D3C54B5" w14:textId="77777777" w:rsidR="00C96008" w:rsidRPr="00C96008" w:rsidRDefault="00C96008" w:rsidP="00C96008">
      <w:pPr>
        <w:spacing w:after="0" w:line="240" w:lineRule="auto"/>
        <w:ind w:left="360"/>
        <w:rPr>
          <w:rFonts w:ascii="Calibri" w:eastAsia="Times New Roman" w:hAnsi="Calibri" w:cs="Times New Roman"/>
          <w:lang w:val="en-CA"/>
        </w:rPr>
      </w:pPr>
    </w:p>
    <w:p w14:paraId="2E8A7341" w14:textId="77777777" w:rsidR="00C96008" w:rsidRPr="00C96008" w:rsidRDefault="00C96008" w:rsidP="00C96008">
      <w:pPr>
        <w:spacing w:after="0" w:line="240" w:lineRule="auto"/>
        <w:ind w:firstLine="360"/>
        <w:rPr>
          <w:rFonts w:ascii="Calibri" w:eastAsia="Times New Roman" w:hAnsi="Calibri" w:cs="Times New Roman"/>
          <w:lang w:val="en-CA"/>
        </w:rPr>
      </w:pPr>
      <w:r w:rsidRPr="00C96008">
        <w:rPr>
          <w:rFonts w:ascii="Calibri" w:eastAsia="Times New Roman" w:hAnsi="Calibri" w:cs="Times New Roman"/>
          <w:lang w:val="en-CA"/>
        </w:rPr>
        <w:t>D2.</w:t>
      </w:r>
      <w:r w:rsidRPr="00C96008">
        <w:rPr>
          <w:rFonts w:ascii="Calibri" w:eastAsia="Times New Roman" w:hAnsi="Calibri" w:cs="Times New Roman"/>
          <w:lang w:val="en-CA"/>
        </w:rPr>
        <w:tab/>
      </w:r>
      <w:r w:rsidRPr="00C96008">
        <w:rPr>
          <w:rFonts w:ascii="Calibri" w:eastAsia="Times New Roman" w:hAnsi="Calibri" w:cs="Times New Roman"/>
          <w:lang w:val="en-CA"/>
        </w:rPr>
        <w:tab/>
        <w:t>Which of the following age categories do you fall into? (READ LIST UNTIL I</w:t>
      </w:r>
      <w:r w:rsidRPr="00C96008">
        <w:rPr>
          <w:rFonts w:ascii="Calibri" w:eastAsia="Times New Roman" w:hAnsi="Calibri" w:cs="Times New Roman"/>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t>NTERRUPTED, ACCEPT ONE RESPONSE)</w:t>
      </w:r>
    </w:p>
    <w:p w14:paraId="107453BE"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À quel groupe d’âge appartenez-vous ? (LIRE LA LISTE JUSQU’À INTERRUPTION ; ACCEPTEZ UNE RÉPONSE)</w:t>
      </w:r>
    </w:p>
    <w:p w14:paraId="59BD4C4E" w14:textId="77777777" w:rsidR="00C96008" w:rsidRPr="00C96008" w:rsidRDefault="00C96008" w:rsidP="00C96008">
      <w:pPr>
        <w:spacing w:after="0" w:line="240" w:lineRule="auto"/>
        <w:ind w:left="360"/>
        <w:rPr>
          <w:rFonts w:ascii="Calibri" w:eastAsia="Times New Roman" w:hAnsi="Calibri" w:cs="Times New Roman"/>
          <w:lang w:val="fr-CA"/>
        </w:rPr>
      </w:pPr>
    </w:p>
    <w:p w14:paraId="4E25339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lastRenderedPageBreak/>
        <w:t>18 to 24</w:t>
      </w:r>
    </w:p>
    <w:p w14:paraId="0438E6E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18 à 24 ans</w:t>
      </w:r>
    </w:p>
    <w:p w14:paraId="15FDC9A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25 to 34</w:t>
      </w:r>
    </w:p>
    <w:p w14:paraId="442D36C6"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25 à 35 ans</w:t>
      </w:r>
    </w:p>
    <w:p w14:paraId="159B2B7D"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35 to 44</w:t>
      </w:r>
    </w:p>
    <w:p w14:paraId="7CE020E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35 à 44 ans</w:t>
      </w:r>
    </w:p>
    <w:p w14:paraId="3D5BAE4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45 to 54</w:t>
      </w:r>
    </w:p>
    <w:p w14:paraId="013A1B56"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45 à 54 ans</w:t>
      </w:r>
    </w:p>
    <w:p w14:paraId="2D376C8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55 to 64 </w:t>
      </w:r>
    </w:p>
    <w:p w14:paraId="424BA9C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55 à 64 ans</w:t>
      </w:r>
    </w:p>
    <w:p w14:paraId="6BBBF1E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65 or older</w:t>
      </w:r>
    </w:p>
    <w:p w14:paraId="243BB6C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65 ans et plus</w:t>
      </w:r>
    </w:p>
    <w:p w14:paraId="21DEFEEE" w14:textId="77777777" w:rsidR="00C96008" w:rsidRPr="00C96008" w:rsidRDefault="00C96008" w:rsidP="00C96008">
      <w:pPr>
        <w:spacing w:after="0" w:line="240" w:lineRule="auto"/>
        <w:ind w:left="360"/>
        <w:rPr>
          <w:rFonts w:ascii="Calibri" w:eastAsia="Times New Roman" w:hAnsi="Calibri" w:cs="Times New Roman"/>
          <w:lang w:val="fr-CA"/>
        </w:rPr>
      </w:pPr>
    </w:p>
    <w:p w14:paraId="02E6AAC2"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w:t>
      </w:r>
    </w:p>
    <w:p w14:paraId="6631941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D3.</w:t>
      </w:r>
      <w:r w:rsidRPr="00C96008">
        <w:rPr>
          <w:rFonts w:ascii="Calibri" w:eastAsia="Times New Roman" w:hAnsi="Calibri" w:cs="Times New Roman"/>
          <w:lang w:val="en-CA"/>
        </w:rPr>
        <w:tab/>
      </w:r>
      <w:r w:rsidRPr="00C96008">
        <w:rPr>
          <w:rFonts w:ascii="Calibri" w:eastAsia="Times New Roman" w:hAnsi="Calibri" w:cs="Times New Roman"/>
          <w:lang w:val="en-CA"/>
        </w:rPr>
        <w:tab/>
        <w:t xml:space="preserve">What is the highest level of formal education that you have completed to date? </w:t>
      </w:r>
    </w:p>
    <w:p w14:paraId="170B185E" w14:textId="77777777" w:rsidR="00C96008" w:rsidRPr="00C96008" w:rsidRDefault="00C96008" w:rsidP="00C96008">
      <w:pPr>
        <w:spacing w:after="0" w:line="240" w:lineRule="auto"/>
        <w:ind w:left="1080" w:firstLine="360"/>
        <w:rPr>
          <w:rFonts w:ascii="Calibri" w:eastAsia="Times New Roman" w:hAnsi="Calibri" w:cs="Times New Roman"/>
          <w:lang w:val="en-CA"/>
        </w:rPr>
      </w:pPr>
      <w:r w:rsidRPr="00C96008">
        <w:rPr>
          <w:rFonts w:ascii="Calibri" w:eastAsia="Times New Roman" w:hAnsi="Calibri" w:cs="Times New Roman"/>
          <w:lang w:val="en-CA"/>
        </w:rPr>
        <w:t>(READ LIST UNTIL INTERRUPTED, ACCEPT ONE RESPONSE)</w:t>
      </w:r>
    </w:p>
    <w:p w14:paraId="1FB288BF"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Quel est le plus haut niveau de scolarité que vous avez atteint ? (LIRE LA LISTE JUSQU’À INTERRUPTION ; ACCEPTEZ UNE RÉPONSE)</w:t>
      </w:r>
    </w:p>
    <w:p w14:paraId="1F34BC83" w14:textId="77777777" w:rsidR="00C96008" w:rsidRPr="00C96008" w:rsidRDefault="00C96008" w:rsidP="00C96008">
      <w:pPr>
        <w:spacing w:after="0" w:line="240" w:lineRule="auto"/>
        <w:ind w:left="360"/>
        <w:rPr>
          <w:rFonts w:ascii="Calibri" w:eastAsia="Times New Roman" w:hAnsi="Calibri" w:cs="Times New Roman"/>
          <w:lang w:val="fr-CA"/>
        </w:rPr>
      </w:pPr>
    </w:p>
    <w:p w14:paraId="4530BF1D"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Grade 8 or less</w:t>
      </w:r>
    </w:p>
    <w:p w14:paraId="7A2086F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Primaire ou moins</w:t>
      </w:r>
    </w:p>
    <w:p w14:paraId="4CE76E6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Some high school</w:t>
      </w:r>
    </w:p>
    <w:p w14:paraId="65824A6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Quelques années d’études secondaires</w:t>
      </w:r>
    </w:p>
    <w:p w14:paraId="526CBF4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High School diploma or equivalent</w:t>
      </w:r>
    </w:p>
    <w:p w14:paraId="30F32F02"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Diplôme d’études secondaires ou l’équivalent</w:t>
      </w:r>
    </w:p>
    <w:p w14:paraId="7C5F313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Registered Apprenticeship or other trades certificate or diploma</w:t>
      </w:r>
    </w:p>
    <w:p w14:paraId="6AF12FB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Apprentissage enregistré ou autre certificat ou diplôme d’une école de métiers</w:t>
      </w:r>
    </w:p>
    <w:p w14:paraId="41BFE2E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College, CEGEP or other non-university certificate or diploma</w:t>
      </w:r>
    </w:p>
    <w:p w14:paraId="7971BCD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Certificat ou diplôme d’un collège, cégep ou autre établissement non universitaire</w:t>
      </w:r>
    </w:p>
    <w:p w14:paraId="1B678CE2"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University certificate or diploma below bachelor's level</w:t>
      </w:r>
    </w:p>
    <w:p w14:paraId="6E9473DE"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color w:val="0070C0"/>
          <w:lang w:val="fr-CA"/>
        </w:rPr>
        <w:t>Certificat ou diplôme universitaire inférieur au baccalauréat</w:t>
      </w:r>
    </w:p>
    <w:p w14:paraId="502E0D9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Bachelor's degree</w:t>
      </w:r>
    </w:p>
    <w:p w14:paraId="11CB990C"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Baccalauréat</w:t>
      </w:r>
    </w:p>
    <w:p w14:paraId="4ABB104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Post graduate degree above bachelor's level</w:t>
      </w:r>
    </w:p>
    <w:p w14:paraId="056BCF4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Diplôme d’études universitaire supérieur au baccalauréat</w:t>
      </w:r>
    </w:p>
    <w:p w14:paraId="13FCAB92" w14:textId="77777777" w:rsidR="00C96008" w:rsidRPr="00C96008" w:rsidRDefault="00C96008" w:rsidP="00C96008">
      <w:pPr>
        <w:spacing w:after="0" w:line="240" w:lineRule="auto"/>
        <w:ind w:left="360"/>
        <w:rPr>
          <w:rFonts w:ascii="Calibri" w:eastAsia="Times New Roman" w:hAnsi="Calibri" w:cs="Times New Roman"/>
          <w:lang w:val="fr-CA"/>
        </w:rPr>
      </w:pPr>
    </w:p>
    <w:p w14:paraId="5F4EB769"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D4.</w:t>
      </w:r>
      <w:r w:rsidRPr="00C96008">
        <w:rPr>
          <w:rFonts w:ascii="Calibri" w:eastAsia="Times New Roman" w:hAnsi="Calibri" w:cs="Times New Roman"/>
          <w:lang w:val="en-CA"/>
        </w:rPr>
        <w:tab/>
        <w:t xml:space="preserve">Which of the following categories best describes your current employment status? </w:t>
      </w:r>
      <w:r w:rsidRPr="00C96008">
        <w:rPr>
          <w:rFonts w:ascii="Calibri" w:eastAsia="Times New Roman" w:hAnsi="Calibri" w:cs="Times New Roman"/>
          <w:lang w:val="fr-CA"/>
        </w:rPr>
        <w:t>(READ LIST UNTIL INTERRUPTED, ACCEPT ONE RESPONSE)</w:t>
      </w:r>
    </w:p>
    <w:p w14:paraId="69DF19E6" w14:textId="77777777" w:rsidR="00C96008" w:rsidRPr="00C96008" w:rsidRDefault="00C96008" w:rsidP="00C96008">
      <w:pPr>
        <w:spacing w:after="0" w:line="240" w:lineRule="auto"/>
        <w:ind w:left="1440"/>
        <w:rPr>
          <w:rFonts w:ascii="Calibri" w:eastAsia="Times New Roman" w:hAnsi="Calibri" w:cs="Times New Roman"/>
          <w:color w:val="0070C0"/>
          <w:lang w:val="en-CA"/>
        </w:rPr>
      </w:pPr>
      <w:r w:rsidRPr="00C96008">
        <w:rPr>
          <w:rFonts w:ascii="Calibri" w:eastAsia="Times New Roman" w:hAnsi="Calibri" w:cs="Times New Roman"/>
          <w:color w:val="0070C0"/>
          <w:lang w:val="fr-CA"/>
        </w:rPr>
        <w:t xml:space="preserve">Laquelle des descriptions suivantes correspond le mieux à votre situation d’emploi actuelle ? </w:t>
      </w:r>
      <w:r w:rsidRPr="00C96008">
        <w:rPr>
          <w:rFonts w:ascii="Calibri" w:eastAsia="Times New Roman" w:hAnsi="Calibri" w:cs="Times New Roman"/>
          <w:color w:val="0070C0"/>
          <w:lang w:val="en-CA"/>
        </w:rPr>
        <w:t>(LIRE LA LISTE JUSQU’À INTERRUPTION ; ACCEPTEZ UNE RÉPONSE)</w:t>
      </w:r>
    </w:p>
    <w:p w14:paraId="2EF175D5" w14:textId="77777777" w:rsidR="00C96008" w:rsidRPr="00C96008" w:rsidRDefault="00C96008" w:rsidP="00C96008">
      <w:pPr>
        <w:spacing w:after="0" w:line="240" w:lineRule="auto"/>
        <w:ind w:left="360"/>
        <w:rPr>
          <w:rFonts w:ascii="Calibri" w:eastAsia="Times New Roman" w:hAnsi="Calibri" w:cs="Times New Roman"/>
          <w:lang w:val="en-CA"/>
        </w:rPr>
      </w:pPr>
    </w:p>
    <w:p w14:paraId="004227B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Working full-time, that is, 35 or more hours per week</w:t>
      </w:r>
    </w:p>
    <w:p w14:paraId="04FAB8A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Travailleur(se) à temps plein, c.-à-d. 35 heures ou plus par semaine</w:t>
      </w:r>
    </w:p>
    <w:p w14:paraId="218AAD5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Working part-time, that is, less than 35 hours per week </w:t>
      </w:r>
    </w:p>
    <w:p w14:paraId="6028E68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Travailleur(se) à temps partiel, c.-à-d. moins de 35 heures par semaine</w:t>
      </w:r>
    </w:p>
    <w:p w14:paraId="1C21206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Self-employed</w:t>
      </w:r>
    </w:p>
    <w:p w14:paraId="3DE5C12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Travailleur(se) autonome</w:t>
      </w:r>
    </w:p>
    <w:p w14:paraId="322EC61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Unemployed, but looking for work</w:t>
      </w:r>
    </w:p>
    <w:p w14:paraId="47711AB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color w:val="0070C0"/>
          <w:lang w:val="fr-CA"/>
        </w:rPr>
        <w:lastRenderedPageBreak/>
        <w:t>Sans emploi, mais à la recherche d’un emploi</w:t>
      </w:r>
    </w:p>
    <w:p w14:paraId="5919F20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A student attending school full-time</w:t>
      </w:r>
    </w:p>
    <w:p w14:paraId="536809A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Étudiant(e) à temps plein</w:t>
      </w:r>
    </w:p>
    <w:p w14:paraId="59475490"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Retired</w:t>
      </w:r>
    </w:p>
    <w:p w14:paraId="2083ECA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Retraité(e)</w:t>
      </w:r>
    </w:p>
    <w:p w14:paraId="001BBD4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Not in the workforce (full-time homemaker, unemployed, not looking for work)</w:t>
      </w:r>
    </w:p>
    <w:p w14:paraId="4339467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À l’extérieur du marché du travail (personne au foyer à temps plein ou sans emploi et non à la recherche d’un emploi)</w:t>
      </w:r>
    </w:p>
    <w:p w14:paraId="07518F91" w14:textId="77777777" w:rsidR="00C96008" w:rsidRPr="00C96008" w:rsidRDefault="00C96008" w:rsidP="00C96008">
      <w:pPr>
        <w:spacing w:after="0" w:line="240" w:lineRule="auto"/>
        <w:ind w:firstLine="360"/>
        <w:rPr>
          <w:rFonts w:ascii="Calibri" w:eastAsia="Times New Roman" w:hAnsi="Calibri" w:cs="Times New Roman"/>
          <w:lang w:val="en-CA"/>
        </w:rPr>
      </w:pPr>
      <w:r w:rsidRPr="00C96008">
        <w:rPr>
          <w:rFonts w:ascii="Calibri" w:eastAsia="Times New Roman" w:hAnsi="Calibri" w:cs="Times New Roman"/>
          <w:lang w:val="en-CA"/>
        </w:rPr>
        <w:t>(DO NOT READ) Other – (DO NOT SPECIFY)</w:t>
      </w:r>
    </w:p>
    <w:p w14:paraId="5EFD55F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(NE PAS LIRE) Autre – (NE PAS PRÉCISER)</w:t>
      </w:r>
    </w:p>
    <w:p w14:paraId="37D89A1C" w14:textId="77777777" w:rsidR="00C96008" w:rsidRPr="00C96008" w:rsidRDefault="00C96008" w:rsidP="00C96008">
      <w:pPr>
        <w:spacing w:after="0" w:line="240" w:lineRule="auto"/>
        <w:ind w:left="360"/>
        <w:rPr>
          <w:rFonts w:ascii="Calibri" w:eastAsia="Times New Roman" w:hAnsi="Calibri" w:cs="Times New Roman"/>
          <w:lang w:val="fr-CA"/>
        </w:rPr>
      </w:pPr>
    </w:p>
    <w:p w14:paraId="0B9CFDCA" w14:textId="77777777" w:rsidR="00C96008" w:rsidRPr="00C96008" w:rsidRDefault="00C96008" w:rsidP="00C96008">
      <w:pPr>
        <w:spacing w:after="0" w:line="240" w:lineRule="auto"/>
        <w:ind w:left="360"/>
        <w:rPr>
          <w:rFonts w:ascii="Calibri" w:eastAsia="Times New Roman" w:hAnsi="Calibri" w:cs="Times New Roman"/>
          <w:lang w:val="fr-CA"/>
        </w:rPr>
      </w:pPr>
    </w:p>
    <w:p w14:paraId="20C0EB27"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D5.</w:t>
      </w:r>
      <w:r w:rsidRPr="00C96008">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C96008">
        <w:rPr>
          <w:rFonts w:ascii="Calibri" w:eastAsia="Times New Roman" w:hAnsi="Calibri" w:cs="Times New Roman"/>
          <w:lang w:val="fr-CA"/>
        </w:rPr>
        <w:t>(READ LIST UNTIL INTERRUPTED)</w:t>
      </w:r>
    </w:p>
    <w:p w14:paraId="2409F68F"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2D44990D" w14:textId="77777777" w:rsidR="00C96008" w:rsidRPr="00C96008" w:rsidRDefault="00C96008" w:rsidP="00C96008">
      <w:pPr>
        <w:spacing w:after="0" w:line="240" w:lineRule="auto"/>
        <w:ind w:left="360"/>
        <w:rPr>
          <w:rFonts w:ascii="Calibri" w:eastAsia="Times New Roman" w:hAnsi="Calibri" w:cs="Times New Roman"/>
          <w:lang w:val="fr-CA"/>
        </w:rPr>
      </w:pPr>
    </w:p>
    <w:p w14:paraId="3BB05E0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Under $20,000</w:t>
      </w:r>
    </w:p>
    <w:p w14:paraId="7814890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Moins de 20 000 $</w:t>
      </w:r>
    </w:p>
    <w:p w14:paraId="46DB061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$20,000 to just under $40,000</w:t>
      </w:r>
    </w:p>
    <w:p w14:paraId="5B84EA08"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20 000 $ à 40 000 $</w:t>
      </w:r>
    </w:p>
    <w:p w14:paraId="15131AA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$40,000 to just under $60,000</w:t>
      </w:r>
    </w:p>
    <w:p w14:paraId="18F2928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40 000 $ à 60 000 $</w:t>
      </w:r>
    </w:p>
    <w:p w14:paraId="2CEAE87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$60,000 to just under $80,000</w:t>
      </w:r>
    </w:p>
    <w:p w14:paraId="4AE48D92"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60 000 $ à 80 000 $</w:t>
      </w:r>
    </w:p>
    <w:p w14:paraId="3D17F54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$80,000 to just under $100,000</w:t>
      </w:r>
    </w:p>
    <w:p w14:paraId="5B2A6DF4"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80 000 $ à 100 000 $</w:t>
      </w:r>
    </w:p>
    <w:p w14:paraId="05C9017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$100,000 to just under $150,000</w:t>
      </w:r>
    </w:p>
    <w:p w14:paraId="0B49BADA"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100 000 $ à 150 000 $</w:t>
      </w:r>
    </w:p>
    <w:p w14:paraId="2691EC6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$150,000 and above</w:t>
      </w:r>
    </w:p>
    <w:p w14:paraId="4726EF87"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150 000 $ et plus</w:t>
      </w:r>
    </w:p>
    <w:p w14:paraId="3BBFEC27" w14:textId="77777777" w:rsidR="00C96008" w:rsidRPr="00C96008" w:rsidRDefault="00C96008" w:rsidP="00C96008">
      <w:pPr>
        <w:spacing w:after="0" w:line="240" w:lineRule="auto"/>
        <w:ind w:left="360"/>
        <w:rPr>
          <w:rFonts w:ascii="Calibri" w:eastAsia="Times New Roman" w:hAnsi="Calibri" w:cs="Times New Roman"/>
          <w:lang w:val="en-CA"/>
        </w:rPr>
      </w:pPr>
    </w:p>
    <w:p w14:paraId="4CD37367" w14:textId="77777777" w:rsidR="00C96008" w:rsidRPr="00C96008" w:rsidRDefault="00C96008" w:rsidP="00C96008">
      <w:pPr>
        <w:spacing w:after="0" w:line="240" w:lineRule="auto"/>
        <w:ind w:left="360"/>
        <w:rPr>
          <w:rFonts w:ascii="Calibri" w:eastAsia="Times New Roman" w:hAnsi="Calibri" w:cs="Times New Roman"/>
          <w:lang w:val="en-CA"/>
        </w:rPr>
      </w:pPr>
    </w:p>
    <w:p w14:paraId="66FF0B1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D6.</w:t>
      </w:r>
      <w:r w:rsidRPr="00C96008">
        <w:rPr>
          <w:rFonts w:ascii="Calibri" w:eastAsia="Times New Roman" w:hAnsi="Calibri" w:cs="Times New Roman"/>
          <w:lang w:val="en-CA"/>
        </w:rPr>
        <w:tab/>
      </w:r>
      <w:r w:rsidRPr="00C96008">
        <w:rPr>
          <w:rFonts w:ascii="Calibri" w:eastAsia="Times New Roman" w:hAnsi="Calibri" w:cs="Times New Roman"/>
          <w:lang w:val="en-CA"/>
        </w:rPr>
        <w:tab/>
        <w:t>Do you have any children of any age living in your household?</w:t>
      </w:r>
    </w:p>
    <w:p w14:paraId="61592E92"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Avez-vous des enfants de tous âges qui habitent avec vous à la maison ?</w:t>
      </w:r>
    </w:p>
    <w:p w14:paraId="355C803D" w14:textId="77777777" w:rsidR="00C96008" w:rsidRPr="00C96008" w:rsidRDefault="00C96008" w:rsidP="00C96008">
      <w:pPr>
        <w:spacing w:after="0" w:line="240" w:lineRule="auto"/>
        <w:ind w:left="360"/>
        <w:rPr>
          <w:rFonts w:ascii="Calibri" w:eastAsia="Times New Roman" w:hAnsi="Calibri" w:cs="Times New Roman"/>
          <w:lang w:val="fr-CA"/>
        </w:rPr>
      </w:pPr>
    </w:p>
    <w:p w14:paraId="38B07EE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w:t>
      </w:r>
    </w:p>
    <w:p w14:paraId="6601161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Oui</w:t>
      </w:r>
    </w:p>
    <w:p w14:paraId="52BA719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55A37408"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Non</w:t>
      </w:r>
    </w:p>
    <w:p w14:paraId="7AA7451F" w14:textId="77777777" w:rsidR="00C96008" w:rsidRPr="00C96008" w:rsidRDefault="00C96008" w:rsidP="00C96008">
      <w:pPr>
        <w:spacing w:after="0" w:line="240" w:lineRule="auto"/>
        <w:ind w:left="360"/>
        <w:rPr>
          <w:rFonts w:ascii="Calibri" w:eastAsia="Times New Roman" w:hAnsi="Calibri" w:cs="Times New Roman"/>
          <w:lang w:val="en-CA"/>
        </w:rPr>
      </w:pPr>
    </w:p>
    <w:p w14:paraId="7E13BDE1"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D7 IF D6=YES; OTHERWISE SKIP TO D8]</w:t>
      </w:r>
    </w:p>
    <w:p w14:paraId="5668583F" w14:textId="77777777" w:rsidR="00C96008" w:rsidRPr="00C96008" w:rsidRDefault="00C96008" w:rsidP="00C96008">
      <w:pPr>
        <w:spacing w:after="0" w:line="240" w:lineRule="auto"/>
        <w:ind w:left="360"/>
        <w:rPr>
          <w:rFonts w:ascii="Calibri" w:eastAsia="Times New Roman" w:hAnsi="Calibri" w:cs="Times New Roman"/>
          <w:lang w:val="en-CA"/>
        </w:rPr>
      </w:pPr>
    </w:p>
    <w:p w14:paraId="7C0E5E4C"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D7.</w:t>
      </w:r>
      <w:r w:rsidRPr="00C96008">
        <w:rPr>
          <w:rFonts w:ascii="Calibri" w:eastAsia="Times New Roman" w:hAnsi="Calibri" w:cs="Times New Roman"/>
          <w:lang w:val="en-CA"/>
        </w:rPr>
        <w:tab/>
        <w:t xml:space="preserve">Do you have any children in the following age groups living in your household? </w:t>
      </w:r>
      <w:r w:rsidRPr="00C96008">
        <w:rPr>
          <w:rFonts w:ascii="Calibri" w:eastAsia="Times New Roman" w:hAnsi="Calibri" w:cs="Times New Roman"/>
          <w:lang w:val="fr-CA"/>
        </w:rPr>
        <w:t xml:space="preserve">How about… </w:t>
      </w:r>
      <w:r w:rsidRPr="00C96008">
        <w:rPr>
          <w:rFonts w:ascii="Calibri" w:eastAsia="Times New Roman" w:hAnsi="Calibri" w:cs="Times New Roman"/>
          <w:b/>
          <w:lang w:val="fr-CA"/>
        </w:rPr>
        <w:t>[INSERT ITEM]</w:t>
      </w:r>
      <w:r w:rsidRPr="00C96008">
        <w:rPr>
          <w:rFonts w:ascii="Calibri" w:eastAsia="Times New Roman" w:hAnsi="Calibri" w:cs="Times New Roman"/>
          <w:lang w:val="fr-CA"/>
        </w:rPr>
        <w:t xml:space="preserve"> ? </w:t>
      </w:r>
    </w:p>
    <w:p w14:paraId="4E447BA6" w14:textId="77777777" w:rsidR="00C96008" w:rsidRPr="00C96008" w:rsidRDefault="00C96008" w:rsidP="00C96008">
      <w:pPr>
        <w:spacing w:after="0" w:line="240" w:lineRule="auto"/>
        <w:ind w:left="1440"/>
        <w:rPr>
          <w:rFonts w:ascii="Calibri" w:eastAsia="Times New Roman" w:hAnsi="Calibri" w:cs="Times New Roman"/>
          <w:color w:val="0070C0"/>
          <w:lang w:val="en-CA"/>
        </w:rPr>
      </w:pPr>
      <w:r w:rsidRPr="00C96008">
        <w:rPr>
          <w:rFonts w:ascii="Calibri" w:eastAsia="Times New Roman" w:hAnsi="Calibri" w:cs="Times New Roman"/>
          <w:color w:val="0070C0"/>
          <w:lang w:val="fr-CA"/>
        </w:rPr>
        <w:lastRenderedPageBreak/>
        <w:t xml:space="preserve">Avez-vous des enfants de chacun de ces groupes d’âge qui habitent avec vous à la maison ? </w:t>
      </w:r>
      <w:r w:rsidRPr="00C96008">
        <w:rPr>
          <w:rFonts w:ascii="Calibri" w:eastAsia="Times New Roman" w:hAnsi="Calibri" w:cs="Times New Roman"/>
          <w:b/>
          <w:color w:val="0070C0"/>
          <w:lang w:val="en-CA"/>
        </w:rPr>
        <w:t>[INSERT ITEM]</w:t>
      </w:r>
      <w:r w:rsidRPr="00C96008">
        <w:rPr>
          <w:rFonts w:ascii="Calibri" w:eastAsia="Times New Roman" w:hAnsi="Calibri" w:cs="Times New Roman"/>
          <w:color w:val="0070C0"/>
          <w:lang w:val="en-CA"/>
        </w:rPr>
        <w:t>?</w:t>
      </w:r>
    </w:p>
    <w:p w14:paraId="34487AD4" w14:textId="77777777" w:rsidR="00C96008" w:rsidRPr="00C96008" w:rsidRDefault="00C96008" w:rsidP="00C96008">
      <w:pPr>
        <w:spacing w:after="0" w:line="240" w:lineRule="auto"/>
        <w:ind w:left="360"/>
        <w:rPr>
          <w:rFonts w:ascii="Calibri" w:eastAsia="Times New Roman" w:hAnsi="Calibri" w:cs="Times New Roman"/>
          <w:lang w:val="en-CA"/>
        </w:rPr>
      </w:pPr>
    </w:p>
    <w:p w14:paraId="5B9CE39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(A.)</w:t>
      </w:r>
      <w:r w:rsidRPr="00C96008">
        <w:rPr>
          <w:rFonts w:ascii="Calibri" w:eastAsia="Times New Roman" w:hAnsi="Calibri" w:cs="Times New Roman"/>
          <w:lang w:val="en-CA"/>
        </w:rPr>
        <w:tab/>
        <w:t>Under 6 years old</w:t>
      </w:r>
    </w:p>
    <w:p w14:paraId="2CD40A1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(A.)</w:t>
      </w:r>
      <w:r w:rsidRPr="00C96008">
        <w:rPr>
          <w:rFonts w:ascii="Calibri" w:eastAsia="Times New Roman" w:hAnsi="Calibri" w:cs="Times New Roman"/>
          <w:color w:val="0070C0"/>
          <w:lang w:val="en-CA"/>
        </w:rPr>
        <w:tab/>
        <w:t>Moins de 6 ans</w:t>
      </w:r>
    </w:p>
    <w:p w14:paraId="5D95212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(B.)</w:t>
      </w:r>
      <w:r w:rsidRPr="00C96008">
        <w:rPr>
          <w:rFonts w:ascii="Calibri" w:eastAsia="Times New Roman" w:hAnsi="Calibri" w:cs="Times New Roman"/>
          <w:lang w:val="en-CA"/>
        </w:rPr>
        <w:tab/>
        <w:t>6 to 11 years old</w:t>
      </w:r>
    </w:p>
    <w:p w14:paraId="3D2693FD"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(B.)</w:t>
      </w:r>
      <w:r w:rsidRPr="00C96008">
        <w:rPr>
          <w:rFonts w:ascii="Calibri" w:eastAsia="Times New Roman" w:hAnsi="Calibri" w:cs="Times New Roman"/>
          <w:color w:val="0070C0"/>
          <w:lang w:val="en-CA"/>
        </w:rPr>
        <w:tab/>
        <w:t>6 à 11 ans</w:t>
      </w:r>
    </w:p>
    <w:p w14:paraId="0C08262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w:t>
      </w:r>
      <w:r w:rsidRPr="00C96008">
        <w:rPr>
          <w:rFonts w:ascii="Calibri" w:eastAsia="Times New Roman" w:hAnsi="Calibri" w:cs="Times New Roman"/>
          <w:lang w:val="en-CA"/>
        </w:rPr>
        <w:tab/>
        <w:t>12 to 17 years old</w:t>
      </w:r>
    </w:p>
    <w:p w14:paraId="2FAD815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(C.)</w:t>
      </w:r>
      <w:r w:rsidRPr="00C96008">
        <w:rPr>
          <w:rFonts w:ascii="Calibri" w:eastAsia="Times New Roman" w:hAnsi="Calibri" w:cs="Times New Roman"/>
          <w:color w:val="0070C0"/>
          <w:lang w:val="en-CA"/>
        </w:rPr>
        <w:tab/>
        <w:t>12 à 17 ans</w:t>
      </w:r>
    </w:p>
    <w:p w14:paraId="2E46A24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w:t>
      </w:r>
      <w:r w:rsidRPr="00C96008">
        <w:rPr>
          <w:rFonts w:ascii="Calibri" w:eastAsia="Times New Roman" w:hAnsi="Calibri" w:cs="Times New Roman"/>
          <w:lang w:val="en-CA"/>
        </w:rPr>
        <w:tab/>
        <w:t>18 years old or older</w:t>
      </w:r>
    </w:p>
    <w:p w14:paraId="66CCF4F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w:t>
      </w:r>
      <w:r w:rsidRPr="00C96008">
        <w:rPr>
          <w:rFonts w:ascii="Calibri" w:eastAsia="Times New Roman" w:hAnsi="Calibri" w:cs="Times New Roman"/>
          <w:color w:val="0070C0"/>
          <w:lang w:val="fr-CA"/>
        </w:rPr>
        <w:tab/>
        <w:t>18 ans et plus</w:t>
      </w:r>
    </w:p>
    <w:p w14:paraId="5FDF23F0" w14:textId="77777777" w:rsidR="00C96008" w:rsidRPr="00C96008" w:rsidRDefault="00C96008" w:rsidP="00C96008">
      <w:pPr>
        <w:spacing w:after="0" w:line="240" w:lineRule="auto"/>
        <w:ind w:left="360"/>
        <w:rPr>
          <w:rFonts w:ascii="Calibri" w:eastAsia="Times New Roman" w:hAnsi="Calibri" w:cs="Times New Roman"/>
          <w:lang w:val="fr-CA"/>
        </w:rPr>
      </w:pPr>
    </w:p>
    <w:p w14:paraId="0E729777"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Yes</w:t>
      </w:r>
    </w:p>
    <w:p w14:paraId="5D296B9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color w:val="0070C0"/>
          <w:lang w:val="fr-CA"/>
        </w:rPr>
        <w:t>Oui</w:t>
      </w:r>
    </w:p>
    <w:p w14:paraId="1910BAD9"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No</w:t>
      </w:r>
    </w:p>
    <w:p w14:paraId="31DCE582"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Non</w:t>
      </w:r>
    </w:p>
    <w:p w14:paraId="025D7B6E" w14:textId="77777777" w:rsidR="00C96008" w:rsidRPr="00C96008" w:rsidRDefault="00C96008" w:rsidP="00C96008">
      <w:pPr>
        <w:spacing w:after="0" w:line="240" w:lineRule="auto"/>
        <w:ind w:left="360"/>
        <w:rPr>
          <w:rFonts w:ascii="Calibri" w:eastAsia="Times New Roman" w:hAnsi="Calibri" w:cs="Times New Roman"/>
          <w:lang w:val="en-US"/>
        </w:rPr>
      </w:pPr>
    </w:p>
    <w:p w14:paraId="5754DE3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US"/>
        </w:rPr>
        <w:t>D8.</w:t>
      </w:r>
      <w:r w:rsidRPr="00C96008">
        <w:rPr>
          <w:rFonts w:ascii="Calibri" w:eastAsia="Times New Roman" w:hAnsi="Calibri" w:cs="Times New Roman"/>
          <w:lang w:val="en-US"/>
        </w:rPr>
        <w:tab/>
      </w:r>
      <w:r w:rsidRPr="00C96008">
        <w:rPr>
          <w:rFonts w:ascii="Calibri" w:eastAsia="Times New Roman" w:hAnsi="Calibri" w:cs="Times New Roman"/>
          <w:lang w:val="en-US"/>
        </w:rPr>
        <w:tab/>
      </w:r>
      <w:r w:rsidRPr="00C96008">
        <w:rPr>
          <w:rFonts w:ascii="Calibri" w:eastAsia="Times New Roman" w:hAnsi="Calibri" w:cs="Times New Roman"/>
          <w:lang w:val="en-CA"/>
        </w:rPr>
        <w:t>Were you born in Canada?</w:t>
      </w:r>
    </w:p>
    <w:p w14:paraId="6DDDA0BF"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Êtes-vous né(e) au Canada ? </w:t>
      </w:r>
    </w:p>
    <w:p w14:paraId="6A6CBC24" w14:textId="77777777" w:rsidR="00C96008" w:rsidRPr="00C96008" w:rsidRDefault="00C96008" w:rsidP="00C96008">
      <w:pPr>
        <w:spacing w:after="0" w:line="240" w:lineRule="auto"/>
        <w:ind w:left="360"/>
        <w:rPr>
          <w:rFonts w:ascii="Calibri" w:eastAsia="Times New Roman" w:hAnsi="Calibri" w:cs="Times New Roman"/>
          <w:lang w:val="fr-CA"/>
        </w:rPr>
      </w:pPr>
    </w:p>
    <w:p w14:paraId="687A9B8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w:t>
      </w:r>
    </w:p>
    <w:p w14:paraId="42AE4E55"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Oui</w:t>
      </w:r>
    </w:p>
    <w:p w14:paraId="33FFF21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7CF81733"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Non</w:t>
      </w:r>
    </w:p>
    <w:p w14:paraId="549F0978" w14:textId="77777777" w:rsidR="00C96008" w:rsidRPr="00C96008" w:rsidRDefault="00C96008" w:rsidP="00C96008">
      <w:pPr>
        <w:spacing w:after="0" w:line="240" w:lineRule="auto"/>
        <w:ind w:left="360"/>
        <w:rPr>
          <w:rFonts w:ascii="Calibri" w:eastAsia="Times New Roman" w:hAnsi="Calibri" w:cs="Times New Roman"/>
          <w:lang w:val="en-CA"/>
        </w:rPr>
      </w:pPr>
    </w:p>
    <w:p w14:paraId="743B29D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D9 IF D8=NO; OTHERWISE SKIP TO D12]</w:t>
      </w:r>
    </w:p>
    <w:p w14:paraId="1CC20B5B" w14:textId="77777777" w:rsidR="00C96008" w:rsidRPr="00C96008" w:rsidRDefault="00C96008" w:rsidP="00C96008">
      <w:pPr>
        <w:spacing w:after="0" w:line="240" w:lineRule="auto"/>
        <w:ind w:left="360"/>
        <w:rPr>
          <w:rFonts w:ascii="Calibri" w:eastAsia="Times New Roman" w:hAnsi="Calibri" w:cs="Times New Roman"/>
          <w:lang w:val="en-CA"/>
        </w:rPr>
      </w:pPr>
    </w:p>
    <w:p w14:paraId="5B3A7680"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D9.</w:t>
      </w:r>
      <w:r w:rsidRPr="00C96008">
        <w:rPr>
          <w:rFonts w:ascii="Calibri" w:eastAsia="Times New Roman" w:hAnsi="Calibri" w:cs="Times New Roman"/>
          <w:lang w:val="en-CA"/>
        </w:rPr>
        <w:tab/>
        <w:t>In what year did you come to Canada? (RECORD YEAR;</w:t>
      </w:r>
      <w:r w:rsidRPr="00C96008">
        <w:rPr>
          <w:rFonts w:ascii="Times New Roman" w:eastAsia="Times New Roman" w:hAnsi="Times New Roman" w:cs="Times New Roman"/>
          <w:sz w:val="24"/>
          <w:szCs w:val="24"/>
          <w:lang w:val="en-CA"/>
        </w:rPr>
        <w:t xml:space="preserve"> </w:t>
      </w:r>
      <w:r w:rsidRPr="00C96008">
        <w:rPr>
          <w:rFonts w:ascii="Calibri" w:eastAsia="Times New Roman" w:hAnsi="Calibri" w:cs="Times New Roman"/>
          <w:lang w:val="en-CA"/>
        </w:rPr>
        <w:t>ASK FOR APPROXIMATION IF THEY CAN’T REMEMBER)</w:t>
      </w:r>
    </w:p>
    <w:p w14:paraId="6CE10189"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En quelle année êtes-vous arrivé(e) au Canada ? (INSCRIRE L’ANNÉE ;</w:t>
      </w:r>
      <w:r w:rsidRPr="00C96008">
        <w:rPr>
          <w:rFonts w:ascii="Times New Roman" w:eastAsia="Times New Roman" w:hAnsi="Times New Roman" w:cs="Times New Roman"/>
          <w:color w:val="0070C0"/>
          <w:sz w:val="24"/>
          <w:szCs w:val="24"/>
          <w:lang w:val="fr-CA"/>
        </w:rPr>
        <w:t xml:space="preserve"> </w:t>
      </w:r>
      <w:r w:rsidRPr="00C96008">
        <w:rPr>
          <w:rFonts w:ascii="Calibri" w:eastAsia="Times New Roman" w:hAnsi="Calibri" w:cs="Times New Roman"/>
          <w:color w:val="0070C0"/>
          <w:lang w:val="fr-CA"/>
        </w:rPr>
        <w:t>DEMANDER UNE APPROXIMATION SI LE RÉPONDANT NE SE SOUVIENT PAS)</w:t>
      </w:r>
    </w:p>
    <w:p w14:paraId="0F04DA56" w14:textId="77777777" w:rsidR="00C96008" w:rsidRPr="00C96008" w:rsidRDefault="00C96008" w:rsidP="00C96008">
      <w:pPr>
        <w:spacing w:after="0" w:line="240" w:lineRule="auto"/>
        <w:ind w:left="360"/>
        <w:rPr>
          <w:rFonts w:ascii="Calibri" w:eastAsia="Times New Roman" w:hAnsi="Calibri" w:cs="Times New Roman"/>
          <w:b/>
          <w:lang w:val="fr-CA"/>
        </w:rPr>
      </w:pPr>
    </w:p>
    <w:p w14:paraId="4838C891"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fr-CA"/>
        </w:rPr>
        <w:t xml:space="preserve"> </w:t>
      </w:r>
      <w:r w:rsidRPr="00C96008">
        <w:rPr>
          <w:rFonts w:ascii="Calibri" w:eastAsia="Times New Roman" w:hAnsi="Calibri" w:cs="Times New Roman"/>
          <w:b/>
          <w:lang w:val="en-CA"/>
        </w:rPr>
        <w:t>[1900-2016]</w:t>
      </w:r>
    </w:p>
    <w:p w14:paraId="45734CC6" w14:textId="77777777" w:rsidR="00C96008" w:rsidRPr="00C96008" w:rsidRDefault="00C96008" w:rsidP="00C96008">
      <w:pPr>
        <w:spacing w:after="0" w:line="240" w:lineRule="auto"/>
        <w:ind w:left="360"/>
        <w:rPr>
          <w:rFonts w:ascii="Calibri" w:eastAsia="Times New Roman" w:hAnsi="Calibri" w:cs="Times New Roman"/>
          <w:lang w:val="en-CA"/>
        </w:rPr>
      </w:pPr>
    </w:p>
    <w:p w14:paraId="7355298F"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D12.</w:t>
      </w:r>
      <w:r w:rsidRPr="00C96008">
        <w:rPr>
          <w:rFonts w:ascii="Calibri" w:eastAsia="Times New Roman" w:hAnsi="Calibri" w:cs="Times New Roman"/>
          <w:lang w:val="en-CA"/>
        </w:rPr>
        <w:tab/>
        <w:t>Are you an Aboriginal person, that is, First Nations, Métis or Inuk (IF NEEDED: Inuit)? First Nations includes Status and Non–Status Indians.</w:t>
      </w:r>
    </w:p>
    <w:p w14:paraId="252846CA"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(NOTE: ABORIGINALS ASKED SEPARATELY, IN LINE WITH STATISTICS CANADA APPROACH)</w:t>
      </w:r>
    </w:p>
    <w:p w14:paraId="15308655"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019E2148"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(REMARQUE : LES AUTOCHTONES SE FONT POSER LA QUESTION SÉPARÉMMENT, CONFORMÉMENT AVEC LA MÉTHODOLOGIE DE STATISTIQUES CANADA)</w:t>
      </w:r>
    </w:p>
    <w:p w14:paraId="2A6F75B0" w14:textId="77777777" w:rsidR="00C96008" w:rsidRPr="00C96008" w:rsidRDefault="00C96008" w:rsidP="00C96008">
      <w:pPr>
        <w:spacing w:after="0" w:line="240" w:lineRule="auto"/>
        <w:ind w:left="360"/>
        <w:rPr>
          <w:rFonts w:ascii="Calibri" w:eastAsia="Times New Roman" w:hAnsi="Calibri" w:cs="Times New Roman"/>
          <w:lang w:val="fr-CA"/>
        </w:rPr>
      </w:pPr>
    </w:p>
    <w:p w14:paraId="1102B31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w:t>
      </w:r>
    </w:p>
    <w:p w14:paraId="2F9C2ECA"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Oui</w:t>
      </w:r>
    </w:p>
    <w:p w14:paraId="15BBBF8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5EAF92D1"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Non</w:t>
      </w:r>
    </w:p>
    <w:p w14:paraId="10A04C49" w14:textId="77777777" w:rsidR="00C96008" w:rsidRPr="00C96008" w:rsidRDefault="00C96008" w:rsidP="00C96008">
      <w:pPr>
        <w:spacing w:after="0" w:line="240" w:lineRule="auto"/>
        <w:ind w:left="360"/>
        <w:rPr>
          <w:rFonts w:ascii="Calibri" w:eastAsia="Times New Roman" w:hAnsi="Calibri" w:cs="Times New Roman"/>
          <w:lang w:val="en-CA"/>
        </w:rPr>
      </w:pPr>
    </w:p>
    <w:p w14:paraId="0E3253FA"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lastRenderedPageBreak/>
        <w:t>[IF D12=YES, SKIP TO SURVEY CLOSE; OTHERWISE CONTINUE]</w:t>
      </w:r>
    </w:p>
    <w:p w14:paraId="3BCC587D" w14:textId="77777777" w:rsidR="00C96008" w:rsidRPr="00C96008" w:rsidRDefault="00C96008" w:rsidP="00C96008">
      <w:pPr>
        <w:spacing w:after="0" w:line="240" w:lineRule="auto"/>
        <w:ind w:left="360"/>
        <w:rPr>
          <w:rFonts w:ascii="Calibri" w:eastAsia="Times New Roman" w:hAnsi="Calibri" w:cs="Times New Roman"/>
          <w:lang w:val="en-CA"/>
        </w:rPr>
      </w:pPr>
    </w:p>
    <w:p w14:paraId="1F61330D" w14:textId="194F0193"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D13.</w:t>
      </w:r>
      <w:r w:rsidRPr="00C96008">
        <w:rPr>
          <w:rFonts w:ascii="Calibri" w:eastAsia="Times New Roman" w:hAnsi="Calibri" w:cs="Times New Roman"/>
          <w:lang w:val="en-CA"/>
        </w:rPr>
        <w:tab/>
        <w:t>You may belong to one or more racial or cultural groups on the following list.  Are you...? (READ LIST)</w:t>
      </w:r>
    </w:p>
    <w:p w14:paraId="6EF0458C" w14:textId="77777777" w:rsidR="00C96008" w:rsidRPr="00C96008" w:rsidRDefault="00C96008" w:rsidP="00C96008">
      <w:pPr>
        <w:spacing w:after="0" w:line="240" w:lineRule="auto"/>
        <w:ind w:left="1440"/>
        <w:rPr>
          <w:rFonts w:ascii="Calibri" w:eastAsia="Times New Roman" w:hAnsi="Calibri" w:cs="Times New Roman"/>
          <w:color w:val="000000"/>
          <w:lang w:val="en-CA"/>
        </w:rPr>
      </w:pPr>
      <w:r w:rsidRPr="00C96008">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12A9052C"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79381F74"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791BA75D" w14:textId="77777777" w:rsidR="00C96008" w:rsidRPr="00C96008" w:rsidRDefault="00C96008" w:rsidP="00C96008">
      <w:pPr>
        <w:spacing w:after="0" w:line="240" w:lineRule="auto"/>
        <w:ind w:left="360"/>
        <w:rPr>
          <w:rFonts w:ascii="Calibri" w:eastAsia="Times New Roman" w:hAnsi="Calibri" w:cs="Times New Roman"/>
          <w:lang w:val="fr-CA"/>
        </w:rPr>
      </w:pPr>
    </w:p>
    <w:p w14:paraId="0BB641D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[MULTIPUNCH]</w:t>
      </w:r>
    </w:p>
    <w:p w14:paraId="6A085F71"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lang w:val="en-CA"/>
        </w:rPr>
        <w:t>White</w:t>
      </w:r>
    </w:p>
    <w:p w14:paraId="5E4274CD"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Blanc</w:t>
      </w:r>
    </w:p>
    <w:p w14:paraId="3687B4E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South Asian, for example East Indian, Pakistani, Sri Lankan</w:t>
      </w:r>
    </w:p>
    <w:p w14:paraId="0F334F3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Sud-Asiatique (p. ex., Indien de l’Inde, Pakistanais, Sri-Lankais)</w:t>
      </w:r>
    </w:p>
    <w:p w14:paraId="3E71E5C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Chinese</w:t>
      </w:r>
    </w:p>
    <w:p w14:paraId="3288575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Chinois</w:t>
      </w:r>
    </w:p>
    <w:p w14:paraId="338A5A00"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Black</w:t>
      </w:r>
    </w:p>
    <w:p w14:paraId="5DAB85D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Noir</w:t>
      </w:r>
    </w:p>
    <w:p w14:paraId="183A9320"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Filipino</w:t>
      </w:r>
    </w:p>
    <w:p w14:paraId="1A2AFC6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Philippin</w:t>
      </w:r>
    </w:p>
    <w:p w14:paraId="7E22DE9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Latin American</w:t>
      </w:r>
    </w:p>
    <w:p w14:paraId="1AC1ACB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Latino-Américain</w:t>
      </w:r>
    </w:p>
    <w:p w14:paraId="130B669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Arab</w:t>
      </w:r>
    </w:p>
    <w:p w14:paraId="376C33C2"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Arabe</w:t>
      </w:r>
    </w:p>
    <w:p w14:paraId="4D0A5F1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Southeast Asian, for example Vietnamese, Cambodian, Malaysian, Laotian</w:t>
      </w:r>
    </w:p>
    <w:p w14:paraId="21EE9F0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Asiatique du Sud-Est (p. ex., Vietnamien, Cambodgien, Malaysien, Laotien)</w:t>
      </w:r>
    </w:p>
    <w:p w14:paraId="5A5735F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West Asian, for example Iranian, Afghan</w:t>
      </w:r>
    </w:p>
    <w:p w14:paraId="5EBF2D6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Asiatique occidental (p. ex., Iranien, Afghan)</w:t>
      </w:r>
    </w:p>
    <w:p w14:paraId="673EE53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Korean</w:t>
      </w:r>
    </w:p>
    <w:p w14:paraId="72EBA24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Coréen</w:t>
      </w:r>
    </w:p>
    <w:p w14:paraId="54BC717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Japanese</w:t>
      </w:r>
    </w:p>
    <w:p w14:paraId="5C5940E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Japonais</w:t>
      </w:r>
    </w:p>
    <w:p w14:paraId="671B24D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Some other group </w:t>
      </w:r>
    </w:p>
    <w:p w14:paraId="17607CC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Un autre groupe </w:t>
      </w:r>
    </w:p>
    <w:p w14:paraId="6B9EEA9A" w14:textId="77777777" w:rsidR="00C96008" w:rsidRPr="00C96008" w:rsidRDefault="00C96008" w:rsidP="00C96008">
      <w:pPr>
        <w:spacing w:after="0" w:line="240" w:lineRule="auto"/>
        <w:ind w:left="360"/>
        <w:rPr>
          <w:rFonts w:ascii="Calibri" w:eastAsia="Times New Roman" w:hAnsi="Calibri" w:cs="Times New Roman"/>
          <w:lang w:val="fr-CA"/>
        </w:rPr>
      </w:pPr>
    </w:p>
    <w:p w14:paraId="4A9B04C4"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D13A IF D13=‘SOME OTHER GROUP’; OTHERWISE SKIP SURVEY CLOSE]</w:t>
      </w:r>
    </w:p>
    <w:p w14:paraId="38129F8E" w14:textId="77777777" w:rsidR="00C96008" w:rsidRPr="00C96008" w:rsidRDefault="00C96008" w:rsidP="00C96008">
      <w:pPr>
        <w:spacing w:after="0" w:line="240" w:lineRule="auto"/>
        <w:ind w:left="360"/>
        <w:rPr>
          <w:rFonts w:ascii="Calibri" w:eastAsia="Times New Roman" w:hAnsi="Calibri" w:cs="Times New Roman"/>
          <w:lang w:val="en-CA"/>
        </w:rPr>
      </w:pPr>
    </w:p>
    <w:p w14:paraId="3D7FE7F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D13A.</w:t>
      </w:r>
      <w:r w:rsidRPr="00C96008">
        <w:rPr>
          <w:rFonts w:ascii="Calibri" w:eastAsia="Times New Roman" w:hAnsi="Calibri" w:cs="Times New Roman"/>
          <w:lang w:val="fr-CA"/>
        </w:rPr>
        <w:tab/>
        <w:t xml:space="preserve">Could you specify? </w:t>
      </w:r>
    </w:p>
    <w:p w14:paraId="6EF21530"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Pouvez-vous préciser quel groupe ? </w:t>
      </w:r>
    </w:p>
    <w:p w14:paraId="5823D051" w14:textId="77777777" w:rsidR="00C96008" w:rsidRPr="00C96008" w:rsidRDefault="00C96008" w:rsidP="00C96008">
      <w:pPr>
        <w:spacing w:after="0" w:line="240" w:lineRule="auto"/>
        <w:ind w:left="360"/>
        <w:rPr>
          <w:rFonts w:ascii="Calibri" w:eastAsia="Times New Roman" w:hAnsi="Calibri" w:cs="Times New Roman"/>
          <w:lang w:val="fr-CA"/>
        </w:rPr>
      </w:pPr>
    </w:p>
    <w:p w14:paraId="70FB9342"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[OPEN END]</w:t>
      </w:r>
    </w:p>
    <w:p w14:paraId="7E4D3107" w14:textId="77777777" w:rsidR="00C96008" w:rsidRPr="00C96008" w:rsidRDefault="00C96008" w:rsidP="00C96008">
      <w:pPr>
        <w:spacing w:after="0" w:line="240" w:lineRule="auto"/>
        <w:ind w:left="360"/>
        <w:rPr>
          <w:rFonts w:ascii="Calibri" w:eastAsia="Times New Roman" w:hAnsi="Calibri" w:cs="Times New Roman"/>
          <w:color w:val="1F497D"/>
          <w:lang w:val="en-CA"/>
        </w:rPr>
      </w:pPr>
    </w:p>
    <w:p w14:paraId="725EC2A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en-CA"/>
        </w:rPr>
        <w:t xml:space="preserve">That concludes the survey. Thank you very much for your feedback. </w:t>
      </w:r>
      <w:r w:rsidRPr="00C96008">
        <w:rPr>
          <w:rFonts w:ascii="Calibri" w:eastAsia="Times New Roman" w:hAnsi="Calibri" w:cs="Times New Roman"/>
          <w:lang w:val="fr-CA"/>
        </w:rPr>
        <w:t xml:space="preserve">It is much appreciated. </w:t>
      </w:r>
    </w:p>
    <w:p w14:paraId="2DE58732" w14:textId="28B54D40" w:rsidR="004314AD" w:rsidRDefault="00C96008" w:rsidP="00C96008">
      <w:pPr>
        <w:spacing w:after="0" w:line="240" w:lineRule="auto"/>
        <w:ind w:left="360"/>
        <w:rPr>
          <w:rFonts w:ascii="Calibri" w:eastAsia="Times New Roman" w:hAnsi="Calibri" w:cs="Times New Roman"/>
          <w:sz w:val="24"/>
          <w:szCs w:val="24"/>
          <w:lang w:val="en-US"/>
        </w:rPr>
      </w:pPr>
      <w:r w:rsidRPr="00C96008">
        <w:rPr>
          <w:rFonts w:ascii="Calibri" w:eastAsia="Times New Roman" w:hAnsi="Calibri" w:cs="Times New Roman"/>
          <w:color w:val="0070C0"/>
          <w:lang w:val="fr-CA"/>
        </w:rPr>
        <w:t xml:space="preserve">Le sondage est terminé. Merci beaucoup d’avoir partagé vos commentaires. </w:t>
      </w:r>
      <w:r w:rsidRPr="00C96008">
        <w:rPr>
          <w:rFonts w:ascii="Calibri" w:eastAsia="Times New Roman" w:hAnsi="Calibri" w:cs="Times New Roman"/>
          <w:color w:val="0070C0"/>
          <w:lang w:val="en-CA"/>
        </w:rPr>
        <w:t>Ils sont très appréciés.</w:t>
      </w:r>
      <w:r w:rsidRPr="00C96008">
        <w:rPr>
          <w:rFonts w:ascii="Calibri" w:eastAsia="Times New Roman" w:hAnsi="Calibri" w:cs="Times New Roman"/>
          <w:color w:val="0070C0"/>
          <w:lang w:val="en-CA"/>
        </w:rPr>
        <w:tab/>
      </w:r>
      <w:r w:rsidR="004314AD">
        <w:rPr>
          <w:rFonts w:ascii="Calibri" w:eastAsia="Times New Roman" w:hAnsi="Calibri" w:cs="Times New Roman"/>
          <w:sz w:val="24"/>
          <w:szCs w:val="24"/>
          <w:lang w:val="en-US"/>
        </w:rPr>
        <w:br w:type="page"/>
      </w:r>
    </w:p>
    <w:p w14:paraId="59804C39" w14:textId="5A8C1FB9" w:rsidR="00965A5E" w:rsidRDefault="00A873D1" w:rsidP="00593F50">
      <w:pPr>
        <w:pStyle w:val="AppendixLevel2"/>
      </w:pPr>
      <w:bookmarkStart w:id="18" w:name="_Toc484773925"/>
      <w:r>
        <w:lastRenderedPageBreak/>
        <w:t xml:space="preserve">Bilingual </w:t>
      </w:r>
      <w:r w:rsidR="00965A5E" w:rsidRPr="002202A4">
        <w:t xml:space="preserve">Quantitative Research Instrument – </w:t>
      </w:r>
      <w:r>
        <w:t>Weeks 3-4</w:t>
      </w:r>
      <w:bookmarkEnd w:id="18"/>
    </w:p>
    <w:p w14:paraId="29F9165A" w14:textId="77777777" w:rsidR="007F2BC5" w:rsidRPr="007F2BC5" w:rsidRDefault="007F2BC5" w:rsidP="007F2BC5">
      <w:pPr>
        <w:spacing w:after="0" w:line="240" w:lineRule="auto"/>
        <w:rPr>
          <w:rFonts w:ascii="Calibri" w:eastAsia="Times New Roman" w:hAnsi="Calibri" w:cs="Times New Roman"/>
          <w:sz w:val="24"/>
          <w:szCs w:val="24"/>
          <w:lang w:val="en-US"/>
        </w:rPr>
      </w:pPr>
    </w:p>
    <w:p w14:paraId="6752908E" w14:textId="77777777" w:rsidR="008935FE" w:rsidRPr="008935FE" w:rsidRDefault="008935FE" w:rsidP="008935FE">
      <w:pPr>
        <w:spacing w:after="0" w:line="240" w:lineRule="auto"/>
        <w:ind w:left="360"/>
        <w:jc w:val="center"/>
        <w:rPr>
          <w:rFonts w:ascii="Calibri" w:eastAsia="Times New Roman" w:hAnsi="Calibri" w:cs="Times New Roman"/>
          <w:b/>
          <w:lang w:val="en-CA"/>
        </w:rPr>
      </w:pPr>
      <w:r w:rsidRPr="008935FE">
        <w:rPr>
          <w:rFonts w:ascii="Calibri" w:eastAsia="Times New Roman" w:hAnsi="Calibri" w:cs="Times New Roman"/>
          <w:b/>
          <w:lang w:val="en-CA"/>
        </w:rPr>
        <w:t>[PCO Survey – September 2016]</w:t>
      </w:r>
    </w:p>
    <w:p w14:paraId="6580965D" w14:textId="77777777" w:rsidR="008935FE" w:rsidRPr="008935FE" w:rsidRDefault="008935FE" w:rsidP="008935FE">
      <w:pPr>
        <w:spacing w:after="0" w:line="240" w:lineRule="auto"/>
        <w:ind w:left="360"/>
        <w:rPr>
          <w:rFonts w:ascii="Calibri" w:eastAsia="Times New Roman" w:hAnsi="Calibri" w:cs="Times New Roman"/>
          <w:b/>
          <w:lang w:val="en-CA"/>
        </w:rPr>
      </w:pPr>
    </w:p>
    <w:p w14:paraId="1115548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[INTRODUCTION]</w:t>
      </w:r>
    </w:p>
    <w:p w14:paraId="7A58008D" w14:textId="77777777" w:rsidR="008935FE" w:rsidRPr="008935FE" w:rsidRDefault="008935FE" w:rsidP="008935FE">
      <w:pPr>
        <w:spacing w:after="0" w:line="240" w:lineRule="auto"/>
        <w:ind w:left="360"/>
        <w:rPr>
          <w:rFonts w:ascii="Calibri" w:eastAsia="Times New Roman" w:hAnsi="Calibri" w:cs="Times New Roman"/>
          <w:lang w:val="en-CA"/>
        </w:rPr>
      </w:pPr>
    </w:p>
    <w:p w14:paraId="1D1A0EB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(IF NEEDED: Thank you. Someone will call you shortly to complete the survey in French)</w:t>
      </w:r>
    </w:p>
    <w:p w14:paraId="0BB284AE" w14:textId="77777777" w:rsidR="008935FE" w:rsidRPr="008935FE" w:rsidRDefault="008935FE" w:rsidP="008935FE">
      <w:pPr>
        <w:spacing w:after="0" w:line="240" w:lineRule="auto"/>
        <w:ind w:left="360"/>
        <w:rPr>
          <w:rFonts w:ascii="Calibri" w:eastAsia="Times New Roman" w:hAnsi="Calibri" w:cs="Times New Roman"/>
          <w:lang w:val="en-CA"/>
        </w:rPr>
      </w:pPr>
    </w:p>
    <w:p w14:paraId="5A98BBA9" w14:textId="77777777" w:rsidR="008935FE" w:rsidRPr="008935FE" w:rsidRDefault="008935FE" w:rsidP="008935FE">
      <w:pPr>
        <w:spacing w:after="0" w:line="240" w:lineRule="auto"/>
        <w:ind w:left="360"/>
        <w:rPr>
          <w:rFonts w:ascii="Calibri" w:eastAsia="Times New Roman" w:hAnsi="Calibri" w:cs="Times New Roman"/>
          <w:b/>
          <w:color w:val="0070C0"/>
          <w:lang w:val="fr-CA"/>
        </w:rPr>
      </w:pPr>
      <w:r w:rsidRPr="008935FE">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306421E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(AU BESOIN : Je vous remercie. Quelqu'un vous rappellera bientôt pour mener le sondage en français)</w:t>
      </w:r>
    </w:p>
    <w:p w14:paraId="0C7671A5" w14:textId="77777777" w:rsidR="008935FE" w:rsidRPr="008935FE" w:rsidRDefault="008935FE" w:rsidP="008935FE">
      <w:pPr>
        <w:spacing w:after="0" w:line="240" w:lineRule="auto"/>
        <w:rPr>
          <w:rFonts w:ascii="Calibri" w:eastAsia="Times New Roman" w:hAnsi="Calibri" w:cs="Times New Roman"/>
          <w:lang w:val="fr-CA"/>
        </w:rPr>
      </w:pPr>
    </w:p>
    <w:p w14:paraId="36F273A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 - CONTINUE</w:t>
      </w:r>
    </w:p>
    <w:p w14:paraId="0E4C783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 CONTINUER</w:t>
      </w:r>
    </w:p>
    <w:p w14:paraId="26AB6FB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 - ASK TO SPEAK TO ‘ELIGIBLE’ PERSON AND START AGAIN</w:t>
      </w:r>
      <w:r w:rsidRPr="008935FE">
        <w:rPr>
          <w:rFonts w:ascii="Calibri" w:eastAsia="Times New Roman" w:hAnsi="Calibri" w:cs="Times New Roman"/>
          <w:lang w:val="en-CA"/>
        </w:rPr>
        <w:tab/>
      </w:r>
    </w:p>
    <w:p w14:paraId="19EA057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 DEMANDER DE PARLER AVEC LA PERSONNE ‘ÉLIGIBLE’ ET RECOMMENCER</w:t>
      </w:r>
    </w:p>
    <w:p w14:paraId="41DF95D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REFUSED - THANK AND TERMINATE</w:t>
      </w:r>
    </w:p>
    <w:p w14:paraId="3984587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REFUSÉ - REMERCIER ET TERMINER</w:t>
      </w:r>
    </w:p>
    <w:p w14:paraId="25435ECC" w14:textId="77777777" w:rsidR="008935FE" w:rsidRPr="008935FE" w:rsidRDefault="008935FE" w:rsidP="008935FE">
      <w:pPr>
        <w:spacing w:after="0" w:line="240" w:lineRule="auto"/>
        <w:ind w:left="360"/>
        <w:rPr>
          <w:rFonts w:ascii="Calibri" w:eastAsia="Times New Roman" w:hAnsi="Calibri" w:cs="Times New Roman"/>
          <w:lang w:val="en-CA"/>
        </w:rPr>
      </w:pPr>
    </w:p>
    <w:p w14:paraId="2498721B" w14:textId="77777777" w:rsidR="008935FE" w:rsidRPr="008935FE" w:rsidRDefault="008935FE" w:rsidP="008935FE">
      <w:pPr>
        <w:spacing w:after="0" w:line="240" w:lineRule="auto"/>
        <w:ind w:left="360"/>
        <w:rPr>
          <w:rFonts w:ascii="Calibri" w:eastAsia="Times New Roman" w:hAnsi="Calibri" w:cs="Times New Roman"/>
          <w:lang w:val="en-CA"/>
        </w:rPr>
      </w:pPr>
    </w:p>
    <w:p w14:paraId="075E3FE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LANG.</w:t>
      </w:r>
      <w:r w:rsidRPr="008935FE">
        <w:rPr>
          <w:rFonts w:ascii="Calibri" w:eastAsia="Times New Roman" w:hAnsi="Calibri" w:cs="Times New Roman"/>
          <w:lang w:val="en-CA"/>
        </w:rPr>
        <w:tab/>
        <w:t>(DO NOT READ) CHOOSE LANGUAGE</w:t>
      </w:r>
    </w:p>
    <w:p w14:paraId="45C6C023"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CHOISIR LA LANGUE</w:t>
      </w:r>
    </w:p>
    <w:p w14:paraId="74C5C72B" w14:textId="77777777" w:rsidR="008935FE" w:rsidRPr="008935FE" w:rsidRDefault="008935FE" w:rsidP="008935FE">
      <w:pPr>
        <w:spacing w:after="0" w:line="240" w:lineRule="auto"/>
        <w:ind w:left="360"/>
        <w:rPr>
          <w:rFonts w:ascii="Calibri" w:eastAsia="Times New Roman" w:hAnsi="Calibri" w:cs="Times New Roman"/>
          <w:lang w:val="fr-CA"/>
        </w:rPr>
      </w:pPr>
    </w:p>
    <w:p w14:paraId="6276AF4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English </w:t>
      </w:r>
    </w:p>
    <w:p w14:paraId="7E2E73E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Anglais</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5720771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French</w:t>
      </w:r>
    </w:p>
    <w:p w14:paraId="1384E2F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Français</w:t>
      </w:r>
      <w:r w:rsidRPr="008935FE">
        <w:rPr>
          <w:rFonts w:ascii="Calibri" w:eastAsia="Times New Roman" w:hAnsi="Calibri" w:cs="Times New Roman"/>
          <w:lang w:val="en-CA"/>
        </w:rPr>
        <w:tab/>
      </w:r>
      <w:r w:rsidRPr="008935FE">
        <w:rPr>
          <w:rFonts w:ascii="Calibri" w:eastAsia="Times New Roman" w:hAnsi="Calibri" w:cs="Times New Roman"/>
          <w:color w:val="0070C0"/>
          <w:lang w:val="en-CA"/>
        </w:rPr>
        <w:t xml:space="preserve"> </w:t>
      </w:r>
      <w:r w:rsidRPr="008935FE">
        <w:rPr>
          <w:rFonts w:ascii="Calibri" w:eastAsia="Times New Roman" w:hAnsi="Calibri" w:cs="Times New Roman"/>
          <w:color w:val="0070C0"/>
          <w:lang w:val="en-CA"/>
        </w:rPr>
        <w:tab/>
        <w:t xml:space="preserve"> </w:t>
      </w:r>
    </w:p>
    <w:p w14:paraId="6C037651" w14:textId="77777777" w:rsidR="008935FE" w:rsidRPr="008935FE" w:rsidRDefault="008935FE" w:rsidP="008935FE">
      <w:pPr>
        <w:spacing w:after="0" w:line="240" w:lineRule="auto"/>
        <w:ind w:left="360"/>
        <w:rPr>
          <w:rFonts w:ascii="Calibri" w:eastAsia="Times New Roman" w:hAnsi="Calibri" w:cs="Times New Roman"/>
          <w:lang w:val="en-CA"/>
        </w:rPr>
      </w:pPr>
    </w:p>
    <w:p w14:paraId="5BDEECC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S1a IF LANDLINE SAMPLE] </w:t>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p>
    <w:p w14:paraId="122F333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S1a.</w:t>
      </w:r>
      <w:r w:rsidRPr="008935FE">
        <w:rPr>
          <w:rFonts w:ascii="Calibri" w:eastAsia="Times New Roman" w:hAnsi="Calibri" w:cs="Times New Roman"/>
          <w:lang w:val="en-CA"/>
        </w:rPr>
        <w:tab/>
        <w:t>May I please speak with the person in your household who is 18 years of age or older and who has had the most recent birthday? Would that be you?</w:t>
      </w:r>
    </w:p>
    <w:p w14:paraId="37CB938D"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 xml:space="preserve">(IF </w:t>
      </w:r>
      <w:r w:rsidRPr="008935FE">
        <w:rPr>
          <w:rFonts w:ascii="Calibri" w:eastAsia="Times New Roman" w:hAnsi="Calibri" w:cs="Times New Roman"/>
          <w:lang w:val="en-US"/>
        </w:rPr>
        <w:t>NOT</w:t>
      </w:r>
      <w:r w:rsidRPr="008935FE">
        <w:rPr>
          <w:rFonts w:ascii="Calibri" w:eastAsia="Times New Roman" w:hAnsi="Calibri" w:cs="Times New Roman"/>
          <w:lang w:val="en-CA"/>
        </w:rPr>
        <w:t>, ASK TO SPEAK WITH MEMBER 18+ WITH THE LAST BIRTHDAY)</w:t>
      </w:r>
    </w:p>
    <w:p w14:paraId="17E85D4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484ED9C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(SI N’EST PAS CETTE PERSONNE, DEMANDER À PARLER AU MEMBRE DU FOYER DE 18+ QUI A ÉTÉ LE DERNIER À CÉLÉBRER SON ANNIVERSAIRE)</w:t>
      </w:r>
    </w:p>
    <w:p w14:paraId="1404E270" w14:textId="77777777" w:rsidR="008935FE" w:rsidRPr="008935FE" w:rsidRDefault="008935FE" w:rsidP="008935FE">
      <w:pPr>
        <w:spacing w:after="0" w:line="240" w:lineRule="auto"/>
        <w:ind w:left="360"/>
        <w:rPr>
          <w:rFonts w:ascii="Calibri" w:eastAsia="Times New Roman" w:hAnsi="Calibri" w:cs="Times New Roman"/>
          <w:highlight w:val="yellow"/>
          <w:lang w:val="fr-CA"/>
        </w:rPr>
      </w:pPr>
    </w:p>
    <w:p w14:paraId="1A6F98F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 (CONTINUE)</w:t>
      </w:r>
    </w:p>
    <w:p w14:paraId="464AF62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Oui (CONTINUER)</w:t>
      </w:r>
    </w:p>
    <w:p w14:paraId="44D1C3C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 (TERMINATE) </w:t>
      </w:r>
    </w:p>
    <w:p w14:paraId="3E5191E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(TERMINER)</w:t>
      </w:r>
    </w:p>
    <w:p w14:paraId="5A57EDA3" w14:textId="77777777" w:rsidR="008935FE" w:rsidRPr="008935FE" w:rsidRDefault="008935FE" w:rsidP="008935FE">
      <w:pPr>
        <w:spacing w:after="0" w:line="240" w:lineRule="auto"/>
        <w:ind w:left="360"/>
        <w:rPr>
          <w:rFonts w:ascii="Calibri" w:eastAsia="Times New Roman" w:hAnsi="Calibri" w:cs="Times New Roman"/>
          <w:lang w:val="fr-CA"/>
        </w:rPr>
      </w:pPr>
    </w:p>
    <w:p w14:paraId="7A447D6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S1a=NO/DK/REF THANK &amp; TERMINATE (COUNT AS REFUSAL); OTHERWISE CONTINUE]</w:t>
      </w:r>
    </w:p>
    <w:p w14:paraId="308C9810" w14:textId="77777777" w:rsidR="008935FE" w:rsidRPr="008935FE" w:rsidRDefault="008935FE" w:rsidP="008935FE">
      <w:pPr>
        <w:spacing w:after="0" w:line="240" w:lineRule="auto"/>
        <w:ind w:left="360"/>
        <w:rPr>
          <w:rFonts w:ascii="Calibri" w:eastAsia="Times New Roman" w:hAnsi="Calibri" w:cs="Times New Roman"/>
          <w:b/>
          <w:lang w:val="en-CA"/>
        </w:rPr>
      </w:pPr>
    </w:p>
    <w:p w14:paraId="1CB2732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S1b IF CELL SAMPLE] </w:t>
      </w:r>
      <w:r w:rsidRPr="008935FE">
        <w:rPr>
          <w:rFonts w:ascii="Calibri" w:eastAsia="Times New Roman" w:hAnsi="Calibri" w:cs="Times New Roman"/>
          <w:b/>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p>
    <w:p w14:paraId="04F89B1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S1b.</w:t>
      </w:r>
      <w:r w:rsidRPr="008935FE">
        <w:rPr>
          <w:rFonts w:ascii="Calibri" w:eastAsia="Times New Roman" w:hAnsi="Calibri" w:cs="Times New Roman"/>
          <w:lang w:val="en-CA"/>
        </w:rPr>
        <w:tab/>
        <w:t>Are you 18 years of age or older?</w:t>
      </w:r>
    </w:p>
    <w:p w14:paraId="5062F88E"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18 ans ou plus ?</w:t>
      </w:r>
    </w:p>
    <w:p w14:paraId="7FE63DB1" w14:textId="77777777" w:rsidR="008935FE" w:rsidRPr="008935FE" w:rsidRDefault="008935FE" w:rsidP="008935FE">
      <w:pPr>
        <w:spacing w:after="0" w:line="240" w:lineRule="auto"/>
        <w:ind w:left="360"/>
        <w:rPr>
          <w:rFonts w:ascii="Calibri" w:eastAsia="Times New Roman" w:hAnsi="Calibri" w:cs="Times New Roman"/>
          <w:lang w:val="fr-CA"/>
        </w:rPr>
      </w:pPr>
    </w:p>
    <w:p w14:paraId="3ED9B4E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40FDB04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Oui </w:t>
      </w:r>
    </w:p>
    <w:p w14:paraId="5F613E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No </w:t>
      </w:r>
    </w:p>
    <w:p w14:paraId="309A699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Non </w:t>
      </w:r>
    </w:p>
    <w:p w14:paraId="2ED260C9" w14:textId="77777777" w:rsidR="008935FE" w:rsidRPr="008935FE" w:rsidRDefault="008935FE" w:rsidP="008935FE">
      <w:pPr>
        <w:spacing w:after="0" w:line="240" w:lineRule="auto"/>
        <w:ind w:left="360"/>
        <w:rPr>
          <w:rFonts w:ascii="Calibri" w:eastAsia="Times New Roman" w:hAnsi="Calibri" w:cs="Times New Roman"/>
          <w:lang w:val="en-CA"/>
        </w:rPr>
      </w:pPr>
    </w:p>
    <w:p w14:paraId="57D7D41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S1b=NO/DK/REF THANK &amp; TERMINATE; OTHERWISE CONTINUE]</w:t>
      </w:r>
    </w:p>
    <w:p w14:paraId="0DEF49E0" w14:textId="77777777" w:rsidR="008935FE" w:rsidRPr="008935FE" w:rsidRDefault="008935FE" w:rsidP="008935FE">
      <w:pPr>
        <w:spacing w:after="0" w:line="240" w:lineRule="auto"/>
        <w:ind w:left="360"/>
        <w:rPr>
          <w:rFonts w:ascii="Calibri" w:eastAsia="Times New Roman" w:hAnsi="Calibri" w:cs="Times New Roman"/>
          <w:lang w:val="en-CA"/>
        </w:rPr>
      </w:pPr>
    </w:p>
    <w:p w14:paraId="2FF1C49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CEL1 IF SAMPLE=CELLPHONE]</w:t>
      </w:r>
    </w:p>
    <w:p w14:paraId="69104AEB" w14:textId="77777777" w:rsidR="008935FE" w:rsidRPr="008935FE" w:rsidRDefault="008935FE" w:rsidP="008935FE">
      <w:pPr>
        <w:spacing w:after="0" w:line="240" w:lineRule="auto"/>
        <w:ind w:left="360"/>
        <w:rPr>
          <w:rFonts w:ascii="Calibri" w:eastAsia="Times New Roman" w:hAnsi="Calibri" w:cs="Times New Roman"/>
          <w:lang w:val="en-CA"/>
        </w:rPr>
      </w:pPr>
    </w:p>
    <w:p w14:paraId="311706B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CEL1.</w:t>
      </w:r>
      <w:r w:rsidRPr="008935FE">
        <w:rPr>
          <w:rFonts w:ascii="Calibri" w:eastAsia="Times New Roman" w:hAnsi="Calibri" w:cs="Times New Roman"/>
          <w:lang w:val="en-CA"/>
        </w:rPr>
        <w:tab/>
        <w:t>Have I reached you on your cellphone?</w:t>
      </w:r>
    </w:p>
    <w:p w14:paraId="5B688EAA"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je vous ai joint sur votre téléphone mobile ?</w:t>
      </w:r>
    </w:p>
    <w:p w14:paraId="5535EBD8" w14:textId="77777777" w:rsidR="008935FE" w:rsidRPr="008935FE" w:rsidRDefault="008935FE" w:rsidP="008935FE">
      <w:pPr>
        <w:spacing w:after="0" w:line="240" w:lineRule="auto"/>
        <w:ind w:left="360"/>
        <w:rPr>
          <w:rFonts w:ascii="Calibri" w:eastAsia="Times New Roman" w:hAnsi="Calibri" w:cs="Times New Roman"/>
          <w:lang w:val="fr-CA"/>
        </w:rPr>
      </w:pPr>
    </w:p>
    <w:p w14:paraId="10A5A06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3D0653B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36C6B9A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0CDD0A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72CB6AD7" w14:textId="77777777" w:rsidR="008935FE" w:rsidRPr="008935FE" w:rsidRDefault="008935FE" w:rsidP="008935FE">
      <w:pPr>
        <w:spacing w:after="0" w:line="240" w:lineRule="auto"/>
        <w:ind w:left="360"/>
        <w:rPr>
          <w:rFonts w:ascii="Calibri" w:eastAsia="Times New Roman" w:hAnsi="Calibri" w:cs="Times New Roman"/>
          <w:lang w:val="en-CA"/>
        </w:rPr>
      </w:pPr>
    </w:p>
    <w:p w14:paraId="00CEACD3" w14:textId="77777777" w:rsidR="008935FE" w:rsidRPr="008935FE" w:rsidRDefault="008935FE" w:rsidP="008935FE">
      <w:pPr>
        <w:spacing w:after="0" w:line="240" w:lineRule="auto"/>
        <w:ind w:left="360"/>
        <w:rPr>
          <w:rFonts w:ascii="Calibri" w:eastAsia="Times New Roman" w:hAnsi="Calibri" w:cs="Times New Roman"/>
          <w:lang w:val="en-CA"/>
        </w:rPr>
      </w:pPr>
    </w:p>
    <w:p w14:paraId="13C8DD4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CEL2 IF CEL1=YES; IF CEL1=DK/REF, THANK AND TERMINATE]</w:t>
      </w:r>
    </w:p>
    <w:p w14:paraId="1BDD3F8A" w14:textId="77777777" w:rsidR="008935FE" w:rsidRPr="008935FE" w:rsidRDefault="008935FE" w:rsidP="008935FE">
      <w:pPr>
        <w:spacing w:after="0" w:line="240" w:lineRule="auto"/>
        <w:ind w:left="360"/>
        <w:rPr>
          <w:rFonts w:ascii="Calibri" w:eastAsia="Times New Roman" w:hAnsi="Calibri" w:cs="Times New Roman"/>
          <w:lang w:val="en-CA"/>
        </w:rPr>
      </w:pPr>
    </w:p>
    <w:p w14:paraId="11DB5B3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CEL2.</w:t>
      </w:r>
      <w:r w:rsidRPr="008935FE">
        <w:rPr>
          <w:rFonts w:ascii="Calibri" w:eastAsia="Times New Roman" w:hAnsi="Calibri" w:cs="Times New Roman"/>
          <w:lang w:val="en-CA"/>
        </w:rPr>
        <w:tab/>
        <w:t>Are you in a safe environment to talk?</w:t>
      </w:r>
    </w:p>
    <w:p w14:paraId="27468F5B"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dans un environnement sécuritaire pour parler ?</w:t>
      </w:r>
    </w:p>
    <w:p w14:paraId="58F64D64" w14:textId="77777777" w:rsidR="008935FE" w:rsidRPr="008935FE" w:rsidRDefault="008935FE" w:rsidP="008935FE">
      <w:pPr>
        <w:spacing w:after="0" w:line="240" w:lineRule="auto"/>
        <w:ind w:left="360"/>
        <w:rPr>
          <w:rFonts w:ascii="Calibri" w:eastAsia="Times New Roman" w:hAnsi="Calibri" w:cs="Times New Roman"/>
          <w:lang w:val="fr-CA"/>
        </w:rPr>
      </w:pPr>
    </w:p>
    <w:p w14:paraId="7C03E7C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3CDFBBC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6E3365C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44D4951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 xml:space="preserve"> </w:t>
      </w:r>
      <w:r w:rsidRPr="008935FE">
        <w:rPr>
          <w:rFonts w:ascii="Calibri" w:eastAsia="Times New Roman" w:hAnsi="Calibri" w:cs="Times New Roman"/>
          <w:lang w:val="en-CA"/>
        </w:rPr>
        <w:tab/>
        <w:t xml:space="preserve"> </w:t>
      </w:r>
    </w:p>
    <w:p w14:paraId="2A68F292" w14:textId="77777777" w:rsidR="008935FE" w:rsidRPr="008935FE" w:rsidRDefault="008935FE" w:rsidP="008935FE">
      <w:pPr>
        <w:spacing w:after="0" w:line="240" w:lineRule="auto"/>
        <w:ind w:left="360"/>
        <w:rPr>
          <w:rFonts w:ascii="Calibri" w:eastAsia="Times New Roman" w:hAnsi="Calibri" w:cs="Times New Roman"/>
          <w:lang w:val="en-CA"/>
        </w:rPr>
      </w:pPr>
    </w:p>
    <w:p w14:paraId="172E82A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CEL2=NO/DK/REF THANK &amp; TERMINATE; OTHERWISE CONTINUE]</w:t>
      </w:r>
    </w:p>
    <w:p w14:paraId="6E567882" w14:textId="77777777" w:rsidR="008935FE" w:rsidRPr="008935FE" w:rsidRDefault="008935FE" w:rsidP="008935FE">
      <w:pPr>
        <w:spacing w:after="0" w:line="240" w:lineRule="auto"/>
        <w:ind w:left="360"/>
        <w:rPr>
          <w:rFonts w:ascii="Calibri" w:eastAsia="Times New Roman" w:hAnsi="Calibri" w:cs="Times New Roman"/>
          <w:lang w:val="en-CA"/>
        </w:rPr>
      </w:pPr>
    </w:p>
    <w:p w14:paraId="065A168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FSAPROV IF PHONFRAM=2 (CELLPHONE); OTHERWISE SKIP TO QFSA]</w:t>
      </w:r>
    </w:p>
    <w:p w14:paraId="491E0F5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[LANDLINE REGION ALLOCAITON BASED ON AREA CODE/EXCHANGE]</w:t>
      </w:r>
    </w:p>
    <w:p w14:paraId="213EF9C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[FSAPROV] </w:t>
      </w:r>
    </w:p>
    <w:p w14:paraId="0800651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[Single Punch PREQUAL]</w:t>
      </w:r>
      <w:r w:rsidRPr="008935FE">
        <w:rPr>
          <w:rFonts w:ascii="Calibri" w:eastAsia="Times New Roman" w:hAnsi="Calibri" w:cs="Times New Roman"/>
          <w:b/>
          <w:lang w:val="en-CA"/>
        </w:rPr>
        <w:tab/>
      </w:r>
    </w:p>
    <w:p w14:paraId="1231EBA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[QUOTA]</w:t>
      </w:r>
    </w:p>
    <w:p w14:paraId="202971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70E1145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FSAPROV.           In which province do you live?</w:t>
      </w:r>
    </w:p>
    <w:p w14:paraId="05D5694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en-US"/>
        </w:rPr>
        <w:t xml:space="preserve">                             </w:t>
      </w:r>
      <w:r w:rsidRPr="008935FE">
        <w:rPr>
          <w:rFonts w:ascii="Calibri" w:eastAsia="Times New Roman" w:hAnsi="Calibri" w:cs="Times New Roman"/>
          <w:color w:val="0070C0"/>
          <w:lang w:val="fr-CA"/>
        </w:rPr>
        <w:t>Dans quelle province habitez-vous ?</w:t>
      </w:r>
    </w:p>
    <w:p w14:paraId="67349A6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 </w:t>
      </w:r>
    </w:p>
    <w:p w14:paraId="6813C0B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British Columbia</w:t>
      </w:r>
    </w:p>
    <w:p w14:paraId="58D6581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Colombie-Britannique </w:t>
      </w:r>
    </w:p>
    <w:p w14:paraId="31FE82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Alberta</w:t>
      </w:r>
    </w:p>
    <w:p w14:paraId="0BDFB85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Alberta</w:t>
      </w:r>
    </w:p>
    <w:p w14:paraId="20B0BD4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Saskatchewan</w:t>
      </w:r>
    </w:p>
    <w:p w14:paraId="3759F91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Saskatchewan</w:t>
      </w:r>
    </w:p>
    <w:p w14:paraId="11B535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Manitoba</w:t>
      </w:r>
    </w:p>
    <w:p w14:paraId="6FC4FE8B"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Manitoba</w:t>
      </w:r>
    </w:p>
    <w:p w14:paraId="7366117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Ontario</w:t>
      </w:r>
    </w:p>
    <w:p w14:paraId="2DB9869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Ontario</w:t>
      </w:r>
    </w:p>
    <w:p w14:paraId="416DC9F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Quebec</w:t>
      </w:r>
    </w:p>
    <w:p w14:paraId="2BE8F00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Québec  </w:t>
      </w:r>
    </w:p>
    <w:p w14:paraId="224D0F5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New Brunswick</w:t>
      </w:r>
    </w:p>
    <w:p w14:paraId="01524B6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Nouveau-Brunswick</w:t>
      </w:r>
    </w:p>
    <w:p w14:paraId="4D249819"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Nova Scotia</w:t>
      </w:r>
    </w:p>
    <w:p w14:paraId="0FEBC87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Nouvelle-Écosse</w:t>
      </w:r>
    </w:p>
    <w:p w14:paraId="6375F97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PEI (Prince Edward Island)</w:t>
      </w:r>
    </w:p>
    <w:p w14:paraId="3FF0E0B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l'île du Prince-Édouard</w:t>
      </w:r>
    </w:p>
    <w:p w14:paraId="16EA929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Newfoundland and Labrador</w:t>
      </w:r>
    </w:p>
    <w:p w14:paraId="4005B1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Terre-Neuve et Labrador</w:t>
      </w:r>
    </w:p>
    <w:p w14:paraId="357EDE8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Yukon</w:t>
      </w:r>
    </w:p>
    <w:p w14:paraId="5F2B5A8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Yukon</w:t>
      </w:r>
    </w:p>
    <w:p w14:paraId="1D3CA81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North West Territories</w:t>
      </w:r>
    </w:p>
    <w:p w14:paraId="3B0932E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(territoires du) Nord-Ouest</w:t>
      </w:r>
    </w:p>
    <w:p w14:paraId="6AF38D4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Nunavut</w:t>
      </w:r>
    </w:p>
    <w:p w14:paraId="1C7EEAA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Nunavut</w:t>
      </w:r>
    </w:p>
    <w:p w14:paraId="4BFDD69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641F818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FSAPROV = DK/REF, THANK &amp; TERMINATE; OTHERWISE CONTINUE]</w:t>
      </w:r>
    </w:p>
    <w:p w14:paraId="27B9FEBA" w14:textId="77777777" w:rsidR="008935FE" w:rsidRPr="008935FE" w:rsidRDefault="008935FE" w:rsidP="008935FE">
      <w:pPr>
        <w:spacing w:after="0" w:line="240" w:lineRule="auto"/>
        <w:ind w:left="360"/>
        <w:rPr>
          <w:rFonts w:ascii="Calibri" w:eastAsia="Times New Roman" w:hAnsi="Calibri" w:cs="Times New Roman"/>
          <w:b/>
          <w:lang w:val="en-CA"/>
        </w:rPr>
      </w:pPr>
    </w:p>
    <w:p w14:paraId="256DECC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0520710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[PROVINCE]</w:t>
      </w:r>
    </w:p>
    <w:p w14:paraId="489C9C8A" w14:textId="77777777" w:rsidR="008935FE" w:rsidRPr="008935FE" w:rsidRDefault="008935FE" w:rsidP="008935FE">
      <w:pPr>
        <w:spacing w:after="0" w:line="240" w:lineRule="auto"/>
        <w:ind w:left="360"/>
        <w:rPr>
          <w:rFonts w:ascii="Calibri" w:eastAsia="Times New Roman" w:hAnsi="Calibri" w:cs="Times New Roman"/>
          <w:b/>
          <w:lang w:val="en-CA"/>
        </w:rPr>
      </w:pPr>
    </w:p>
    <w:p w14:paraId="3B2E3E2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BRITISH COLUMBIA</w:t>
      </w:r>
    </w:p>
    <w:p w14:paraId="7813978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ALBERTA</w:t>
      </w:r>
    </w:p>
    <w:p w14:paraId="22A9718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SASKATCHEWAN</w:t>
      </w:r>
    </w:p>
    <w:p w14:paraId="5974631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MANITOBA</w:t>
      </w:r>
    </w:p>
    <w:p w14:paraId="610B360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ONTARIO</w:t>
      </w:r>
    </w:p>
    <w:p w14:paraId="0624E3B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QUEBEC</w:t>
      </w:r>
    </w:p>
    <w:p w14:paraId="503FD0C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 BRUNSWICK</w:t>
      </w:r>
    </w:p>
    <w:p w14:paraId="3B38FCB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NOVA SCOTIA</w:t>
      </w:r>
    </w:p>
    <w:p w14:paraId="1444E37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PEI (PRINCE EDWARD ISLAND)</w:t>
      </w:r>
    </w:p>
    <w:p w14:paraId="31D5EE1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NEWFOUNDLAND AND LABRADOR</w:t>
      </w:r>
    </w:p>
    <w:p w14:paraId="771AECB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YUKON</w:t>
      </w:r>
    </w:p>
    <w:p w14:paraId="5EF85A4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NORTH WEST TERRITORIES</w:t>
      </w:r>
    </w:p>
    <w:p w14:paraId="78AC7DB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NUNAVUT</w:t>
      </w:r>
    </w:p>
    <w:p w14:paraId="0C5F64C5" w14:textId="77777777" w:rsidR="008935FE" w:rsidRPr="008935FE" w:rsidRDefault="008935FE" w:rsidP="008935FE">
      <w:pPr>
        <w:spacing w:after="0" w:line="240" w:lineRule="auto"/>
        <w:ind w:left="360"/>
        <w:rPr>
          <w:rFonts w:ascii="Calibri" w:eastAsia="Times New Roman" w:hAnsi="Calibri" w:cs="Times New Roman"/>
          <w:lang w:val="en-CA"/>
        </w:rPr>
      </w:pPr>
    </w:p>
    <w:p w14:paraId="42A98F2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ALL]</w:t>
      </w:r>
    </w:p>
    <w:p w14:paraId="7DE52D0B" w14:textId="77777777" w:rsidR="008935FE" w:rsidRPr="008935FE" w:rsidRDefault="008935FE" w:rsidP="008935FE">
      <w:pPr>
        <w:spacing w:after="0" w:line="240" w:lineRule="auto"/>
        <w:ind w:left="360"/>
        <w:rPr>
          <w:rFonts w:ascii="Calibri" w:eastAsia="Times New Roman" w:hAnsi="Calibri" w:cs="Times New Roman"/>
          <w:lang w:val="en-CA"/>
        </w:rPr>
      </w:pPr>
    </w:p>
    <w:p w14:paraId="5BFDFE73"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QFSA.</w:t>
      </w:r>
      <w:r w:rsidRPr="008935FE">
        <w:rPr>
          <w:rFonts w:ascii="Calibri" w:eastAsia="Times New Roman" w:hAnsi="Calibri" w:cs="Times New Roman"/>
          <w:lang w:val="en-CA"/>
        </w:rPr>
        <w:tab/>
        <w:t>Can you please tell me the first three digits of your postal code?</w:t>
      </w:r>
    </w:p>
    <w:p w14:paraId="3A175A91"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Veuillez me donner les trois premiers caractères de votre code postal.</w:t>
      </w:r>
      <w:r w:rsidRPr="008935FE">
        <w:rPr>
          <w:rFonts w:ascii="Calibri" w:eastAsia="Times New Roman" w:hAnsi="Calibri" w:cs="Times New Roman"/>
          <w:lang w:val="fr-CA"/>
        </w:rPr>
        <w:t xml:space="preserve"> </w:t>
      </w:r>
    </w:p>
    <w:p w14:paraId="2CFA4FE2" w14:textId="77777777" w:rsidR="008935FE" w:rsidRPr="008935FE" w:rsidRDefault="008935FE" w:rsidP="008935FE">
      <w:pPr>
        <w:spacing w:after="0" w:line="240" w:lineRule="auto"/>
        <w:ind w:left="360"/>
        <w:rPr>
          <w:rFonts w:ascii="Calibri" w:eastAsia="Times New Roman" w:hAnsi="Calibri" w:cs="Times New Roman"/>
          <w:b/>
          <w:lang w:val="fr-CA"/>
        </w:rPr>
      </w:pPr>
    </w:p>
    <w:p w14:paraId="19D7577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[INSERT POSTAL CODE MODULE]</w:t>
      </w:r>
    </w:p>
    <w:p w14:paraId="754312D8" w14:textId="77777777" w:rsidR="008935FE" w:rsidRPr="008935FE" w:rsidRDefault="008935FE" w:rsidP="008935FE">
      <w:pPr>
        <w:spacing w:after="0" w:line="240" w:lineRule="auto"/>
        <w:rPr>
          <w:rFonts w:ascii="Calibri" w:eastAsia="Times New Roman" w:hAnsi="Calibri" w:cs="Times New Roman"/>
          <w:b/>
          <w:lang w:val="en-CA"/>
        </w:rPr>
      </w:pPr>
    </w:p>
    <w:p w14:paraId="2936E58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 IF SAMPLE=CELLPHONE]</w:t>
      </w:r>
    </w:p>
    <w:p w14:paraId="3A1025AA" w14:textId="77777777" w:rsidR="008935FE" w:rsidRPr="008935FE" w:rsidRDefault="008935FE" w:rsidP="008935FE">
      <w:pPr>
        <w:spacing w:after="0" w:line="240" w:lineRule="auto"/>
        <w:ind w:left="360"/>
        <w:rPr>
          <w:rFonts w:ascii="Calibri" w:eastAsia="Times New Roman" w:hAnsi="Calibri" w:cs="Times New Roman"/>
          <w:lang w:val="en-CA"/>
        </w:rPr>
      </w:pPr>
    </w:p>
    <w:p w14:paraId="1881B86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At home, do you have a traditional telephone line other than a cell phone? </w:t>
      </w:r>
    </w:p>
    <w:p w14:paraId="438B685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terrestre traditionnel, différent d´un téléphone cellulaire ?</w:t>
      </w:r>
    </w:p>
    <w:p w14:paraId="562E71D3" w14:textId="77777777" w:rsidR="008935FE" w:rsidRPr="008935FE" w:rsidRDefault="008935FE" w:rsidP="008935FE">
      <w:pPr>
        <w:spacing w:after="0" w:line="240" w:lineRule="auto"/>
        <w:ind w:left="360"/>
        <w:rPr>
          <w:rFonts w:ascii="Calibri" w:eastAsia="Times New Roman" w:hAnsi="Calibri" w:cs="Times New Roman"/>
          <w:lang w:val="fr-CA"/>
        </w:rPr>
      </w:pPr>
    </w:p>
    <w:p w14:paraId="4ED1898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57963D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w:t>
      </w:r>
      <w:r w:rsidRPr="008935FE">
        <w:rPr>
          <w:rFonts w:ascii="Calibri" w:eastAsia="Times New Roman" w:hAnsi="Calibri" w:cs="Times New Roman"/>
          <w:lang w:val="en-CA"/>
        </w:rPr>
        <w:tab/>
        <w:t xml:space="preserve"> </w:t>
      </w:r>
    </w:p>
    <w:p w14:paraId="39C0B8E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3182320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6AC56A7D" w14:textId="77777777" w:rsidR="008935FE" w:rsidRPr="008935FE" w:rsidRDefault="008935FE" w:rsidP="008935FE">
      <w:pPr>
        <w:spacing w:after="0" w:line="240" w:lineRule="auto"/>
        <w:ind w:left="360"/>
        <w:rPr>
          <w:rFonts w:ascii="Calibri" w:eastAsia="Times New Roman" w:hAnsi="Calibri" w:cs="Times New Roman"/>
          <w:lang w:val="en-CA"/>
        </w:rPr>
      </w:pPr>
    </w:p>
    <w:p w14:paraId="32932F9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QBB IF SAMPLE=LANDLINE]</w:t>
      </w:r>
    </w:p>
    <w:p w14:paraId="5395F9E4" w14:textId="77777777" w:rsidR="008935FE" w:rsidRPr="008935FE" w:rsidRDefault="008935FE" w:rsidP="008935FE">
      <w:pPr>
        <w:spacing w:after="0" w:line="240" w:lineRule="auto"/>
        <w:ind w:left="360"/>
        <w:rPr>
          <w:rFonts w:ascii="Calibri" w:eastAsia="Times New Roman" w:hAnsi="Calibri" w:cs="Times New Roman"/>
          <w:lang w:val="en-CA"/>
        </w:rPr>
      </w:pPr>
    </w:p>
    <w:p w14:paraId="3BA07C9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QBB.</w:t>
      </w:r>
      <w:r w:rsidRPr="008935FE">
        <w:rPr>
          <w:rFonts w:ascii="Calibri" w:eastAsia="Times New Roman" w:hAnsi="Calibri" w:cs="Times New Roman"/>
          <w:lang w:val="en-CA"/>
        </w:rPr>
        <w:tab/>
        <w:t xml:space="preserve">At home, do you have a cell phone as well as a traditional telephone line? </w:t>
      </w:r>
    </w:p>
    <w:p w14:paraId="16D881C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cellulaire ainsi qu'une ligne téléphonique traditionnelle ?</w:t>
      </w:r>
    </w:p>
    <w:p w14:paraId="0AF674E0" w14:textId="77777777" w:rsidR="008935FE" w:rsidRPr="008935FE" w:rsidRDefault="008935FE" w:rsidP="008935FE">
      <w:pPr>
        <w:spacing w:after="0" w:line="240" w:lineRule="auto"/>
        <w:ind w:left="360"/>
        <w:rPr>
          <w:rFonts w:ascii="Calibri" w:eastAsia="Times New Roman" w:hAnsi="Calibri" w:cs="Times New Roman"/>
          <w:lang w:val="fr-CA"/>
        </w:rPr>
      </w:pPr>
    </w:p>
    <w:p w14:paraId="2BEE6BD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Yes</w:t>
      </w:r>
    </w:p>
    <w:p w14:paraId="74AC3FB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Oui</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0F145DA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1B5A200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Non</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6B8C254D" w14:textId="77777777" w:rsidR="008935FE" w:rsidRPr="008935FE" w:rsidRDefault="008935FE" w:rsidP="008935FE">
      <w:pPr>
        <w:spacing w:after="0" w:line="240" w:lineRule="auto"/>
        <w:ind w:left="360"/>
        <w:rPr>
          <w:rFonts w:ascii="Calibri" w:eastAsia="Times New Roman" w:hAnsi="Calibri" w:cs="Times New Roman"/>
          <w:lang w:val="en-US"/>
        </w:rPr>
      </w:pPr>
    </w:p>
    <w:p w14:paraId="7A7FFCF8"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[HIDDEN VARIABLE [PHONEOWN]</w:t>
      </w:r>
    </w:p>
    <w:p w14:paraId="1B18BBFE"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 xml:space="preserve"> [QUOTA]</w:t>
      </w:r>
    </w:p>
    <w:p w14:paraId="1EF0C988" w14:textId="77777777" w:rsidR="008935FE" w:rsidRPr="008935FE" w:rsidRDefault="008935FE" w:rsidP="008935FE">
      <w:pPr>
        <w:spacing w:after="0" w:line="240" w:lineRule="auto"/>
        <w:ind w:left="360"/>
        <w:rPr>
          <w:rFonts w:ascii="Calibri" w:eastAsia="Times New Roman" w:hAnsi="Calibri" w:cs="Times New Roman"/>
          <w:lang w:val="en-US"/>
        </w:rPr>
      </w:pPr>
    </w:p>
    <w:p w14:paraId="16701A1C"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[PHONEOWN]</w:t>
      </w:r>
    </w:p>
    <w:p w14:paraId="65A6646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01-Landline </w:t>
      </w:r>
      <w:r w:rsidRPr="008935FE">
        <w:rPr>
          <w:rFonts w:ascii="Calibri" w:eastAsia="Times New Roman" w:hAnsi="Calibri" w:cs="Times New Roman"/>
          <w:b/>
          <w:lang w:val="en-US"/>
        </w:rPr>
        <w:t>[QBB=NO; OR QB=DK/REF; SAMPLE=LANDLINE]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3B65F6F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02-Cell </w:t>
      </w:r>
      <w:r w:rsidRPr="008935FE">
        <w:rPr>
          <w:rFonts w:ascii="Calibri" w:eastAsia="Times New Roman" w:hAnsi="Calibri" w:cs="Times New Roman"/>
          <w:b/>
          <w:lang w:val="en-US"/>
        </w:rPr>
        <w:t>[QB=NO; OR QB=DK/REF; SAMPLE=CELLPHONE]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51C13D9F"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03-Landline/Cell </w:t>
      </w:r>
      <w:r w:rsidRPr="008935FE">
        <w:rPr>
          <w:rFonts w:ascii="Calibri" w:eastAsia="Times New Roman" w:hAnsi="Calibri" w:cs="Times New Roman"/>
          <w:b/>
          <w:lang w:val="en-US"/>
        </w:rPr>
        <w:t>[QB=YES OR QBB=YES]</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7D65E44F"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48F4ABF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GENDR.</w:t>
      </w:r>
      <w:r w:rsidRPr="008935FE">
        <w:rPr>
          <w:rFonts w:ascii="Calibri" w:eastAsia="Times New Roman" w:hAnsi="Calibri" w:cs="Times New Roman"/>
          <w:lang w:val="fr-CA"/>
        </w:rPr>
        <w:tab/>
        <w:t>(RECORD GENDER)</w:t>
      </w:r>
    </w:p>
    <w:p w14:paraId="6D756FDA"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(NOTER LE SEXE)</w:t>
      </w:r>
    </w:p>
    <w:p w14:paraId="4D50F196" w14:textId="77777777" w:rsidR="008935FE" w:rsidRPr="008935FE" w:rsidRDefault="008935FE" w:rsidP="008935FE">
      <w:pPr>
        <w:spacing w:after="0" w:line="240" w:lineRule="auto"/>
        <w:ind w:left="360"/>
        <w:rPr>
          <w:rFonts w:ascii="Calibri" w:eastAsia="Times New Roman" w:hAnsi="Calibri" w:cs="Times New Roman"/>
          <w:lang w:val="fr-CA"/>
        </w:rPr>
      </w:pPr>
    </w:p>
    <w:p w14:paraId="3550D6D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Male</w:t>
      </w:r>
    </w:p>
    <w:p w14:paraId="794EDDA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Homme</w:t>
      </w:r>
    </w:p>
    <w:p w14:paraId="619A50E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Female</w:t>
      </w:r>
    </w:p>
    <w:p w14:paraId="781F2DF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Femme </w:t>
      </w:r>
    </w:p>
    <w:p w14:paraId="5F32904D" w14:textId="77777777" w:rsidR="008935FE" w:rsidRPr="008935FE" w:rsidRDefault="008935FE" w:rsidP="008935FE">
      <w:pPr>
        <w:spacing w:after="0" w:line="240" w:lineRule="auto"/>
        <w:ind w:left="360"/>
        <w:rPr>
          <w:rFonts w:ascii="Calibri" w:eastAsia="Times New Roman" w:hAnsi="Calibri" w:cs="Times New Roman"/>
          <w:lang w:val="en-CA"/>
        </w:rPr>
      </w:pPr>
    </w:p>
    <w:p w14:paraId="31D6CFB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[CORE – ISSUE PRIORITIES &amp; PERFORMANCE]</w:t>
      </w:r>
    </w:p>
    <w:p w14:paraId="18EA5421" w14:textId="77777777" w:rsidR="008935FE" w:rsidRPr="008935FE" w:rsidRDefault="008935FE" w:rsidP="008935FE">
      <w:pPr>
        <w:spacing w:after="0" w:line="240" w:lineRule="auto"/>
        <w:ind w:left="360"/>
        <w:rPr>
          <w:rFonts w:ascii="Calibri" w:eastAsia="Times New Roman" w:hAnsi="Calibri" w:cs="Times New Roman"/>
          <w:lang w:val="en-CA"/>
        </w:rPr>
      </w:pPr>
    </w:p>
    <w:p w14:paraId="70AA2A83"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lastRenderedPageBreak/>
        <w:t>Q1.</w:t>
      </w:r>
      <w:r w:rsidRPr="008935FE">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4B2DCA1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36AEC0C7" w14:textId="77777777" w:rsidR="008935FE" w:rsidRPr="008935FE" w:rsidRDefault="008935FE" w:rsidP="008935FE">
      <w:pPr>
        <w:spacing w:after="0" w:line="240" w:lineRule="auto"/>
        <w:ind w:left="360"/>
        <w:rPr>
          <w:rFonts w:ascii="Calibri" w:eastAsia="Times New Roman" w:hAnsi="Calibri" w:cs="Times New Roman"/>
          <w:lang w:val="fr-CA"/>
        </w:rPr>
      </w:pPr>
    </w:p>
    <w:p w14:paraId="692665C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Economy</w:t>
      </w:r>
    </w:p>
    <w:p w14:paraId="011AD10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Économie</w:t>
      </w:r>
    </w:p>
    <w:p w14:paraId="7CD164D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Jobs / unemployment</w:t>
      </w:r>
    </w:p>
    <w:p w14:paraId="0817470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Emplois/chômage</w:t>
      </w:r>
    </w:p>
    <w:p w14:paraId="000CCDB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Environment / climate change</w:t>
      </w:r>
    </w:p>
    <w:p w14:paraId="063C5D6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Environnement/changement climatique</w:t>
      </w:r>
    </w:p>
    <w:p w14:paraId="54D7877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Health / health care</w:t>
      </w:r>
    </w:p>
    <w:p w14:paraId="6B75BCD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Santé/soins de santé</w:t>
      </w:r>
    </w:p>
    <w:p w14:paraId="1ED96F9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Debt / deficit</w:t>
      </w:r>
    </w:p>
    <w:p w14:paraId="169B1A2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Dette/déficit</w:t>
      </w:r>
    </w:p>
    <w:p w14:paraId="5745F36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Cost of living</w:t>
      </w:r>
    </w:p>
    <w:p w14:paraId="3198601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Coût de la vie</w:t>
      </w:r>
    </w:p>
    <w:p w14:paraId="3DABDEE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Taxes</w:t>
      </w:r>
    </w:p>
    <w:p w14:paraId="0592F76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Taxes</w:t>
      </w:r>
    </w:p>
    <w:p w14:paraId="7229AF5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Employment insurance</w:t>
      </w:r>
    </w:p>
    <w:p w14:paraId="44395C2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Assurance-emploi</w:t>
      </w:r>
    </w:p>
    <w:p w14:paraId="6791F8A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Trade / international trade / trade agreements</w:t>
      </w:r>
    </w:p>
    <w:p w14:paraId="65FCCB0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Commerce/commerce international/ententes commerciales</w:t>
      </w:r>
    </w:p>
    <w:p w14:paraId="2E05936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(general mention)</w:t>
      </w:r>
    </w:p>
    <w:p w14:paraId="26F4915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(en général)</w:t>
      </w:r>
    </w:p>
    <w:p w14:paraId="0F777B1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public transit</w:t>
      </w:r>
    </w:p>
    <w:p w14:paraId="75B8D5D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transport en commun</w:t>
      </w:r>
    </w:p>
    <w:p w14:paraId="4EF0D92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roads/highways</w:t>
      </w:r>
    </w:p>
    <w:p w14:paraId="08C74F4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routes/autoroutes</w:t>
      </w:r>
    </w:p>
    <w:p w14:paraId="6138899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bridges</w:t>
      </w:r>
    </w:p>
    <w:p w14:paraId="510448C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ponts</w:t>
      </w:r>
    </w:p>
    <w:p w14:paraId="2C6957C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other</w:t>
      </w:r>
    </w:p>
    <w:p w14:paraId="60596AC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autre</w:t>
      </w:r>
    </w:p>
    <w:p w14:paraId="6162F77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Education</w:t>
      </w:r>
    </w:p>
    <w:p w14:paraId="2CBC648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Éducation</w:t>
      </w:r>
    </w:p>
    <w:p w14:paraId="52694FC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ISIS/Syria/Iraq mission</w:t>
      </w:r>
    </w:p>
    <w:p w14:paraId="2D26831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L’État Islamique (EI)/mission en Syrie et en Iraq</w:t>
      </w:r>
    </w:p>
    <w:p w14:paraId="39802EF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Terrorism / security</w:t>
      </w:r>
    </w:p>
    <w:p w14:paraId="0595E41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Terrorisme / sécurité</w:t>
      </w:r>
    </w:p>
    <w:p w14:paraId="625C089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Refugees</w:t>
      </w:r>
    </w:p>
    <w:p w14:paraId="7FC2789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Réfugiés</w:t>
      </w:r>
    </w:p>
    <w:p w14:paraId="62987292"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Immigration</w:t>
      </w:r>
    </w:p>
    <w:p w14:paraId="0D703CD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Immigration</w:t>
      </w:r>
    </w:p>
    <w:p w14:paraId="25DB740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Indigenous issues</w:t>
      </w:r>
    </w:p>
    <w:p w14:paraId="6EFEFB8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Questions autochtones</w:t>
      </w:r>
    </w:p>
    <w:p w14:paraId="4704FCE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Crime</w:t>
      </w:r>
    </w:p>
    <w:p w14:paraId="2566277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Criminalité</w:t>
      </w:r>
    </w:p>
    <w:p w14:paraId="5B04F75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Drugs/marijuana</w:t>
      </w:r>
    </w:p>
    <w:p w14:paraId="6892A3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Drogues/marijuana</w:t>
      </w:r>
    </w:p>
    <w:p w14:paraId="5C9CCA4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Poverty/homelessness</w:t>
      </w:r>
    </w:p>
    <w:p w14:paraId="06080D3D"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Pauvreté/itinérance</w:t>
      </w:r>
    </w:p>
    <w:p w14:paraId="7DF086A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Oil / pipelines</w:t>
      </w:r>
    </w:p>
    <w:p w14:paraId="0F6B401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Pétrole/pipelines</w:t>
      </w:r>
    </w:p>
    <w:p w14:paraId="2086707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Government service delivery to citizens</w:t>
      </w:r>
    </w:p>
    <w:p w14:paraId="60959BA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Prestation de services aux citoyens</w:t>
      </w:r>
    </w:p>
    <w:p w14:paraId="66827E9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Other (specify) </w:t>
      </w:r>
      <w:r w:rsidRPr="008935FE">
        <w:rPr>
          <w:rFonts w:ascii="Calibri" w:eastAsia="Times New Roman" w:hAnsi="Calibri" w:cs="Times New Roman"/>
          <w:b/>
          <w:lang w:val="fr-CA"/>
        </w:rPr>
        <w:t>[SPECIFY]</w:t>
      </w:r>
    </w:p>
    <w:p w14:paraId="373F1D8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Autre (préciser) </w:t>
      </w:r>
      <w:r w:rsidRPr="008935FE">
        <w:rPr>
          <w:rFonts w:ascii="Calibri" w:eastAsia="Times New Roman" w:hAnsi="Calibri" w:cs="Times New Roman"/>
          <w:b/>
          <w:color w:val="0070C0"/>
          <w:lang w:val="fr-CA"/>
        </w:rPr>
        <w:t>[SPECIFY]</w:t>
      </w:r>
    </w:p>
    <w:p w14:paraId="0B5D9AFE" w14:textId="77777777" w:rsidR="008935FE" w:rsidRPr="008935FE" w:rsidRDefault="008935FE" w:rsidP="008935FE">
      <w:pPr>
        <w:spacing w:after="0" w:line="240" w:lineRule="auto"/>
        <w:ind w:left="360"/>
        <w:rPr>
          <w:rFonts w:ascii="Calibri" w:eastAsia="Times New Roman" w:hAnsi="Calibri" w:cs="Times New Roman"/>
          <w:lang w:val="fr-CA"/>
        </w:rPr>
      </w:pPr>
    </w:p>
    <w:p w14:paraId="210FC3EA" w14:textId="77777777" w:rsidR="008935FE" w:rsidRPr="008935FE" w:rsidRDefault="008935FE" w:rsidP="008935FE">
      <w:pPr>
        <w:spacing w:after="0" w:line="240" w:lineRule="auto"/>
        <w:ind w:left="360"/>
        <w:rPr>
          <w:rFonts w:ascii="Calibri" w:eastAsia="Times New Roman" w:hAnsi="Calibri" w:cs="Times New Roman"/>
          <w:lang w:val="fr-CA"/>
        </w:rPr>
      </w:pPr>
    </w:p>
    <w:p w14:paraId="74DB9FF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Q2.</w:t>
      </w:r>
      <w:r w:rsidRPr="008935FE">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28952DF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7E10FED2" w14:textId="77777777" w:rsidR="008935FE" w:rsidRPr="008935FE" w:rsidRDefault="008935FE" w:rsidP="008935FE">
      <w:pPr>
        <w:spacing w:after="0" w:line="240" w:lineRule="auto"/>
        <w:ind w:left="360"/>
        <w:rPr>
          <w:rFonts w:ascii="Calibri" w:eastAsia="Times New Roman" w:hAnsi="Calibri" w:cs="Times New Roman"/>
          <w:lang w:val="fr-CA"/>
        </w:rPr>
      </w:pPr>
    </w:p>
    <w:p w14:paraId="6D0CB0E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1AEC7101" w14:textId="77777777" w:rsidR="008935FE" w:rsidRPr="008935FE" w:rsidRDefault="008935FE" w:rsidP="008935FE">
      <w:pPr>
        <w:spacing w:after="0" w:line="240" w:lineRule="auto"/>
        <w:ind w:left="360"/>
        <w:rPr>
          <w:rFonts w:ascii="Calibri" w:eastAsia="Times New Roman" w:hAnsi="Calibri" w:cs="Times New Roman"/>
          <w:lang w:val="en-CA"/>
        </w:rPr>
      </w:pPr>
    </w:p>
    <w:p w14:paraId="7BB80568"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Q3.</w:t>
      </w:r>
      <w:r w:rsidRPr="008935FE">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5DB4630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8935FE">
        <w:rPr>
          <w:rFonts w:ascii="Calibri" w:eastAsia="Times New Roman" w:hAnsi="Calibri" w:cs="Times New Roman"/>
          <w:b/>
          <w:color w:val="0070C0"/>
          <w:lang w:val="fr-CA"/>
        </w:rPr>
        <w:t>[INSÉRER ITEM]</w:t>
      </w:r>
      <w:r w:rsidRPr="008935FE">
        <w:rPr>
          <w:rFonts w:ascii="Calibri" w:eastAsia="Times New Roman" w:hAnsi="Calibri" w:cs="Times New Roman"/>
          <w:color w:val="0070C0"/>
          <w:lang w:val="fr-CA"/>
        </w:rPr>
        <w:t xml:space="preserve"> ? (RÉPÉTER L’ÉCHELLE AU BESOIN)</w:t>
      </w:r>
    </w:p>
    <w:p w14:paraId="6C474A38" w14:textId="77777777" w:rsidR="008935FE" w:rsidRPr="008935FE" w:rsidRDefault="008935FE" w:rsidP="008935FE">
      <w:pPr>
        <w:spacing w:after="0" w:line="240" w:lineRule="auto"/>
        <w:ind w:left="360"/>
        <w:rPr>
          <w:rFonts w:ascii="Calibri" w:eastAsia="Times New Roman" w:hAnsi="Calibri" w:cs="Times New Roman"/>
          <w:lang w:val="fr-CA"/>
        </w:rPr>
      </w:pPr>
    </w:p>
    <w:p w14:paraId="05F74846" w14:textId="77777777" w:rsidR="008935FE" w:rsidRPr="008935FE" w:rsidRDefault="008935FE" w:rsidP="008935FE">
      <w:pPr>
        <w:spacing w:after="0" w:line="240" w:lineRule="auto"/>
        <w:ind w:left="360"/>
        <w:rPr>
          <w:rFonts w:ascii="Calibri" w:eastAsia="Times New Roman" w:hAnsi="Calibri" w:cs="Times New Roman"/>
          <w:lang w:val="fr-CA"/>
        </w:rPr>
      </w:pPr>
    </w:p>
    <w:p w14:paraId="7A9C57B4"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5ADD900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 The economy</w:t>
      </w:r>
    </w:p>
    <w:p w14:paraId="00EB04EF"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(A.) L’économie</w:t>
      </w:r>
    </w:p>
    <w:p w14:paraId="5328F4A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(B.) Creating jobs</w:t>
      </w:r>
    </w:p>
    <w:p w14:paraId="653D99FB"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(B.) La creation d’emplois</w:t>
      </w:r>
    </w:p>
    <w:p w14:paraId="0749212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 Investing in infrastructure</w:t>
      </w:r>
    </w:p>
    <w:p w14:paraId="1B89AF6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Les investissements dans l’infrastructure</w:t>
      </w:r>
    </w:p>
    <w:p w14:paraId="0C1A10C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 Health care</w:t>
      </w:r>
    </w:p>
    <w:p w14:paraId="5F0180E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soins de santé</w:t>
      </w:r>
    </w:p>
    <w:p w14:paraId="57BAC7A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 National security</w:t>
      </w:r>
    </w:p>
    <w:p w14:paraId="338A322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 La sécurité nationale</w:t>
      </w:r>
    </w:p>
    <w:p w14:paraId="57B3C06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(H.) The environment </w:t>
      </w:r>
    </w:p>
    <w:p w14:paraId="25E8803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(H.) L’environnement</w:t>
      </w:r>
    </w:p>
    <w:p w14:paraId="638B872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(L.) Financial support for retired Canadians</w:t>
      </w:r>
    </w:p>
    <w:p w14:paraId="7ACE01A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 Soutien financier pour les Canadiens retraités</w:t>
      </w:r>
    </w:p>
    <w:p w14:paraId="4C22F70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(M.) Inquiry into Missing and Murdered Indigenous Women and girls</w:t>
      </w:r>
    </w:p>
    <w:p w14:paraId="746BB5C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(M.) Enquête nationale sur les femmes et les filles autochtones disparues et assassinées</w:t>
      </w:r>
    </w:p>
    <w:p w14:paraId="6328DB18" w14:textId="77777777" w:rsidR="008935FE" w:rsidRPr="008935FE" w:rsidRDefault="008935FE" w:rsidP="008935FE">
      <w:pPr>
        <w:spacing w:after="0" w:line="240" w:lineRule="auto"/>
        <w:ind w:left="360"/>
        <w:rPr>
          <w:rFonts w:ascii="Calibri" w:eastAsia="Times New Roman" w:hAnsi="Calibri" w:cs="Times New Roman"/>
          <w:lang w:val="fr-CA"/>
        </w:rPr>
      </w:pPr>
    </w:p>
    <w:p w14:paraId="316A1F3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[1-10] </w:t>
      </w:r>
    </w:p>
    <w:p w14:paraId="4F3CE968" w14:textId="77777777" w:rsidR="008935FE" w:rsidRPr="008935FE" w:rsidRDefault="008935FE" w:rsidP="008935FE">
      <w:pPr>
        <w:spacing w:after="0" w:line="240" w:lineRule="auto"/>
        <w:ind w:left="360"/>
        <w:rPr>
          <w:rFonts w:ascii="Calibri" w:eastAsia="Times New Roman" w:hAnsi="Calibri" w:cs="Times New Roman"/>
          <w:lang w:val="en-CA"/>
        </w:rPr>
      </w:pPr>
    </w:p>
    <w:p w14:paraId="6ED325DA" w14:textId="77777777" w:rsidR="008935FE" w:rsidRPr="008935FE" w:rsidRDefault="008935FE" w:rsidP="008935FE">
      <w:pPr>
        <w:spacing w:after="0" w:line="240" w:lineRule="auto"/>
        <w:ind w:left="360"/>
        <w:rPr>
          <w:rFonts w:ascii="Calibri" w:eastAsia="Times New Roman" w:hAnsi="Calibri" w:cs="Times New Roman"/>
          <w:lang w:val="en-CA"/>
        </w:rPr>
      </w:pPr>
    </w:p>
    <w:p w14:paraId="35600BB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[NEWS]</w:t>
      </w:r>
    </w:p>
    <w:p w14:paraId="40AD4391" w14:textId="77777777" w:rsidR="008935FE" w:rsidRPr="008935FE" w:rsidRDefault="008935FE" w:rsidP="008935FE">
      <w:pPr>
        <w:spacing w:after="0" w:line="240" w:lineRule="auto"/>
        <w:ind w:left="360"/>
        <w:rPr>
          <w:rFonts w:ascii="Calibri" w:eastAsia="Times New Roman" w:hAnsi="Calibri" w:cs="Times New Roman"/>
          <w:b/>
          <w:lang w:val="en-CA"/>
        </w:rPr>
      </w:pPr>
    </w:p>
    <w:p w14:paraId="5205E957"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N1.</w:t>
      </w:r>
      <w:r w:rsidRPr="008935FE">
        <w:rPr>
          <w:rFonts w:ascii="Calibri" w:eastAsia="Times New Roman" w:hAnsi="Calibri" w:cs="Times New Roman"/>
          <w:lang w:val="en-CA"/>
        </w:rPr>
        <w:tab/>
        <w:t xml:space="preserve">What news, announcements, initiatives or actions from the Government of Canada have you seen, read or heard recently, if anything? </w:t>
      </w:r>
      <w:r w:rsidRPr="008935FE">
        <w:rPr>
          <w:rFonts w:ascii="Calibri" w:eastAsia="Times New Roman" w:hAnsi="Calibri" w:cs="Times New Roman"/>
          <w:lang w:val="fr-CA"/>
        </w:rPr>
        <w:t>(PROBE UP TO 4 TIMES; CLARIFY VAGUE RESPONSES)</w:t>
      </w:r>
    </w:p>
    <w:p w14:paraId="47D59C60"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8935FE">
        <w:rPr>
          <w:rFonts w:ascii="Calibri" w:eastAsia="Times New Roman" w:hAnsi="Calibri" w:cs="Times New Roman"/>
          <w:color w:val="0070C0"/>
          <w:lang w:val="en-US"/>
        </w:rPr>
        <w:t>(SONDER JUSQU’À 4 FOIS; CLARIFIER RÉPONSES VAGUES)</w:t>
      </w:r>
    </w:p>
    <w:p w14:paraId="68DCECAF" w14:textId="77777777" w:rsidR="008935FE" w:rsidRPr="008935FE" w:rsidRDefault="008935FE" w:rsidP="008935FE">
      <w:pPr>
        <w:spacing w:after="0" w:line="240" w:lineRule="auto"/>
        <w:ind w:left="360"/>
        <w:rPr>
          <w:rFonts w:ascii="Calibri" w:eastAsia="Times New Roman" w:hAnsi="Calibri" w:cs="Times New Roman"/>
          <w:lang w:val="en-US"/>
        </w:rPr>
      </w:pPr>
    </w:p>
    <w:p w14:paraId="7E70DF4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4B334BC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HAVE NOT SEEN/READ/HEARD ANYTHING</w:t>
      </w:r>
    </w:p>
    <w:p w14:paraId="09EE5A1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N’A PAS VU/LU/ENTENDU QUOI QUE CE SOIT RÉCEMMENT</w:t>
      </w:r>
    </w:p>
    <w:p w14:paraId="18024367" w14:textId="77777777" w:rsidR="008935FE" w:rsidRPr="008935FE" w:rsidRDefault="008935FE" w:rsidP="008935FE">
      <w:pPr>
        <w:spacing w:after="0" w:line="240" w:lineRule="auto"/>
        <w:ind w:left="360"/>
        <w:rPr>
          <w:rFonts w:ascii="Calibri" w:eastAsia="Times New Roman" w:hAnsi="Calibri" w:cs="Times New Roman"/>
          <w:lang w:val="fr-CA"/>
        </w:rPr>
      </w:pPr>
    </w:p>
    <w:p w14:paraId="29E0783F"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N2.</w:t>
      </w:r>
      <w:r w:rsidRPr="008935FE">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8935FE">
        <w:rPr>
          <w:rFonts w:ascii="Calibri" w:eastAsia="Times New Roman" w:hAnsi="Calibri" w:cs="Times New Roman"/>
          <w:b/>
          <w:lang w:val="en-CA"/>
        </w:rPr>
        <w:t>[INSERT ITEM]</w:t>
      </w:r>
      <w:r w:rsidRPr="008935FE">
        <w:rPr>
          <w:rFonts w:ascii="Calibri" w:eastAsia="Times New Roman" w:hAnsi="Calibri" w:cs="Times New Roman"/>
          <w:lang w:val="en-CA"/>
        </w:rPr>
        <w:t>? (REPEAT SCALE AS NEEDED)</w:t>
      </w:r>
    </w:p>
    <w:p w14:paraId="2371DAB6"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TO INTERVIEWERS: DISCUSSING INCLUDES ANY TYPE OF DISCUSSION, INCLUDING ONLINE. )</w:t>
      </w:r>
    </w:p>
    <w:p w14:paraId="61E0391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(RÉPÉTEZ L’ÉCHELLE AU BESOIN)</w:t>
      </w:r>
    </w:p>
    <w:p w14:paraId="71FAA09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(REMARQUE AUX INTERVIEWEURS : UNE DISCUSSION VEUT DIRE N’IMPORTE QUEL TYPE D’ÉCHANGE, INCLUANT LES ÉCHANGES EN LIGNE.)</w:t>
      </w:r>
    </w:p>
    <w:p w14:paraId="36F0738A" w14:textId="77777777" w:rsidR="008935FE" w:rsidRPr="008935FE" w:rsidRDefault="008935FE" w:rsidP="008935FE">
      <w:pPr>
        <w:spacing w:after="0" w:line="240" w:lineRule="auto"/>
        <w:ind w:left="360"/>
        <w:rPr>
          <w:rFonts w:ascii="Calibri" w:eastAsia="Times New Roman" w:hAnsi="Calibri" w:cs="Times New Roman"/>
          <w:lang w:val="fr-CA"/>
        </w:rPr>
      </w:pPr>
    </w:p>
    <w:p w14:paraId="418D3A24" w14:textId="77777777" w:rsidR="008935FE" w:rsidRPr="008935FE" w:rsidRDefault="008935FE" w:rsidP="008935FE">
      <w:pPr>
        <w:spacing w:after="0" w:line="240" w:lineRule="auto"/>
        <w:ind w:left="360"/>
        <w:rPr>
          <w:rFonts w:ascii="Calibri" w:eastAsia="Times New Roman" w:hAnsi="Calibri" w:cs="Times New Roman"/>
          <w:lang w:val="fr-CA"/>
        </w:rPr>
      </w:pPr>
    </w:p>
    <w:p w14:paraId="61FC5C14" w14:textId="77777777" w:rsidR="008935FE" w:rsidRPr="008935FE" w:rsidRDefault="008935FE" w:rsidP="008935FE">
      <w:pPr>
        <w:spacing w:after="0" w:line="240" w:lineRule="auto"/>
        <w:ind w:left="360"/>
        <w:rPr>
          <w:rFonts w:ascii="Calibri" w:eastAsia="Times New Roman" w:hAnsi="Calibri" w:cs="Times New Roman"/>
          <w:b/>
          <w:lang w:val="fr-CA"/>
        </w:rPr>
      </w:pPr>
      <w:r w:rsidRPr="008935FE">
        <w:rPr>
          <w:rFonts w:ascii="Calibri" w:eastAsia="Times New Roman" w:hAnsi="Calibri" w:cs="Times New Roman"/>
          <w:b/>
          <w:lang w:val="fr-CA"/>
        </w:rPr>
        <w:t>[RANDOMIZE]</w:t>
      </w:r>
    </w:p>
    <w:p w14:paraId="296565C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 Marijuana legalization</w:t>
      </w:r>
    </w:p>
    <w:p w14:paraId="31FE361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La légalisation de la marijuana</w:t>
      </w:r>
    </w:p>
    <w:p w14:paraId="006E166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(D.) Proposed pipeline projects  </w:t>
      </w:r>
    </w:p>
    <w:p w14:paraId="1A5E458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projets de pipelines</w:t>
      </w:r>
    </w:p>
    <w:p w14:paraId="2D9E63A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 Changes to Canada’s voting system</w:t>
      </w:r>
    </w:p>
    <w:p w14:paraId="3060C1B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 Les changements relatifs au système électoral du Canada</w:t>
      </w:r>
    </w:p>
    <w:p w14:paraId="0AF4376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(M.) Canada Post labour dispute</w:t>
      </w:r>
    </w:p>
    <w:p w14:paraId="55FD2E4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(M.) Le conflit de travail de Postes Canada</w:t>
      </w:r>
    </w:p>
    <w:p w14:paraId="6CE6796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 A proposed national price on carbon</w:t>
      </w:r>
    </w:p>
    <w:p w14:paraId="60CB7D5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 Une tarification du carbone à l’échelle nationale</w:t>
      </w:r>
    </w:p>
    <w:p w14:paraId="799368A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 Canada-China relations</w:t>
      </w:r>
    </w:p>
    <w:p w14:paraId="27230C3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 Relations entre le Canada et la Chine</w:t>
      </w:r>
    </w:p>
    <w:p w14:paraId="069948E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 Canadian peacekeeping missions</w:t>
      </w:r>
    </w:p>
    <w:p w14:paraId="418F212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 Les missions de maintien de la paix canadiennes</w:t>
      </w:r>
    </w:p>
    <w:p w14:paraId="2AF7E7C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(T.) The Global Fund to fight AIDS, tuberculosis, and malaria</w:t>
      </w:r>
    </w:p>
    <w:p w14:paraId="03848F6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 Le Fonds mondial pour la lutte contre le sida, la tuberculose et la malaria</w:t>
      </w:r>
    </w:p>
    <w:p w14:paraId="0F7CF892" w14:textId="77777777" w:rsidR="008935FE" w:rsidRPr="008935FE" w:rsidRDefault="008935FE" w:rsidP="008935FE">
      <w:pPr>
        <w:spacing w:after="0" w:line="240" w:lineRule="auto"/>
        <w:ind w:left="360"/>
        <w:rPr>
          <w:rFonts w:ascii="Calibri" w:eastAsia="Times New Roman" w:hAnsi="Calibri" w:cs="Times New Roman"/>
          <w:lang w:val="fr-CA"/>
        </w:rPr>
      </w:pPr>
    </w:p>
    <w:p w14:paraId="4858B05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Not at all aware</w:t>
      </w:r>
    </w:p>
    <w:p w14:paraId="0D71AF0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N’êtes pas du tout au courant</w:t>
      </w:r>
    </w:p>
    <w:p w14:paraId="5D548CF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Heard a bit about it</w:t>
      </w:r>
    </w:p>
    <w:p w14:paraId="0FAFB48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en avez entendu parler un peu</w:t>
      </w:r>
    </w:p>
    <w:p w14:paraId="62AD2A4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but not discussing it</w:t>
      </w:r>
    </w:p>
    <w:p w14:paraId="283BEF7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sans toutefois en discuter</w:t>
      </w:r>
    </w:p>
    <w:p w14:paraId="1E5D690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and discussing it with others</w:t>
      </w:r>
    </w:p>
    <w:p w14:paraId="0092835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et en discutez avec d’autres</w:t>
      </w:r>
    </w:p>
    <w:p w14:paraId="0FC46B22" w14:textId="77777777" w:rsidR="008935FE" w:rsidRPr="008935FE" w:rsidRDefault="008935FE" w:rsidP="008935FE">
      <w:pPr>
        <w:spacing w:after="0" w:line="240" w:lineRule="auto"/>
        <w:ind w:left="360"/>
        <w:rPr>
          <w:rFonts w:ascii="Calibri" w:eastAsia="Times New Roman" w:hAnsi="Calibri" w:cs="Times New Roman"/>
          <w:lang w:val="fr-CA"/>
        </w:rPr>
      </w:pPr>
    </w:p>
    <w:p w14:paraId="7D4EAD5F" w14:textId="77777777" w:rsidR="008935FE" w:rsidRPr="008935FE" w:rsidRDefault="008935FE" w:rsidP="008935FE">
      <w:pPr>
        <w:spacing w:after="0" w:line="240" w:lineRule="auto"/>
        <w:ind w:left="360"/>
        <w:rPr>
          <w:rFonts w:ascii="Calibri" w:eastAsia="Times New Roman" w:hAnsi="Calibri" w:cs="Times New Roman"/>
          <w:lang w:val="fr-CA"/>
        </w:rPr>
      </w:pPr>
    </w:p>
    <w:p w14:paraId="4E5E1FC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[HOUSING]</w:t>
      </w:r>
    </w:p>
    <w:p w14:paraId="0BF67DCD" w14:textId="77777777" w:rsidR="008935FE" w:rsidRPr="008935FE" w:rsidRDefault="008935FE" w:rsidP="008935FE">
      <w:pPr>
        <w:spacing w:after="0" w:line="240" w:lineRule="auto"/>
        <w:ind w:left="360"/>
        <w:rPr>
          <w:rFonts w:ascii="Calibri" w:eastAsia="Times New Roman" w:hAnsi="Calibri" w:cs="Times New Roman"/>
          <w:lang w:val="en-CA"/>
        </w:rPr>
      </w:pPr>
    </w:p>
    <w:p w14:paraId="0A44C6CA"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H1.</w:t>
      </w:r>
      <w:r w:rsidRPr="008935FE">
        <w:rPr>
          <w:rFonts w:ascii="Calibri" w:eastAsia="Times New Roman" w:hAnsi="Calibri" w:cs="Times New Roman"/>
          <w:lang w:val="en-CA"/>
        </w:rPr>
        <w:tab/>
        <w:t xml:space="preserve">Which of the following best describes your housing arrangement? </w:t>
      </w:r>
      <w:r w:rsidRPr="008935FE">
        <w:rPr>
          <w:rFonts w:ascii="Calibri" w:eastAsia="Times New Roman" w:hAnsi="Calibri" w:cs="Times New Roman"/>
          <w:lang w:val="fr-CA"/>
        </w:rPr>
        <w:t>Do you… (READ LIST)?</w:t>
      </w:r>
    </w:p>
    <w:p w14:paraId="0B8AF86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réponses suivantes décrit le mieux votre situation ? Êtes-vous…? (LIRE LA LISTE)</w:t>
      </w:r>
    </w:p>
    <w:p w14:paraId="6D67F954" w14:textId="77777777" w:rsidR="008935FE" w:rsidRPr="008935FE" w:rsidRDefault="008935FE" w:rsidP="008935FE">
      <w:pPr>
        <w:spacing w:after="0" w:line="240" w:lineRule="auto"/>
        <w:ind w:left="360"/>
        <w:rPr>
          <w:rFonts w:ascii="Calibri" w:eastAsia="Times New Roman" w:hAnsi="Calibri" w:cs="Times New Roman"/>
          <w:lang w:val="fr-CA"/>
        </w:rPr>
      </w:pPr>
    </w:p>
    <w:p w14:paraId="48D5060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b/>
      </w:r>
    </w:p>
    <w:p w14:paraId="2F54ED6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Own your home</w:t>
      </w:r>
    </w:p>
    <w:p w14:paraId="6825088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Propriétaire</w:t>
      </w:r>
    </w:p>
    <w:p w14:paraId="6FC4D0A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Rent your home</w:t>
      </w:r>
    </w:p>
    <w:p w14:paraId="6C864813"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Locataire</w:t>
      </w:r>
    </w:p>
    <w:p w14:paraId="7687E8D3"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Neither own nor rent your home</w:t>
      </w:r>
    </w:p>
    <w:p w14:paraId="56FBE475"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Ni propriétaire, ni locataire</w:t>
      </w:r>
    </w:p>
    <w:p w14:paraId="1878357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p>
    <w:p w14:paraId="56A72131"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t>[IF H1 = ‘RENT’, ‘NEITHER OWN OR RENT YOUR HOME’, DK/REF ASK H2; IF H1=OWN, SKIP TO H5]</w:t>
      </w:r>
    </w:p>
    <w:p w14:paraId="64B13947" w14:textId="77777777" w:rsidR="008935FE" w:rsidRPr="008935FE" w:rsidRDefault="008935FE" w:rsidP="008935FE">
      <w:pPr>
        <w:spacing w:after="0" w:line="240" w:lineRule="auto"/>
        <w:rPr>
          <w:rFonts w:ascii="Calibri" w:eastAsia="Times New Roman" w:hAnsi="Calibri" w:cs="Times New Roman"/>
          <w:lang w:val="en-CA"/>
        </w:rPr>
      </w:pPr>
    </w:p>
    <w:p w14:paraId="7DEF48E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H2.</w:t>
      </w:r>
      <w:r w:rsidRPr="008935FE">
        <w:rPr>
          <w:rFonts w:ascii="Calibri" w:eastAsia="Times New Roman" w:hAnsi="Calibri" w:cs="Times New Roman"/>
          <w:lang w:val="en-CA"/>
        </w:rPr>
        <w:tab/>
      </w:r>
      <w:r w:rsidRPr="008935FE">
        <w:rPr>
          <w:rFonts w:ascii="Calibri" w:eastAsia="Times New Roman" w:hAnsi="Calibri" w:cs="Times New Roman"/>
          <w:lang w:val="en-CA"/>
        </w:rPr>
        <w:tab/>
        <w:t>Have you ever owned a home before?</w:t>
      </w:r>
    </w:p>
    <w:p w14:paraId="5FCBFC1D"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déjà été propriétaire auparavant ?</w:t>
      </w:r>
    </w:p>
    <w:p w14:paraId="2F93C1AC" w14:textId="77777777" w:rsidR="008935FE" w:rsidRPr="008935FE" w:rsidRDefault="008935FE" w:rsidP="008935FE">
      <w:pPr>
        <w:spacing w:after="0" w:line="240" w:lineRule="auto"/>
        <w:ind w:left="360"/>
        <w:rPr>
          <w:rFonts w:ascii="Calibri" w:eastAsia="Times New Roman" w:hAnsi="Calibri" w:cs="Times New Roman"/>
          <w:lang w:val="fr-CA"/>
        </w:rPr>
      </w:pPr>
    </w:p>
    <w:p w14:paraId="5279B4D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221C197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2B08BC6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9305F5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1FC533C4" w14:textId="77777777" w:rsidR="008935FE" w:rsidRPr="008935FE" w:rsidRDefault="008935FE" w:rsidP="008935FE">
      <w:pPr>
        <w:spacing w:after="0" w:line="240" w:lineRule="auto"/>
        <w:rPr>
          <w:rFonts w:ascii="Calibri" w:eastAsia="Times New Roman" w:hAnsi="Calibri" w:cs="Times New Roman"/>
          <w:lang w:val="en-CA"/>
        </w:rPr>
      </w:pPr>
    </w:p>
    <w:p w14:paraId="6B5FA66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H2=NO, ASK H4; OTHERWISE SKIP TO H5]</w:t>
      </w:r>
    </w:p>
    <w:p w14:paraId="4F8023E6" w14:textId="77777777" w:rsidR="008935FE" w:rsidRPr="008935FE" w:rsidRDefault="008935FE" w:rsidP="008935FE">
      <w:pPr>
        <w:spacing w:after="0" w:line="240" w:lineRule="auto"/>
        <w:ind w:left="360"/>
        <w:rPr>
          <w:rFonts w:ascii="Calibri" w:eastAsia="Times New Roman" w:hAnsi="Calibri" w:cs="Times New Roman"/>
          <w:lang w:val="en-CA"/>
        </w:rPr>
      </w:pPr>
    </w:p>
    <w:p w14:paraId="01EDFDE8"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H4.</w:t>
      </w:r>
      <w:r w:rsidRPr="008935FE">
        <w:rPr>
          <w:rFonts w:ascii="Calibri" w:eastAsia="Times New Roman" w:hAnsi="Calibri" w:cs="Times New Roman"/>
          <w:lang w:val="en-CA"/>
        </w:rPr>
        <w:tab/>
        <w:t xml:space="preserve">For each of the following, would you say it is a top reason, a major reason, a minor reason, or not a reason why you have not purchased a home?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22326E7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chacune des raisons possibles suivantes, diriez-vous qu’il s’agit d’une des raisons principales, une raison majeure, une raison mineure ou que ce n’est pas une raison qui explique pourquoi vous n’avez pas acheté une maison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w:t>
      </w:r>
      <w:r w:rsidRPr="008935FE">
        <w:rPr>
          <w:rFonts w:ascii="Times New Roman" w:eastAsia="Times New Roman" w:hAnsi="Times New Roman" w:cs="Times New Roman"/>
          <w:sz w:val="24"/>
          <w:szCs w:val="24"/>
          <w:lang w:val="fr-CA"/>
        </w:rPr>
        <w:t xml:space="preserve"> </w:t>
      </w:r>
      <w:r w:rsidRPr="008935FE">
        <w:rPr>
          <w:rFonts w:ascii="Calibri" w:eastAsia="Times New Roman" w:hAnsi="Calibri" w:cs="Times New Roman"/>
          <w:color w:val="0070C0"/>
          <w:lang w:val="fr-CA"/>
        </w:rPr>
        <w:t>(RÉPÉTER L’ÉCHELLE AU BESOIN)</w:t>
      </w:r>
    </w:p>
    <w:p w14:paraId="03C4CC7D" w14:textId="77777777" w:rsidR="008935FE" w:rsidRPr="008935FE" w:rsidRDefault="008935FE" w:rsidP="008935FE">
      <w:pPr>
        <w:spacing w:after="0" w:line="240" w:lineRule="auto"/>
        <w:ind w:left="360"/>
        <w:rPr>
          <w:rFonts w:ascii="Calibri" w:eastAsia="Times New Roman" w:hAnsi="Calibri" w:cs="Times New Roman"/>
          <w:lang w:val="fr-CA"/>
        </w:rPr>
      </w:pPr>
    </w:p>
    <w:p w14:paraId="2FE5883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[RANDOMIZE]</w:t>
      </w:r>
    </w:p>
    <w:p w14:paraId="13A67CC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Cannot afford the down payment to buy a home</w:t>
      </w:r>
    </w:p>
    <w:p w14:paraId="750E4C0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montant nécessaire pour faire une mise de fonds sur une propriété</w:t>
      </w:r>
    </w:p>
    <w:p w14:paraId="408802B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Cannot afford mortgage payments</w:t>
      </w:r>
    </w:p>
    <w:p w14:paraId="3CDDBDB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l’hypothèque sur une propriété</w:t>
      </w:r>
    </w:p>
    <w:p w14:paraId="21C4D48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maintenance or repair costs</w:t>
      </w:r>
    </w:p>
    <w:p w14:paraId="171A02D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les coûts d’entretien ou de réparation</w:t>
      </w:r>
    </w:p>
    <w:p w14:paraId="5BEC4DC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Have weak or bad credit</w:t>
      </w:r>
    </w:p>
    <w:p w14:paraId="1371547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avez une cote de crédit faible ou mauvaise</w:t>
      </w:r>
    </w:p>
    <w:p w14:paraId="7DC22C6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cost of real estate in your region</w:t>
      </w:r>
    </w:p>
    <w:p w14:paraId="1D2E36B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Les coûts de l’immobilier dans votre région sont trop élevés</w:t>
      </w:r>
    </w:p>
    <w:p w14:paraId="10F61FD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Concerned about a housing bubble in your region</w:t>
      </w:r>
    </w:p>
    <w:p w14:paraId="4D2F48C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êtes inquiet de la possibilité d’une bulle immobilière dans votre région</w:t>
      </w:r>
    </w:p>
    <w:p w14:paraId="2A07C87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Believe that interest rates will rise</w:t>
      </w:r>
    </w:p>
    <w:p w14:paraId="07A1823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croyez que les taux d’intérêts vont augmenter</w:t>
      </w:r>
    </w:p>
    <w:p w14:paraId="5A0CAEA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ready to purchase a home at this stage in your life</w:t>
      </w:r>
    </w:p>
    <w:p w14:paraId="339410A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n’êtes pas prêt à acheter une propriété à ce stade de votre vie</w:t>
      </w:r>
    </w:p>
    <w:p w14:paraId="524EEEE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Prefer renting</w:t>
      </w:r>
    </w:p>
    <w:p w14:paraId="392F8B1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Vous préférez louer</w:t>
      </w:r>
    </w:p>
    <w:p w14:paraId="6FF7477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Lack of job security</w:t>
      </w:r>
    </w:p>
    <w:p w14:paraId="7C7DB23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manquez de sécurité d’emploi</w:t>
      </w:r>
    </w:p>
    <w:p w14:paraId="7D29D558" w14:textId="77777777" w:rsidR="008935FE" w:rsidRPr="008935FE" w:rsidRDefault="008935FE" w:rsidP="008935FE">
      <w:pPr>
        <w:spacing w:after="0" w:line="240" w:lineRule="auto"/>
        <w:ind w:left="360"/>
        <w:rPr>
          <w:rFonts w:ascii="Calibri" w:eastAsia="Times New Roman" w:hAnsi="Calibri" w:cs="Times New Roman"/>
          <w:lang w:val="fr-CA"/>
        </w:rPr>
      </w:pPr>
    </w:p>
    <w:p w14:paraId="48EA7F3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Top reason</w:t>
      </w:r>
    </w:p>
    <w:p w14:paraId="671E35C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des raisons principales</w:t>
      </w:r>
    </w:p>
    <w:p w14:paraId="0D019E8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major reason</w:t>
      </w:r>
    </w:p>
    <w:p w14:paraId="122BAAB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majeure</w:t>
      </w:r>
    </w:p>
    <w:p w14:paraId="303FEF4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minor reason</w:t>
      </w:r>
    </w:p>
    <w:p w14:paraId="1FCAC89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mineure</w:t>
      </w:r>
    </w:p>
    <w:p w14:paraId="417D136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a reason</w:t>
      </w:r>
    </w:p>
    <w:p w14:paraId="765D4C9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N’est pas une raison</w:t>
      </w:r>
    </w:p>
    <w:p w14:paraId="74516E8A" w14:textId="77777777" w:rsidR="008935FE" w:rsidRPr="008935FE" w:rsidRDefault="008935FE" w:rsidP="008935FE">
      <w:pPr>
        <w:spacing w:after="0" w:line="240" w:lineRule="auto"/>
        <w:ind w:left="360"/>
        <w:rPr>
          <w:rFonts w:ascii="Calibri" w:eastAsia="Times New Roman" w:hAnsi="Calibri" w:cs="Times New Roman"/>
          <w:lang w:val="en-CA"/>
        </w:rPr>
      </w:pPr>
    </w:p>
    <w:p w14:paraId="730A8AD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H5A TO 50% OF THE TOTAL SURVEY SAMPLE EACH WEEK. ASK H5B TO THE OTHER 50% OF THE TOTAL SURVEY SAMPLE EACH WEEK; LINKED TO QUOTA]</w:t>
      </w:r>
    </w:p>
    <w:p w14:paraId="767DF4F5" w14:textId="77777777" w:rsidR="008935FE" w:rsidRPr="008935FE" w:rsidRDefault="008935FE" w:rsidP="008935FE">
      <w:pPr>
        <w:spacing w:after="0" w:line="240" w:lineRule="auto"/>
        <w:ind w:left="360"/>
        <w:rPr>
          <w:rFonts w:ascii="Calibri" w:eastAsia="Times New Roman" w:hAnsi="Calibri" w:cs="Times New Roman"/>
          <w:lang w:val="en-CA"/>
        </w:rPr>
      </w:pPr>
    </w:p>
    <w:p w14:paraId="592B4F84"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H5A.</w:t>
      </w:r>
      <w:r w:rsidRPr="008935FE">
        <w:rPr>
          <w:rFonts w:ascii="Calibri" w:eastAsia="Times New Roman" w:hAnsi="Calibri" w:cs="Times New Roman"/>
          <w:lang w:val="en-CA"/>
        </w:rPr>
        <w:tab/>
        <w:t>The federal government has the ability to make it easier or harder for Canadians to get mortgages, by changing the amount of the minimum downpayments. Which of the following statements comes closest to your opinion?</w:t>
      </w:r>
    </w:p>
    <w:p w14:paraId="6D96662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fédéral a le pouvoir de rendre l’obtention d’une hypothèque plus facile ou plus difficile pour les Canadiens en changeant le montant minimum requis pour la mise de fonds initiale. Lequel des énoncés suivants se rapproche le plus de votre opinion ?</w:t>
      </w:r>
      <w:r w:rsidRPr="008935FE">
        <w:rPr>
          <w:rFonts w:ascii="Calibri" w:eastAsia="Times New Roman" w:hAnsi="Calibri" w:cs="Times New Roman"/>
          <w:color w:val="0070C0"/>
          <w:lang w:val="fr-CA"/>
        </w:rPr>
        <w:tab/>
      </w:r>
      <w:r w:rsidRPr="008935FE">
        <w:rPr>
          <w:rFonts w:ascii="Calibri" w:eastAsia="Times New Roman" w:hAnsi="Calibri" w:cs="Times New Roman"/>
          <w:color w:val="0070C0"/>
          <w:lang w:val="fr-CA"/>
        </w:rPr>
        <w:tab/>
      </w:r>
    </w:p>
    <w:p w14:paraId="3DDAA36A" w14:textId="77777777" w:rsidR="008935FE" w:rsidRPr="008935FE" w:rsidRDefault="008935FE" w:rsidP="008935FE">
      <w:pPr>
        <w:spacing w:after="0" w:line="240" w:lineRule="auto"/>
        <w:ind w:left="360"/>
        <w:rPr>
          <w:rFonts w:ascii="Calibri" w:eastAsia="Times New Roman" w:hAnsi="Calibri" w:cs="Times New Roman"/>
          <w:lang w:val="fr-CA"/>
        </w:rPr>
      </w:pPr>
    </w:p>
    <w:p w14:paraId="07BBF60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[ROTATE FIRST TWO ITEMS]</w:t>
      </w:r>
    </w:p>
    <w:p w14:paraId="50DAEA59" w14:textId="77777777" w:rsidR="008935FE" w:rsidRPr="008935FE" w:rsidRDefault="008935FE" w:rsidP="008935FE">
      <w:pPr>
        <w:spacing w:after="0" w:line="240" w:lineRule="auto"/>
        <w:ind w:left="360"/>
        <w:rPr>
          <w:rFonts w:ascii="Calibri" w:eastAsia="Times New Roman" w:hAnsi="Calibri" w:cs="Times New Roman"/>
          <w:b/>
          <w:lang w:val="en-CA"/>
        </w:rPr>
      </w:pPr>
    </w:p>
    <w:p w14:paraId="795D36D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The government should make it harder for Canadians to get mortgages, as this can prevent real estate prices from rising too quickly</w:t>
      </w:r>
    </w:p>
    <w:p w14:paraId="080CCB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devrait rendre l’obtention d’une hypothèque plus difficile pour les Canadiens car cela pourrait empêcher une hausse trop rapide des prix de l’immobilier</w:t>
      </w:r>
    </w:p>
    <w:p w14:paraId="6DED12A4" w14:textId="77777777" w:rsidR="008935FE" w:rsidRPr="008935FE" w:rsidRDefault="008935FE" w:rsidP="008935FE">
      <w:pPr>
        <w:spacing w:after="0" w:line="240" w:lineRule="auto"/>
        <w:ind w:left="360"/>
        <w:rPr>
          <w:rFonts w:ascii="Calibri" w:eastAsia="Times New Roman" w:hAnsi="Calibri" w:cs="Times New Roman"/>
          <w:lang w:val="fr-CA"/>
        </w:rPr>
      </w:pPr>
    </w:p>
    <w:p w14:paraId="3AF1030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The government should make it easier for Canadians to get mortgages, so that Canadians who want homes can buy them</w:t>
      </w:r>
    </w:p>
    <w:p w14:paraId="4B0E21A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devrait faciliter l’obtention d’une hypothèque pour les Canadiens pour que ceux qui désirent avoir une maison puissent en acheter une</w:t>
      </w:r>
    </w:p>
    <w:p w14:paraId="782DABAD" w14:textId="77777777" w:rsidR="008935FE" w:rsidRPr="008935FE" w:rsidRDefault="008935FE" w:rsidP="008935FE">
      <w:pPr>
        <w:spacing w:after="0" w:line="240" w:lineRule="auto"/>
        <w:ind w:left="360"/>
        <w:rPr>
          <w:rFonts w:ascii="Calibri" w:eastAsia="Times New Roman" w:hAnsi="Calibri" w:cs="Times New Roman"/>
          <w:lang w:val="fr-CA"/>
        </w:rPr>
      </w:pPr>
    </w:p>
    <w:p w14:paraId="0B200BE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The government should keep the current minimum downpayments required as is </w:t>
      </w:r>
      <w:r w:rsidRPr="008935FE">
        <w:rPr>
          <w:rFonts w:ascii="Calibri" w:eastAsia="Times New Roman" w:hAnsi="Calibri" w:cs="Times New Roman"/>
          <w:b/>
          <w:lang w:val="en-CA"/>
        </w:rPr>
        <w:t>[ALWAYS LAST]</w:t>
      </w:r>
    </w:p>
    <w:p w14:paraId="677560B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Le gouvernement devrait garder le montant requis pour les mises de fonds tel qu’il est en ce moment </w:t>
      </w:r>
      <w:r w:rsidRPr="008935FE">
        <w:rPr>
          <w:rFonts w:ascii="Calibri" w:eastAsia="Times New Roman" w:hAnsi="Calibri" w:cs="Times New Roman"/>
          <w:b/>
          <w:color w:val="0070C0"/>
          <w:lang w:val="fr-CA"/>
        </w:rPr>
        <w:t>[ALWAYS LAST]</w:t>
      </w:r>
    </w:p>
    <w:p w14:paraId="1D0CA82C" w14:textId="77777777" w:rsidR="008935FE" w:rsidRPr="008935FE" w:rsidRDefault="008935FE" w:rsidP="008935FE">
      <w:pPr>
        <w:spacing w:after="0" w:line="240" w:lineRule="auto"/>
        <w:ind w:left="360"/>
        <w:rPr>
          <w:rFonts w:ascii="Calibri" w:eastAsia="Times New Roman" w:hAnsi="Calibri" w:cs="Times New Roman"/>
          <w:lang w:val="fr-CA"/>
        </w:rPr>
      </w:pPr>
    </w:p>
    <w:p w14:paraId="099C6958"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H5B.</w:t>
      </w:r>
      <w:r w:rsidRPr="008935FE">
        <w:rPr>
          <w:rFonts w:ascii="Calibri" w:eastAsia="Times New Roman" w:hAnsi="Calibri" w:cs="Times New Roman"/>
          <w:lang w:val="en-CA"/>
        </w:rPr>
        <w:tab/>
        <w:t>The federal government has the ability to make it easier or harder for Canadians to get mortgages, by changing the amount of the minimum downpayments. Which of the following statements comes closest to your opinion:</w:t>
      </w:r>
    </w:p>
    <w:p w14:paraId="508201C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fédéral a le pouvoir de rendre l’obtention d’une hypothèque plus facile ou plus difficile pour les Canadiens en changeant le montant minimum requis pour la mise de fonds initiale. Lequel des énoncés suivants se rapproche le plus de votre opinion ?</w:t>
      </w:r>
      <w:r w:rsidRPr="008935FE">
        <w:rPr>
          <w:rFonts w:ascii="Calibri" w:eastAsia="Times New Roman" w:hAnsi="Calibri" w:cs="Times New Roman"/>
          <w:color w:val="0070C0"/>
          <w:lang w:val="fr-CA"/>
        </w:rPr>
        <w:tab/>
      </w:r>
    </w:p>
    <w:p w14:paraId="268AFA99" w14:textId="77777777" w:rsidR="008935FE" w:rsidRPr="008935FE" w:rsidRDefault="008935FE" w:rsidP="008935FE">
      <w:pPr>
        <w:spacing w:after="0" w:line="240" w:lineRule="auto"/>
        <w:ind w:left="360"/>
        <w:rPr>
          <w:rFonts w:ascii="Calibri" w:eastAsia="Times New Roman" w:hAnsi="Calibri" w:cs="Times New Roman"/>
          <w:lang w:val="fr-CA"/>
        </w:rPr>
      </w:pPr>
    </w:p>
    <w:p w14:paraId="3CBC881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[ROTATE FIRST TWO ITEMS] </w:t>
      </w:r>
    </w:p>
    <w:p w14:paraId="27BE93C8" w14:textId="77777777" w:rsidR="008935FE" w:rsidRPr="008935FE" w:rsidRDefault="008935FE" w:rsidP="008935FE">
      <w:pPr>
        <w:spacing w:after="0" w:line="240" w:lineRule="auto"/>
        <w:ind w:left="360"/>
        <w:rPr>
          <w:rFonts w:ascii="Calibri" w:eastAsia="Times New Roman" w:hAnsi="Calibri" w:cs="Times New Roman"/>
          <w:lang w:val="en-CA"/>
        </w:rPr>
      </w:pPr>
    </w:p>
    <w:p w14:paraId="553831E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The government should make it harder for Canadians to get mortgages, to prevent Canadians from defaulting on their mortgages</w:t>
      </w:r>
    </w:p>
    <w:p w14:paraId="67E03BD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devrait rendre l’obtention d’une hypothèque plus difficile pour les Canadiens afin d’empêcher les Canadiens de se retrouver en défaut de paiement de leur hypothèque</w:t>
      </w:r>
    </w:p>
    <w:p w14:paraId="2065ADA2" w14:textId="77777777" w:rsidR="008935FE" w:rsidRPr="008935FE" w:rsidRDefault="008935FE" w:rsidP="008935FE">
      <w:pPr>
        <w:spacing w:after="0" w:line="240" w:lineRule="auto"/>
        <w:ind w:left="360"/>
        <w:rPr>
          <w:rFonts w:ascii="Calibri" w:eastAsia="Times New Roman" w:hAnsi="Calibri" w:cs="Times New Roman"/>
          <w:lang w:val="fr-CA"/>
        </w:rPr>
      </w:pPr>
    </w:p>
    <w:p w14:paraId="77C2EE9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The government should make it easier for Canadians to get mortgages, so that Canadians who want homes can buy them</w:t>
      </w:r>
    </w:p>
    <w:p w14:paraId="0C48601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devrait faciliter l’obtention d’une hypothèque pour les Canadiens pour que ceux qui désirent avoir une maison puissent en acheter une</w:t>
      </w:r>
    </w:p>
    <w:p w14:paraId="4F9C0E2D" w14:textId="77777777" w:rsidR="008935FE" w:rsidRPr="008935FE" w:rsidRDefault="008935FE" w:rsidP="008935FE">
      <w:pPr>
        <w:spacing w:after="0" w:line="240" w:lineRule="auto"/>
        <w:ind w:left="360"/>
        <w:rPr>
          <w:rFonts w:ascii="Calibri" w:eastAsia="Times New Roman" w:hAnsi="Calibri" w:cs="Times New Roman"/>
          <w:lang w:val="fr-CA"/>
        </w:rPr>
      </w:pPr>
    </w:p>
    <w:p w14:paraId="30D8C5C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lang w:val="en-CA"/>
        </w:rPr>
        <w:t xml:space="preserve">The government should keep the current minimum downpayments required as is </w:t>
      </w:r>
      <w:r w:rsidRPr="008935FE">
        <w:rPr>
          <w:rFonts w:ascii="Calibri" w:eastAsia="Times New Roman" w:hAnsi="Calibri" w:cs="Times New Roman"/>
          <w:b/>
          <w:lang w:val="en-CA"/>
        </w:rPr>
        <w:t>[ALWAYS LAST]</w:t>
      </w:r>
    </w:p>
    <w:p w14:paraId="0728B06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Le gouvernement devrait garder le montant requis pour les mises de fonds tel qu’il est en ce moment </w:t>
      </w:r>
      <w:r w:rsidRPr="008935FE">
        <w:rPr>
          <w:rFonts w:ascii="Calibri" w:eastAsia="Times New Roman" w:hAnsi="Calibri" w:cs="Times New Roman"/>
          <w:b/>
          <w:color w:val="0070C0"/>
          <w:lang w:val="fr-CA"/>
        </w:rPr>
        <w:t>[ALWAYS LAST]</w:t>
      </w:r>
    </w:p>
    <w:p w14:paraId="3F030C1F" w14:textId="77777777" w:rsidR="008935FE" w:rsidRPr="008935FE" w:rsidRDefault="008935FE" w:rsidP="008935FE">
      <w:pPr>
        <w:spacing w:after="0" w:line="240" w:lineRule="auto"/>
        <w:ind w:left="360"/>
        <w:rPr>
          <w:rFonts w:ascii="Calibri" w:eastAsia="Times New Roman" w:hAnsi="Calibri" w:cs="Times New Roman"/>
          <w:lang w:val="fr-CA"/>
        </w:rPr>
      </w:pPr>
    </w:p>
    <w:p w14:paraId="72F4D268" w14:textId="77777777" w:rsidR="008935FE" w:rsidRPr="008935FE" w:rsidRDefault="008935FE" w:rsidP="008935FE">
      <w:pPr>
        <w:spacing w:after="0" w:line="240" w:lineRule="auto"/>
        <w:ind w:left="360"/>
        <w:rPr>
          <w:rFonts w:ascii="Calibri" w:eastAsia="Times New Roman" w:hAnsi="Calibri" w:cs="Times New Roman"/>
          <w:lang w:val="fr-CA"/>
        </w:rPr>
      </w:pPr>
    </w:p>
    <w:p w14:paraId="3538D51F"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H6.</w:t>
      </w:r>
      <w:r w:rsidRPr="008935FE">
        <w:rPr>
          <w:rFonts w:ascii="Calibri" w:eastAsia="Times New Roman" w:hAnsi="Calibri" w:cs="Times New Roman"/>
          <w:lang w:val="en-CA"/>
        </w:rPr>
        <w:tab/>
        <w:t xml:space="preserve">How important, if at all, is it for the Government of Canada to invest in each of the following. Please rate each on a scale of 1 to 10, where 1 is not at all important and 10 is extremely important.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(REPEAT SCALE AS NEEDED)</w:t>
      </w:r>
    </w:p>
    <w:p w14:paraId="6054CB1F"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À quel point est-ce important, si c’est le cas, pour le Gouvernement du Canada d’investir dans chacun des domaines suivants ? Veuillez fournir une réponse sur une échelle de 1 à 10, où une note de 1 veut dire que ce n’est pas important du tout et 10 indique que c’est extrêmement important. Qu’en est-il d’investir dans…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(RÉPÉTER L’ÉCHELLE AU BESOIN)</w:t>
      </w:r>
    </w:p>
    <w:p w14:paraId="30013B54" w14:textId="77777777" w:rsidR="008935FE" w:rsidRPr="008935FE" w:rsidRDefault="008935FE" w:rsidP="008935FE">
      <w:pPr>
        <w:spacing w:after="0" w:line="240" w:lineRule="auto"/>
        <w:ind w:left="360"/>
        <w:rPr>
          <w:rFonts w:ascii="Calibri" w:eastAsia="Times New Roman" w:hAnsi="Calibri" w:cs="Times New Roman"/>
          <w:lang w:val="fr-CA"/>
        </w:rPr>
      </w:pPr>
    </w:p>
    <w:p w14:paraId="3A4DE1E7"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58E0335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More affordable housing for low-income groups</w:t>
      </w:r>
    </w:p>
    <w:p w14:paraId="2C1E2A9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groupes à faible revenu</w:t>
      </w:r>
    </w:p>
    <w:p w14:paraId="1C55574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affordable housing to get homeless people off the streets</w:t>
      </w:r>
    </w:p>
    <w:p w14:paraId="1101DF8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sortir les sans-abris de la rue</w:t>
      </w:r>
    </w:p>
    <w:p w14:paraId="0FE9731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More affordable housing for seniors</w:t>
      </w:r>
    </w:p>
    <w:p w14:paraId="09F04D6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aînés</w:t>
      </w:r>
    </w:p>
    <w:p w14:paraId="62D58C4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to be used as affordable rental property</w:t>
      </w:r>
    </w:p>
    <w:p w14:paraId="357289C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plus grande proportion des immeubles qui serait consacrée à la location de loyers abordables</w:t>
      </w:r>
    </w:p>
    <w:p w14:paraId="061C944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in expensive housing markets, to bring down the cost of real estate</w:t>
      </w:r>
    </w:p>
    <w:p w14:paraId="11711A5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logements dans les marchés immobiliers dispendieux afin de faire baisser le prix de l’immobilier</w:t>
      </w:r>
    </w:p>
    <w:p w14:paraId="3B0D794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Energy and water efficiency retrofits to existing social housing for low-income earners</w:t>
      </w:r>
    </w:p>
    <w:p w14:paraId="0EF2F05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Des rénovations aidant à diminuer la consommation d’eau et d’énergie pour les logements sociaux existants pour les gens à faible revenu  </w:t>
      </w:r>
    </w:p>
    <w:p w14:paraId="18FBE98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Making it easier for younger Canadians to buy their first home</w:t>
      </w:r>
    </w:p>
    <w:p w14:paraId="133A3C9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Faciliter l’accès à une première propriété pour les jeunes Canadiens</w:t>
      </w:r>
    </w:p>
    <w:p w14:paraId="3C33BD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Improving the quality of existing social housing for low-income earners</w:t>
      </w:r>
    </w:p>
    <w:p w14:paraId="27E6C02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Amélioration de la qualité des logements sociaux existants pour les gens à faible revenu</w:t>
      </w:r>
    </w:p>
    <w:p w14:paraId="5A6599F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shelters for the victims of violence</w:t>
      </w:r>
    </w:p>
    <w:p w14:paraId="06D15D4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refuges pour les victimes de violence</w:t>
      </w:r>
    </w:p>
    <w:p w14:paraId="28F307AA" w14:textId="77777777" w:rsidR="008935FE" w:rsidRPr="008935FE" w:rsidRDefault="008935FE" w:rsidP="008935FE">
      <w:pPr>
        <w:spacing w:after="0" w:line="240" w:lineRule="auto"/>
        <w:ind w:left="360"/>
        <w:rPr>
          <w:rFonts w:ascii="Calibri" w:eastAsia="Times New Roman" w:hAnsi="Calibri" w:cs="Times New Roman"/>
          <w:lang w:val="fr-CA"/>
        </w:rPr>
      </w:pPr>
    </w:p>
    <w:p w14:paraId="0E79CD1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71BCC383" w14:textId="77777777" w:rsidR="008935FE" w:rsidRPr="008935FE" w:rsidRDefault="008935FE" w:rsidP="008935FE">
      <w:pPr>
        <w:spacing w:after="0" w:line="240" w:lineRule="auto"/>
        <w:ind w:left="360"/>
        <w:rPr>
          <w:rFonts w:ascii="Calibri" w:eastAsia="Times New Roman" w:hAnsi="Calibri" w:cs="Times New Roman"/>
          <w:lang w:val="en-CA"/>
        </w:rPr>
      </w:pPr>
    </w:p>
    <w:p w14:paraId="71A57D96" w14:textId="77777777" w:rsidR="008935FE" w:rsidRPr="008935FE" w:rsidRDefault="008935FE" w:rsidP="008935FE">
      <w:pPr>
        <w:spacing w:after="0" w:line="240" w:lineRule="auto"/>
        <w:ind w:left="360"/>
        <w:rPr>
          <w:rFonts w:ascii="Calibri" w:eastAsia="Times New Roman" w:hAnsi="Calibri" w:cs="Times New Roman"/>
          <w:lang w:val="en-CA"/>
        </w:rPr>
      </w:pPr>
    </w:p>
    <w:p w14:paraId="74CFCD37" w14:textId="77777777" w:rsidR="008935FE" w:rsidRPr="00055B3C" w:rsidRDefault="008935FE" w:rsidP="008935FE">
      <w:pPr>
        <w:spacing w:after="0" w:line="240" w:lineRule="auto"/>
        <w:ind w:left="360"/>
        <w:rPr>
          <w:rFonts w:ascii="Calibri" w:eastAsia="Times New Roman" w:hAnsi="Calibri" w:cs="Times New Roman"/>
          <w:b/>
          <w:lang w:val="en-CA"/>
        </w:rPr>
      </w:pPr>
      <w:r w:rsidRPr="00055B3C">
        <w:rPr>
          <w:rFonts w:ascii="Calibri" w:eastAsia="Times New Roman" w:hAnsi="Calibri" w:cs="Times New Roman"/>
          <w:b/>
          <w:lang w:val="en-CA"/>
        </w:rPr>
        <w:t>[CONSULTATIONS]</w:t>
      </w:r>
    </w:p>
    <w:p w14:paraId="63009C35" w14:textId="77777777" w:rsidR="008935FE" w:rsidRPr="00055B3C" w:rsidRDefault="008935FE" w:rsidP="008935FE">
      <w:pPr>
        <w:spacing w:after="0" w:line="240" w:lineRule="auto"/>
        <w:ind w:left="360"/>
        <w:rPr>
          <w:rFonts w:ascii="Calibri" w:eastAsia="Times New Roman" w:hAnsi="Calibri" w:cs="Times New Roman"/>
          <w:lang w:val="en-CA"/>
        </w:rPr>
      </w:pPr>
    </w:p>
    <w:p w14:paraId="29758661"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t>CON1. Thinking about how governments make decisions, do you think the Government of Canada genuinely considers the views of Canadians on important issues? Please use a scale of 1 to 10, where 1 means “never considers the views of Canadians” and 10 means “always considers the views of Canadians.”</w:t>
      </w:r>
    </w:p>
    <w:p w14:paraId="1CB10B03"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color w:val="0070C0"/>
          <w:lang w:val="fr-CA"/>
        </w:rPr>
        <w:t>En pensant à la manière dont les gouvernements prennent des décisions, croyez-vous que le Gouvernement du Canada prenne vraiment en considération l’opinion des Canadiens sur les enjeux importants? Veuillez répondre sur une échelle de 1 à 10, où une note de 1 indique que le gouvernement « ne prend jamais en considération l’opinion des Canadiens » et une note de 10 indique qu’il « prend toujours en considération l’opinion des Canadiens ».</w:t>
      </w:r>
    </w:p>
    <w:p w14:paraId="4F00286A" w14:textId="77777777" w:rsidR="008935FE" w:rsidRPr="00055B3C" w:rsidRDefault="008935FE" w:rsidP="008935FE">
      <w:pPr>
        <w:spacing w:after="0" w:line="240" w:lineRule="auto"/>
        <w:ind w:left="360"/>
        <w:rPr>
          <w:rFonts w:ascii="Calibri" w:eastAsia="Times New Roman" w:hAnsi="Calibri" w:cs="Times New Roman"/>
          <w:lang w:val="fr-CA"/>
        </w:rPr>
      </w:pPr>
    </w:p>
    <w:p w14:paraId="541B386F"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b/>
          <w:lang w:val="en-CA"/>
        </w:rPr>
        <w:t>[1-10]</w:t>
      </w:r>
    </w:p>
    <w:p w14:paraId="3350D091" w14:textId="77777777" w:rsidR="008935FE" w:rsidRPr="00055B3C" w:rsidRDefault="008935FE" w:rsidP="008935FE">
      <w:pPr>
        <w:spacing w:after="0" w:line="240" w:lineRule="auto"/>
        <w:ind w:left="360"/>
        <w:rPr>
          <w:rFonts w:ascii="Calibri" w:eastAsia="Times New Roman" w:hAnsi="Calibri" w:cs="Times New Roman"/>
          <w:lang w:val="en-CA"/>
        </w:rPr>
      </w:pPr>
    </w:p>
    <w:p w14:paraId="3E5E2723" w14:textId="77777777" w:rsidR="008935FE" w:rsidRPr="00055B3C" w:rsidRDefault="008935FE" w:rsidP="008935FE">
      <w:pPr>
        <w:spacing w:after="0" w:line="240" w:lineRule="auto"/>
        <w:rPr>
          <w:rFonts w:ascii="Calibri" w:eastAsia="Times New Roman" w:hAnsi="Calibri" w:cs="Times New Roman"/>
          <w:lang w:val="en-CA"/>
        </w:rPr>
      </w:pPr>
      <w:r w:rsidRPr="00055B3C">
        <w:rPr>
          <w:rFonts w:ascii="Calibri" w:eastAsia="Times New Roman" w:hAnsi="Calibri" w:cs="Times New Roman"/>
          <w:lang w:val="en-CA"/>
        </w:rPr>
        <w:br w:type="page"/>
      </w:r>
    </w:p>
    <w:p w14:paraId="3D104919"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lastRenderedPageBreak/>
        <w:t>CON2. As you may be aware, the Government of Canada has committed to have a new voting system put in place before the next federal election. Do you think the Government of Canada will genuinely consider the views of Canadians on electoral reform?  Please use a scale of 1 to 10, where 1 means “will never consider the views of Canadians” and 10 means “will always consider the views of Canadians”.</w:t>
      </w:r>
    </w:p>
    <w:p w14:paraId="34D126B0"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Comme vous le savez peut-être, le Gouvernement du Canada s’est engagé à mettre en place un nouveau mode de scrutin avant la prochaine élection fédérale. Croyez-vous que le Gouvernement du Canada prendra vraiment en considération l’opinion des Canadiens concernant la réforme électorale ? Veuillez répondre sur une échelle de 1 à 10, où une note de 1 indique que le gouvernement « ne prendra jamais en considération l’opinion des Canadiens » et une note de 10 indique qu’il « prendra toujours en considération l’opinion des Canadiens ».</w:t>
      </w:r>
    </w:p>
    <w:p w14:paraId="56C60946" w14:textId="77777777" w:rsidR="008935FE" w:rsidRPr="00055B3C" w:rsidRDefault="008935FE" w:rsidP="008935FE">
      <w:pPr>
        <w:spacing w:after="0" w:line="240" w:lineRule="auto"/>
        <w:ind w:left="360"/>
        <w:rPr>
          <w:rFonts w:ascii="Calibri" w:eastAsia="Times New Roman" w:hAnsi="Calibri" w:cs="Times New Roman"/>
          <w:lang w:val="fr-CA"/>
        </w:rPr>
      </w:pPr>
    </w:p>
    <w:p w14:paraId="065EAC62" w14:textId="77777777" w:rsidR="008935FE" w:rsidRPr="008935FE"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b/>
          <w:lang w:val="en-CA"/>
        </w:rPr>
        <w:t>[1-10]</w:t>
      </w:r>
    </w:p>
    <w:p w14:paraId="7907D8EE" w14:textId="77777777" w:rsidR="008935FE" w:rsidRPr="008935FE" w:rsidRDefault="008935FE" w:rsidP="008935FE">
      <w:pPr>
        <w:spacing w:after="0" w:line="240" w:lineRule="auto"/>
        <w:ind w:left="360"/>
        <w:rPr>
          <w:rFonts w:ascii="Calibri" w:eastAsia="Times New Roman" w:hAnsi="Calibri" w:cs="Times New Roman"/>
          <w:lang w:val="en-CA"/>
        </w:rPr>
      </w:pPr>
    </w:p>
    <w:p w14:paraId="3D1A1E8B" w14:textId="77777777" w:rsidR="008935FE" w:rsidRPr="008935FE" w:rsidRDefault="008935FE" w:rsidP="008935FE">
      <w:pPr>
        <w:spacing w:after="0" w:line="240" w:lineRule="auto"/>
        <w:ind w:left="360"/>
        <w:rPr>
          <w:rFonts w:ascii="Calibri" w:eastAsia="Times New Roman" w:hAnsi="Calibri" w:cs="Times New Roman"/>
          <w:lang w:val="en-CA"/>
        </w:rPr>
      </w:pPr>
    </w:p>
    <w:p w14:paraId="2E128C8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[DEMOGRAPHICS]</w:t>
      </w:r>
    </w:p>
    <w:p w14:paraId="18A6865E" w14:textId="77777777" w:rsidR="008935FE" w:rsidRPr="008935FE" w:rsidRDefault="008935FE" w:rsidP="008935FE">
      <w:pPr>
        <w:spacing w:after="0" w:line="240" w:lineRule="auto"/>
        <w:ind w:left="360"/>
        <w:rPr>
          <w:rFonts w:ascii="Calibri" w:eastAsia="Times New Roman" w:hAnsi="Calibri" w:cs="Times New Roman"/>
          <w:lang w:val="en-CA"/>
        </w:rPr>
      </w:pPr>
    </w:p>
    <w:p w14:paraId="477D7DC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To finish, I'd like to ask you some questions for statistical purposes only.  Please be assured that your answers will remain completely confidential.</w:t>
      </w:r>
    </w:p>
    <w:p w14:paraId="344EBC3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4B968488" w14:textId="77777777" w:rsidR="008935FE" w:rsidRPr="008935FE" w:rsidRDefault="008935FE" w:rsidP="008935FE">
      <w:pPr>
        <w:spacing w:after="0" w:line="240" w:lineRule="auto"/>
        <w:ind w:left="360"/>
        <w:rPr>
          <w:rFonts w:ascii="Calibri" w:eastAsia="Times New Roman" w:hAnsi="Calibri" w:cs="Times New Roman"/>
          <w:lang w:val="fr-CA"/>
        </w:rPr>
      </w:pPr>
    </w:p>
    <w:p w14:paraId="6867425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w:t>
      </w:r>
      <w:r w:rsidRPr="008935FE">
        <w:rPr>
          <w:rFonts w:ascii="Calibri" w:eastAsia="Times New Roman" w:hAnsi="Calibri" w:cs="Times New Roman"/>
          <w:lang w:val="fr-CA"/>
        </w:rPr>
        <w:tab/>
      </w:r>
      <w:r w:rsidRPr="008935FE">
        <w:rPr>
          <w:rFonts w:ascii="Calibri" w:eastAsia="Times New Roman" w:hAnsi="Calibri" w:cs="Times New Roman"/>
          <w:lang w:val="fr-CA"/>
        </w:rPr>
        <w:tab/>
        <w:t xml:space="preserve">In what year were you born? (RECORD YEAR) </w:t>
      </w:r>
    </w:p>
    <w:p w14:paraId="5C695494" w14:textId="77777777" w:rsidR="008935FE" w:rsidRPr="008935FE" w:rsidRDefault="008935FE" w:rsidP="008935FE">
      <w:pPr>
        <w:spacing w:after="0" w:line="240" w:lineRule="auto"/>
        <w:ind w:left="1080" w:firstLine="36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Quelle est votre année de naissance ? </w:t>
      </w:r>
      <w:r w:rsidRPr="008935FE">
        <w:rPr>
          <w:rFonts w:ascii="Calibri" w:eastAsia="Times New Roman" w:hAnsi="Calibri" w:cs="Times New Roman"/>
          <w:color w:val="0070C0"/>
          <w:lang w:val="en-CA"/>
        </w:rPr>
        <w:t>(ENREGISTRER L’ANNÉE)</w:t>
      </w:r>
    </w:p>
    <w:p w14:paraId="4FDEA275" w14:textId="77777777" w:rsidR="008935FE" w:rsidRPr="008935FE" w:rsidRDefault="008935FE" w:rsidP="008935FE">
      <w:pPr>
        <w:spacing w:after="0" w:line="240" w:lineRule="auto"/>
        <w:ind w:left="360"/>
        <w:rPr>
          <w:rFonts w:ascii="Calibri" w:eastAsia="Times New Roman" w:hAnsi="Calibri" w:cs="Times New Roman"/>
          <w:lang w:val="en-CA"/>
        </w:rPr>
      </w:pPr>
    </w:p>
    <w:p w14:paraId="2B0B438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[1900-2016]</w:t>
      </w:r>
    </w:p>
    <w:p w14:paraId="6A2AC139" w14:textId="77777777" w:rsidR="008935FE" w:rsidRPr="008935FE" w:rsidRDefault="008935FE" w:rsidP="008935FE">
      <w:pPr>
        <w:spacing w:after="0" w:line="240" w:lineRule="auto"/>
        <w:ind w:left="360"/>
        <w:rPr>
          <w:rFonts w:ascii="Calibri" w:eastAsia="Times New Roman" w:hAnsi="Calibri" w:cs="Times New Roman"/>
          <w:lang w:val="en-CA"/>
        </w:rPr>
      </w:pPr>
    </w:p>
    <w:p w14:paraId="05439B7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D1=DK/REF, ASK D2; OTHERWISE SKIP TO D3]</w:t>
      </w:r>
    </w:p>
    <w:p w14:paraId="0DB03CCA" w14:textId="77777777" w:rsidR="008935FE" w:rsidRPr="008935FE" w:rsidRDefault="008935FE" w:rsidP="008935FE">
      <w:pPr>
        <w:spacing w:after="0" w:line="240" w:lineRule="auto"/>
        <w:ind w:left="360"/>
        <w:rPr>
          <w:rFonts w:ascii="Calibri" w:eastAsia="Times New Roman" w:hAnsi="Calibri" w:cs="Times New Roman"/>
          <w:lang w:val="en-CA"/>
        </w:rPr>
      </w:pPr>
    </w:p>
    <w:p w14:paraId="3D18BDF7"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D2.</w:t>
      </w:r>
      <w:r w:rsidRPr="008935FE">
        <w:rPr>
          <w:rFonts w:ascii="Calibri" w:eastAsia="Times New Roman" w:hAnsi="Calibri" w:cs="Times New Roman"/>
          <w:lang w:val="en-CA"/>
        </w:rPr>
        <w:tab/>
      </w:r>
      <w:r w:rsidRPr="008935FE">
        <w:rPr>
          <w:rFonts w:ascii="Calibri" w:eastAsia="Times New Roman" w:hAnsi="Calibri" w:cs="Times New Roman"/>
          <w:lang w:val="en-CA"/>
        </w:rPr>
        <w:tab/>
        <w:t>Which of the following age categories do you fall into? (READ LIST UNTIL I</w:t>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t>NTERRUPTED, ACCEPT ONE RESPONSE)</w:t>
      </w:r>
    </w:p>
    <w:p w14:paraId="793C897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groupe d’âge appartenez-vous ? (LIRE LA LISTE JUSQU’À INTERRUPTION ; ACCEPTEZ UNE RÉPONSE)</w:t>
      </w:r>
    </w:p>
    <w:p w14:paraId="22737BAB" w14:textId="77777777" w:rsidR="008935FE" w:rsidRPr="008935FE" w:rsidRDefault="008935FE" w:rsidP="008935FE">
      <w:pPr>
        <w:spacing w:after="0" w:line="240" w:lineRule="auto"/>
        <w:ind w:left="360"/>
        <w:rPr>
          <w:rFonts w:ascii="Calibri" w:eastAsia="Times New Roman" w:hAnsi="Calibri" w:cs="Times New Roman"/>
          <w:lang w:val="fr-CA"/>
        </w:rPr>
      </w:pPr>
    </w:p>
    <w:p w14:paraId="435C215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18 to 24</w:t>
      </w:r>
    </w:p>
    <w:p w14:paraId="4077043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18 à 24 ans</w:t>
      </w:r>
    </w:p>
    <w:p w14:paraId="30EA232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25 to 34</w:t>
      </w:r>
    </w:p>
    <w:p w14:paraId="215443B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25 à 34 ans</w:t>
      </w:r>
    </w:p>
    <w:p w14:paraId="38B6E9E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35 to 44</w:t>
      </w:r>
    </w:p>
    <w:p w14:paraId="5C37E04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35 à 44 ans</w:t>
      </w:r>
    </w:p>
    <w:p w14:paraId="66A4588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45 to 54</w:t>
      </w:r>
    </w:p>
    <w:p w14:paraId="49E48D6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45 à 54 ans</w:t>
      </w:r>
    </w:p>
    <w:p w14:paraId="601287C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55 to 64 </w:t>
      </w:r>
    </w:p>
    <w:p w14:paraId="41EEEC4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55 à 64 ans</w:t>
      </w:r>
    </w:p>
    <w:p w14:paraId="05EC231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65 or older</w:t>
      </w:r>
    </w:p>
    <w:p w14:paraId="4F0BBA8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65 ans et plus</w:t>
      </w:r>
    </w:p>
    <w:p w14:paraId="10004A61" w14:textId="77777777" w:rsidR="008935FE" w:rsidRPr="008935FE" w:rsidRDefault="008935FE" w:rsidP="008935FE">
      <w:pPr>
        <w:spacing w:after="0" w:line="240" w:lineRule="auto"/>
        <w:ind w:left="360"/>
        <w:rPr>
          <w:rFonts w:ascii="Calibri" w:eastAsia="Times New Roman" w:hAnsi="Calibri" w:cs="Times New Roman"/>
          <w:lang w:val="fr-CA"/>
        </w:rPr>
      </w:pPr>
    </w:p>
    <w:p w14:paraId="7632239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7C8BFBB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D3.</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What is the highest level of formal education that you have completed to date? </w:t>
      </w:r>
    </w:p>
    <w:p w14:paraId="2145A887" w14:textId="77777777" w:rsidR="008935FE" w:rsidRPr="008935FE" w:rsidRDefault="008935FE" w:rsidP="008935FE">
      <w:pPr>
        <w:spacing w:after="0" w:line="240" w:lineRule="auto"/>
        <w:ind w:left="1080" w:firstLine="360"/>
        <w:rPr>
          <w:rFonts w:ascii="Calibri" w:eastAsia="Times New Roman" w:hAnsi="Calibri" w:cs="Times New Roman"/>
          <w:lang w:val="en-CA"/>
        </w:rPr>
      </w:pPr>
      <w:r w:rsidRPr="008935FE">
        <w:rPr>
          <w:rFonts w:ascii="Calibri" w:eastAsia="Times New Roman" w:hAnsi="Calibri" w:cs="Times New Roman"/>
          <w:lang w:val="en-CA"/>
        </w:rPr>
        <w:t>(READ LIST UNTIL INTERRUPTED, ACCEPT ONE RESPONSE)</w:t>
      </w:r>
    </w:p>
    <w:p w14:paraId="085F0A4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Quel est le plus haut niveau de scolarité que vous avez atteint ? (LIRE LA LISTE JUSQU’À INTERRUPTION ; ACCEPTEZ UNE RÉPONSE)</w:t>
      </w:r>
    </w:p>
    <w:p w14:paraId="411AFBD9" w14:textId="77777777" w:rsidR="008935FE" w:rsidRPr="008935FE" w:rsidRDefault="008935FE" w:rsidP="008935FE">
      <w:pPr>
        <w:spacing w:after="0" w:line="240" w:lineRule="auto"/>
        <w:ind w:left="360"/>
        <w:rPr>
          <w:rFonts w:ascii="Calibri" w:eastAsia="Times New Roman" w:hAnsi="Calibri" w:cs="Times New Roman"/>
          <w:lang w:val="fr-CA"/>
        </w:rPr>
      </w:pPr>
    </w:p>
    <w:p w14:paraId="433C7F6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Grade 8 or less</w:t>
      </w:r>
    </w:p>
    <w:p w14:paraId="02F1A9B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Primaire ou moins</w:t>
      </w:r>
    </w:p>
    <w:p w14:paraId="0C092DB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Some high school</w:t>
      </w:r>
    </w:p>
    <w:p w14:paraId="572AD96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Quelques années d’études secondaires</w:t>
      </w:r>
    </w:p>
    <w:p w14:paraId="21E46B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School diploma or equivalent</w:t>
      </w:r>
    </w:p>
    <w:p w14:paraId="52E9E14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Diplôme d’études secondaires ou l’équivalent</w:t>
      </w:r>
    </w:p>
    <w:p w14:paraId="71751BF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Registered Apprenticeship or other trades certificate or diploma</w:t>
      </w:r>
    </w:p>
    <w:p w14:paraId="34BDC5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Apprentissage enregistré ou autre certificat ou diplôme d’une école de métiers</w:t>
      </w:r>
    </w:p>
    <w:p w14:paraId="6F53FD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College, CEGEP or other non-university certificate or diploma</w:t>
      </w:r>
    </w:p>
    <w:p w14:paraId="042BE25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Certificat ou diplôme d’un collège, cégep ou autre établissement non universitaire</w:t>
      </w:r>
    </w:p>
    <w:p w14:paraId="2297836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University certificate or diploma below bachelor's level</w:t>
      </w:r>
    </w:p>
    <w:p w14:paraId="299968D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Certificat ou diplôme universitaire inférieur au baccalauréat</w:t>
      </w:r>
    </w:p>
    <w:p w14:paraId="7D5849E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Bachelor's degree</w:t>
      </w:r>
    </w:p>
    <w:p w14:paraId="3F17696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Baccalauréat</w:t>
      </w:r>
    </w:p>
    <w:p w14:paraId="00324E8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Post graduate degree above bachelor's level</w:t>
      </w:r>
    </w:p>
    <w:p w14:paraId="24FB9C4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Diplôme d’études universitaire supérieur au baccalauréat</w:t>
      </w:r>
    </w:p>
    <w:p w14:paraId="63A67C8C" w14:textId="77777777" w:rsidR="008935FE" w:rsidRPr="008935FE" w:rsidRDefault="008935FE" w:rsidP="008935FE">
      <w:pPr>
        <w:spacing w:after="0" w:line="240" w:lineRule="auto"/>
        <w:ind w:left="360"/>
        <w:rPr>
          <w:rFonts w:ascii="Calibri" w:eastAsia="Times New Roman" w:hAnsi="Calibri" w:cs="Times New Roman"/>
          <w:lang w:val="fr-CA"/>
        </w:rPr>
      </w:pPr>
    </w:p>
    <w:p w14:paraId="0504F6A8"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D4.</w:t>
      </w:r>
      <w:r w:rsidRPr="008935FE">
        <w:rPr>
          <w:rFonts w:ascii="Calibri" w:eastAsia="Times New Roman" w:hAnsi="Calibri" w:cs="Times New Roman"/>
          <w:lang w:val="en-CA"/>
        </w:rPr>
        <w:tab/>
        <w:t xml:space="preserve">Which of the following categories best describes your current employment status? </w:t>
      </w:r>
      <w:r w:rsidRPr="008935FE">
        <w:rPr>
          <w:rFonts w:ascii="Calibri" w:eastAsia="Times New Roman" w:hAnsi="Calibri" w:cs="Times New Roman"/>
          <w:lang w:val="fr-CA"/>
        </w:rPr>
        <w:t>(READ LIST UNTIL INTERRUPTED, ACCEPT ONE RESPONSE)</w:t>
      </w:r>
    </w:p>
    <w:p w14:paraId="2A773ECF"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Laquelle des descriptions suivantes correspond le mieux à votre situation d’emploi actuelle ? </w:t>
      </w:r>
      <w:r w:rsidRPr="008935FE">
        <w:rPr>
          <w:rFonts w:ascii="Calibri" w:eastAsia="Times New Roman" w:hAnsi="Calibri" w:cs="Times New Roman"/>
          <w:color w:val="0070C0"/>
          <w:lang w:val="en-CA"/>
        </w:rPr>
        <w:t>(LIRE LA LISTE JUSQU’À INTERRUPTION ; ACCEPTEZ UNE RÉPONSE)</w:t>
      </w:r>
    </w:p>
    <w:p w14:paraId="3BB15262" w14:textId="77777777" w:rsidR="008935FE" w:rsidRPr="008935FE" w:rsidRDefault="008935FE" w:rsidP="008935FE">
      <w:pPr>
        <w:spacing w:after="0" w:line="240" w:lineRule="auto"/>
        <w:ind w:left="360"/>
        <w:rPr>
          <w:rFonts w:ascii="Calibri" w:eastAsia="Times New Roman" w:hAnsi="Calibri" w:cs="Times New Roman"/>
          <w:lang w:val="en-CA"/>
        </w:rPr>
      </w:pPr>
    </w:p>
    <w:p w14:paraId="1CB2428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Working full-time, that is, 35 or more hours per week</w:t>
      </w:r>
    </w:p>
    <w:p w14:paraId="7DAE44F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plein, c.-à-d. 35 heures ou plus par semaine</w:t>
      </w:r>
    </w:p>
    <w:p w14:paraId="2198024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Working part-time, that is, less than 35 hours per week </w:t>
      </w:r>
    </w:p>
    <w:p w14:paraId="5F9D570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partiel, c.-à-d. moins de 35 heures par semaine</w:t>
      </w:r>
    </w:p>
    <w:p w14:paraId="3221A36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Self-employed</w:t>
      </w:r>
    </w:p>
    <w:p w14:paraId="4F8789A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Travailleur(se) autonome</w:t>
      </w:r>
    </w:p>
    <w:p w14:paraId="1DB8AB9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Unemployed, but looking for work</w:t>
      </w:r>
    </w:p>
    <w:p w14:paraId="509B136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Sans emploi, mais à la recherche d’un emploi</w:t>
      </w:r>
    </w:p>
    <w:p w14:paraId="6844FB1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 student attending school full-time</w:t>
      </w:r>
    </w:p>
    <w:p w14:paraId="3961679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Étudiant(e) à temps plein</w:t>
      </w:r>
    </w:p>
    <w:p w14:paraId="68CEE0B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Retired</w:t>
      </w:r>
    </w:p>
    <w:p w14:paraId="638FD1C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Retraité(e)</w:t>
      </w:r>
    </w:p>
    <w:p w14:paraId="1F6F9E7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in the workforce (full-time homemaker, unemployed, not looking for work)</w:t>
      </w:r>
    </w:p>
    <w:p w14:paraId="181E95D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À l’extérieur du marché du travail (personne au foyer à temps plein ou sans emploi et non à la recherche d’un emploi)</w:t>
      </w:r>
    </w:p>
    <w:p w14:paraId="686740CE"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(DO NOT READ) Other – (DO NOT SPECIFY)</w:t>
      </w:r>
    </w:p>
    <w:p w14:paraId="5C2E07A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Autre – (NE PAS PRÉCISER)</w:t>
      </w:r>
    </w:p>
    <w:p w14:paraId="6CE8BCA7" w14:textId="77777777" w:rsidR="008935FE" w:rsidRPr="008935FE" w:rsidRDefault="008935FE" w:rsidP="008935FE">
      <w:pPr>
        <w:spacing w:after="0" w:line="240" w:lineRule="auto"/>
        <w:ind w:left="360"/>
        <w:rPr>
          <w:rFonts w:ascii="Calibri" w:eastAsia="Times New Roman" w:hAnsi="Calibri" w:cs="Times New Roman"/>
          <w:lang w:val="fr-CA"/>
        </w:rPr>
      </w:pPr>
    </w:p>
    <w:p w14:paraId="379A3FD7" w14:textId="77777777" w:rsidR="008935FE" w:rsidRPr="008935FE" w:rsidRDefault="008935FE" w:rsidP="008935FE">
      <w:pPr>
        <w:spacing w:after="0" w:line="240" w:lineRule="auto"/>
        <w:ind w:left="360"/>
        <w:rPr>
          <w:rFonts w:ascii="Calibri" w:eastAsia="Times New Roman" w:hAnsi="Calibri" w:cs="Times New Roman"/>
          <w:lang w:val="fr-CA"/>
        </w:rPr>
      </w:pPr>
    </w:p>
    <w:p w14:paraId="338FE79C"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lastRenderedPageBreak/>
        <w:t>D5.</w:t>
      </w:r>
      <w:r w:rsidRPr="008935FE">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8935FE">
        <w:rPr>
          <w:rFonts w:ascii="Calibri" w:eastAsia="Times New Roman" w:hAnsi="Calibri" w:cs="Times New Roman"/>
          <w:lang w:val="fr-CA"/>
        </w:rPr>
        <w:t>(READ LIST UNTIL INTERRUPTED)</w:t>
      </w:r>
    </w:p>
    <w:p w14:paraId="32B5109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674AE857" w14:textId="77777777" w:rsidR="008935FE" w:rsidRPr="008935FE" w:rsidRDefault="008935FE" w:rsidP="008935FE">
      <w:pPr>
        <w:spacing w:after="0" w:line="240" w:lineRule="auto"/>
        <w:ind w:left="360"/>
        <w:rPr>
          <w:rFonts w:ascii="Calibri" w:eastAsia="Times New Roman" w:hAnsi="Calibri" w:cs="Times New Roman"/>
          <w:lang w:val="fr-CA"/>
        </w:rPr>
      </w:pPr>
    </w:p>
    <w:p w14:paraId="3FC0503C"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Under $20,000</w:t>
      </w:r>
    </w:p>
    <w:p w14:paraId="4FD2E696"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Moins de 20 000 $</w:t>
      </w:r>
    </w:p>
    <w:p w14:paraId="68E4EBB2"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$20,000 to just under $40,000</w:t>
      </w:r>
    </w:p>
    <w:p w14:paraId="3132F863"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20 000 $ à moins de 40 000 $</w:t>
      </w:r>
    </w:p>
    <w:p w14:paraId="0B6FB6F3"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$40,000 to just under $60,000</w:t>
      </w:r>
    </w:p>
    <w:p w14:paraId="57CA389B"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40 000 $ à moins de 60 000 $</w:t>
      </w:r>
    </w:p>
    <w:p w14:paraId="03EA7239"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$60,000 to just under $80,000</w:t>
      </w:r>
    </w:p>
    <w:p w14:paraId="542C9500"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60 000 $ à moins de 80 000 $</w:t>
      </w:r>
    </w:p>
    <w:p w14:paraId="4D5D05DA"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$80,000 to just under $100,000</w:t>
      </w:r>
    </w:p>
    <w:p w14:paraId="04B668C5"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80 000 $ à moins de 100 000 $</w:t>
      </w:r>
    </w:p>
    <w:p w14:paraId="64DE089C"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$100,000 to just under $150,000</w:t>
      </w:r>
    </w:p>
    <w:p w14:paraId="34FD279B"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100 000 $ à moins de 150 000 $</w:t>
      </w:r>
    </w:p>
    <w:p w14:paraId="6EE54477"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$150,000 and above</w:t>
      </w:r>
    </w:p>
    <w:p w14:paraId="6C807D4B"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150 000 $ et plus</w:t>
      </w:r>
    </w:p>
    <w:p w14:paraId="18538E06" w14:textId="77777777" w:rsidR="008935FE" w:rsidRPr="008935FE" w:rsidRDefault="008935FE" w:rsidP="008935FE">
      <w:pPr>
        <w:spacing w:after="0" w:line="240" w:lineRule="auto"/>
        <w:ind w:left="360"/>
        <w:rPr>
          <w:rFonts w:ascii="Calibri" w:eastAsia="Times New Roman" w:hAnsi="Calibri" w:cs="Times New Roman"/>
          <w:lang w:val="fr-CA"/>
        </w:rPr>
      </w:pPr>
    </w:p>
    <w:p w14:paraId="587C45AF" w14:textId="77777777" w:rsidR="008935FE" w:rsidRPr="008935FE" w:rsidRDefault="008935FE" w:rsidP="008935FE">
      <w:pPr>
        <w:spacing w:after="0" w:line="240" w:lineRule="auto"/>
        <w:ind w:left="360"/>
        <w:rPr>
          <w:rFonts w:ascii="Calibri" w:eastAsia="Times New Roman" w:hAnsi="Calibri" w:cs="Times New Roman"/>
          <w:lang w:val="fr-CA"/>
        </w:rPr>
      </w:pPr>
    </w:p>
    <w:p w14:paraId="328A2BA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D6.</w:t>
      </w:r>
      <w:r w:rsidRPr="008935FE">
        <w:rPr>
          <w:rFonts w:ascii="Calibri" w:eastAsia="Times New Roman" w:hAnsi="Calibri" w:cs="Times New Roman"/>
          <w:lang w:val="en-CA"/>
        </w:rPr>
        <w:tab/>
      </w:r>
      <w:r w:rsidRPr="008935FE">
        <w:rPr>
          <w:rFonts w:ascii="Calibri" w:eastAsia="Times New Roman" w:hAnsi="Calibri" w:cs="Times New Roman"/>
          <w:lang w:val="en-CA"/>
        </w:rPr>
        <w:tab/>
        <w:t>Do you have any children of any age living in your household?</w:t>
      </w:r>
    </w:p>
    <w:p w14:paraId="79BA9BA2"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des enfants de tous âges qui habitent avec vous à la maison ?</w:t>
      </w:r>
    </w:p>
    <w:p w14:paraId="06F18580" w14:textId="77777777" w:rsidR="008935FE" w:rsidRPr="008935FE" w:rsidRDefault="008935FE" w:rsidP="008935FE">
      <w:pPr>
        <w:spacing w:after="0" w:line="240" w:lineRule="auto"/>
        <w:ind w:left="360"/>
        <w:rPr>
          <w:rFonts w:ascii="Calibri" w:eastAsia="Times New Roman" w:hAnsi="Calibri" w:cs="Times New Roman"/>
          <w:lang w:val="fr-CA"/>
        </w:rPr>
      </w:pPr>
    </w:p>
    <w:p w14:paraId="7A9B257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2CFA09C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0F55B0F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6573E5B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2A40E82A" w14:textId="77777777" w:rsidR="008935FE" w:rsidRPr="008935FE" w:rsidRDefault="008935FE" w:rsidP="008935FE">
      <w:pPr>
        <w:spacing w:after="0" w:line="240" w:lineRule="auto"/>
        <w:ind w:left="360"/>
        <w:rPr>
          <w:rFonts w:ascii="Calibri" w:eastAsia="Times New Roman" w:hAnsi="Calibri" w:cs="Times New Roman"/>
          <w:lang w:val="en-CA"/>
        </w:rPr>
      </w:pPr>
    </w:p>
    <w:p w14:paraId="171753B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D7 IF D6=YES; OTHERWISE SKIP TO D8]</w:t>
      </w:r>
    </w:p>
    <w:p w14:paraId="74F2B598" w14:textId="77777777" w:rsidR="008935FE" w:rsidRPr="008935FE" w:rsidRDefault="008935FE" w:rsidP="008935FE">
      <w:pPr>
        <w:spacing w:after="0" w:line="240" w:lineRule="auto"/>
        <w:ind w:left="360"/>
        <w:rPr>
          <w:rFonts w:ascii="Calibri" w:eastAsia="Times New Roman" w:hAnsi="Calibri" w:cs="Times New Roman"/>
          <w:lang w:val="en-CA"/>
        </w:rPr>
      </w:pPr>
    </w:p>
    <w:p w14:paraId="1E2D7192"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D7.</w:t>
      </w:r>
      <w:r w:rsidRPr="008935FE">
        <w:rPr>
          <w:rFonts w:ascii="Calibri" w:eastAsia="Times New Roman" w:hAnsi="Calibri" w:cs="Times New Roman"/>
          <w:lang w:val="en-CA"/>
        </w:rPr>
        <w:tab/>
        <w:t xml:space="preserve">Do you have any children in the following age groups living in your household?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w:t>
      </w:r>
    </w:p>
    <w:p w14:paraId="506AB080"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Avez-vous des enfants de chacun de ces groupes d’âge qui habitent avec vous à la maison ? </w:t>
      </w:r>
      <w:r w:rsidRPr="008935FE">
        <w:rPr>
          <w:rFonts w:ascii="Calibri" w:eastAsia="Times New Roman" w:hAnsi="Calibri" w:cs="Times New Roman"/>
          <w:b/>
          <w:color w:val="0070C0"/>
          <w:lang w:val="en-CA"/>
        </w:rPr>
        <w:t>[INSERT ITEM]</w:t>
      </w:r>
      <w:r w:rsidRPr="008935FE">
        <w:rPr>
          <w:rFonts w:ascii="Calibri" w:eastAsia="Times New Roman" w:hAnsi="Calibri" w:cs="Times New Roman"/>
          <w:color w:val="0070C0"/>
          <w:lang w:val="en-CA"/>
        </w:rPr>
        <w:t>?</w:t>
      </w:r>
    </w:p>
    <w:p w14:paraId="2801FCC3" w14:textId="77777777" w:rsidR="008935FE" w:rsidRPr="008935FE" w:rsidRDefault="008935FE" w:rsidP="008935FE">
      <w:pPr>
        <w:spacing w:after="0" w:line="240" w:lineRule="auto"/>
        <w:ind w:left="360"/>
        <w:rPr>
          <w:rFonts w:ascii="Calibri" w:eastAsia="Times New Roman" w:hAnsi="Calibri" w:cs="Times New Roman"/>
          <w:lang w:val="en-CA"/>
        </w:rPr>
      </w:pPr>
    </w:p>
    <w:p w14:paraId="6F4A8BA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Under 6 years old</w:t>
      </w:r>
    </w:p>
    <w:p w14:paraId="19DC2BB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w:t>
      </w:r>
      <w:r w:rsidRPr="008935FE">
        <w:rPr>
          <w:rFonts w:ascii="Calibri" w:eastAsia="Times New Roman" w:hAnsi="Calibri" w:cs="Times New Roman"/>
          <w:color w:val="0070C0"/>
          <w:lang w:val="en-CA"/>
        </w:rPr>
        <w:tab/>
        <w:t>Moins de 6 ans</w:t>
      </w:r>
    </w:p>
    <w:p w14:paraId="2E86894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w:t>
      </w:r>
      <w:r w:rsidRPr="008935FE">
        <w:rPr>
          <w:rFonts w:ascii="Calibri" w:eastAsia="Times New Roman" w:hAnsi="Calibri" w:cs="Times New Roman"/>
          <w:lang w:val="en-CA"/>
        </w:rPr>
        <w:tab/>
        <w:t>6 to 11 years old</w:t>
      </w:r>
    </w:p>
    <w:p w14:paraId="7A4CB17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w:t>
      </w:r>
      <w:r w:rsidRPr="008935FE">
        <w:rPr>
          <w:rFonts w:ascii="Calibri" w:eastAsia="Times New Roman" w:hAnsi="Calibri" w:cs="Times New Roman"/>
          <w:color w:val="0070C0"/>
          <w:lang w:val="en-CA"/>
        </w:rPr>
        <w:tab/>
        <w:t>6 à 11 ans</w:t>
      </w:r>
    </w:p>
    <w:p w14:paraId="6B422D0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w:t>
      </w:r>
      <w:r w:rsidRPr="008935FE">
        <w:rPr>
          <w:rFonts w:ascii="Calibri" w:eastAsia="Times New Roman" w:hAnsi="Calibri" w:cs="Times New Roman"/>
          <w:lang w:val="en-CA"/>
        </w:rPr>
        <w:tab/>
        <w:t>12 to 17 years old</w:t>
      </w:r>
    </w:p>
    <w:p w14:paraId="64C641E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(C.)</w:t>
      </w:r>
      <w:r w:rsidRPr="008935FE">
        <w:rPr>
          <w:rFonts w:ascii="Calibri" w:eastAsia="Times New Roman" w:hAnsi="Calibri" w:cs="Times New Roman"/>
          <w:color w:val="0070C0"/>
          <w:lang w:val="en-CA"/>
        </w:rPr>
        <w:tab/>
        <w:t>12 à 17 ans</w:t>
      </w:r>
    </w:p>
    <w:p w14:paraId="24DC1FF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w:t>
      </w:r>
      <w:r w:rsidRPr="008935FE">
        <w:rPr>
          <w:rFonts w:ascii="Calibri" w:eastAsia="Times New Roman" w:hAnsi="Calibri" w:cs="Times New Roman"/>
          <w:lang w:val="en-CA"/>
        </w:rPr>
        <w:tab/>
        <w:t>18 years old or older</w:t>
      </w:r>
    </w:p>
    <w:p w14:paraId="2BC29AF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w:t>
      </w:r>
      <w:r w:rsidRPr="008935FE">
        <w:rPr>
          <w:rFonts w:ascii="Calibri" w:eastAsia="Times New Roman" w:hAnsi="Calibri" w:cs="Times New Roman"/>
          <w:color w:val="0070C0"/>
          <w:lang w:val="fr-CA"/>
        </w:rPr>
        <w:tab/>
        <w:t>18 ans et plus</w:t>
      </w:r>
    </w:p>
    <w:p w14:paraId="63C0194C" w14:textId="77777777" w:rsidR="008935FE" w:rsidRPr="008935FE" w:rsidRDefault="008935FE" w:rsidP="008935FE">
      <w:pPr>
        <w:spacing w:after="0" w:line="240" w:lineRule="auto"/>
        <w:ind w:left="360"/>
        <w:rPr>
          <w:rFonts w:ascii="Calibri" w:eastAsia="Times New Roman" w:hAnsi="Calibri" w:cs="Times New Roman"/>
          <w:lang w:val="fr-CA"/>
        </w:rPr>
      </w:pPr>
    </w:p>
    <w:p w14:paraId="5B97667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w:t>
      </w:r>
    </w:p>
    <w:p w14:paraId="5A4254E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lastRenderedPageBreak/>
        <w:t>Oui</w:t>
      </w:r>
    </w:p>
    <w:p w14:paraId="3DC0A0F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21EC55FD"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02AB831C" w14:textId="77777777" w:rsidR="008935FE" w:rsidRPr="008935FE" w:rsidRDefault="008935FE" w:rsidP="008935FE">
      <w:pPr>
        <w:spacing w:after="0" w:line="240" w:lineRule="auto"/>
        <w:ind w:left="360"/>
        <w:rPr>
          <w:rFonts w:ascii="Calibri" w:eastAsia="Times New Roman" w:hAnsi="Calibri" w:cs="Times New Roman"/>
          <w:lang w:val="en-US"/>
        </w:rPr>
      </w:pPr>
    </w:p>
    <w:p w14:paraId="08D1857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D8.</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CA"/>
        </w:rPr>
        <w:t>Were you born in Canada?</w:t>
      </w:r>
    </w:p>
    <w:p w14:paraId="68FAEEB7"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Êtes-vous né(e) au Canada ? </w:t>
      </w:r>
    </w:p>
    <w:p w14:paraId="7DA4DF4C" w14:textId="77777777" w:rsidR="008935FE" w:rsidRPr="008935FE" w:rsidRDefault="008935FE" w:rsidP="008935FE">
      <w:pPr>
        <w:spacing w:after="0" w:line="240" w:lineRule="auto"/>
        <w:ind w:left="360"/>
        <w:rPr>
          <w:rFonts w:ascii="Calibri" w:eastAsia="Times New Roman" w:hAnsi="Calibri" w:cs="Times New Roman"/>
          <w:lang w:val="fr-CA"/>
        </w:rPr>
      </w:pPr>
    </w:p>
    <w:p w14:paraId="39176F0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530C3D1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1790360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2759DD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535C94D" w14:textId="77777777" w:rsidR="008935FE" w:rsidRPr="008935FE" w:rsidRDefault="008935FE" w:rsidP="008935FE">
      <w:pPr>
        <w:spacing w:after="0" w:line="240" w:lineRule="auto"/>
        <w:ind w:left="360"/>
        <w:rPr>
          <w:rFonts w:ascii="Calibri" w:eastAsia="Times New Roman" w:hAnsi="Calibri" w:cs="Times New Roman"/>
          <w:lang w:val="en-CA"/>
        </w:rPr>
      </w:pPr>
    </w:p>
    <w:p w14:paraId="3B787AA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D9 IF D8=NO; OTHERWISE SKIP TO D12]</w:t>
      </w:r>
    </w:p>
    <w:p w14:paraId="1805E675" w14:textId="77777777" w:rsidR="008935FE" w:rsidRPr="008935FE" w:rsidRDefault="008935FE" w:rsidP="008935FE">
      <w:pPr>
        <w:spacing w:after="0" w:line="240" w:lineRule="auto"/>
        <w:ind w:left="360"/>
        <w:rPr>
          <w:rFonts w:ascii="Calibri" w:eastAsia="Times New Roman" w:hAnsi="Calibri" w:cs="Times New Roman"/>
          <w:lang w:val="en-CA"/>
        </w:rPr>
      </w:pPr>
    </w:p>
    <w:p w14:paraId="3566DA2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D9.</w:t>
      </w:r>
      <w:r w:rsidRPr="008935FE">
        <w:rPr>
          <w:rFonts w:ascii="Calibri" w:eastAsia="Times New Roman" w:hAnsi="Calibri" w:cs="Times New Roman"/>
          <w:lang w:val="en-CA"/>
        </w:rPr>
        <w:tab/>
        <w:t>In what year did you come to Canada? (RECORD YEAR;</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ASK FOR APPROXIMATION IF THEY CAN’T REMEMBER)</w:t>
      </w:r>
    </w:p>
    <w:p w14:paraId="45CC57E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quelle année êtes-vous arrivé(e) au Canada ? (INSCRIRE L’ANNÉE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DEMANDER UNE APPROXIMATION SI LE RÉPONDANT NE SE SOUVIENT PAS)</w:t>
      </w:r>
    </w:p>
    <w:p w14:paraId="4B55CA55" w14:textId="77777777" w:rsidR="008935FE" w:rsidRPr="008935FE" w:rsidRDefault="008935FE" w:rsidP="008935FE">
      <w:pPr>
        <w:spacing w:after="0" w:line="240" w:lineRule="auto"/>
        <w:ind w:left="360"/>
        <w:rPr>
          <w:rFonts w:ascii="Calibri" w:eastAsia="Times New Roman" w:hAnsi="Calibri" w:cs="Times New Roman"/>
          <w:b/>
          <w:lang w:val="fr-CA"/>
        </w:rPr>
      </w:pPr>
    </w:p>
    <w:p w14:paraId="353FF14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fr-CA"/>
        </w:rPr>
        <w:t xml:space="preserve"> </w:t>
      </w:r>
      <w:r w:rsidRPr="008935FE">
        <w:rPr>
          <w:rFonts w:ascii="Calibri" w:eastAsia="Times New Roman" w:hAnsi="Calibri" w:cs="Times New Roman"/>
          <w:b/>
          <w:lang w:val="en-CA"/>
        </w:rPr>
        <w:t>[1900-2016]</w:t>
      </w:r>
    </w:p>
    <w:p w14:paraId="7118E951" w14:textId="77777777" w:rsidR="008935FE" w:rsidRPr="008935FE" w:rsidRDefault="008935FE" w:rsidP="008935FE">
      <w:pPr>
        <w:spacing w:after="0" w:line="240" w:lineRule="auto"/>
        <w:ind w:left="360"/>
        <w:rPr>
          <w:rFonts w:ascii="Calibri" w:eastAsia="Times New Roman" w:hAnsi="Calibri" w:cs="Times New Roman"/>
          <w:lang w:val="en-CA"/>
        </w:rPr>
      </w:pPr>
    </w:p>
    <w:p w14:paraId="63BBBA2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D12.</w:t>
      </w:r>
      <w:r w:rsidRPr="008935FE">
        <w:rPr>
          <w:rFonts w:ascii="Calibri" w:eastAsia="Times New Roman" w:hAnsi="Calibri" w:cs="Times New Roman"/>
          <w:lang w:val="en-CA"/>
        </w:rPr>
        <w:tab/>
        <w:t>Are you an Aboriginal person, that is, First Nations, Métis or Inuk (IF NEEDED: Inuit)? First Nations includes Status and Non–Status Indians.</w:t>
      </w:r>
    </w:p>
    <w:p w14:paraId="33E1D345"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ABORIGINALS ASKED SEPARATELY, IN LINE WITH STATISTICS CANADA APPROACH)</w:t>
      </w:r>
    </w:p>
    <w:p w14:paraId="7972DB2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464D4B6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(REMARQUE : LES AUTOCHTONES SE FONT POSER LA QUESTION SÉPARÉMMENT, CONFORMÉMENT AVEC LA MÉTHODOLOGIE DE STATISTIQUES CANADA)</w:t>
      </w:r>
    </w:p>
    <w:p w14:paraId="1E522368" w14:textId="77777777" w:rsidR="008935FE" w:rsidRPr="008935FE" w:rsidRDefault="008935FE" w:rsidP="008935FE">
      <w:pPr>
        <w:spacing w:after="0" w:line="240" w:lineRule="auto"/>
        <w:ind w:left="360"/>
        <w:rPr>
          <w:rFonts w:ascii="Calibri" w:eastAsia="Times New Roman" w:hAnsi="Calibri" w:cs="Times New Roman"/>
          <w:lang w:val="fr-CA"/>
        </w:rPr>
      </w:pPr>
    </w:p>
    <w:p w14:paraId="50250BB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383F81D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7765C3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61BBBE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104CA1D" w14:textId="77777777" w:rsidR="008935FE" w:rsidRPr="008935FE" w:rsidRDefault="008935FE" w:rsidP="008935FE">
      <w:pPr>
        <w:spacing w:after="0" w:line="240" w:lineRule="auto"/>
        <w:ind w:left="360"/>
        <w:rPr>
          <w:rFonts w:ascii="Calibri" w:eastAsia="Times New Roman" w:hAnsi="Calibri" w:cs="Times New Roman"/>
          <w:lang w:val="en-CA"/>
        </w:rPr>
      </w:pPr>
    </w:p>
    <w:p w14:paraId="6FCA86A9" w14:textId="77777777" w:rsidR="008935FE" w:rsidRPr="008935FE" w:rsidRDefault="008935FE" w:rsidP="008935FE">
      <w:pPr>
        <w:spacing w:after="0" w:line="240" w:lineRule="auto"/>
        <w:ind w:left="360"/>
        <w:rPr>
          <w:rFonts w:ascii="Calibri" w:eastAsia="Times New Roman" w:hAnsi="Calibri" w:cs="Times New Roman"/>
          <w:lang w:val="en-CA"/>
        </w:rPr>
      </w:pPr>
    </w:p>
    <w:p w14:paraId="479CF03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D12=YES, SKIP TO SURVEY CLOSE; OTHERWISE CONTINUE]</w:t>
      </w:r>
    </w:p>
    <w:p w14:paraId="6AB83A55" w14:textId="77777777" w:rsidR="008935FE" w:rsidRPr="008935FE" w:rsidRDefault="008935FE" w:rsidP="008935FE">
      <w:pPr>
        <w:spacing w:after="0" w:line="240" w:lineRule="auto"/>
        <w:ind w:left="360"/>
        <w:rPr>
          <w:rFonts w:ascii="Calibri" w:eastAsia="Times New Roman" w:hAnsi="Calibri" w:cs="Times New Roman"/>
          <w:lang w:val="en-CA"/>
        </w:rPr>
      </w:pPr>
    </w:p>
    <w:p w14:paraId="38A2AC3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53B68670"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D13.</w:t>
      </w:r>
      <w:r w:rsidRPr="008935FE">
        <w:rPr>
          <w:rFonts w:ascii="Calibri" w:eastAsia="Times New Roman" w:hAnsi="Calibri" w:cs="Times New Roman"/>
          <w:lang w:val="en-CA"/>
        </w:rPr>
        <w:tab/>
        <w:t>You may belong to one or more racial or cultural groups on the following list.  Are you...? (READ LIST)</w:t>
      </w:r>
    </w:p>
    <w:p w14:paraId="1C504E35" w14:textId="77777777" w:rsidR="008935FE" w:rsidRPr="008935FE" w:rsidRDefault="008935FE" w:rsidP="008935FE">
      <w:pPr>
        <w:spacing w:after="0" w:line="240" w:lineRule="auto"/>
        <w:ind w:left="1440"/>
        <w:rPr>
          <w:rFonts w:ascii="Calibri" w:eastAsia="Times New Roman" w:hAnsi="Calibri" w:cs="Times New Roman"/>
          <w:color w:val="000000"/>
          <w:lang w:val="en-CA"/>
        </w:rPr>
      </w:pPr>
      <w:r w:rsidRPr="008935FE">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4FD500B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39899F4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(INTERVIEWEUR : Lire les catégories au répondant et inscrire jusqu’à 4 réponses qui s’appliquent. Si le répondant vous dit “race mixte”, “biracial”, “multiracial”, etc, sonder pour des groupes spécifiques et inscrire chacun séparément (p.ex. Blanc, Noir, Chinois).)</w:t>
      </w:r>
    </w:p>
    <w:p w14:paraId="6FAF8FF3" w14:textId="77777777" w:rsidR="008935FE" w:rsidRPr="008935FE" w:rsidRDefault="008935FE" w:rsidP="008935FE">
      <w:pPr>
        <w:spacing w:after="0" w:line="240" w:lineRule="auto"/>
        <w:ind w:left="360"/>
        <w:rPr>
          <w:rFonts w:ascii="Calibri" w:eastAsia="Times New Roman" w:hAnsi="Calibri" w:cs="Times New Roman"/>
          <w:lang w:val="fr-CA"/>
        </w:rPr>
      </w:pPr>
    </w:p>
    <w:p w14:paraId="3D324979" w14:textId="77777777" w:rsidR="008935FE" w:rsidRPr="008935FE" w:rsidRDefault="008935FE" w:rsidP="008935FE">
      <w:pPr>
        <w:spacing w:after="0" w:line="240" w:lineRule="auto"/>
        <w:ind w:left="360"/>
        <w:rPr>
          <w:rFonts w:ascii="Calibri" w:eastAsia="Times New Roman" w:hAnsi="Calibri" w:cs="Times New Roman"/>
          <w:lang w:val="fr-CA"/>
        </w:rPr>
      </w:pPr>
    </w:p>
    <w:p w14:paraId="4D398BE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[MULTIPUNCH]</w:t>
      </w:r>
    </w:p>
    <w:p w14:paraId="33B850A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White</w:t>
      </w:r>
    </w:p>
    <w:p w14:paraId="40FA80D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Blanc</w:t>
      </w:r>
    </w:p>
    <w:p w14:paraId="652E7D9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 Asian, for example East Indian, Pakistani, Sri Lankan</w:t>
      </w:r>
    </w:p>
    <w:p w14:paraId="43950BD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Sud-Asiatique (p. ex., Indien de l’Inde, Pakistanais, Sri-Lankais)</w:t>
      </w:r>
    </w:p>
    <w:p w14:paraId="47F4B00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Chinese</w:t>
      </w:r>
    </w:p>
    <w:p w14:paraId="1111730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Chinois</w:t>
      </w:r>
    </w:p>
    <w:p w14:paraId="6576AAC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Black</w:t>
      </w:r>
    </w:p>
    <w:p w14:paraId="1481BEC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Noir</w:t>
      </w:r>
    </w:p>
    <w:p w14:paraId="50818EA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Filipino</w:t>
      </w:r>
    </w:p>
    <w:p w14:paraId="154A376C" w14:textId="77777777" w:rsidR="008935FE" w:rsidRPr="00DE1887" w:rsidRDefault="008935FE" w:rsidP="008935FE">
      <w:pPr>
        <w:spacing w:after="0" w:line="240" w:lineRule="auto"/>
        <w:ind w:left="360"/>
        <w:rPr>
          <w:rFonts w:ascii="Calibri" w:eastAsia="Times New Roman" w:hAnsi="Calibri" w:cs="Times New Roman"/>
          <w:color w:val="0070C0"/>
          <w:lang w:val="fr-CA"/>
        </w:rPr>
      </w:pPr>
      <w:r w:rsidRPr="00DE1887">
        <w:rPr>
          <w:rFonts w:ascii="Calibri" w:eastAsia="Times New Roman" w:hAnsi="Calibri" w:cs="Times New Roman"/>
          <w:color w:val="0070C0"/>
          <w:lang w:val="fr-CA"/>
        </w:rPr>
        <w:t>Philippin</w:t>
      </w:r>
    </w:p>
    <w:p w14:paraId="5B3CD7CA" w14:textId="77777777" w:rsidR="008935FE" w:rsidRPr="00DE1887" w:rsidRDefault="008935FE" w:rsidP="008935FE">
      <w:pPr>
        <w:spacing w:after="0" w:line="240" w:lineRule="auto"/>
        <w:ind w:left="360"/>
        <w:rPr>
          <w:rFonts w:ascii="Calibri" w:eastAsia="Times New Roman" w:hAnsi="Calibri" w:cs="Times New Roman"/>
          <w:lang w:val="fr-CA"/>
        </w:rPr>
      </w:pPr>
      <w:r w:rsidRPr="00DE1887">
        <w:rPr>
          <w:rFonts w:ascii="Calibri" w:eastAsia="Times New Roman" w:hAnsi="Calibri" w:cs="Times New Roman"/>
          <w:lang w:val="fr-CA"/>
        </w:rPr>
        <w:t>Latin American</w:t>
      </w:r>
    </w:p>
    <w:p w14:paraId="482F4B01" w14:textId="77777777" w:rsidR="008935FE" w:rsidRPr="00DE1887" w:rsidRDefault="008935FE" w:rsidP="008935FE">
      <w:pPr>
        <w:spacing w:after="0" w:line="240" w:lineRule="auto"/>
        <w:ind w:left="360"/>
        <w:rPr>
          <w:rFonts w:ascii="Calibri" w:eastAsia="Times New Roman" w:hAnsi="Calibri" w:cs="Times New Roman"/>
          <w:color w:val="0070C0"/>
          <w:lang w:val="fr-CA"/>
        </w:rPr>
      </w:pPr>
      <w:r w:rsidRPr="00DE1887">
        <w:rPr>
          <w:rFonts w:ascii="Calibri" w:eastAsia="Times New Roman" w:hAnsi="Calibri" w:cs="Times New Roman"/>
          <w:color w:val="0070C0"/>
          <w:lang w:val="fr-CA"/>
        </w:rPr>
        <w:t>Latino-Américain</w:t>
      </w:r>
    </w:p>
    <w:p w14:paraId="595D516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Arab</w:t>
      </w:r>
    </w:p>
    <w:p w14:paraId="6C09002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Arabe</w:t>
      </w:r>
    </w:p>
    <w:p w14:paraId="3057142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Southeast Asian, for example Vietnamese, Cambodian, Malaysian, Laotian</w:t>
      </w:r>
    </w:p>
    <w:p w14:paraId="17AC38E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du Sud-Est (p. ex., Vietnamien, Cambodgien, Malaysien, Laotien)</w:t>
      </w:r>
    </w:p>
    <w:p w14:paraId="450F42D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West Asian, for example Iranian, Afghan</w:t>
      </w:r>
    </w:p>
    <w:p w14:paraId="75832A6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occidental (p. ex., Iranien, Afghan)</w:t>
      </w:r>
    </w:p>
    <w:p w14:paraId="43FED9D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Korean</w:t>
      </w:r>
    </w:p>
    <w:p w14:paraId="22F88CF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Coréen</w:t>
      </w:r>
    </w:p>
    <w:p w14:paraId="3445850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Japanese</w:t>
      </w:r>
    </w:p>
    <w:p w14:paraId="6A0C289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Japonais</w:t>
      </w:r>
    </w:p>
    <w:p w14:paraId="6F7E0FA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Some other group </w:t>
      </w:r>
    </w:p>
    <w:p w14:paraId="522B81F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Un autre groupe </w:t>
      </w:r>
    </w:p>
    <w:p w14:paraId="6A25A3CA" w14:textId="77777777" w:rsidR="008935FE" w:rsidRPr="008935FE" w:rsidRDefault="008935FE" w:rsidP="008935FE">
      <w:pPr>
        <w:spacing w:after="0" w:line="240" w:lineRule="auto"/>
        <w:ind w:left="360"/>
        <w:rPr>
          <w:rFonts w:ascii="Calibri" w:eastAsia="Times New Roman" w:hAnsi="Calibri" w:cs="Times New Roman"/>
          <w:lang w:val="fr-CA"/>
        </w:rPr>
      </w:pPr>
    </w:p>
    <w:p w14:paraId="41096C0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D13A IF D13=‘SOME OTHER GROUP’; OTHERWISE SKIP SURVEY CLOSE]</w:t>
      </w:r>
    </w:p>
    <w:p w14:paraId="218214BF" w14:textId="77777777" w:rsidR="008935FE" w:rsidRPr="008935FE" w:rsidRDefault="008935FE" w:rsidP="008935FE">
      <w:pPr>
        <w:spacing w:after="0" w:line="240" w:lineRule="auto"/>
        <w:ind w:left="360"/>
        <w:rPr>
          <w:rFonts w:ascii="Calibri" w:eastAsia="Times New Roman" w:hAnsi="Calibri" w:cs="Times New Roman"/>
          <w:lang w:val="en-CA"/>
        </w:rPr>
      </w:pPr>
    </w:p>
    <w:p w14:paraId="1662B2D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D13A.</w:t>
      </w:r>
      <w:r w:rsidRPr="008935FE">
        <w:rPr>
          <w:rFonts w:ascii="Calibri" w:eastAsia="Times New Roman" w:hAnsi="Calibri" w:cs="Times New Roman"/>
          <w:lang w:val="fr-CA"/>
        </w:rPr>
        <w:tab/>
        <w:t xml:space="preserve">Could you specify? </w:t>
      </w:r>
    </w:p>
    <w:p w14:paraId="63729DB7"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Pouvez-vous préciser quel groupe ? </w:t>
      </w:r>
    </w:p>
    <w:p w14:paraId="3F19729C" w14:textId="77777777" w:rsidR="008935FE" w:rsidRPr="008935FE" w:rsidRDefault="008935FE" w:rsidP="008935FE">
      <w:pPr>
        <w:spacing w:after="0" w:line="240" w:lineRule="auto"/>
        <w:ind w:left="360"/>
        <w:rPr>
          <w:rFonts w:ascii="Calibri" w:eastAsia="Times New Roman" w:hAnsi="Calibri" w:cs="Times New Roman"/>
          <w:lang w:val="fr-CA"/>
        </w:rPr>
      </w:pPr>
    </w:p>
    <w:p w14:paraId="4E4EB18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3BFE30C2" w14:textId="77777777" w:rsidR="008935FE" w:rsidRPr="008935FE" w:rsidRDefault="008935FE" w:rsidP="008935FE">
      <w:pPr>
        <w:spacing w:after="0" w:line="240" w:lineRule="auto"/>
        <w:ind w:left="360"/>
        <w:rPr>
          <w:rFonts w:ascii="Calibri" w:eastAsia="Times New Roman" w:hAnsi="Calibri" w:cs="Times New Roman"/>
          <w:color w:val="1F497D"/>
          <w:lang w:val="en-CA"/>
        </w:rPr>
      </w:pPr>
    </w:p>
    <w:p w14:paraId="21A167B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8935FE">
        <w:rPr>
          <w:rFonts w:ascii="Calibri" w:eastAsia="Times New Roman" w:hAnsi="Calibri" w:cs="Times New Roman"/>
          <w:lang w:val="en-US"/>
        </w:rPr>
        <w:t xml:space="preserve">. </w:t>
      </w:r>
    </w:p>
    <w:p w14:paraId="48144D7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8935FE">
        <w:rPr>
          <w:rFonts w:ascii="Calibri" w:eastAsia="Times New Roman" w:hAnsi="Calibri" w:cs="Times New Roman"/>
          <w:color w:val="0070C0"/>
          <w:lang w:val="fr-CA"/>
        </w:rPr>
        <w:tab/>
      </w:r>
    </w:p>
    <w:p w14:paraId="4DEBB4DA"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6685F000"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173B3A8C" w14:textId="2FBDE7CB" w:rsidR="007F2BC5" w:rsidRPr="007F2BC5" w:rsidRDefault="007F2BC5" w:rsidP="007F2BC5">
      <w:pPr>
        <w:spacing w:after="0" w:line="240" w:lineRule="auto"/>
        <w:ind w:left="720"/>
        <w:rPr>
          <w:rFonts w:ascii="Calibri" w:eastAsia="Times New Roman" w:hAnsi="Calibri" w:cs="Times New Roman"/>
          <w:sz w:val="24"/>
          <w:szCs w:val="24"/>
          <w:lang w:val="fr-CA"/>
        </w:rPr>
      </w:pPr>
    </w:p>
    <w:p w14:paraId="5641BAB7" w14:textId="2D301221" w:rsidR="00A873D1" w:rsidRDefault="00A873D1">
      <w:pPr>
        <w:rPr>
          <w:rFonts w:ascii="Arial" w:eastAsia="Times New Roman" w:hAnsi="Arial" w:cs="Arial"/>
          <w:sz w:val="24"/>
          <w:szCs w:val="24"/>
          <w:lang w:val="fr-CA" w:eastAsia="fr-FR"/>
        </w:rPr>
      </w:pPr>
      <w:r>
        <w:rPr>
          <w:rFonts w:ascii="Arial" w:eastAsia="Times New Roman" w:hAnsi="Arial" w:cs="Arial"/>
          <w:sz w:val="24"/>
          <w:szCs w:val="24"/>
          <w:lang w:val="fr-CA" w:eastAsia="fr-FR"/>
        </w:rPr>
        <w:br w:type="page"/>
      </w:r>
    </w:p>
    <w:p w14:paraId="2834354F" w14:textId="0519B5BD" w:rsidR="00676F9E" w:rsidRDefault="003B0962" w:rsidP="003B0962">
      <w:pPr>
        <w:pStyle w:val="AppendixLevel2"/>
        <w:rPr>
          <w:rFonts w:eastAsia="Times New Roman"/>
          <w:lang w:eastAsia="fr-FR"/>
        </w:rPr>
      </w:pPr>
      <w:bookmarkStart w:id="19" w:name="_Toc484773926"/>
      <w:r>
        <w:rPr>
          <w:rFonts w:eastAsia="Times New Roman"/>
          <w:lang w:eastAsia="fr-FR"/>
        </w:rPr>
        <w:lastRenderedPageBreak/>
        <w:t>Bilingual Quantitative Research Instrument – Weeks 5-6</w:t>
      </w:r>
      <w:bookmarkEnd w:id="19"/>
    </w:p>
    <w:p w14:paraId="465DB4DA" w14:textId="5DAF234A" w:rsidR="003B0962" w:rsidRPr="00617E28" w:rsidRDefault="003B0962" w:rsidP="003B0962">
      <w:pPr>
        <w:rPr>
          <w:lang w:val="en-US" w:eastAsia="fr-FR"/>
        </w:rPr>
      </w:pPr>
    </w:p>
    <w:p w14:paraId="52A10597" w14:textId="77777777" w:rsidR="008935FE" w:rsidRPr="008935FE" w:rsidRDefault="008935FE" w:rsidP="008935FE">
      <w:pPr>
        <w:spacing w:after="0" w:line="240" w:lineRule="auto"/>
        <w:ind w:left="360"/>
        <w:jc w:val="center"/>
        <w:rPr>
          <w:rFonts w:ascii="Calibri" w:eastAsia="Times New Roman" w:hAnsi="Calibri" w:cs="Times New Roman"/>
          <w:b/>
          <w:lang w:val="en-CA"/>
        </w:rPr>
      </w:pPr>
      <w:r w:rsidRPr="008935FE">
        <w:rPr>
          <w:rFonts w:ascii="Calibri" w:eastAsia="Times New Roman" w:hAnsi="Calibri" w:cs="Times New Roman"/>
          <w:b/>
          <w:lang w:val="en-CA"/>
        </w:rPr>
        <w:t>[PCO Survey – October 2016]</w:t>
      </w:r>
    </w:p>
    <w:p w14:paraId="06604F4B" w14:textId="77777777" w:rsidR="008935FE" w:rsidRPr="008935FE" w:rsidRDefault="008935FE" w:rsidP="008935FE">
      <w:pPr>
        <w:spacing w:after="0" w:line="240" w:lineRule="auto"/>
        <w:ind w:left="360"/>
        <w:rPr>
          <w:rFonts w:ascii="Calibri" w:eastAsia="Times New Roman" w:hAnsi="Calibri" w:cs="Times New Roman"/>
          <w:b/>
          <w:lang w:val="en-CA"/>
        </w:rPr>
      </w:pPr>
    </w:p>
    <w:p w14:paraId="37CEB72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[INTRODUCTION]</w:t>
      </w:r>
    </w:p>
    <w:p w14:paraId="10544063" w14:textId="77777777" w:rsidR="008935FE" w:rsidRPr="008935FE" w:rsidRDefault="008935FE" w:rsidP="008935FE">
      <w:pPr>
        <w:spacing w:after="0" w:line="240" w:lineRule="auto"/>
        <w:ind w:left="360"/>
        <w:rPr>
          <w:rFonts w:ascii="Calibri" w:eastAsia="Times New Roman" w:hAnsi="Calibri" w:cs="Times New Roman"/>
          <w:lang w:val="en-CA"/>
        </w:rPr>
      </w:pPr>
    </w:p>
    <w:p w14:paraId="0B36CFD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(IF NEEDED: Thank you. Someone will call you shortly to complete the survey in French)</w:t>
      </w:r>
    </w:p>
    <w:p w14:paraId="50CF1ABB" w14:textId="77777777" w:rsidR="008935FE" w:rsidRPr="008935FE" w:rsidRDefault="008935FE" w:rsidP="008935FE">
      <w:pPr>
        <w:spacing w:after="0" w:line="240" w:lineRule="auto"/>
        <w:ind w:left="360"/>
        <w:rPr>
          <w:rFonts w:ascii="Calibri" w:eastAsia="Times New Roman" w:hAnsi="Calibri" w:cs="Times New Roman"/>
          <w:lang w:val="en-CA"/>
        </w:rPr>
      </w:pPr>
    </w:p>
    <w:p w14:paraId="34414C4E" w14:textId="77777777" w:rsidR="008935FE" w:rsidRPr="008935FE" w:rsidRDefault="008935FE" w:rsidP="008935FE">
      <w:pPr>
        <w:spacing w:after="0" w:line="240" w:lineRule="auto"/>
        <w:ind w:left="360"/>
        <w:rPr>
          <w:rFonts w:ascii="Calibri" w:eastAsia="Times New Roman" w:hAnsi="Calibri" w:cs="Times New Roman"/>
          <w:b/>
          <w:color w:val="0070C0"/>
          <w:lang w:val="fr-CA"/>
        </w:rPr>
      </w:pPr>
      <w:r w:rsidRPr="008935FE">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4819140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(AU BESOIN : Je vous remercie. Quelqu'un vous rappellera bientôt pour mener le sondage en français)</w:t>
      </w:r>
    </w:p>
    <w:p w14:paraId="0522BD52" w14:textId="77777777" w:rsidR="008935FE" w:rsidRPr="008935FE" w:rsidRDefault="008935FE" w:rsidP="008935FE">
      <w:pPr>
        <w:spacing w:after="0" w:line="240" w:lineRule="auto"/>
        <w:rPr>
          <w:rFonts w:ascii="Calibri" w:eastAsia="Times New Roman" w:hAnsi="Calibri" w:cs="Times New Roman"/>
          <w:lang w:val="fr-CA"/>
        </w:rPr>
      </w:pPr>
    </w:p>
    <w:p w14:paraId="20C5A5A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 - CONTINUE</w:t>
      </w:r>
    </w:p>
    <w:p w14:paraId="5971516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 CONTINUER</w:t>
      </w:r>
    </w:p>
    <w:p w14:paraId="6B4CFD2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 - ASK TO SPEAK TO ‘ELIGIBLE’ PERSON AND START AGAIN</w:t>
      </w:r>
      <w:r w:rsidRPr="008935FE">
        <w:rPr>
          <w:rFonts w:ascii="Calibri" w:eastAsia="Times New Roman" w:hAnsi="Calibri" w:cs="Times New Roman"/>
          <w:lang w:val="en-CA"/>
        </w:rPr>
        <w:tab/>
      </w:r>
    </w:p>
    <w:p w14:paraId="0398194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 DEMANDER DE PARLER AVEC LA PERSONNE ‘ÉLIGIBLE’ ET RECOMMENCER</w:t>
      </w:r>
    </w:p>
    <w:p w14:paraId="7D0FAD4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REFUSED - THANK AND TERMINATE</w:t>
      </w:r>
    </w:p>
    <w:p w14:paraId="5D76BAB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REFUSÉ - REMERCIER ET TERMINER</w:t>
      </w:r>
    </w:p>
    <w:p w14:paraId="2EE583CD" w14:textId="77777777" w:rsidR="008935FE" w:rsidRPr="008935FE" w:rsidRDefault="008935FE" w:rsidP="008935FE">
      <w:pPr>
        <w:spacing w:after="0" w:line="240" w:lineRule="auto"/>
        <w:ind w:left="360"/>
        <w:rPr>
          <w:rFonts w:ascii="Calibri" w:eastAsia="Times New Roman" w:hAnsi="Calibri" w:cs="Times New Roman"/>
          <w:lang w:val="en-CA"/>
        </w:rPr>
      </w:pPr>
    </w:p>
    <w:p w14:paraId="35FE2557" w14:textId="77777777" w:rsidR="008935FE" w:rsidRPr="008935FE" w:rsidRDefault="008935FE" w:rsidP="008935FE">
      <w:pPr>
        <w:spacing w:after="0" w:line="240" w:lineRule="auto"/>
        <w:ind w:left="360"/>
        <w:rPr>
          <w:rFonts w:ascii="Calibri" w:eastAsia="Times New Roman" w:hAnsi="Calibri" w:cs="Times New Roman"/>
          <w:lang w:val="en-CA"/>
        </w:rPr>
      </w:pPr>
    </w:p>
    <w:p w14:paraId="71EB5A9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LANG.</w:t>
      </w:r>
      <w:r w:rsidRPr="008935FE">
        <w:rPr>
          <w:rFonts w:ascii="Calibri" w:eastAsia="Times New Roman" w:hAnsi="Calibri" w:cs="Times New Roman"/>
          <w:lang w:val="en-CA"/>
        </w:rPr>
        <w:tab/>
        <w:t>(DO NOT READ) CHOOSE LANGUAGE</w:t>
      </w:r>
    </w:p>
    <w:p w14:paraId="6CFF207B"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CHOISIR LA LANGUE</w:t>
      </w:r>
    </w:p>
    <w:p w14:paraId="128DEF6B" w14:textId="77777777" w:rsidR="008935FE" w:rsidRPr="008935FE" w:rsidRDefault="008935FE" w:rsidP="008935FE">
      <w:pPr>
        <w:spacing w:after="0" w:line="240" w:lineRule="auto"/>
        <w:ind w:left="360"/>
        <w:rPr>
          <w:rFonts w:ascii="Calibri" w:eastAsia="Times New Roman" w:hAnsi="Calibri" w:cs="Times New Roman"/>
          <w:lang w:val="fr-CA"/>
        </w:rPr>
      </w:pPr>
    </w:p>
    <w:p w14:paraId="6A26A28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English </w:t>
      </w:r>
    </w:p>
    <w:p w14:paraId="6735F9E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Anglais</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CC0B2C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French</w:t>
      </w:r>
    </w:p>
    <w:p w14:paraId="2796C44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Français</w:t>
      </w:r>
      <w:r w:rsidRPr="008935FE">
        <w:rPr>
          <w:rFonts w:ascii="Calibri" w:eastAsia="Times New Roman" w:hAnsi="Calibri" w:cs="Times New Roman"/>
          <w:lang w:val="en-CA"/>
        </w:rPr>
        <w:tab/>
      </w:r>
      <w:r w:rsidRPr="008935FE">
        <w:rPr>
          <w:rFonts w:ascii="Calibri" w:eastAsia="Times New Roman" w:hAnsi="Calibri" w:cs="Times New Roman"/>
          <w:color w:val="0070C0"/>
          <w:lang w:val="en-CA"/>
        </w:rPr>
        <w:t xml:space="preserve"> </w:t>
      </w:r>
      <w:r w:rsidRPr="008935FE">
        <w:rPr>
          <w:rFonts w:ascii="Calibri" w:eastAsia="Times New Roman" w:hAnsi="Calibri" w:cs="Times New Roman"/>
          <w:color w:val="0070C0"/>
          <w:lang w:val="en-CA"/>
        </w:rPr>
        <w:tab/>
        <w:t xml:space="preserve"> </w:t>
      </w:r>
    </w:p>
    <w:p w14:paraId="5DF383D2" w14:textId="77777777" w:rsidR="008935FE" w:rsidRPr="008935FE" w:rsidRDefault="008935FE" w:rsidP="008935FE">
      <w:pPr>
        <w:spacing w:after="0" w:line="240" w:lineRule="auto"/>
        <w:ind w:left="360"/>
        <w:rPr>
          <w:rFonts w:ascii="Calibri" w:eastAsia="Times New Roman" w:hAnsi="Calibri" w:cs="Times New Roman"/>
          <w:lang w:val="en-CA"/>
        </w:rPr>
      </w:pPr>
    </w:p>
    <w:p w14:paraId="6214EE7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S1a IF LANDLINE SAMPLE] </w:t>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p>
    <w:p w14:paraId="580C7F7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S1a.</w:t>
      </w:r>
      <w:r w:rsidRPr="008935FE">
        <w:rPr>
          <w:rFonts w:ascii="Calibri" w:eastAsia="Times New Roman" w:hAnsi="Calibri" w:cs="Times New Roman"/>
          <w:lang w:val="en-CA"/>
        </w:rPr>
        <w:tab/>
        <w:t>May I please speak with the person in your household who is 18 years of age or older and who has had the most recent birthday? Would that be you?</w:t>
      </w:r>
    </w:p>
    <w:p w14:paraId="72835305"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 xml:space="preserve">(IF </w:t>
      </w:r>
      <w:r w:rsidRPr="008935FE">
        <w:rPr>
          <w:rFonts w:ascii="Calibri" w:eastAsia="Times New Roman" w:hAnsi="Calibri" w:cs="Times New Roman"/>
          <w:lang w:val="en-US"/>
        </w:rPr>
        <w:t>NOT</w:t>
      </w:r>
      <w:r w:rsidRPr="008935FE">
        <w:rPr>
          <w:rFonts w:ascii="Calibri" w:eastAsia="Times New Roman" w:hAnsi="Calibri" w:cs="Times New Roman"/>
          <w:lang w:val="en-CA"/>
        </w:rPr>
        <w:t>, ASK TO SPEAK WITH MEMBER 18+ WITH THE LAST BIRTHDAY)</w:t>
      </w:r>
    </w:p>
    <w:p w14:paraId="3314CFA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406EA4E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(SI N’EST PAS CETTE PERSONNE, DEMANDER À PARLER AU MEMBRE DU FOYER DE 18+ QUI A ÉTÉ LE DERNIER À CÉLÉBRER SON ANNIVERSAIRE)</w:t>
      </w:r>
    </w:p>
    <w:p w14:paraId="6FB972C8" w14:textId="77777777" w:rsidR="008935FE" w:rsidRPr="008935FE" w:rsidRDefault="008935FE" w:rsidP="008935FE">
      <w:pPr>
        <w:spacing w:after="0" w:line="240" w:lineRule="auto"/>
        <w:ind w:left="360"/>
        <w:rPr>
          <w:rFonts w:ascii="Calibri" w:eastAsia="Times New Roman" w:hAnsi="Calibri" w:cs="Times New Roman"/>
          <w:highlight w:val="yellow"/>
          <w:lang w:val="fr-CA"/>
        </w:rPr>
      </w:pPr>
    </w:p>
    <w:p w14:paraId="3875515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 (CONTINUE)</w:t>
      </w:r>
    </w:p>
    <w:p w14:paraId="07BDC1E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Oui (CONTINUER)</w:t>
      </w:r>
    </w:p>
    <w:p w14:paraId="15C5AD1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 (TERMINATE) </w:t>
      </w:r>
    </w:p>
    <w:p w14:paraId="5B8D245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(TERMINER)</w:t>
      </w:r>
    </w:p>
    <w:p w14:paraId="50B7FC2A" w14:textId="77777777" w:rsidR="008935FE" w:rsidRPr="008935FE" w:rsidRDefault="008935FE" w:rsidP="008935FE">
      <w:pPr>
        <w:spacing w:after="0" w:line="240" w:lineRule="auto"/>
        <w:ind w:left="360"/>
        <w:rPr>
          <w:rFonts w:ascii="Calibri" w:eastAsia="Times New Roman" w:hAnsi="Calibri" w:cs="Times New Roman"/>
          <w:lang w:val="fr-CA"/>
        </w:rPr>
      </w:pPr>
    </w:p>
    <w:p w14:paraId="3D51B9F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S1a=NO/DK/REF THANK &amp; TERMINATE (COUNT AS REFUSAL); OTHERWISE CONTINUE]</w:t>
      </w:r>
    </w:p>
    <w:p w14:paraId="03570E7F" w14:textId="77777777" w:rsidR="008935FE" w:rsidRPr="008935FE" w:rsidRDefault="008935FE" w:rsidP="008935FE">
      <w:pPr>
        <w:spacing w:after="0" w:line="240" w:lineRule="auto"/>
        <w:ind w:left="360"/>
        <w:rPr>
          <w:rFonts w:ascii="Calibri" w:eastAsia="Times New Roman" w:hAnsi="Calibri" w:cs="Times New Roman"/>
          <w:b/>
          <w:lang w:val="en-CA"/>
        </w:rPr>
      </w:pPr>
    </w:p>
    <w:p w14:paraId="3DD3DD9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S1b IF CELL SAMPLE] </w:t>
      </w:r>
      <w:r w:rsidRPr="008935FE">
        <w:rPr>
          <w:rFonts w:ascii="Calibri" w:eastAsia="Times New Roman" w:hAnsi="Calibri" w:cs="Times New Roman"/>
          <w:b/>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p>
    <w:p w14:paraId="03E9310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S1b.</w:t>
      </w:r>
      <w:r w:rsidRPr="008935FE">
        <w:rPr>
          <w:rFonts w:ascii="Calibri" w:eastAsia="Times New Roman" w:hAnsi="Calibri" w:cs="Times New Roman"/>
          <w:lang w:val="en-CA"/>
        </w:rPr>
        <w:tab/>
        <w:t>Are you 18 years of age or older?</w:t>
      </w:r>
    </w:p>
    <w:p w14:paraId="240A38A7"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18 ans ou plus ?</w:t>
      </w:r>
    </w:p>
    <w:p w14:paraId="372C1C1C" w14:textId="77777777" w:rsidR="008935FE" w:rsidRPr="008935FE" w:rsidRDefault="008935FE" w:rsidP="008935FE">
      <w:pPr>
        <w:spacing w:after="0" w:line="240" w:lineRule="auto"/>
        <w:ind w:left="360"/>
        <w:rPr>
          <w:rFonts w:ascii="Calibri" w:eastAsia="Times New Roman" w:hAnsi="Calibri" w:cs="Times New Roman"/>
          <w:lang w:val="fr-CA"/>
        </w:rPr>
      </w:pPr>
    </w:p>
    <w:p w14:paraId="323F35E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3E04206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Oui </w:t>
      </w:r>
    </w:p>
    <w:p w14:paraId="3F5B294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No </w:t>
      </w:r>
    </w:p>
    <w:p w14:paraId="274BE5F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Non </w:t>
      </w:r>
    </w:p>
    <w:p w14:paraId="25C2AFD1" w14:textId="77777777" w:rsidR="008935FE" w:rsidRPr="008935FE" w:rsidRDefault="008935FE" w:rsidP="008935FE">
      <w:pPr>
        <w:spacing w:after="0" w:line="240" w:lineRule="auto"/>
        <w:ind w:left="360"/>
        <w:rPr>
          <w:rFonts w:ascii="Calibri" w:eastAsia="Times New Roman" w:hAnsi="Calibri" w:cs="Times New Roman"/>
          <w:lang w:val="en-CA"/>
        </w:rPr>
      </w:pPr>
    </w:p>
    <w:p w14:paraId="38DFB26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S1b=NO/DK/REF THANK &amp; TERMINATE; OTHERWISE CONTINUE]</w:t>
      </w:r>
    </w:p>
    <w:p w14:paraId="78CBEC36" w14:textId="77777777" w:rsidR="008935FE" w:rsidRPr="008935FE" w:rsidRDefault="008935FE" w:rsidP="008935FE">
      <w:pPr>
        <w:spacing w:after="0" w:line="240" w:lineRule="auto"/>
        <w:ind w:left="360"/>
        <w:rPr>
          <w:rFonts w:ascii="Calibri" w:eastAsia="Times New Roman" w:hAnsi="Calibri" w:cs="Times New Roman"/>
          <w:lang w:val="en-CA"/>
        </w:rPr>
      </w:pPr>
    </w:p>
    <w:p w14:paraId="4231C8C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CEL1 IF SAMPLE=CELLPHONE]</w:t>
      </w:r>
    </w:p>
    <w:p w14:paraId="0AF163FA" w14:textId="77777777" w:rsidR="008935FE" w:rsidRPr="008935FE" w:rsidRDefault="008935FE" w:rsidP="008935FE">
      <w:pPr>
        <w:spacing w:after="0" w:line="240" w:lineRule="auto"/>
        <w:ind w:left="360"/>
        <w:rPr>
          <w:rFonts w:ascii="Calibri" w:eastAsia="Times New Roman" w:hAnsi="Calibri" w:cs="Times New Roman"/>
          <w:lang w:val="en-CA"/>
        </w:rPr>
      </w:pPr>
    </w:p>
    <w:p w14:paraId="699518D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CEL1.</w:t>
      </w:r>
      <w:r w:rsidRPr="008935FE">
        <w:rPr>
          <w:rFonts w:ascii="Calibri" w:eastAsia="Times New Roman" w:hAnsi="Calibri" w:cs="Times New Roman"/>
          <w:lang w:val="en-CA"/>
        </w:rPr>
        <w:tab/>
        <w:t>Have I reached you on your cellphone?</w:t>
      </w:r>
    </w:p>
    <w:p w14:paraId="17E660E6"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je vous ai joint sur votre téléphone mobile ?</w:t>
      </w:r>
    </w:p>
    <w:p w14:paraId="7C200FE6" w14:textId="77777777" w:rsidR="008935FE" w:rsidRPr="008935FE" w:rsidRDefault="008935FE" w:rsidP="008935FE">
      <w:pPr>
        <w:spacing w:after="0" w:line="240" w:lineRule="auto"/>
        <w:ind w:left="360"/>
        <w:rPr>
          <w:rFonts w:ascii="Calibri" w:eastAsia="Times New Roman" w:hAnsi="Calibri" w:cs="Times New Roman"/>
          <w:lang w:val="fr-CA"/>
        </w:rPr>
      </w:pPr>
    </w:p>
    <w:p w14:paraId="750EDB2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55FB011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966EFE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D0D80F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2A19C26D" w14:textId="77777777" w:rsidR="008935FE" w:rsidRPr="008935FE" w:rsidRDefault="008935FE" w:rsidP="008935FE">
      <w:pPr>
        <w:spacing w:after="0" w:line="240" w:lineRule="auto"/>
        <w:ind w:left="360"/>
        <w:rPr>
          <w:rFonts w:ascii="Calibri" w:eastAsia="Times New Roman" w:hAnsi="Calibri" w:cs="Times New Roman"/>
          <w:lang w:val="en-CA"/>
        </w:rPr>
      </w:pPr>
    </w:p>
    <w:p w14:paraId="39448DA4" w14:textId="77777777" w:rsidR="008935FE" w:rsidRPr="008935FE" w:rsidRDefault="008935FE" w:rsidP="008935FE">
      <w:pPr>
        <w:spacing w:after="0" w:line="240" w:lineRule="auto"/>
        <w:ind w:left="360"/>
        <w:rPr>
          <w:rFonts w:ascii="Calibri" w:eastAsia="Times New Roman" w:hAnsi="Calibri" w:cs="Times New Roman"/>
          <w:lang w:val="en-CA"/>
        </w:rPr>
      </w:pPr>
    </w:p>
    <w:p w14:paraId="15FA8F5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CEL2 IF CEL1=YES; IF CEL1=DK/REF, THANK AND TERMINATE]</w:t>
      </w:r>
    </w:p>
    <w:p w14:paraId="4859D060" w14:textId="77777777" w:rsidR="008935FE" w:rsidRPr="008935FE" w:rsidRDefault="008935FE" w:rsidP="008935FE">
      <w:pPr>
        <w:spacing w:after="0" w:line="240" w:lineRule="auto"/>
        <w:ind w:left="360"/>
        <w:rPr>
          <w:rFonts w:ascii="Calibri" w:eastAsia="Times New Roman" w:hAnsi="Calibri" w:cs="Times New Roman"/>
          <w:lang w:val="en-CA"/>
        </w:rPr>
      </w:pPr>
    </w:p>
    <w:p w14:paraId="389BCF9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CEL2.</w:t>
      </w:r>
      <w:r w:rsidRPr="008935FE">
        <w:rPr>
          <w:rFonts w:ascii="Calibri" w:eastAsia="Times New Roman" w:hAnsi="Calibri" w:cs="Times New Roman"/>
          <w:lang w:val="en-CA"/>
        </w:rPr>
        <w:tab/>
        <w:t>Are you in a safe environment to talk?</w:t>
      </w:r>
    </w:p>
    <w:p w14:paraId="4C76953D"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dans un environnement sécuritaire pour parler ?</w:t>
      </w:r>
    </w:p>
    <w:p w14:paraId="7C481B66" w14:textId="77777777" w:rsidR="008935FE" w:rsidRPr="008935FE" w:rsidRDefault="008935FE" w:rsidP="008935FE">
      <w:pPr>
        <w:spacing w:after="0" w:line="240" w:lineRule="auto"/>
        <w:ind w:left="360"/>
        <w:rPr>
          <w:rFonts w:ascii="Calibri" w:eastAsia="Times New Roman" w:hAnsi="Calibri" w:cs="Times New Roman"/>
          <w:lang w:val="fr-CA"/>
        </w:rPr>
      </w:pPr>
    </w:p>
    <w:p w14:paraId="75501AE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1D24094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0A848CB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A15EFA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 xml:space="preserve"> </w:t>
      </w:r>
      <w:r w:rsidRPr="008935FE">
        <w:rPr>
          <w:rFonts w:ascii="Calibri" w:eastAsia="Times New Roman" w:hAnsi="Calibri" w:cs="Times New Roman"/>
          <w:lang w:val="en-CA"/>
        </w:rPr>
        <w:tab/>
        <w:t xml:space="preserve"> </w:t>
      </w:r>
    </w:p>
    <w:p w14:paraId="569726CA" w14:textId="77777777" w:rsidR="008935FE" w:rsidRPr="008935FE" w:rsidRDefault="008935FE" w:rsidP="008935FE">
      <w:pPr>
        <w:spacing w:after="0" w:line="240" w:lineRule="auto"/>
        <w:ind w:left="360"/>
        <w:rPr>
          <w:rFonts w:ascii="Calibri" w:eastAsia="Times New Roman" w:hAnsi="Calibri" w:cs="Times New Roman"/>
          <w:lang w:val="en-CA"/>
        </w:rPr>
      </w:pPr>
    </w:p>
    <w:p w14:paraId="7FB806C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CEL2=NO/DK/REF THANK &amp; TERMINATE; OTHERWISE CONTINUE]</w:t>
      </w:r>
    </w:p>
    <w:p w14:paraId="51E8A947" w14:textId="77777777" w:rsidR="008935FE" w:rsidRPr="008935FE" w:rsidRDefault="008935FE" w:rsidP="008935FE">
      <w:pPr>
        <w:spacing w:after="0" w:line="240" w:lineRule="auto"/>
        <w:ind w:left="360"/>
        <w:rPr>
          <w:rFonts w:ascii="Calibri" w:eastAsia="Times New Roman" w:hAnsi="Calibri" w:cs="Times New Roman"/>
          <w:lang w:val="en-CA"/>
        </w:rPr>
      </w:pPr>
    </w:p>
    <w:p w14:paraId="65B2F06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FSAPROV IF PHONFRAM=2 (CELLPHONE); OTHERWISE SKIP TO QFSA]</w:t>
      </w:r>
    </w:p>
    <w:p w14:paraId="1CBE1AB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[LANDLINE REGION ALLOCAITON BASED ON AREA CODE/EXCHANGE]</w:t>
      </w:r>
    </w:p>
    <w:p w14:paraId="441433F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[FSAPROV] </w:t>
      </w:r>
    </w:p>
    <w:p w14:paraId="5619DE1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[Single Punch PREQUAL]</w:t>
      </w:r>
      <w:r w:rsidRPr="008935FE">
        <w:rPr>
          <w:rFonts w:ascii="Calibri" w:eastAsia="Times New Roman" w:hAnsi="Calibri" w:cs="Times New Roman"/>
          <w:b/>
          <w:lang w:val="en-CA"/>
        </w:rPr>
        <w:tab/>
      </w:r>
    </w:p>
    <w:p w14:paraId="39694ED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[QUOTA]</w:t>
      </w:r>
    </w:p>
    <w:p w14:paraId="1802D3C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3F82E67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FSAPROV.           In which province do you live?</w:t>
      </w:r>
    </w:p>
    <w:p w14:paraId="1BD10C8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en-US"/>
        </w:rPr>
        <w:t xml:space="preserve">                             </w:t>
      </w:r>
      <w:r w:rsidRPr="008935FE">
        <w:rPr>
          <w:rFonts w:ascii="Calibri" w:eastAsia="Times New Roman" w:hAnsi="Calibri" w:cs="Times New Roman"/>
          <w:color w:val="0070C0"/>
          <w:lang w:val="fr-CA"/>
        </w:rPr>
        <w:t>Dans quelle province habitez-vous ?</w:t>
      </w:r>
    </w:p>
    <w:p w14:paraId="3DDB271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 </w:t>
      </w:r>
    </w:p>
    <w:p w14:paraId="1B782541"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British Columbia</w:t>
      </w:r>
    </w:p>
    <w:p w14:paraId="6B39FE69"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Colombie-Britannique </w:t>
      </w:r>
    </w:p>
    <w:p w14:paraId="2AE1ED25"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Alberta</w:t>
      </w:r>
    </w:p>
    <w:p w14:paraId="3853669B"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Alberta</w:t>
      </w:r>
    </w:p>
    <w:p w14:paraId="72940AB1"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Saskatchewan</w:t>
      </w:r>
    </w:p>
    <w:p w14:paraId="346B25F5"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Saskatchewan</w:t>
      </w:r>
    </w:p>
    <w:p w14:paraId="0D9BF303"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Manitoba</w:t>
      </w:r>
    </w:p>
    <w:p w14:paraId="32C666C0"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Manitoba</w:t>
      </w:r>
    </w:p>
    <w:p w14:paraId="0060911F"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Ontario</w:t>
      </w:r>
    </w:p>
    <w:p w14:paraId="13ABFCAD"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Ontario</w:t>
      </w:r>
    </w:p>
    <w:p w14:paraId="480924FB"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Quebec</w:t>
      </w:r>
    </w:p>
    <w:p w14:paraId="21DC98DE"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Québec  </w:t>
      </w:r>
    </w:p>
    <w:p w14:paraId="26E146FB"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New Brunswick</w:t>
      </w:r>
    </w:p>
    <w:p w14:paraId="2B6CC5D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Nouveau-Brunswick</w:t>
      </w:r>
    </w:p>
    <w:p w14:paraId="06EF1EA8"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Nova Scotia</w:t>
      </w:r>
    </w:p>
    <w:p w14:paraId="1E77BA1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Nouvelle-Écosse</w:t>
      </w:r>
    </w:p>
    <w:p w14:paraId="722A105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PEI (Prince Edward Island)</w:t>
      </w:r>
    </w:p>
    <w:p w14:paraId="52C2B918"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l'île du Prince-Édouard</w:t>
      </w:r>
    </w:p>
    <w:p w14:paraId="1343AA8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Newfoundland and Labrador</w:t>
      </w:r>
    </w:p>
    <w:p w14:paraId="25F2E57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Terre-Neuve et Labrador</w:t>
      </w:r>
    </w:p>
    <w:p w14:paraId="72593AC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Yukon</w:t>
      </w:r>
    </w:p>
    <w:p w14:paraId="6430C18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Yukon</w:t>
      </w:r>
    </w:p>
    <w:p w14:paraId="3D7C4A3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North West Territories</w:t>
      </w:r>
    </w:p>
    <w:p w14:paraId="64378CA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(territoires du) Nord-Ouest</w:t>
      </w:r>
    </w:p>
    <w:p w14:paraId="421B9B64"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Nunavut</w:t>
      </w:r>
    </w:p>
    <w:p w14:paraId="38251210"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Nunavut</w:t>
      </w:r>
    </w:p>
    <w:p w14:paraId="0132B546"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 </w:t>
      </w:r>
    </w:p>
    <w:p w14:paraId="1161008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FSAPROV = DK/REF, THANK &amp; TERMINATE; OTHERWISE CONTINUE]</w:t>
      </w:r>
    </w:p>
    <w:p w14:paraId="515DA9BC" w14:textId="77777777" w:rsidR="008935FE" w:rsidRPr="008935FE" w:rsidRDefault="008935FE" w:rsidP="008935FE">
      <w:pPr>
        <w:spacing w:after="0" w:line="240" w:lineRule="auto"/>
        <w:ind w:left="360"/>
        <w:rPr>
          <w:rFonts w:ascii="Calibri" w:eastAsia="Times New Roman" w:hAnsi="Calibri" w:cs="Times New Roman"/>
          <w:b/>
          <w:lang w:val="en-CA"/>
        </w:rPr>
      </w:pPr>
    </w:p>
    <w:p w14:paraId="1145783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312188C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[PROVINCE]</w:t>
      </w:r>
    </w:p>
    <w:p w14:paraId="6E894056" w14:textId="77777777" w:rsidR="008935FE" w:rsidRPr="008935FE" w:rsidRDefault="008935FE" w:rsidP="008935FE">
      <w:pPr>
        <w:spacing w:after="0" w:line="240" w:lineRule="auto"/>
        <w:ind w:left="360"/>
        <w:rPr>
          <w:rFonts w:ascii="Calibri" w:eastAsia="Times New Roman" w:hAnsi="Calibri" w:cs="Times New Roman"/>
          <w:b/>
          <w:lang w:val="en-CA"/>
        </w:rPr>
      </w:pPr>
    </w:p>
    <w:p w14:paraId="227621B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BRITISH COLUMBIA</w:t>
      </w:r>
    </w:p>
    <w:p w14:paraId="28F8811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ALBERTA</w:t>
      </w:r>
    </w:p>
    <w:p w14:paraId="607C07E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SASKATCHEWAN</w:t>
      </w:r>
    </w:p>
    <w:p w14:paraId="1147C82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MANITOBA</w:t>
      </w:r>
    </w:p>
    <w:p w14:paraId="09D6C34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ONTARIO</w:t>
      </w:r>
    </w:p>
    <w:p w14:paraId="0F0E7AB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QUEBEC</w:t>
      </w:r>
    </w:p>
    <w:p w14:paraId="3985DAD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 BRUNSWICK</w:t>
      </w:r>
    </w:p>
    <w:p w14:paraId="5F28BA8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NOVA SCOTIA</w:t>
      </w:r>
    </w:p>
    <w:p w14:paraId="388899C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PEI (PRINCE EDWARD ISLAND)</w:t>
      </w:r>
    </w:p>
    <w:p w14:paraId="6B7FF46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NEWFOUNDLAND AND LABRADOR</w:t>
      </w:r>
    </w:p>
    <w:p w14:paraId="26D00B7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YUKON</w:t>
      </w:r>
    </w:p>
    <w:p w14:paraId="16543AA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NORTH WEST TERRITORIES</w:t>
      </w:r>
    </w:p>
    <w:p w14:paraId="385C016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NUNAVUT</w:t>
      </w:r>
    </w:p>
    <w:p w14:paraId="3CAD8363" w14:textId="77777777" w:rsidR="008935FE" w:rsidRPr="008935FE" w:rsidRDefault="008935FE" w:rsidP="008935FE">
      <w:pPr>
        <w:spacing w:after="0" w:line="240" w:lineRule="auto"/>
        <w:ind w:left="360"/>
        <w:rPr>
          <w:rFonts w:ascii="Calibri" w:eastAsia="Times New Roman" w:hAnsi="Calibri" w:cs="Times New Roman"/>
          <w:lang w:val="en-CA"/>
        </w:rPr>
      </w:pPr>
    </w:p>
    <w:p w14:paraId="679639B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ALL]</w:t>
      </w:r>
    </w:p>
    <w:p w14:paraId="09301525" w14:textId="77777777" w:rsidR="008935FE" w:rsidRPr="008935FE" w:rsidRDefault="008935FE" w:rsidP="008935FE">
      <w:pPr>
        <w:spacing w:after="0" w:line="240" w:lineRule="auto"/>
        <w:ind w:left="360"/>
        <w:rPr>
          <w:rFonts w:ascii="Calibri" w:eastAsia="Times New Roman" w:hAnsi="Calibri" w:cs="Times New Roman"/>
          <w:lang w:val="en-CA"/>
        </w:rPr>
      </w:pPr>
    </w:p>
    <w:p w14:paraId="14A7D7C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QFSA.</w:t>
      </w:r>
      <w:r w:rsidRPr="008935FE">
        <w:rPr>
          <w:rFonts w:ascii="Calibri" w:eastAsia="Times New Roman" w:hAnsi="Calibri" w:cs="Times New Roman"/>
          <w:lang w:val="en-CA"/>
        </w:rPr>
        <w:tab/>
        <w:t>Can you please tell me the first three digits of your postal code?</w:t>
      </w:r>
    </w:p>
    <w:p w14:paraId="060CBA25"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Veuillez me donner les trois premiers caractères de votre code postal.</w:t>
      </w:r>
      <w:r w:rsidRPr="008935FE">
        <w:rPr>
          <w:rFonts w:ascii="Calibri" w:eastAsia="Times New Roman" w:hAnsi="Calibri" w:cs="Times New Roman"/>
          <w:lang w:val="fr-CA"/>
        </w:rPr>
        <w:t xml:space="preserve"> </w:t>
      </w:r>
    </w:p>
    <w:p w14:paraId="314DC54E" w14:textId="77777777" w:rsidR="008935FE" w:rsidRPr="008935FE" w:rsidRDefault="008935FE" w:rsidP="008935FE">
      <w:pPr>
        <w:spacing w:after="0" w:line="240" w:lineRule="auto"/>
        <w:ind w:left="360"/>
        <w:rPr>
          <w:rFonts w:ascii="Calibri" w:eastAsia="Times New Roman" w:hAnsi="Calibri" w:cs="Times New Roman"/>
          <w:b/>
          <w:lang w:val="fr-CA"/>
        </w:rPr>
      </w:pPr>
    </w:p>
    <w:p w14:paraId="0F970D1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[INSERT POSTAL CODE MODULE]</w:t>
      </w:r>
    </w:p>
    <w:p w14:paraId="30DDF756" w14:textId="77777777" w:rsidR="008935FE" w:rsidRPr="008935FE" w:rsidRDefault="008935FE" w:rsidP="008935FE">
      <w:pPr>
        <w:spacing w:after="0" w:line="240" w:lineRule="auto"/>
        <w:rPr>
          <w:rFonts w:ascii="Calibri" w:eastAsia="Times New Roman" w:hAnsi="Calibri" w:cs="Times New Roman"/>
          <w:b/>
          <w:lang w:val="en-CA"/>
        </w:rPr>
      </w:pPr>
    </w:p>
    <w:p w14:paraId="4E6658C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 IF SAMPLE=CELLPHONE]</w:t>
      </w:r>
    </w:p>
    <w:p w14:paraId="4768055C" w14:textId="77777777" w:rsidR="008935FE" w:rsidRPr="008935FE" w:rsidRDefault="008935FE" w:rsidP="008935FE">
      <w:pPr>
        <w:spacing w:after="0" w:line="240" w:lineRule="auto"/>
        <w:ind w:left="360"/>
        <w:rPr>
          <w:rFonts w:ascii="Calibri" w:eastAsia="Times New Roman" w:hAnsi="Calibri" w:cs="Times New Roman"/>
          <w:lang w:val="en-CA"/>
        </w:rPr>
      </w:pPr>
    </w:p>
    <w:p w14:paraId="7CA2701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At home, do you have a traditional telephone line other than a cell phone? </w:t>
      </w:r>
    </w:p>
    <w:p w14:paraId="7EB2074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terrestre traditionnel, différent d´un téléphone cellulaire ?</w:t>
      </w:r>
    </w:p>
    <w:p w14:paraId="0ECD22C1" w14:textId="77777777" w:rsidR="008935FE" w:rsidRPr="008935FE" w:rsidRDefault="008935FE" w:rsidP="008935FE">
      <w:pPr>
        <w:spacing w:after="0" w:line="240" w:lineRule="auto"/>
        <w:ind w:left="360"/>
        <w:rPr>
          <w:rFonts w:ascii="Calibri" w:eastAsia="Times New Roman" w:hAnsi="Calibri" w:cs="Times New Roman"/>
          <w:lang w:val="fr-CA"/>
        </w:rPr>
      </w:pPr>
    </w:p>
    <w:p w14:paraId="6EBB0D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18FCC56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w:t>
      </w:r>
      <w:r w:rsidRPr="008935FE">
        <w:rPr>
          <w:rFonts w:ascii="Calibri" w:eastAsia="Times New Roman" w:hAnsi="Calibri" w:cs="Times New Roman"/>
          <w:lang w:val="en-CA"/>
        </w:rPr>
        <w:tab/>
        <w:t xml:space="preserve"> </w:t>
      </w:r>
    </w:p>
    <w:p w14:paraId="342D32B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44FF88D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A30C12D" w14:textId="77777777" w:rsidR="008935FE" w:rsidRPr="008935FE" w:rsidRDefault="008935FE" w:rsidP="008935FE">
      <w:pPr>
        <w:spacing w:after="0" w:line="240" w:lineRule="auto"/>
        <w:ind w:left="360"/>
        <w:rPr>
          <w:rFonts w:ascii="Calibri" w:eastAsia="Times New Roman" w:hAnsi="Calibri" w:cs="Times New Roman"/>
          <w:lang w:val="en-CA"/>
        </w:rPr>
      </w:pPr>
    </w:p>
    <w:p w14:paraId="5B6F898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QBB IF SAMPLE=LANDLINE]</w:t>
      </w:r>
    </w:p>
    <w:p w14:paraId="60FAEF81" w14:textId="77777777" w:rsidR="008935FE" w:rsidRPr="008935FE" w:rsidRDefault="008935FE" w:rsidP="008935FE">
      <w:pPr>
        <w:spacing w:after="0" w:line="240" w:lineRule="auto"/>
        <w:ind w:left="360"/>
        <w:rPr>
          <w:rFonts w:ascii="Calibri" w:eastAsia="Times New Roman" w:hAnsi="Calibri" w:cs="Times New Roman"/>
          <w:lang w:val="en-CA"/>
        </w:rPr>
      </w:pPr>
    </w:p>
    <w:p w14:paraId="15C3194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QBB.</w:t>
      </w:r>
      <w:r w:rsidRPr="008935FE">
        <w:rPr>
          <w:rFonts w:ascii="Calibri" w:eastAsia="Times New Roman" w:hAnsi="Calibri" w:cs="Times New Roman"/>
          <w:lang w:val="en-CA"/>
        </w:rPr>
        <w:tab/>
        <w:t xml:space="preserve">At home, do you have a cell phone as well as a traditional telephone line? </w:t>
      </w:r>
    </w:p>
    <w:p w14:paraId="78AE9F52"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cellulaire ainsi qu'une ligne téléphonique traditionnelle ?</w:t>
      </w:r>
    </w:p>
    <w:p w14:paraId="5E2312C2" w14:textId="77777777" w:rsidR="008935FE" w:rsidRPr="008935FE" w:rsidRDefault="008935FE" w:rsidP="008935FE">
      <w:pPr>
        <w:spacing w:after="0" w:line="240" w:lineRule="auto"/>
        <w:ind w:left="360"/>
        <w:rPr>
          <w:rFonts w:ascii="Calibri" w:eastAsia="Times New Roman" w:hAnsi="Calibri" w:cs="Times New Roman"/>
          <w:lang w:val="fr-CA"/>
        </w:rPr>
      </w:pPr>
    </w:p>
    <w:p w14:paraId="029393F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Yes</w:t>
      </w:r>
    </w:p>
    <w:p w14:paraId="72A11FE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Oui</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2A510C2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024CFA7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Non</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5E321C3F" w14:textId="77777777" w:rsidR="008935FE" w:rsidRPr="008935FE" w:rsidRDefault="008935FE" w:rsidP="008935FE">
      <w:pPr>
        <w:spacing w:after="0" w:line="240" w:lineRule="auto"/>
        <w:ind w:left="360"/>
        <w:rPr>
          <w:rFonts w:ascii="Calibri" w:eastAsia="Times New Roman" w:hAnsi="Calibri" w:cs="Times New Roman"/>
          <w:lang w:val="en-US"/>
        </w:rPr>
      </w:pPr>
    </w:p>
    <w:p w14:paraId="43727561"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[HIDDEN VARIABLE [PHONEOWN]</w:t>
      </w:r>
    </w:p>
    <w:p w14:paraId="190DE893"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 xml:space="preserve"> [QUOTA]</w:t>
      </w:r>
    </w:p>
    <w:p w14:paraId="45A01D2E" w14:textId="77777777" w:rsidR="008935FE" w:rsidRPr="008935FE" w:rsidRDefault="008935FE" w:rsidP="008935FE">
      <w:pPr>
        <w:spacing w:after="0" w:line="240" w:lineRule="auto"/>
        <w:ind w:left="360"/>
        <w:rPr>
          <w:rFonts w:ascii="Calibri" w:eastAsia="Times New Roman" w:hAnsi="Calibri" w:cs="Times New Roman"/>
          <w:lang w:val="en-US"/>
        </w:rPr>
      </w:pPr>
    </w:p>
    <w:p w14:paraId="2A8C3605"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[PHONEOWN]</w:t>
      </w:r>
    </w:p>
    <w:p w14:paraId="60011C28"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01-Landline </w:t>
      </w:r>
      <w:r w:rsidRPr="008935FE">
        <w:rPr>
          <w:rFonts w:ascii="Calibri" w:eastAsia="Times New Roman" w:hAnsi="Calibri" w:cs="Times New Roman"/>
          <w:b/>
          <w:lang w:val="en-US"/>
        </w:rPr>
        <w:t>[QBB=NO; OR QB=DK/REF; SAMPLE=LANDLINE]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25A2092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02-Cell </w:t>
      </w:r>
      <w:r w:rsidRPr="008935FE">
        <w:rPr>
          <w:rFonts w:ascii="Calibri" w:eastAsia="Times New Roman" w:hAnsi="Calibri" w:cs="Times New Roman"/>
          <w:b/>
          <w:lang w:val="en-US"/>
        </w:rPr>
        <w:t>[QB=NO; OR QB=DK/REF; SAMPLE=CELLPHONE]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544679E8"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03-Landline/Cell </w:t>
      </w:r>
      <w:r w:rsidRPr="008935FE">
        <w:rPr>
          <w:rFonts w:ascii="Calibri" w:eastAsia="Times New Roman" w:hAnsi="Calibri" w:cs="Times New Roman"/>
          <w:b/>
          <w:lang w:val="en-US"/>
        </w:rPr>
        <w:t>[QB=YES OR QBB=YES]</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2EBF9778"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0722967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GENDR.</w:t>
      </w:r>
      <w:r w:rsidRPr="008935FE">
        <w:rPr>
          <w:rFonts w:ascii="Calibri" w:eastAsia="Times New Roman" w:hAnsi="Calibri" w:cs="Times New Roman"/>
          <w:lang w:val="fr-CA"/>
        </w:rPr>
        <w:tab/>
        <w:t>(RECORD GENDER)</w:t>
      </w:r>
    </w:p>
    <w:p w14:paraId="54F1F0DF"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(NOTER LE SEXE)</w:t>
      </w:r>
    </w:p>
    <w:p w14:paraId="60B27EF7" w14:textId="77777777" w:rsidR="008935FE" w:rsidRPr="008935FE" w:rsidRDefault="008935FE" w:rsidP="008935FE">
      <w:pPr>
        <w:spacing w:after="0" w:line="240" w:lineRule="auto"/>
        <w:ind w:left="360"/>
        <w:rPr>
          <w:rFonts w:ascii="Calibri" w:eastAsia="Times New Roman" w:hAnsi="Calibri" w:cs="Times New Roman"/>
          <w:lang w:val="fr-CA"/>
        </w:rPr>
      </w:pPr>
    </w:p>
    <w:p w14:paraId="3ABDAF6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Male</w:t>
      </w:r>
    </w:p>
    <w:p w14:paraId="19FF154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Homme</w:t>
      </w:r>
    </w:p>
    <w:p w14:paraId="69E01F3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Female</w:t>
      </w:r>
    </w:p>
    <w:p w14:paraId="561AFD7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Femme </w:t>
      </w:r>
    </w:p>
    <w:p w14:paraId="647B8331" w14:textId="77777777" w:rsidR="008935FE" w:rsidRPr="008935FE" w:rsidRDefault="008935FE" w:rsidP="008935FE">
      <w:pPr>
        <w:spacing w:after="0" w:line="240" w:lineRule="auto"/>
        <w:ind w:left="360"/>
        <w:rPr>
          <w:rFonts w:ascii="Calibri" w:eastAsia="Times New Roman" w:hAnsi="Calibri" w:cs="Times New Roman"/>
          <w:lang w:val="en-CA"/>
        </w:rPr>
      </w:pPr>
    </w:p>
    <w:p w14:paraId="7164E66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[CORE – ISSUE PRIORITIES &amp; PERFORMANCE]</w:t>
      </w:r>
    </w:p>
    <w:p w14:paraId="46E739E8" w14:textId="77777777" w:rsidR="008935FE" w:rsidRPr="008935FE" w:rsidRDefault="008935FE" w:rsidP="008935FE">
      <w:pPr>
        <w:spacing w:after="0" w:line="240" w:lineRule="auto"/>
        <w:ind w:left="360"/>
        <w:rPr>
          <w:rFonts w:ascii="Calibri" w:eastAsia="Times New Roman" w:hAnsi="Calibri" w:cs="Times New Roman"/>
          <w:lang w:val="en-CA"/>
        </w:rPr>
      </w:pPr>
    </w:p>
    <w:p w14:paraId="2FA5604F"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lastRenderedPageBreak/>
        <w:t>Q1.</w:t>
      </w:r>
      <w:r w:rsidRPr="008935FE">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766C872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3C8A7FF9" w14:textId="77777777" w:rsidR="008935FE" w:rsidRPr="008935FE" w:rsidRDefault="008935FE" w:rsidP="008935FE">
      <w:pPr>
        <w:spacing w:after="0" w:line="240" w:lineRule="auto"/>
        <w:ind w:left="360"/>
        <w:rPr>
          <w:rFonts w:ascii="Calibri" w:eastAsia="Times New Roman" w:hAnsi="Calibri" w:cs="Times New Roman"/>
          <w:lang w:val="fr-CA"/>
        </w:rPr>
      </w:pPr>
    </w:p>
    <w:p w14:paraId="285C36F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Economy</w:t>
      </w:r>
    </w:p>
    <w:p w14:paraId="74B594D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Économie</w:t>
      </w:r>
    </w:p>
    <w:p w14:paraId="751B162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Jobs / unemployment</w:t>
      </w:r>
    </w:p>
    <w:p w14:paraId="2B2CC1B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Emplois/chômage</w:t>
      </w:r>
    </w:p>
    <w:p w14:paraId="6F1129B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Environment / climate change</w:t>
      </w:r>
    </w:p>
    <w:p w14:paraId="007ABC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Environnement/changement climatique</w:t>
      </w:r>
    </w:p>
    <w:p w14:paraId="7F8B60E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Health / health care</w:t>
      </w:r>
    </w:p>
    <w:p w14:paraId="211094D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Santé/soins de santé</w:t>
      </w:r>
    </w:p>
    <w:p w14:paraId="142BFB1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Debt / deficit</w:t>
      </w:r>
    </w:p>
    <w:p w14:paraId="764B7CA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Dette/déficit</w:t>
      </w:r>
    </w:p>
    <w:p w14:paraId="48FA562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Cost of living</w:t>
      </w:r>
    </w:p>
    <w:p w14:paraId="46C812A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Coût de la vie</w:t>
      </w:r>
    </w:p>
    <w:p w14:paraId="047F52A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Taxes</w:t>
      </w:r>
    </w:p>
    <w:p w14:paraId="239291E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Taxes</w:t>
      </w:r>
    </w:p>
    <w:p w14:paraId="48F5395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Employment insurance</w:t>
      </w:r>
    </w:p>
    <w:p w14:paraId="02A4BAD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Assurance-emploi</w:t>
      </w:r>
    </w:p>
    <w:p w14:paraId="049F5DA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Trade / international trade / trade agreements</w:t>
      </w:r>
    </w:p>
    <w:p w14:paraId="70D7DFC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Commerce/commerce international/ententes commerciales</w:t>
      </w:r>
    </w:p>
    <w:p w14:paraId="24B1A50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(general mention)</w:t>
      </w:r>
    </w:p>
    <w:p w14:paraId="4E1538A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(en général)</w:t>
      </w:r>
    </w:p>
    <w:p w14:paraId="1F2AB46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public transit</w:t>
      </w:r>
    </w:p>
    <w:p w14:paraId="4457E8E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transport en commun</w:t>
      </w:r>
    </w:p>
    <w:p w14:paraId="7B8EA7B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roads/highways</w:t>
      </w:r>
    </w:p>
    <w:p w14:paraId="2AC490A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routes/autoroutes</w:t>
      </w:r>
    </w:p>
    <w:p w14:paraId="51EE8F5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bridges</w:t>
      </w:r>
    </w:p>
    <w:p w14:paraId="47FED92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ponts</w:t>
      </w:r>
    </w:p>
    <w:p w14:paraId="16DE468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other</w:t>
      </w:r>
    </w:p>
    <w:p w14:paraId="68445ED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autre</w:t>
      </w:r>
    </w:p>
    <w:p w14:paraId="21F747F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Education</w:t>
      </w:r>
    </w:p>
    <w:p w14:paraId="269134E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Éducation</w:t>
      </w:r>
    </w:p>
    <w:p w14:paraId="2BA7A87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ISIS/Syria/Iraq mission</w:t>
      </w:r>
    </w:p>
    <w:p w14:paraId="59F76EB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L’État Islamique (EI)/mission en Syrie et en Iraq</w:t>
      </w:r>
    </w:p>
    <w:p w14:paraId="045F623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Terrorism / security</w:t>
      </w:r>
    </w:p>
    <w:p w14:paraId="5A48660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Terrorisme / sécurité</w:t>
      </w:r>
    </w:p>
    <w:p w14:paraId="267EBFE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Refugees</w:t>
      </w:r>
    </w:p>
    <w:p w14:paraId="6795FFC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Réfugiés</w:t>
      </w:r>
    </w:p>
    <w:p w14:paraId="00833C5C"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Immigration</w:t>
      </w:r>
    </w:p>
    <w:p w14:paraId="45AF439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Immigration</w:t>
      </w:r>
    </w:p>
    <w:p w14:paraId="6FC05A6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Indigenous issues</w:t>
      </w:r>
    </w:p>
    <w:p w14:paraId="415944B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Questions autochtones</w:t>
      </w:r>
    </w:p>
    <w:p w14:paraId="18ACE5F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Crime</w:t>
      </w:r>
    </w:p>
    <w:p w14:paraId="3BFFCA6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Criminalité</w:t>
      </w:r>
    </w:p>
    <w:p w14:paraId="5F05247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Drugs/marijuana</w:t>
      </w:r>
    </w:p>
    <w:p w14:paraId="6355C36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Drogues/marijuana</w:t>
      </w:r>
    </w:p>
    <w:p w14:paraId="6C3600C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Poverty/homelessness</w:t>
      </w:r>
    </w:p>
    <w:p w14:paraId="6EC90BF6"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Pauvreté/itinérance</w:t>
      </w:r>
    </w:p>
    <w:p w14:paraId="31DCE0C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Oil / pipelines</w:t>
      </w:r>
    </w:p>
    <w:p w14:paraId="01A7978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Pétrole/pipelines</w:t>
      </w:r>
    </w:p>
    <w:p w14:paraId="156D8F4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Government service delivery to citizens</w:t>
      </w:r>
    </w:p>
    <w:p w14:paraId="271D8FB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Prestation de services aux citoyens</w:t>
      </w:r>
    </w:p>
    <w:p w14:paraId="341E984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Other (specify) </w:t>
      </w:r>
      <w:r w:rsidRPr="008935FE">
        <w:rPr>
          <w:rFonts w:ascii="Calibri" w:eastAsia="Times New Roman" w:hAnsi="Calibri" w:cs="Times New Roman"/>
          <w:b/>
          <w:lang w:val="fr-CA"/>
        </w:rPr>
        <w:t>[SPECIFY]</w:t>
      </w:r>
    </w:p>
    <w:p w14:paraId="14C4167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Autre (préciser) </w:t>
      </w:r>
      <w:r w:rsidRPr="008935FE">
        <w:rPr>
          <w:rFonts w:ascii="Calibri" w:eastAsia="Times New Roman" w:hAnsi="Calibri" w:cs="Times New Roman"/>
          <w:b/>
          <w:color w:val="0070C0"/>
          <w:lang w:val="fr-CA"/>
        </w:rPr>
        <w:t>[SPECIFY]</w:t>
      </w:r>
    </w:p>
    <w:p w14:paraId="419DFC47" w14:textId="77777777" w:rsidR="008935FE" w:rsidRPr="008935FE" w:rsidRDefault="008935FE" w:rsidP="008935FE">
      <w:pPr>
        <w:spacing w:after="0" w:line="240" w:lineRule="auto"/>
        <w:ind w:left="360"/>
        <w:rPr>
          <w:rFonts w:ascii="Calibri" w:eastAsia="Times New Roman" w:hAnsi="Calibri" w:cs="Times New Roman"/>
          <w:lang w:val="fr-CA"/>
        </w:rPr>
      </w:pPr>
    </w:p>
    <w:p w14:paraId="64E3FE5A" w14:textId="77777777" w:rsidR="008935FE" w:rsidRPr="008935FE" w:rsidRDefault="008935FE" w:rsidP="008935FE">
      <w:pPr>
        <w:spacing w:after="0" w:line="240" w:lineRule="auto"/>
        <w:ind w:left="360"/>
        <w:rPr>
          <w:rFonts w:ascii="Calibri" w:eastAsia="Times New Roman" w:hAnsi="Calibri" w:cs="Times New Roman"/>
          <w:lang w:val="fr-CA"/>
        </w:rPr>
      </w:pPr>
    </w:p>
    <w:p w14:paraId="19A1C107"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Q2.</w:t>
      </w:r>
      <w:r w:rsidRPr="008935FE">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6D76E67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05740A32" w14:textId="77777777" w:rsidR="008935FE" w:rsidRPr="008935FE" w:rsidRDefault="008935FE" w:rsidP="008935FE">
      <w:pPr>
        <w:spacing w:after="0" w:line="240" w:lineRule="auto"/>
        <w:ind w:left="360"/>
        <w:rPr>
          <w:rFonts w:ascii="Calibri" w:eastAsia="Times New Roman" w:hAnsi="Calibri" w:cs="Times New Roman"/>
          <w:lang w:val="fr-CA"/>
        </w:rPr>
      </w:pPr>
    </w:p>
    <w:p w14:paraId="4FB7E50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5CD9EE3F" w14:textId="77777777" w:rsidR="008935FE" w:rsidRPr="008935FE" w:rsidRDefault="008935FE" w:rsidP="008935FE">
      <w:pPr>
        <w:spacing w:after="0" w:line="240" w:lineRule="auto"/>
        <w:ind w:left="360"/>
        <w:rPr>
          <w:rFonts w:ascii="Calibri" w:eastAsia="Times New Roman" w:hAnsi="Calibri" w:cs="Times New Roman"/>
          <w:lang w:val="en-CA"/>
        </w:rPr>
      </w:pPr>
    </w:p>
    <w:p w14:paraId="2F95C346" w14:textId="77777777" w:rsidR="008935FE" w:rsidRPr="008935FE" w:rsidRDefault="008935FE" w:rsidP="008935FE">
      <w:pPr>
        <w:spacing w:after="0" w:line="240" w:lineRule="auto"/>
        <w:ind w:left="360"/>
        <w:rPr>
          <w:rFonts w:ascii="Calibri" w:eastAsia="Times New Roman" w:hAnsi="Calibri" w:cs="Times New Roman"/>
          <w:lang w:val="en-CA"/>
        </w:rPr>
      </w:pPr>
    </w:p>
    <w:p w14:paraId="1F712CD9" w14:textId="77777777" w:rsidR="008935FE" w:rsidRPr="008935FE" w:rsidRDefault="008935FE" w:rsidP="008935FE">
      <w:pPr>
        <w:spacing w:after="0" w:line="240" w:lineRule="auto"/>
        <w:ind w:left="360"/>
        <w:rPr>
          <w:rFonts w:ascii="Calibri" w:eastAsia="Times New Roman" w:hAnsi="Calibri" w:cs="Times New Roman"/>
          <w:lang w:val="en-CA"/>
        </w:rPr>
      </w:pPr>
    </w:p>
    <w:p w14:paraId="53D2413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[NEWS]</w:t>
      </w:r>
    </w:p>
    <w:p w14:paraId="441BF621" w14:textId="77777777" w:rsidR="008935FE" w:rsidRPr="008935FE" w:rsidRDefault="008935FE" w:rsidP="008935FE">
      <w:pPr>
        <w:spacing w:after="0" w:line="240" w:lineRule="auto"/>
        <w:ind w:left="360"/>
        <w:rPr>
          <w:rFonts w:ascii="Calibri" w:eastAsia="Times New Roman" w:hAnsi="Calibri" w:cs="Times New Roman"/>
          <w:b/>
          <w:lang w:val="en-CA"/>
        </w:rPr>
      </w:pPr>
    </w:p>
    <w:p w14:paraId="7FBE1717"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N1.</w:t>
      </w:r>
      <w:r w:rsidRPr="008935FE">
        <w:rPr>
          <w:rFonts w:ascii="Calibri" w:eastAsia="Times New Roman" w:hAnsi="Calibri" w:cs="Times New Roman"/>
          <w:lang w:val="en-CA"/>
        </w:rPr>
        <w:tab/>
        <w:t xml:space="preserve">What news, announcements, initiatives or actions from the Government of Canada have you seen, read or heard recently, if anything? </w:t>
      </w:r>
      <w:r w:rsidRPr="008935FE">
        <w:rPr>
          <w:rFonts w:ascii="Calibri" w:eastAsia="Times New Roman" w:hAnsi="Calibri" w:cs="Times New Roman"/>
          <w:lang w:val="fr-CA"/>
        </w:rPr>
        <w:t>(PROBE UP TO 4 TIMES; CLARIFY VAGUE RESPONSES)</w:t>
      </w:r>
    </w:p>
    <w:p w14:paraId="3A88DC05"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8935FE">
        <w:rPr>
          <w:rFonts w:ascii="Calibri" w:eastAsia="Times New Roman" w:hAnsi="Calibri" w:cs="Times New Roman"/>
          <w:color w:val="0070C0"/>
          <w:lang w:val="en-US"/>
        </w:rPr>
        <w:t>(SONDER JUSQU’À 4 FOIS; CLARIFIER RÉPONSES VAGUES)</w:t>
      </w:r>
    </w:p>
    <w:p w14:paraId="2F6D7FAA" w14:textId="77777777" w:rsidR="008935FE" w:rsidRPr="008935FE" w:rsidRDefault="008935FE" w:rsidP="008935FE">
      <w:pPr>
        <w:spacing w:after="0" w:line="240" w:lineRule="auto"/>
        <w:ind w:left="360"/>
        <w:rPr>
          <w:rFonts w:ascii="Calibri" w:eastAsia="Times New Roman" w:hAnsi="Calibri" w:cs="Times New Roman"/>
          <w:lang w:val="en-US"/>
        </w:rPr>
      </w:pPr>
    </w:p>
    <w:p w14:paraId="16C75A0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78D66E8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HAVE NOT SEEN/READ/HEARD ANYTHING</w:t>
      </w:r>
    </w:p>
    <w:p w14:paraId="555B07A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N’A PAS VU/LU/ENTENDU QUOI QUE CE SOIT RÉCEMMENT</w:t>
      </w:r>
    </w:p>
    <w:p w14:paraId="2041B756" w14:textId="77777777" w:rsidR="008935FE" w:rsidRPr="008935FE" w:rsidRDefault="008935FE" w:rsidP="008935FE">
      <w:pPr>
        <w:spacing w:after="0" w:line="240" w:lineRule="auto"/>
        <w:ind w:left="360"/>
        <w:rPr>
          <w:rFonts w:ascii="Calibri" w:eastAsia="Times New Roman" w:hAnsi="Calibri" w:cs="Times New Roman"/>
          <w:lang w:val="fr-CA"/>
        </w:rPr>
      </w:pPr>
    </w:p>
    <w:p w14:paraId="14232906"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N2.</w:t>
      </w:r>
      <w:r w:rsidRPr="008935FE">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8935FE">
        <w:rPr>
          <w:rFonts w:ascii="Calibri" w:eastAsia="Times New Roman" w:hAnsi="Calibri" w:cs="Times New Roman"/>
          <w:b/>
          <w:lang w:val="en-CA"/>
        </w:rPr>
        <w:t>[INSERT ITEM]</w:t>
      </w:r>
      <w:r w:rsidRPr="008935FE">
        <w:rPr>
          <w:rFonts w:ascii="Calibri" w:eastAsia="Times New Roman" w:hAnsi="Calibri" w:cs="Times New Roman"/>
          <w:lang w:val="en-CA"/>
        </w:rPr>
        <w:t>? (REPEAT SCALE AS NEEDED)</w:t>
      </w:r>
    </w:p>
    <w:p w14:paraId="23E9894C"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TO INTERVIEWERS: DISCUSSING INCLUDES ANY TYPE OF DISCUSSION, INCLUDING ONLINE. )</w:t>
      </w:r>
    </w:p>
    <w:p w14:paraId="5144F25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(RÉPÉTEZ L’ÉCHELLE AU BESOIN)</w:t>
      </w:r>
    </w:p>
    <w:p w14:paraId="5D11C34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(REMARQUE AUX INTERVIEWEURS : UNE DISCUSSION VEUT DIRE N’IMPORTE QUEL TYPE D’ÉCHANGE, INCLUANT LES ÉCHANGES EN LIGNE.)</w:t>
      </w:r>
    </w:p>
    <w:p w14:paraId="0D7C71AD" w14:textId="77777777" w:rsidR="008935FE" w:rsidRPr="008935FE" w:rsidRDefault="008935FE" w:rsidP="008935FE">
      <w:pPr>
        <w:spacing w:after="0" w:line="240" w:lineRule="auto"/>
        <w:ind w:left="360"/>
        <w:rPr>
          <w:rFonts w:ascii="Calibri" w:eastAsia="Times New Roman" w:hAnsi="Calibri" w:cs="Times New Roman"/>
          <w:lang w:val="fr-CA"/>
        </w:rPr>
      </w:pPr>
    </w:p>
    <w:p w14:paraId="7A21C440" w14:textId="77777777" w:rsidR="008935FE" w:rsidRPr="008935FE" w:rsidRDefault="008935FE" w:rsidP="008935FE">
      <w:pPr>
        <w:spacing w:after="0" w:line="240" w:lineRule="auto"/>
        <w:ind w:left="360"/>
        <w:rPr>
          <w:rFonts w:ascii="Calibri" w:eastAsia="Times New Roman" w:hAnsi="Calibri" w:cs="Times New Roman"/>
          <w:lang w:val="fr-CA"/>
        </w:rPr>
      </w:pPr>
    </w:p>
    <w:p w14:paraId="7C72B33F" w14:textId="77777777" w:rsidR="008935FE" w:rsidRPr="008935FE" w:rsidRDefault="008935FE" w:rsidP="008935FE">
      <w:pPr>
        <w:spacing w:after="0" w:line="240" w:lineRule="auto"/>
        <w:ind w:left="360"/>
        <w:rPr>
          <w:rFonts w:ascii="Calibri" w:eastAsia="Times New Roman" w:hAnsi="Calibri" w:cs="Times New Roman"/>
          <w:b/>
          <w:lang w:val="fr-CA"/>
        </w:rPr>
      </w:pPr>
      <w:r w:rsidRPr="008935FE">
        <w:rPr>
          <w:rFonts w:ascii="Calibri" w:eastAsia="Times New Roman" w:hAnsi="Calibri" w:cs="Times New Roman"/>
          <w:b/>
          <w:lang w:val="fr-CA"/>
        </w:rPr>
        <w:t>[RANDOMIZE]</w:t>
      </w:r>
    </w:p>
    <w:p w14:paraId="57537C9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 Marijuana legalization</w:t>
      </w:r>
    </w:p>
    <w:p w14:paraId="38DF545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La légalisation de la marijuana</w:t>
      </w:r>
    </w:p>
    <w:p w14:paraId="6AB3833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(D.) Proposed pipeline projects  </w:t>
      </w:r>
    </w:p>
    <w:p w14:paraId="03BEC21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projets de pipelines</w:t>
      </w:r>
    </w:p>
    <w:p w14:paraId="482964D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 Changes to Canada’s voting system</w:t>
      </w:r>
    </w:p>
    <w:p w14:paraId="770D8C0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 Les changements relatifs au système électoral du Canada</w:t>
      </w:r>
    </w:p>
    <w:p w14:paraId="5DC2BEAA"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(K.) The federal-provincial agreement to change the Canada Pension Plan</w:t>
      </w:r>
    </w:p>
    <w:p w14:paraId="131967F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(K.) L’accord fédéral-provincial pour changer le Régime de pensions du Canada</w:t>
      </w:r>
    </w:p>
    <w:p w14:paraId="50B6FB6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 A proposed national price on carbon</w:t>
      </w:r>
    </w:p>
    <w:p w14:paraId="16D846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 Une tarification du carbone à l’échelle nationale</w:t>
      </w:r>
    </w:p>
    <w:p w14:paraId="0202AA86"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(U.) The health accord</w:t>
      </w:r>
    </w:p>
    <w:p w14:paraId="3B548A75"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(U.) L’accord sur la santé</w:t>
      </w:r>
    </w:p>
    <w:p w14:paraId="355071B0" w14:textId="77777777" w:rsidR="008935FE" w:rsidRPr="008935FE" w:rsidRDefault="008935FE" w:rsidP="008935FE">
      <w:pPr>
        <w:spacing w:after="0" w:line="240" w:lineRule="auto"/>
        <w:ind w:left="360"/>
        <w:rPr>
          <w:rFonts w:ascii="Calibri" w:eastAsia="Times New Roman" w:hAnsi="Calibri" w:cs="Times New Roman"/>
          <w:color w:val="0070C0"/>
          <w:lang w:val="en-US"/>
        </w:rPr>
      </w:pPr>
    </w:p>
    <w:p w14:paraId="6A264CD8" w14:textId="77777777" w:rsidR="008935FE" w:rsidRPr="008935FE" w:rsidRDefault="008935FE" w:rsidP="008935FE">
      <w:pPr>
        <w:spacing w:after="0" w:line="240" w:lineRule="auto"/>
        <w:ind w:left="360"/>
        <w:rPr>
          <w:rFonts w:ascii="Calibri" w:eastAsia="Times New Roman" w:hAnsi="Calibri" w:cs="Times New Roman"/>
          <w:lang w:val="en-US"/>
        </w:rPr>
      </w:pPr>
    </w:p>
    <w:p w14:paraId="5A5EE77D"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Not at all aware</w:t>
      </w:r>
    </w:p>
    <w:p w14:paraId="05E38B4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N’êtes pas du tout au courant</w:t>
      </w:r>
    </w:p>
    <w:p w14:paraId="056275E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Heard a bit about it</w:t>
      </w:r>
    </w:p>
    <w:p w14:paraId="2D524D0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en avez entendu parler un peu</w:t>
      </w:r>
    </w:p>
    <w:p w14:paraId="4962CAA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Paying attention to i</w:t>
      </w:r>
      <w:r w:rsidRPr="008935FE">
        <w:rPr>
          <w:rFonts w:ascii="Calibri" w:eastAsia="Times New Roman" w:hAnsi="Calibri" w:cs="Times New Roman"/>
          <w:lang w:val="en-CA"/>
        </w:rPr>
        <w:t>t but not discussing it</w:t>
      </w:r>
    </w:p>
    <w:p w14:paraId="6E056E3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sans toutefois en discuter</w:t>
      </w:r>
    </w:p>
    <w:p w14:paraId="61611B8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and discussing it with others</w:t>
      </w:r>
    </w:p>
    <w:p w14:paraId="6568E54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et en discutez avec d’autres</w:t>
      </w:r>
    </w:p>
    <w:p w14:paraId="04309E3A" w14:textId="77777777" w:rsidR="008935FE" w:rsidRPr="008935FE" w:rsidRDefault="008935FE" w:rsidP="008935FE">
      <w:pPr>
        <w:spacing w:after="0" w:line="240" w:lineRule="auto"/>
        <w:ind w:left="360"/>
        <w:rPr>
          <w:rFonts w:ascii="Calibri" w:eastAsia="Times New Roman" w:hAnsi="Calibri" w:cs="Times New Roman"/>
          <w:lang w:val="fr-CA"/>
        </w:rPr>
      </w:pPr>
    </w:p>
    <w:p w14:paraId="5832CAD8" w14:textId="77777777" w:rsidR="008935FE" w:rsidRPr="008935FE" w:rsidRDefault="008935FE" w:rsidP="008935FE">
      <w:pPr>
        <w:spacing w:after="0" w:line="240" w:lineRule="auto"/>
        <w:ind w:left="360"/>
        <w:rPr>
          <w:rFonts w:ascii="Calibri" w:eastAsia="Times New Roman" w:hAnsi="Calibri" w:cs="Times New Roman"/>
          <w:lang w:val="fr-CA"/>
        </w:rPr>
      </w:pPr>
    </w:p>
    <w:p w14:paraId="2F9CAE0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[HOUSING]</w:t>
      </w:r>
    </w:p>
    <w:p w14:paraId="28CC985C" w14:textId="77777777" w:rsidR="008935FE" w:rsidRPr="008935FE" w:rsidRDefault="008935FE" w:rsidP="008935FE">
      <w:pPr>
        <w:spacing w:after="0" w:line="240" w:lineRule="auto"/>
        <w:ind w:left="360"/>
        <w:rPr>
          <w:rFonts w:ascii="Calibri" w:eastAsia="Times New Roman" w:hAnsi="Calibri" w:cs="Times New Roman"/>
          <w:lang w:val="en-CA"/>
        </w:rPr>
      </w:pPr>
    </w:p>
    <w:p w14:paraId="4BFDD125"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H1.</w:t>
      </w:r>
      <w:r w:rsidRPr="008935FE">
        <w:rPr>
          <w:rFonts w:ascii="Calibri" w:eastAsia="Times New Roman" w:hAnsi="Calibri" w:cs="Times New Roman"/>
          <w:lang w:val="en-CA"/>
        </w:rPr>
        <w:tab/>
        <w:t xml:space="preserve">Which of the following best describes your housing arrangement? </w:t>
      </w:r>
      <w:r w:rsidRPr="008935FE">
        <w:rPr>
          <w:rFonts w:ascii="Calibri" w:eastAsia="Times New Roman" w:hAnsi="Calibri" w:cs="Times New Roman"/>
          <w:lang w:val="fr-CA"/>
        </w:rPr>
        <w:t>Do you… (READ LIST)?</w:t>
      </w:r>
    </w:p>
    <w:p w14:paraId="634D5C7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réponses suivantes décrit le mieux votre situation ? Êtes-vous…? (LIRE LA LISTE)</w:t>
      </w:r>
    </w:p>
    <w:p w14:paraId="29E1543E" w14:textId="77777777" w:rsidR="008935FE" w:rsidRPr="008935FE" w:rsidRDefault="008935FE" w:rsidP="008935FE">
      <w:pPr>
        <w:spacing w:after="0" w:line="240" w:lineRule="auto"/>
        <w:ind w:left="360"/>
        <w:rPr>
          <w:rFonts w:ascii="Calibri" w:eastAsia="Times New Roman" w:hAnsi="Calibri" w:cs="Times New Roman"/>
          <w:lang w:val="fr-CA"/>
        </w:rPr>
      </w:pPr>
    </w:p>
    <w:p w14:paraId="4469908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b/>
      </w:r>
    </w:p>
    <w:p w14:paraId="20DAB29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Own your home</w:t>
      </w:r>
    </w:p>
    <w:p w14:paraId="0101DDA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Propriétaire</w:t>
      </w:r>
    </w:p>
    <w:p w14:paraId="3FA18CF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Rent your home</w:t>
      </w:r>
    </w:p>
    <w:p w14:paraId="33A8A649"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Locataire</w:t>
      </w:r>
    </w:p>
    <w:p w14:paraId="68000E5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Neither own nor rent your home</w:t>
      </w:r>
    </w:p>
    <w:p w14:paraId="6532246C"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Ni propriétaire, ni locataire</w:t>
      </w:r>
    </w:p>
    <w:p w14:paraId="4FAC2BC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p>
    <w:p w14:paraId="1B179A3B"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br w:type="page"/>
      </w:r>
    </w:p>
    <w:p w14:paraId="73847A5C"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lastRenderedPageBreak/>
        <w:t>[IF H1 = ‘RENT’, ‘NEITHER OWN OR RENT YOUR HOME’, DK/REF ASK H2; IF H1=OWN, SKIP TO H6]</w:t>
      </w:r>
    </w:p>
    <w:p w14:paraId="3C570CB7" w14:textId="77777777" w:rsidR="008935FE" w:rsidRPr="008935FE" w:rsidRDefault="008935FE" w:rsidP="008935FE">
      <w:pPr>
        <w:spacing w:after="0" w:line="240" w:lineRule="auto"/>
        <w:rPr>
          <w:rFonts w:ascii="Calibri" w:eastAsia="Times New Roman" w:hAnsi="Calibri" w:cs="Times New Roman"/>
          <w:lang w:val="en-CA"/>
        </w:rPr>
      </w:pPr>
    </w:p>
    <w:p w14:paraId="728F948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H2.</w:t>
      </w:r>
      <w:r w:rsidRPr="008935FE">
        <w:rPr>
          <w:rFonts w:ascii="Calibri" w:eastAsia="Times New Roman" w:hAnsi="Calibri" w:cs="Times New Roman"/>
          <w:lang w:val="en-CA"/>
        </w:rPr>
        <w:tab/>
      </w:r>
      <w:r w:rsidRPr="008935FE">
        <w:rPr>
          <w:rFonts w:ascii="Calibri" w:eastAsia="Times New Roman" w:hAnsi="Calibri" w:cs="Times New Roman"/>
          <w:lang w:val="en-CA"/>
        </w:rPr>
        <w:tab/>
        <w:t>Have you ever owned a home before?</w:t>
      </w:r>
    </w:p>
    <w:p w14:paraId="09420D43"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déjà été propriétaire auparavant ?</w:t>
      </w:r>
    </w:p>
    <w:p w14:paraId="46036D86" w14:textId="77777777" w:rsidR="008935FE" w:rsidRPr="008935FE" w:rsidRDefault="008935FE" w:rsidP="008935FE">
      <w:pPr>
        <w:spacing w:after="0" w:line="240" w:lineRule="auto"/>
        <w:ind w:left="360"/>
        <w:rPr>
          <w:rFonts w:ascii="Calibri" w:eastAsia="Times New Roman" w:hAnsi="Calibri" w:cs="Times New Roman"/>
          <w:lang w:val="fr-CA"/>
        </w:rPr>
      </w:pPr>
    </w:p>
    <w:p w14:paraId="0C8D91A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2E18D98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0A5DFC8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52AE149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7B580817" w14:textId="77777777" w:rsidR="008935FE" w:rsidRPr="008935FE" w:rsidRDefault="008935FE" w:rsidP="008935FE">
      <w:pPr>
        <w:spacing w:after="0" w:line="240" w:lineRule="auto"/>
        <w:rPr>
          <w:rFonts w:ascii="Calibri" w:eastAsia="Times New Roman" w:hAnsi="Calibri" w:cs="Times New Roman"/>
          <w:lang w:val="en-CA"/>
        </w:rPr>
      </w:pPr>
    </w:p>
    <w:p w14:paraId="7B3B5F8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H2=NO, ASK H4; OTHERWISE SKIP TO H6]</w:t>
      </w:r>
    </w:p>
    <w:p w14:paraId="2FCBA929" w14:textId="77777777" w:rsidR="008935FE" w:rsidRPr="008935FE" w:rsidRDefault="008935FE" w:rsidP="008935FE">
      <w:pPr>
        <w:spacing w:after="0" w:line="240" w:lineRule="auto"/>
        <w:ind w:left="360"/>
        <w:rPr>
          <w:rFonts w:ascii="Calibri" w:eastAsia="Times New Roman" w:hAnsi="Calibri" w:cs="Times New Roman"/>
          <w:lang w:val="en-CA"/>
        </w:rPr>
      </w:pPr>
    </w:p>
    <w:p w14:paraId="332566E2"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H4.</w:t>
      </w:r>
      <w:r w:rsidRPr="008935FE">
        <w:rPr>
          <w:rFonts w:ascii="Calibri" w:eastAsia="Times New Roman" w:hAnsi="Calibri" w:cs="Times New Roman"/>
          <w:lang w:val="en-CA"/>
        </w:rPr>
        <w:tab/>
        <w:t xml:space="preserve">For each of the following, would you say it is a top reason, a major reason, a minor reason, or not a reason why you have not purchased a home?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3CE8AF8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chacune des raisons possibles suivantes, diriez-vous qu’il s’agit d’une des raisons principales, une raison majeure, une raison mineure ou que ce n’est pas une raison qui explique pourquoi vous n’avez pas acheté une maison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w:t>
      </w:r>
      <w:r w:rsidRPr="008935FE">
        <w:rPr>
          <w:rFonts w:ascii="Times New Roman" w:eastAsia="Times New Roman" w:hAnsi="Times New Roman" w:cs="Times New Roman"/>
          <w:sz w:val="24"/>
          <w:szCs w:val="24"/>
          <w:lang w:val="fr-CA"/>
        </w:rPr>
        <w:t xml:space="preserve"> </w:t>
      </w:r>
      <w:r w:rsidRPr="008935FE">
        <w:rPr>
          <w:rFonts w:ascii="Calibri" w:eastAsia="Times New Roman" w:hAnsi="Calibri" w:cs="Times New Roman"/>
          <w:color w:val="0070C0"/>
          <w:lang w:val="fr-CA"/>
        </w:rPr>
        <w:t>(RÉPÉTER L’ÉCHELLE AU BESOIN)</w:t>
      </w:r>
    </w:p>
    <w:p w14:paraId="45A306E4" w14:textId="77777777" w:rsidR="008935FE" w:rsidRPr="008935FE" w:rsidRDefault="008935FE" w:rsidP="008935FE">
      <w:pPr>
        <w:spacing w:after="0" w:line="240" w:lineRule="auto"/>
        <w:ind w:left="360"/>
        <w:rPr>
          <w:rFonts w:ascii="Calibri" w:eastAsia="Times New Roman" w:hAnsi="Calibri" w:cs="Times New Roman"/>
          <w:lang w:val="fr-CA"/>
        </w:rPr>
      </w:pPr>
    </w:p>
    <w:p w14:paraId="1A4C36C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[RANDOMIZE]</w:t>
      </w:r>
    </w:p>
    <w:p w14:paraId="78DEB4A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the down payment to buy a home</w:t>
      </w:r>
    </w:p>
    <w:p w14:paraId="12C6542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montant nécessaire pour faire une mise de fonds sur une propriété</w:t>
      </w:r>
    </w:p>
    <w:p w14:paraId="5D960C1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Cannot afford mortgage payments</w:t>
      </w:r>
    </w:p>
    <w:p w14:paraId="605ABE9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l’hypothèque sur une propriété</w:t>
      </w:r>
    </w:p>
    <w:p w14:paraId="144ED12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maintenance or repair costs</w:t>
      </w:r>
    </w:p>
    <w:p w14:paraId="2EBB337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les coûts d’entretien ou de réparation</w:t>
      </w:r>
    </w:p>
    <w:p w14:paraId="5EB1413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Have weak or bad credit</w:t>
      </w:r>
    </w:p>
    <w:p w14:paraId="511F48D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avez une cote de crédit faible ou mauvaise</w:t>
      </w:r>
    </w:p>
    <w:p w14:paraId="383A885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cost of real estate in your region</w:t>
      </w:r>
    </w:p>
    <w:p w14:paraId="388C835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Les coûts de l’immobilier dans votre région sont trop élevés</w:t>
      </w:r>
    </w:p>
    <w:p w14:paraId="01965F8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Concerned about a housing bubble in your region</w:t>
      </w:r>
    </w:p>
    <w:p w14:paraId="00DB216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êtes inquiet de la possibilité d’une bulle immobilière dans votre région</w:t>
      </w:r>
    </w:p>
    <w:p w14:paraId="719DF73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Believe that interest rates will rise</w:t>
      </w:r>
    </w:p>
    <w:p w14:paraId="5422BDA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croyez que les taux d’intérêts vont augmenter</w:t>
      </w:r>
    </w:p>
    <w:p w14:paraId="53D397B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ready to purchase a home at this stage in your life</w:t>
      </w:r>
    </w:p>
    <w:p w14:paraId="776F7F8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n’êtes pas prêt à acheter une propriété à ce stade de votre vie</w:t>
      </w:r>
    </w:p>
    <w:p w14:paraId="0B7D0FA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Prefer renting</w:t>
      </w:r>
    </w:p>
    <w:p w14:paraId="57CF366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Vous préférez louer</w:t>
      </w:r>
    </w:p>
    <w:p w14:paraId="43666C4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Lack of job security</w:t>
      </w:r>
    </w:p>
    <w:p w14:paraId="4B5594D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manquez de sécurité d’emploi</w:t>
      </w:r>
    </w:p>
    <w:p w14:paraId="2D3D131E" w14:textId="77777777" w:rsidR="008935FE" w:rsidRPr="008935FE" w:rsidRDefault="008935FE" w:rsidP="008935FE">
      <w:pPr>
        <w:spacing w:after="0" w:line="240" w:lineRule="auto"/>
        <w:ind w:left="360"/>
        <w:rPr>
          <w:rFonts w:ascii="Calibri" w:eastAsia="Times New Roman" w:hAnsi="Calibri" w:cs="Times New Roman"/>
          <w:lang w:val="fr-CA"/>
        </w:rPr>
      </w:pPr>
    </w:p>
    <w:p w14:paraId="1B13332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Top reason</w:t>
      </w:r>
    </w:p>
    <w:p w14:paraId="4A9E1D0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des raisons principales</w:t>
      </w:r>
    </w:p>
    <w:p w14:paraId="2ECDA3A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major reason</w:t>
      </w:r>
    </w:p>
    <w:p w14:paraId="220B803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majeure</w:t>
      </w:r>
    </w:p>
    <w:p w14:paraId="2E430D0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minor reason</w:t>
      </w:r>
    </w:p>
    <w:p w14:paraId="5D56DA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mineure</w:t>
      </w:r>
    </w:p>
    <w:p w14:paraId="6810B7C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Not a reason</w:t>
      </w:r>
    </w:p>
    <w:p w14:paraId="64663FD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N’est pas une raison</w:t>
      </w:r>
    </w:p>
    <w:p w14:paraId="41AB8441" w14:textId="77777777" w:rsidR="008935FE" w:rsidRPr="008935FE" w:rsidRDefault="008935FE" w:rsidP="008935FE">
      <w:pPr>
        <w:spacing w:after="0" w:line="240" w:lineRule="auto"/>
        <w:ind w:left="360"/>
        <w:rPr>
          <w:rFonts w:ascii="Calibri" w:eastAsia="Times New Roman" w:hAnsi="Calibri" w:cs="Times New Roman"/>
          <w:lang w:val="en-CA"/>
        </w:rPr>
      </w:pPr>
    </w:p>
    <w:p w14:paraId="6BFD7C17" w14:textId="77777777" w:rsidR="008935FE" w:rsidRPr="008935FE" w:rsidRDefault="008935FE" w:rsidP="008935FE">
      <w:pPr>
        <w:spacing w:after="0" w:line="240" w:lineRule="auto"/>
        <w:ind w:left="360"/>
        <w:rPr>
          <w:rFonts w:ascii="Calibri" w:eastAsia="Times New Roman" w:hAnsi="Calibri" w:cs="Times New Roman"/>
          <w:lang w:val="en-US"/>
        </w:rPr>
      </w:pPr>
    </w:p>
    <w:p w14:paraId="768E6D52"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H6.</w:t>
      </w:r>
      <w:r w:rsidRPr="008935FE">
        <w:rPr>
          <w:rFonts w:ascii="Calibri" w:eastAsia="Times New Roman" w:hAnsi="Calibri" w:cs="Times New Roman"/>
          <w:lang w:val="en-CA"/>
        </w:rPr>
        <w:tab/>
        <w:t xml:space="preserve">How important, if at all, is it for the Government of Canada to invest in each of the following. Please rate each on a scale of 1 to 10, where 1 is not at all important and 10 is extremely important.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(REPEAT SCALE AS NEEDED)</w:t>
      </w:r>
    </w:p>
    <w:p w14:paraId="5104E37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À quel point est-ce important, si c’est le cas, pour le Gouvernement du Canada d’investir dans chacun des domaines suivants ? Veuillez fournir une réponse sur une échelle de 1 à 10, où une note de 1 veut dire que ce n’est pas important du tout et 10 indique que c’est extrêmement important. Qu’en est-il d’investir dans…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(RÉPÉTER L’ÉCHELLE AU BESOIN)</w:t>
      </w:r>
    </w:p>
    <w:p w14:paraId="43963B3F" w14:textId="77777777" w:rsidR="008935FE" w:rsidRPr="008935FE" w:rsidRDefault="008935FE" w:rsidP="008935FE">
      <w:pPr>
        <w:spacing w:after="0" w:line="240" w:lineRule="auto"/>
        <w:ind w:left="360"/>
        <w:rPr>
          <w:rFonts w:ascii="Calibri" w:eastAsia="Times New Roman" w:hAnsi="Calibri" w:cs="Times New Roman"/>
          <w:lang w:val="fr-CA"/>
        </w:rPr>
      </w:pPr>
    </w:p>
    <w:p w14:paraId="756BA784"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3E0665A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More affordable housing for low-income groups</w:t>
      </w:r>
    </w:p>
    <w:p w14:paraId="16772E8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groupes à faible revenu</w:t>
      </w:r>
    </w:p>
    <w:p w14:paraId="7541EAD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affordable housing to get homeless people off the streets</w:t>
      </w:r>
    </w:p>
    <w:p w14:paraId="7CDAC0C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sortir les sans-abris de la rue</w:t>
      </w:r>
    </w:p>
    <w:p w14:paraId="6F224C3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More affordable housing for seniors</w:t>
      </w:r>
    </w:p>
    <w:p w14:paraId="11D29D3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aînés</w:t>
      </w:r>
    </w:p>
    <w:p w14:paraId="57E5381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to be used as affordable rental property</w:t>
      </w:r>
    </w:p>
    <w:p w14:paraId="0FA5BBA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plus grande proportion des immeubles qui serait consacrée à la location de loyers abordables</w:t>
      </w:r>
    </w:p>
    <w:p w14:paraId="641C9B5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in expensive housing markets, to bring down the cost of real estate</w:t>
      </w:r>
    </w:p>
    <w:p w14:paraId="3880D9E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logements dans les marchés immobiliers dispendieux afin de faire baisser le prix de l’immobilier</w:t>
      </w:r>
    </w:p>
    <w:p w14:paraId="4234900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Energy and water efficiency retrofits to existing social housing for low-income earners</w:t>
      </w:r>
    </w:p>
    <w:p w14:paraId="7586CC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Des rénovations aidant à diminuer la consommation d’eau et d’énergie pour les logements sociaux existants pour les gens à faible revenu  </w:t>
      </w:r>
    </w:p>
    <w:p w14:paraId="4F4D7D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Making it easier for younger Canadians to buy their first home</w:t>
      </w:r>
    </w:p>
    <w:p w14:paraId="6AC1A18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Faciliter l’accès à une première propriété pour les jeunes Canadiens</w:t>
      </w:r>
    </w:p>
    <w:p w14:paraId="215F605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Improving the quality of existing social housing for low-income earners</w:t>
      </w:r>
    </w:p>
    <w:p w14:paraId="62FE987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Amélioration de la qualité des logements sociaux existants pour les gens à faible revenu</w:t>
      </w:r>
    </w:p>
    <w:p w14:paraId="5C2C821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shelters for the victims of violence</w:t>
      </w:r>
    </w:p>
    <w:p w14:paraId="3287C3A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refuges pour les victimes de violence</w:t>
      </w:r>
    </w:p>
    <w:p w14:paraId="1D6913CB" w14:textId="77777777" w:rsidR="008935FE" w:rsidRPr="008935FE" w:rsidRDefault="008935FE" w:rsidP="008935FE">
      <w:pPr>
        <w:spacing w:after="0" w:line="240" w:lineRule="auto"/>
        <w:ind w:left="360"/>
        <w:rPr>
          <w:rFonts w:ascii="Calibri" w:eastAsia="Times New Roman" w:hAnsi="Calibri" w:cs="Times New Roman"/>
          <w:lang w:val="fr-CA"/>
        </w:rPr>
      </w:pPr>
    </w:p>
    <w:p w14:paraId="6329027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3750D0D9" w14:textId="77777777" w:rsidR="008935FE" w:rsidRPr="008935FE" w:rsidRDefault="008935FE" w:rsidP="008935FE">
      <w:pPr>
        <w:spacing w:after="0" w:line="240" w:lineRule="auto"/>
        <w:ind w:left="360"/>
        <w:rPr>
          <w:rFonts w:ascii="Calibri" w:eastAsia="Times New Roman" w:hAnsi="Calibri" w:cs="Times New Roman"/>
          <w:lang w:val="en-CA"/>
        </w:rPr>
      </w:pPr>
    </w:p>
    <w:p w14:paraId="3268D619" w14:textId="77777777" w:rsidR="008935FE" w:rsidRPr="008935FE" w:rsidRDefault="008935FE" w:rsidP="008935FE">
      <w:pPr>
        <w:spacing w:after="0" w:line="240" w:lineRule="auto"/>
        <w:ind w:left="360"/>
        <w:rPr>
          <w:rFonts w:ascii="Calibri" w:eastAsia="Times New Roman" w:hAnsi="Calibri" w:cs="Times New Roman"/>
          <w:lang w:val="en-CA"/>
        </w:rPr>
      </w:pPr>
    </w:p>
    <w:p w14:paraId="7AEA3892"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br w:type="page"/>
      </w:r>
    </w:p>
    <w:p w14:paraId="068941C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lastRenderedPageBreak/>
        <w:t xml:space="preserve"> [FLEXIBLE WORK ARRANGEMENTS]</w:t>
      </w:r>
    </w:p>
    <w:p w14:paraId="5AAD8287" w14:textId="77777777" w:rsidR="008935FE" w:rsidRPr="008935FE" w:rsidRDefault="008935FE" w:rsidP="008935FE">
      <w:pPr>
        <w:spacing w:after="0" w:line="240" w:lineRule="auto"/>
        <w:ind w:left="360"/>
        <w:rPr>
          <w:rFonts w:ascii="Calibri" w:eastAsia="Times New Roman" w:hAnsi="Calibri" w:cs="Times New Roman"/>
          <w:lang w:val="en-CA"/>
        </w:rPr>
      </w:pPr>
    </w:p>
    <w:p w14:paraId="4D754BF6"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D4.</w:t>
      </w:r>
      <w:r w:rsidRPr="008935FE">
        <w:rPr>
          <w:rFonts w:ascii="Calibri" w:eastAsia="Times New Roman" w:hAnsi="Calibri" w:cs="Times New Roman"/>
          <w:lang w:val="en-CA"/>
        </w:rPr>
        <w:tab/>
        <w:t xml:space="preserve">Which of the following categories best describes your current employment status? </w:t>
      </w:r>
      <w:r w:rsidRPr="008935FE">
        <w:rPr>
          <w:rFonts w:ascii="Calibri" w:eastAsia="Times New Roman" w:hAnsi="Calibri" w:cs="Times New Roman"/>
          <w:lang w:val="fr-CA"/>
        </w:rPr>
        <w:t>(READ LIST UNTIL INTERRUPTED, ACCEPT ONE RESPONSE)</w:t>
      </w:r>
    </w:p>
    <w:p w14:paraId="27EFEAD2"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Laquelle des descriptions suivantes correspond le mieux à votre situation d’emploi actuelle ? </w:t>
      </w:r>
      <w:r w:rsidRPr="008935FE">
        <w:rPr>
          <w:rFonts w:ascii="Calibri" w:eastAsia="Times New Roman" w:hAnsi="Calibri" w:cs="Times New Roman"/>
          <w:color w:val="0070C0"/>
          <w:lang w:val="en-CA"/>
        </w:rPr>
        <w:t>(LIRE LA LISTE JUSQU’À INTERRUPTION ; ACCEPTEZ UNE RÉPONSE)</w:t>
      </w:r>
    </w:p>
    <w:p w14:paraId="3A103495" w14:textId="77777777" w:rsidR="008935FE" w:rsidRPr="008935FE" w:rsidRDefault="008935FE" w:rsidP="008935FE">
      <w:pPr>
        <w:spacing w:after="0" w:line="240" w:lineRule="auto"/>
        <w:ind w:left="360"/>
        <w:rPr>
          <w:rFonts w:ascii="Calibri" w:eastAsia="Times New Roman" w:hAnsi="Calibri" w:cs="Times New Roman"/>
          <w:lang w:val="en-CA"/>
        </w:rPr>
      </w:pPr>
    </w:p>
    <w:p w14:paraId="1ABE1E1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Working full-time, that is, 35 or more hours per week</w:t>
      </w:r>
    </w:p>
    <w:p w14:paraId="0A95D3D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plein, c.-à-d. 35 heures ou plus par semaine</w:t>
      </w:r>
    </w:p>
    <w:p w14:paraId="30EBC2E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Working part-time, that is, less than 35 hours per week </w:t>
      </w:r>
    </w:p>
    <w:p w14:paraId="5FA0164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partiel, c.-à-d. moins de 35 heures par semaine</w:t>
      </w:r>
    </w:p>
    <w:p w14:paraId="1B840BF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Self-employed</w:t>
      </w:r>
    </w:p>
    <w:p w14:paraId="33CB0E7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Travailleur(se) autonome</w:t>
      </w:r>
    </w:p>
    <w:p w14:paraId="0FF5E27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Unemployed, but looking for work</w:t>
      </w:r>
    </w:p>
    <w:p w14:paraId="66FE9C4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Sans emploi, mais à la recherche d’un emploi</w:t>
      </w:r>
    </w:p>
    <w:p w14:paraId="50BEBCA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 student attending school full-time</w:t>
      </w:r>
    </w:p>
    <w:p w14:paraId="4057BFC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Étudiant(e) à temps plein</w:t>
      </w:r>
    </w:p>
    <w:p w14:paraId="0165648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Retired</w:t>
      </w:r>
    </w:p>
    <w:p w14:paraId="29CF499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Retraité(e)</w:t>
      </w:r>
    </w:p>
    <w:p w14:paraId="104713E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in the workforce (full-time homemaker, unemployed, not looking for work)</w:t>
      </w:r>
    </w:p>
    <w:p w14:paraId="11D449E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À l’extérieur du marché du travail (personne au foyer à temps plein ou sans emploi et non à la recherche d’un emploi)</w:t>
      </w:r>
    </w:p>
    <w:p w14:paraId="1824A443"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(DO NOT READ) Other – (DO NOT SPECIFY)</w:t>
      </w:r>
    </w:p>
    <w:p w14:paraId="50BE5F0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Autre – (NE PAS PRÉCISER)</w:t>
      </w:r>
    </w:p>
    <w:p w14:paraId="3250E9C6" w14:textId="77777777" w:rsidR="008935FE" w:rsidRPr="008935FE" w:rsidRDefault="008935FE" w:rsidP="008935FE">
      <w:pPr>
        <w:spacing w:after="0" w:line="240" w:lineRule="auto"/>
        <w:ind w:left="360"/>
        <w:rPr>
          <w:rFonts w:ascii="Calibri" w:eastAsia="Times New Roman" w:hAnsi="Calibri" w:cs="Times New Roman"/>
          <w:lang w:val="fr-CA"/>
        </w:rPr>
      </w:pPr>
    </w:p>
    <w:p w14:paraId="652518B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b/>
          <w:lang w:val="en-CA"/>
        </w:rPr>
        <w:t>[IF D4=NOT IN THE WORKFORCE/RETIRED/STUDENT/UNEMPLOYED/SELF-EMPLOYED/OTHER/DK/REF, SKIP TO INT1; OTHERWISE CONTINUE]</w:t>
      </w:r>
    </w:p>
    <w:p w14:paraId="5B31D868" w14:textId="77777777" w:rsidR="008935FE" w:rsidRPr="008935FE" w:rsidRDefault="008935FE" w:rsidP="008935FE">
      <w:pPr>
        <w:spacing w:after="0" w:line="240" w:lineRule="auto"/>
        <w:ind w:left="360"/>
        <w:rPr>
          <w:rFonts w:ascii="Calibri" w:eastAsia="Times New Roman" w:hAnsi="Calibri" w:cs="Times New Roman"/>
          <w:lang w:val="en-US"/>
        </w:rPr>
      </w:pPr>
    </w:p>
    <w:p w14:paraId="2247E2E7" w14:textId="77777777" w:rsidR="008935FE" w:rsidRPr="008935FE" w:rsidRDefault="008935FE" w:rsidP="008935FE">
      <w:pPr>
        <w:spacing w:after="0" w:line="240" w:lineRule="auto"/>
        <w:ind w:left="720"/>
        <w:rPr>
          <w:rFonts w:ascii="Calibri" w:eastAsia="Times New Roman" w:hAnsi="Calibri" w:cs="Times New Roman"/>
          <w:lang w:val="en-CA"/>
        </w:rPr>
      </w:pPr>
      <w:r w:rsidRPr="008935FE">
        <w:rPr>
          <w:rFonts w:ascii="Calibri" w:eastAsia="Times New Roman" w:hAnsi="Calibri" w:cs="Times New Roman"/>
          <w:lang w:val="en-CA"/>
        </w:rPr>
        <w:t>The Government of Canada has discussed amending the Canada Labour Code to allow workers in federally regulated sectors to formally request flexible work arrangements from their employers, such as changing the number of hours they work or where they work, or taking time off to meet specific responsibilities.</w:t>
      </w:r>
    </w:p>
    <w:p w14:paraId="3AD87895" w14:textId="77777777" w:rsidR="008935FE" w:rsidRPr="008935FE" w:rsidRDefault="008935FE" w:rsidP="008935FE">
      <w:pPr>
        <w:spacing w:after="0" w:line="240" w:lineRule="auto"/>
        <w:ind w:left="72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du Canada a discuté de la possibilité de modifier le Code canadien du travail pour permettre aux travailleurs dans les secteurs réglementés par le fédéral de demander formellement des cadres de travail flexibles de la part de leurs employeurs, tels que de modifier le nombre d’heures de travail ou le lieu de travail, ou encore de prendre des congés pour rencontrer des responsabilités personnelles.</w:t>
      </w:r>
    </w:p>
    <w:p w14:paraId="1D96BC9B" w14:textId="77777777" w:rsidR="008935FE" w:rsidRPr="008935FE" w:rsidRDefault="008935FE" w:rsidP="008935FE">
      <w:pPr>
        <w:spacing w:after="0" w:line="240" w:lineRule="auto"/>
        <w:ind w:left="360"/>
        <w:rPr>
          <w:rFonts w:ascii="Calibri" w:eastAsia="Times New Roman" w:hAnsi="Calibri" w:cs="Times New Roman"/>
          <w:lang w:val="fr-CA"/>
        </w:rPr>
      </w:pPr>
    </w:p>
    <w:p w14:paraId="3ACE3CE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FW1.</w:t>
      </w:r>
      <w:r w:rsidRPr="008935FE">
        <w:rPr>
          <w:rFonts w:ascii="Calibri" w:eastAsia="Times New Roman" w:hAnsi="Calibri" w:cs="Times New Roman"/>
          <w:lang w:val="en-CA"/>
        </w:rPr>
        <w:tab/>
        <w:t>Do you currently have a flexible work arrangement with your employer?</w:t>
      </w:r>
    </w:p>
    <w:p w14:paraId="15046043"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présentement un cadre de travail flexible avec votre employeur?</w:t>
      </w:r>
    </w:p>
    <w:p w14:paraId="63EDB019" w14:textId="77777777" w:rsidR="008935FE" w:rsidRPr="008935FE" w:rsidRDefault="008935FE" w:rsidP="008935FE">
      <w:pPr>
        <w:spacing w:after="0" w:line="240" w:lineRule="auto"/>
        <w:rPr>
          <w:rFonts w:ascii="Calibri" w:eastAsia="Times New Roman" w:hAnsi="Calibri" w:cs="Times New Roman"/>
          <w:lang w:val="fr-CA"/>
        </w:rPr>
      </w:pPr>
    </w:p>
    <w:p w14:paraId="30898D0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27F4B04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711C0A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5BBE835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36C250BE" w14:textId="77777777" w:rsidR="008935FE" w:rsidRPr="008935FE" w:rsidRDefault="008935FE" w:rsidP="008935FE">
      <w:pPr>
        <w:spacing w:after="0" w:line="240" w:lineRule="auto"/>
        <w:rPr>
          <w:rFonts w:ascii="Calibri" w:eastAsia="Times New Roman" w:hAnsi="Calibri" w:cs="Times New Roman"/>
          <w:lang w:val="en-US"/>
        </w:rPr>
      </w:pPr>
    </w:p>
    <w:p w14:paraId="57A04736" w14:textId="77777777" w:rsidR="008935FE" w:rsidRPr="008935FE" w:rsidRDefault="008935FE" w:rsidP="008935FE">
      <w:pPr>
        <w:spacing w:after="0" w:line="240" w:lineRule="auto"/>
        <w:ind w:left="720" w:hanging="360"/>
        <w:rPr>
          <w:rFonts w:ascii="Calibri" w:eastAsia="Times New Roman" w:hAnsi="Calibri" w:cs="Times New Roman"/>
          <w:lang w:val="fr-CA"/>
        </w:rPr>
      </w:pPr>
      <w:r w:rsidRPr="008935FE">
        <w:rPr>
          <w:rFonts w:ascii="Calibri" w:eastAsia="Times New Roman" w:hAnsi="Calibri" w:cs="Times New Roman"/>
          <w:lang w:val="en-CA"/>
        </w:rPr>
        <w:lastRenderedPageBreak/>
        <w:t>FW2.</w:t>
      </w:r>
      <w:r w:rsidRPr="008935FE">
        <w:rPr>
          <w:rFonts w:ascii="Calibri" w:eastAsia="Times New Roman" w:hAnsi="Calibri" w:cs="Times New Roman"/>
          <w:lang w:val="en-CA"/>
        </w:rPr>
        <w:tab/>
        <w:t xml:space="preserve">If a law on flexible work arrangements were passed, how likely would you be to ask your employer for a flexible work arrangement? </w:t>
      </w:r>
      <w:r w:rsidRPr="008935FE">
        <w:rPr>
          <w:rFonts w:ascii="Calibri" w:eastAsia="Times New Roman" w:hAnsi="Calibri" w:cs="Times New Roman"/>
          <w:lang w:val="fr-CA"/>
        </w:rPr>
        <w:t>Would you say that you… ?(READ RESPONSE  OPTIONS)</w:t>
      </w:r>
    </w:p>
    <w:p w14:paraId="3AD8D9AE" w14:textId="77777777" w:rsidR="008935FE" w:rsidRPr="008935FE" w:rsidRDefault="008935FE" w:rsidP="008935FE">
      <w:pPr>
        <w:spacing w:after="0" w:line="240" w:lineRule="auto"/>
        <w:ind w:left="720"/>
        <w:rPr>
          <w:rFonts w:ascii="Calibri" w:eastAsia="Times New Roman" w:hAnsi="Calibri" w:cs="Times New Roman"/>
          <w:color w:val="0070C0"/>
          <w:lang w:val="fr-CA"/>
        </w:rPr>
      </w:pPr>
      <w:r w:rsidRPr="008935FE">
        <w:rPr>
          <w:rFonts w:ascii="Calibri" w:eastAsia="Times New Roman" w:hAnsi="Calibri" w:cs="Times New Roman"/>
          <w:color w:val="0070C0"/>
          <w:lang w:val="fr-CA"/>
        </w:rPr>
        <w:t>Si une loi sur les cadres de travail flexible était adoptée, dans quelle mesure serait-il probable que vous demandiez un cadre de travail flexible à votre employeur? Le feriez-vous… ? (LIRE LES CHOIX DE RÉPONSES)</w:t>
      </w:r>
    </w:p>
    <w:p w14:paraId="2C23B3BD" w14:textId="77777777" w:rsidR="008935FE" w:rsidRPr="008935FE" w:rsidRDefault="008935FE" w:rsidP="008935FE">
      <w:pPr>
        <w:spacing w:after="0" w:line="240" w:lineRule="auto"/>
        <w:rPr>
          <w:rFonts w:ascii="Calibri" w:eastAsia="Times New Roman" w:hAnsi="Calibri" w:cs="Times New Roman"/>
          <w:lang w:val="fr-CA"/>
        </w:rPr>
      </w:pPr>
    </w:p>
    <w:p w14:paraId="70B3371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Definitely would</w:t>
      </w:r>
    </w:p>
    <w:p w14:paraId="265580F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Certainement</w:t>
      </w:r>
    </w:p>
    <w:p w14:paraId="39415747"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Probably would</w:t>
      </w:r>
    </w:p>
    <w:p w14:paraId="1ABE0694"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Probablement</w:t>
      </w:r>
    </w:p>
    <w:p w14:paraId="070F0FB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Probably would not</w:t>
      </w:r>
    </w:p>
    <w:p w14:paraId="67D9CE6B"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Probablement pas</w:t>
      </w:r>
    </w:p>
    <w:p w14:paraId="29D0C5E6"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Definitely would not</w:t>
      </w:r>
    </w:p>
    <w:p w14:paraId="4944D90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US"/>
        </w:rPr>
        <w:t>Certainem</w:t>
      </w:r>
      <w:r w:rsidRPr="008935FE">
        <w:rPr>
          <w:rFonts w:ascii="Calibri" w:eastAsia="Times New Roman" w:hAnsi="Calibri" w:cs="Times New Roman"/>
          <w:color w:val="0070C0"/>
          <w:lang w:val="en-CA"/>
        </w:rPr>
        <w:t>ent pas</w:t>
      </w:r>
    </w:p>
    <w:p w14:paraId="7146BE87" w14:textId="77777777" w:rsidR="008935FE" w:rsidRPr="008935FE" w:rsidRDefault="008935FE" w:rsidP="008935FE">
      <w:pPr>
        <w:spacing w:after="0" w:line="240" w:lineRule="auto"/>
        <w:rPr>
          <w:rFonts w:ascii="Calibri" w:eastAsia="Times New Roman" w:hAnsi="Calibri" w:cs="Times New Roman"/>
          <w:lang w:val="en-CA"/>
        </w:rPr>
      </w:pPr>
    </w:p>
    <w:p w14:paraId="42082AD8" w14:textId="77777777" w:rsidR="008935FE" w:rsidRPr="008935FE" w:rsidRDefault="008935FE" w:rsidP="008935FE">
      <w:pPr>
        <w:spacing w:after="0" w:line="240" w:lineRule="auto"/>
        <w:ind w:left="720" w:hanging="360"/>
        <w:rPr>
          <w:rFonts w:ascii="Calibri" w:eastAsia="Times New Roman" w:hAnsi="Calibri" w:cs="Times New Roman"/>
          <w:lang w:val="fr-CA"/>
        </w:rPr>
      </w:pPr>
      <w:r w:rsidRPr="008935FE">
        <w:rPr>
          <w:rFonts w:ascii="Calibri" w:eastAsia="Times New Roman" w:hAnsi="Calibri" w:cs="Times New Roman"/>
          <w:lang w:val="en-CA"/>
        </w:rPr>
        <w:t>FW3.</w:t>
      </w:r>
      <w:r w:rsidRPr="008935FE">
        <w:rPr>
          <w:rFonts w:ascii="Calibri" w:eastAsia="Times New Roman" w:hAnsi="Calibri" w:cs="Times New Roman"/>
          <w:lang w:val="en-CA"/>
        </w:rPr>
        <w:tab/>
        <w:t xml:space="preserve">What kind of impact, if any, do you think a law on flexible work arrangements would have on your workplace? </w:t>
      </w:r>
      <w:r w:rsidRPr="008935FE">
        <w:rPr>
          <w:rFonts w:ascii="Calibri" w:eastAsia="Times New Roman" w:hAnsi="Calibri" w:cs="Times New Roman"/>
          <w:lang w:val="fr-CA"/>
        </w:rPr>
        <w:t>Do you think it would have… ? (READ LIST)</w:t>
      </w:r>
    </w:p>
    <w:p w14:paraId="4E60663A" w14:textId="77777777" w:rsidR="008935FE" w:rsidRPr="008935FE" w:rsidRDefault="008935FE" w:rsidP="008935FE">
      <w:pPr>
        <w:spacing w:after="0" w:line="240" w:lineRule="auto"/>
        <w:ind w:left="720"/>
        <w:rPr>
          <w:rFonts w:ascii="Calibri" w:eastAsia="Times New Roman" w:hAnsi="Calibri" w:cs="Times New Roman"/>
          <w:color w:val="0070C0"/>
          <w:lang w:val="fr-CA"/>
        </w:rPr>
      </w:pPr>
      <w:r w:rsidRPr="008935FE">
        <w:rPr>
          <w:rFonts w:ascii="Calibri" w:eastAsia="Times New Roman" w:hAnsi="Calibri" w:cs="Times New Roman"/>
          <w:color w:val="0070C0"/>
          <w:lang w:val="fr-CA"/>
        </w:rPr>
        <w:t>Quel impact pensez-vous qu’une loi sur les modalités de travail flexibles aurait sur votre lieu de travail ? Pensez-vous qu’elle aurait… ? (LIRE LA LISTE)</w:t>
      </w:r>
    </w:p>
    <w:p w14:paraId="633E9D07" w14:textId="77777777" w:rsidR="008935FE" w:rsidRPr="008935FE" w:rsidRDefault="008935FE" w:rsidP="008935FE">
      <w:pPr>
        <w:spacing w:after="0" w:line="240" w:lineRule="auto"/>
        <w:rPr>
          <w:rFonts w:ascii="Calibri" w:eastAsia="Times New Roman" w:hAnsi="Calibri" w:cs="Times New Roman"/>
          <w:lang w:val="fr-CA"/>
        </w:rPr>
      </w:pPr>
    </w:p>
    <w:p w14:paraId="741B0D3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very positive impact</w:t>
      </w:r>
    </w:p>
    <w:p w14:paraId="4CD660C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 impact très positif</w:t>
      </w:r>
    </w:p>
    <w:p w14:paraId="574C7B4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somewhat positive impact</w:t>
      </w:r>
    </w:p>
    <w:p w14:paraId="2C23293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 impact plutôt positif</w:t>
      </w:r>
    </w:p>
    <w:p w14:paraId="5BF1009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 impact</w:t>
      </w:r>
    </w:p>
    <w:p w14:paraId="47AF8F7F"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Pas d’impact</w:t>
      </w:r>
    </w:p>
    <w:p w14:paraId="3520C64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A s</w:t>
      </w:r>
      <w:r w:rsidRPr="008935FE">
        <w:rPr>
          <w:rFonts w:ascii="Calibri" w:eastAsia="Times New Roman" w:hAnsi="Calibri" w:cs="Times New Roman"/>
          <w:lang w:val="en-CA"/>
        </w:rPr>
        <w:t>omewhat negative impact</w:t>
      </w:r>
    </w:p>
    <w:p w14:paraId="4563E5D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 impact plutôt négatif</w:t>
      </w:r>
    </w:p>
    <w:p w14:paraId="2475449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very negative impact</w:t>
      </w:r>
    </w:p>
    <w:p w14:paraId="41D54CB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 impact très négatif</w:t>
      </w:r>
    </w:p>
    <w:p w14:paraId="2EEDE07A" w14:textId="77777777" w:rsidR="008935FE" w:rsidRPr="008935FE" w:rsidRDefault="008935FE" w:rsidP="008935FE">
      <w:pPr>
        <w:spacing w:after="0" w:line="240" w:lineRule="auto"/>
        <w:rPr>
          <w:rFonts w:ascii="Calibri" w:eastAsia="Times New Roman" w:hAnsi="Calibri" w:cs="Times New Roman"/>
          <w:lang w:val="fr-CA"/>
        </w:rPr>
      </w:pPr>
    </w:p>
    <w:p w14:paraId="76C97EC9" w14:textId="77777777" w:rsidR="008935FE" w:rsidRPr="008935FE" w:rsidRDefault="008935FE" w:rsidP="008935FE">
      <w:pPr>
        <w:spacing w:after="0" w:line="240" w:lineRule="auto"/>
        <w:ind w:left="360"/>
        <w:rPr>
          <w:rFonts w:ascii="Calibri" w:eastAsia="Times New Roman" w:hAnsi="Calibri" w:cs="Arial"/>
          <w:b/>
          <w:lang w:val="fr-CA"/>
        </w:rPr>
      </w:pPr>
      <w:r w:rsidRPr="008935FE">
        <w:rPr>
          <w:rFonts w:ascii="Calibri" w:eastAsia="Times New Roman" w:hAnsi="Calibri" w:cs="Arial"/>
          <w:b/>
          <w:lang w:val="fr-CA"/>
        </w:rPr>
        <w:t>[CANADA’S BRAND]</w:t>
      </w:r>
    </w:p>
    <w:p w14:paraId="2B11D663" w14:textId="77777777" w:rsidR="008935FE" w:rsidRPr="008935FE" w:rsidRDefault="008935FE" w:rsidP="008935FE">
      <w:pPr>
        <w:spacing w:after="0" w:line="240" w:lineRule="auto"/>
        <w:ind w:left="360"/>
        <w:rPr>
          <w:rFonts w:ascii="Calibri" w:eastAsia="Times New Roman" w:hAnsi="Calibri" w:cs="Arial"/>
          <w:b/>
          <w:lang w:val="fr-CA"/>
        </w:rPr>
      </w:pPr>
    </w:p>
    <w:p w14:paraId="665A670F" w14:textId="77777777" w:rsidR="008935FE" w:rsidRPr="008935FE" w:rsidRDefault="008935FE" w:rsidP="008935FE">
      <w:pPr>
        <w:tabs>
          <w:tab w:val="left" w:pos="720"/>
        </w:tabs>
        <w:spacing w:after="0" w:line="240" w:lineRule="auto"/>
        <w:ind w:left="720" w:hanging="360"/>
        <w:rPr>
          <w:rFonts w:ascii="Calibri" w:eastAsia="Times New Roman" w:hAnsi="Calibri" w:cs="Times New Roman"/>
          <w:szCs w:val="20"/>
          <w:lang w:val="en-CA"/>
        </w:rPr>
      </w:pPr>
      <w:r w:rsidRPr="008935FE">
        <w:rPr>
          <w:rFonts w:ascii="Calibri" w:eastAsia="Times New Roman" w:hAnsi="Calibri" w:cs="Arial"/>
          <w:lang w:val="en-CA"/>
        </w:rPr>
        <w:t>INT1.</w:t>
      </w:r>
      <w:r w:rsidRPr="008935FE">
        <w:rPr>
          <w:rFonts w:ascii="Calibri" w:eastAsia="Times New Roman" w:hAnsi="Calibri" w:cs="Arial"/>
          <w:lang w:val="en-CA"/>
        </w:rPr>
        <w:tab/>
      </w:r>
      <w:r w:rsidRPr="008935FE">
        <w:rPr>
          <w:rFonts w:ascii="Calibri" w:eastAsia="Times New Roman" w:hAnsi="Calibri" w:cs="Times New Roman"/>
          <w:szCs w:val="20"/>
          <w:lang w:val="en-CA"/>
        </w:rPr>
        <w:t>Generally speaking, do you think other countries have a favourable or unfavourable opinion of Canada? Please use a scale from 1 to 10, where 1 means “very unfavourable” and 10 means “very favourable”.</w:t>
      </w:r>
    </w:p>
    <w:p w14:paraId="35309526" w14:textId="77777777" w:rsidR="008935FE" w:rsidRPr="008935FE" w:rsidRDefault="008935FE" w:rsidP="008935FE">
      <w:pPr>
        <w:tabs>
          <w:tab w:val="left" w:pos="720"/>
        </w:tabs>
        <w:spacing w:after="0" w:line="240" w:lineRule="auto"/>
        <w:ind w:left="720"/>
        <w:rPr>
          <w:rFonts w:ascii="Calibri" w:eastAsia="Times New Roman" w:hAnsi="Calibri" w:cs="Arial"/>
          <w:color w:val="0070C0"/>
          <w:lang w:val="fr-CA"/>
        </w:rPr>
      </w:pPr>
      <w:r w:rsidRPr="008935FE">
        <w:rPr>
          <w:rFonts w:ascii="Calibri" w:eastAsia="Times New Roman" w:hAnsi="Calibri" w:cs="Arial"/>
          <w:color w:val="0070C0"/>
          <w:lang w:val="fr-CA"/>
        </w:rPr>
        <w:t xml:space="preserve">En général, pensez-vous les autres pays ont une opinion favorable ou défavorable du Canada ? Veuillez utiliser une échelle de 1 à 10, où une note de 1 veut dire que c’est « très défavorable » et 10 indique que c’est « très favorable ». </w:t>
      </w:r>
    </w:p>
    <w:p w14:paraId="23D69F75" w14:textId="77777777" w:rsidR="008935FE" w:rsidRPr="008935FE" w:rsidRDefault="008935FE" w:rsidP="008935FE">
      <w:pPr>
        <w:tabs>
          <w:tab w:val="left" w:pos="720"/>
        </w:tabs>
        <w:spacing w:after="0" w:line="240" w:lineRule="auto"/>
        <w:ind w:left="360"/>
        <w:rPr>
          <w:rFonts w:ascii="Calibri" w:eastAsia="Times New Roman" w:hAnsi="Calibri" w:cs="Times New Roman"/>
          <w:szCs w:val="20"/>
          <w:lang w:val="fr-CA"/>
        </w:rPr>
      </w:pPr>
    </w:p>
    <w:p w14:paraId="7BB01E5F" w14:textId="77777777" w:rsidR="008935FE" w:rsidRPr="008935FE" w:rsidRDefault="008935FE" w:rsidP="008935FE">
      <w:pPr>
        <w:tabs>
          <w:tab w:val="left" w:pos="720"/>
        </w:tabs>
        <w:spacing w:after="0" w:line="240" w:lineRule="auto"/>
        <w:ind w:left="360"/>
        <w:rPr>
          <w:rFonts w:ascii="Calibri" w:eastAsia="Times New Roman" w:hAnsi="Calibri" w:cs="Times New Roman"/>
          <w:b/>
          <w:szCs w:val="20"/>
          <w:lang w:val="en-US"/>
        </w:rPr>
      </w:pPr>
      <w:r w:rsidRPr="008935FE">
        <w:rPr>
          <w:rFonts w:ascii="Calibri" w:eastAsia="Times New Roman" w:hAnsi="Calibri" w:cs="Times New Roman"/>
          <w:b/>
          <w:szCs w:val="20"/>
          <w:lang w:val="en-US"/>
        </w:rPr>
        <w:t>[1-10]</w:t>
      </w:r>
    </w:p>
    <w:p w14:paraId="2E8A1EAB" w14:textId="77777777" w:rsidR="008935FE" w:rsidRPr="008935FE" w:rsidRDefault="008935FE" w:rsidP="008935FE">
      <w:pPr>
        <w:spacing w:after="0" w:line="240" w:lineRule="auto"/>
        <w:ind w:left="360"/>
        <w:rPr>
          <w:rFonts w:ascii="Calibri" w:eastAsia="Times New Roman" w:hAnsi="Calibri" w:cs="Arial"/>
          <w:lang w:val="en-US"/>
        </w:rPr>
      </w:pPr>
    </w:p>
    <w:p w14:paraId="03C75F37" w14:textId="77777777" w:rsidR="008935FE" w:rsidRPr="008935FE" w:rsidRDefault="008935FE" w:rsidP="008935FE">
      <w:pPr>
        <w:spacing w:after="0" w:line="240" w:lineRule="auto"/>
        <w:ind w:left="720" w:hanging="360"/>
        <w:rPr>
          <w:rFonts w:ascii="Calibri" w:eastAsia="Times New Roman" w:hAnsi="Calibri" w:cs="Arial"/>
          <w:lang w:val="fr-CA"/>
        </w:rPr>
      </w:pPr>
      <w:r w:rsidRPr="008935FE">
        <w:rPr>
          <w:rFonts w:ascii="Calibri" w:eastAsia="Times New Roman" w:hAnsi="Calibri" w:cs="Arial"/>
          <w:lang w:val="en-CA"/>
        </w:rPr>
        <w:t>INT2.</w:t>
      </w:r>
      <w:r w:rsidRPr="008935FE">
        <w:rPr>
          <w:rFonts w:ascii="Calibri" w:eastAsia="Times New Roman" w:hAnsi="Calibri" w:cs="Arial"/>
          <w:lang w:val="en-CA"/>
        </w:rPr>
        <w:tab/>
        <w:t xml:space="preserve">And do you think other countries have a favourable or unfavourable opinion of Canada as a country that does each of the following things? Please </w:t>
      </w:r>
      <w:r w:rsidRPr="008935FE">
        <w:rPr>
          <w:rFonts w:ascii="Calibri" w:eastAsia="Times New Roman" w:hAnsi="Calibri" w:cs="Times New Roman"/>
          <w:szCs w:val="20"/>
          <w:lang w:val="en-CA"/>
        </w:rPr>
        <w:t xml:space="preserve">use a scale from 1 to 10, where 1 means “very unfavourable” and 10 means “very favourable”. </w:t>
      </w:r>
      <w:r w:rsidRPr="008935FE">
        <w:rPr>
          <w:rFonts w:ascii="Calibri" w:eastAsia="Times New Roman" w:hAnsi="Calibri" w:cs="Times New Roman"/>
          <w:szCs w:val="20"/>
          <w:lang w:val="fr-CA"/>
        </w:rPr>
        <w:t>(REPEAT 10-POINT SCALE AS NECESSARY)</w:t>
      </w:r>
    </w:p>
    <w:p w14:paraId="129C7356" w14:textId="77777777" w:rsidR="008935FE" w:rsidRPr="008935FE" w:rsidRDefault="008935FE" w:rsidP="008935FE">
      <w:pPr>
        <w:spacing w:after="0" w:line="240" w:lineRule="auto"/>
        <w:ind w:left="720"/>
        <w:rPr>
          <w:rFonts w:ascii="Calibri" w:eastAsia="Times New Roman" w:hAnsi="Calibri" w:cs="Arial"/>
          <w:color w:val="0070C0"/>
          <w:lang w:val="en-US"/>
        </w:rPr>
      </w:pPr>
      <w:r w:rsidRPr="008935FE">
        <w:rPr>
          <w:rFonts w:ascii="Calibri" w:eastAsia="Times New Roman" w:hAnsi="Calibri" w:cs="Arial"/>
          <w:color w:val="0070C0"/>
          <w:lang w:val="fr-CA"/>
        </w:rPr>
        <w:lastRenderedPageBreak/>
        <w:t xml:space="preserve">Et pensez-vous que les autres pays ont une opinion favorable ou défavorable du Canada en tant que pays qui fait chacune des choses suivantes ? Veuillez utiliser une échelle de 1 à 10, où une note de 1 veut dire que c’est « très défavorable » et 10 indique que c’est « très favorable ». </w:t>
      </w:r>
      <w:r w:rsidRPr="008935FE">
        <w:rPr>
          <w:rFonts w:ascii="Calibri" w:eastAsia="Times New Roman" w:hAnsi="Calibri" w:cs="Arial"/>
          <w:color w:val="0070C0"/>
          <w:lang w:val="en-US"/>
        </w:rPr>
        <w:t>(RÉPETER L'ÉCHELLE AU BESOIN)</w:t>
      </w:r>
    </w:p>
    <w:p w14:paraId="1701601E" w14:textId="77777777" w:rsidR="008935FE" w:rsidRPr="008935FE" w:rsidRDefault="008935FE" w:rsidP="008935FE">
      <w:pPr>
        <w:spacing w:after="0" w:line="240" w:lineRule="auto"/>
        <w:ind w:left="360"/>
        <w:rPr>
          <w:rFonts w:ascii="Calibri" w:eastAsia="Times New Roman" w:hAnsi="Calibri" w:cs="Arial"/>
          <w:lang w:val="en-US"/>
        </w:rPr>
      </w:pPr>
    </w:p>
    <w:p w14:paraId="2AD12961" w14:textId="77777777" w:rsidR="008935FE" w:rsidRPr="008935FE" w:rsidRDefault="008935FE" w:rsidP="008935FE">
      <w:pPr>
        <w:spacing w:after="0" w:line="240" w:lineRule="auto"/>
        <w:ind w:left="360"/>
        <w:rPr>
          <w:rFonts w:ascii="Calibri" w:eastAsia="Times New Roman" w:hAnsi="Calibri" w:cs="Arial"/>
          <w:b/>
          <w:lang w:val="en-US"/>
        </w:rPr>
      </w:pPr>
      <w:r w:rsidRPr="008935FE">
        <w:rPr>
          <w:rFonts w:ascii="Calibri" w:eastAsia="Times New Roman" w:hAnsi="Calibri" w:cs="Arial"/>
          <w:b/>
          <w:lang w:val="en-US"/>
        </w:rPr>
        <w:t>[RANDOMIZE]</w:t>
      </w:r>
    </w:p>
    <w:p w14:paraId="352D36D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has an exciting contemporary culture such as music, films, arts and literature</w:t>
      </w:r>
    </w:p>
    <w:p w14:paraId="229DD6AF" w14:textId="77777777" w:rsidR="008935FE" w:rsidRPr="008935FE" w:rsidRDefault="008935FE" w:rsidP="008935FE">
      <w:pPr>
        <w:spacing w:after="0" w:line="240" w:lineRule="auto"/>
        <w:ind w:left="720" w:hanging="360"/>
        <w:rPr>
          <w:rFonts w:ascii="Calibri" w:eastAsia="Times New Roman" w:hAnsi="Calibri" w:cs="Times New Roman"/>
          <w:color w:val="0070C0"/>
          <w:lang w:val="fr-CA"/>
        </w:rPr>
      </w:pPr>
      <w:r w:rsidRPr="008935FE">
        <w:rPr>
          <w:rFonts w:ascii="Calibri" w:eastAsia="Times New Roman" w:hAnsi="Calibri" w:cs="Times New Roman"/>
          <w:color w:val="0070C0"/>
          <w:lang w:val="fr-CA"/>
        </w:rPr>
        <w:t>(A.)</w:t>
      </w:r>
      <w:r w:rsidRPr="008935FE">
        <w:rPr>
          <w:rFonts w:ascii="Calibri" w:eastAsia="Times New Roman" w:hAnsi="Calibri" w:cs="Times New Roman"/>
          <w:color w:val="0070C0"/>
          <w:lang w:val="fr-CA"/>
        </w:rPr>
        <w:tab/>
        <w:t>a une culture contemporaine passionnante dans des domaines comme la musique, les films, les arts et la littérature</w:t>
      </w:r>
    </w:p>
    <w:p w14:paraId="1C41C5B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w:t>
      </w:r>
      <w:r w:rsidRPr="008935FE">
        <w:rPr>
          <w:rFonts w:ascii="Calibri" w:eastAsia="Times New Roman" w:hAnsi="Calibri" w:cs="Times New Roman"/>
          <w:lang w:val="fr-CA"/>
        </w:rPr>
        <w:tab/>
        <w:t>protects the environment</w:t>
      </w:r>
    </w:p>
    <w:p w14:paraId="224B355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(B.)</w:t>
      </w:r>
      <w:r w:rsidRPr="008935FE">
        <w:rPr>
          <w:rFonts w:ascii="Calibri" w:eastAsia="Times New Roman" w:hAnsi="Calibri" w:cs="Times New Roman"/>
          <w:color w:val="0070C0"/>
          <w:lang w:val="fr-CA"/>
        </w:rPr>
        <w:tab/>
        <w:t>protège l’environnement</w:t>
      </w:r>
    </w:p>
    <w:p w14:paraId="3A4AB42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w:t>
      </w:r>
      <w:r w:rsidRPr="008935FE">
        <w:rPr>
          <w:rFonts w:ascii="Calibri" w:eastAsia="Times New Roman" w:hAnsi="Calibri" w:cs="Times New Roman"/>
          <w:lang w:val="fr-CA"/>
        </w:rPr>
        <w:tab/>
        <w:t>promotes human rights</w:t>
      </w:r>
    </w:p>
    <w:p w14:paraId="5EEE430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w:t>
      </w:r>
      <w:r w:rsidRPr="008935FE">
        <w:rPr>
          <w:rFonts w:ascii="Calibri" w:eastAsia="Times New Roman" w:hAnsi="Calibri" w:cs="Times New Roman"/>
          <w:color w:val="0070C0"/>
          <w:lang w:val="fr-CA"/>
        </w:rPr>
        <w:tab/>
        <w:t>fait la promotion des droits de la personne</w:t>
      </w:r>
    </w:p>
    <w:p w14:paraId="758EAEA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D.)</w:t>
      </w:r>
      <w:r w:rsidRPr="008935FE">
        <w:rPr>
          <w:rFonts w:ascii="Calibri" w:eastAsia="Times New Roman" w:hAnsi="Calibri" w:cs="Times New Roman"/>
          <w:lang w:val="en-CA"/>
        </w:rPr>
        <w:tab/>
        <w:t>contributes to efforts to secure international peace</w:t>
      </w:r>
    </w:p>
    <w:p w14:paraId="7DCFE6B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contribue aux efforts pour assurer la paix internationale</w:t>
      </w:r>
    </w:p>
    <w:p w14:paraId="2BD383A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E.)</w:t>
      </w:r>
      <w:r w:rsidRPr="008935FE">
        <w:rPr>
          <w:rFonts w:ascii="Calibri" w:eastAsia="Times New Roman" w:hAnsi="Calibri" w:cs="Times New Roman"/>
          <w:lang w:val="en-CA"/>
        </w:rPr>
        <w:tab/>
        <w:t>promotes innovative solutions to address global problems</w:t>
      </w:r>
    </w:p>
    <w:p w14:paraId="6C6E70E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w:t>
      </w:r>
      <w:r w:rsidRPr="008935FE">
        <w:rPr>
          <w:rFonts w:ascii="Calibri" w:eastAsia="Times New Roman" w:hAnsi="Calibri" w:cs="Times New Roman"/>
          <w:color w:val="0070C0"/>
          <w:lang w:val="fr-CA"/>
        </w:rPr>
        <w:tab/>
        <w:t>met de l’avant des solutions innovatrices pour faire face aux enjeux mondiaux</w:t>
      </w:r>
    </w:p>
    <w:p w14:paraId="63EE934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F.)</w:t>
      </w:r>
      <w:r w:rsidRPr="008935FE">
        <w:rPr>
          <w:rFonts w:ascii="Calibri" w:eastAsia="Times New Roman" w:hAnsi="Calibri" w:cs="Times New Roman"/>
          <w:lang w:val="en-CA"/>
        </w:rPr>
        <w:tab/>
        <w:t>is an interesting place to visit</w:t>
      </w:r>
    </w:p>
    <w:p w14:paraId="5294F5B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w:t>
      </w:r>
      <w:r w:rsidRPr="008935FE">
        <w:rPr>
          <w:rFonts w:ascii="Calibri" w:eastAsia="Times New Roman" w:hAnsi="Calibri" w:cs="Times New Roman"/>
          <w:color w:val="0070C0"/>
          <w:lang w:val="fr-CA"/>
        </w:rPr>
        <w:tab/>
        <w:t>est un endroit intéressant à visiter</w:t>
      </w:r>
    </w:p>
    <w:p w14:paraId="37A34F0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G.)</w:t>
      </w:r>
      <w:r w:rsidRPr="008935FE">
        <w:rPr>
          <w:rFonts w:ascii="Calibri" w:eastAsia="Times New Roman" w:hAnsi="Calibri" w:cs="Times New Roman"/>
          <w:lang w:val="en-CA"/>
        </w:rPr>
        <w:tab/>
        <w:t xml:space="preserve">is a place where foreign businesses like to invest </w:t>
      </w:r>
    </w:p>
    <w:p w14:paraId="0F1BF92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(G.)</w:t>
      </w:r>
      <w:r w:rsidRPr="008935FE">
        <w:rPr>
          <w:rFonts w:ascii="Calibri" w:eastAsia="Times New Roman" w:hAnsi="Calibri" w:cs="Times New Roman"/>
          <w:color w:val="0070C0"/>
          <w:lang w:val="fr-CA"/>
        </w:rPr>
        <w:tab/>
        <w:t>est un endroit où les entreprises étrangères aiment investir</w:t>
      </w:r>
    </w:p>
    <w:p w14:paraId="3F31B0F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H.)</w:t>
      </w:r>
      <w:r w:rsidRPr="008935FE">
        <w:rPr>
          <w:rFonts w:ascii="Calibri" w:eastAsia="Times New Roman" w:hAnsi="Calibri" w:cs="Times New Roman"/>
          <w:lang w:val="en-CA"/>
        </w:rPr>
        <w:tab/>
        <w:t>is a place where foreign students like to come study</w:t>
      </w:r>
    </w:p>
    <w:p w14:paraId="705FF51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(H.)</w:t>
      </w:r>
      <w:r w:rsidRPr="008935FE">
        <w:rPr>
          <w:rFonts w:ascii="Calibri" w:eastAsia="Times New Roman" w:hAnsi="Calibri" w:cs="Times New Roman"/>
          <w:color w:val="0070C0"/>
          <w:lang w:val="fr-CA"/>
        </w:rPr>
        <w:tab/>
        <w:t>est un endroit où les étudiants internationaux aiment venir pour leurs études</w:t>
      </w:r>
    </w:p>
    <w:p w14:paraId="2C4A2DA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w:t>
      </w:r>
      <w:r w:rsidRPr="008935FE">
        <w:rPr>
          <w:rFonts w:ascii="Calibri" w:eastAsia="Times New Roman" w:hAnsi="Calibri" w:cs="Times New Roman"/>
          <w:lang w:val="fr-CA"/>
        </w:rPr>
        <w:tab/>
        <w:t>welcomes diversity</w:t>
      </w:r>
    </w:p>
    <w:p w14:paraId="34C61F6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w:t>
      </w:r>
      <w:r w:rsidRPr="008935FE">
        <w:rPr>
          <w:rFonts w:ascii="Calibri" w:eastAsia="Times New Roman" w:hAnsi="Calibri" w:cs="Times New Roman"/>
          <w:color w:val="0070C0"/>
          <w:lang w:val="fr-CA"/>
        </w:rPr>
        <w:tab/>
        <w:t>apprécie la diversité</w:t>
      </w:r>
    </w:p>
    <w:p w14:paraId="2FB0AEE8" w14:textId="77777777" w:rsidR="008935FE" w:rsidRPr="008935FE" w:rsidRDefault="008935FE" w:rsidP="008935FE">
      <w:pPr>
        <w:spacing w:after="0" w:line="240" w:lineRule="auto"/>
        <w:rPr>
          <w:rFonts w:ascii="Calibri" w:eastAsia="Times New Roman" w:hAnsi="Calibri" w:cs="Times New Roman"/>
          <w:lang w:val="fr-CA"/>
        </w:rPr>
      </w:pPr>
    </w:p>
    <w:p w14:paraId="2832BBFF" w14:textId="77777777" w:rsidR="008935FE" w:rsidRPr="008935FE" w:rsidRDefault="008935FE" w:rsidP="008935FE">
      <w:pPr>
        <w:spacing w:after="0" w:line="240" w:lineRule="auto"/>
        <w:ind w:firstLine="360"/>
        <w:rPr>
          <w:rFonts w:ascii="Calibri" w:eastAsia="Times New Roman" w:hAnsi="Calibri" w:cs="Arial"/>
          <w:b/>
          <w:lang w:val="en-US"/>
        </w:rPr>
      </w:pPr>
      <w:r w:rsidRPr="008935FE">
        <w:rPr>
          <w:rFonts w:ascii="Calibri" w:eastAsia="Times New Roman" w:hAnsi="Calibri" w:cs="Arial"/>
          <w:b/>
          <w:lang w:val="en-US"/>
        </w:rPr>
        <w:t>[1-10]</w:t>
      </w:r>
    </w:p>
    <w:p w14:paraId="3D62E494" w14:textId="77777777" w:rsidR="008935FE" w:rsidRPr="008935FE" w:rsidRDefault="008935FE" w:rsidP="008935FE">
      <w:pPr>
        <w:spacing w:after="0" w:line="240" w:lineRule="auto"/>
        <w:rPr>
          <w:rFonts w:ascii="Calibri" w:eastAsia="Times New Roman" w:hAnsi="Calibri" w:cs="Times New Roman"/>
          <w:lang w:val="en-US"/>
        </w:rPr>
      </w:pPr>
    </w:p>
    <w:p w14:paraId="15E7CB6C" w14:textId="77777777" w:rsidR="008935FE" w:rsidRPr="008935FE" w:rsidRDefault="008935FE" w:rsidP="008935FE">
      <w:pPr>
        <w:spacing w:after="0" w:line="240" w:lineRule="auto"/>
        <w:ind w:left="720" w:hanging="360"/>
        <w:rPr>
          <w:rFonts w:ascii="Calibri" w:eastAsia="Times New Roman" w:hAnsi="Calibri" w:cs="Times New Roman"/>
          <w:lang w:val="fr-CA"/>
        </w:rPr>
      </w:pPr>
      <w:r w:rsidRPr="008935FE">
        <w:rPr>
          <w:rFonts w:ascii="Calibri" w:eastAsia="Times New Roman" w:hAnsi="Calibri" w:cs="Times New Roman"/>
          <w:lang w:val="en-CA"/>
        </w:rPr>
        <w:t>INT3.</w:t>
      </w:r>
      <w:r w:rsidRPr="008935FE">
        <w:rPr>
          <w:rFonts w:ascii="Calibri" w:eastAsia="Times New Roman" w:hAnsi="Calibri" w:cs="Times New Roman"/>
          <w:lang w:val="en-CA"/>
        </w:rPr>
        <w:tab/>
        <w:t>Now, thinking about Canada’s role in the world, how important, if at all, should each of the following be. Please use a scale of 1 to 10, where 1 means “not at all important” and 10 means “extremely important”.</w:t>
      </w:r>
      <w:r w:rsidRPr="008935FE">
        <w:rPr>
          <w:rFonts w:ascii="Times New Roman" w:eastAsia="Times New Roman" w:hAnsi="Times New Roman" w:cs="Times New Roman"/>
          <w:sz w:val="24"/>
          <w:szCs w:val="24"/>
          <w:lang w:val="en-US"/>
        </w:rPr>
        <w:t xml:space="preserve"> </w:t>
      </w:r>
      <w:r w:rsidRPr="008935FE">
        <w:rPr>
          <w:rFonts w:ascii="Calibri" w:eastAsia="Times New Roman" w:hAnsi="Calibri" w:cs="Times New Roman"/>
          <w:lang w:val="fr-CA"/>
        </w:rPr>
        <w:t>(REPEAT 10-POINT SCALE AS NECESSARY)</w:t>
      </w:r>
    </w:p>
    <w:p w14:paraId="7873B6E9" w14:textId="77777777" w:rsidR="008935FE" w:rsidRPr="008935FE" w:rsidRDefault="008935FE" w:rsidP="008935FE">
      <w:pPr>
        <w:spacing w:after="0" w:line="240" w:lineRule="auto"/>
        <w:ind w:left="720"/>
        <w:rPr>
          <w:rFonts w:ascii="Calibri" w:eastAsia="Times New Roman" w:hAnsi="Calibri" w:cs="Times New Roman"/>
          <w:color w:val="0070C0"/>
          <w:lang w:val="fr-CA"/>
        </w:rPr>
      </w:pPr>
      <w:r w:rsidRPr="008935FE">
        <w:rPr>
          <w:rFonts w:ascii="Calibri" w:eastAsia="Times New Roman" w:hAnsi="Calibri" w:cs="Times New Roman"/>
          <w:color w:val="0070C0"/>
          <w:lang w:val="fr-CA"/>
        </w:rPr>
        <w:t>En pensant maintenant au rôle du Canada dans le monde, quel niveau d’importance accordez-vous à chacun des élément suivants ? Veuillez utiliser une échelle de 1 à 10, où une note de 1 veut dire « pas important du tout » et 10 signifie que c’est « extrêmement important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(RÉPETER L'ÉCHELLE AU BESOIN)</w:t>
      </w:r>
    </w:p>
    <w:p w14:paraId="0A3D1032" w14:textId="77777777" w:rsidR="008935FE" w:rsidRPr="008935FE" w:rsidRDefault="008935FE" w:rsidP="008935FE">
      <w:pPr>
        <w:spacing w:after="0" w:line="240" w:lineRule="auto"/>
        <w:ind w:left="360"/>
        <w:rPr>
          <w:rFonts w:ascii="Calibri" w:eastAsia="Times New Roman" w:hAnsi="Calibri" w:cs="Times New Roman"/>
          <w:lang w:val="fr-CA"/>
        </w:rPr>
      </w:pPr>
    </w:p>
    <w:p w14:paraId="63A2F1E7" w14:textId="77777777" w:rsidR="008935FE" w:rsidRPr="008935FE" w:rsidRDefault="008935FE" w:rsidP="008935FE">
      <w:pPr>
        <w:spacing w:after="0" w:line="240" w:lineRule="auto"/>
        <w:ind w:left="360"/>
        <w:rPr>
          <w:rFonts w:ascii="Calibri" w:eastAsia="Times New Roman" w:hAnsi="Calibri" w:cs="Arial"/>
          <w:b/>
          <w:lang w:val="fr-CA"/>
        </w:rPr>
      </w:pPr>
      <w:r w:rsidRPr="008935FE">
        <w:rPr>
          <w:rFonts w:ascii="Calibri" w:eastAsia="Times New Roman" w:hAnsi="Calibri" w:cs="Arial"/>
          <w:b/>
          <w:lang w:val="fr-CA"/>
        </w:rPr>
        <w:t>[RANDOMIZE]</w:t>
      </w:r>
    </w:p>
    <w:p w14:paraId="7D271D68"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lang w:val="fr-CA"/>
        </w:rPr>
        <w:t>(A.) Promoting Canadian culture such as music, films, arts, and literature</w:t>
      </w:r>
    </w:p>
    <w:p w14:paraId="60A00D99"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lang w:val="fr-CA"/>
        </w:rPr>
        <w:t>(A.) Promouvoir la culture canadienne, telle que la musique, les films, les arts et la littérature</w:t>
      </w:r>
    </w:p>
    <w:p w14:paraId="7736994B"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lang w:val="fr-CA"/>
        </w:rPr>
        <w:t>(B.) Protecting the environment</w:t>
      </w:r>
    </w:p>
    <w:p w14:paraId="04A3D5F9"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(B.) Protéger l’environnement</w:t>
      </w:r>
    </w:p>
    <w:p w14:paraId="1C547186"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lang w:val="fr-CA"/>
        </w:rPr>
        <w:t>(C.) Promoting human rights</w:t>
      </w:r>
    </w:p>
    <w:p w14:paraId="6E93E0C4"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(C.) Promouvoir les droits de la personne</w:t>
      </w:r>
    </w:p>
    <w:p w14:paraId="3A22BD29"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(D.) Contributing to efforts to secure international peace</w:t>
      </w:r>
    </w:p>
    <w:p w14:paraId="61BF8E68"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(D.) Contribuer aux efforts pour assurer la paix internationale</w:t>
      </w:r>
    </w:p>
    <w:p w14:paraId="0CC714AF"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(E.) Promoting innovative solutions to address global problems</w:t>
      </w:r>
    </w:p>
    <w:p w14:paraId="4C713C70"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color w:val="0070C0"/>
          <w:lang w:val="fr-CA"/>
        </w:rPr>
        <w:t>(E.) Promouvoir des solutions innovatrices pour faire face aux enjeux mondiaux</w:t>
      </w:r>
    </w:p>
    <w:p w14:paraId="2F287DBD"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(F.) Promoting Canada as an interesting place to visit</w:t>
      </w:r>
    </w:p>
    <w:p w14:paraId="3F6C8876"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(F.) Promouvoir le Canada comme un endroit intéressant à visiter</w:t>
      </w:r>
    </w:p>
    <w:p w14:paraId="41BBF7AD"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(G.) Promoting Canada as a place where foreign businesses should invest</w:t>
      </w:r>
    </w:p>
    <w:p w14:paraId="63197566"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(G.) Promouvoir le Canada comme un endroit où les entreprises étrangères devraient investir</w:t>
      </w:r>
    </w:p>
    <w:p w14:paraId="62B9A3D1"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(H.) Promoting Canada as a place where foreign students should come to study</w:t>
      </w:r>
    </w:p>
    <w:p w14:paraId="06CE79FF"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(H.) Promouvoir le Canada comme un endroit où les étudiants internationaux devraient venir pour leurs études</w:t>
      </w:r>
    </w:p>
    <w:p w14:paraId="3A2AE2C9"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(I.) Promoting Canada as a place that welcomes diversity</w:t>
      </w:r>
    </w:p>
    <w:p w14:paraId="1A4B06DF"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(I.) Promouvoir le Canada comme un endroit qui apprécie la diversité</w:t>
      </w:r>
    </w:p>
    <w:p w14:paraId="4B536849" w14:textId="77777777" w:rsidR="008935FE" w:rsidRPr="008935FE" w:rsidRDefault="008935FE" w:rsidP="008935FE">
      <w:pPr>
        <w:spacing w:after="0" w:line="240" w:lineRule="auto"/>
        <w:rPr>
          <w:rFonts w:ascii="Calibri" w:eastAsia="Times New Roman" w:hAnsi="Calibri" w:cs="Times New Roman"/>
          <w:lang w:val="fr-CA"/>
        </w:rPr>
      </w:pPr>
    </w:p>
    <w:p w14:paraId="59D4991A"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[1-10]</w:t>
      </w:r>
    </w:p>
    <w:p w14:paraId="4C025974" w14:textId="77777777" w:rsidR="008935FE" w:rsidRPr="008935FE" w:rsidRDefault="008935FE" w:rsidP="008935FE">
      <w:pPr>
        <w:spacing w:after="0" w:line="240" w:lineRule="auto"/>
        <w:ind w:left="360"/>
        <w:rPr>
          <w:rFonts w:ascii="Calibri" w:eastAsia="Times New Roman" w:hAnsi="Calibri" w:cs="Times New Roman"/>
          <w:lang w:val="en-US"/>
        </w:rPr>
      </w:pPr>
    </w:p>
    <w:p w14:paraId="112E9D45" w14:textId="77777777" w:rsidR="008935FE" w:rsidRPr="008935FE" w:rsidRDefault="008935FE" w:rsidP="008935FE">
      <w:pPr>
        <w:spacing w:after="0" w:line="240" w:lineRule="auto"/>
        <w:ind w:left="360"/>
        <w:rPr>
          <w:rFonts w:ascii="Calibri" w:eastAsia="Times New Roman" w:hAnsi="Calibri" w:cs="Times New Roman"/>
          <w:lang w:val="en-US"/>
        </w:rPr>
      </w:pPr>
    </w:p>
    <w:p w14:paraId="445429A5" w14:textId="77777777" w:rsidR="008935FE" w:rsidRPr="008935FE" w:rsidRDefault="008935FE" w:rsidP="008935FE">
      <w:pPr>
        <w:spacing w:after="0" w:line="240" w:lineRule="auto"/>
        <w:ind w:firstLine="360"/>
        <w:rPr>
          <w:rFonts w:ascii="Calibri" w:eastAsia="Times New Roman" w:hAnsi="Calibri" w:cs="Times New Roman"/>
          <w:b/>
          <w:lang w:val="en-US"/>
        </w:rPr>
      </w:pPr>
      <w:r w:rsidRPr="008935FE">
        <w:rPr>
          <w:rFonts w:ascii="Calibri" w:eastAsia="Times New Roman" w:hAnsi="Calibri" w:cs="Times New Roman"/>
          <w:b/>
          <w:lang w:val="en-CA"/>
        </w:rPr>
        <w:t>[DEMOGRAPHICS]</w:t>
      </w:r>
    </w:p>
    <w:p w14:paraId="6BCE8704" w14:textId="77777777" w:rsidR="008935FE" w:rsidRPr="008935FE" w:rsidRDefault="008935FE" w:rsidP="008935FE">
      <w:pPr>
        <w:spacing w:after="0" w:line="240" w:lineRule="auto"/>
        <w:ind w:left="360"/>
        <w:rPr>
          <w:rFonts w:ascii="Calibri" w:eastAsia="Times New Roman" w:hAnsi="Calibri" w:cs="Times New Roman"/>
          <w:lang w:val="en-CA"/>
        </w:rPr>
      </w:pPr>
    </w:p>
    <w:p w14:paraId="6D1E89C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To finish, I'd like to ask you some questions for statistical purposes only.  Please be assured that your answers will remain completely confidential.</w:t>
      </w:r>
    </w:p>
    <w:p w14:paraId="4797A12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1F0D5E1C" w14:textId="77777777" w:rsidR="008935FE" w:rsidRPr="008935FE" w:rsidRDefault="008935FE" w:rsidP="008935FE">
      <w:pPr>
        <w:spacing w:after="0" w:line="240" w:lineRule="auto"/>
        <w:ind w:left="360"/>
        <w:rPr>
          <w:rFonts w:ascii="Calibri" w:eastAsia="Times New Roman" w:hAnsi="Calibri" w:cs="Times New Roman"/>
          <w:lang w:val="fr-CA"/>
        </w:rPr>
      </w:pPr>
    </w:p>
    <w:p w14:paraId="5EE019F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w:t>
      </w:r>
      <w:r w:rsidRPr="008935FE">
        <w:rPr>
          <w:rFonts w:ascii="Calibri" w:eastAsia="Times New Roman" w:hAnsi="Calibri" w:cs="Times New Roman"/>
          <w:lang w:val="fr-CA"/>
        </w:rPr>
        <w:tab/>
      </w:r>
      <w:r w:rsidRPr="008935FE">
        <w:rPr>
          <w:rFonts w:ascii="Calibri" w:eastAsia="Times New Roman" w:hAnsi="Calibri" w:cs="Times New Roman"/>
          <w:lang w:val="fr-CA"/>
        </w:rPr>
        <w:tab/>
        <w:t xml:space="preserve">In what year were you born? (RECORD YEAR) </w:t>
      </w:r>
    </w:p>
    <w:p w14:paraId="5650B846" w14:textId="77777777" w:rsidR="008935FE" w:rsidRPr="008935FE" w:rsidRDefault="008935FE" w:rsidP="008935FE">
      <w:pPr>
        <w:spacing w:after="0" w:line="240" w:lineRule="auto"/>
        <w:ind w:left="1080" w:firstLine="36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Quelle est votre année de naissance ? </w:t>
      </w:r>
      <w:r w:rsidRPr="008935FE">
        <w:rPr>
          <w:rFonts w:ascii="Calibri" w:eastAsia="Times New Roman" w:hAnsi="Calibri" w:cs="Times New Roman"/>
          <w:color w:val="0070C0"/>
          <w:lang w:val="en-CA"/>
        </w:rPr>
        <w:t>(ENREGISTRER L’ANNÉE)</w:t>
      </w:r>
    </w:p>
    <w:p w14:paraId="71BA4153" w14:textId="77777777" w:rsidR="008935FE" w:rsidRPr="008935FE" w:rsidRDefault="008935FE" w:rsidP="008935FE">
      <w:pPr>
        <w:spacing w:after="0" w:line="240" w:lineRule="auto"/>
        <w:ind w:left="360"/>
        <w:rPr>
          <w:rFonts w:ascii="Calibri" w:eastAsia="Times New Roman" w:hAnsi="Calibri" w:cs="Times New Roman"/>
          <w:lang w:val="en-CA"/>
        </w:rPr>
      </w:pPr>
    </w:p>
    <w:p w14:paraId="1168FC9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[1900-2016]</w:t>
      </w:r>
    </w:p>
    <w:p w14:paraId="03AE4AC7" w14:textId="77777777" w:rsidR="008935FE" w:rsidRPr="008935FE" w:rsidRDefault="008935FE" w:rsidP="008935FE">
      <w:pPr>
        <w:spacing w:after="0" w:line="240" w:lineRule="auto"/>
        <w:ind w:left="360"/>
        <w:rPr>
          <w:rFonts w:ascii="Calibri" w:eastAsia="Times New Roman" w:hAnsi="Calibri" w:cs="Times New Roman"/>
          <w:lang w:val="en-CA"/>
        </w:rPr>
      </w:pPr>
    </w:p>
    <w:p w14:paraId="507770A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D1=DK/REF, ASK D2; OTHERWISE SKIP TO D3]</w:t>
      </w:r>
    </w:p>
    <w:p w14:paraId="112AD2DA" w14:textId="77777777" w:rsidR="008935FE" w:rsidRPr="008935FE" w:rsidRDefault="008935FE" w:rsidP="008935FE">
      <w:pPr>
        <w:spacing w:after="0" w:line="240" w:lineRule="auto"/>
        <w:ind w:left="360"/>
        <w:rPr>
          <w:rFonts w:ascii="Calibri" w:eastAsia="Times New Roman" w:hAnsi="Calibri" w:cs="Times New Roman"/>
          <w:lang w:val="en-CA"/>
        </w:rPr>
      </w:pPr>
    </w:p>
    <w:p w14:paraId="32E7B08A"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D2.</w:t>
      </w:r>
      <w:r w:rsidRPr="008935FE">
        <w:rPr>
          <w:rFonts w:ascii="Calibri" w:eastAsia="Times New Roman" w:hAnsi="Calibri" w:cs="Times New Roman"/>
          <w:lang w:val="en-CA"/>
        </w:rPr>
        <w:tab/>
      </w:r>
      <w:r w:rsidRPr="008935FE">
        <w:rPr>
          <w:rFonts w:ascii="Calibri" w:eastAsia="Times New Roman" w:hAnsi="Calibri" w:cs="Times New Roman"/>
          <w:lang w:val="en-CA"/>
        </w:rPr>
        <w:tab/>
        <w:t>Which of the following age categories do you fall into? (READ LIST UNTIL I</w:t>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t>NTERRUPTED, ACCEPT ONE RESPONSE)</w:t>
      </w:r>
    </w:p>
    <w:p w14:paraId="7D6C729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groupe d’âge appartenez-vous ? (LIRE LA LISTE JUSQU’À INTERRUPTION ; ACCEPTEZ UNE RÉPONSE)</w:t>
      </w:r>
    </w:p>
    <w:p w14:paraId="44746671" w14:textId="77777777" w:rsidR="008935FE" w:rsidRPr="008935FE" w:rsidRDefault="008935FE" w:rsidP="008935FE">
      <w:pPr>
        <w:spacing w:after="0" w:line="240" w:lineRule="auto"/>
        <w:ind w:left="360"/>
        <w:rPr>
          <w:rFonts w:ascii="Calibri" w:eastAsia="Times New Roman" w:hAnsi="Calibri" w:cs="Times New Roman"/>
          <w:lang w:val="fr-CA"/>
        </w:rPr>
      </w:pPr>
    </w:p>
    <w:p w14:paraId="408ACC6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18 to 24</w:t>
      </w:r>
    </w:p>
    <w:p w14:paraId="27D04C9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18 à 24 ans</w:t>
      </w:r>
    </w:p>
    <w:p w14:paraId="7D17B13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25 to 34</w:t>
      </w:r>
    </w:p>
    <w:p w14:paraId="10F5B1A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25 à 34 ans</w:t>
      </w:r>
    </w:p>
    <w:p w14:paraId="3CADB32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35 to 44</w:t>
      </w:r>
    </w:p>
    <w:p w14:paraId="6EBFBF2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35 à 44 ans</w:t>
      </w:r>
    </w:p>
    <w:p w14:paraId="4D162EE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45 to 54</w:t>
      </w:r>
    </w:p>
    <w:p w14:paraId="671198F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45 à 54 ans</w:t>
      </w:r>
    </w:p>
    <w:p w14:paraId="29257DF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55 to 64 </w:t>
      </w:r>
    </w:p>
    <w:p w14:paraId="1E5F395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55 à 64 ans</w:t>
      </w:r>
    </w:p>
    <w:p w14:paraId="46277DB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65 or older</w:t>
      </w:r>
    </w:p>
    <w:p w14:paraId="740DED4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65 ans et plus</w:t>
      </w:r>
    </w:p>
    <w:p w14:paraId="5553BD6A" w14:textId="77777777" w:rsidR="008935FE" w:rsidRPr="008935FE" w:rsidRDefault="008935FE" w:rsidP="008935FE">
      <w:pPr>
        <w:spacing w:after="0" w:line="240" w:lineRule="auto"/>
        <w:ind w:left="360"/>
        <w:rPr>
          <w:rFonts w:ascii="Calibri" w:eastAsia="Times New Roman" w:hAnsi="Calibri" w:cs="Times New Roman"/>
          <w:lang w:val="fr-CA"/>
        </w:rPr>
      </w:pPr>
    </w:p>
    <w:p w14:paraId="08966D7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0DF14B0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D3.</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What is the highest level of formal education that you have completed to date? </w:t>
      </w:r>
    </w:p>
    <w:p w14:paraId="7CD880F1" w14:textId="77777777" w:rsidR="008935FE" w:rsidRPr="008935FE" w:rsidRDefault="008935FE" w:rsidP="008935FE">
      <w:pPr>
        <w:spacing w:after="0" w:line="240" w:lineRule="auto"/>
        <w:ind w:left="1080" w:firstLine="360"/>
        <w:rPr>
          <w:rFonts w:ascii="Calibri" w:eastAsia="Times New Roman" w:hAnsi="Calibri" w:cs="Times New Roman"/>
          <w:lang w:val="en-CA"/>
        </w:rPr>
      </w:pPr>
      <w:r w:rsidRPr="008935FE">
        <w:rPr>
          <w:rFonts w:ascii="Calibri" w:eastAsia="Times New Roman" w:hAnsi="Calibri" w:cs="Times New Roman"/>
          <w:lang w:val="en-CA"/>
        </w:rPr>
        <w:t>(READ LIST UNTIL INTERRUPTED, ACCEPT ONE RESPONSE)</w:t>
      </w:r>
    </w:p>
    <w:p w14:paraId="18D7943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Quel est le plus haut niveau de scolarité que vous avez atteint ? (LIRE LA LISTE JUSQU’À INTERRUPTION ; ACCEPTEZ UNE RÉPONSE)</w:t>
      </w:r>
    </w:p>
    <w:p w14:paraId="215EB736" w14:textId="77777777" w:rsidR="008935FE" w:rsidRPr="008935FE" w:rsidRDefault="008935FE" w:rsidP="008935FE">
      <w:pPr>
        <w:spacing w:after="0" w:line="240" w:lineRule="auto"/>
        <w:ind w:left="360"/>
        <w:rPr>
          <w:rFonts w:ascii="Calibri" w:eastAsia="Times New Roman" w:hAnsi="Calibri" w:cs="Times New Roman"/>
          <w:lang w:val="fr-CA"/>
        </w:rPr>
      </w:pPr>
    </w:p>
    <w:p w14:paraId="49A75E4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Grade 8 or less</w:t>
      </w:r>
    </w:p>
    <w:p w14:paraId="34D94E9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Primaire ou moins</w:t>
      </w:r>
    </w:p>
    <w:p w14:paraId="0FA9E86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Some high school</w:t>
      </w:r>
    </w:p>
    <w:p w14:paraId="04458B9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Quelques années d’études secondaires</w:t>
      </w:r>
    </w:p>
    <w:p w14:paraId="7B07EC7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School diploma or equivalent</w:t>
      </w:r>
    </w:p>
    <w:p w14:paraId="7A07E40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Diplôme d’études secondaires ou l’équivalent</w:t>
      </w:r>
    </w:p>
    <w:p w14:paraId="1BC2D28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Registered Apprenticeship or other trades certificate or diploma</w:t>
      </w:r>
    </w:p>
    <w:p w14:paraId="1C14637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Apprentissage enregistré ou autre certificat ou diplôme d’une école de métiers</w:t>
      </w:r>
    </w:p>
    <w:p w14:paraId="553953F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College, CEGEP or other non-university certificate or diploma</w:t>
      </w:r>
    </w:p>
    <w:p w14:paraId="1357860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Certificat ou diplôme d’un collège, cégep ou autre établissement non universitaire</w:t>
      </w:r>
    </w:p>
    <w:p w14:paraId="1FBE473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University certificate or diploma below bachelor's level</w:t>
      </w:r>
    </w:p>
    <w:p w14:paraId="61BFB09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Certificat ou diplôme universitaire inférieur au baccalauréat</w:t>
      </w:r>
    </w:p>
    <w:p w14:paraId="11E5C0D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Bachelor's degree</w:t>
      </w:r>
    </w:p>
    <w:p w14:paraId="3623858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Baccalauréat</w:t>
      </w:r>
    </w:p>
    <w:p w14:paraId="0BC6068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Post graduate degree above bachelor's level</w:t>
      </w:r>
    </w:p>
    <w:p w14:paraId="46F4256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Diplôme d’études universitaire supérieur au baccalauréat</w:t>
      </w:r>
    </w:p>
    <w:p w14:paraId="1F4BD682" w14:textId="77777777" w:rsidR="008935FE" w:rsidRPr="008935FE" w:rsidRDefault="008935FE" w:rsidP="008935FE">
      <w:pPr>
        <w:spacing w:after="0" w:line="240" w:lineRule="auto"/>
        <w:ind w:left="360"/>
        <w:rPr>
          <w:rFonts w:ascii="Calibri" w:eastAsia="Times New Roman" w:hAnsi="Calibri" w:cs="Times New Roman"/>
          <w:lang w:val="fr-CA"/>
        </w:rPr>
      </w:pPr>
    </w:p>
    <w:p w14:paraId="3B70F6E5" w14:textId="77777777" w:rsidR="008935FE" w:rsidRPr="008935FE" w:rsidRDefault="008935FE" w:rsidP="008935FE">
      <w:pPr>
        <w:spacing w:after="0" w:line="240" w:lineRule="auto"/>
        <w:ind w:left="360"/>
        <w:rPr>
          <w:rFonts w:ascii="Calibri" w:eastAsia="Times New Roman" w:hAnsi="Calibri" w:cs="Times New Roman"/>
          <w:lang w:val="fr-CA"/>
        </w:rPr>
      </w:pPr>
    </w:p>
    <w:p w14:paraId="77BC7579"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D5.</w:t>
      </w:r>
      <w:r w:rsidRPr="008935FE">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8935FE">
        <w:rPr>
          <w:rFonts w:ascii="Calibri" w:eastAsia="Times New Roman" w:hAnsi="Calibri" w:cs="Times New Roman"/>
          <w:lang w:val="fr-CA"/>
        </w:rPr>
        <w:t>(READ LIST UNTIL INTERRUPTED)</w:t>
      </w:r>
    </w:p>
    <w:p w14:paraId="13F38B5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013516C5" w14:textId="77777777" w:rsidR="008935FE" w:rsidRPr="008935FE" w:rsidRDefault="008935FE" w:rsidP="008935FE">
      <w:pPr>
        <w:spacing w:after="0" w:line="240" w:lineRule="auto"/>
        <w:ind w:left="360"/>
        <w:rPr>
          <w:rFonts w:ascii="Calibri" w:eastAsia="Times New Roman" w:hAnsi="Calibri" w:cs="Times New Roman"/>
          <w:lang w:val="fr-CA"/>
        </w:rPr>
      </w:pPr>
    </w:p>
    <w:p w14:paraId="6CB743B4"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Under $20,000</w:t>
      </w:r>
    </w:p>
    <w:p w14:paraId="4DAD3CD0"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Moins de 20 000 $</w:t>
      </w:r>
    </w:p>
    <w:p w14:paraId="0A02D6A6"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$20,000 to just under $40,000</w:t>
      </w:r>
    </w:p>
    <w:p w14:paraId="29F1650A"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20 000 $ à moins de 40 000 $</w:t>
      </w:r>
    </w:p>
    <w:p w14:paraId="2CBDF618"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$40,000 to just under $60,000</w:t>
      </w:r>
    </w:p>
    <w:p w14:paraId="0E96B8CF"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40 000 $ à moins de 60 000 $</w:t>
      </w:r>
    </w:p>
    <w:p w14:paraId="473C989E"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$60,000 to just under $80,000</w:t>
      </w:r>
    </w:p>
    <w:p w14:paraId="7AB7C0CF"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60 000 $ à moins de 80 000 $</w:t>
      </w:r>
    </w:p>
    <w:p w14:paraId="766CB61D"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$80,000 to just under $100,000</w:t>
      </w:r>
    </w:p>
    <w:p w14:paraId="43936C8C"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80 000 $ à moins de 100 000 $</w:t>
      </w:r>
    </w:p>
    <w:p w14:paraId="09B81400"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$100,000 to just under $150,000</w:t>
      </w:r>
    </w:p>
    <w:p w14:paraId="75E3EF02"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100 000 $ à moins de 150 000 $</w:t>
      </w:r>
    </w:p>
    <w:p w14:paraId="4455039B"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$150,000 and above</w:t>
      </w:r>
    </w:p>
    <w:p w14:paraId="0C783019"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150 000 $ et plus</w:t>
      </w:r>
    </w:p>
    <w:p w14:paraId="79D9D9F0" w14:textId="77777777" w:rsidR="008935FE" w:rsidRPr="008935FE" w:rsidRDefault="008935FE" w:rsidP="008935FE">
      <w:pPr>
        <w:spacing w:after="0" w:line="240" w:lineRule="auto"/>
        <w:ind w:left="360"/>
        <w:rPr>
          <w:rFonts w:ascii="Calibri" w:eastAsia="Times New Roman" w:hAnsi="Calibri" w:cs="Times New Roman"/>
          <w:lang w:val="fr-CA"/>
        </w:rPr>
      </w:pPr>
    </w:p>
    <w:p w14:paraId="358AC87F" w14:textId="77777777" w:rsidR="008935FE" w:rsidRPr="008935FE" w:rsidRDefault="008935FE" w:rsidP="008935FE">
      <w:pPr>
        <w:spacing w:after="0" w:line="240" w:lineRule="auto"/>
        <w:ind w:left="360"/>
        <w:rPr>
          <w:rFonts w:ascii="Calibri" w:eastAsia="Times New Roman" w:hAnsi="Calibri" w:cs="Times New Roman"/>
          <w:lang w:val="fr-CA"/>
        </w:rPr>
      </w:pPr>
    </w:p>
    <w:p w14:paraId="283A70C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D6.</w:t>
      </w:r>
      <w:r w:rsidRPr="008935FE">
        <w:rPr>
          <w:rFonts w:ascii="Calibri" w:eastAsia="Times New Roman" w:hAnsi="Calibri" w:cs="Times New Roman"/>
          <w:lang w:val="en-CA"/>
        </w:rPr>
        <w:tab/>
      </w:r>
      <w:r w:rsidRPr="008935FE">
        <w:rPr>
          <w:rFonts w:ascii="Calibri" w:eastAsia="Times New Roman" w:hAnsi="Calibri" w:cs="Times New Roman"/>
          <w:lang w:val="en-CA"/>
        </w:rPr>
        <w:tab/>
        <w:t>Do you have any children of any age living in your household?</w:t>
      </w:r>
    </w:p>
    <w:p w14:paraId="650638F2"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des enfants de tous âges qui habitent avec vous à la maison ?</w:t>
      </w:r>
    </w:p>
    <w:p w14:paraId="3AC378E7" w14:textId="77777777" w:rsidR="008935FE" w:rsidRPr="008935FE" w:rsidRDefault="008935FE" w:rsidP="008935FE">
      <w:pPr>
        <w:spacing w:after="0" w:line="240" w:lineRule="auto"/>
        <w:ind w:left="360"/>
        <w:rPr>
          <w:rFonts w:ascii="Calibri" w:eastAsia="Times New Roman" w:hAnsi="Calibri" w:cs="Times New Roman"/>
          <w:lang w:val="fr-CA"/>
        </w:rPr>
      </w:pPr>
    </w:p>
    <w:p w14:paraId="7801F95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7EC7DDD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lastRenderedPageBreak/>
        <w:t>Oui</w:t>
      </w:r>
    </w:p>
    <w:p w14:paraId="549578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54E4DB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2807F884" w14:textId="77777777" w:rsidR="008935FE" w:rsidRPr="008935FE" w:rsidRDefault="008935FE" w:rsidP="008935FE">
      <w:pPr>
        <w:spacing w:after="0" w:line="240" w:lineRule="auto"/>
        <w:ind w:left="360"/>
        <w:rPr>
          <w:rFonts w:ascii="Calibri" w:eastAsia="Times New Roman" w:hAnsi="Calibri" w:cs="Times New Roman"/>
          <w:lang w:val="en-CA"/>
        </w:rPr>
      </w:pPr>
    </w:p>
    <w:p w14:paraId="54D598A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D7 IF D6=YES; OTHERWISE SKIP TO D8]</w:t>
      </w:r>
    </w:p>
    <w:p w14:paraId="214EEB95" w14:textId="77777777" w:rsidR="008935FE" w:rsidRPr="008935FE" w:rsidRDefault="008935FE" w:rsidP="008935FE">
      <w:pPr>
        <w:spacing w:after="0" w:line="240" w:lineRule="auto"/>
        <w:ind w:left="360"/>
        <w:rPr>
          <w:rFonts w:ascii="Calibri" w:eastAsia="Times New Roman" w:hAnsi="Calibri" w:cs="Times New Roman"/>
          <w:lang w:val="en-CA"/>
        </w:rPr>
      </w:pPr>
    </w:p>
    <w:p w14:paraId="6BB07896"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D7.</w:t>
      </w:r>
      <w:r w:rsidRPr="008935FE">
        <w:rPr>
          <w:rFonts w:ascii="Calibri" w:eastAsia="Times New Roman" w:hAnsi="Calibri" w:cs="Times New Roman"/>
          <w:lang w:val="en-CA"/>
        </w:rPr>
        <w:tab/>
        <w:t xml:space="preserve">Do you have any children in the following age groups living in your household?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w:t>
      </w:r>
    </w:p>
    <w:p w14:paraId="6C0EFAF1"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Avez-vous des enfants de chacun de ces groupes d’âge qui habitent avec vous à la maison ? </w:t>
      </w:r>
      <w:r w:rsidRPr="008935FE">
        <w:rPr>
          <w:rFonts w:ascii="Calibri" w:eastAsia="Times New Roman" w:hAnsi="Calibri" w:cs="Times New Roman"/>
          <w:b/>
          <w:color w:val="0070C0"/>
          <w:lang w:val="en-CA"/>
        </w:rPr>
        <w:t>[INSERT ITEM]</w:t>
      </w:r>
      <w:r w:rsidRPr="008935FE">
        <w:rPr>
          <w:rFonts w:ascii="Calibri" w:eastAsia="Times New Roman" w:hAnsi="Calibri" w:cs="Times New Roman"/>
          <w:color w:val="0070C0"/>
          <w:lang w:val="en-CA"/>
        </w:rPr>
        <w:t>?</w:t>
      </w:r>
    </w:p>
    <w:p w14:paraId="15BDD17C" w14:textId="77777777" w:rsidR="008935FE" w:rsidRPr="008935FE" w:rsidRDefault="008935FE" w:rsidP="008935FE">
      <w:pPr>
        <w:spacing w:after="0" w:line="240" w:lineRule="auto"/>
        <w:ind w:left="360"/>
        <w:rPr>
          <w:rFonts w:ascii="Calibri" w:eastAsia="Times New Roman" w:hAnsi="Calibri" w:cs="Times New Roman"/>
          <w:lang w:val="en-CA"/>
        </w:rPr>
      </w:pPr>
    </w:p>
    <w:p w14:paraId="2E1A451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Under 6 years old</w:t>
      </w:r>
    </w:p>
    <w:p w14:paraId="40DA0C7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w:t>
      </w:r>
      <w:r w:rsidRPr="008935FE">
        <w:rPr>
          <w:rFonts w:ascii="Calibri" w:eastAsia="Times New Roman" w:hAnsi="Calibri" w:cs="Times New Roman"/>
          <w:color w:val="0070C0"/>
          <w:lang w:val="en-CA"/>
        </w:rPr>
        <w:tab/>
        <w:t>Moins de 6 ans</w:t>
      </w:r>
    </w:p>
    <w:p w14:paraId="081C8A5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w:t>
      </w:r>
      <w:r w:rsidRPr="008935FE">
        <w:rPr>
          <w:rFonts w:ascii="Calibri" w:eastAsia="Times New Roman" w:hAnsi="Calibri" w:cs="Times New Roman"/>
          <w:lang w:val="en-CA"/>
        </w:rPr>
        <w:tab/>
        <w:t>6 to 11 years old</w:t>
      </w:r>
    </w:p>
    <w:p w14:paraId="49F4216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w:t>
      </w:r>
      <w:r w:rsidRPr="008935FE">
        <w:rPr>
          <w:rFonts w:ascii="Calibri" w:eastAsia="Times New Roman" w:hAnsi="Calibri" w:cs="Times New Roman"/>
          <w:color w:val="0070C0"/>
          <w:lang w:val="en-CA"/>
        </w:rPr>
        <w:tab/>
        <w:t>6 à 11 ans</w:t>
      </w:r>
    </w:p>
    <w:p w14:paraId="35B1E7D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w:t>
      </w:r>
      <w:r w:rsidRPr="008935FE">
        <w:rPr>
          <w:rFonts w:ascii="Calibri" w:eastAsia="Times New Roman" w:hAnsi="Calibri" w:cs="Times New Roman"/>
          <w:lang w:val="en-CA"/>
        </w:rPr>
        <w:tab/>
        <w:t>12 to 17 years old</w:t>
      </w:r>
    </w:p>
    <w:p w14:paraId="0518469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(C.)</w:t>
      </w:r>
      <w:r w:rsidRPr="008935FE">
        <w:rPr>
          <w:rFonts w:ascii="Calibri" w:eastAsia="Times New Roman" w:hAnsi="Calibri" w:cs="Times New Roman"/>
          <w:color w:val="0070C0"/>
          <w:lang w:val="en-CA"/>
        </w:rPr>
        <w:tab/>
        <w:t>12 à 17 ans</w:t>
      </w:r>
    </w:p>
    <w:p w14:paraId="0F5942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w:t>
      </w:r>
      <w:r w:rsidRPr="008935FE">
        <w:rPr>
          <w:rFonts w:ascii="Calibri" w:eastAsia="Times New Roman" w:hAnsi="Calibri" w:cs="Times New Roman"/>
          <w:lang w:val="en-CA"/>
        </w:rPr>
        <w:tab/>
        <w:t>18 years old or older</w:t>
      </w:r>
    </w:p>
    <w:p w14:paraId="6E576B6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w:t>
      </w:r>
      <w:r w:rsidRPr="008935FE">
        <w:rPr>
          <w:rFonts w:ascii="Calibri" w:eastAsia="Times New Roman" w:hAnsi="Calibri" w:cs="Times New Roman"/>
          <w:color w:val="0070C0"/>
          <w:lang w:val="fr-CA"/>
        </w:rPr>
        <w:tab/>
        <w:t>18 ans et plus</w:t>
      </w:r>
    </w:p>
    <w:p w14:paraId="2AC033A6" w14:textId="77777777" w:rsidR="008935FE" w:rsidRPr="008935FE" w:rsidRDefault="008935FE" w:rsidP="008935FE">
      <w:pPr>
        <w:spacing w:after="0" w:line="240" w:lineRule="auto"/>
        <w:ind w:left="360"/>
        <w:rPr>
          <w:rFonts w:ascii="Calibri" w:eastAsia="Times New Roman" w:hAnsi="Calibri" w:cs="Times New Roman"/>
          <w:lang w:val="fr-CA"/>
        </w:rPr>
      </w:pPr>
    </w:p>
    <w:p w14:paraId="2A8A2A1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w:t>
      </w:r>
    </w:p>
    <w:p w14:paraId="117CA1F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Oui</w:t>
      </w:r>
    </w:p>
    <w:p w14:paraId="755D9D9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2373EADF"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31064341" w14:textId="77777777" w:rsidR="008935FE" w:rsidRPr="008935FE" w:rsidRDefault="008935FE" w:rsidP="008935FE">
      <w:pPr>
        <w:spacing w:after="0" w:line="240" w:lineRule="auto"/>
        <w:ind w:left="360"/>
        <w:rPr>
          <w:rFonts w:ascii="Calibri" w:eastAsia="Times New Roman" w:hAnsi="Calibri" w:cs="Times New Roman"/>
          <w:lang w:val="en-US"/>
        </w:rPr>
      </w:pPr>
    </w:p>
    <w:p w14:paraId="584EF11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D8.</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CA"/>
        </w:rPr>
        <w:t>Were you born in Canada?</w:t>
      </w:r>
    </w:p>
    <w:p w14:paraId="67834549"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Êtes-vous né(e) au Canada ? </w:t>
      </w:r>
    </w:p>
    <w:p w14:paraId="3205E420" w14:textId="77777777" w:rsidR="008935FE" w:rsidRPr="008935FE" w:rsidRDefault="008935FE" w:rsidP="008935FE">
      <w:pPr>
        <w:spacing w:after="0" w:line="240" w:lineRule="auto"/>
        <w:ind w:left="360"/>
        <w:rPr>
          <w:rFonts w:ascii="Calibri" w:eastAsia="Times New Roman" w:hAnsi="Calibri" w:cs="Times New Roman"/>
          <w:lang w:val="fr-CA"/>
        </w:rPr>
      </w:pPr>
    </w:p>
    <w:p w14:paraId="270D7AF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4B33195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025F0C2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360D6F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05242D3D" w14:textId="77777777" w:rsidR="008935FE" w:rsidRPr="008935FE" w:rsidRDefault="008935FE" w:rsidP="008935FE">
      <w:pPr>
        <w:spacing w:after="0" w:line="240" w:lineRule="auto"/>
        <w:ind w:left="360"/>
        <w:rPr>
          <w:rFonts w:ascii="Calibri" w:eastAsia="Times New Roman" w:hAnsi="Calibri" w:cs="Times New Roman"/>
          <w:lang w:val="en-CA"/>
        </w:rPr>
      </w:pPr>
    </w:p>
    <w:p w14:paraId="57E81D4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D9 IF D8=NO; OTHERWISE SKIP TO D12]</w:t>
      </w:r>
    </w:p>
    <w:p w14:paraId="7EB91040" w14:textId="77777777" w:rsidR="008935FE" w:rsidRPr="008935FE" w:rsidRDefault="008935FE" w:rsidP="008935FE">
      <w:pPr>
        <w:spacing w:after="0" w:line="240" w:lineRule="auto"/>
        <w:ind w:left="360"/>
        <w:rPr>
          <w:rFonts w:ascii="Calibri" w:eastAsia="Times New Roman" w:hAnsi="Calibri" w:cs="Times New Roman"/>
          <w:lang w:val="en-CA"/>
        </w:rPr>
      </w:pPr>
    </w:p>
    <w:p w14:paraId="1CB15C1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D9.</w:t>
      </w:r>
      <w:r w:rsidRPr="008935FE">
        <w:rPr>
          <w:rFonts w:ascii="Calibri" w:eastAsia="Times New Roman" w:hAnsi="Calibri" w:cs="Times New Roman"/>
          <w:lang w:val="en-CA"/>
        </w:rPr>
        <w:tab/>
        <w:t>In what year did you come to Canada? (RECORD YEAR;</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ASK FOR APPROXIMATION IF THEY CAN’T REMEMBER)</w:t>
      </w:r>
    </w:p>
    <w:p w14:paraId="5B25B28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quelle année êtes-vous arrivé(e) au Canada ? (INSCRIRE L’ANNÉE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DEMANDER UNE APPROXIMATION SI LE RÉPONDANT NE SE SOUVIENT PAS)</w:t>
      </w:r>
    </w:p>
    <w:p w14:paraId="503F6B71" w14:textId="77777777" w:rsidR="008935FE" w:rsidRPr="008935FE" w:rsidRDefault="008935FE" w:rsidP="008935FE">
      <w:pPr>
        <w:spacing w:after="0" w:line="240" w:lineRule="auto"/>
        <w:ind w:left="360"/>
        <w:rPr>
          <w:rFonts w:ascii="Calibri" w:eastAsia="Times New Roman" w:hAnsi="Calibri" w:cs="Times New Roman"/>
          <w:b/>
          <w:lang w:val="fr-CA"/>
        </w:rPr>
      </w:pPr>
    </w:p>
    <w:p w14:paraId="2C09ABF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fr-CA"/>
        </w:rPr>
        <w:t xml:space="preserve"> </w:t>
      </w:r>
      <w:r w:rsidRPr="008935FE">
        <w:rPr>
          <w:rFonts w:ascii="Calibri" w:eastAsia="Times New Roman" w:hAnsi="Calibri" w:cs="Times New Roman"/>
          <w:b/>
          <w:lang w:val="en-CA"/>
        </w:rPr>
        <w:t>[1900-2016]</w:t>
      </w:r>
    </w:p>
    <w:p w14:paraId="0A15E085" w14:textId="77777777" w:rsidR="008935FE" w:rsidRPr="008935FE" w:rsidRDefault="008935FE" w:rsidP="008935FE">
      <w:pPr>
        <w:spacing w:after="0" w:line="240" w:lineRule="auto"/>
        <w:ind w:left="360"/>
        <w:rPr>
          <w:rFonts w:ascii="Calibri" w:eastAsia="Times New Roman" w:hAnsi="Calibri" w:cs="Times New Roman"/>
          <w:lang w:val="en-CA"/>
        </w:rPr>
      </w:pPr>
    </w:p>
    <w:p w14:paraId="045308FD"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D12.</w:t>
      </w:r>
      <w:r w:rsidRPr="008935FE">
        <w:rPr>
          <w:rFonts w:ascii="Calibri" w:eastAsia="Times New Roman" w:hAnsi="Calibri" w:cs="Times New Roman"/>
          <w:lang w:val="en-CA"/>
        </w:rPr>
        <w:tab/>
        <w:t>Are you an Aboriginal person, that is, First Nations, Métis or Inuk (IF NEEDED: Inuit)? First Nations includes Status and Non–Status Indians.</w:t>
      </w:r>
    </w:p>
    <w:p w14:paraId="008C8E02"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ABORIGINALS ASKED SEPARATELY, IN LINE WITH STATISTICS CANADA APPROACH)</w:t>
      </w:r>
    </w:p>
    <w:p w14:paraId="2B3089C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0021F00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(REMARQUE : LES AUTOCHTONES SE FONT POSER LA QUESTION SÉPARÉMMENT, CONFORMÉMENT AVEC LA MÉTHODOLOGIE DE STATISTIQUES CANADA)</w:t>
      </w:r>
    </w:p>
    <w:p w14:paraId="3102415B" w14:textId="77777777" w:rsidR="008935FE" w:rsidRPr="008935FE" w:rsidRDefault="008935FE" w:rsidP="008935FE">
      <w:pPr>
        <w:spacing w:after="0" w:line="240" w:lineRule="auto"/>
        <w:ind w:left="360"/>
        <w:rPr>
          <w:rFonts w:ascii="Calibri" w:eastAsia="Times New Roman" w:hAnsi="Calibri" w:cs="Times New Roman"/>
          <w:lang w:val="fr-CA"/>
        </w:rPr>
      </w:pPr>
    </w:p>
    <w:p w14:paraId="3E92051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02DAC08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1D17CF0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356D57C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3ECCFB74" w14:textId="77777777" w:rsidR="008935FE" w:rsidRPr="008935FE" w:rsidRDefault="008935FE" w:rsidP="008935FE">
      <w:pPr>
        <w:spacing w:after="0" w:line="240" w:lineRule="auto"/>
        <w:ind w:left="360"/>
        <w:rPr>
          <w:rFonts w:ascii="Calibri" w:eastAsia="Times New Roman" w:hAnsi="Calibri" w:cs="Times New Roman"/>
          <w:lang w:val="en-CA"/>
        </w:rPr>
      </w:pPr>
    </w:p>
    <w:p w14:paraId="25B3C279" w14:textId="67FAC6E8"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D12=YES, SKIP TO SURVEY CLOSE; OTHERWISE CONTINUE]</w:t>
      </w:r>
    </w:p>
    <w:p w14:paraId="7C385CC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194BCFFB"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D13.</w:t>
      </w:r>
      <w:r w:rsidRPr="008935FE">
        <w:rPr>
          <w:rFonts w:ascii="Calibri" w:eastAsia="Times New Roman" w:hAnsi="Calibri" w:cs="Times New Roman"/>
          <w:lang w:val="en-CA"/>
        </w:rPr>
        <w:tab/>
        <w:t>You may belong to one or more racial or cultural groups on the following list.  Are you...? (READ LIST)</w:t>
      </w:r>
    </w:p>
    <w:p w14:paraId="0C767E91" w14:textId="77777777" w:rsidR="008935FE" w:rsidRPr="008935FE" w:rsidRDefault="008935FE" w:rsidP="008935FE">
      <w:pPr>
        <w:spacing w:after="0" w:line="240" w:lineRule="auto"/>
        <w:ind w:left="1440"/>
        <w:rPr>
          <w:rFonts w:ascii="Calibri" w:eastAsia="Times New Roman" w:hAnsi="Calibri" w:cs="Times New Roman"/>
          <w:color w:val="000000"/>
          <w:lang w:val="en-CA"/>
        </w:rPr>
      </w:pPr>
      <w:r w:rsidRPr="008935FE">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38E244D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5B78910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3B5F881D" w14:textId="77777777" w:rsidR="008935FE" w:rsidRPr="008935FE" w:rsidRDefault="008935FE" w:rsidP="008935FE">
      <w:pPr>
        <w:spacing w:after="0" w:line="240" w:lineRule="auto"/>
        <w:ind w:left="360"/>
        <w:rPr>
          <w:rFonts w:ascii="Calibri" w:eastAsia="Times New Roman" w:hAnsi="Calibri" w:cs="Times New Roman"/>
          <w:lang w:val="fr-CA"/>
        </w:rPr>
      </w:pPr>
    </w:p>
    <w:p w14:paraId="5AF59594" w14:textId="77777777" w:rsidR="008935FE" w:rsidRPr="008935FE" w:rsidRDefault="008935FE" w:rsidP="008935FE">
      <w:pPr>
        <w:spacing w:after="0" w:line="240" w:lineRule="auto"/>
        <w:ind w:left="360"/>
        <w:rPr>
          <w:rFonts w:ascii="Calibri" w:eastAsia="Times New Roman" w:hAnsi="Calibri" w:cs="Times New Roman"/>
          <w:lang w:val="fr-CA"/>
        </w:rPr>
      </w:pPr>
    </w:p>
    <w:p w14:paraId="1A782ED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[MULTIPUNCH]</w:t>
      </w:r>
    </w:p>
    <w:p w14:paraId="0FA9294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White</w:t>
      </w:r>
    </w:p>
    <w:p w14:paraId="67A0327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Blanc</w:t>
      </w:r>
    </w:p>
    <w:p w14:paraId="07BE1F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 Asian, for example East Indian, Pakistani, Sri Lankan</w:t>
      </w:r>
    </w:p>
    <w:p w14:paraId="23C9A5D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Sud-Asiatique (p. ex., Indien de l’Inde, Pakistanais, Sri-Lankais)</w:t>
      </w:r>
    </w:p>
    <w:p w14:paraId="09ED11B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Chinese</w:t>
      </w:r>
    </w:p>
    <w:p w14:paraId="66CE3C3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Chinois</w:t>
      </w:r>
    </w:p>
    <w:p w14:paraId="10E867B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Black</w:t>
      </w:r>
    </w:p>
    <w:p w14:paraId="3EE0972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Noir</w:t>
      </w:r>
    </w:p>
    <w:p w14:paraId="49127BD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Filipino</w:t>
      </w:r>
    </w:p>
    <w:p w14:paraId="6524EEE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Philippin</w:t>
      </w:r>
    </w:p>
    <w:p w14:paraId="54EEA016"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Latin American</w:t>
      </w:r>
    </w:p>
    <w:p w14:paraId="6180495A"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Latino-Américain</w:t>
      </w:r>
    </w:p>
    <w:p w14:paraId="118AE7FA"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Arab</w:t>
      </w:r>
    </w:p>
    <w:p w14:paraId="18F212FA"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Arabe</w:t>
      </w:r>
    </w:p>
    <w:p w14:paraId="19CEBA4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Southeast Asian, for example Vietnamese, Cambodian, Malaysian, Laotian</w:t>
      </w:r>
    </w:p>
    <w:p w14:paraId="2ACD8EF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du Sud-Est (p. ex., Vietnamien, Cambodgien, Malaysien, Laotien)</w:t>
      </w:r>
    </w:p>
    <w:p w14:paraId="2AF14FC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West Asian, for example Iranian, Afghan</w:t>
      </w:r>
    </w:p>
    <w:p w14:paraId="068F314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occidental (p. ex., Iranien, Afghan)</w:t>
      </w:r>
    </w:p>
    <w:p w14:paraId="3E63624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Korean</w:t>
      </w:r>
    </w:p>
    <w:p w14:paraId="05BD97E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Coréen</w:t>
      </w:r>
    </w:p>
    <w:p w14:paraId="5578700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Japanese</w:t>
      </w:r>
    </w:p>
    <w:p w14:paraId="086E757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Japonais</w:t>
      </w:r>
    </w:p>
    <w:p w14:paraId="109E180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Some other group </w:t>
      </w:r>
    </w:p>
    <w:p w14:paraId="1C0D63D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Un autre groupe </w:t>
      </w:r>
    </w:p>
    <w:p w14:paraId="48BB3280" w14:textId="77777777" w:rsidR="008935FE" w:rsidRPr="008935FE" w:rsidRDefault="008935FE" w:rsidP="008935FE">
      <w:pPr>
        <w:spacing w:after="0" w:line="240" w:lineRule="auto"/>
        <w:ind w:left="360"/>
        <w:rPr>
          <w:rFonts w:ascii="Calibri" w:eastAsia="Times New Roman" w:hAnsi="Calibri" w:cs="Times New Roman"/>
          <w:lang w:val="fr-CA"/>
        </w:rPr>
      </w:pPr>
    </w:p>
    <w:p w14:paraId="508D2FB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lastRenderedPageBreak/>
        <w:t>[ASK D13A IF D13=‘SOME OTHER GROUP’; OTHERWISE SKIP SURVEY CLOSE]</w:t>
      </w:r>
    </w:p>
    <w:p w14:paraId="536C69CE" w14:textId="77777777" w:rsidR="008935FE" w:rsidRPr="008935FE" w:rsidRDefault="008935FE" w:rsidP="008935FE">
      <w:pPr>
        <w:spacing w:after="0" w:line="240" w:lineRule="auto"/>
        <w:ind w:left="360"/>
        <w:rPr>
          <w:rFonts w:ascii="Calibri" w:eastAsia="Times New Roman" w:hAnsi="Calibri" w:cs="Times New Roman"/>
          <w:lang w:val="en-CA"/>
        </w:rPr>
      </w:pPr>
    </w:p>
    <w:p w14:paraId="0123D40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D13A.</w:t>
      </w:r>
      <w:r w:rsidRPr="008935FE">
        <w:rPr>
          <w:rFonts w:ascii="Calibri" w:eastAsia="Times New Roman" w:hAnsi="Calibri" w:cs="Times New Roman"/>
          <w:lang w:val="fr-CA"/>
        </w:rPr>
        <w:tab/>
        <w:t xml:space="preserve">Could you specify? </w:t>
      </w:r>
    </w:p>
    <w:p w14:paraId="56893834"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Pouvez-vous préciser quel groupe ? </w:t>
      </w:r>
    </w:p>
    <w:p w14:paraId="693DF6CF" w14:textId="77777777" w:rsidR="008935FE" w:rsidRPr="008935FE" w:rsidRDefault="008935FE" w:rsidP="008935FE">
      <w:pPr>
        <w:spacing w:after="0" w:line="240" w:lineRule="auto"/>
        <w:ind w:left="360"/>
        <w:rPr>
          <w:rFonts w:ascii="Calibri" w:eastAsia="Times New Roman" w:hAnsi="Calibri" w:cs="Times New Roman"/>
          <w:lang w:val="fr-CA"/>
        </w:rPr>
      </w:pPr>
    </w:p>
    <w:p w14:paraId="0932594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6B98298C" w14:textId="77777777" w:rsidR="008935FE" w:rsidRPr="008935FE" w:rsidRDefault="008935FE" w:rsidP="008935FE">
      <w:pPr>
        <w:spacing w:after="0" w:line="240" w:lineRule="auto"/>
        <w:ind w:left="360"/>
        <w:rPr>
          <w:rFonts w:ascii="Calibri" w:eastAsia="Times New Roman" w:hAnsi="Calibri" w:cs="Times New Roman"/>
          <w:color w:val="1F497D"/>
          <w:lang w:val="en-CA"/>
        </w:rPr>
      </w:pPr>
    </w:p>
    <w:p w14:paraId="477ECC8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8935FE">
        <w:rPr>
          <w:rFonts w:ascii="Calibri" w:eastAsia="Times New Roman" w:hAnsi="Calibri" w:cs="Times New Roman"/>
          <w:lang w:val="en-US"/>
        </w:rPr>
        <w:t xml:space="preserve">. </w:t>
      </w:r>
    </w:p>
    <w:p w14:paraId="6678596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8935FE">
        <w:rPr>
          <w:rFonts w:ascii="Calibri" w:eastAsia="Times New Roman" w:hAnsi="Calibri" w:cs="Times New Roman"/>
          <w:color w:val="0070C0"/>
          <w:lang w:val="fr-CA"/>
        </w:rPr>
        <w:tab/>
      </w:r>
    </w:p>
    <w:p w14:paraId="320A13B7"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47A32AC6"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22E9B85C" w14:textId="26EA91D5" w:rsidR="003B0962" w:rsidRPr="008935FE" w:rsidRDefault="003B0962" w:rsidP="003B0962">
      <w:pPr>
        <w:rPr>
          <w:lang w:val="fr-CA" w:eastAsia="fr-FR"/>
        </w:rPr>
      </w:pPr>
    </w:p>
    <w:p w14:paraId="595D884B" w14:textId="77777777" w:rsidR="003B0962" w:rsidRDefault="003B0962">
      <w:pPr>
        <w:rPr>
          <w:lang w:eastAsia="fr-FR"/>
        </w:rPr>
      </w:pPr>
      <w:r>
        <w:rPr>
          <w:lang w:eastAsia="fr-FR"/>
        </w:rPr>
        <w:br w:type="page"/>
      </w:r>
    </w:p>
    <w:p w14:paraId="56F09DB1" w14:textId="51140116" w:rsidR="003B0962" w:rsidRDefault="003B0962" w:rsidP="003B0962">
      <w:pPr>
        <w:pStyle w:val="AppendixLevel2"/>
        <w:rPr>
          <w:rFonts w:eastAsia="Times New Roman"/>
          <w:lang w:eastAsia="fr-FR"/>
        </w:rPr>
      </w:pPr>
      <w:bookmarkStart w:id="20" w:name="_Toc484773927"/>
      <w:r>
        <w:rPr>
          <w:rFonts w:eastAsia="Times New Roman"/>
          <w:lang w:eastAsia="fr-FR"/>
        </w:rPr>
        <w:lastRenderedPageBreak/>
        <w:t>Bilingual Quantitative Research Instrument – Weeks 7-8</w:t>
      </w:r>
      <w:bookmarkEnd w:id="20"/>
    </w:p>
    <w:p w14:paraId="077A92CB" w14:textId="38EE3E14" w:rsidR="003B0962" w:rsidRPr="00617E28" w:rsidRDefault="003B0962" w:rsidP="003B0962">
      <w:pPr>
        <w:rPr>
          <w:lang w:val="en-US" w:eastAsia="fr-FR"/>
        </w:rPr>
      </w:pPr>
    </w:p>
    <w:p w14:paraId="45D64011" w14:textId="77777777" w:rsidR="008935FE" w:rsidRPr="008935FE" w:rsidRDefault="008935FE" w:rsidP="008935FE">
      <w:pPr>
        <w:spacing w:after="0" w:line="240" w:lineRule="auto"/>
        <w:ind w:left="360"/>
        <w:jc w:val="center"/>
        <w:rPr>
          <w:rFonts w:ascii="Calibri" w:eastAsia="Times New Roman" w:hAnsi="Calibri" w:cs="Times New Roman"/>
          <w:b/>
          <w:lang w:val="en-CA"/>
        </w:rPr>
      </w:pPr>
      <w:r w:rsidRPr="008935FE">
        <w:rPr>
          <w:rFonts w:ascii="Calibri" w:eastAsia="Times New Roman" w:hAnsi="Calibri" w:cs="Times New Roman"/>
          <w:b/>
          <w:lang w:val="en-CA"/>
        </w:rPr>
        <w:t>[PCO Survey – October 2016]</w:t>
      </w:r>
    </w:p>
    <w:p w14:paraId="4764B3CD" w14:textId="77777777" w:rsidR="008935FE" w:rsidRPr="008935FE" w:rsidRDefault="008935FE" w:rsidP="008935FE">
      <w:pPr>
        <w:spacing w:after="0" w:line="240" w:lineRule="auto"/>
        <w:ind w:left="360"/>
        <w:rPr>
          <w:rFonts w:ascii="Calibri" w:eastAsia="Times New Roman" w:hAnsi="Calibri" w:cs="Times New Roman"/>
          <w:b/>
          <w:lang w:val="en-CA"/>
        </w:rPr>
      </w:pPr>
    </w:p>
    <w:p w14:paraId="7D52A15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[INTRODUCTION]</w:t>
      </w:r>
    </w:p>
    <w:p w14:paraId="6603F5E5" w14:textId="77777777" w:rsidR="008935FE" w:rsidRPr="008935FE" w:rsidRDefault="008935FE" w:rsidP="008935FE">
      <w:pPr>
        <w:spacing w:after="0" w:line="240" w:lineRule="auto"/>
        <w:ind w:left="360"/>
        <w:rPr>
          <w:rFonts w:ascii="Calibri" w:eastAsia="Times New Roman" w:hAnsi="Calibri" w:cs="Times New Roman"/>
          <w:lang w:val="en-CA"/>
        </w:rPr>
      </w:pPr>
    </w:p>
    <w:p w14:paraId="40FD3F1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(IF NEEDED: Thank you. Someone will call you shortly to complete the survey in French)</w:t>
      </w:r>
    </w:p>
    <w:p w14:paraId="4E691FBB" w14:textId="77777777" w:rsidR="008935FE" w:rsidRPr="008935FE" w:rsidRDefault="008935FE" w:rsidP="008935FE">
      <w:pPr>
        <w:spacing w:after="0" w:line="240" w:lineRule="auto"/>
        <w:ind w:left="360"/>
        <w:rPr>
          <w:rFonts w:ascii="Calibri" w:eastAsia="Times New Roman" w:hAnsi="Calibri" w:cs="Times New Roman"/>
          <w:lang w:val="en-CA"/>
        </w:rPr>
      </w:pPr>
    </w:p>
    <w:p w14:paraId="31F31762" w14:textId="77777777" w:rsidR="008935FE" w:rsidRPr="008935FE" w:rsidRDefault="008935FE" w:rsidP="008935FE">
      <w:pPr>
        <w:spacing w:after="0" w:line="240" w:lineRule="auto"/>
        <w:ind w:left="360"/>
        <w:rPr>
          <w:rFonts w:ascii="Calibri" w:eastAsia="Times New Roman" w:hAnsi="Calibri" w:cs="Times New Roman"/>
          <w:b/>
          <w:color w:val="0070C0"/>
          <w:lang w:val="fr-CA"/>
        </w:rPr>
      </w:pPr>
      <w:r w:rsidRPr="008935FE">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55D4EB4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(AU BESOIN : Je vous remercie. Quelqu'un vous rappellera bientôt pour mener le sondage en français)</w:t>
      </w:r>
    </w:p>
    <w:p w14:paraId="645228F4" w14:textId="77777777" w:rsidR="008935FE" w:rsidRPr="008935FE" w:rsidRDefault="008935FE" w:rsidP="008935FE">
      <w:pPr>
        <w:spacing w:after="0" w:line="240" w:lineRule="auto"/>
        <w:rPr>
          <w:rFonts w:ascii="Calibri" w:eastAsia="Times New Roman" w:hAnsi="Calibri" w:cs="Times New Roman"/>
          <w:lang w:val="fr-CA"/>
        </w:rPr>
      </w:pPr>
    </w:p>
    <w:p w14:paraId="3EF9FAA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 - CONTINUE</w:t>
      </w:r>
    </w:p>
    <w:p w14:paraId="17117C43"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 CONTINUER</w:t>
      </w:r>
    </w:p>
    <w:p w14:paraId="14D8D48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 - ASK TO SPEAK TO ‘ELIGIBLE’ PERSON AND START AGAIN</w:t>
      </w:r>
      <w:r w:rsidRPr="008935FE">
        <w:rPr>
          <w:rFonts w:ascii="Calibri" w:eastAsia="Times New Roman" w:hAnsi="Calibri" w:cs="Times New Roman"/>
          <w:lang w:val="en-CA"/>
        </w:rPr>
        <w:tab/>
      </w:r>
    </w:p>
    <w:p w14:paraId="5D5E361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 DEMANDER DE PARLER AVEC LA PERSONNE ‘ÉLIGIBLE’ ET RECOMMENCER</w:t>
      </w:r>
    </w:p>
    <w:p w14:paraId="024E755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REFUSED - THANK AND TERMINATE</w:t>
      </w:r>
    </w:p>
    <w:p w14:paraId="16F841A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REFUSÉ - REMERCIER ET TERMINER</w:t>
      </w:r>
    </w:p>
    <w:p w14:paraId="4CFC7718" w14:textId="77777777" w:rsidR="008935FE" w:rsidRPr="008935FE" w:rsidRDefault="008935FE" w:rsidP="008935FE">
      <w:pPr>
        <w:spacing w:after="0" w:line="240" w:lineRule="auto"/>
        <w:ind w:left="360"/>
        <w:rPr>
          <w:rFonts w:ascii="Calibri" w:eastAsia="Times New Roman" w:hAnsi="Calibri" w:cs="Times New Roman"/>
          <w:lang w:val="en-CA"/>
        </w:rPr>
      </w:pPr>
    </w:p>
    <w:p w14:paraId="0C71BE1F" w14:textId="77777777" w:rsidR="008935FE" w:rsidRPr="008935FE" w:rsidRDefault="008935FE" w:rsidP="008935FE">
      <w:pPr>
        <w:spacing w:after="0" w:line="240" w:lineRule="auto"/>
        <w:ind w:left="360"/>
        <w:rPr>
          <w:rFonts w:ascii="Calibri" w:eastAsia="Times New Roman" w:hAnsi="Calibri" w:cs="Times New Roman"/>
          <w:lang w:val="en-CA"/>
        </w:rPr>
      </w:pPr>
    </w:p>
    <w:p w14:paraId="02975C0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LANG.</w:t>
      </w:r>
      <w:r w:rsidRPr="008935FE">
        <w:rPr>
          <w:rFonts w:ascii="Calibri" w:eastAsia="Times New Roman" w:hAnsi="Calibri" w:cs="Times New Roman"/>
          <w:lang w:val="en-CA"/>
        </w:rPr>
        <w:tab/>
        <w:t>(DO NOT READ) CHOOSE LANGUAGE</w:t>
      </w:r>
    </w:p>
    <w:p w14:paraId="03B2CEFE"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CHOISIR LA LANGUE</w:t>
      </w:r>
    </w:p>
    <w:p w14:paraId="7DBB9434" w14:textId="77777777" w:rsidR="008935FE" w:rsidRPr="008935FE" w:rsidRDefault="008935FE" w:rsidP="008935FE">
      <w:pPr>
        <w:spacing w:after="0" w:line="240" w:lineRule="auto"/>
        <w:ind w:left="360"/>
        <w:rPr>
          <w:rFonts w:ascii="Calibri" w:eastAsia="Times New Roman" w:hAnsi="Calibri" w:cs="Times New Roman"/>
          <w:lang w:val="fr-CA"/>
        </w:rPr>
      </w:pPr>
    </w:p>
    <w:p w14:paraId="20318CF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English </w:t>
      </w:r>
    </w:p>
    <w:p w14:paraId="27FA851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Anglais</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50D008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French</w:t>
      </w:r>
    </w:p>
    <w:p w14:paraId="57E1798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Français</w:t>
      </w:r>
      <w:r w:rsidRPr="008935FE">
        <w:rPr>
          <w:rFonts w:ascii="Calibri" w:eastAsia="Times New Roman" w:hAnsi="Calibri" w:cs="Times New Roman"/>
          <w:lang w:val="en-CA"/>
        </w:rPr>
        <w:tab/>
      </w:r>
      <w:r w:rsidRPr="008935FE">
        <w:rPr>
          <w:rFonts w:ascii="Calibri" w:eastAsia="Times New Roman" w:hAnsi="Calibri" w:cs="Times New Roman"/>
          <w:color w:val="0070C0"/>
          <w:lang w:val="en-CA"/>
        </w:rPr>
        <w:t xml:space="preserve"> </w:t>
      </w:r>
      <w:r w:rsidRPr="008935FE">
        <w:rPr>
          <w:rFonts w:ascii="Calibri" w:eastAsia="Times New Roman" w:hAnsi="Calibri" w:cs="Times New Roman"/>
          <w:color w:val="0070C0"/>
          <w:lang w:val="en-CA"/>
        </w:rPr>
        <w:tab/>
        <w:t xml:space="preserve"> </w:t>
      </w:r>
    </w:p>
    <w:p w14:paraId="0000D22B" w14:textId="77777777" w:rsidR="008935FE" w:rsidRPr="008935FE" w:rsidRDefault="008935FE" w:rsidP="008935FE">
      <w:pPr>
        <w:spacing w:after="0" w:line="240" w:lineRule="auto"/>
        <w:ind w:left="360"/>
        <w:rPr>
          <w:rFonts w:ascii="Calibri" w:eastAsia="Times New Roman" w:hAnsi="Calibri" w:cs="Times New Roman"/>
          <w:lang w:val="en-CA"/>
        </w:rPr>
      </w:pPr>
    </w:p>
    <w:p w14:paraId="3A8B7B1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S1a IF LANDLINE SAMPLE] </w:t>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p>
    <w:p w14:paraId="13FDCF1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S1a.</w:t>
      </w:r>
      <w:r w:rsidRPr="008935FE">
        <w:rPr>
          <w:rFonts w:ascii="Calibri" w:eastAsia="Times New Roman" w:hAnsi="Calibri" w:cs="Times New Roman"/>
          <w:lang w:val="en-CA"/>
        </w:rPr>
        <w:tab/>
        <w:t>May I please speak with the person in your household who is 18 years of age or older and who has had the most recent birthday? Would that be you?</w:t>
      </w:r>
    </w:p>
    <w:p w14:paraId="0AFD78CD"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 xml:space="preserve">(IF </w:t>
      </w:r>
      <w:r w:rsidRPr="008935FE">
        <w:rPr>
          <w:rFonts w:ascii="Calibri" w:eastAsia="Times New Roman" w:hAnsi="Calibri" w:cs="Times New Roman"/>
          <w:lang w:val="en-US"/>
        </w:rPr>
        <w:t>NOT</w:t>
      </w:r>
      <w:r w:rsidRPr="008935FE">
        <w:rPr>
          <w:rFonts w:ascii="Calibri" w:eastAsia="Times New Roman" w:hAnsi="Calibri" w:cs="Times New Roman"/>
          <w:lang w:val="en-CA"/>
        </w:rPr>
        <w:t>, ASK TO SPEAK WITH MEMBER 18+ WITH THE LAST BIRTHDAY)</w:t>
      </w:r>
    </w:p>
    <w:p w14:paraId="390FF7B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349FC80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(SI N’EST PAS CETTE PERSONNE, DEMANDER À PARLER AU MEMBRE DU FOYER DE 18+ QUI A ÉTÉ LE DERNIER À CÉLÉBRER SON ANNIVERSAIRE)</w:t>
      </w:r>
    </w:p>
    <w:p w14:paraId="70C9A17C" w14:textId="77777777" w:rsidR="008935FE" w:rsidRPr="008935FE" w:rsidRDefault="008935FE" w:rsidP="008935FE">
      <w:pPr>
        <w:spacing w:after="0" w:line="240" w:lineRule="auto"/>
        <w:ind w:left="360"/>
        <w:rPr>
          <w:rFonts w:ascii="Calibri" w:eastAsia="Times New Roman" w:hAnsi="Calibri" w:cs="Times New Roman"/>
          <w:lang w:val="fr-CA"/>
        </w:rPr>
      </w:pPr>
    </w:p>
    <w:p w14:paraId="0245164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 (CONTINUE)</w:t>
      </w:r>
    </w:p>
    <w:p w14:paraId="2F752C0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Oui (CONTINUER)</w:t>
      </w:r>
    </w:p>
    <w:p w14:paraId="3D26571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 (TERMINATE) </w:t>
      </w:r>
    </w:p>
    <w:p w14:paraId="02E802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(TERMINER)</w:t>
      </w:r>
    </w:p>
    <w:p w14:paraId="19BC2B60" w14:textId="77777777" w:rsidR="008935FE" w:rsidRPr="008935FE" w:rsidRDefault="008935FE" w:rsidP="008935FE">
      <w:pPr>
        <w:spacing w:after="0" w:line="240" w:lineRule="auto"/>
        <w:ind w:left="360"/>
        <w:rPr>
          <w:rFonts w:ascii="Calibri" w:eastAsia="Times New Roman" w:hAnsi="Calibri" w:cs="Times New Roman"/>
          <w:lang w:val="fr-CA"/>
        </w:rPr>
      </w:pPr>
    </w:p>
    <w:p w14:paraId="62D8CB0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S1a=NO/DK/REF THANK &amp; TERMINATE (COUNT AS REFUSAL); OTHERWISE CONTINUE]</w:t>
      </w:r>
    </w:p>
    <w:p w14:paraId="31F0E0FF" w14:textId="77777777" w:rsidR="008935FE" w:rsidRPr="008935FE" w:rsidRDefault="008935FE" w:rsidP="008935FE">
      <w:pPr>
        <w:spacing w:after="0" w:line="240" w:lineRule="auto"/>
        <w:ind w:left="360"/>
        <w:rPr>
          <w:rFonts w:ascii="Calibri" w:eastAsia="Times New Roman" w:hAnsi="Calibri" w:cs="Times New Roman"/>
          <w:b/>
          <w:lang w:val="en-CA"/>
        </w:rPr>
      </w:pPr>
    </w:p>
    <w:p w14:paraId="00F4653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S1b IF CELL SAMPLE] </w:t>
      </w:r>
      <w:r w:rsidRPr="008935FE">
        <w:rPr>
          <w:rFonts w:ascii="Calibri" w:eastAsia="Times New Roman" w:hAnsi="Calibri" w:cs="Times New Roman"/>
          <w:b/>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p>
    <w:p w14:paraId="3ADC9D6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S1b.</w:t>
      </w:r>
      <w:r w:rsidRPr="008935FE">
        <w:rPr>
          <w:rFonts w:ascii="Calibri" w:eastAsia="Times New Roman" w:hAnsi="Calibri" w:cs="Times New Roman"/>
          <w:lang w:val="en-CA"/>
        </w:rPr>
        <w:tab/>
        <w:t>Are you 18 years of age or older?</w:t>
      </w:r>
    </w:p>
    <w:p w14:paraId="3C8EE311"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18 ans ou plus ?</w:t>
      </w:r>
    </w:p>
    <w:p w14:paraId="50A9CB08" w14:textId="77777777" w:rsidR="008935FE" w:rsidRPr="008935FE" w:rsidRDefault="008935FE" w:rsidP="008935FE">
      <w:pPr>
        <w:spacing w:after="0" w:line="240" w:lineRule="auto"/>
        <w:ind w:left="360"/>
        <w:rPr>
          <w:rFonts w:ascii="Calibri" w:eastAsia="Times New Roman" w:hAnsi="Calibri" w:cs="Times New Roman"/>
          <w:lang w:val="fr-CA"/>
        </w:rPr>
      </w:pPr>
    </w:p>
    <w:p w14:paraId="1CDED32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2B57C34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Oui </w:t>
      </w:r>
    </w:p>
    <w:p w14:paraId="60EA7C0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No </w:t>
      </w:r>
    </w:p>
    <w:p w14:paraId="1EA4726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Non </w:t>
      </w:r>
    </w:p>
    <w:p w14:paraId="25C5C82A" w14:textId="77777777" w:rsidR="008935FE" w:rsidRPr="008935FE" w:rsidRDefault="008935FE" w:rsidP="008935FE">
      <w:pPr>
        <w:spacing w:after="0" w:line="240" w:lineRule="auto"/>
        <w:ind w:left="360"/>
        <w:rPr>
          <w:rFonts w:ascii="Calibri" w:eastAsia="Times New Roman" w:hAnsi="Calibri" w:cs="Times New Roman"/>
          <w:lang w:val="en-CA"/>
        </w:rPr>
      </w:pPr>
    </w:p>
    <w:p w14:paraId="2F9CB89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S1b=NO/DK/REF THANK &amp; TERMINATE; OTHERWISE CONTINUE]</w:t>
      </w:r>
    </w:p>
    <w:p w14:paraId="2A616D31" w14:textId="77777777" w:rsidR="008935FE" w:rsidRPr="008935FE" w:rsidRDefault="008935FE" w:rsidP="008935FE">
      <w:pPr>
        <w:spacing w:after="0" w:line="240" w:lineRule="auto"/>
        <w:ind w:left="360"/>
        <w:rPr>
          <w:rFonts w:ascii="Calibri" w:eastAsia="Times New Roman" w:hAnsi="Calibri" w:cs="Times New Roman"/>
          <w:lang w:val="en-CA"/>
        </w:rPr>
      </w:pPr>
    </w:p>
    <w:p w14:paraId="76A6B47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CEL1 IF SAMPLE=CELLPHONE]</w:t>
      </w:r>
    </w:p>
    <w:p w14:paraId="7465ED87" w14:textId="77777777" w:rsidR="008935FE" w:rsidRPr="008935FE" w:rsidRDefault="008935FE" w:rsidP="008935FE">
      <w:pPr>
        <w:spacing w:after="0" w:line="240" w:lineRule="auto"/>
        <w:ind w:left="360"/>
        <w:rPr>
          <w:rFonts w:ascii="Calibri" w:eastAsia="Times New Roman" w:hAnsi="Calibri" w:cs="Times New Roman"/>
          <w:lang w:val="en-CA"/>
        </w:rPr>
      </w:pPr>
    </w:p>
    <w:p w14:paraId="05564C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CEL1.</w:t>
      </w:r>
      <w:r w:rsidRPr="008935FE">
        <w:rPr>
          <w:rFonts w:ascii="Calibri" w:eastAsia="Times New Roman" w:hAnsi="Calibri" w:cs="Times New Roman"/>
          <w:lang w:val="en-CA"/>
        </w:rPr>
        <w:tab/>
        <w:t>Have I reached you on your cellphone?</w:t>
      </w:r>
    </w:p>
    <w:p w14:paraId="5AB45499"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je vous ai joint sur votre téléphone mobile ?</w:t>
      </w:r>
    </w:p>
    <w:p w14:paraId="531E6904" w14:textId="77777777" w:rsidR="008935FE" w:rsidRPr="008935FE" w:rsidRDefault="008935FE" w:rsidP="008935FE">
      <w:pPr>
        <w:spacing w:after="0" w:line="240" w:lineRule="auto"/>
        <w:ind w:left="360"/>
        <w:rPr>
          <w:rFonts w:ascii="Calibri" w:eastAsia="Times New Roman" w:hAnsi="Calibri" w:cs="Times New Roman"/>
          <w:lang w:val="fr-CA"/>
        </w:rPr>
      </w:pPr>
    </w:p>
    <w:p w14:paraId="50AFACD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7E85E37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7174D4C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2A14A4B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74FF33FA" w14:textId="77777777" w:rsidR="008935FE" w:rsidRPr="008935FE" w:rsidRDefault="008935FE" w:rsidP="008935FE">
      <w:pPr>
        <w:spacing w:after="0" w:line="240" w:lineRule="auto"/>
        <w:ind w:left="360"/>
        <w:rPr>
          <w:rFonts w:ascii="Calibri" w:eastAsia="Times New Roman" w:hAnsi="Calibri" w:cs="Times New Roman"/>
          <w:lang w:val="en-CA"/>
        </w:rPr>
      </w:pPr>
    </w:p>
    <w:p w14:paraId="7D79EC90" w14:textId="77777777" w:rsidR="008935FE" w:rsidRPr="008935FE" w:rsidRDefault="008935FE" w:rsidP="008935FE">
      <w:pPr>
        <w:spacing w:after="0" w:line="240" w:lineRule="auto"/>
        <w:ind w:left="360"/>
        <w:rPr>
          <w:rFonts w:ascii="Calibri" w:eastAsia="Times New Roman" w:hAnsi="Calibri" w:cs="Times New Roman"/>
          <w:lang w:val="en-CA"/>
        </w:rPr>
      </w:pPr>
    </w:p>
    <w:p w14:paraId="49753C2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CEL2 IF CEL1=YES; IF CEL1=DK/REF, THANK AND TERMINATE]</w:t>
      </w:r>
    </w:p>
    <w:p w14:paraId="3190CCE1" w14:textId="77777777" w:rsidR="008935FE" w:rsidRPr="008935FE" w:rsidRDefault="008935FE" w:rsidP="008935FE">
      <w:pPr>
        <w:spacing w:after="0" w:line="240" w:lineRule="auto"/>
        <w:ind w:left="360"/>
        <w:rPr>
          <w:rFonts w:ascii="Calibri" w:eastAsia="Times New Roman" w:hAnsi="Calibri" w:cs="Times New Roman"/>
          <w:lang w:val="en-CA"/>
        </w:rPr>
      </w:pPr>
    </w:p>
    <w:p w14:paraId="1B10962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CEL2.</w:t>
      </w:r>
      <w:r w:rsidRPr="008935FE">
        <w:rPr>
          <w:rFonts w:ascii="Calibri" w:eastAsia="Times New Roman" w:hAnsi="Calibri" w:cs="Times New Roman"/>
          <w:lang w:val="en-CA"/>
        </w:rPr>
        <w:tab/>
        <w:t>Are you in a safe environment to talk?</w:t>
      </w:r>
    </w:p>
    <w:p w14:paraId="665C20EA"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dans un environnement sécuritaire pour parler ?</w:t>
      </w:r>
    </w:p>
    <w:p w14:paraId="7767A24C" w14:textId="77777777" w:rsidR="008935FE" w:rsidRPr="008935FE" w:rsidRDefault="008935FE" w:rsidP="008935FE">
      <w:pPr>
        <w:spacing w:after="0" w:line="240" w:lineRule="auto"/>
        <w:ind w:left="360"/>
        <w:rPr>
          <w:rFonts w:ascii="Calibri" w:eastAsia="Times New Roman" w:hAnsi="Calibri" w:cs="Times New Roman"/>
          <w:lang w:val="fr-CA"/>
        </w:rPr>
      </w:pPr>
    </w:p>
    <w:p w14:paraId="5DCA300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30A13E1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34D8692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6D47B53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 xml:space="preserve"> </w:t>
      </w:r>
      <w:r w:rsidRPr="008935FE">
        <w:rPr>
          <w:rFonts w:ascii="Calibri" w:eastAsia="Times New Roman" w:hAnsi="Calibri" w:cs="Times New Roman"/>
          <w:lang w:val="en-CA"/>
        </w:rPr>
        <w:tab/>
        <w:t xml:space="preserve"> </w:t>
      </w:r>
    </w:p>
    <w:p w14:paraId="7300F9D1" w14:textId="77777777" w:rsidR="008935FE" w:rsidRPr="008935FE" w:rsidRDefault="008935FE" w:rsidP="008935FE">
      <w:pPr>
        <w:spacing w:after="0" w:line="240" w:lineRule="auto"/>
        <w:ind w:left="360"/>
        <w:rPr>
          <w:rFonts w:ascii="Calibri" w:eastAsia="Times New Roman" w:hAnsi="Calibri" w:cs="Times New Roman"/>
          <w:lang w:val="en-CA"/>
        </w:rPr>
      </w:pPr>
    </w:p>
    <w:p w14:paraId="077CAF2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CEL2=NO/DK/REF THANK &amp; TERMINATE; OTHERWISE CONTINUE]</w:t>
      </w:r>
    </w:p>
    <w:p w14:paraId="5558381E" w14:textId="77777777" w:rsidR="008935FE" w:rsidRPr="008935FE" w:rsidRDefault="008935FE" w:rsidP="008935FE">
      <w:pPr>
        <w:spacing w:after="0" w:line="240" w:lineRule="auto"/>
        <w:ind w:left="360"/>
        <w:rPr>
          <w:rFonts w:ascii="Calibri" w:eastAsia="Times New Roman" w:hAnsi="Calibri" w:cs="Times New Roman"/>
          <w:lang w:val="en-CA"/>
        </w:rPr>
      </w:pPr>
    </w:p>
    <w:p w14:paraId="346DC5A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FSAPROV IF PHONFRAM=2 (CELLPHONE); OTHERWISE SKIP TO QFSA]</w:t>
      </w:r>
    </w:p>
    <w:p w14:paraId="7244103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[LANDLINE REGION ALLOCAITON BASED ON AREA CODE/EXCHANGE]</w:t>
      </w:r>
    </w:p>
    <w:p w14:paraId="383041C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[FSAPROV] </w:t>
      </w:r>
    </w:p>
    <w:p w14:paraId="2E57BFD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[Single Punch PREQUAL]</w:t>
      </w:r>
      <w:r w:rsidRPr="008935FE">
        <w:rPr>
          <w:rFonts w:ascii="Calibri" w:eastAsia="Times New Roman" w:hAnsi="Calibri" w:cs="Times New Roman"/>
          <w:b/>
          <w:lang w:val="en-CA"/>
        </w:rPr>
        <w:tab/>
      </w:r>
    </w:p>
    <w:p w14:paraId="77685BF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[QUOTA]</w:t>
      </w:r>
    </w:p>
    <w:p w14:paraId="799C4AD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7BF145D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FSAPROV.           In which province do you live?</w:t>
      </w:r>
    </w:p>
    <w:p w14:paraId="7212556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en-US"/>
        </w:rPr>
        <w:t xml:space="preserve">                             </w:t>
      </w:r>
      <w:r w:rsidRPr="008935FE">
        <w:rPr>
          <w:rFonts w:ascii="Calibri" w:eastAsia="Times New Roman" w:hAnsi="Calibri" w:cs="Times New Roman"/>
          <w:color w:val="0070C0"/>
          <w:lang w:val="fr-CA"/>
        </w:rPr>
        <w:t>Dans quelle province habitez-vous ?</w:t>
      </w:r>
    </w:p>
    <w:p w14:paraId="44631EB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 </w:t>
      </w:r>
    </w:p>
    <w:p w14:paraId="299E4BA4"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British Columbia</w:t>
      </w:r>
    </w:p>
    <w:p w14:paraId="38C8A167"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Colombie-Britannique </w:t>
      </w:r>
    </w:p>
    <w:p w14:paraId="03E4C98F"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Alberta</w:t>
      </w:r>
    </w:p>
    <w:p w14:paraId="7B151DF4"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Alberta</w:t>
      </w:r>
    </w:p>
    <w:p w14:paraId="742B23E1"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Saskatchewan</w:t>
      </w:r>
    </w:p>
    <w:p w14:paraId="360C73E3"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Saskatchewan</w:t>
      </w:r>
    </w:p>
    <w:p w14:paraId="16C69CC4"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Manitoba</w:t>
      </w:r>
    </w:p>
    <w:p w14:paraId="5C78C1C0"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Manitoba</w:t>
      </w:r>
    </w:p>
    <w:p w14:paraId="1FADC595"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Ontario</w:t>
      </w:r>
    </w:p>
    <w:p w14:paraId="6881AF02"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Ontario</w:t>
      </w:r>
    </w:p>
    <w:p w14:paraId="5223BD50"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Quebec</w:t>
      </w:r>
    </w:p>
    <w:p w14:paraId="40227AE2"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Québec  </w:t>
      </w:r>
    </w:p>
    <w:p w14:paraId="05D0FB42"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New Brunswick</w:t>
      </w:r>
    </w:p>
    <w:p w14:paraId="3D43CD9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Nouveau-Brunswick</w:t>
      </w:r>
    </w:p>
    <w:p w14:paraId="6D323586"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Nova Scotia</w:t>
      </w:r>
    </w:p>
    <w:p w14:paraId="3A3C4D9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Nouvelle-Écosse</w:t>
      </w:r>
    </w:p>
    <w:p w14:paraId="36787F2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PEI (Prince Edward Island)</w:t>
      </w:r>
    </w:p>
    <w:p w14:paraId="47B1EB75"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l'île du Prince-Édouard</w:t>
      </w:r>
    </w:p>
    <w:p w14:paraId="0FA2B28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Newfoundland and Labrador</w:t>
      </w:r>
    </w:p>
    <w:p w14:paraId="6FA6F83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Terre-Neuve et Labrador</w:t>
      </w:r>
    </w:p>
    <w:p w14:paraId="738E6C9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Yukon</w:t>
      </w:r>
    </w:p>
    <w:p w14:paraId="39E9BA3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Yukon</w:t>
      </w:r>
    </w:p>
    <w:p w14:paraId="569ADC6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North West Territories</w:t>
      </w:r>
    </w:p>
    <w:p w14:paraId="0E071DC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(territoires du) Nord-Ouest</w:t>
      </w:r>
    </w:p>
    <w:p w14:paraId="420D855A"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Nunavut</w:t>
      </w:r>
    </w:p>
    <w:p w14:paraId="1BC19A6D"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Nunavut</w:t>
      </w:r>
    </w:p>
    <w:p w14:paraId="6D4DFB1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 </w:t>
      </w:r>
    </w:p>
    <w:p w14:paraId="63A5D99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FSAPROV = DK/REF, THANK &amp; TERMINATE; OTHERWISE CONTINUE]</w:t>
      </w:r>
    </w:p>
    <w:p w14:paraId="6C98B5F0" w14:textId="77777777" w:rsidR="008935FE" w:rsidRPr="008935FE" w:rsidRDefault="008935FE" w:rsidP="008935FE">
      <w:pPr>
        <w:spacing w:after="0" w:line="240" w:lineRule="auto"/>
        <w:ind w:left="360"/>
        <w:rPr>
          <w:rFonts w:ascii="Calibri" w:eastAsia="Times New Roman" w:hAnsi="Calibri" w:cs="Times New Roman"/>
          <w:b/>
          <w:lang w:val="en-CA"/>
        </w:rPr>
      </w:pPr>
    </w:p>
    <w:p w14:paraId="3988BAB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4D6FC22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[PROVINCE]</w:t>
      </w:r>
    </w:p>
    <w:p w14:paraId="5377B9BE" w14:textId="77777777" w:rsidR="008935FE" w:rsidRPr="008935FE" w:rsidRDefault="008935FE" w:rsidP="008935FE">
      <w:pPr>
        <w:spacing w:after="0" w:line="240" w:lineRule="auto"/>
        <w:ind w:left="360"/>
        <w:rPr>
          <w:rFonts w:ascii="Calibri" w:eastAsia="Times New Roman" w:hAnsi="Calibri" w:cs="Times New Roman"/>
          <w:b/>
          <w:lang w:val="en-CA"/>
        </w:rPr>
      </w:pPr>
    </w:p>
    <w:p w14:paraId="331D7F9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BRITISH COLUMBIA</w:t>
      </w:r>
    </w:p>
    <w:p w14:paraId="0DB5C93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ALBERTA</w:t>
      </w:r>
    </w:p>
    <w:p w14:paraId="11F3E26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SASKATCHEWAN</w:t>
      </w:r>
    </w:p>
    <w:p w14:paraId="5442149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MANITOBA</w:t>
      </w:r>
    </w:p>
    <w:p w14:paraId="061D9A8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ONTARIO</w:t>
      </w:r>
    </w:p>
    <w:p w14:paraId="38BE48E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QUEBEC</w:t>
      </w:r>
    </w:p>
    <w:p w14:paraId="76FF4BD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 BRUNSWICK</w:t>
      </w:r>
    </w:p>
    <w:p w14:paraId="3B0D37F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NOVA SCOTIA</w:t>
      </w:r>
    </w:p>
    <w:p w14:paraId="0529F0C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PEI (PRINCE EDWARD ISLAND)</w:t>
      </w:r>
    </w:p>
    <w:p w14:paraId="3507C70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NEWFOUNDLAND AND LABRADOR</w:t>
      </w:r>
    </w:p>
    <w:p w14:paraId="066B609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YUKON</w:t>
      </w:r>
    </w:p>
    <w:p w14:paraId="60653CC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NORTH WEST TERRITORIES</w:t>
      </w:r>
    </w:p>
    <w:p w14:paraId="26DA43F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NUNAVUT</w:t>
      </w:r>
    </w:p>
    <w:p w14:paraId="1E6D2242" w14:textId="77777777" w:rsidR="008935FE" w:rsidRPr="008935FE" w:rsidRDefault="008935FE" w:rsidP="008935FE">
      <w:pPr>
        <w:spacing w:after="0" w:line="240" w:lineRule="auto"/>
        <w:ind w:left="360"/>
        <w:rPr>
          <w:rFonts w:ascii="Calibri" w:eastAsia="Times New Roman" w:hAnsi="Calibri" w:cs="Times New Roman"/>
          <w:lang w:val="en-CA"/>
        </w:rPr>
      </w:pPr>
    </w:p>
    <w:p w14:paraId="5BC8102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ALL]</w:t>
      </w:r>
    </w:p>
    <w:p w14:paraId="25214BCA" w14:textId="77777777" w:rsidR="008935FE" w:rsidRPr="008935FE" w:rsidRDefault="008935FE" w:rsidP="008935FE">
      <w:pPr>
        <w:spacing w:after="0" w:line="240" w:lineRule="auto"/>
        <w:ind w:left="360"/>
        <w:rPr>
          <w:rFonts w:ascii="Calibri" w:eastAsia="Times New Roman" w:hAnsi="Calibri" w:cs="Times New Roman"/>
          <w:lang w:val="en-CA"/>
        </w:rPr>
      </w:pPr>
    </w:p>
    <w:p w14:paraId="09655C2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QFSA.</w:t>
      </w:r>
      <w:r w:rsidRPr="008935FE">
        <w:rPr>
          <w:rFonts w:ascii="Calibri" w:eastAsia="Times New Roman" w:hAnsi="Calibri" w:cs="Times New Roman"/>
          <w:lang w:val="en-CA"/>
        </w:rPr>
        <w:tab/>
        <w:t>Can you please tell me the first three digits of your postal code?</w:t>
      </w:r>
    </w:p>
    <w:p w14:paraId="108C0601"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Veuillez me donner les trois premiers caractères de votre code postal.</w:t>
      </w:r>
      <w:r w:rsidRPr="008935FE">
        <w:rPr>
          <w:rFonts w:ascii="Calibri" w:eastAsia="Times New Roman" w:hAnsi="Calibri" w:cs="Times New Roman"/>
          <w:lang w:val="fr-CA"/>
        </w:rPr>
        <w:t xml:space="preserve"> </w:t>
      </w:r>
    </w:p>
    <w:p w14:paraId="66CF07B0" w14:textId="77777777" w:rsidR="008935FE" w:rsidRPr="008935FE" w:rsidRDefault="008935FE" w:rsidP="008935FE">
      <w:pPr>
        <w:spacing w:after="0" w:line="240" w:lineRule="auto"/>
        <w:ind w:left="360"/>
        <w:rPr>
          <w:rFonts w:ascii="Calibri" w:eastAsia="Times New Roman" w:hAnsi="Calibri" w:cs="Times New Roman"/>
          <w:b/>
          <w:lang w:val="fr-CA"/>
        </w:rPr>
      </w:pPr>
    </w:p>
    <w:p w14:paraId="2F66D50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[INSERT POSTAL CODE MODULE]</w:t>
      </w:r>
    </w:p>
    <w:p w14:paraId="17079BE7" w14:textId="77777777" w:rsidR="008935FE" w:rsidRPr="008935FE" w:rsidRDefault="008935FE" w:rsidP="008935FE">
      <w:pPr>
        <w:spacing w:after="0" w:line="240" w:lineRule="auto"/>
        <w:rPr>
          <w:rFonts w:ascii="Calibri" w:eastAsia="Times New Roman" w:hAnsi="Calibri" w:cs="Times New Roman"/>
          <w:b/>
          <w:lang w:val="en-CA"/>
        </w:rPr>
      </w:pPr>
    </w:p>
    <w:p w14:paraId="19F4BA6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 IF SAMPLE=CELLPHONE]</w:t>
      </w:r>
    </w:p>
    <w:p w14:paraId="5C9F877C" w14:textId="77777777" w:rsidR="008935FE" w:rsidRPr="008935FE" w:rsidRDefault="008935FE" w:rsidP="008935FE">
      <w:pPr>
        <w:spacing w:after="0" w:line="240" w:lineRule="auto"/>
        <w:ind w:left="360"/>
        <w:rPr>
          <w:rFonts w:ascii="Calibri" w:eastAsia="Times New Roman" w:hAnsi="Calibri" w:cs="Times New Roman"/>
          <w:lang w:val="en-CA"/>
        </w:rPr>
      </w:pPr>
    </w:p>
    <w:p w14:paraId="6F1D953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At home, do you have a traditional telephone line other than a cell phone? </w:t>
      </w:r>
    </w:p>
    <w:p w14:paraId="5CF2FBE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terrestre traditionnel, différent d´un téléphone cellulaire ?</w:t>
      </w:r>
    </w:p>
    <w:p w14:paraId="70B7D145" w14:textId="77777777" w:rsidR="008935FE" w:rsidRPr="008935FE" w:rsidRDefault="008935FE" w:rsidP="008935FE">
      <w:pPr>
        <w:spacing w:after="0" w:line="240" w:lineRule="auto"/>
        <w:ind w:left="360"/>
        <w:rPr>
          <w:rFonts w:ascii="Calibri" w:eastAsia="Times New Roman" w:hAnsi="Calibri" w:cs="Times New Roman"/>
          <w:lang w:val="fr-CA"/>
        </w:rPr>
      </w:pPr>
    </w:p>
    <w:p w14:paraId="56E42EE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0AE8A1C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w:t>
      </w:r>
      <w:r w:rsidRPr="008935FE">
        <w:rPr>
          <w:rFonts w:ascii="Calibri" w:eastAsia="Times New Roman" w:hAnsi="Calibri" w:cs="Times New Roman"/>
          <w:lang w:val="en-CA"/>
        </w:rPr>
        <w:tab/>
        <w:t xml:space="preserve"> </w:t>
      </w:r>
    </w:p>
    <w:p w14:paraId="1991F4F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F6F02F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30D0AA46" w14:textId="77777777" w:rsidR="008935FE" w:rsidRPr="008935FE" w:rsidRDefault="008935FE" w:rsidP="008935FE">
      <w:pPr>
        <w:spacing w:after="0" w:line="240" w:lineRule="auto"/>
        <w:ind w:left="360"/>
        <w:rPr>
          <w:rFonts w:ascii="Calibri" w:eastAsia="Times New Roman" w:hAnsi="Calibri" w:cs="Times New Roman"/>
          <w:lang w:val="en-CA"/>
        </w:rPr>
      </w:pPr>
    </w:p>
    <w:p w14:paraId="5021074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QBB IF SAMPLE=LANDLINE]</w:t>
      </w:r>
    </w:p>
    <w:p w14:paraId="1E215CC7" w14:textId="77777777" w:rsidR="008935FE" w:rsidRPr="008935FE" w:rsidRDefault="008935FE" w:rsidP="008935FE">
      <w:pPr>
        <w:spacing w:after="0" w:line="240" w:lineRule="auto"/>
        <w:ind w:left="360"/>
        <w:rPr>
          <w:rFonts w:ascii="Calibri" w:eastAsia="Times New Roman" w:hAnsi="Calibri" w:cs="Times New Roman"/>
          <w:lang w:val="en-CA"/>
        </w:rPr>
      </w:pPr>
    </w:p>
    <w:p w14:paraId="00F10F4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QBB.</w:t>
      </w:r>
      <w:r w:rsidRPr="008935FE">
        <w:rPr>
          <w:rFonts w:ascii="Calibri" w:eastAsia="Times New Roman" w:hAnsi="Calibri" w:cs="Times New Roman"/>
          <w:lang w:val="en-CA"/>
        </w:rPr>
        <w:tab/>
        <w:t xml:space="preserve">At home, do you have a cell phone as well as a traditional telephone line? </w:t>
      </w:r>
    </w:p>
    <w:p w14:paraId="3AE4714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cellulaire ainsi qu'une ligne téléphonique traditionnelle ?</w:t>
      </w:r>
    </w:p>
    <w:p w14:paraId="68DACA78" w14:textId="77777777" w:rsidR="008935FE" w:rsidRPr="008935FE" w:rsidRDefault="008935FE" w:rsidP="008935FE">
      <w:pPr>
        <w:spacing w:after="0" w:line="240" w:lineRule="auto"/>
        <w:ind w:left="360"/>
        <w:rPr>
          <w:rFonts w:ascii="Calibri" w:eastAsia="Times New Roman" w:hAnsi="Calibri" w:cs="Times New Roman"/>
          <w:lang w:val="fr-CA"/>
        </w:rPr>
      </w:pPr>
    </w:p>
    <w:p w14:paraId="2C9657C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Yes</w:t>
      </w:r>
    </w:p>
    <w:p w14:paraId="1EB3372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Oui</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5C56B6C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05AF605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Non</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3410A8BA" w14:textId="77777777" w:rsidR="008935FE" w:rsidRPr="008935FE" w:rsidRDefault="008935FE" w:rsidP="008935FE">
      <w:pPr>
        <w:spacing w:after="0" w:line="240" w:lineRule="auto"/>
        <w:ind w:left="360"/>
        <w:rPr>
          <w:rFonts w:ascii="Calibri" w:eastAsia="Times New Roman" w:hAnsi="Calibri" w:cs="Times New Roman"/>
          <w:lang w:val="en-US"/>
        </w:rPr>
      </w:pPr>
    </w:p>
    <w:p w14:paraId="7E25B258"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[HIDDEN VARIABLE [PHONEOWN]</w:t>
      </w:r>
    </w:p>
    <w:p w14:paraId="0737E4D1"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 xml:space="preserve"> [QUOTA]</w:t>
      </w:r>
    </w:p>
    <w:p w14:paraId="0651C95F" w14:textId="77777777" w:rsidR="008935FE" w:rsidRPr="008935FE" w:rsidRDefault="008935FE" w:rsidP="008935FE">
      <w:pPr>
        <w:spacing w:after="0" w:line="240" w:lineRule="auto"/>
        <w:ind w:left="360"/>
        <w:rPr>
          <w:rFonts w:ascii="Calibri" w:eastAsia="Times New Roman" w:hAnsi="Calibri" w:cs="Times New Roman"/>
          <w:lang w:val="en-US"/>
        </w:rPr>
      </w:pPr>
    </w:p>
    <w:p w14:paraId="0AA6F1C5"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[PHONEOWN]</w:t>
      </w:r>
    </w:p>
    <w:p w14:paraId="4195C52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01-Landline </w:t>
      </w:r>
      <w:r w:rsidRPr="008935FE">
        <w:rPr>
          <w:rFonts w:ascii="Calibri" w:eastAsia="Times New Roman" w:hAnsi="Calibri" w:cs="Times New Roman"/>
          <w:b/>
          <w:lang w:val="en-US"/>
        </w:rPr>
        <w:t>[QBB=NO; OR QB=DK/REF; SAMPLE=LANDLINE]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29B8E73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02-Cell </w:t>
      </w:r>
      <w:r w:rsidRPr="008935FE">
        <w:rPr>
          <w:rFonts w:ascii="Calibri" w:eastAsia="Times New Roman" w:hAnsi="Calibri" w:cs="Times New Roman"/>
          <w:b/>
          <w:lang w:val="en-US"/>
        </w:rPr>
        <w:t>[QB=NO; OR QB=DK/REF; SAMPLE=CELLPHONE]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358B33D3"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03-Landline/Cell </w:t>
      </w:r>
      <w:r w:rsidRPr="008935FE">
        <w:rPr>
          <w:rFonts w:ascii="Calibri" w:eastAsia="Times New Roman" w:hAnsi="Calibri" w:cs="Times New Roman"/>
          <w:b/>
          <w:lang w:val="en-US"/>
        </w:rPr>
        <w:t>[QB=YES OR QBB=YES]</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384FEF6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6D9F523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GENDR.</w:t>
      </w:r>
      <w:r w:rsidRPr="008935FE">
        <w:rPr>
          <w:rFonts w:ascii="Calibri" w:eastAsia="Times New Roman" w:hAnsi="Calibri" w:cs="Times New Roman"/>
          <w:lang w:val="fr-CA"/>
        </w:rPr>
        <w:tab/>
        <w:t>(RECORD GENDER)</w:t>
      </w:r>
    </w:p>
    <w:p w14:paraId="14233E50"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(NOTER LE SEXE)</w:t>
      </w:r>
    </w:p>
    <w:p w14:paraId="271A4D9E" w14:textId="77777777" w:rsidR="008935FE" w:rsidRPr="008935FE" w:rsidRDefault="008935FE" w:rsidP="008935FE">
      <w:pPr>
        <w:spacing w:after="0" w:line="240" w:lineRule="auto"/>
        <w:ind w:left="360"/>
        <w:rPr>
          <w:rFonts w:ascii="Calibri" w:eastAsia="Times New Roman" w:hAnsi="Calibri" w:cs="Times New Roman"/>
          <w:lang w:val="fr-CA"/>
        </w:rPr>
      </w:pPr>
    </w:p>
    <w:p w14:paraId="372075F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Male</w:t>
      </w:r>
    </w:p>
    <w:p w14:paraId="735AA78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Homme</w:t>
      </w:r>
    </w:p>
    <w:p w14:paraId="77DA9AB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Female</w:t>
      </w:r>
    </w:p>
    <w:p w14:paraId="186F790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Femme </w:t>
      </w:r>
    </w:p>
    <w:p w14:paraId="07824A06" w14:textId="77777777" w:rsidR="008935FE" w:rsidRPr="008935FE" w:rsidRDefault="008935FE" w:rsidP="008935FE">
      <w:pPr>
        <w:spacing w:after="0" w:line="240" w:lineRule="auto"/>
        <w:ind w:left="360"/>
        <w:rPr>
          <w:rFonts w:ascii="Calibri" w:eastAsia="Times New Roman" w:hAnsi="Calibri" w:cs="Times New Roman"/>
          <w:lang w:val="en-CA"/>
        </w:rPr>
      </w:pPr>
    </w:p>
    <w:p w14:paraId="2C5E8B2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[CORE – ISSUE PRIORITIES &amp; PERFORMANCE]</w:t>
      </w:r>
    </w:p>
    <w:p w14:paraId="420DB2EF" w14:textId="77777777" w:rsidR="008935FE" w:rsidRPr="008935FE" w:rsidRDefault="008935FE" w:rsidP="008935FE">
      <w:pPr>
        <w:spacing w:after="0" w:line="240" w:lineRule="auto"/>
        <w:ind w:left="360"/>
        <w:rPr>
          <w:rFonts w:ascii="Calibri" w:eastAsia="Times New Roman" w:hAnsi="Calibri" w:cs="Times New Roman"/>
          <w:lang w:val="en-CA"/>
        </w:rPr>
      </w:pPr>
    </w:p>
    <w:p w14:paraId="22964B26"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lastRenderedPageBreak/>
        <w:t>Q1.</w:t>
      </w:r>
      <w:r w:rsidRPr="008935FE">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7ACDBFD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4246003D" w14:textId="77777777" w:rsidR="008935FE" w:rsidRPr="008935FE" w:rsidRDefault="008935FE" w:rsidP="008935FE">
      <w:pPr>
        <w:spacing w:after="0" w:line="240" w:lineRule="auto"/>
        <w:ind w:left="360"/>
        <w:rPr>
          <w:rFonts w:ascii="Calibri" w:eastAsia="Times New Roman" w:hAnsi="Calibri" w:cs="Times New Roman"/>
          <w:lang w:val="fr-CA"/>
        </w:rPr>
      </w:pPr>
    </w:p>
    <w:p w14:paraId="1283E95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Economy</w:t>
      </w:r>
    </w:p>
    <w:p w14:paraId="699ABB5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Économie</w:t>
      </w:r>
    </w:p>
    <w:p w14:paraId="7012D10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Jobs / unemployment</w:t>
      </w:r>
    </w:p>
    <w:p w14:paraId="1CEAB9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Emplois/chômage</w:t>
      </w:r>
    </w:p>
    <w:p w14:paraId="73E07AD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Environment / climate change</w:t>
      </w:r>
    </w:p>
    <w:p w14:paraId="05D5F8D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Environnement/changement climatique</w:t>
      </w:r>
    </w:p>
    <w:p w14:paraId="7CB7ABC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Health / health care</w:t>
      </w:r>
    </w:p>
    <w:p w14:paraId="2D45545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Santé/soins de santé</w:t>
      </w:r>
    </w:p>
    <w:p w14:paraId="57C2962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Debt / deficit</w:t>
      </w:r>
    </w:p>
    <w:p w14:paraId="5F07479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Dette/déficit</w:t>
      </w:r>
    </w:p>
    <w:p w14:paraId="355305A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Cost of living</w:t>
      </w:r>
    </w:p>
    <w:p w14:paraId="4D0D040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Coût de la vie</w:t>
      </w:r>
    </w:p>
    <w:p w14:paraId="075F6B8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Taxes</w:t>
      </w:r>
    </w:p>
    <w:p w14:paraId="72AC4F9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Taxes</w:t>
      </w:r>
    </w:p>
    <w:p w14:paraId="5775326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Employment insurance</w:t>
      </w:r>
    </w:p>
    <w:p w14:paraId="461AC92B"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Assurance-emploi</w:t>
      </w:r>
    </w:p>
    <w:p w14:paraId="0CA4623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Trade / international trade / trade agreements</w:t>
      </w:r>
    </w:p>
    <w:p w14:paraId="1958D1E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Commerce/commerce international/ententes commerciales</w:t>
      </w:r>
    </w:p>
    <w:p w14:paraId="7F78DF9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(general mention)</w:t>
      </w:r>
    </w:p>
    <w:p w14:paraId="5B273DF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(en général)</w:t>
      </w:r>
    </w:p>
    <w:p w14:paraId="0B80DB9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public transit</w:t>
      </w:r>
    </w:p>
    <w:p w14:paraId="6973EAF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transport en commun</w:t>
      </w:r>
    </w:p>
    <w:p w14:paraId="1F09124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roads/highways</w:t>
      </w:r>
    </w:p>
    <w:p w14:paraId="3A0E981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routes/autoroutes</w:t>
      </w:r>
    </w:p>
    <w:p w14:paraId="5CEC841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bridges</w:t>
      </w:r>
    </w:p>
    <w:p w14:paraId="78943DD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ponts</w:t>
      </w:r>
    </w:p>
    <w:p w14:paraId="6A1673D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other</w:t>
      </w:r>
    </w:p>
    <w:p w14:paraId="7A670B9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autre</w:t>
      </w:r>
    </w:p>
    <w:p w14:paraId="5E34B62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Education</w:t>
      </w:r>
    </w:p>
    <w:p w14:paraId="273D2B1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Éducation</w:t>
      </w:r>
    </w:p>
    <w:p w14:paraId="70AC112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ISIS/Syria/Iraq mission</w:t>
      </w:r>
    </w:p>
    <w:p w14:paraId="141A537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L’État Islamique (EI)/mission en Syrie et en Iraq</w:t>
      </w:r>
    </w:p>
    <w:p w14:paraId="5101D24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Terrorism / security</w:t>
      </w:r>
    </w:p>
    <w:p w14:paraId="4DECCEE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Terrorisme / sécurité</w:t>
      </w:r>
    </w:p>
    <w:p w14:paraId="10CA36F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Refugees</w:t>
      </w:r>
    </w:p>
    <w:p w14:paraId="38AC047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Réfugiés</w:t>
      </w:r>
    </w:p>
    <w:p w14:paraId="3A34156F"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Immigration</w:t>
      </w:r>
    </w:p>
    <w:p w14:paraId="7B2712B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Immigration</w:t>
      </w:r>
    </w:p>
    <w:p w14:paraId="250717E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Indigenous issues</w:t>
      </w:r>
    </w:p>
    <w:p w14:paraId="1C2CF62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Questions autochtones</w:t>
      </w:r>
    </w:p>
    <w:p w14:paraId="03EAF11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Crime</w:t>
      </w:r>
    </w:p>
    <w:p w14:paraId="67307D9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Criminalité</w:t>
      </w:r>
    </w:p>
    <w:p w14:paraId="4A4EC91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Drugs/marijuana</w:t>
      </w:r>
    </w:p>
    <w:p w14:paraId="4B85833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Drogues/marijuana</w:t>
      </w:r>
    </w:p>
    <w:p w14:paraId="5C08E67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Poverty/homelessness</w:t>
      </w:r>
    </w:p>
    <w:p w14:paraId="5C7D8618"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Pauvreté/itinérance</w:t>
      </w:r>
    </w:p>
    <w:p w14:paraId="568E290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Oil / pipelines</w:t>
      </w:r>
    </w:p>
    <w:p w14:paraId="26C8B10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Pétrole/pipelines</w:t>
      </w:r>
    </w:p>
    <w:p w14:paraId="7C3B6DC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Government service delivery to citizens</w:t>
      </w:r>
    </w:p>
    <w:p w14:paraId="0EEFFD4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Prestation de services aux citoyens</w:t>
      </w:r>
    </w:p>
    <w:p w14:paraId="27D57D3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Other (specify) </w:t>
      </w:r>
      <w:r w:rsidRPr="008935FE">
        <w:rPr>
          <w:rFonts w:ascii="Calibri" w:eastAsia="Times New Roman" w:hAnsi="Calibri" w:cs="Times New Roman"/>
          <w:b/>
          <w:lang w:val="fr-CA"/>
        </w:rPr>
        <w:t>[SPECIFY]</w:t>
      </w:r>
    </w:p>
    <w:p w14:paraId="443185B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Autre (préciser) </w:t>
      </w:r>
      <w:r w:rsidRPr="008935FE">
        <w:rPr>
          <w:rFonts w:ascii="Calibri" w:eastAsia="Times New Roman" w:hAnsi="Calibri" w:cs="Times New Roman"/>
          <w:b/>
          <w:color w:val="0070C0"/>
          <w:lang w:val="fr-CA"/>
        </w:rPr>
        <w:t>[SPECIFY]</w:t>
      </w:r>
    </w:p>
    <w:p w14:paraId="3AE2A18E" w14:textId="77777777" w:rsidR="008935FE" w:rsidRPr="008935FE" w:rsidRDefault="008935FE" w:rsidP="008935FE">
      <w:pPr>
        <w:spacing w:after="0" w:line="240" w:lineRule="auto"/>
        <w:ind w:left="360"/>
        <w:rPr>
          <w:rFonts w:ascii="Calibri" w:eastAsia="Times New Roman" w:hAnsi="Calibri" w:cs="Times New Roman"/>
          <w:lang w:val="fr-CA"/>
        </w:rPr>
      </w:pPr>
    </w:p>
    <w:p w14:paraId="235C9EA7" w14:textId="77777777" w:rsidR="008935FE" w:rsidRPr="008935FE" w:rsidRDefault="008935FE" w:rsidP="008935FE">
      <w:pPr>
        <w:spacing w:after="0" w:line="240" w:lineRule="auto"/>
        <w:ind w:left="360"/>
        <w:rPr>
          <w:rFonts w:ascii="Calibri" w:eastAsia="Times New Roman" w:hAnsi="Calibri" w:cs="Times New Roman"/>
          <w:lang w:val="fr-CA"/>
        </w:rPr>
      </w:pPr>
    </w:p>
    <w:p w14:paraId="333F2CE2"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Q2.</w:t>
      </w:r>
      <w:r w:rsidRPr="008935FE">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19A9A72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1C7D6C57" w14:textId="77777777" w:rsidR="008935FE" w:rsidRPr="008935FE" w:rsidRDefault="008935FE" w:rsidP="008935FE">
      <w:pPr>
        <w:spacing w:after="0" w:line="240" w:lineRule="auto"/>
        <w:ind w:left="360"/>
        <w:rPr>
          <w:rFonts w:ascii="Calibri" w:eastAsia="Times New Roman" w:hAnsi="Calibri" w:cs="Times New Roman"/>
          <w:lang w:val="fr-CA"/>
        </w:rPr>
      </w:pPr>
    </w:p>
    <w:p w14:paraId="12B206C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52BB74A2" w14:textId="77777777" w:rsidR="008935FE" w:rsidRPr="008935FE" w:rsidRDefault="008935FE" w:rsidP="008935FE">
      <w:pPr>
        <w:spacing w:after="0" w:line="240" w:lineRule="auto"/>
        <w:ind w:left="360"/>
        <w:rPr>
          <w:rFonts w:ascii="Calibri" w:eastAsia="Times New Roman" w:hAnsi="Calibri" w:cs="Times New Roman"/>
          <w:lang w:val="en-CA"/>
        </w:rPr>
      </w:pPr>
    </w:p>
    <w:p w14:paraId="7C76515A"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Q3.</w:t>
      </w:r>
      <w:r w:rsidRPr="008935FE">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621BD61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8935FE">
        <w:rPr>
          <w:rFonts w:ascii="Calibri" w:eastAsia="Times New Roman" w:hAnsi="Calibri" w:cs="Times New Roman"/>
          <w:b/>
          <w:color w:val="0070C0"/>
          <w:lang w:val="fr-CA"/>
        </w:rPr>
        <w:t>[INSÉRER ITEM]</w:t>
      </w:r>
      <w:r w:rsidRPr="008935FE">
        <w:rPr>
          <w:rFonts w:ascii="Calibri" w:eastAsia="Times New Roman" w:hAnsi="Calibri" w:cs="Times New Roman"/>
          <w:color w:val="0070C0"/>
          <w:lang w:val="fr-CA"/>
        </w:rPr>
        <w:t xml:space="preserve"> ? (RÉPÉTER L’ÉCHELLE AU BESOIN)</w:t>
      </w:r>
    </w:p>
    <w:p w14:paraId="60F21071" w14:textId="77777777" w:rsidR="008935FE" w:rsidRPr="008935FE" w:rsidRDefault="008935FE" w:rsidP="008935FE">
      <w:pPr>
        <w:spacing w:after="0" w:line="240" w:lineRule="auto"/>
        <w:ind w:left="360"/>
        <w:rPr>
          <w:rFonts w:ascii="Calibri" w:eastAsia="Times New Roman" w:hAnsi="Calibri" w:cs="Times New Roman"/>
          <w:lang w:val="fr-CA"/>
        </w:rPr>
      </w:pPr>
    </w:p>
    <w:p w14:paraId="416DAD32" w14:textId="77777777" w:rsidR="008935FE" w:rsidRPr="008935FE" w:rsidRDefault="008935FE" w:rsidP="008935FE">
      <w:pPr>
        <w:spacing w:after="0" w:line="240" w:lineRule="auto"/>
        <w:ind w:left="360"/>
        <w:rPr>
          <w:rFonts w:ascii="Calibri" w:eastAsia="Times New Roman" w:hAnsi="Calibri" w:cs="Times New Roman"/>
          <w:lang w:val="fr-CA"/>
        </w:rPr>
      </w:pPr>
    </w:p>
    <w:p w14:paraId="279A3174"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61680442" w14:textId="77777777" w:rsidR="008935FE" w:rsidRPr="00055B3C" w:rsidRDefault="008935FE" w:rsidP="008935FE">
      <w:pPr>
        <w:spacing w:after="0" w:line="240" w:lineRule="auto"/>
        <w:ind w:left="360"/>
        <w:rPr>
          <w:rFonts w:ascii="Calibri" w:eastAsia="Times New Roman" w:hAnsi="Calibri" w:cs="Times New Roman"/>
          <w:lang w:val="en-US"/>
        </w:rPr>
      </w:pPr>
      <w:r w:rsidRPr="00055B3C">
        <w:rPr>
          <w:rFonts w:ascii="Calibri" w:eastAsia="Times New Roman" w:hAnsi="Calibri" w:cs="Times New Roman"/>
          <w:lang w:val="en-US"/>
        </w:rPr>
        <w:t>(A.) The economy</w:t>
      </w:r>
    </w:p>
    <w:p w14:paraId="6E783F00" w14:textId="77777777" w:rsidR="008935FE" w:rsidRPr="00055B3C" w:rsidRDefault="008935FE" w:rsidP="008935FE">
      <w:pPr>
        <w:spacing w:after="0" w:line="240" w:lineRule="auto"/>
        <w:ind w:left="360"/>
        <w:rPr>
          <w:rFonts w:ascii="Calibri" w:eastAsia="Times New Roman" w:hAnsi="Calibri" w:cs="Times New Roman"/>
          <w:color w:val="0070C0"/>
          <w:lang w:val="en-US"/>
        </w:rPr>
      </w:pPr>
      <w:r w:rsidRPr="00055B3C">
        <w:rPr>
          <w:rFonts w:ascii="Calibri" w:eastAsia="Times New Roman" w:hAnsi="Calibri" w:cs="Times New Roman"/>
          <w:color w:val="0070C0"/>
          <w:lang w:val="en-US"/>
        </w:rPr>
        <w:t>(A.) L’économie</w:t>
      </w:r>
    </w:p>
    <w:p w14:paraId="1615D9D7" w14:textId="77777777" w:rsidR="008935FE" w:rsidRPr="00055B3C" w:rsidRDefault="008935FE" w:rsidP="008935FE">
      <w:pPr>
        <w:spacing w:after="0" w:line="240" w:lineRule="auto"/>
        <w:ind w:left="360"/>
        <w:rPr>
          <w:rFonts w:ascii="Calibri" w:eastAsia="Times New Roman" w:hAnsi="Calibri" w:cs="Times New Roman"/>
          <w:lang w:val="en-US"/>
        </w:rPr>
      </w:pPr>
      <w:r w:rsidRPr="00055B3C">
        <w:rPr>
          <w:rFonts w:ascii="Calibri" w:eastAsia="Times New Roman" w:hAnsi="Calibri" w:cs="Times New Roman"/>
          <w:lang w:val="en-US"/>
        </w:rPr>
        <w:t>(B.) Creating jobs</w:t>
      </w:r>
    </w:p>
    <w:p w14:paraId="5F52C3E0" w14:textId="77777777" w:rsidR="008935FE" w:rsidRPr="00055B3C" w:rsidRDefault="008935FE" w:rsidP="008935FE">
      <w:pPr>
        <w:spacing w:after="0" w:line="240" w:lineRule="auto"/>
        <w:ind w:left="360"/>
        <w:rPr>
          <w:rFonts w:ascii="Calibri" w:eastAsia="Times New Roman" w:hAnsi="Calibri" w:cs="Times New Roman"/>
          <w:color w:val="0070C0"/>
          <w:lang w:val="en-US"/>
        </w:rPr>
      </w:pPr>
      <w:r w:rsidRPr="00055B3C">
        <w:rPr>
          <w:rFonts w:ascii="Calibri" w:eastAsia="Times New Roman" w:hAnsi="Calibri" w:cs="Times New Roman"/>
          <w:color w:val="0070C0"/>
          <w:lang w:val="en-US"/>
        </w:rPr>
        <w:t>(B.) La creation d’emplois</w:t>
      </w:r>
    </w:p>
    <w:p w14:paraId="0531601D"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(C.) Investing in infrastructure</w:t>
      </w:r>
    </w:p>
    <w:p w14:paraId="5240F60D"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(C.) Les investissements dans les infrastructures</w:t>
      </w:r>
    </w:p>
    <w:p w14:paraId="212C2F6F"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(D.) Health care</w:t>
      </w:r>
    </w:p>
    <w:p w14:paraId="37247F94"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(D.) Les soins de santé</w:t>
      </w:r>
    </w:p>
    <w:p w14:paraId="0E3F2AD5"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(F.) Immigration</w:t>
      </w:r>
    </w:p>
    <w:p w14:paraId="285AED98"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(F.) L’immigration</w:t>
      </w:r>
    </w:p>
    <w:p w14:paraId="4359AD3F"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(G.) Aboriginal issues</w:t>
      </w:r>
    </w:p>
    <w:p w14:paraId="6258193C"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(G.) Les enjeux autochtones</w:t>
      </w:r>
    </w:p>
    <w:p w14:paraId="68CCFA58"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 xml:space="preserve">(H.) The environment </w:t>
      </w:r>
    </w:p>
    <w:p w14:paraId="1AAD0339"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(H.) L’environnement</w:t>
      </w:r>
    </w:p>
    <w:p w14:paraId="7A6161D8"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lastRenderedPageBreak/>
        <w:t>(L.) Financial support for retired Canadians</w:t>
      </w:r>
    </w:p>
    <w:p w14:paraId="04F387E5"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(L.) Soutien financier pour les Canadiens retraités</w:t>
      </w:r>
    </w:p>
    <w:p w14:paraId="0DB10960" w14:textId="77777777" w:rsidR="008935FE" w:rsidRPr="00055B3C" w:rsidRDefault="008935FE" w:rsidP="008935FE">
      <w:pPr>
        <w:spacing w:after="0" w:line="240" w:lineRule="auto"/>
        <w:ind w:left="360"/>
        <w:rPr>
          <w:rFonts w:ascii="Calibri" w:eastAsia="Times New Roman" w:hAnsi="Calibri" w:cs="Times New Roman"/>
          <w:lang w:val="fr-CA"/>
        </w:rPr>
      </w:pPr>
    </w:p>
    <w:p w14:paraId="5BC16FA8" w14:textId="77777777" w:rsidR="008935FE" w:rsidRPr="00055B3C" w:rsidRDefault="008935FE" w:rsidP="008935FE">
      <w:pPr>
        <w:spacing w:after="0" w:line="240" w:lineRule="auto"/>
        <w:ind w:left="360"/>
        <w:rPr>
          <w:rFonts w:ascii="Calibri" w:eastAsia="Times New Roman" w:hAnsi="Calibri" w:cs="Times New Roman"/>
          <w:b/>
          <w:lang w:val="en-CA"/>
        </w:rPr>
      </w:pPr>
      <w:r w:rsidRPr="00055B3C">
        <w:rPr>
          <w:rFonts w:ascii="Calibri" w:eastAsia="Times New Roman" w:hAnsi="Calibri" w:cs="Times New Roman"/>
          <w:b/>
          <w:lang w:val="en-CA"/>
        </w:rPr>
        <w:t xml:space="preserve">[1-10] </w:t>
      </w:r>
    </w:p>
    <w:p w14:paraId="26E55A52" w14:textId="77777777" w:rsidR="008935FE" w:rsidRPr="00055B3C" w:rsidRDefault="008935FE" w:rsidP="008935FE">
      <w:pPr>
        <w:spacing w:after="0" w:line="240" w:lineRule="auto"/>
        <w:ind w:left="360"/>
        <w:rPr>
          <w:rFonts w:ascii="Calibri" w:eastAsia="Times New Roman" w:hAnsi="Calibri" w:cs="Times New Roman"/>
          <w:lang w:val="en-CA"/>
        </w:rPr>
      </w:pPr>
    </w:p>
    <w:p w14:paraId="47C6D0E8" w14:textId="77777777" w:rsidR="008935FE" w:rsidRPr="00055B3C" w:rsidRDefault="008935FE" w:rsidP="008935FE">
      <w:pPr>
        <w:spacing w:after="0" w:line="240" w:lineRule="auto"/>
        <w:ind w:left="360"/>
        <w:rPr>
          <w:rFonts w:ascii="Calibri" w:eastAsia="Times New Roman" w:hAnsi="Calibri" w:cs="Times New Roman"/>
          <w:lang w:val="en-CA"/>
        </w:rPr>
      </w:pPr>
    </w:p>
    <w:p w14:paraId="31493B4F" w14:textId="77777777" w:rsidR="008935FE" w:rsidRPr="00055B3C" w:rsidRDefault="008935FE" w:rsidP="008935FE">
      <w:pPr>
        <w:spacing w:after="0" w:line="240" w:lineRule="auto"/>
        <w:ind w:left="360"/>
        <w:rPr>
          <w:rFonts w:ascii="Calibri" w:eastAsia="Times New Roman" w:hAnsi="Calibri" w:cs="Times New Roman"/>
          <w:b/>
          <w:lang w:val="en-CA"/>
        </w:rPr>
      </w:pPr>
      <w:r w:rsidRPr="00055B3C">
        <w:rPr>
          <w:rFonts w:ascii="Calibri" w:eastAsia="Times New Roman" w:hAnsi="Calibri" w:cs="Times New Roman"/>
          <w:b/>
          <w:lang w:val="en-CA"/>
        </w:rPr>
        <w:t>[NEWS]</w:t>
      </w:r>
    </w:p>
    <w:p w14:paraId="6175162C" w14:textId="77777777" w:rsidR="008935FE" w:rsidRPr="00055B3C" w:rsidRDefault="008935FE" w:rsidP="008935FE">
      <w:pPr>
        <w:spacing w:after="0" w:line="240" w:lineRule="auto"/>
        <w:ind w:left="360"/>
        <w:rPr>
          <w:rFonts w:ascii="Calibri" w:eastAsia="Times New Roman" w:hAnsi="Calibri" w:cs="Times New Roman"/>
          <w:b/>
          <w:lang w:val="en-CA"/>
        </w:rPr>
      </w:pPr>
    </w:p>
    <w:p w14:paraId="63E072F8" w14:textId="77777777" w:rsidR="008935FE" w:rsidRPr="00055B3C" w:rsidRDefault="008935FE" w:rsidP="008935FE">
      <w:pPr>
        <w:spacing w:after="0" w:line="240" w:lineRule="auto"/>
        <w:ind w:left="1440" w:hanging="1080"/>
        <w:rPr>
          <w:rFonts w:ascii="Calibri" w:eastAsia="Times New Roman" w:hAnsi="Calibri" w:cs="Times New Roman"/>
          <w:lang w:val="fr-CA"/>
        </w:rPr>
      </w:pPr>
      <w:r w:rsidRPr="00055B3C">
        <w:rPr>
          <w:rFonts w:ascii="Calibri" w:eastAsia="Times New Roman" w:hAnsi="Calibri" w:cs="Times New Roman"/>
          <w:lang w:val="en-CA"/>
        </w:rPr>
        <w:t>N1.</w:t>
      </w:r>
      <w:r w:rsidRPr="00055B3C">
        <w:rPr>
          <w:rFonts w:ascii="Calibri" w:eastAsia="Times New Roman" w:hAnsi="Calibri" w:cs="Times New Roman"/>
          <w:lang w:val="en-CA"/>
        </w:rPr>
        <w:tab/>
        <w:t xml:space="preserve">What news, announcements, initiatives or actions from the Government of Canada have you seen, read or heard recently, if anything? </w:t>
      </w:r>
      <w:r w:rsidRPr="00055B3C">
        <w:rPr>
          <w:rFonts w:ascii="Calibri" w:eastAsia="Times New Roman" w:hAnsi="Calibri" w:cs="Times New Roman"/>
          <w:lang w:val="fr-CA"/>
        </w:rPr>
        <w:t>(PROBE UP TO 4 TIMES; CLARIFY VAGUE RESPONSES)</w:t>
      </w:r>
    </w:p>
    <w:p w14:paraId="34A77DE5" w14:textId="77777777" w:rsidR="008935FE" w:rsidRPr="00055B3C" w:rsidRDefault="008935FE" w:rsidP="008935FE">
      <w:pPr>
        <w:spacing w:after="0" w:line="240" w:lineRule="auto"/>
        <w:ind w:left="1440"/>
        <w:rPr>
          <w:rFonts w:ascii="Calibri" w:eastAsia="Times New Roman" w:hAnsi="Calibri" w:cs="Times New Roman"/>
          <w:color w:val="0070C0"/>
          <w:lang w:val="en-US"/>
        </w:rPr>
      </w:pPr>
      <w:r w:rsidRPr="00055B3C">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055B3C">
        <w:rPr>
          <w:rFonts w:ascii="Calibri" w:eastAsia="Times New Roman" w:hAnsi="Calibri" w:cs="Times New Roman"/>
          <w:color w:val="0070C0"/>
          <w:lang w:val="en-US"/>
        </w:rPr>
        <w:t>(SONDER JUSQU’À 4 FOIS; CLARIFIER RÉPONSES VAGUES)</w:t>
      </w:r>
    </w:p>
    <w:p w14:paraId="18957FF4" w14:textId="77777777" w:rsidR="008935FE" w:rsidRPr="00055B3C" w:rsidRDefault="008935FE" w:rsidP="008935FE">
      <w:pPr>
        <w:spacing w:after="0" w:line="240" w:lineRule="auto"/>
        <w:ind w:left="360"/>
        <w:rPr>
          <w:rFonts w:ascii="Calibri" w:eastAsia="Times New Roman" w:hAnsi="Calibri" w:cs="Times New Roman"/>
          <w:lang w:val="en-US"/>
        </w:rPr>
      </w:pPr>
    </w:p>
    <w:p w14:paraId="3A5A6B3D" w14:textId="77777777" w:rsidR="008935FE" w:rsidRPr="00055B3C" w:rsidRDefault="008935FE" w:rsidP="008935FE">
      <w:pPr>
        <w:spacing w:after="0" w:line="240" w:lineRule="auto"/>
        <w:ind w:left="360"/>
        <w:rPr>
          <w:rFonts w:ascii="Calibri" w:eastAsia="Times New Roman" w:hAnsi="Calibri" w:cs="Times New Roman"/>
          <w:b/>
          <w:lang w:val="en-CA"/>
        </w:rPr>
      </w:pPr>
      <w:r w:rsidRPr="00055B3C">
        <w:rPr>
          <w:rFonts w:ascii="Calibri" w:eastAsia="Times New Roman" w:hAnsi="Calibri" w:cs="Times New Roman"/>
          <w:b/>
          <w:lang w:val="en-CA"/>
        </w:rPr>
        <w:t>[OPEN END]</w:t>
      </w:r>
    </w:p>
    <w:p w14:paraId="39D0D475"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t>HAVE NOT SEEN/READ/HEARD ANYTHING</w:t>
      </w:r>
    </w:p>
    <w:p w14:paraId="1B73696B"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N’A PAS VU/LU/ENTENDU QUOI QUE CE SOIT RÉCEMMENT</w:t>
      </w:r>
    </w:p>
    <w:p w14:paraId="359FEA57" w14:textId="77777777" w:rsidR="008935FE" w:rsidRPr="00055B3C" w:rsidRDefault="008935FE" w:rsidP="008935FE">
      <w:pPr>
        <w:spacing w:after="0" w:line="240" w:lineRule="auto"/>
        <w:ind w:left="360"/>
        <w:rPr>
          <w:rFonts w:ascii="Calibri" w:eastAsia="Times New Roman" w:hAnsi="Calibri" w:cs="Times New Roman"/>
          <w:lang w:val="fr-CA"/>
        </w:rPr>
      </w:pPr>
    </w:p>
    <w:p w14:paraId="52EDD57C" w14:textId="77777777" w:rsidR="008935FE" w:rsidRPr="00055B3C" w:rsidRDefault="008935FE" w:rsidP="008935FE">
      <w:pPr>
        <w:spacing w:after="0" w:line="240" w:lineRule="auto"/>
        <w:ind w:left="1440" w:hanging="1080"/>
        <w:rPr>
          <w:rFonts w:ascii="Calibri" w:eastAsia="Times New Roman" w:hAnsi="Calibri" w:cs="Times New Roman"/>
          <w:lang w:val="en-CA"/>
        </w:rPr>
      </w:pPr>
      <w:r w:rsidRPr="00055B3C">
        <w:rPr>
          <w:rFonts w:ascii="Calibri" w:eastAsia="Times New Roman" w:hAnsi="Calibri" w:cs="Times New Roman"/>
          <w:lang w:val="en-CA"/>
        </w:rPr>
        <w:t>N2.</w:t>
      </w:r>
      <w:r w:rsidRPr="00055B3C">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055B3C">
        <w:rPr>
          <w:rFonts w:ascii="Calibri" w:eastAsia="Times New Roman" w:hAnsi="Calibri" w:cs="Times New Roman"/>
          <w:b/>
          <w:lang w:val="en-CA"/>
        </w:rPr>
        <w:t>[INSERT ITEM]</w:t>
      </w:r>
      <w:r w:rsidRPr="00055B3C">
        <w:rPr>
          <w:rFonts w:ascii="Calibri" w:eastAsia="Times New Roman" w:hAnsi="Calibri" w:cs="Times New Roman"/>
          <w:lang w:val="en-CA"/>
        </w:rPr>
        <w:t>? (REPEAT SCALE AS NEEDED)</w:t>
      </w:r>
    </w:p>
    <w:p w14:paraId="0923D3A3" w14:textId="77777777" w:rsidR="008935FE" w:rsidRPr="00055B3C" w:rsidRDefault="008935FE" w:rsidP="008935FE">
      <w:pPr>
        <w:spacing w:after="0" w:line="240" w:lineRule="auto"/>
        <w:ind w:left="1440"/>
        <w:rPr>
          <w:rFonts w:ascii="Calibri" w:eastAsia="Times New Roman" w:hAnsi="Calibri" w:cs="Times New Roman"/>
          <w:lang w:val="en-CA"/>
        </w:rPr>
      </w:pPr>
      <w:r w:rsidRPr="00055B3C">
        <w:rPr>
          <w:rFonts w:ascii="Calibri" w:eastAsia="Times New Roman" w:hAnsi="Calibri" w:cs="Times New Roman"/>
          <w:lang w:val="en-CA"/>
        </w:rPr>
        <w:t>(NOTE TO INTERVIEWERS: DISCUSSING INCLUDES ANY TYPE OF DISCUSSION, INCLUDING ONLINE. )</w:t>
      </w:r>
    </w:p>
    <w:p w14:paraId="3E7AC2AC"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055B3C">
        <w:rPr>
          <w:rFonts w:ascii="Calibri" w:eastAsia="Times New Roman" w:hAnsi="Calibri" w:cs="Times New Roman"/>
          <w:b/>
          <w:color w:val="0070C0"/>
          <w:lang w:val="fr-CA"/>
        </w:rPr>
        <w:t>[INSERT ITEM]</w:t>
      </w:r>
      <w:r w:rsidRPr="00055B3C">
        <w:rPr>
          <w:rFonts w:ascii="Calibri" w:eastAsia="Times New Roman" w:hAnsi="Calibri" w:cs="Times New Roman"/>
          <w:color w:val="0070C0"/>
          <w:lang w:val="fr-CA"/>
        </w:rPr>
        <w:t xml:space="preserve"> ? (RÉPÉTEZ L’ÉCHELLE AU BESOIN)</w:t>
      </w:r>
    </w:p>
    <w:p w14:paraId="068B0BA4"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(REMARQUE AUX INTERVIEWEURS : UNE DISCUSSION VEUT DIRE N’IMPORTE QUEL TYPE D’ÉCHANGE, INCLUANT LES ÉCHANGES EN LIGNE.)</w:t>
      </w:r>
    </w:p>
    <w:p w14:paraId="1F4A4D2D" w14:textId="77777777" w:rsidR="008935FE" w:rsidRPr="00055B3C" w:rsidRDefault="008935FE" w:rsidP="008935FE">
      <w:pPr>
        <w:spacing w:after="0" w:line="240" w:lineRule="auto"/>
        <w:ind w:left="360"/>
        <w:rPr>
          <w:rFonts w:ascii="Calibri" w:eastAsia="Times New Roman" w:hAnsi="Calibri" w:cs="Times New Roman"/>
          <w:lang w:val="fr-CA"/>
        </w:rPr>
      </w:pPr>
    </w:p>
    <w:p w14:paraId="007F6C7A" w14:textId="77777777" w:rsidR="008935FE" w:rsidRPr="00055B3C" w:rsidRDefault="008935FE" w:rsidP="008935FE">
      <w:pPr>
        <w:spacing w:after="0" w:line="240" w:lineRule="auto"/>
        <w:ind w:left="360"/>
        <w:rPr>
          <w:rFonts w:ascii="Calibri" w:eastAsia="Times New Roman" w:hAnsi="Calibri" w:cs="Times New Roman"/>
          <w:lang w:val="fr-CA"/>
        </w:rPr>
      </w:pPr>
    </w:p>
    <w:p w14:paraId="33712F7B" w14:textId="77777777" w:rsidR="008935FE" w:rsidRPr="00055B3C" w:rsidRDefault="008935FE" w:rsidP="008935FE">
      <w:pPr>
        <w:spacing w:after="0" w:line="240" w:lineRule="auto"/>
        <w:ind w:left="360"/>
        <w:rPr>
          <w:rFonts w:ascii="Calibri" w:eastAsia="Times New Roman" w:hAnsi="Calibri" w:cs="Times New Roman"/>
          <w:b/>
          <w:lang w:val="fr-CA"/>
        </w:rPr>
      </w:pPr>
      <w:r w:rsidRPr="00055B3C">
        <w:rPr>
          <w:rFonts w:ascii="Calibri" w:eastAsia="Times New Roman" w:hAnsi="Calibri" w:cs="Times New Roman"/>
          <w:b/>
          <w:lang w:val="fr-CA"/>
        </w:rPr>
        <w:t>[RANDOMIZE]</w:t>
      </w:r>
    </w:p>
    <w:p w14:paraId="18374D24"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(C.) Marijuana legalization</w:t>
      </w:r>
    </w:p>
    <w:p w14:paraId="1C9719B0"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(C.) La légalisation de la marijuana</w:t>
      </w:r>
    </w:p>
    <w:p w14:paraId="6BC12839"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 xml:space="preserve">(D.) Proposed pipeline projects  </w:t>
      </w:r>
    </w:p>
    <w:p w14:paraId="6C310C80"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(D.) Les projets de pipelines</w:t>
      </w:r>
    </w:p>
    <w:p w14:paraId="30B9816A"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t>(E.) Changes to Canada’s voting system</w:t>
      </w:r>
    </w:p>
    <w:p w14:paraId="57A67D2C"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(E.) Les changements relatifs au système électoral du Canada</w:t>
      </w:r>
    </w:p>
    <w:p w14:paraId="291CEDA2" w14:textId="77777777" w:rsidR="008935FE" w:rsidRPr="00055B3C" w:rsidRDefault="008935FE" w:rsidP="008935FE">
      <w:pPr>
        <w:spacing w:after="0" w:line="240" w:lineRule="auto"/>
        <w:ind w:left="360"/>
        <w:rPr>
          <w:rFonts w:ascii="Calibri" w:eastAsia="Times New Roman" w:hAnsi="Calibri" w:cs="Times New Roman"/>
          <w:lang w:val="en-US"/>
        </w:rPr>
      </w:pPr>
      <w:r w:rsidRPr="00055B3C">
        <w:rPr>
          <w:rFonts w:ascii="Calibri" w:eastAsia="Times New Roman" w:hAnsi="Calibri" w:cs="Times New Roman"/>
          <w:lang w:val="en-US"/>
        </w:rPr>
        <w:t>(K.) The federal-provincial agreement to change the Canada Pension Plan</w:t>
      </w:r>
    </w:p>
    <w:p w14:paraId="55D521DD"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color w:val="0070C0"/>
          <w:lang w:val="fr-CA"/>
        </w:rPr>
        <w:t>(K.) L’accord fédéral-provincial pour changer le Régime de pensions du Canada</w:t>
      </w:r>
    </w:p>
    <w:p w14:paraId="6C80F619"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t>(N.) A proposed national price on carbon</w:t>
      </w:r>
    </w:p>
    <w:p w14:paraId="2A6DFC9E"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(N.) Une tarification du carbone à l’échelle nationale</w:t>
      </w:r>
    </w:p>
    <w:p w14:paraId="588103A7" w14:textId="77777777" w:rsidR="008935FE" w:rsidRPr="00055B3C" w:rsidRDefault="008935FE" w:rsidP="008935FE">
      <w:pPr>
        <w:spacing w:after="0" w:line="240" w:lineRule="auto"/>
        <w:ind w:left="360"/>
        <w:rPr>
          <w:rFonts w:ascii="Calibri" w:eastAsia="Times New Roman" w:hAnsi="Calibri" w:cs="Times New Roman"/>
          <w:lang w:val="en-US"/>
        </w:rPr>
      </w:pPr>
      <w:r w:rsidRPr="00055B3C">
        <w:rPr>
          <w:rFonts w:ascii="Calibri" w:eastAsia="Times New Roman" w:hAnsi="Calibri" w:cs="Times New Roman"/>
          <w:lang w:val="en-US"/>
        </w:rPr>
        <w:t>(U.) The health accord</w:t>
      </w:r>
    </w:p>
    <w:p w14:paraId="6875F7BB"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055B3C">
        <w:rPr>
          <w:rFonts w:ascii="Calibri" w:eastAsia="Times New Roman" w:hAnsi="Calibri" w:cs="Times New Roman"/>
          <w:color w:val="0070C0"/>
          <w:lang w:val="en-US"/>
        </w:rPr>
        <w:t>(U.) L’accord sur la santé</w:t>
      </w:r>
    </w:p>
    <w:p w14:paraId="10ADA783" w14:textId="77777777" w:rsidR="008935FE" w:rsidRPr="008935FE" w:rsidRDefault="008935FE" w:rsidP="008935FE">
      <w:pPr>
        <w:spacing w:after="0" w:line="240" w:lineRule="auto"/>
        <w:ind w:left="360"/>
        <w:rPr>
          <w:rFonts w:ascii="Calibri" w:eastAsia="Times New Roman" w:hAnsi="Calibri" w:cs="Times New Roman"/>
          <w:color w:val="0070C0"/>
          <w:lang w:val="en-US"/>
        </w:rPr>
      </w:pPr>
    </w:p>
    <w:p w14:paraId="7100199D" w14:textId="77777777" w:rsidR="008935FE" w:rsidRPr="008935FE" w:rsidRDefault="008935FE" w:rsidP="008935FE">
      <w:pPr>
        <w:spacing w:after="0" w:line="240" w:lineRule="auto"/>
        <w:ind w:left="360"/>
        <w:rPr>
          <w:rFonts w:ascii="Calibri" w:eastAsia="Times New Roman" w:hAnsi="Calibri" w:cs="Times New Roman"/>
          <w:lang w:val="en-US"/>
        </w:rPr>
      </w:pPr>
    </w:p>
    <w:p w14:paraId="2BE391C0"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lastRenderedPageBreak/>
        <w:t>Not at all aware</w:t>
      </w:r>
    </w:p>
    <w:p w14:paraId="545B34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N’êtes pas du tout au courant</w:t>
      </w:r>
    </w:p>
    <w:p w14:paraId="49E738F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Heard a bit about it</w:t>
      </w:r>
    </w:p>
    <w:p w14:paraId="46807E4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en avez entendu parler un peu</w:t>
      </w:r>
    </w:p>
    <w:p w14:paraId="4A79F00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Paying attention to i</w:t>
      </w:r>
      <w:r w:rsidRPr="008935FE">
        <w:rPr>
          <w:rFonts w:ascii="Calibri" w:eastAsia="Times New Roman" w:hAnsi="Calibri" w:cs="Times New Roman"/>
          <w:lang w:val="en-CA"/>
        </w:rPr>
        <w:t>t but not discussing it</w:t>
      </w:r>
    </w:p>
    <w:p w14:paraId="42FAA5F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sans toutefois en discuter</w:t>
      </w:r>
    </w:p>
    <w:p w14:paraId="24BD077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and discussing it with others</w:t>
      </w:r>
    </w:p>
    <w:p w14:paraId="02D5005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et en discutez avec d’autres</w:t>
      </w:r>
    </w:p>
    <w:p w14:paraId="407A8004" w14:textId="77777777" w:rsidR="008935FE" w:rsidRPr="008935FE" w:rsidRDefault="008935FE" w:rsidP="008935FE">
      <w:pPr>
        <w:spacing w:after="0" w:line="240" w:lineRule="auto"/>
        <w:ind w:left="360"/>
        <w:rPr>
          <w:rFonts w:ascii="Calibri" w:eastAsia="Times New Roman" w:hAnsi="Calibri" w:cs="Times New Roman"/>
          <w:lang w:val="fr-CA"/>
        </w:rPr>
      </w:pPr>
    </w:p>
    <w:p w14:paraId="368DE9B4" w14:textId="77777777" w:rsidR="008935FE" w:rsidRPr="008935FE" w:rsidRDefault="008935FE" w:rsidP="008935FE">
      <w:pPr>
        <w:spacing w:after="0" w:line="240" w:lineRule="auto"/>
        <w:ind w:left="360"/>
        <w:rPr>
          <w:rFonts w:ascii="Calibri" w:eastAsia="Times New Roman" w:hAnsi="Calibri" w:cs="Times New Roman"/>
          <w:lang w:val="fr-CA"/>
        </w:rPr>
      </w:pPr>
    </w:p>
    <w:p w14:paraId="7D4B7D79"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[IF N2 STATEMENT N “A PROPOSED NATIONAL PRICE ON CARBON”=HEARD A BIT ABOUT IT, PAYING ATTENTION BUT NOT DISCUSSING, OR PAYING ATTENTION AND DISCUSSING, ASK CP1; OTHERWISE SKIP TO CP2]</w:t>
      </w:r>
    </w:p>
    <w:p w14:paraId="5419780D" w14:textId="77777777" w:rsidR="008935FE" w:rsidRPr="008935FE" w:rsidRDefault="008935FE" w:rsidP="008935FE">
      <w:pPr>
        <w:spacing w:after="0" w:line="240" w:lineRule="auto"/>
        <w:rPr>
          <w:rFonts w:ascii="Calibri" w:eastAsia="Times New Roman" w:hAnsi="Calibri" w:cs="Arial"/>
          <w:lang w:val="en-US"/>
        </w:rPr>
      </w:pPr>
    </w:p>
    <w:p w14:paraId="701F768B"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CP1.</w:t>
      </w:r>
      <w:r w:rsidRPr="008935FE">
        <w:rPr>
          <w:rFonts w:ascii="Calibri" w:eastAsia="Times New Roman" w:hAnsi="Calibri" w:cs="Arial"/>
          <w:lang w:val="en-US"/>
        </w:rPr>
        <w:tab/>
        <w:t xml:space="preserve">And what specifically have you heard about a proposed national price on carbon? </w:t>
      </w:r>
      <w:r w:rsidRPr="008935FE">
        <w:rPr>
          <w:rFonts w:ascii="Calibri" w:eastAsia="Times New Roman" w:hAnsi="Calibri" w:cs="Arial"/>
          <w:b/>
          <w:lang w:val="fr-CA"/>
        </w:rPr>
        <w:t>(PROBE ONCE, CLARIFY VAGUE RESPONSES)</w:t>
      </w:r>
    </w:p>
    <w:p w14:paraId="02139AF3" w14:textId="77777777" w:rsidR="008935FE" w:rsidRPr="008935FE" w:rsidRDefault="008935FE" w:rsidP="008935FE">
      <w:pPr>
        <w:spacing w:after="0" w:line="240" w:lineRule="auto"/>
        <w:ind w:left="1440"/>
        <w:rPr>
          <w:rFonts w:ascii="Calibri" w:eastAsia="Times New Roman" w:hAnsi="Calibri" w:cs="Arial"/>
          <w:lang w:val="en-US"/>
        </w:rPr>
      </w:pPr>
      <w:r w:rsidRPr="008935FE">
        <w:rPr>
          <w:rFonts w:ascii="Calibri" w:eastAsia="Times New Roman" w:hAnsi="Calibri" w:cs="Times New Roman"/>
          <w:color w:val="0070C0"/>
          <w:lang w:val="fr-CA"/>
        </w:rPr>
        <w:t xml:space="preserve">Et qu’avez-vous entendu à propos d’une tarification du carbone à l’échelle nationale ? </w:t>
      </w:r>
      <w:r w:rsidRPr="008935FE">
        <w:rPr>
          <w:rFonts w:ascii="Calibri" w:eastAsia="Times New Roman" w:hAnsi="Calibri" w:cs="Times New Roman"/>
          <w:b/>
          <w:color w:val="0070C0"/>
          <w:lang w:val="en-US"/>
        </w:rPr>
        <w:t>(SONDER UNE FOIS, CLARIFIER DES RÉPONSES IMPRÉCISES)</w:t>
      </w:r>
    </w:p>
    <w:p w14:paraId="452C17D8" w14:textId="77777777" w:rsidR="008935FE" w:rsidRPr="008935FE" w:rsidRDefault="008935FE" w:rsidP="008935FE">
      <w:pPr>
        <w:spacing w:after="0" w:line="240" w:lineRule="auto"/>
        <w:rPr>
          <w:rFonts w:ascii="Calibri" w:eastAsia="Times New Roman" w:hAnsi="Calibri" w:cs="Arial"/>
          <w:lang w:val="en-US"/>
        </w:rPr>
      </w:pPr>
    </w:p>
    <w:p w14:paraId="479BA2D2"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[OPEN END]</w:t>
      </w:r>
    </w:p>
    <w:p w14:paraId="38C22B9B" w14:textId="77777777" w:rsidR="008935FE" w:rsidRPr="008935FE" w:rsidRDefault="008935FE" w:rsidP="008935FE">
      <w:pPr>
        <w:spacing w:after="0" w:line="240" w:lineRule="auto"/>
        <w:rPr>
          <w:rFonts w:ascii="Calibri" w:eastAsia="Times New Roman" w:hAnsi="Calibri" w:cs="Arial"/>
          <w:lang w:val="en-US"/>
        </w:rPr>
      </w:pPr>
    </w:p>
    <w:p w14:paraId="0C0FA092" w14:textId="77777777" w:rsidR="008935FE" w:rsidRPr="008935FE" w:rsidRDefault="008935FE" w:rsidP="008935FE">
      <w:pPr>
        <w:spacing w:after="0" w:line="240" w:lineRule="auto"/>
        <w:ind w:left="1440" w:hanging="1440"/>
        <w:rPr>
          <w:rFonts w:ascii="Calibri" w:eastAsia="Times New Roman" w:hAnsi="Calibri" w:cs="Arial"/>
          <w:lang w:val="en-US"/>
        </w:rPr>
      </w:pPr>
      <w:r w:rsidRPr="008935FE">
        <w:rPr>
          <w:rFonts w:ascii="Calibri" w:eastAsia="Times New Roman" w:hAnsi="Calibri" w:cs="Arial"/>
          <w:lang w:val="en-US"/>
        </w:rPr>
        <w:t>CP2.</w:t>
      </w:r>
      <w:r w:rsidRPr="008935FE">
        <w:rPr>
          <w:rFonts w:ascii="Calibri" w:eastAsia="Times New Roman" w:hAnsi="Calibri" w:cs="Arial"/>
          <w:lang w:val="en-US"/>
        </w:rPr>
        <w:tab/>
      </w:r>
      <w:r w:rsidRPr="008935FE">
        <w:rPr>
          <w:rFonts w:ascii="Calibri" w:eastAsia="Times New Roman" w:hAnsi="Calibri" w:cs="Arial"/>
          <w:lang w:val="en-CA"/>
        </w:rPr>
        <w:t>British Columbia and Alberta have a carbon tax. Quebec and Ontario have a cap and trade system. The federal government has announced that all provinces and territories will need to put one of these carbon pricing systems in place by 2018. The federal government has also announced that these carbon pricing systems will need to price carbon pollution at a minimum of ten dollars per tonne. This minimum price will increase ten dollars a year to fifty dollars a tonne in 2022.</w:t>
      </w:r>
      <w:r w:rsidRPr="008935FE">
        <w:rPr>
          <w:rFonts w:ascii="Calibri" w:eastAsia="Times New Roman" w:hAnsi="Calibri" w:cs="Arial"/>
          <w:lang w:val="en-US"/>
        </w:rPr>
        <w:t xml:space="preserve"> </w:t>
      </w:r>
    </w:p>
    <w:p w14:paraId="4E8FAA8C" w14:textId="77777777" w:rsidR="008935FE" w:rsidRPr="008935FE" w:rsidRDefault="008935FE" w:rsidP="008935FE">
      <w:pPr>
        <w:spacing w:after="0" w:line="240" w:lineRule="auto"/>
        <w:rPr>
          <w:rFonts w:ascii="Calibri" w:eastAsia="Times New Roman" w:hAnsi="Calibri" w:cs="Arial"/>
          <w:lang w:val="en-US"/>
        </w:rPr>
      </w:pPr>
    </w:p>
    <w:p w14:paraId="788EAED2" w14:textId="77777777" w:rsidR="008935FE" w:rsidRPr="008935FE" w:rsidRDefault="008935FE" w:rsidP="008935FE">
      <w:pPr>
        <w:spacing w:after="0" w:line="240" w:lineRule="auto"/>
        <w:ind w:left="1440"/>
        <w:rPr>
          <w:rFonts w:ascii="Calibri" w:eastAsia="Times New Roman" w:hAnsi="Calibri" w:cs="Arial"/>
          <w:lang w:val="en-US"/>
        </w:rPr>
      </w:pPr>
      <w:r w:rsidRPr="008935FE">
        <w:rPr>
          <w:rFonts w:ascii="Calibri" w:eastAsia="Times New Roman" w:hAnsi="Calibri" w:cs="Arial"/>
          <w:lang w:val="en-US"/>
        </w:rPr>
        <w:t>Do you support or oppose this plan? Please use a scale from 1 to 10 where 1 means you “strongly oppose” and 10 means you “strongly support”.</w:t>
      </w:r>
    </w:p>
    <w:p w14:paraId="14D5B90F" w14:textId="77777777" w:rsidR="008935FE" w:rsidRPr="008935FE" w:rsidRDefault="008935FE" w:rsidP="008935FE">
      <w:pPr>
        <w:spacing w:after="0" w:line="240" w:lineRule="auto"/>
        <w:ind w:left="1440"/>
        <w:rPr>
          <w:rFonts w:ascii="Calibri" w:eastAsia="Times New Roman" w:hAnsi="Calibri" w:cs="Arial"/>
          <w:lang w:val="en-US"/>
        </w:rPr>
      </w:pPr>
    </w:p>
    <w:p w14:paraId="66293735"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La Colombie Britannique et l’Alberta ont une taxe sur le carbone. Le Québec et l’Ontario ont un système d’échange de droits d’émissions de carbone. Le gouvernement fédéral a annoncé que toutes les provinces et territoires devront adopter un de ces systèmes de tarification du carbone d’ici 2018. Le gouvernement fédéral a également annoncé que ces systèmes de tarification du carbone devront fixer un prix minimum de dix dollars la tonne sur la pollution de carbone. Ce prix minimum augmentera de dix dollars par année pour atteindre cinquante dollars la tonne en 2022.</w:t>
      </w:r>
    </w:p>
    <w:p w14:paraId="5637E663" w14:textId="77777777" w:rsidR="008935FE" w:rsidRPr="008935FE" w:rsidRDefault="008935FE" w:rsidP="008935FE">
      <w:pPr>
        <w:spacing w:after="0" w:line="240" w:lineRule="auto"/>
        <w:ind w:left="1440"/>
        <w:rPr>
          <w:rFonts w:ascii="Calibri" w:eastAsia="Times New Roman" w:hAnsi="Calibri" w:cs="Arial"/>
          <w:color w:val="0070C0"/>
          <w:lang w:val="fr-CA"/>
        </w:rPr>
      </w:pPr>
    </w:p>
    <w:p w14:paraId="398E40A7"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Êtes-vous en accord ou en désaccord avec ce plan ? Veuillez utiliser une échelle de 1 à 10, où une note de 1 veut dire que vous êtes « fortement en désaccord » et 10 indique que vous êtes « fortement en accord ». </w:t>
      </w:r>
    </w:p>
    <w:p w14:paraId="21531498" w14:textId="77777777" w:rsidR="008935FE" w:rsidRPr="008935FE" w:rsidRDefault="008935FE" w:rsidP="008935FE">
      <w:pPr>
        <w:spacing w:after="0" w:line="240" w:lineRule="auto"/>
        <w:rPr>
          <w:rFonts w:ascii="Calibri" w:eastAsia="Times New Roman" w:hAnsi="Calibri" w:cs="Arial"/>
          <w:lang w:val="fr-CA"/>
        </w:rPr>
      </w:pPr>
    </w:p>
    <w:p w14:paraId="0B49E177"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[1-10]</w:t>
      </w:r>
      <w:r w:rsidRPr="008935FE">
        <w:rPr>
          <w:rFonts w:ascii="Calibri" w:eastAsia="Times New Roman" w:hAnsi="Calibri" w:cs="Arial"/>
          <w:b/>
          <w:lang w:val="en-US"/>
        </w:rPr>
        <w:br w:type="page"/>
      </w:r>
    </w:p>
    <w:p w14:paraId="2C5B4855"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lastRenderedPageBreak/>
        <w:t>[IF CP2=1-4, ASK CP3. OTHERWISE SKIP TO CP4]</w:t>
      </w:r>
    </w:p>
    <w:p w14:paraId="44F29DE6"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CP3.</w:t>
      </w:r>
      <w:r w:rsidRPr="008935FE">
        <w:rPr>
          <w:rFonts w:ascii="Calibri" w:eastAsia="Times New Roman" w:hAnsi="Calibri" w:cs="Arial"/>
          <w:lang w:val="en-US"/>
        </w:rPr>
        <w:tab/>
        <w:t xml:space="preserve">And why do you oppose this? </w:t>
      </w:r>
      <w:r w:rsidRPr="008935FE">
        <w:rPr>
          <w:rFonts w:ascii="Calibri" w:eastAsia="Times New Roman" w:hAnsi="Calibri" w:cs="Arial"/>
          <w:b/>
          <w:lang w:val="fr-CA"/>
        </w:rPr>
        <w:t>(PROBE ONCE, CLARIFY VAGUE RESPONSES)</w:t>
      </w:r>
    </w:p>
    <w:p w14:paraId="2AA06329"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Et pourquoi êtes-vous en désaccord avec ce plan ? </w:t>
      </w:r>
      <w:r w:rsidRPr="008935FE">
        <w:rPr>
          <w:rFonts w:ascii="Calibri" w:eastAsia="Times New Roman" w:hAnsi="Calibri" w:cs="Times New Roman"/>
          <w:b/>
          <w:color w:val="0070C0"/>
          <w:lang w:val="fr-CA"/>
        </w:rPr>
        <w:t>(SONDER UNE FOIS, CLARIFIER DES RÉPONSES IMPRÉCISES)</w:t>
      </w:r>
    </w:p>
    <w:p w14:paraId="6608F73B" w14:textId="77777777" w:rsidR="008935FE" w:rsidRPr="008935FE" w:rsidRDefault="008935FE" w:rsidP="008935FE">
      <w:pPr>
        <w:spacing w:after="0" w:line="240" w:lineRule="auto"/>
        <w:rPr>
          <w:rFonts w:ascii="Calibri" w:eastAsia="Times New Roman" w:hAnsi="Calibri" w:cs="Arial"/>
          <w:lang w:val="fr-CA"/>
        </w:rPr>
      </w:pPr>
    </w:p>
    <w:p w14:paraId="01017C63"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[OPEN END]</w:t>
      </w:r>
    </w:p>
    <w:p w14:paraId="310D8F4C" w14:textId="77777777" w:rsidR="008935FE" w:rsidRPr="008935FE" w:rsidRDefault="008935FE" w:rsidP="008935FE">
      <w:pPr>
        <w:spacing w:after="0" w:line="240" w:lineRule="auto"/>
        <w:rPr>
          <w:rFonts w:ascii="Calibri" w:eastAsia="Times New Roman" w:hAnsi="Calibri" w:cs="Arial"/>
          <w:lang w:val="en-US"/>
        </w:rPr>
      </w:pPr>
    </w:p>
    <w:p w14:paraId="703F2C53"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[IF CP2=7-10, ASK CP4; IF CP2=1-6 OR DK/REF, SKIP TO CP5]</w:t>
      </w:r>
    </w:p>
    <w:p w14:paraId="42947010"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CP4.</w:t>
      </w:r>
      <w:r w:rsidRPr="008935FE">
        <w:rPr>
          <w:rFonts w:ascii="Calibri" w:eastAsia="Times New Roman" w:hAnsi="Calibri" w:cs="Arial"/>
          <w:lang w:val="en-US"/>
        </w:rPr>
        <w:tab/>
        <w:t xml:space="preserve">And why do you support this? </w:t>
      </w:r>
      <w:r w:rsidRPr="008935FE">
        <w:rPr>
          <w:rFonts w:ascii="Calibri" w:eastAsia="Times New Roman" w:hAnsi="Calibri" w:cs="Arial"/>
          <w:b/>
          <w:lang w:val="fr-CA"/>
        </w:rPr>
        <w:t>(PROBE ONCE, CLARIFY VAGUE RESPONSES)</w:t>
      </w:r>
    </w:p>
    <w:p w14:paraId="539BFA71"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Et pourquoi êtes-vous en accord ce plan ? </w:t>
      </w:r>
      <w:r w:rsidRPr="008935FE">
        <w:rPr>
          <w:rFonts w:ascii="Calibri" w:eastAsia="Times New Roman" w:hAnsi="Calibri" w:cs="Times New Roman"/>
          <w:b/>
          <w:color w:val="0070C0"/>
          <w:lang w:val="fr-CA"/>
        </w:rPr>
        <w:t>(SONDER UNE FOIS, CLARIFIER DES RÉPONSES IMPRÉCISES)</w:t>
      </w:r>
    </w:p>
    <w:p w14:paraId="21E398B8" w14:textId="77777777" w:rsidR="008935FE" w:rsidRPr="008935FE" w:rsidRDefault="008935FE" w:rsidP="008935FE">
      <w:pPr>
        <w:spacing w:after="0" w:line="240" w:lineRule="auto"/>
        <w:ind w:left="1440" w:hanging="1440"/>
        <w:rPr>
          <w:rFonts w:ascii="Calibri" w:eastAsia="Times New Roman" w:hAnsi="Calibri" w:cs="Arial"/>
          <w:lang w:val="fr-CA"/>
        </w:rPr>
      </w:pPr>
    </w:p>
    <w:p w14:paraId="33669240" w14:textId="77777777" w:rsidR="008935FE" w:rsidRPr="008935FE" w:rsidRDefault="008935FE" w:rsidP="008935FE">
      <w:pPr>
        <w:spacing w:after="0" w:line="240" w:lineRule="auto"/>
        <w:ind w:left="1440" w:hanging="1440"/>
        <w:rPr>
          <w:rFonts w:ascii="Calibri" w:eastAsia="Times New Roman" w:hAnsi="Calibri" w:cs="Arial"/>
          <w:b/>
          <w:lang w:val="en-US"/>
        </w:rPr>
      </w:pPr>
      <w:r w:rsidRPr="008935FE">
        <w:rPr>
          <w:rFonts w:ascii="Calibri" w:eastAsia="Times New Roman" w:hAnsi="Calibri" w:cs="Arial"/>
          <w:b/>
          <w:lang w:val="en-US"/>
        </w:rPr>
        <w:t>[OPEN END]</w:t>
      </w:r>
    </w:p>
    <w:p w14:paraId="01057F10" w14:textId="77777777" w:rsidR="008935FE" w:rsidRPr="008935FE" w:rsidRDefault="008935FE" w:rsidP="008935FE">
      <w:pPr>
        <w:spacing w:after="0" w:line="240" w:lineRule="auto"/>
        <w:rPr>
          <w:rFonts w:ascii="Calibri" w:eastAsia="Times New Roman" w:hAnsi="Calibri" w:cs="Arial"/>
          <w:lang w:val="en-US"/>
        </w:rPr>
      </w:pPr>
    </w:p>
    <w:p w14:paraId="4AE84C2C" w14:textId="77777777" w:rsidR="008935FE" w:rsidRPr="008935FE" w:rsidRDefault="008935FE" w:rsidP="008935FE">
      <w:pPr>
        <w:spacing w:after="0" w:line="240" w:lineRule="auto"/>
        <w:ind w:left="1440" w:hanging="1440"/>
        <w:rPr>
          <w:rFonts w:ascii="Calibri" w:eastAsia="Times New Roman" w:hAnsi="Calibri" w:cs="Arial"/>
          <w:b/>
          <w:lang w:val="fr-CA"/>
        </w:rPr>
      </w:pPr>
      <w:r w:rsidRPr="008935FE">
        <w:rPr>
          <w:rFonts w:ascii="Calibri" w:eastAsia="Times New Roman" w:hAnsi="Calibri" w:cs="Arial"/>
          <w:lang w:val="en-US"/>
        </w:rPr>
        <w:t>CP5.</w:t>
      </w:r>
      <w:r w:rsidRPr="008935FE">
        <w:rPr>
          <w:rFonts w:ascii="Calibri" w:eastAsia="Times New Roman" w:hAnsi="Calibri" w:cs="Arial"/>
          <w:lang w:val="en-US"/>
        </w:rPr>
        <w:tab/>
        <w:t xml:space="preserve">Do you believe this plan to price carbon pollution will have a positive or negative impact on each of the following? Please use a scale from 1 to 10 where 1 means “very negative” and 10 means “very positive”. </w:t>
      </w:r>
      <w:r w:rsidRPr="008935FE">
        <w:rPr>
          <w:rFonts w:ascii="Calibri" w:eastAsia="Times New Roman" w:hAnsi="Calibri" w:cs="Arial"/>
          <w:b/>
          <w:lang w:val="fr-CA"/>
        </w:rPr>
        <w:t>(REPEAT SCALE AS NEEDED)</w:t>
      </w:r>
    </w:p>
    <w:p w14:paraId="4CBF1923"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Croyez-vous que ce plan de tarification sur la pollution de carbone aura un impact positif un négatif sur chacun des éléments suivants ? Veuillez utiliser une échelle de 1 à 10, où une note de 1 veut dire « très négatif » et un 10 indique « très positif ». </w:t>
      </w:r>
      <w:r w:rsidRPr="008935FE">
        <w:rPr>
          <w:rFonts w:ascii="Calibri" w:eastAsia="Times New Roman" w:hAnsi="Calibri" w:cs="Arial"/>
          <w:b/>
          <w:color w:val="0070C0"/>
          <w:lang w:val="fr-CA"/>
        </w:rPr>
        <w:t>(RÉPÉTER L’ÉCHELLE AU BESOIN)</w:t>
      </w:r>
    </w:p>
    <w:p w14:paraId="5A344142" w14:textId="77777777" w:rsidR="008935FE" w:rsidRPr="008935FE" w:rsidRDefault="008935FE" w:rsidP="008935FE">
      <w:pPr>
        <w:spacing w:after="0" w:line="240" w:lineRule="auto"/>
        <w:rPr>
          <w:rFonts w:ascii="Calibri" w:eastAsia="Times New Roman" w:hAnsi="Calibri" w:cs="Arial"/>
          <w:lang w:val="fr-CA"/>
        </w:rPr>
      </w:pPr>
    </w:p>
    <w:p w14:paraId="21B8703F" w14:textId="77777777" w:rsidR="008935FE" w:rsidRPr="008935FE" w:rsidRDefault="008935FE" w:rsidP="008935FE">
      <w:pPr>
        <w:spacing w:after="0" w:line="240" w:lineRule="auto"/>
        <w:ind w:left="1440"/>
        <w:rPr>
          <w:rFonts w:ascii="Calibri" w:eastAsia="Times New Roman" w:hAnsi="Calibri" w:cs="Arial"/>
          <w:b/>
          <w:lang w:val="en-US"/>
        </w:rPr>
      </w:pPr>
      <w:r w:rsidRPr="008935FE">
        <w:rPr>
          <w:rFonts w:ascii="Calibri" w:eastAsia="Times New Roman" w:hAnsi="Calibri" w:cs="Arial"/>
          <w:b/>
          <w:lang w:val="en-US"/>
        </w:rPr>
        <w:t>[RANDOMIZE]</w:t>
      </w:r>
    </w:p>
    <w:p w14:paraId="3BB6F09C" w14:textId="77777777" w:rsidR="008935FE" w:rsidRPr="008935FE" w:rsidRDefault="008935FE" w:rsidP="008935FE">
      <w:pPr>
        <w:spacing w:after="0" w:line="240" w:lineRule="auto"/>
        <w:rPr>
          <w:rFonts w:ascii="Calibri" w:eastAsia="Times New Roman" w:hAnsi="Calibri" w:cs="Arial"/>
          <w:lang w:val="en-US"/>
        </w:rPr>
      </w:pPr>
    </w:p>
    <w:p w14:paraId="743974B3"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The environment</w:t>
      </w:r>
    </w:p>
    <w:p w14:paraId="5B3EE3AC"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(A.) L’environnement</w:t>
      </w:r>
    </w:p>
    <w:p w14:paraId="16B12603"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Air quality</w:t>
      </w:r>
    </w:p>
    <w:p w14:paraId="250C037A"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(B.) La qualité de l’air</w:t>
      </w:r>
    </w:p>
    <w:p w14:paraId="58EE369C"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The Canadian economy</w:t>
      </w:r>
    </w:p>
    <w:p w14:paraId="45B1EFF7"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(C.) L’économie canadienne</w:t>
      </w:r>
    </w:p>
    <w:p w14:paraId="564FA2C8"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Your province’s economy</w:t>
      </w:r>
    </w:p>
    <w:p w14:paraId="4824BA82"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(D.) L’économie de votre province</w:t>
      </w:r>
    </w:p>
    <w:p w14:paraId="4413DDA0"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You, personally</w:t>
      </w:r>
    </w:p>
    <w:p w14:paraId="492A1924"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(E.) Vous-même</w:t>
      </w:r>
    </w:p>
    <w:p w14:paraId="6F1367FF" w14:textId="77777777" w:rsidR="008935FE" w:rsidRPr="008935FE" w:rsidRDefault="008935FE" w:rsidP="008935FE">
      <w:pPr>
        <w:spacing w:after="0" w:line="240" w:lineRule="auto"/>
        <w:ind w:left="360"/>
        <w:rPr>
          <w:rFonts w:ascii="Calibri" w:eastAsia="Times New Roman" w:hAnsi="Calibri" w:cs="Times New Roman"/>
          <w:lang w:val="en-US"/>
        </w:rPr>
      </w:pPr>
    </w:p>
    <w:p w14:paraId="56898D62" w14:textId="77777777" w:rsidR="008935FE" w:rsidRPr="008935FE" w:rsidRDefault="008935FE" w:rsidP="008935FE">
      <w:pPr>
        <w:spacing w:after="0" w:line="240" w:lineRule="auto"/>
        <w:rPr>
          <w:rFonts w:ascii="Calibri" w:eastAsia="Times New Roman" w:hAnsi="Calibri" w:cs="Times New Roman"/>
          <w:b/>
          <w:lang w:val="en-CA"/>
        </w:rPr>
      </w:pPr>
    </w:p>
    <w:p w14:paraId="7601CA3B" w14:textId="77777777" w:rsidR="008935FE" w:rsidRPr="008935FE" w:rsidRDefault="008935FE" w:rsidP="008935FE">
      <w:pPr>
        <w:spacing w:after="0" w:line="240" w:lineRule="auto"/>
        <w:rPr>
          <w:rFonts w:ascii="Calibri" w:eastAsia="Times New Roman" w:hAnsi="Calibri" w:cs="Times New Roman"/>
          <w:b/>
          <w:lang w:val="en-CA"/>
        </w:rPr>
      </w:pPr>
    </w:p>
    <w:p w14:paraId="3DB82D4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[HOUSING]</w:t>
      </w:r>
    </w:p>
    <w:p w14:paraId="5DADA960" w14:textId="77777777" w:rsidR="008935FE" w:rsidRPr="008935FE" w:rsidRDefault="008935FE" w:rsidP="008935FE">
      <w:pPr>
        <w:spacing w:after="0" w:line="240" w:lineRule="auto"/>
        <w:ind w:left="360"/>
        <w:rPr>
          <w:rFonts w:ascii="Calibri" w:eastAsia="Times New Roman" w:hAnsi="Calibri" w:cs="Times New Roman"/>
          <w:lang w:val="en-CA"/>
        </w:rPr>
      </w:pPr>
    </w:p>
    <w:p w14:paraId="6A47A4A2"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H1.</w:t>
      </w:r>
      <w:r w:rsidRPr="008935FE">
        <w:rPr>
          <w:rFonts w:ascii="Calibri" w:eastAsia="Times New Roman" w:hAnsi="Calibri" w:cs="Times New Roman"/>
          <w:lang w:val="en-CA"/>
        </w:rPr>
        <w:tab/>
        <w:t xml:space="preserve">Which of the following best describes your housing arrangement? </w:t>
      </w:r>
      <w:r w:rsidRPr="008935FE">
        <w:rPr>
          <w:rFonts w:ascii="Calibri" w:eastAsia="Times New Roman" w:hAnsi="Calibri" w:cs="Times New Roman"/>
          <w:lang w:val="fr-CA"/>
        </w:rPr>
        <w:t>Do you… (READ LIST)?</w:t>
      </w:r>
    </w:p>
    <w:p w14:paraId="5983D61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réponses suivantes décrit le mieux votre situation ? Êtes-vous…? (LIRE LA LISTE)</w:t>
      </w:r>
    </w:p>
    <w:p w14:paraId="31B9C24B" w14:textId="77777777" w:rsidR="008935FE" w:rsidRPr="008935FE" w:rsidRDefault="008935FE" w:rsidP="008935FE">
      <w:pPr>
        <w:spacing w:after="0" w:line="240" w:lineRule="auto"/>
        <w:ind w:left="360"/>
        <w:rPr>
          <w:rFonts w:ascii="Calibri" w:eastAsia="Times New Roman" w:hAnsi="Calibri" w:cs="Times New Roman"/>
          <w:lang w:val="fr-CA"/>
        </w:rPr>
      </w:pPr>
    </w:p>
    <w:p w14:paraId="3E5F941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b/>
      </w:r>
    </w:p>
    <w:p w14:paraId="73C0C57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Own your home</w:t>
      </w:r>
    </w:p>
    <w:p w14:paraId="456540C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Propriétaire</w:t>
      </w:r>
    </w:p>
    <w:p w14:paraId="5872C93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Rent your home</w:t>
      </w:r>
    </w:p>
    <w:p w14:paraId="469E224A"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Locataire</w:t>
      </w:r>
    </w:p>
    <w:p w14:paraId="3B964C8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lastRenderedPageBreak/>
        <w:t>Neither own nor rent your home</w:t>
      </w:r>
    </w:p>
    <w:p w14:paraId="100269C7"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Ni propriétaire, ni locataire</w:t>
      </w:r>
    </w:p>
    <w:p w14:paraId="47A0BA8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p>
    <w:p w14:paraId="7C1FBE14" w14:textId="77777777" w:rsidR="008935FE" w:rsidRPr="008935FE" w:rsidRDefault="008935FE" w:rsidP="008935FE">
      <w:pPr>
        <w:spacing w:after="0" w:line="240" w:lineRule="auto"/>
        <w:rPr>
          <w:rFonts w:ascii="Calibri" w:eastAsia="Times New Roman" w:hAnsi="Calibri" w:cs="Times New Roman"/>
          <w:b/>
          <w:lang w:val="en-CA"/>
        </w:rPr>
      </w:pPr>
    </w:p>
    <w:p w14:paraId="68CBEF96"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t>[IF H1 = ‘RENT’, ‘NEITHER OWN OR RENT YOUR HOME’, DK/REF ASK H2; IF H1=OWN, SKIP TO H6]</w:t>
      </w:r>
    </w:p>
    <w:p w14:paraId="72B3441A" w14:textId="77777777" w:rsidR="008935FE" w:rsidRPr="008935FE" w:rsidRDefault="008935FE" w:rsidP="008935FE">
      <w:pPr>
        <w:spacing w:after="0" w:line="240" w:lineRule="auto"/>
        <w:rPr>
          <w:rFonts w:ascii="Calibri" w:eastAsia="Times New Roman" w:hAnsi="Calibri" w:cs="Times New Roman"/>
          <w:lang w:val="en-CA"/>
        </w:rPr>
      </w:pPr>
    </w:p>
    <w:p w14:paraId="624887E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H2.</w:t>
      </w:r>
      <w:r w:rsidRPr="008935FE">
        <w:rPr>
          <w:rFonts w:ascii="Calibri" w:eastAsia="Times New Roman" w:hAnsi="Calibri" w:cs="Times New Roman"/>
          <w:lang w:val="en-CA"/>
        </w:rPr>
        <w:tab/>
      </w:r>
      <w:r w:rsidRPr="008935FE">
        <w:rPr>
          <w:rFonts w:ascii="Calibri" w:eastAsia="Times New Roman" w:hAnsi="Calibri" w:cs="Times New Roman"/>
          <w:lang w:val="en-CA"/>
        </w:rPr>
        <w:tab/>
        <w:t>Have you ever owned a home before?</w:t>
      </w:r>
    </w:p>
    <w:p w14:paraId="139205C8"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déjà été propriétaire auparavant ?</w:t>
      </w:r>
    </w:p>
    <w:p w14:paraId="63F475DD" w14:textId="77777777" w:rsidR="008935FE" w:rsidRPr="008935FE" w:rsidRDefault="008935FE" w:rsidP="008935FE">
      <w:pPr>
        <w:spacing w:after="0" w:line="240" w:lineRule="auto"/>
        <w:ind w:left="360"/>
        <w:rPr>
          <w:rFonts w:ascii="Calibri" w:eastAsia="Times New Roman" w:hAnsi="Calibri" w:cs="Times New Roman"/>
          <w:lang w:val="fr-CA"/>
        </w:rPr>
      </w:pPr>
    </w:p>
    <w:p w14:paraId="345A7F9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0EDCC72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46D1D99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7B958AA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32F56B8F" w14:textId="77777777" w:rsidR="008935FE" w:rsidRPr="008935FE" w:rsidRDefault="008935FE" w:rsidP="008935FE">
      <w:pPr>
        <w:spacing w:after="0" w:line="240" w:lineRule="auto"/>
        <w:rPr>
          <w:rFonts w:ascii="Calibri" w:eastAsia="Times New Roman" w:hAnsi="Calibri" w:cs="Times New Roman"/>
          <w:lang w:val="en-CA"/>
        </w:rPr>
      </w:pPr>
    </w:p>
    <w:p w14:paraId="0C2C11A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H2=NO, ASK H4; OTHERWISE SKIP TO H6]</w:t>
      </w:r>
    </w:p>
    <w:p w14:paraId="11AE4987" w14:textId="77777777" w:rsidR="008935FE" w:rsidRPr="008935FE" w:rsidRDefault="008935FE" w:rsidP="008935FE">
      <w:pPr>
        <w:spacing w:after="0" w:line="240" w:lineRule="auto"/>
        <w:ind w:left="360"/>
        <w:rPr>
          <w:rFonts w:ascii="Calibri" w:eastAsia="Times New Roman" w:hAnsi="Calibri" w:cs="Times New Roman"/>
          <w:lang w:val="en-CA"/>
        </w:rPr>
      </w:pPr>
    </w:p>
    <w:p w14:paraId="66477E4E"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H4.</w:t>
      </w:r>
      <w:r w:rsidRPr="008935FE">
        <w:rPr>
          <w:rFonts w:ascii="Calibri" w:eastAsia="Times New Roman" w:hAnsi="Calibri" w:cs="Times New Roman"/>
          <w:lang w:val="en-CA"/>
        </w:rPr>
        <w:tab/>
        <w:t xml:space="preserve">For each of the following, would you say it is a top reason, a major reason, a minor reason, or not a reason why you have not purchased a home?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5FC5745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chacune des raisons possibles suivantes, diriez-vous qu’il s’agit d’une des raisons principales, une raison majeure, une raison mineure ou que ce n’est pas une raison qui explique pourquoi vous n’avez pas acheté une maison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w:t>
      </w:r>
      <w:r w:rsidRPr="008935FE">
        <w:rPr>
          <w:rFonts w:ascii="Times New Roman" w:eastAsia="Times New Roman" w:hAnsi="Times New Roman" w:cs="Times New Roman"/>
          <w:sz w:val="24"/>
          <w:szCs w:val="24"/>
          <w:lang w:val="fr-CA"/>
        </w:rPr>
        <w:t xml:space="preserve"> </w:t>
      </w:r>
      <w:r w:rsidRPr="008935FE">
        <w:rPr>
          <w:rFonts w:ascii="Calibri" w:eastAsia="Times New Roman" w:hAnsi="Calibri" w:cs="Times New Roman"/>
          <w:color w:val="0070C0"/>
          <w:lang w:val="fr-CA"/>
        </w:rPr>
        <w:t>(RÉPÉTER L’ÉCHELLE AU BESOIN)</w:t>
      </w:r>
    </w:p>
    <w:p w14:paraId="350E018E" w14:textId="77777777" w:rsidR="008935FE" w:rsidRPr="008935FE" w:rsidRDefault="008935FE" w:rsidP="008935FE">
      <w:pPr>
        <w:spacing w:after="0" w:line="240" w:lineRule="auto"/>
        <w:ind w:left="360"/>
        <w:rPr>
          <w:rFonts w:ascii="Calibri" w:eastAsia="Times New Roman" w:hAnsi="Calibri" w:cs="Times New Roman"/>
          <w:lang w:val="fr-CA"/>
        </w:rPr>
      </w:pPr>
    </w:p>
    <w:p w14:paraId="755E826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[RANDOMIZE]</w:t>
      </w:r>
    </w:p>
    <w:p w14:paraId="45BD466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the down payment to buy a home</w:t>
      </w:r>
    </w:p>
    <w:p w14:paraId="094335B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montant nécessaire pour faire une mise de fonds sur une propriété</w:t>
      </w:r>
    </w:p>
    <w:p w14:paraId="7271565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Cannot afford mortgage payments</w:t>
      </w:r>
    </w:p>
    <w:p w14:paraId="010A612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l’hypothèque sur une propriété</w:t>
      </w:r>
    </w:p>
    <w:p w14:paraId="063D363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maintenance or repair costs</w:t>
      </w:r>
    </w:p>
    <w:p w14:paraId="7556705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les coûts d’entretien ou de réparation</w:t>
      </w:r>
    </w:p>
    <w:p w14:paraId="101FB49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Have weak or bad credit</w:t>
      </w:r>
    </w:p>
    <w:p w14:paraId="2B5EF0E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avez une cote de crédit faible ou mauvaise</w:t>
      </w:r>
    </w:p>
    <w:p w14:paraId="744B7ED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cost of real estate in your region</w:t>
      </w:r>
    </w:p>
    <w:p w14:paraId="0F4CEFA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Les coûts de l’immobilier dans votre région sont trop élevés</w:t>
      </w:r>
    </w:p>
    <w:p w14:paraId="1593419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Concerned about a housing bubble in your region</w:t>
      </w:r>
    </w:p>
    <w:p w14:paraId="4D475E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êtes inquiet de la possibilité d’une bulle immobilière dans votre région</w:t>
      </w:r>
    </w:p>
    <w:p w14:paraId="4608B8A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Believe that interest rates will rise</w:t>
      </w:r>
    </w:p>
    <w:p w14:paraId="57A04D9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croyez que les taux d’intérêts vont augmenter</w:t>
      </w:r>
    </w:p>
    <w:p w14:paraId="3BCD3D7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ready to purchase a home at this stage in your life</w:t>
      </w:r>
    </w:p>
    <w:p w14:paraId="4BBB22F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n’êtes pas prêt à acheter une propriété à ce stade de votre vie</w:t>
      </w:r>
    </w:p>
    <w:p w14:paraId="653954C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Prefer renting</w:t>
      </w:r>
    </w:p>
    <w:p w14:paraId="6376BB4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Vous préférez louer</w:t>
      </w:r>
    </w:p>
    <w:p w14:paraId="5CFB49D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Lack of job security</w:t>
      </w:r>
    </w:p>
    <w:p w14:paraId="2F4D908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manquez de sécurité d’emploi</w:t>
      </w:r>
    </w:p>
    <w:p w14:paraId="4DAE84CD" w14:textId="77777777" w:rsidR="008935FE" w:rsidRPr="008935FE" w:rsidRDefault="008935FE" w:rsidP="008935FE">
      <w:pPr>
        <w:spacing w:after="0" w:line="240" w:lineRule="auto"/>
        <w:ind w:left="360"/>
        <w:rPr>
          <w:rFonts w:ascii="Calibri" w:eastAsia="Times New Roman" w:hAnsi="Calibri" w:cs="Times New Roman"/>
          <w:lang w:val="fr-CA"/>
        </w:rPr>
      </w:pPr>
    </w:p>
    <w:p w14:paraId="3B298CA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Top reason</w:t>
      </w:r>
    </w:p>
    <w:p w14:paraId="4406D1B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des raisons principales</w:t>
      </w:r>
    </w:p>
    <w:p w14:paraId="54A93A6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A major reason</w:t>
      </w:r>
    </w:p>
    <w:p w14:paraId="7B31FC6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majeure</w:t>
      </w:r>
    </w:p>
    <w:p w14:paraId="47ACA86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minor reason</w:t>
      </w:r>
    </w:p>
    <w:p w14:paraId="45C4441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mineure</w:t>
      </w:r>
    </w:p>
    <w:p w14:paraId="1575F33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a reason</w:t>
      </w:r>
    </w:p>
    <w:p w14:paraId="68FF4C6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N’est pas une raison</w:t>
      </w:r>
    </w:p>
    <w:p w14:paraId="2524098E" w14:textId="77777777" w:rsidR="008935FE" w:rsidRPr="008935FE" w:rsidRDefault="008935FE" w:rsidP="008935FE">
      <w:pPr>
        <w:spacing w:after="0" w:line="240" w:lineRule="auto"/>
        <w:ind w:left="360"/>
        <w:rPr>
          <w:rFonts w:ascii="Calibri" w:eastAsia="Times New Roman" w:hAnsi="Calibri" w:cs="Times New Roman"/>
          <w:lang w:val="en-CA"/>
        </w:rPr>
      </w:pPr>
    </w:p>
    <w:p w14:paraId="728F4E25" w14:textId="77777777" w:rsidR="008935FE" w:rsidRPr="008935FE" w:rsidRDefault="008935FE" w:rsidP="008935FE">
      <w:pPr>
        <w:spacing w:after="0" w:line="240" w:lineRule="auto"/>
        <w:ind w:left="360"/>
        <w:rPr>
          <w:rFonts w:ascii="Calibri" w:eastAsia="Times New Roman" w:hAnsi="Calibri" w:cs="Times New Roman"/>
          <w:lang w:val="en-CA"/>
        </w:rPr>
      </w:pPr>
    </w:p>
    <w:p w14:paraId="7EB5DF2B"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H6.</w:t>
      </w:r>
      <w:r w:rsidRPr="008935FE">
        <w:rPr>
          <w:rFonts w:ascii="Calibri" w:eastAsia="Times New Roman" w:hAnsi="Calibri" w:cs="Times New Roman"/>
          <w:lang w:val="en-CA"/>
        </w:rPr>
        <w:tab/>
        <w:t xml:space="preserve">How important, if at all, is it for the Government of Canada to invest in each of the following. Please rate each on a scale of 1 to 10, where 1 is not at all important and 10 is extremely important.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(REPEAT SCALE AS NEEDED)</w:t>
      </w:r>
    </w:p>
    <w:p w14:paraId="223F6D0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À quel point est-ce important, si c’est le cas, pour le Gouvernement du Canada d’investir dans chacun des domaines suivants ? Veuillez fournir une réponse sur une échelle de 1 à 10, où une note de 1 veut dire que ce n’est pas important du tout et 10 indique que c’est extrêmement important. Qu’en est-il d’investir dans…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(RÉPÉTER L’ÉCHELLE AU BESOIN)</w:t>
      </w:r>
    </w:p>
    <w:p w14:paraId="7646A1D9" w14:textId="77777777" w:rsidR="008935FE" w:rsidRPr="008935FE" w:rsidRDefault="008935FE" w:rsidP="008935FE">
      <w:pPr>
        <w:spacing w:after="0" w:line="240" w:lineRule="auto"/>
        <w:ind w:left="360"/>
        <w:rPr>
          <w:rFonts w:ascii="Calibri" w:eastAsia="Times New Roman" w:hAnsi="Calibri" w:cs="Times New Roman"/>
          <w:lang w:val="fr-CA"/>
        </w:rPr>
      </w:pPr>
    </w:p>
    <w:p w14:paraId="0EBBE8C9"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59DE30A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More affordable housing for low-income groups</w:t>
      </w:r>
    </w:p>
    <w:p w14:paraId="3BFE258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groupes à faible revenu</w:t>
      </w:r>
    </w:p>
    <w:p w14:paraId="1FF28D3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affordable housing to get homeless people off the streets</w:t>
      </w:r>
    </w:p>
    <w:p w14:paraId="3720B41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sortir les sans-abris de la rue</w:t>
      </w:r>
    </w:p>
    <w:p w14:paraId="7CAA0E9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More affordable housing for seniors</w:t>
      </w:r>
    </w:p>
    <w:p w14:paraId="22FF1CE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aînés</w:t>
      </w:r>
    </w:p>
    <w:p w14:paraId="3003FC8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to be used as affordable rental property</w:t>
      </w:r>
    </w:p>
    <w:p w14:paraId="23FB3BC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plus grande proportion des immeubles qui serait consacrée à la location de loyers abordables</w:t>
      </w:r>
    </w:p>
    <w:p w14:paraId="78321E3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in expensive housing markets, to bring down the cost of real estate</w:t>
      </w:r>
    </w:p>
    <w:p w14:paraId="35BEB9D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logements dans les marchés immobiliers dispendieux afin de faire baisser le prix de l’immobilier</w:t>
      </w:r>
    </w:p>
    <w:p w14:paraId="70EB4E7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Energy and water efficiency retrofits to existing social housing for low-income earners</w:t>
      </w:r>
    </w:p>
    <w:p w14:paraId="0E2EB06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Des rénovations aidant à diminuer la consommation d’eau et d’énergie pour les logements sociaux existants pour les gens à faible revenu  </w:t>
      </w:r>
    </w:p>
    <w:p w14:paraId="30334D9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Making it easier for younger Canadians to buy their first home</w:t>
      </w:r>
    </w:p>
    <w:p w14:paraId="3B348D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Faciliter l’accès à une première propriété pour les jeunes Canadiens</w:t>
      </w:r>
    </w:p>
    <w:p w14:paraId="6A2CB87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Improving the quality of existing social housing for low-income earners</w:t>
      </w:r>
    </w:p>
    <w:p w14:paraId="50AD55B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Amélioration de la qualité des logements sociaux existants pour les gens à faible revenu</w:t>
      </w:r>
    </w:p>
    <w:p w14:paraId="24BD447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shelters for the victims of violence</w:t>
      </w:r>
    </w:p>
    <w:p w14:paraId="0BF74E1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refuges pour les victimes de violence</w:t>
      </w:r>
    </w:p>
    <w:p w14:paraId="297A7955" w14:textId="77777777" w:rsidR="008935FE" w:rsidRPr="008935FE" w:rsidRDefault="008935FE" w:rsidP="008935FE">
      <w:pPr>
        <w:spacing w:after="0" w:line="240" w:lineRule="auto"/>
        <w:ind w:left="360"/>
        <w:rPr>
          <w:rFonts w:ascii="Calibri" w:eastAsia="Times New Roman" w:hAnsi="Calibri" w:cs="Times New Roman"/>
          <w:lang w:val="fr-CA"/>
        </w:rPr>
      </w:pPr>
    </w:p>
    <w:p w14:paraId="5A8D6A3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7E30FD52" w14:textId="77777777" w:rsidR="008935FE" w:rsidRPr="008935FE" w:rsidRDefault="008935FE" w:rsidP="008935FE">
      <w:pPr>
        <w:spacing w:after="0" w:line="240" w:lineRule="auto"/>
        <w:ind w:left="360"/>
        <w:rPr>
          <w:rFonts w:ascii="Calibri" w:eastAsia="Times New Roman" w:hAnsi="Calibri" w:cs="Times New Roman"/>
          <w:lang w:val="en-CA"/>
        </w:rPr>
      </w:pPr>
    </w:p>
    <w:p w14:paraId="38733338"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br w:type="page"/>
      </w:r>
    </w:p>
    <w:p w14:paraId="3680ABB5" w14:textId="77777777" w:rsidR="008935FE" w:rsidRPr="008935FE" w:rsidRDefault="008935FE" w:rsidP="008935FE">
      <w:pPr>
        <w:spacing w:after="0" w:line="240" w:lineRule="auto"/>
        <w:rPr>
          <w:rFonts w:ascii="Calibri" w:eastAsia="Times New Roman" w:hAnsi="Calibri" w:cs="Arial"/>
          <w:b/>
          <w:lang w:val="en-CA"/>
        </w:rPr>
      </w:pPr>
      <w:r w:rsidRPr="008935FE">
        <w:rPr>
          <w:rFonts w:ascii="Calibri" w:eastAsia="Times New Roman" w:hAnsi="Calibri" w:cs="Arial"/>
          <w:b/>
          <w:lang w:val="en-CA"/>
        </w:rPr>
        <w:lastRenderedPageBreak/>
        <w:t>CHILD CARE</w:t>
      </w:r>
    </w:p>
    <w:p w14:paraId="014819B9" w14:textId="77777777" w:rsidR="008935FE" w:rsidRPr="008935FE" w:rsidRDefault="008935FE" w:rsidP="008935FE">
      <w:pPr>
        <w:spacing w:after="0" w:line="240" w:lineRule="auto"/>
        <w:rPr>
          <w:rFonts w:ascii="Calibri" w:eastAsia="Times New Roman" w:hAnsi="Calibri" w:cs="Times New Roman"/>
          <w:lang w:val="en-CA"/>
        </w:rPr>
      </w:pPr>
    </w:p>
    <w:p w14:paraId="460F6EF3"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CC1.</w:t>
      </w:r>
      <w:r w:rsidRPr="008935FE">
        <w:rPr>
          <w:rFonts w:ascii="Calibri" w:eastAsia="Times New Roman" w:hAnsi="Calibri" w:cs="Times New Roman"/>
          <w:lang w:val="en-US"/>
        </w:rPr>
        <w:tab/>
        <w:t>Which of the following statements comes closest to your opinion on childcare:</w:t>
      </w:r>
    </w:p>
    <w:p w14:paraId="5920489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Lequel des énoncés suivants se rapproche le plus de votre opinion sur les services de garde d’enfants :</w:t>
      </w:r>
    </w:p>
    <w:p w14:paraId="468D3513" w14:textId="77777777" w:rsidR="008935FE" w:rsidRPr="008935FE" w:rsidRDefault="008935FE" w:rsidP="008935FE">
      <w:pPr>
        <w:spacing w:after="0" w:line="240" w:lineRule="auto"/>
        <w:rPr>
          <w:rFonts w:ascii="Calibri" w:eastAsia="Times New Roman" w:hAnsi="Calibri" w:cs="Times New Roman"/>
          <w:lang w:val="fr-CA"/>
        </w:rPr>
      </w:pPr>
    </w:p>
    <w:p w14:paraId="3239F58A"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[ROTATE]</w:t>
      </w:r>
    </w:p>
    <w:p w14:paraId="748D8E97"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The cost of government funded childcare spaces should be the same for all Canadians</w:t>
      </w:r>
    </w:p>
    <w:p w14:paraId="75A4206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coût des places en garderie financés par le gouvernement devrait être le même pour tous les canadiens</w:t>
      </w:r>
    </w:p>
    <w:p w14:paraId="347CF341"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The cost of government funded childcare spaces should be higher for higher income earners, and lower for lower income earners </w:t>
      </w:r>
    </w:p>
    <w:p w14:paraId="388CCF9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coût des places en garderie financés par le gouvernement devrait être plus élevé pour ceux qui gagnent un salaire plus élevé et plus faible pour ceux qui gagnent un salaire plus faible.</w:t>
      </w:r>
    </w:p>
    <w:p w14:paraId="0D05B36C"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Government should not offer childcare </w:t>
      </w:r>
      <w:r w:rsidRPr="008935FE">
        <w:rPr>
          <w:rFonts w:ascii="Calibri" w:eastAsia="Times New Roman" w:hAnsi="Calibri" w:cs="Times New Roman"/>
          <w:b/>
          <w:lang w:val="en-US"/>
        </w:rPr>
        <w:t>(DO NOT READ) [ANCHOR]</w:t>
      </w:r>
    </w:p>
    <w:p w14:paraId="2EC0F39A" w14:textId="77777777" w:rsidR="008935FE" w:rsidRPr="008935FE" w:rsidRDefault="008935FE" w:rsidP="008935FE">
      <w:pPr>
        <w:spacing w:after="0" w:line="240" w:lineRule="auto"/>
        <w:ind w:left="1440"/>
        <w:rPr>
          <w:rFonts w:ascii="Calibri" w:eastAsia="Times New Roman" w:hAnsi="Calibri" w:cs="Times New Roman"/>
          <w:b/>
          <w:color w:val="0070C0"/>
          <w:lang w:val="fr-CA"/>
        </w:rPr>
      </w:pPr>
      <w:r w:rsidRPr="008935FE">
        <w:rPr>
          <w:rFonts w:ascii="Calibri" w:eastAsia="Times New Roman" w:hAnsi="Calibri" w:cs="Times New Roman"/>
          <w:color w:val="0070C0"/>
          <w:lang w:val="fr-CA"/>
        </w:rPr>
        <w:t xml:space="preserve">Le gouvernement ne devrait pas offrir de services de garde d’enfants </w:t>
      </w:r>
      <w:r w:rsidRPr="008935FE">
        <w:rPr>
          <w:rFonts w:ascii="Calibri" w:eastAsia="Times New Roman" w:hAnsi="Calibri" w:cs="Times New Roman"/>
          <w:b/>
          <w:color w:val="0070C0"/>
          <w:lang w:val="fr-CA"/>
        </w:rPr>
        <w:t>(NE PAS LIRE) [ANCHOR]</w:t>
      </w:r>
    </w:p>
    <w:p w14:paraId="3B4E2BB8"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Neither of these </w:t>
      </w:r>
      <w:r w:rsidRPr="008935FE">
        <w:rPr>
          <w:rFonts w:ascii="Calibri" w:eastAsia="Times New Roman" w:hAnsi="Calibri" w:cs="Times New Roman"/>
          <w:b/>
          <w:lang w:val="en-US"/>
        </w:rPr>
        <w:t>(DO NOT READ) [ANCHOR]</w:t>
      </w:r>
    </w:p>
    <w:p w14:paraId="40F0045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Aucune de ces réponses </w:t>
      </w:r>
      <w:r w:rsidRPr="008935FE">
        <w:rPr>
          <w:rFonts w:ascii="Calibri" w:eastAsia="Times New Roman" w:hAnsi="Calibri" w:cs="Times New Roman"/>
          <w:b/>
          <w:color w:val="0070C0"/>
          <w:lang w:val="fr-CA"/>
        </w:rPr>
        <w:t>(NE PAS LIRE) [ANCHOR]</w:t>
      </w:r>
    </w:p>
    <w:p w14:paraId="52E356EB" w14:textId="77777777" w:rsidR="008935FE" w:rsidRPr="008935FE" w:rsidRDefault="008935FE" w:rsidP="008935FE">
      <w:pPr>
        <w:spacing w:after="0" w:line="240" w:lineRule="auto"/>
        <w:rPr>
          <w:rFonts w:ascii="Calibri" w:eastAsia="Times New Roman" w:hAnsi="Calibri" w:cs="Times New Roman"/>
          <w:lang w:val="fr-CA"/>
        </w:rPr>
      </w:pPr>
    </w:p>
    <w:p w14:paraId="768A62FD" w14:textId="77777777" w:rsidR="008935FE" w:rsidRPr="008935FE" w:rsidRDefault="008935FE" w:rsidP="008935FE">
      <w:pPr>
        <w:spacing w:after="0" w:line="240" w:lineRule="auto"/>
        <w:rPr>
          <w:rFonts w:ascii="Calibri" w:eastAsia="Times New Roman" w:hAnsi="Calibri" w:cs="Times New Roman"/>
          <w:lang w:val="fr-CA"/>
        </w:rPr>
      </w:pPr>
    </w:p>
    <w:p w14:paraId="36047A26" w14:textId="77777777" w:rsidR="008935FE" w:rsidRPr="008935FE" w:rsidRDefault="008935FE" w:rsidP="008935FE">
      <w:pPr>
        <w:spacing w:after="0" w:line="240" w:lineRule="auto"/>
        <w:rPr>
          <w:rFonts w:ascii="Calibri" w:eastAsia="Times New Roman" w:hAnsi="Calibri" w:cs="Times New Roman"/>
          <w:lang w:val="en-CA"/>
        </w:rPr>
      </w:pPr>
      <w:r w:rsidRPr="008935FE">
        <w:rPr>
          <w:rFonts w:ascii="Calibri" w:eastAsia="Times New Roman" w:hAnsi="Calibri" w:cs="Times New Roman"/>
          <w:lang w:val="en-CA"/>
        </w:rPr>
        <w:t>D6.</w:t>
      </w:r>
      <w:r w:rsidRPr="008935FE">
        <w:rPr>
          <w:rFonts w:ascii="Calibri" w:eastAsia="Times New Roman" w:hAnsi="Calibri" w:cs="Times New Roman"/>
          <w:lang w:val="en-CA"/>
        </w:rPr>
        <w:tab/>
      </w:r>
      <w:r w:rsidRPr="008935FE">
        <w:rPr>
          <w:rFonts w:ascii="Calibri" w:eastAsia="Times New Roman" w:hAnsi="Calibri" w:cs="Times New Roman"/>
          <w:lang w:val="en-CA"/>
        </w:rPr>
        <w:tab/>
        <w:t>Do you have any children of any age living in your household?</w:t>
      </w:r>
    </w:p>
    <w:p w14:paraId="64CECF8E" w14:textId="77777777" w:rsidR="008935FE" w:rsidRPr="008935FE" w:rsidRDefault="008935FE" w:rsidP="008935FE">
      <w:pPr>
        <w:spacing w:after="0" w:line="240" w:lineRule="auto"/>
        <w:ind w:left="720" w:firstLine="72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des enfants de tous âges qui habitent avec vous à la maison ?</w:t>
      </w:r>
    </w:p>
    <w:p w14:paraId="6CFD6CED" w14:textId="77777777" w:rsidR="008935FE" w:rsidRPr="008935FE" w:rsidRDefault="008935FE" w:rsidP="008935FE">
      <w:pPr>
        <w:spacing w:after="0" w:line="240" w:lineRule="auto"/>
        <w:ind w:left="360"/>
        <w:rPr>
          <w:rFonts w:ascii="Calibri" w:eastAsia="Times New Roman" w:hAnsi="Calibri" w:cs="Times New Roman"/>
          <w:lang w:val="fr-CA"/>
        </w:rPr>
      </w:pPr>
    </w:p>
    <w:p w14:paraId="5148A0FB"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Yes</w:t>
      </w:r>
    </w:p>
    <w:p w14:paraId="6A5491C6"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49695BE7"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w:t>
      </w:r>
    </w:p>
    <w:p w14:paraId="69F79A3C"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5AE4F086" w14:textId="77777777" w:rsidR="008935FE" w:rsidRPr="008935FE" w:rsidRDefault="008935FE" w:rsidP="008935FE">
      <w:pPr>
        <w:spacing w:after="0" w:line="240" w:lineRule="auto"/>
        <w:ind w:left="360"/>
        <w:rPr>
          <w:rFonts w:ascii="Calibri" w:eastAsia="Times New Roman" w:hAnsi="Calibri" w:cs="Times New Roman"/>
          <w:lang w:val="en-CA"/>
        </w:rPr>
      </w:pPr>
    </w:p>
    <w:p w14:paraId="1BEC20C5"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t>[ASK D7 IF D6=YES; OTHERWISE SKIP TO CC4]</w:t>
      </w:r>
    </w:p>
    <w:p w14:paraId="4CB1E21C" w14:textId="77777777" w:rsidR="008935FE" w:rsidRPr="008935FE" w:rsidRDefault="008935FE" w:rsidP="008935FE">
      <w:pPr>
        <w:spacing w:after="0" w:line="240" w:lineRule="auto"/>
        <w:ind w:left="360"/>
        <w:rPr>
          <w:rFonts w:ascii="Calibri" w:eastAsia="Times New Roman" w:hAnsi="Calibri" w:cs="Times New Roman"/>
          <w:lang w:val="en-CA"/>
        </w:rPr>
      </w:pPr>
    </w:p>
    <w:p w14:paraId="5F3C1D05" w14:textId="77777777" w:rsidR="008935FE" w:rsidRPr="008935FE" w:rsidRDefault="008935FE" w:rsidP="008935FE">
      <w:pPr>
        <w:spacing w:after="0" w:line="240" w:lineRule="auto"/>
        <w:ind w:left="1440" w:hanging="1440"/>
        <w:rPr>
          <w:rFonts w:ascii="Calibri" w:eastAsia="Times New Roman" w:hAnsi="Calibri" w:cs="Times New Roman"/>
          <w:lang w:val="fr-CA"/>
        </w:rPr>
      </w:pPr>
      <w:r w:rsidRPr="008935FE">
        <w:rPr>
          <w:rFonts w:ascii="Calibri" w:eastAsia="Times New Roman" w:hAnsi="Calibri" w:cs="Times New Roman"/>
          <w:lang w:val="en-CA"/>
        </w:rPr>
        <w:t>D7.</w:t>
      </w:r>
      <w:r w:rsidRPr="008935FE">
        <w:rPr>
          <w:rFonts w:ascii="Calibri" w:eastAsia="Times New Roman" w:hAnsi="Calibri" w:cs="Times New Roman"/>
          <w:lang w:val="en-CA"/>
        </w:rPr>
        <w:tab/>
        <w:t xml:space="preserve">Do you have any children in the following age groups living in your household?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w:t>
      </w:r>
    </w:p>
    <w:p w14:paraId="20322248"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Avez-vous des enfants de chacun de ces groupes d’âge qui habitent avec vous à la maison ? </w:t>
      </w:r>
      <w:r w:rsidRPr="008935FE">
        <w:rPr>
          <w:rFonts w:ascii="Calibri" w:eastAsia="Times New Roman" w:hAnsi="Calibri" w:cs="Times New Roman"/>
          <w:b/>
          <w:color w:val="0070C0"/>
          <w:lang w:val="en-CA"/>
        </w:rPr>
        <w:t>[INSERT ITEM]</w:t>
      </w:r>
      <w:r w:rsidRPr="008935FE">
        <w:rPr>
          <w:rFonts w:ascii="Calibri" w:eastAsia="Times New Roman" w:hAnsi="Calibri" w:cs="Times New Roman"/>
          <w:color w:val="0070C0"/>
          <w:lang w:val="en-CA"/>
        </w:rPr>
        <w:t>?</w:t>
      </w:r>
    </w:p>
    <w:p w14:paraId="3E59F95A" w14:textId="77777777" w:rsidR="008935FE" w:rsidRPr="008935FE" w:rsidRDefault="008935FE" w:rsidP="008935FE">
      <w:pPr>
        <w:spacing w:after="0" w:line="240" w:lineRule="auto"/>
        <w:ind w:left="360"/>
        <w:rPr>
          <w:rFonts w:ascii="Calibri" w:eastAsia="Times New Roman" w:hAnsi="Calibri" w:cs="Times New Roman"/>
          <w:lang w:val="en-CA"/>
        </w:rPr>
      </w:pPr>
    </w:p>
    <w:p w14:paraId="1CBFB954"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Under 6 years old</w:t>
      </w:r>
    </w:p>
    <w:p w14:paraId="023597DF"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(A.)</w:t>
      </w:r>
      <w:r w:rsidRPr="008935FE">
        <w:rPr>
          <w:rFonts w:ascii="Calibri" w:eastAsia="Times New Roman" w:hAnsi="Calibri" w:cs="Times New Roman"/>
          <w:color w:val="0070C0"/>
          <w:lang w:val="en-CA"/>
        </w:rPr>
        <w:tab/>
        <w:t>Moins de 6 ans</w:t>
      </w:r>
    </w:p>
    <w:p w14:paraId="5D0FFD02"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(B.)</w:t>
      </w:r>
      <w:r w:rsidRPr="008935FE">
        <w:rPr>
          <w:rFonts w:ascii="Calibri" w:eastAsia="Times New Roman" w:hAnsi="Calibri" w:cs="Times New Roman"/>
          <w:lang w:val="en-CA"/>
        </w:rPr>
        <w:tab/>
        <w:t>6 to 11 years old</w:t>
      </w:r>
    </w:p>
    <w:p w14:paraId="496A1C01"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(B.)</w:t>
      </w:r>
      <w:r w:rsidRPr="008935FE">
        <w:rPr>
          <w:rFonts w:ascii="Calibri" w:eastAsia="Times New Roman" w:hAnsi="Calibri" w:cs="Times New Roman"/>
          <w:color w:val="0070C0"/>
          <w:lang w:val="en-CA"/>
        </w:rPr>
        <w:tab/>
        <w:t>6 à 11 ans</w:t>
      </w:r>
    </w:p>
    <w:p w14:paraId="06C140E3"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(C.)</w:t>
      </w:r>
      <w:r w:rsidRPr="008935FE">
        <w:rPr>
          <w:rFonts w:ascii="Calibri" w:eastAsia="Times New Roman" w:hAnsi="Calibri" w:cs="Times New Roman"/>
          <w:lang w:val="en-CA"/>
        </w:rPr>
        <w:tab/>
        <w:t>12 to 17 years old</w:t>
      </w:r>
    </w:p>
    <w:p w14:paraId="3EE2F4DE"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(C.)</w:t>
      </w:r>
      <w:r w:rsidRPr="008935FE">
        <w:rPr>
          <w:rFonts w:ascii="Calibri" w:eastAsia="Times New Roman" w:hAnsi="Calibri" w:cs="Times New Roman"/>
          <w:color w:val="0070C0"/>
          <w:lang w:val="en-CA"/>
        </w:rPr>
        <w:tab/>
        <w:t>12 à 17 ans</w:t>
      </w:r>
    </w:p>
    <w:p w14:paraId="23D8CF87"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(D.)</w:t>
      </w:r>
      <w:r w:rsidRPr="008935FE">
        <w:rPr>
          <w:rFonts w:ascii="Calibri" w:eastAsia="Times New Roman" w:hAnsi="Calibri" w:cs="Times New Roman"/>
          <w:lang w:val="en-CA"/>
        </w:rPr>
        <w:tab/>
        <w:t>18 years old or older</w:t>
      </w:r>
    </w:p>
    <w:p w14:paraId="4F9E309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w:t>
      </w:r>
      <w:r w:rsidRPr="008935FE">
        <w:rPr>
          <w:rFonts w:ascii="Calibri" w:eastAsia="Times New Roman" w:hAnsi="Calibri" w:cs="Times New Roman"/>
          <w:color w:val="0070C0"/>
          <w:lang w:val="fr-CA"/>
        </w:rPr>
        <w:tab/>
        <w:t>18 ans et plus</w:t>
      </w:r>
    </w:p>
    <w:p w14:paraId="02BA82FF" w14:textId="77777777" w:rsidR="008935FE" w:rsidRPr="008935FE" w:rsidRDefault="008935FE" w:rsidP="008935FE">
      <w:pPr>
        <w:spacing w:after="0" w:line="240" w:lineRule="auto"/>
        <w:ind w:left="360"/>
        <w:rPr>
          <w:rFonts w:ascii="Calibri" w:eastAsia="Times New Roman" w:hAnsi="Calibri" w:cs="Times New Roman"/>
          <w:lang w:val="fr-CA"/>
        </w:rPr>
      </w:pPr>
    </w:p>
    <w:p w14:paraId="48403353"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Yes</w:t>
      </w:r>
    </w:p>
    <w:p w14:paraId="61FDC3F4"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Oui</w:t>
      </w:r>
    </w:p>
    <w:p w14:paraId="5F535F73"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lastRenderedPageBreak/>
        <w:t>No</w:t>
      </w:r>
    </w:p>
    <w:p w14:paraId="1C81A9A1"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355539B7" w14:textId="77777777" w:rsidR="008935FE" w:rsidRPr="008935FE" w:rsidRDefault="008935FE" w:rsidP="008935FE">
      <w:pPr>
        <w:spacing w:after="0" w:line="240" w:lineRule="auto"/>
        <w:rPr>
          <w:rFonts w:ascii="Calibri" w:eastAsia="Times New Roman" w:hAnsi="Calibri" w:cs="Times New Roman"/>
          <w:lang w:val="en-US"/>
        </w:rPr>
      </w:pPr>
    </w:p>
    <w:p w14:paraId="2193EC1C"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[IF D7=”Under 6 years old”, “6 to 11 years old” OR “12-17 years old”, ASK CC2A; OTHERWISE, SKIP TO CC4. IF D7=DK/REF, SKIP TO CC4]</w:t>
      </w:r>
    </w:p>
    <w:p w14:paraId="42D5C4B7" w14:textId="77777777" w:rsidR="008935FE" w:rsidRPr="008935FE" w:rsidRDefault="008935FE" w:rsidP="008935FE">
      <w:pPr>
        <w:spacing w:after="0" w:line="240" w:lineRule="auto"/>
        <w:rPr>
          <w:rFonts w:ascii="Calibri" w:eastAsia="Times New Roman" w:hAnsi="Calibri" w:cs="Times New Roman"/>
          <w:b/>
          <w:lang w:val="en-US"/>
        </w:rPr>
      </w:pPr>
    </w:p>
    <w:p w14:paraId="1DE87274"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CC2A.</w:t>
      </w:r>
      <w:r w:rsidRPr="008935FE">
        <w:rPr>
          <w:rFonts w:ascii="Calibri" w:eastAsia="Times New Roman" w:hAnsi="Calibri" w:cs="Times New Roman"/>
          <w:lang w:val="en-US"/>
        </w:rPr>
        <w:tab/>
        <w:t xml:space="preserve">Are any of your children </w:t>
      </w:r>
      <w:r w:rsidRPr="008935FE">
        <w:rPr>
          <w:rFonts w:ascii="Calibri" w:eastAsia="Times New Roman" w:hAnsi="Calibri" w:cs="Times New Roman"/>
          <w:b/>
          <w:lang w:val="en-US"/>
        </w:rPr>
        <w:t>currently</w:t>
      </w:r>
      <w:r w:rsidRPr="008935FE">
        <w:rPr>
          <w:rFonts w:ascii="Calibri" w:eastAsia="Times New Roman" w:hAnsi="Calibri" w:cs="Times New Roman"/>
          <w:lang w:val="en-US"/>
        </w:rPr>
        <w:t xml:space="preserve"> enrolled in childcare services?</w:t>
      </w:r>
    </w:p>
    <w:p w14:paraId="797B9B09"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Est-ce qu’un ou plusieurs de vos enfants sont présentement inscrits dans un service de garde ?</w:t>
      </w:r>
    </w:p>
    <w:p w14:paraId="15F7B2BD"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 xml:space="preserve"> </w:t>
      </w:r>
    </w:p>
    <w:p w14:paraId="5A90C9E9"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Yes</w:t>
      </w:r>
    </w:p>
    <w:p w14:paraId="7F9ED3E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Oui</w:t>
      </w:r>
    </w:p>
    <w:p w14:paraId="0B33F9BF"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No</w:t>
      </w:r>
    </w:p>
    <w:p w14:paraId="6400CA1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Non</w:t>
      </w:r>
    </w:p>
    <w:p w14:paraId="0D567715" w14:textId="77777777" w:rsidR="008935FE" w:rsidRPr="008935FE" w:rsidRDefault="008935FE" w:rsidP="008935FE">
      <w:pPr>
        <w:spacing w:after="0" w:line="240" w:lineRule="auto"/>
        <w:ind w:left="1440" w:hanging="1440"/>
        <w:rPr>
          <w:rFonts w:ascii="Calibri" w:eastAsia="Times New Roman" w:hAnsi="Calibri" w:cs="Times New Roman"/>
          <w:lang w:val="fr-CA"/>
        </w:rPr>
      </w:pPr>
    </w:p>
    <w:p w14:paraId="49230B1D"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fr-CA"/>
        </w:rPr>
        <w:t>CC2B.</w:t>
      </w:r>
      <w:r w:rsidRPr="008935FE">
        <w:rPr>
          <w:rFonts w:ascii="Calibri" w:eastAsia="Times New Roman" w:hAnsi="Calibri" w:cs="Times New Roman"/>
          <w:lang w:val="fr-CA"/>
        </w:rPr>
        <w:tab/>
      </w:r>
      <w:r w:rsidRPr="008935FE">
        <w:rPr>
          <w:rFonts w:ascii="Calibri" w:eastAsia="Times New Roman" w:hAnsi="Calibri" w:cs="Times New Roman"/>
          <w:lang w:val="en-US"/>
        </w:rPr>
        <w:t xml:space="preserve">Were any of your children </w:t>
      </w:r>
      <w:r w:rsidRPr="008935FE">
        <w:rPr>
          <w:rFonts w:ascii="Calibri" w:eastAsia="Times New Roman" w:hAnsi="Calibri" w:cs="Times New Roman"/>
          <w:b/>
          <w:lang w:val="en-US"/>
        </w:rPr>
        <w:t>formerly</w:t>
      </w:r>
      <w:r w:rsidRPr="008935FE">
        <w:rPr>
          <w:rFonts w:ascii="Calibri" w:eastAsia="Times New Roman" w:hAnsi="Calibri" w:cs="Times New Roman"/>
          <w:lang w:val="en-US"/>
        </w:rPr>
        <w:t xml:space="preserve"> enrolled in childcare services?</w:t>
      </w:r>
    </w:p>
    <w:p w14:paraId="606E30FF"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l’un de vos enfants a déjà été inscrit dans une service de garde ?</w:t>
      </w:r>
    </w:p>
    <w:p w14:paraId="7E5AA231" w14:textId="77777777" w:rsidR="008935FE" w:rsidRPr="008935FE" w:rsidRDefault="008935FE" w:rsidP="008935FE">
      <w:pPr>
        <w:spacing w:after="0" w:line="240" w:lineRule="auto"/>
        <w:ind w:left="1440"/>
        <w:rPr>
          <w:rFonts w:ascii="Calibri" w:eastAsia="Times New Roman" w:hAnsi="Calibri" w:cs="Times New Roman"/>
          <w:lang w:val="fr-CA"/>
        </w:rPr>
      </w:pPr>
    </w:p>
    <w:p w14:paraId="760D1FCB"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Yes</w:t>
      </w:r>
    </w:p>
    <w:p w14:paraId="7089A175"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Oui</w:t>
      </w:r>
    </w:p>
    <w:p w14:paraId="6B04094D"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No</w:t>
      </w:r>
    </w:p>
    <w:p w14:paraId="14E5BC4C"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4C7563AF" w14:textId="77777777" w:rsidR="008935FE" w:rsidRPr="008935FE" w:rsidRDefault="008935FE" w:rsidP="008935FE">
      <w:pPr>
        <w:spacing w:after="0" w:line="240" w:lineRule="auto"/>
        <w:rPr>
          <w:rFonts w:ascii="Calibri" w:eastAsia="Times New Roman" w:hAnsi="Calibri" w:cs="Times New Roman"/>
          <w:lang w:val="en-US"/>
        </w:rPr>
      </w:pPr>
    </w:p>
    <w:p w14:paraId="4E7E13A1"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[IF “NO” TO BOTH CC2A AND CC2B, ASK CC3; OTHERWISE SKIP TO CC4. IF DK/REF TO BOTH CC2A AND CC2B, SKIP TO CC4.]</w:t>
      </w:r>
    </w:p>
    <w:p w14:paraId="55C3E646" w14:textId="77777777" w:rsidR="008935FE" w:rsidRPr="008935FE" w:rsidRDefault="008935FE" w:rsidP="008935FE">
      <w:pPr>
        <w:spacing w:after="0" w:line="240" w:lineRule="auto"/>
        <w:rPr>
          <w:rFonts w:ascii="Calibri" w:eastAsia="Times New Roman" w:hAnsi="Calibri" w:cs="Times New Roman"/>
          <w:lang w:val="en-US"/>
        </w:rPr>
      </w:pPr>
    </w:p>
    <w:p w14:paraId="5765DCA7" w14:textId="77777777" w:rsidR="008935FE" w:rsidRPr="008935FE" w:rsidRDefault="008935FE" w:rsidP="008935FE">
      <w:pPr>
        <w:spacing w:after="0" w:line="240" w:lineRule="auto"/>
        <w:ind w:left="1440" w:hanging="1440"/>
        <w:rPr>
          <w:rFonts w:ascii="Calibri" w:eastAsia="Times New Roman" w:hAnsi="Calibri" w:cs="Times New Roman"/>
          <w:lang w:val="fr-CA"/>
        </w:rPr>
      </w:pPr>
      <w:r w:rsidRPr="008935FE">
        <w:rPr>
          <w:rFonts w:ascii="Calibri" w:eastAsia="Times New Roman" w:hAnsi="Calibri" w:cs="Times New Roman"/>
          <w:lang w:val="en-US"/>
        </w:rPr>
        <w:t>CC3.</w:t>
      </w:r>
      <w:r w:rsidRPr="008935FE">
        <w:rPr>
          <w:rFonts w:ascii="Calibri" w:eastAsia="Times New Roman" w:hAnsi="Calibri" w:cs="Times New Roman"/>
          <w:lang w:val="en-US"/>
        </w:rPr>
        <w:tab/>
        <w:t xml:space="preserve">What is the main reason you have never placed your children into childcare? </w:t>
      </w:r>
      <w:r w:rsidRPr="008935FE">
        <w:rPr>
          <w:rFonts w:ascii="Calibri" w:eastAsia="Times New Roman" w:hAnsi="Calibri" w:cs="Times New Roman"/>
          <w:b/>
          <w:lang w:val="fr-CA"/>
        </w:rPr>
        <w:t>(RECORD ONLY ONE RESPONSE)</w:t>
      </w:r>
    </w:p>
    <w:p w14:paraId="79CEC89C"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color w:val="0070C0"/>
          <w:lang w:val="fr-CA"/>
        </w:rPr>
        <w:t xml:space="preserve">Quelle est la raison principale que vous n’avez jamais placé vos enfants dans une service de garde ? </w:t>
      </w:r>
      <w:r w:rsidRPr="008935FE">
        <w:rPr>
          <w:rFonts w:ascii="Calibri" w:eastAsia="Times New Roman" w:hAnsi="Calibri" w:cs="Times New Roman"/>
          <w:b/>
          <w:color w:val="0070C0"/>
          <w:lang w:val="en-US"/>
        </w:rPr>
        <w:t>(CAPTER UNE SEULE RÉPONSE)</w:t>
      </w:r>
    </w:p>
    <w:p w14:paraId="0CF2EFA0" w14:textId="77777777" w:rsidR="008935FE" w:rsidRPr="008935FE" w:rsidRDefault="008935FE" w:rsidP="008935FE">
      <w:pPr>
        <w:spacing w:after="0" w:line="240" w:lineRule="auto"/>
        <w:rPr>
          <w:rFonts w:ascii="Calibri" w:eastAsia="Times New Roman" w:hAnsi="Calibri" w:cs="Times New Roman"/>
          <w:lang w:val="en-US"/>
        </w:rPr>
      </w:pPr>
    </w:p>
    <w:p w14:paraId="5EDF96C7"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[OPEN END]</w:t>
      </w:r>
    </w:p>
    <w:p w14:paraId="42A83F56" w14:textId="77777777" w:rsidR="008935FE" w:rsidRPr="008935FE" w:rsidRDefault="008935FE" w:rsidP="008935FE">
      <w:pPr>
        <w:spacing w:after="0" w:line="240" w:lineRule="auto"/>
        <w:rPr>
          <w:rFonts w:ascii="Calibri" w:eastAsia="Times New Roman" w:hAnsi="Calibri" w:cs="Times New Roman"/>
          <w:lang w:val="en-US"/>
        </w:rPr>
      </w:pPr>
    </w:p>
    <w:p w14:paraId="4B92A76C"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CC4.</w:t>
      </w:r>
      <w:r w:rsidRPr="008935FE">
        <w:rPr>
          <w:rFonts w:ascii="Calibri" w:eastAsia="Times New Roman" w:hAnsi="Calibri" w:cs="Times New Roman"/>
          <w:lang w:val="en-US"/>
        </w:rPr>
        <w:tab/>
        <w:t xml:space="preserve">How important, if at all, is it for the Government of Canada to invest in each of the following. Please rate each on a scale of 1 to 10, where 1 is not at all important and 10 is extremely important.                </w:t>
      </w:r>
    </w:p>
    <w:p w14:paraId="542DCAA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point est-ce important, si c’est le cas, pour le Gouvernement du Canada d’investir dans chacun des domaines suivants ? Veuillez fournir une réponse sur une échelle de 1 à 10, où une note de 1 veut dire que c’est n’est pas important du tout et 10 indique que c’est extrêmement important.</w:t>
      </w:r>
    </w:p>
    <w:p w14:paraId="7BC347A5" w14:textId="77777777" w:rsidR="008935FE" w:rsidRPr="008935FE" w:rsidRDefault="008935FE" w:rsidP="008935FE">
      <w:pPr>
        <w:spacing w:after="0" w:line="240" w:lineRule="auto"/>
        <w:ind w:left="1440"/>
        <w:rPr>
          <w:rFonts w:ascii="Calibri" w:eastAsia="Times New Roman" w:hAnsi="Calibri" w:cs="Times New Roman"/>
          <w:color w:val="0070C0"/>
          <w:lang w:val="fr-CA"/>
        </w:rPr>
      </w:pPr>
    </w:p>
    <w:p w14:paraId="0DA077E3"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lang w:val="fr-CA"/>
        </w:rPr>
        <w:tab/>
      </w:r>
      <w:r w:rsidRPr="008935FE">
        <w:rPr>
          <w:rFonts w:ascii="Calibri" w:eastAsia="Times New Roman" w:hAnsi="Calibri" w:cs="Times New Roman"/>
          <w:lang w:val="fr-CA"/>
        </w:rPr>
        <w:tab/>
      </w:r>
      <w:r w:rsidRPr="008935FE">
        <w:rPr>
          <w:rFonts w:ascii="Calibri" w:eastAsia="Times New Roman" w:hAnsi="Calibri" w:cs="Times New Roman"/>
          <w:b/>
          <w:lang w:val="en-US"/>
        </w:rPr>
        <w:t>[RANDOMIZE]</w:t>
      </w:r>
    </w:p>
    <w:p w14:paraId="6023E527"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Creating more childcare spaces</w:t>
      </w:r>
    </w:p>
    <w:p w14:paraId="5C1AF104"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w:t>
      </w:r>
      <w:r w:rsidRPr="008935FE">
        <w:rPr>
          <w:rFonts w:ascii="Calibri" w:eastAsia="Times New Roman" w:hAnsi="Calibri" w:cs="Times New Roman"/>
          <w:color w:val="0070C0"/>
          <w:lang w:val="fr-CA"/>
        </w:rPr>
        <w:t>A.) Créer plus de places dans les garderies</w:t>
      </w:r>
    </w:p>
    <w:p w14:paraId="109D1D38"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Improving the quality of childcare</w:t>
      </w:r>
    </w:p>
    <w:p w14:paraId="76769CFF"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(B.) Améliorer la qualité des services de garde</w:t>
      </w:r>
    </w:p>
    <w:p w14:paraId="3F71D08F"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Reducing the cost of childcare</w:t>
      </w:r>
    </w:p>
    <w:p w14:paraId="0C5AC36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Réduire le coût des services de garde</w:t>
      </w:r>
    </w:p>
    <w:p w14:paraId="1107553C"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lastRenderedPageBreak/>
        <w:t>Providing more flexible hours for childcare</w:t>
      </w:r>
    </w:p>
    <w:p w14:paraId="615D9A3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 Offrir des heures plus flexibles chez les services de garde</w:t>
      </w:r>
    </w:p>
    <w:p w14:paraId="5EF20B64"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Encouraging companies to offer childcare for their employees on-site</w:t>
      </w:r>
    </w:p>
    <w:p w14:paraId="06ABEC4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 Encourager les entreprises à offrir des services de garde sur place pour leurs employés</w:t>
      </w:r>
    </w:p>
    <w:p w14:paraId="0C92FC77"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Reducing the length of waiting lists for childcare spaces</w:t>
      </w:r>
    </w:p>
    <w:p w14:paraId="7DEC10F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(F.) Réduire la durée des listes d’attente pour des places de garderie</w:t>
      </w:r>
    </w:p>
    <w:p w14:paraId="64537BE4" w14:textId="77777777" w:rsidR="008935FE" w:rsidRPr="008935FE" w:rsidRDefault="008935FE" w:rsidP="008935FE">
      <w:pPr>
        <w:spacing w:after="0" w:line="240" w:lineRule="auto"/>
        <w:rPr>
          <w:rFonts w:ascii="Calibri" w:eastAsia="Times New Roman" w:hAnsi="Calibri" w:cs="Times New Roman"/>
          <w:lang w:val="fr-CA"/>
        </w:rPr>
      </w:pPr>
    </w:p>
    <w:p w14:paraId="71C4C174"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[1-10]</w:t>
      </w:r>
    </w:p>
    <w:p w14:paraId="243E6100" w14:textId="77777777" w:rsidR="008935FE" w:rsidRPr="008935FE" w:rsidRDefault="008935FE" w:rsidP="008935FE">
      <w:pPr>
        <w:spacing w:after="0" w:line="240" w:lineRule="auto"/>
        <w:rPr>
          <w:rFonts w:ascii="Calibri" w:eastAsia="Times New Roman" w:hAnsi="Calibri" w:cs="Times New Roman"/>
          <w:lang w:val="en-US"/>
        </w:rPr>
      </w:pPr>
    </w:p>
    <w:p w14:paraId="081BF92C" w14:textId="77777777" w:rsidR="008935FE" w:rsidRPr="008935FE" w:rsidRDefault="008935FE" w:rsidP="008935FE">
      <w:pPr>
        <w:spacing w:after="0" w:line="240" w:lineRule="auto"/>
        <w:ind w:left="1440" w:hanging="1440"/>
        <w:rPr>
          <w:rFonts w:ascii="Calibri" w:eastAsia="Times New Roman" w:hAnsi="Calibri" w:cs="Times New Roman"/>
          <w:b/>
          <w:lang w:val="en-US"/>
        </w:rPr>
      </w:pPr>
      <w:r w:rsidRPr="008935FE">
        <w:rPr>
          <w:rFonts w:ascii="Calibri" w:eastAsia="Times New Roman" w:hAnsi="Calibri" w:cs="Times New Roman"/>
          <w:b/>
          <w:lang w:val="en-US"/>
        </w:rPr>
        <w:t>[DISPLAY CC5A TO 50% OF THE TOTAL SURVEY SAMPLE EACH WEEK. ASK CC5B TO THE OTHER 50% OF THE TOTAL SURVEY SAMPLE EACH WEEK; LINKED TO QUOTA]</w:t>
      </w:r>
    </w:p>
    <w:p w14:paraId="3432BAFE" w14:textId="77777777" w:rsidR="008935FE" w:rsidRPr="008935FE" w:rsidRDefault="008935FE" w:rsidP="008935FE">
      <w:pPr>
        <w:spacing w:after="0" w:line="240" w:lineRule="auto"/>
        <w:ind w:left="1440" w:hanging="1440"/>
        <w:rPr>
          <w:rFonts w:ascii="Calibri" w:eastAsia="Times New Roman" w:hAnsi="Calibri" w:cs="Times New Roman"/>
          <w:lang w:val="en-US"/>
        </w:rPr>
      </w:pPr>
    </w:p>
    <w:p w14:paraId="193C69FC"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CC5A.</w:t>
      </w:r>
      <w:r w:rsidRPr="008935FE">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3DBA958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3A064F1B" w14:textId="77777777" w:rsidR="008935FE" w:rsidRPr="008935FE" w:rsidRDefault="008935FE" w:rsidP="008935FE">
      <w:pPr>
        <w:spacing w:after="0" w:line="240" w:lineRule="auto"/>
        <w:rPr>
          <w:rFonts w:ascii="Calibri" w:eastAsia="Times New Roman" w:hAnsi="Calibri" w:cs="Times New Roman"/>
          <w:lang w:val="fr-CA"/>
        </w:rPr>
      </w:pPr>
    </w:p>
    <w:p w14:paraId="1F157F19"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[RANDOMIZE]</w:t>
      </w:r>
    </w:p>
    <w:p w14:paraId="16B9B614"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allows both parents to work, helping families earn enough to pay the bills</w:t>
      </w:r>
    </w:p>
    <w:p w14:paraId="6D8AE87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(A.) Ça permet les deux parents de travailler, ce qui aide aux familles de gagner assez pour payer les factures</w:t>
      </w:r>
    </w:p>
    <w:p w14:paraId="050611B4"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is essential for single parent families</w:t>
      </w:r>
    </w:p>
    <w:p w14:paraId="54E1D77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(B.) C’est essentiel pour les familles monoparentales</w:t>
      </w:r>
    </w:p>
    <w:p w14:paraId="7713EF75"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makes it easier for a parent to re-enter the workforce after having a child</w:t>
      </w:r>
    </w:p>
    <w:p w14:paraId="52D645A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Ça rend la vie plus facile pour un parent de se réintégrer au marché du travail après avoir eu un enfant</w:t>
      </w:r>
    </w:p>
    <w:p w14:paraId="013BE687"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provides early learning to children, helping them develop</w:t>
      </w:r>
    </w:p>
    <w:p w14:paraId="72077300"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(D.) Ça fourni un apprentissage préscolaire aux enfants et aide à leur développement</w:t>
      </w:r>
    </w:p>
    <w:p w14:paraId="22D3BC6A"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Some economists estimate it generates a $7 return to the economy for every dollar invested</w:t>
      </w:r>
    </w:p>
    <w:p w14:paraId="2FF005C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 Selon certains économistes, les services de garde génèrent un retour de 7$ à l’économie pour chaque dollar investi</w:t>
      </w:r>
    </w:p>
    <w:p w14:paraId="261B5467" w14:textId="77777777" w:rsidR="008935FE" w:rsidRPr="008935FE" w:rsidRDefault="008935FE" w:rsidP="008935FE">
      <w:pPr>
        <w:spacing w:after="0" w:line="240" w:lineRule="auto"/>
        <w:ind w:left="1069"/>
        <w:contextualSpacing/>
        <w:rPr>
          <w:rFonts w:ascii="Calibri" w:eastAsia="Times New Roman" w:hAnsi="Calibri" w:cs="Times New Roman"/>
          <w:lang w:val="fr-CA"/>
        </w:rPr>
      </w:pPr>
      <w:r w:rsidRPr="008935FE">
        <w:rPr>
          <w:rFonts w:ascii="Calibri" w:eastAsia="Times New Roman" w:hAnsi="Calibri" w:cs="Times New Roman"/>
          <w:lang w:val="fr-CA"/>
        </w:rPr>
        <w:t xml:space="preserve">   </w:t>
      </w:r>
    </w:p>
    <w:p w14:paraId="0181BF79" w14:textId="77777777" w:rsidR="008935FE" w:rsidRPr="008935FE" w:rsidRDefault="008935FE" w:rsidP="008935FE">
      <w:pPr>
        <w:spacing w:after="0" w:line="240" w:lineRule="auto"/>
        <w:rPr>
          <w:rFonts w:ascii="Calibri" w:eastAsia="Times New Roman" w:hAnsi="Calibri" w:cs="Times New Roman"/>
          <w:lang w:val="fr-CA"/>
        </w:rPr>
      </w:pPr>
    </w:p>
    <w:p w14:paraId="699B4671"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CC5B.</w:t>
      </w:r>
      <w:r w:rsidRPr="008935FE">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04EA53D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2C9E340C" w14:textId="77777777" w:rsidR="008935FE" w:rsidRPr="008935FE" w:rsidRDefault="008935FE" w:rsidP="008935FE">
      <w:pPr>
        <w:spacing w:after="0" w:line="240" w:lineRule="auto"/>
        <w:rPr>
          <w:rFonts w:ascii="Calibri" w:eastAsia="Times New Roman" w:hAnsi="Calibri" w:cs="Times New Roman"/>
          <w:lang w:val="fr-CA"/>
        </w:rPr>
      </w:pPr>
    </w:p>
    <w:p w14:paraId="4C3F6FE6"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[RANDOMIZE]</w:t>
      </w:r>
    </w:p>
    <w:p w14:paraId="38B4A598"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It allows both parents to work, lowering child poverty rates</w:t>
      </w:r>
    </w:p>
    <w:p w14:paraId="0541864C"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lastRenderedPageBreak/>
        <w:t>(A.) Ça permet les deux parents de travailler, ce qui réduit les taux de pauvreté des enfants</w:t>
      </w:r>
    </w:p>
    <w:p w14:paraId="3DC9CF6D"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It is essential for single parent families</w:t>
      </w:r>
    </w:p>
    <w:p w14:paraId="02275CD2"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(B.) C’est essentiel pour les familles monoparentales</w:t>
      </w:r>
    </w:p>
    <w:p w14:paraId="3B209E0F"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It makes it easier for a parent to re-enter the workforce after having a child</w:t>
      </w:r>
    </w:p>
    <w:p w14:paraId="6D5C8103"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(C.) Ça rend la vie plus facile pour un parent de se réintégrer au marché du travail après avoir eu un enfant</w:t>
      </w:r>
    </w:p>
    <w:p w14:paraId="10CE3F96"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It provides early learning to children, helping them develop</w:t>
      </w:r>
    </w:p>
    <w:p w14:paraId="536A1BC2" w14:textId="77777777" w:rsidR="008935FE" w:rsidRPr="00055B3C" w:rsidRDefault="008935FE" w:rsidP="008935FE">
      <w:pPr>
        <w:spacing w:after="0" w:line="240" w:lineRule="auto"/>
        <w:ind w:left="1440"/>
        <w:rPr>
          <w:rFonts w:ascii="Calibri" w:eastAsia="Times New Roman" w:hAnsi="Calibri" w:cs="Times New Roman"/>
          <w:lang w:val="fr-CA"/>
        </w:rPr>
      </w:pPr>
      <w:r w:rsidRPr="00055B3C">
        <w:rPr>
          <w:rFonts w:ascii="Calibri" w:eastAsia="Times New Roman" w:hAnsi="Calibri" w:cs="Times New Roman"/>
          <w:color w:val="0070C0"/>
          <w:lang w:val="fr-CA"/>
        </w:rPr>
        <w:t>(D.) Ça fourni un apprentissage préscolaire aux enfants et aide à leur développement</w:t>
      </w:r>
    </w:p>
    <w:p w14:paraId="28B7B925"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Some economists estimate it generates a $7 return to the economy for every dollar invested</w:t>
      </w:r>
    </w:p>
    <w:p w14:paraId="2B4687D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(E.) Selon certains économistes, les services de garde génèrent un retour de 7$ à l’économie pour chaque dollar investi</w:t>
      </w:r>
    </w:p>
    <w:p w14:paraId="4BD66DA4" w14:textId="77777777" w:rsidR="008935FE" w:rsidRPr="008935FE" w:rsidRDefault="008935FE" w:rsidP="008935FE">
      <w:pPr>
        <w:spacing w:after="0" w:line="240" w:lineRule="auto"/>
        <w:rPr>
          <w:rFonts w:ascii="Calibri" w:eastAsia="Times New Roman" w:hAnsi="Calibri" w:cs="Times New Roman"/>
          <w:b/>
          <w:lang w:val="fr-CA"/>
        </w:rPr>
      </w:pPr>
    </w:p>
    <w:p w14:paraId="7C39164C" w14:textId="77777777" w:rsidR="008935FE" w:rsidRPr="008935FE" w:rsidRDefault="008935FE" w:rsidP="008935FE">
      <w:pPr>
        <w:spacing w:after="0" w:line="240" w:lineRule="auto"/>
        <w:rPr>
          <w:rFonts w:ascii="Calibri" w:eastAsia="Times New Roman" w:hAnsi="Calibri" w:cs="Times New Roman"/>
          <w:b/>
          <w:lang w:val="fr-CA"/>
        </w:rPr>
      </w:pPr>
    </w:p>
    <w:p w14:paraId="35196D20" w14:textId="77777777" w:rsidR="008935FE" w:rsidRPr="008935FE" w:rsidRDefault="008935FE" w:rsidP="008935FE">
      <w:pPr>
        <w:spacing w:after="0" w:line="240" w:lineRule="auto"/>
        <w:rPr>
          <w:rFonts w:ascii="Calibri" w:eastAsia="Times New Roman" w:hAnsi="Calibri" w:cs="Times New Roman"/>
          <w:b/>
          <w:lang w:val="fr-CA"/>
        </w:rPr>
      </w:pPr>
    </w:p>
    <w:p w14:paraId="2B7C46DC" w14:textId="77777777" w:rsidR="008935FE" w:rsidRPr="008935FE" w:rsidRDefault="008935FE" w:rsidP="008935FE">
      <w:pPr>
        <w:spacing w:after="0" w:line="240" w:lineRule="auto"/>
        <w:rPr>
          <w:rFonts w:ascii="Calibri" w:eastAsia="Times New Roman" w:hAnsi="Calibri" w:cs="Times New Roman"/>
          <w:b/>
          <w:lang w:val="fr-CA"/>
        </w:rPr>
      </w:pPr>
    </w:p>
    <w:p w14:paraId="59B71E6B" w14:textId="77777777" w:rsidR="008935FE" w:rsidRPr="008935FE" w:rsidRDefault="008935FE" w:rsidP="008935FE">
      <w:pPr>
        <w:spacing w:after="0" w:line="240" w:lineRule="auto"/>
        <w:ind w:firstLine="360"/>
        <w:rPr>
          <w:rFonts w:ascii="Calibri" w:eastAsia="Times New Roman" w:hAnsi="Calibri" w:cs="Times New Roman"/>
          <w:b/>
          <w:lang w:val="en-US"/>
        </w:rPr>
      </w:pPr>
      <w:r w:rsidRPr="008935FE">
        <w:rPr>
          <w:rFonts w:ascii="Calibri" w:eastAsia="Times New Roman" w:hAnsi="Calibri" w:cs="Times New Roman"/>
          <w:b/>
          <w:lang w:val="en-CA"/>
        </w:rPr>
        <w:t>[DEMOGRAPHICS]</w:t>
      </w:r>
    </w:p>
    <w:p w14:paraId="6116C70F" w14:textId="77777777" w:rsidR="008935FE" w:rsidRPr="008935FE" w:rsidRDefault="008935FE" w:rsidP="008935FE">
      <w:pPr>
        <w:spacing w:after="0" w:line="240" w:lineRule="auto"/>
        <w:ind w:left="360"/>
        <w:rPr>
          <w:rFonts w:ascii="Calibri" w:eastAsia="Times New Roman" w:hAnsi="Calibri" w:cs="Times New Roman"/>
          <w:lang w:val="en-CA"/>
        </w:rPr>
      </w:pPr>
    </w:p>
    <w:p w14:paraId="41DF82A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To finish, I'd like to ask you some questions for statistical purposes only.  Please be assured that your answers will remain completely confidential.</w:t>
      </w:r>
    </w:p>
    <w:p w14:paraId="36A3682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35E072B2" w14:textId="77777777" w:rsidR="008935FE" w:rsidRPr="008935FE" w:rsidRDefault="008935FE" w:rsidP="008935FE">
      <w:pPr>
        <w:spacing w:after="0" w:line="240" w:lineRule="auto"/>
        <w:ind w:left="360"/>
        <w:rPr>
          <w:rFonts w:ascii="Calibri" w:eastAsia="Times New Roman" w:hAnsi="Calibri" w:cs="Times New Roman"/>
          <w:lang w:val="fr-CA"/>
        </w:rPr>
      </w:pPr>
    </w:p>
    <w:p w14:paraId="7E9CE32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w:t>
      </w:r>
      <w:r w:rsidRPr="008935FE">
        <w:rPr>
          <w:rFonts w:ascii="Calibri" w:eastAsia="Times New Roman" w:hAnsi="Calibri" w:cs="Times New Roman"/>
          <w:lang w:val="fr-CA"/>
        </w:rPr>
        <w:tab/>
      </w:r>
      <w:r w:rsidRPr="008935FE">
        <w:rPr>
          <w:rFonts w:ascii="Calibri" w:eastAsia="Times New Roman" w:hAnsi="Calibri" w:cs="Times New Roman"/>
          <w:lang w:val="fr-CA"/>
        </w:rPr>
        <w:tab/>
        <w:t xml:space="preserve">In what year were you born? (RECORD YEAR) </w:t>
      </w:r>
    </w:p>
    <w:p w14:paraId="63C3AD8E" w14:textId="77777777" w:rsidR="008935FE" w:rsidRPr="008935FE" w:rsidRDefault="008935FE" w:rsidP="008935FE">
      <w:pPr>
        <w:spacing w:after="0" w:line="240" w:lineRule="auto"/>
        <w:ind w:left="1080" w:firstLine="36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Quelle est votre année de naissance ? </w:t>
      </w:r>
      <w:r w:rsidRPr="008935FE">
        <w:rPr>
          <w:rFonts w:ascii="Calibri" w:eastAsia="Times New Roman" w:hAnsi="Calibri" w:cs="Times New Roman"/>
          <w:color w:val="0070C0"/>
          <w:lang w:val="en-CA"/>
        </w:rPr>
        <w:t>(ENREGISTRER L’ANNÉE)</w:t>
      </w:r>
    </w:p>
    <w:p w14:paraId="64E5FE9E" w14:textId="77777777" w:rsidR="008935FE" w:rsidRPr="008935FE" w:rsidRDefault="008935FE" w:rsidP="008935FE">
      <w:pPr>
        <w:spacing w:after="0" w:line="240" w:lineRule="auto"/>
        <w:ind w:left="360"/>
        <w:rPr>
          <w:rFonts w:ascii="Calibri" w:eastAsia="Times New Roman" w:hAnsi="Calibri" w:cs="Times New Roman"/>
          <w:lang w:val="en-CA"/>
        </w:rPr>
      </w:pPr>
    </w:p>
    <w:p w14:paraId="6665F20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[1900-2016]</w:t>
      </w:r>
    </w:p>
    <w:p w14:paraId="7002CF55" w14:textId="77777777" w:rsidR="008935FE" w:rsidRPr="008935FE" w:rsidRDefault="008935FE" w:rsidP="008935FE">
      <w:pPr>
        <w:spacing w:after="0" w:line="240" w:lineRule="auto"/>
        <w:ind w:left="360"/>
        <w:rPr>
          <w:rFonts w:ascii="Calibri" w:eastAsia="Times New Roman" w:hAnsi="Calibri" w:cs="Times New Roman"/>
          <w:lang w:val="en-CA"/>
        </w:rPr>
      </w:pPr>
    </w:p>
    <w:p w14:paraId="36D8D31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D1=DK/REF, ASK D2; OTHERWISE SKIP TO D3]</w:t>
      </w:r>
    </w:p>
    <w:p w14:paraId="3726B95A" w14:textId="77777777" w:rsidR="008935FE" w:rsidRPr="008935FE" w:rsidRDefault="008935FE" w:rsidP="008935FE">
      <w:pPr>
        <w:spacing w:after="0" w:line="240" w:lineRule="auto"/>
        <w:ind w:left="360"/>
        <w:rPr>
          <w:rFonts w:ascii="Calibri" w:eastAsia="Times New Roman" w:hAnsi="Calibri" w:cs="Times New Roman"/>
          <w:lang w:val="en-CA"/>
        </w:rPr>
      </w:pPr>
    </w:p>
    <w:p w14:paraId="63A17AAC"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D2.</w:t>
      </w:r>
      <w:r w:rsidRPr="008935FE">
        <w:rPr>
          <w:rFonts w:ascii="Calibri" w:eastAsia="Times New Roman" w:hAnsi="Calibri" w:cs="Times New Roman"/>
          <w:lang w:val="en-CA"/>
        </w:rPr>
        <w:tab/>
      </w:r>
      <w:r w:rsidRPr="008935FE">
        <w:rPr>
          <w:rFonts w:ascii="Calibri" w:eastAsia="Times New Roman" w:hAnsi="Calibri" w:cs="Times New Roman"/>
          <w:lang w:val="en-CA"/>
        </w:rPr>
        <w:tab/>
        <w:t>Which of the following age categories do you fall into? (READ LIST UNTIL I</w:t>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t>NTERRUPTED, ACCEPT ONE RESPONSE)</w:t>
      </w:r>
    </w:p>
    <w:p w14:paraId="44EC158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groupe d’âge appartenez-vous ? (LIRE LA LISTE JUSQU’À INTERRUPTION ; ACCEPTEZ UNE RÉPONSE)</w:t>
      </w:r>
    </w:p>
    <w:p w14:paraId="30032F0B" w14:textId="77777777" w:rsidR="008935FE" w:rsidRPr="008935FE" w:rsidRDefault="008935FE" w:rsidP="008935FE">
      <w:pPr>
        <w:spacing w:after="0" w:line="240" w:lineRule="auto"/>
        <w:ind w:left="360"/>
        <w:rPr>
          <w:rFonts w:ascii="Calibri" w:eastAsia="Times New Roman" w:hAnsi="Calibri" w:cs="Times New Roman"/>
          <w:lang w:val="fr-CA"/>
        </w:rPr>
      </w:pPr>
    </w:p>
    <w:p w14:paraId="05307FA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18 to 24</w:t>
      </w:r>
    </w:p>
    <w:p w14:paraId="309E0E8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18 à 24 ans</w:t>
      </w:r>
    </w:p>
    <w:p w14:paraId="3A9FF0E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25 to 34</w:t>
      </w:r>
    </w:p>
    <w:p w14:paraId="24E915E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25 à 34 ans</w:t>
      </w:r>
    </w:p>
    <w:p w14:paraId="1CF8EAF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35 to 44</w:t>
      </w:r>
    </w:p>
    <w:p w14:paraId="145A251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35 à 44 ans</w:t>
      </w:r>
    </w:p>
    <w:p w14:paraId="614D179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45 to 54</w:t>
      </w:r>
    </w:p>
    <w:p w14:paraId="658F56A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45 à 54 ans</w:t>
      </w:r>
    </w:p>
    <w:p w14:paraId="46FBE0C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55 to 64 </w:t>
      </w:r>
    </w:p>
    <w:p w14:paraId="47EA9D7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55 à 64 ans</w:t>
      </w:r>
    </w:p>
    <w:p w14:paraId="0EA7A50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65 or older</w:t>
      </w:r>
    </w:p>
    <w:p w14:paraId="50733D0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65 ans et plus</w:t>
      </w:r>
    </w:p>
    <w:p w14:paraId="6FFA4CC7" w14:textId="77777777" w:rsidR="008935FE" w:rsidRPr="008935FE" w:rsidRDefault="008935FE" w:rsidP="008935FE">
      <w:pPr>
        <w:spacing w:after="0" w:line="240" w:lineRule="auto"/>
        <w:ind w:left="360"/>
        <w:rPr>
          <w:rFonts w:ascii="Calibri" w:eastAsia="Times New Roman" w:hAnsi="Calibri" w:cs="Times New Roman"/>
          <w:lang w:val="fr-CA"/>
        </w:rPr>
      </w:pPr>
    </w:p>
    <w:p w14:paraId="7060507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39FB23D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D3.</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What is the highest level of formal education that you have completed to date? </w:t>
      </w:r>
    </w:p>
    <w:p w14:paraId="7299F33F" w14:textId="77777777" w:rsidR="008935FE" w:rsidRPr="008935FE" w:rsidRDefault="008935FE" w:rsidP="008935FE">
      <w:pPr>
        <w:spacing w:after="0" w:line="240" w:lineRule="auto"/>
        <w:ind w:left="1080" w:firstLine="360"/>
        <w:rPr>
          <w:rFonts w:ascii="Calibri" w:eastAsia="Times New Roman" w:hAnsi="Calibri" w:cs="Times New Roman"/>
          <w:lang w:val="en-CA"/>
        </w:rPr>
      </w:pPr>
      <w:r w:rsidRPr="008935FE">
        <w:rPr>
          <w:rFonts w:ascii="Calibri" w:eastAsia="Times New Roman" w:hAnsi="Calibri" w:cs="Times New Roman"/>
          <w:lang w:val="en-CA"/>
        </w:rPr>
        <w:t>(READ LIST UNTIL INTERRUPTED, ACCEPT ONE RESPONSE)</w:t>
      </w:r>
    </w:p>
    <w:p w14:paraId="1715AE6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Quel est le plus haut niveau de scolarité que vous avez atteint ? (LIRE LA LISTE JUSQU’À INTERRUPTION ; ACCEPTEZ UNE RÉPONSE)</w:t>
      </w:r>
    </w:p>
    <w:p w14:paraId="35D14CDC" w14:textId="77777777" w:rsidR="008935FE" w:rsidRPr="008935FE" w:rsidRDefault="008935FE" w:rsidP="008935FE">
      <w:pPr>
        <w:spacing w:after="0" w:line="240" w:lineRule="auto"/>
        <w:ind w:left="360"/>
        <w:rPr>
          <w:rFonts w:ascii="Calibri" w:eastAsia="Times New Roman" w:hAnsi="Calibri" w:cs="Times New Roman"/>
          <w:lang w:val="fr-CA"/>
        </w:rPr>
      </w:pPr>
    </w:p>
    <w:p w14:paraId="397E75C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Grade 8 or less</w:t>
      </w:r>
    </w:p>
    <w:p w14:paraId="437935A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Primaire ou moins</w:t>
      </w:r>
    </w:p>
    <w:p w14:paraId="1C0CF44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Some high school</w:t>
      </w:r>
    </w:p>
    <w:p w14:paraId="38043E1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Quelques années d’études secondaires</w:t>
      </w:r>
    </w:p>
    <w:p w14:paraId="15CF646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School diploma or equivalent</w:t>
      </w:r>
    </w:p>
    <w:p w14:paraId="504ABD8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Diplôme d’études secondaires ou l’équivalent</w:t>
      </w:r>
    </w:p>
    <w:p w14:paraId="5E5580D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Registered Apprenticeship or other trades certificate or diploma</w:t>
      </w:r>
    </w:p>
    <w:p w14:paraId="113BA22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Apprentissage enregistré ou autre certificat ou diplôme d’une école de métiers</w:t>
      </w:r>
    </w:p>
    <w:p w14:paraId="37C9606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College, CEGEP or other non-university certificate or diploma</w:t>
      </w:r>
    </w:p>
    <w:p w14:paraId="43852BC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Certificat ou diplôme d’un collège, cégep ou autre établissement non universitaire</w:t>
      </w:r>
    </w:p>
    <w:p w14:paraId="66EC9C7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University certificate or diploma below bachelor's level</w:t>
      </w:r>
    </w:p>
    <w:p w14:paraId="1E3BB67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Certificat ou diplôme universitaire inférieur au baccalauréat</w:t>
      </w:r>
    </w:p>
    <w:p w14:paraId="73D4756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Bachelor's degree</w:t>
      </w:r>
    </w:p>
    <w:p w14:paraId="38A9FA9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Baccalauréat</w:t>
      </w:r>
    </w:p>
    <w:p w14:paraId="6C004A6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Post graduate degree above bachelor's level</w:t>
      </w:r>
    </w:p>
    <w:p w14:paraId="6233247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Diplôme d’études universitaire supérieur au baccalauréat</w:t>
      </w:r>
    </w:p>
    <w:p w14:paraId="5F09C06A" w14:textId="77777777" w:rsidR="008935FE" w:rsidRPr="008935FE" w:rsidRDefault="008935FE" w:rsidP="008935FE">
      <w:pPr>
        <w:spacing w:after="0" w:line="240" w:lineRule="auto"/>
        <w:ind w:left="360"/>
        <w:rPr>
          <w:rFonts w:ascii="Calibri" w:eastAsia="Times New Roman" w:hAnsi="Calibri" w:cs="Times New Roman"/>
          <w:lang w:val="fr-CA"/>
        </w:rPr>
      </w:pPr>
    </w:p>
    <w:p w14:paraId="142799A6" w14:textId="77777777" w:rsidR="008935FE" w:rsidRPr="008935FE" w:rsidRDefault="008935FE" w:rsidP="008935FE">
      <w:pPr>
        <w:spacing w:after="0" w:line="240" w:lineRule="auto"/>
        <w:ind w:left="360"/>
        <w:rPr>
          <w:rFonts w:ascii="Calibri" w:eastAsia="Times New Roman" w:hAnsi="Calibri" w:cs="Times New Roman"/>
          <w:lang w:val="fr-CA"/>
        </w:rPr>
      </w:pPr>
    </w:p>
    <w:p w14:paraId="4E3E2170"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D4.</w:t>
      </w:r>
      <w:r w:rsidRPr="008935FE">
        <w:rPr>
          <w:rFonts w:ascii="Calibri" w:eastAsia="Times New Roman" w:hAnsi="Calibri" w:cs="Times New Roman"/>
          <w:lang w:val="en-CA"/>
        </w:rPr>
        <w:tab/>
        <w:t xml:space="preserve">Which of the following categories best describes your current employment status? </w:t>
      </w:r>
      <w:r w:rsidRPr="008935FE">
        <w:rPr>
          <w:rFonts w:ascii="Calibri" w:eastAsia="Times New Roman" w:hAnsi="Calibri" w:cs="Times New Roman"/>
          <w:lang w:val="fr-CA"/>
        </w:rPr>
        <w:t>(READ LIST UNTIL INTERRUPTED, ACCEPT ONE RESPONSE)</w:t>
      </w:r>
    </w:p>
    <w:p w14:paraId="40959F01"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Laquelle des descriptions suivantes correspond le mieux à votre situation d’emploi actuelle ? </w:t>
      </w:r>
      <w:r w:rsidRPr="008935FE">
        <w:rPr>
          <w:rFonts w:ascii="Calibri" w:eastAsia="Times New Roman" w:hAnsi="Calibri" w:cs="Times New Roman"/>
          <w:color w:val="0070C0"/>
          <w:lang w:val="en-CA"/>
        </w:rPr>
        <w:t>(LIRE LA LISTE JUSQU’À INTERRUPTION ; ACCEPTEZ UNE RÉPONSE)</w:t>
      </w:r>
    </w:p>
    <w:p w14:paraId="4701B09F" w14:textId="77777777" w:rsidR="008935FE" w:rsidRPr="008935FE" w:rsidRDefault="008935FE" w:rsidP="008935FE">
      <w:pPr>
        <w:spacing w:after="0" w:line="240" w:lineRule="auto"/>
        <w:ind w:left="360"/>
        <w:rPr>
          <w:rFonts w:ascii="Calibri" w:eastAsia="Times New Roman" w:hAnsi="Calibri" w:cs="Times New Roman"/>
          <w:lang w:val="en-CA"/>
        </w:rPr>
      </w:pPr>
    </w:p>
    <w:p w14:paraId="26E193A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Working full-time, that is, 35 or more hours per week</w:t>
      </w:r>
    </w:p>
    <w:p w14:paraId="36E99FD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plein, c.-à-d. 35 heures ou plus par semaine</w:t>
      </w:r>
    </w:p>
    <w:p w14:paraId="3BA4F95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Working part-time, that is, less than 35 hours per week </w:t>
      </w:r>
    </w:p>
    <w:p w14:paraId="42FDF4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partiel, c.-à-d. moins de 35 heures par semaine</w:t>
      </w:r>
    </w:p>
    <w:p w14:paraId="239F0B5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Self-employed</w:t>
      </w:r>
    </w:p>
    <w:p w14:paraId="2783320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Travailleur(se) autonome</w:t>
      </w:r>
    </w:p>
    <w:p w14:paraId="6F22B7B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Unemployed, but looking for work</w:t>
      </w:r>
    </w:p>
    <w:p w14:paraId="21EFCA4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Sans emploi, mais à la recherche d’un emploi</w:t>
      </w:r>
    </w:p>
    <w:p w14:paraId="072F6F3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 student attending school full-time</w:t>
      </w:r>
    </w:p>
    <w:p w14:paraId="41CB5D8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Étudiant(e) à temps plein</w:t>
      </w:r>
    </w:p>
    <w:p w14:paraId="31CF491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Retired</w:t>
      </w:r>
    </w:p>
    <w:p w14:paraId="7833399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Retraité(e)</w:t>
      </w:r>
    </w:p>
    <w:p w14:paraId="603622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in the workforce (full-time homemaker, unemployed, not looking for work)</w:t>
      </w:r>
    </w:p>
    <w:p w14:paraId="17D4EE6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À l’extérieur du marché du travail (personne au foyer à temps plein ou sans emploi et non à la recherche d’un emploi)</w:t>
      </w:r>
    </w:p>
    <w:p w14:paraId="5ECA7740"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(DO NOT READ) Other – (DO NOT SPECIFY)</w:t>
      </w:r>
    </w:p>
    <w:p w14:paraId="184DB4E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Autre – (NE PAS PRÉCISER)</w:t>
      </w:r>
    </w:p>
    <w:p w14:paraId="7822F0C4" w14:textId="77777777" w:rsidR="008935FE" w:rsidRPr="008935FE" w:rsidRDefault="008935FE" w:rsidP="008935FE">
      <w:pPr>
        <w:spacing w:after="0" w:line="240" w:lineRule="auto"/>
        <w:ind w:left="360"/>
        <w:rPr>
          <w:rFonts w:ascii="Calibri" w:eastAsia="Times New Roman" w:hAnsi="Calibri" w:cs="Times New Roman"/>
          <w:lang w:val="fr-CA"/>
        </w:rPr>
      </w:pPr>
    </w:p>
    <w:p w14:paraId="6F7B7507" w14:textId="77777777" w:rsidR="008935FE" w:rsidRPr="008935FE" w:rsidRDefault="008935FE" w:rsidP="008935FE">
      <w:pPr>
        <w:spacing w:after="0" w:line="240" w:lineRule="auto"/>
        <w:ind w:left="360"/>
        <w:rPr>
          <w:rFonts w:ascii="Calibri" w:eastAsia="Times New Roman" w:hAnsi="Calibri" w:cs="Times New Roman"/>
          <w:lang w:val="fr-CA"/>
        </w:rPr>
      </w:pPr>
    </w:p>
    <w:p w14:paraId="6E45880C" w14:textId="77777777" w:rsidR="008935FE" w:rsidRPr="008935FE" w:rsidRDefault="008935FE" w:rsidP="008935FE">
      <w:pPr>
        <w:spacing w:after="0" w:line="240" w:lineRule="auto"/>
        <w:ind w:left="360"/>
        <w:rPr>
          <w:rFonts w:ascii="Calibri" w:eastAsia="Times New Roman" w:hAnsi="Calibri" w:cs="Times New Roman"/>
          <w:lang w:val="fr-CA"/>
        </w:rPr>
      </w:pPr>
    </w:p>
    <w:p w14:paraId="7C8133F5"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D5.</w:t>
      </w:r>
      <w:r w:rsidRPr="008935FE">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8935FE">
        <w:rPr>
          <w:rFonts w:ascii="Calibri" w:eastAsia="Times New Roman" w:hAnsi="Calibri" w:cs="Times New Roman"/>
          <w:lang w:val="fr-CA"/>
        </w:rPr>
        <w:t>(READ LIST UNTIL INTERRUPTED)</w:t>
      </w:r>
    </w:p>
    <w:p w14:paraId="03B34B1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1054B2C3" w14:textId="77777777" w:rsidR="008935FE" w:rsidRPr="008935FE" w:rsidRDefault="008935FE" w:rsidP="008935FE">
      <w:pPr>
        <w:spacing w:after="0" w:line="240" w:lineRule="auto"/>
        <w:ind w:left="360"/>
        <w:rPr>
          <w:rFonts w:ascii="Calibri" w:eastAsia="Times New Roman" w:hAnsi="Calibri" w:cs="Times New Roman"/>
          <w:lang w:val="fr-CA"/>
        </w:rPr>
      </w:pPr>
    </w:p>
    <w:p w14:paraId="1C5A8A8E"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Under $20,000</w:t>
      </w:r>
    </w:p>
    <w:p w14:paraId="58822767"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Moins de 20 000 $</w:t>
      </w:r>
    </w:p>
    <w:p w14:paraId="142E6EA4"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$20,000 to just under $40,000</w:t>
      </w:r>
    </w:p>
    <w:p w14:paraId="54574359"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20 000 $ à moins de 40 000 $</w:t>
      </w:r>
    </w:p>
    <w:p w14:paraId="32BF88E5"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$40,000 to just under $60,000</w:t>
      </w:r>
    </w:p>
    <w:p w14:paraId="78F391AE"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40 000 $ à moins de 60 000 $</w:t>
      </w:r>
    </w:p>
    <w:p w14:paraId="3328ADE8"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$60,000 to just under $80,000</w:t>
      </w:r>
    </w:p>
    <w:p w14:paraId="3AA47420"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60 000 $ à moins de 80 000 $</w:t>
      </w:r>
    </w:p>
    <w:p w14:paraId="5207B71B"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$80,000 to just under $100,000</w:t>
      </w:r>
    </w:p>
    <w:p w14:paraId="0D086B97"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80 000 $ à moins de 100 000 $</w:t>
      </w:r>
    </w:p>
    <w:p w14:paraId="17143F19"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$100,000 to just under $150,000</w:t>
      </w:r>
    </w:p>
    <w:p w14:paraId="7EC5613E"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100 000 $ à moins de 150 000 $</w:t>
      </w:r>
    </w:p>
    <w:p w14:paraId="75308C71"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$150,000 and above</w:t>
      </w:r>
    </w:p>
    <w:p w14:paraId="6288D43E"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150 000 $ et plus</w:t>
      </w:r>
    </w:p>
    <w:p w14:paraId="36433ED8" w14:textId="77777777" w:rsidR="008935FE" w:rsidRPr="008935FE" w:rsidRDefault="008935FE" w:rsidP="008935FE">
      <w:pPr>
        <w:spacing w:after="0" w:line="240" w:lineRule="auto"/>
        <w:ind w:left="360"/>
        <w:rPr>
          <w:rFonts w:ascii="Calibri" w:eastAsia="Times New Roman" w:hAnsi="Calibri" w:cs="Times New Roman"/>
          <w:lang w:val="fr-CA"/>
        </w:rPr>
      </w:pPr>
    </w:p>
    <w:p w14:paraId="4CCEA2A9" w14:textId="77777777" w:rsidR="008935FE" w:rsidRPr="008935FE" w:rsidRDefault="008935FE" w:rsidP="008935FE">
      <w:pPr>
        <w:spacing w:after="0" w:line="240" w:lineRule="auto"/>
        <w:ind w:left="360"/>
        <w:rPr>
          <w:rFonts w:ascii="Calibri" w:eastAsia="Times New Roman" w:hAnsi="Calibri" w:cs="Times New Roman"/>
          <w:lang w:val="fr-CA"/>
        </w:rPr>
      </w:pPr>
    </w:p>
    <w:p w14:paraId="2E42FE1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D8.</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CA"/>
        </w:rPr>
        <w:t>Were you born in Canada?</w:t>
      </w:r>
    </w:p>
    <w:p w14:paraId="5B1AAA3F"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Êtes-vous né(e) au Canada ? </w:t>
      </w:r>
    </w:p>
    <w:p w14:paraId="29021053" w14:textId="77777777" w:rsidR="008935FE" w:rsidRPr="008935FE" w:rsidRDefault="008935FE" w:rsidP="008935FE">
      <w:pPr>
        <w:spacing w:after="0" w:line="240" w:lineRule="auto"/>
        <w:ind w:left="360"/>
        <w:rPr>
          <w:rFonts w:ascii="Calibri" w:eastAsia="Times New Roman" w:hAnsi="Calibri" w:cs="Times New Roman"/>
          <w:lang w:val="fr-CA"/>
        </w:rPr>
      </w:pPr>
    </w:p>
    <w:p w14:paraId="4F39070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59CFB7A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10C5D4F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087EA4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932E0B5" w14:textId="77777777" w:rsidR="008935FE" w:rsidRPr="008935FE" w:rsidRDefault="008935FE" w:rsidP="008935FE">
      <w:pPr>
        <w:spacing w:after="0" w:line="240" w:lineRule="auto"/>
        <w:ind w:left="360"/>
        <w:rPr>
          <w:rFonts w:ascii="Calibri" w:eastAsia="Times New Roman" w:hAnsi="Calibri" w:cs="Times New Roman"/>
          <w:lang w:val="en-CA"/>
        </w:rPr>
      </w:pPr>
    </w:p>
    <w:p w14:paraId="3FE36DD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D9 IF D8=NO; OTHERWISE SKIP TO D12]</w:t>
      </w:r>
    </w:p>
    <w:p w14:paraId="12F90AFA" w14:textId="77777777" w:rsidR="008935FE" w:rsidRPr="008935FE" w:rsidRDefault="008935FE" w:rsidP="008935FE">
      <w:pPr>
        <w:spacing w:after="0" w:line="240" w:lineRule="auto"/>
        <w:ind w:left="360"/>
        <w:rPr>
          <w:rFonts w:ascii="Calibri" w:eastAsia="Times New Roman" w:hAnsi="Calibri" w:cs="Times New Roman"/>
          <w:lang w:val="en-CA"/>
        </w:rPr>
      </w:pPr>
    </w:p>
    <w:p w14:paraId="7726CBB2"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D9.</w:t>
      </w:r>
      <w:r w:rsidRPr="008935FE">
        <w:rPr>
          <w:rFonts w:ascii="Calibri" w:eastAsia="Times New Roman" w:hAnsi="Calibri" w:cs="Times New Roman"/>
          <w:lang w:val="en-CA"/>
        </w:rPr>
        <w:tab/>
        <w:t>In what year did you come to Canada? (RECORD YEAR;</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ASK FOR APPROXIMATION IF THEY CAN’T REMEMBER)</w:t>
      </w:r>
    </w:p>
    <w:p w14:paraId="2661525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quelle année êtes-vous arrivé(e) au Canada ? (INSCRIRE L’ANNÉE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DEMANDER UNE APPROXIMATION SI LE RÉPONDANT NE SE SOUVIENT PAS)</w:t>
      </w:r>
    </w:p>
    <w:p w14:paraId="7E9FC191" w14:textId="77777777" w:rsidR="008935FE" w:rsidRPr="008935FE" w:rsidRDefault="008935FE" w:rsidP="008935FE">
      <w:pPr>
        <w:spacing w:after="0" w:line="240" w:lineRule="auto"/>
        <w:ind w:left="360"/>
        <w:rPr>
          <w:rFonts w:ascii="Calibri" w:eastAsia="Times New Roman" w:hAnsi="Calibri" w:cs="Times New Roman"/>
          <w:b/>
          <w:lang w:val="fr-CA"/>
        </w:rPr>
      </w:pPr>
    </w:p>
    <w:p w14:paraId="51D1D73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fr-CA"/>
        </w:rPr>
        <w:t xml:space="preserve"> </w:t>
      </w:r>
      <w:r w:rsidRPr="008935FE">
        <w:rPr>
          <w:rFonts w:ascii="Calibri" w:eastAsia="Times New Roman" w:hAnsi="Calibri" w:cs="Times New Roman"/>
          <w:b/>
          <w:lang w:val="en-CA"/>
        </w:rPr>
        <w:t>[1900-2016]</w:t>
      </w:r>
    </w:p>
    <w:p w14:paraId="7A39C5B8" w14:textId="77777777" w:rsidR="008935FE" w:rsidRPr="008935FE" w:rsidRDefault="008935FE" w:rsidP="008935FE">
      <w:pPr>
        <w:spacing w:after="0" w:line="240" w:lineRule="auto"/>
        <w:ind w:left="360"/>
        <w:rPr>
          <w:rFonts w:ascii="Calibri" w:eastAsia="Times New Roman" w:hAnsi="Calibri" w:cs="Times New Roman"/>
          <w:lang w:val="en-CA"/>
        </w:rPr>
      </w:pPr>
    </w:p>
    <w:p w14:paraId="15633043"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D12.</w:t>
      </w:r>
      <w:r w:rsidRPr="008935FE">
        <w:rPr>
          <w:rFonts w:ascii="Calibri" w:eastAsia="Times New Roman" w:hAnsi="Calibri" w:cs="Times New Roman"/>
          <w:lang w:val="en-CA"/>
        </w:rPr>
        <w:tab/>
        <w:t>Are you an Aboriginal person, that is, First Nations, Métis or Inuk (IF NEEDED: Inuit)? First Nations includes Status and Non–Status Indians.</w:t>
      </w:r>
    </w:p>
    <w:p w14:paraId="193F3D1B"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ABORIGINALS ASKED SEPARATELY, IN LINE WITH STATISTICS CANADA APPROACH)</w:t>
      </w:r>
    </w:p>
    <w:p w14:paraId="2A17E23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714E34A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(REMARQUE : LES AUTOCHTONES SE FONT POSER LA QUESTION SÉPARÉMMENT, CONFORMÉMENT AVEC LA MÉTHODOLOGIE DE STATISTIQUES CANADA)</w:t>
      </w:r>
    </w:p>
    <w:p w14:paraId="6047520B" w14:textId="77777777" w:rsidR="008935FE" w:rsidRPr="008935FE" w:rsidRDefault="008935FE" w:rsidP="008935FE">
      <w:pPr>
        <w:spacing w:after="0" w:line="240" w:lineRule="auto"/>
        <w:ind w:left="360"/>
        <w:rPr>
          <w:rFonts w:ascii="Calibri" w:eastAsia="Times New Roman" w:hAnsi="Calibri" w:cs="Times New Roman"/>
          <w:lang w:val="fr-CA"/>
        </w:rPr>
      </w:pPr>
    </w:p>
    <w:p w14:paraId="2B236C9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090A2C6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6656712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D403AD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41F0B9F" w14:textId="77777777" w:rsidR="008935FE" w:rsidRPr="008935FE" w:rsidRDefault="008935FE" w:rsidP="008935FE">
      <w:pPr>
        <w:spacing w:after="0" w:line="240" w:lineRule="auto"/>
        <w:ind w:left="360"/>
        <w:rPr>
          <w:rFonts w:ascii="Calibri" w:eastAsia="Times New Roman" w:hAnsi="Calibri" w:cs="Times New Roman"/>
          <w:lang w:val="en-CA"/>
        </w:rPr>
      </w:pPr>
    </w:p>
    <w:p w14:paraId="0507B25C" w14:textId="0E75F4A6"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D12=YES, SKIP TO SURVEY CLOSE; OTHERWISE CONTINUE]</w:t>
      </w:r>
    </w:p>
    <w:p w14:paraId="1352261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518B78A6"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D13.</w:t>
      </w:r>
      <w:r w:rsidRPr="008935FE">
        <w:rPr>
          <w:rFonts w:ascii="Calibri" w:eastAsia="Times New Roman" w:hAnsi="Calibri" w:cs="Times New Roman"/>
          <w:lang w:val="en-CA"/>
        </w:rPr>
        <w:tab/>
        <w:t>You may belong to one or more racial or cultural groups on the following list.  Are you...? (READ LIST)</w:t>
      </w:r>
    </w:p>
    <w:p w14:paraId="6EA058A9" w14:textId="77777777" w:rsidR="008935FE" w:rsidRPr="008935FE" w:rsidRDefault="008935FE" w:rsidP="008935FE">
      <w:pPr>
        <w:spacing w:after="0" w:line="240" w:lineRule="auto"/>
        <w:ind w:left="1440"/>
        <w:rPr>
          <w:rFonts w:ascii="Calibri" w:eastAsia="Times New Roman" w:hAnsi="Calibri" w:cs="Times New Roman"/>
          <w:color w:val="000000"/>
          <w:lang w:val="en-CA"/>
        </w:rPr>
      </w:pPr>
      <w:r w:rsidRPr="008935FE">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18763BD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0AE3597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4EECDFD5" w14:textId="77777777" w:rsidR="008935FE" w:rsidRPr="008935FE" w:rsidRDefault="008935FE" w:rsidP="008935FE">
      <w:pPr>
        <w:spacing w:after="0" w:line="240" w:lineRule="auto"/>
        <w:ind w:left="360"/>
        <w:rPr>
          <w:rFonts w:ascii="Calibri" w:eastAsia="Times New Roman" w:hAnsi="Calibri" w:cs="Times New Roman"/>
          <w:lang w:val="fr-CA"/>
        </w:rPr>
      </w:pPr>
    </w:p>
    <w:p w14:paraId="7053DCE5" w14:textId="77777777" w:rsidR="008935FE" w:rsidRPr="008935FE" w:rsidRDefault="008935FE" w:rsidP="008935FE">
      <w:pPr>
        <w:spacing w:after="0" w:line="240" w:lineRule="auto"/>
        <w:ind w:left="360"/>
        <w:rPr>
          <w:rFonts w:ascii="Calibri" w:eastAsia="Times New Roman" w:hAnsi="Calibri" w:cs="Times New Roman"/>
          <w:lang w:val="fr-CA"/>
        </w:rPr>
      </w:pPr>
    </w:p>
    <w:p w14:paraId="5C4E3A5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[MULTIPUNCH]</w:t>
      </w:r>
    </w:p>
    <w:p w14:paraId="402042D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White</w:t>
      </w:r>
    </w:p>
    <w:p w14:paraId="30B01C6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Blanc</w:t>
      </w:r>
    </w:p>
    <w:p w14:paraId="6F3E520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 Asian, for example East Indian, Pakistani, Sri Lankan</w:t>
      </w:r>
    </w:p>
    <w:p w14:paraId="44DE336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Sud-Asiatique (p. ex., Indien de l’Inde, Pakistanais, Sri-Lankais)</w:t>
      </w:r>
    </w:p>
    <w:p w14:paraId="1B67EF1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Chinese</w:t>
      </w:r>
    </w:p>
    <w:p w14:paraId="7D4BD69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Chinois</w:t>
      </w:r>
    </w:p>
    <w:p w14:paraId="6174302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Black</w:t>
      </w:r>
    </w:p>
    <w:p w14:paraId="4168252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Noir</w:t>
      </w:r>
    </w:p>
    <w:p w14:paraId="536632F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Filipino</w:t>
      </w:r>
    </w:p>
    <w:p w14:paraId="12BE19D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Philippin</w:t>
      </w:r>
    </w:p>
    <w:p w14:paraId="21F29E28"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Latin American</w:t>
      </w:r>
    </w:p>
    <w:p w14:paraId="73AA35D3"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Latino-Américain</w:t>
      </w:r>
    </w:p>
    <w:p w14:paraId="63DFE2ED"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Arab</w:t>
      </w:r>
    </w:p>
    <w:p w14:paraId="1F1180EE"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Arabe</w:t>
      </w:r>
    </w:p>
    <w:p w14:paraId="7D8BF45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Southeast Asian, for example Vietnamese, Cambodian, Malaysian, Laotian</w:t>
      </w:r>
    </w:p>
    <w:p w14:paraId="7D298B3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du Sud-Est (p. ex., Vietnamien, Cambodgien, Malaysien, Laotien)</w:t>
      </w:r>
    </w:p>
    <w:p w14:paraId="3DCDABB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West Asian, for example Iranian, Afghan</w:t>
      </w:r>
    </w:p>
    <w:p w14:paraId="16409DD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occidental (p. ex., Iranien, Afghan)</w:t>
      </w:r>
    </w:p>
    <w:p w14:paraId="47F4E4B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Korean</w:t>
      </w:r>
    </w:p>
    <w:p w14:paraId="18F78B5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Coréen</w:t>
      </w:r>
    </w:p>
    <w:p w14:paraId="6BA84A6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Japanese</w:t>
      </w:r>
    </w:p>
    <w:p w14:paraId="323C846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Japonais</w:t>
      </w:r>
    </w:p>
    <w:p w14:paraId="56AF410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Some other group </w:t>
      </w:r>
    </w:p>
    <w:p w14:paraId="1C5F51F6" w14:textId="77777777" w:rsidR="008935FE" w:rsidRPr="00DE1887" w:rsidRDefault="008935FE" w:rsidP="008935FE">
      <w:pPr>
        <w:spacing w:after="0" w:line="240" w:lineRule="auto"/>
        <w:ind w:left="360"/>
        <w:rPr>
          <w:rFonts w:ascii="Calibri" w:eastAsia="Times New Roman" w:hAnsi="Calibri" w:cs="Times New Roman"/>
          <w:color w:val="0070C0"/>
          <w:lang w:val="fr-CA"/>
        </w:rPr>
      </w:pPr>
      <w:r w:rsidRPr="00DE1887">
        <w:rPr>
          <w:rFonts w:ascii="Calibri" w:eastAsia="Times New Roman" w:hAnsi="Calibri" w:cs="Times New Roman"/>
          <w:color w:val="0070C0"/>
          <w:lang w:val="fr-CA"/>
        </w:rPr>
        <w:t xml:space="preserve">Un autre groupe </w:t>
      </w:r>
    </w:p>
    <w:p w14:paraId="0FD813BA" w14:textId="77777777" w:rsidR="008935FE" w:rsidRPr="00DE1887" w:rsidRDefault="008935FE" w:rsidP="008935FE">
      <w:pPr>
        <w:spacing w:after="0" w:line="240" w:lineRule="auto"/>
        <w:ind w:left="360"/>
        <w:rPr>
          <w:rFonts w:ascii="Calibri" w:eastAsia="Times New Roman" w:hAnsi="Calibri" w:cs="Times New Roman"/>
          <w:lang w:val="fr-CA"/>
        </w:rPr>
      </w:pPr>
    </w:p>
    <w:p w14:paraId="6F79736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lastRenderedPageBreak/>
        <w:t>[ASK D13A IF D13=‘SOME OTHER GROUP’; OTHERWISE SKIP SURVEY CLOSE]</w:t>
      </w:r>
    </w:p>
    <w:p w14:paraId="214C1B8B" w14:textId="77777777" w:rsidR="008935FE" w:rsidRPr="008935FE" w:rsidRDefault="008935FE" w:rsidP="008935FE">
      <w:pPr>
        <w:spacing w:after="0" w:line="240" w:lineRule="auto"/>
        <w:ind w:left="360"/>
        <w:rPr>
          <w:rFonts w:ascii="Calibri" w:eastAsia="Times New Roman" w:hAnsi="Calibri" w:cs="Times New Roman"/>
          <w:lang w:val="en-CA"/>
        </w:rPr>
      </w:pPr>
    </w:p>
    <w:p w14:paraId="7FC96C1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D13A.</w:t>
      </w:r>
      <w:r w:rsidRPr="008935FE">
        <w:rPr>
          <w:rFonts w:ascii="Calibri" w:eastAsia="Times New Roman" w:hAnsi="Calibri" w:cs="Times New Roman"/>
          <w:lang w:val="fr-CA"/>
        </w:rPr>
        <w:tab/>
        <w:t xml:space="preserve">Could you specify? </w:t>
      </w:r>
    </w:p>
    <w:p w14:paraId="6D44FBA8"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Pouvez-vous préciser quel groupe ? </w:t>
      </w:r>
    </w:p>
    <w:p w14:paraId="0A77508C" w14:textId="77777777" w:rsidR="008935FE" w:rsidRPr="008935FE" w:rsidRDefault="008935FE" w:rsidP="008935FE">
      <w:pPr>
        <w:spacing w:after="0" w:line="240" w:lineRule="auto"/>
        <w:ind w:left="360"/>
        <w:rPr>
          <w:rFonts w:ascii="Calibri" w:eastAsia="Times New Roman" w:hAnsi="Calibri" w:cs="Times New Roman"/>
          <w:lang w:val="fr-CA"/>
        </w:rPr>
      </w:pPr>
    </w:p>
    <w:p w14:paraId="1E59CFB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76829CE8" w14:textId="77777777" w:rsidR="008935FE" w:rsidRPr="008935FE" w:rsidRDefault="008935FE" w:rsidP="008935FE">
      <w:pPr>
        <w:spacing w:after="0" w:line="240" w:lineRule="auto"/>
        <w:ind w:left="360"/>
        <w:rPr>
          <w:rFonts w:ascii="Calibri" w:eastAsia="Times New Roman" w:hAnsi="Calibri" w:cs="Times New Roman"/>
          <w:color w:val="1F497D"/>
          <w:lang w:val="en-CA"/>
        </w:rPr>
      </w:pPr>
    </w:p>
    <w:p w14:paraId="0BCA730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8935FE">
        <w:rPr>
          <w:rFonts w:ascii="Calibri" w:eastAsia="Times New Roman" w:hAnsi="Calibri" w:cs="Times New Roman"/>
          <w:lang w:val="en-US"/>
        </w:rPr>
        <w:t xml:space="preserve">. </w:t>
      </w:r>
    </w:p>
    <w:p w14:paraId="70ABD26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8935FE">
        <w:rPr>
          <w:rFonts w:ascii="Calibri" w:eastAsia="Times New Roman" w:hAnsi="Calibri" w:cs="Times New Roman"/>
          <w:color w:val="0070C0"/>
          <w:lang w:val="fr-CA"/>
        </w:rPr>
        <w:tab/>
      </w:r>
    </w:p>
    <w:p w14:paraId="0AB35A64"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1D9F5ECF"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26D047CE" w14:textId="6FA5C728" w:rsidR="003B0962" w:rsidRPr="008935FE" w:rsidRDefault="003B0962" w:rsidP="003B0962">
      <w:pPr>
        <w:rPr>
          <w:lang w:val="fr-CA" w:eastAsia="fr-FR"/>
        </w:rPr>
      </w:pPr>
    </w:p>
    <w:p w14:paraId="4D6AC6F3" w14:textId="68F0B58B" w:rsidR="003B0962" w:rsidRDefault="003B0962">
      <w:pPr>
        <w:rPr>
          <w:lang w:eastAsia="fr-FR"/>
        </w:rPr>
      </w:pPr>
      <w:r>
        <w:rPr>
          <w:lang w:eastAsia="fr-FR"/>
        </w:rPr>
        <w:br w:type="page"/>
      </w:r>
    </w:p>
    <w:p w14:paraId="757189A2" w14:textId="08C20EC9" w:rsidR="003B0962" w:rsidRDefault="003B0962" w:rsidP="003B0962">
      <w:pPr>
        <w:pStyle w:val="AppendixLevel2"/>
        <w:rPr>
          <w:rFonts w:eastAsia="Times New Roman"/>
          <w:lang w:eastAsia="fr-FR"/>
        </w:rPr>
      </w:pPr>
      <w:bookmarkStart w:id="21" w:name="_Toc484773928"/>
      <w:r>
        <w:rPr>
          <w:rFonts w:eastAsia="Times New Roman"/>
          <w:lang w:eastAsia="fr-FR"/>
        </w:rPr>
        <w:lastRenderedPageBreak/>
        <w:t>Bilingual Quantitative Research Instrument – Weeks 9-10</w:t>
      </w:r>
      <w:bookmarkEnd w:id="21"/>
    </w:p>
    <w:p w14:paraId="17BDE07B" w14:textId="2A7F7FAF" w:rsidR="003B0962" w:rsidRPr="00617E28" w:rsidRDefault="003B0962" w:rsidP="003B0962">
      <w:pPr>
        <w:rPr>
          <w:lang w:val="en-US" w:eastAsia="fr-FR"/>
        </w:rPr>
      </w:pPr>
    </w:p>
    <w:p w14:paraId="788724CB" w14:textId="77777777" w:rsidR="008935FE" w:rsidRPr="008935FE" w:rsidRDefault="008935FE" w:rsidP="008935FE">
      <w:pPr>
        <w:spacing w:after="0" w:line="240" w:lineRule="auto"/>
        <w:ind w:left="360"/>
        <w:jc w:val="center"/>
        <w:rPr>
          <w:rFonts w:ascii="Calibri" w:eastAsia="Times New Roman" w:hAnsi="Calibri" w:cs="Times New Roman"/>
          <w:b/>
          <w:lang w:val="en-CA"/>
        </w:rPr>
      </w:pPr>
      <w:r w:rsidRPr="008935FE">
        <w:rPr>
          <w:rFonts w:ascii="Calibri" w:eastAsia="Times New Roman" w:hAnsi="Calibri" w:cs="Times New Roman"/>
          <w:b/>
          <w:lang w:val="en-CA"/>
        </w:rPr>
        <w:t>[PCO Survey – October/November 2016]</w:t>
      </w:r>
    </w:p>
    <w:p w14:paraId="739B7239" w14:textId="77777777" w:rsidR="008935FE" w:rsidRPr="008935FE" w:rsidRDefault="008935FE" w:rsidP="008935FE">
      <w:pPr>
        <w:spacing w:after="0" w:line="240" w:lineRule="auto"/>
        <w:ind w:left="360"/>
        <w:rPr>
          <w:rFonts w:ascii="Calibri" w:eastAsia="Times New Roman" w:hAnsi="Calibri" w:cs="Times New Roman"/>
          <w:b/>
          <w:lang w:val="en-CA"/>
        </w:rPr>
      </w:pPr>
    </w:p>
    <w:p w14:paraId="2D79FAC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[INTRODUCTION]</w:t>
      </w:r>
    </w:p>
    <w:p w14:paraId="3B95964E" w14:textId="77777777" w:rsidR="008935FE" w:rsidRPr="008935FE" w:rsidRDefault="008935FE" w:rsidP="008935FE">
      <w:pPr>
        <w:spacing w:after="0" w:line="240" w:lineRule="auto"/>
        <w:ind w:left="360"/>
        <w:rPr>
          <w:rFonts w:ascii="Calibri" w:eastAsia="Times New Roman" w:hAnsi="Calibri" w:cs="Times New Roman"/>
          <w:lang w:val="en-CA"/>
        </w:rPr>
      </w:pPr>
    </w:p>
    <w:p w14:paraId="74B400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(IF NEEDED: Thank you. Someone will call you shortly to complete the survey in French)</w:t>
      </w:r>
    </w:p>
    <w:p w14:paraId="3876E5DC" w14:textId="77777777" w:rsidR="008935FE" w:rsidRPr="008935FE" w:rsidRDefault="008935FE" w:rsidP="008935FE">
      <w:pPr>
        <w:spacing w:after="0" w:line="240" w:lineRule="auto"/>
        <w:ind w:left="360"/>
        <w:rPr>
          <w:rFonts w:ascii="Calibri" w:eastAsia="Times New Roman" w:hAnsi="Calibri" w:cs="Times New Roman"/>
          <w:lang w:val="en-CA"/>
        </w:rPr>
      </w:pPr>
    </w:p>
    <w:p w14:paraId="445CEEFB" w14:textId="77777777" w:rsidR="008935FE" w:rsidRPr="008935FE" w:rsidRDefault="008935FE" w:rsidP="008935FE">
      <w:pPr>
        <w:spacing w:after="0" w:line="240" w:lineRule="auto"/>
        <w:ind w:left="360"/>
        <w:rPr>
          <w:rFonts w:ascii="Calibri" w:eastAsia="Times New Roman" w:hAnsi="Calibri" w:cs="Times New Roman"/>
          <w:b/>
          <w:color w:val="0070C0"/>
          <w:lang w:val="fr-CA"/>
        </w:rPr>
      </w:pPr>
      <w:r w:rsidRPr="008935FE">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3C48E6A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(AU BESOIN : Je vous remercie. Quelqu'un vous rappellera bientôt pour mener le sondage en français)</w:t>
      </w:r>
    </w:p>
    <w:p w14:paraId="53C57BD8" w14:textId="77777777" w:rsidR="008935FE" w:rsidRPr="008935FE" w:rsidRDefault="008935FE" w:rsidP="008935FE">
      <w:pPr>
        <w:spacing w:after="0" w:line="240" w:lineRule="auto"/>
        <w:rPr>
          <w:rFonts w:ascii="Calibri" w:eastAsia="Times New Roman" w:hAnsi="Calibri" w:cs="Times New Roman"/>
          <w:lang w:val="fr-CA"/>
        </w:rPr>
      </w:pPr>
    </w:p>
    <w:p w14:paraId="5A2CEBE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 - CONTINUE</w:t>
      </w:r>
    </w:p>
    <w:p w14:paraId="0861EB7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 CONTINUER</w:t>
      </w:r>
    </w:p>
    <w:p w14:paraId="2F93B83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 - ASK TO SPEAK TO ‘ELIGIBLE’ PERSON AND START AGAIN</w:t>
      </w:r>
      <w:r w:rsidRPr="008935FE">
        <w:rPr>
          <w:rFonts w:ascii="Calibri" w:eastAsia="Times New Roman" w:hAnsi="Calibri" w:cs="Times New Roman"/>
          <w:lang w:val="en-CA"/>
        </w:rPr>
        <w:tab/>
      </w:r>
    </w:p>
    <w:p w14:paraId="510F948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 DEMANDER DE PARLER AVEC LA PERSONNE ‘ÉLIGIBLE’ ET RECOMMENCER</w:t>
      </w:r>
    </w:p>
    <w:p w14:paraId="5DC140B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REFUSED - THANK AND TERMINATE</w:t>
      </w:r>
    </w:p>
    <w:p w14:paraId="59DC0E6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REFUSÉ - REMERCIER ET TERMINER</w:t>
      </w:r>
    </w:p>
    <w:p w14:paraId="6A229861" w14:textId="77777777" w:rsidR="008935FE" w:rsidRPr="008935FE" w:rsidRDefault="008935FE" w:rsidP="008935FE">
      <w:pPr>
        <w:spacing w:after="0" w:line="240" w:lineRule="auto"/>
        <w:ind w:left="360"/>
        <w:rPr>
          <w:rFonts w:ascii="Calibri" w:eastAsia="Times New Roman" w:hAnsi="Calibri" w:cs="Times New Roman"/>
          <w:lang w:val="en-CA"/>
        </w:rPr>
      </w:pPr>
    </w:p>
    <w:p w14:paraId="4C3CBC32" w14:textId="77777777" w:rsidR="008935FE" w:rsidRPr="008935FE" w:rsidRDefault="008935FE" w:rsidP="008935FE">
      <w:pPr>
        <w:spacing w:after="0" w:line="240" w:lineRule="auto"/>
        <w:ind w:left="360"/>
        <w:rPr>
          <w:rFonts w:ascii="Calibri" w:eastAsia="Times New Roman" w:hAnsi="Calibri" w:cs="Times New Roman"/>
          <w:lang w:val="en-CA"/>
        </w:rPr>
      </w:pPr>
    </w:p>
    <w:p w14:paraId="510CA6C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LANG.</w:t>
      </w:r>
      <w:r w:rsidRPr="008935FE">
        <w:rPr>
          <w:rFonts w:ascii="Calibri" w:eastAsia="Times New Roman" w:hAnsi="Calibri" w:cs="Times New Roman"/>
          <w:lang w:val="en-CA"/>
        </w:rPr>
        <w:tab/>
        <w:t>(DO NOT READ) CHOOSE LANGUAGE</w:t>
      </w:r>
    </w:p>
    <w:p w14:paraId="6D66E73F"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CHOISIR LA LANGUE</w:t>
      </w:r>
    </w:p>
    <w:p w14:paraId="1FC25C9E" w14:textId="77777777" w:rsidR="008935FE" w:rsidRPr="008935FE" w:rsidRDefault="008935FE" w:rsidP="008935FE">
      <w:pPr>
        <w:spacing w:after="0" w:line="240" w:lineRule="auto"/>
        <w:ind w:left="360"/>
        <w:rPr>
          <w:rFonts w:ascii="Calibri" w:eastAsia="Times New Roman" w:hAnsi="Calibri" w:cs="Times New Roman"/>
          <w:lang w:val="fr-CA"/>
        </w:rPr>
      </w:pPr>
    </w:p>
    <w:p w14:paraId="7E67CF4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English </w:t>
      </w:r>
    </w:p>
    <w:p w14:paraId="6F877AE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Anglais</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3B83056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French</w:t>
      </w:r>
    </w:p>
    <w:p w14:paraId="2C73024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Français</w:t>
      </w:r>
      <w:r w:rsidRPr="008935FE">
        <w:rPr>
          <w:rFonts w:ascii="Calibri" w:eastAsia="Times New Roman" w:hAnsi="Calibri" w:cs="Times New Roman"/>
          <w:lang w:val="en-CA"/>
        </w:rPr>
        <w:tab/>
      </w:r>
      <w:r w:rsidRPr="008935FE">
        <w:rPr>
          <w:rFonts w:ascii="Calibri" w:eastAsia="Times New Roman" w:hAnsi="Calibri" w:cs="Times New Roman"/>
          <w:color w:val="0070C0"/>
          <w:lang w:val="en-CA"/>
        </w:rPr>
        <w:t xml:space="preserve"> </w:t>
      </w:r>
      <w:r w:rsidRPr="008935FE">
        <w:rPr>
          <w:rFonts w:ascii="Calibri" w:eastAsia="Times New Roman" w:hAnsi="Calibri" w:cs="Times New Roman"/>
          <w:color w:val="0070C0"/>
          <w:lang w:val="en-CA"/>
        </w:rPr>
        <w:tab/>
        <w:t xml:space="preserve"> </w:t>
      </w:r>
    </w:p>
    <w:p w14:paraId="532B5108" w14:textId="77777777" w:rsidR="008935FE" w:rsidRPr="008935FE" w:rsidRDefault="008935FE" w:rsidP="008935FE">
      <w:pPr>
        <w:spacing w:after="0" w:line="240" w:lineRule="auto"/>
        <w:ind w:left="360"/>
        <w:rPr>
          <w:rFonts w:ascii="Calibri" w:eastAsia="Times New Roman" w:hAnsi="Calibri" w:cs="Times New Roman"/>
          <w:lang w:val="en-CA"/>
        </w:rPr>
      </w:pPr>
    </w:p>
    <w:p w14:paraId="3FD087A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S1a IF LANDLINE SAMPLE] </w:t>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p>
    <w:p w14:paraId="3DF20E0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S1a.</w:t>
      </w:r>
      <w:r w:rsidRPr="008935FE">
        <w:rPr>
          <w:rFonts w:ascii="Calibri" w:eastAsia="Times New Roman" w:hAnsi="Calibri" w:cs="Times New Roman"/>
          <w:lang w:val="en-CA"/>
        </w:rPr>
        <w:tab/>
        <w:t>May I please speak with the person in your household who is 18 years of age or older and who has had the most recent birthday? Would that be you?</w:t>
      </w:r>
    </w:p>
    <w:p w14:paraId="0A101681"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 xml:space="preserve">(IF </w:t>
      </w:r>
      <w:r w:rsidRPr="008935FE">
        <w:rPr>
          <w:rFonts w:ascii="Calibri" w:eastAsia="Times New Roman" w:hAnsi="Calibri" w:cs="Times New Roman"/>
          <w:lang w:val="en-US"/>
        </w:rPr>
        <w:t>NOT</w:t>
      </w:r>
      <w:r w:rsidRPr="008935FE">
        <w:rPr>
          <w:rFonts w:ascii="Calibri" w:eastAsia="Times New Roman" w:hAnsi="Calibri" w:cs="Times New Roman"/>
          <w:lang w:val="en-CA"/>
        </w:rPr>
        <w:t>, ASK TO SPEAK WITH MEMBER 18+ WITH THE LAST BIRTHDAY)</w:t>
      </w:r>
    </w:p>
    <w:p w14:paraId="263C1A0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6AC0074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(SI N’EST PAS CETTE PERSONNE, DEMANDER À PARLER AU MEMBRE DU FOYER DE 18+ QUI A ÉTÉ LE DERNIER À CÉLÉBRER SON ANNIVERSAIRE)</w:t>
      </w:r>
    </w:p>
    <w:p w14:paraId="63E38B6D" w14:textId="77777777" w:rsidR="008935FE" w:rsidRPr="008935FE" w:rsidRDefault="008935FE" w:rsidP="008935FE">
      <w:pPr>
        <w:spacing w:after="0" w:line="240" w:lineRule="auto"/>
        <w:ind w:left="360"/>
        <w:rPr>
          <w:rFonts w:ascii="Calibri" w:eastAsia="Times New Roman" w:hAnsi="Calibri" w:cs="Times New Roman"/>
          <w:highlight w:val="yellow"/>
          <w:lang w:val="fr-CA"/>
        </w:rPr>
      </w:pPr>
    </w:p>
    <w:p w14:paraId="2B68B8A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 (CONTINUE)</w:t>
      </w:r>
    </w:p>
    <w:p w14:paraId="6B7FBEC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Oui (CONTINUER)</w:t>
      </w:r>
    </w:p>
    <w:p w14:paraId="1EC673F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 (TERMINATE) </w:t>
      </w:r>
    </w:p>
    <w:p w14:paraId="3E5ABF7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(TERMINER)</w:t>
      </w:r>
    </w:p>
    <w:p w14:paraId="3A6F1231" w14:textId="77777777" w:rsidR="008935FE" w:rsidRPr="008935FE" w:rsidRDefault="008935FE" w:rsidP="008935FE">
      <w:pPr>
        <w:spacing w:after="0" w:line="240" w:lineRule="auto"/>
        <w:ind w:left="360"/>
        <w:rPr>
          <w:rFonts w:ascii="Calibri" w:eastAsia="Times New Roman" w:hAnsi="Calibri" w:cs="Times New Roman"/>
          <w:lang w:val="fr-CA"/>
        </w:rPr>
      </w:pPr>
    </w:p>
    <w:p w14:paraId="5219A7D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S1a=NO/DK/REF THANK &amp; TERMINATE (COUNT AS REFUSAL); OTHERWISE CONTINUE]</w:t>
      </w:r>
    </w:p>
    <w:p w14:paraId="3D497664" w14:textId="77777777" w:rsidR="008935FE" w:rsidRPr="008935FE" w:rsidRDefault="008935FE" w:rsidP="008935FE">
      <w:pPr>
        <w:spacing w:after="0" w:line="240" w:lineRule="auto"/>
        <w:ind w:left="360"/>
        <w:rPr>
          <w:rFonts w:ascii="Calibri" w:eastAsia="Times New Roman" w:hAnsi="Calibri" w:cs="Times New Roman"/>
          <w:b/>
          <w:lang w:val="en-CA"/>
        </w:rPr>
      </w:pPr>
    </w:p>
    <w:p w14:paraId="464FC18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S1b IF CELL SAMPLE] </w:t>
      </w:r>
      <w:r w:rsidRPr="008935FE">
        <w:rPr>
          <w:rFonts w:ascii="Calibri" w:eastAsia="Times New Roman" w:hAnsi="Calibri" w:cs="Times New Roman"/>
          <w:b/>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p>
    <w:p w14:paraId="7CBF504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S1b.</w:t>
      </w:r>
      <w:r w:rsidRPr="008935FE">
        <w:rPr>
          <w:rFonts w:ascii="Calibri" w:eastAsia="Times New Roman" w:hAnsi="Calibri" w:cs="Times New Roman"/>
          <w:lang w:val="en-CA"/>
        </w:rPr>
        <w:tab/>
        <w:t>Are you 18 years of age or older?</w:t>
      </w:r>
    </w:p>
    <w:p w14:paraId="5277622C"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18 ans ou plus ?</w:t>
      </w:r>
    </w:p>
    <w:p w14:paraId="48FE1C9B" w14:textId="77777777" w:rsidR="008935FE" w:rsidRPr="008935FE" w:rsidRDefault="008935FE" w:rsidP="008935FE">
      <w:pPr>
        <w:spacing w:after="0" w:line="240" w:lineRule="auto"/>
        <w:ind w:left="360"/>
        <w:rPr>
          <w:rFonts w:ascii="Calibri" w:eastAsia="Times New Roman" w:hAnsi="Calibri" w:cs="Times New Roman"/>
          <w:lang w:val="fr-CA"/>
        </w:rPr>
      </w:pPr>
    </w:p>
    <w:p w14:paraId="579C525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2310440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Oui </w:t>
      </w:r>
    </w:p>
    <w:p w14:paraId="420F7C2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No </w:t>
      </w:r>
    </w:p>
    <w:p w14:paraId="671A4D9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Non </w:t>
      </w:r>
    </w:p>
    <w:p w14:paraId="77206662" w14:textId="77777777" w:rsidR="008935FE" w:rsidRPr="008935FE" w:rsidRDefault="008935FE" w:rsidP="008935FE">
      <w:pPr>
        <w:spacing w:after="0" w:line="240" w:lineRule="auto"/>
        <w:ind w:left="360"/>
        <w:rPr>
          <w:rFonts w:ascii="Calibri" w:eastAsia="Times New Roman" w:hAnsi="Calibri" w:cs="Times New Roman"/>
          <w:lang w:val="en-CA"/>
        </w:rPr>
      </w:pPr>
    </w:p>
    <w:p w14:paraId="3104C27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S1b=NO/DK/REF THANK &amp; TERMINATE; OTHERWISE CONTINUE]</w:t>
      </w:r>
    </w:p>
    <w:p w14:paraId="1EA49191" w14:textId="77777777" w:rsidR="008935FE" w:rsidRPr="008935FE" w:rsidRDefault="008935FE" w:rsidP="008935FE">
      <w:pPr>
        <w:spacing w:after="0" w:line="240" w:lineRule="auto"/>
        <w:ind w:left="360"/>
        <w:rPr>
          <w:rFonts w:ascii="Calibri" w:eastAsia="Times New Roman" w:hAnsi="Calibri" w:cs="Times New Roman"/>
          <w:lang w:val="en-CA"/>
        </w:rPr>
      </w:pPr>
    </w:p>
    <w:p w14:paraId="2A712EB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CEL1 IF SAMPLE=CELLPHONE]</w:t>
      </w:r>
    </w:p>
    <w:p w14:paraId="5319B716" w14:textId="77777777" w:rsidR="008935FE" w:rsidRPr="008935FE" w:rsidRDefault="008935FE" w:rsidP="008935FE">
      <w:pPr>
        <w:spacing w:after="0" w:line="240" w:lineRule="auto"/>
        <w:ind w:left="360"/>
        <w:rPr>
          <w:rFonts w:ascii="Calibri" w:eastAsia="Times New Roman" w:hAnsi="Calibri" w:cs="Times New Roman"/>
          <w:lang w:val="en-CA"/>
        </w:rPr>
      </w:pPr>
    </w:p>
    <w:p w14:paraId="1C919E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CEL1.</w:t>
      </w:r>
      <w:r w:rsidRPr="008935FE">
        <w:rPr>
          <w:rFonts w:ascii="Calibri" w:eastAsia="Times New Roman" w:hAnsi="Calibri" w:cs="Times New Roman"/>
          <w:lang w:val="en-CA"/>
        </w:rPr>
        <w:tab/>
        <w:t>Have I reached you on your cellphone?</w:t>
      </w:r>
    </w:p>
    <w:p w14:paraId="198C0049"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je vous ai joint sur votre téléphone mobile ?</w:t>
      </w:r>
    </w:p>
    <w:p w14:paraId="2AF3BDD9" w14:textId="77777777" w:rsidR="008935FE" w:rsidRPr="008935FE" w:rsidRDefault="008935FE" w:rsidP="008935FE">
      <w:pPr>
        <w:spacing w:after="0" w:line="240" w:lineRule="auto"/>
        <w:ind w:left="360"/>
        <w:rPr>
          <w:rFonts w:ascii="Calibri" w:eastAsia="Times New Roman" w:hAnsi="Calibri" w:cs="Times New Roman"/>
          <w:lang w:val="fr-CA"/>
        </w:rPr>
      </w:pPr>
    </w:p>
    <w:p w14:paraId="63C6F2B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625947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613BD8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E5B093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557C36CD" w14:textId="77777777" w:rsidR="008935FE" w:rsidRPr="008935FE" w:rsidRDefault="008935FE" w:rsidP="008935FE">
      <w:pPr>
        <w:spacing w:after="0" w:line="240" w:lineRule="auto"/>
        <w:ind w:left="360"/>
        <w:rPr>
          <w:rFonts w:ascii="Calibri" w:eastAsia="Times New Roman" w:hAnsi="Calibri" w:cs="Times New Roman"/>
          <w:lang w:val="en-CA"/>
        </w:rPr>
      </w:pPr>
    </w:p>
    <w:p w14:paraId="194F3170" w14:textId="77777777" w:rsidR="008935FE" w:rsidRPr="008935FE" w:rsidRDefault="008935FE" w:rsidP="008935FE">
      <w:pPr>
        <w:spacing w:after="0" w:line="240" w:lineRule="auto"/>
        <w:ind w:left="360"/>
        <w:rPr>
          <w:rFonts w:ascii="Calibri" w:eastAsia="Times New Roman" w:hAnsi="Calibri" w:cs="Times New Roman"/>
          <w:lang w:val="en-CA"/>
        </w:rPr>
      </w:pPr>
    </w:p>
    <w:p w14:paraId="0E285CC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CEL2 IF CEL1=YES; IF CEL1=DK/REF, THANK AND TERMINATE]</w:t>
      </w:r>
    </w:p>
    <w:p w14:paraId="3D7CC00C" w14:textId="77777777" w:rsidR="008935FE" w:rsidRPr="008935FE" w:rsidRDefault="008935FE" w:rsidP="008935FE">
      <w:pPr>
        <w:spacing w:after="0" w:line="240" w:lineRule="auto"/>
        <w:ind w:left="360"/>
        <w:rPr>
          <w:rFonts w:ascii="Calibri" w:eastAsia="Times New Roman" w:hAnsi="Calibri" w:cs="Times New Roman"/>
          <w:lang w:val="en-CA"/>
        </w:rPr>
      </w:pPr>
    </w:p>
    <w:p w14:paraId="75E0603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CEL2.</w:t>
      </w:r>
      <w:r w:rsidRPr="008935FE">
        <w:rPr>
          <w:rFonts w:ascii="Calibri" w:eastAsia="Times New Roman" w:hAnsi="Calibri" w:cs="Times New Roman"/>
          <w:lang w:val="en-CA"/>
        </w:rPr>
        <w:tab/>
        <w:t>Are you in a safe environment to talk?</w:t>
      </w:r>
    </w:p>
    <w:p w14:paraId="3BD78E8C"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dans un environnement sécuritaire pour parler ?</w:t>
      </w:r>
    </w:p>
    <w:p w14:paraId="57845AD0" w14:textId="77777777" w:rsidR="008935FE" w:rsidRPr="008935FE" w:rsidRDefault="008935FE" w:rsidP="008935FE">
      <w:pPr>
        <w:spacing w:after="0" w:line="240" w:lineRule="auto"/>
        <w:ind w:left="360"/>
        <w:rPr>
          <w:rFonts w:ascii="Calibri" w:eastAsia="Times New Roman" w:hAnsi="Calibri" w:cs="Times New Roman"/>
          <w:lang w:val="fr-CA"/>
        </w:rPr>
      </w:pPr>
    </w:p>
    <w:p w14:paraId="0B9CC21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17CFC99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975BE1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550B159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 xml:space="preserve"> </w:t>
      </w:r>
      <w:r w:rsidRPr="008935FE">
        <w:rPr>
          <w:rFonts w:ascii="Calibri" w:eastAsia="Times New Roman" w:hAnsi="Calibri" w:cs="Times New Roman"/>
          <w:lang w:val="en-CA"/>
        </w:rPr>
        <w:tab/>
        <w:t xml:space="preserve"> </w:t>
      </w:r>
    </w:p>
    <w:p w14:paraId="2548C88E" w14:textId="77777777" w:rsidR="008935FE" w:rsidRPr="008935FE" w:rsidRDefault="008935FE" w:rsidP="008935FE">
      <w:pPr>
        <w:spacing w:after="0" w:line="240" w:lineRule="auto"/>
        <w:ind w:left="360"/>
        <w:rPr>
          <w:rFonts w:ascii="Calibri" w:eastAsia="Times New Roman" w:hAnsi="Calibri" w:cs="Times New Roman"/>
          <w:lang w:val="en-CA"/>
        </w:rPr>
      </w:pPr>
    </w:p>
    <w:p w14:paraId="7442C2F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CEL2=NO/DK/REF THANK &amp; TERMINATE; OTHERWISE CONTINUE]</w:t>
      </w:r>
    </w:p>
    <w:p w14:paraId="403EF764" w14:textId="77777777" w:rsidR="008935FE" w:rsidRPr="008935FE" w:rsidRDefault="008935FE" w:rsidP="008935FE">
      <w:pPr>
        <w:spacing w:after="0" w:line="240" w:lineRule="auto"/>
        <w:ind w:left="360"/>
        <w:rPr>
          <w:rFonts w:ascii="Calibri" w:eastAsia="Times New Roman" w:hAnsi="Calibri" w:cs="Times New Roman"/>
          <w:lang w:val="en-CA"/>
        </w:rPr>
      </w:pPr>
    </w:p>
    <w:p w14:paraId="4AA599D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FSAPROV IF PHONFRAM=2 (CELLPHONE); OTHERWISE SKIP TO QFSA]</w:t>
      </w:r>
    </w:p>
    <w:p w14:paraId="4E0C614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[LANDLINE REGION ALLOCAITON BASED ON AREA CODE/EXCHANGE]</w:t>
      </w:r>
    </w:p>
    <w:p w14:paraId="4BFD41F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[FSAPROV] </w:t>
      </w:r>
    </w:p>
    <w:p w14:paraId="4DD800F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[Single Punch PREQUAL]</w:t>
      </w:r>
      <w:r w:rsidRPr="008935FE">
        <w:rPr>
          <w:rFonts w:ascii="Calibri" w:eastAsia="Times New Roman" w:hAnsi="Calibri" w:cs="Times New Roman"/>
          <w:b/>
          <w:lang w:val="en-CA"/>
        </w:rPr>
        <w:tab/>
      </w:r>
    </w:p>
    <w:p w14:paraId="72A9B69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[QUOTA]</w:t>
      </w:r>
    </w:p>
    <w:p w14:paraId="73CF3EF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70AF378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FSAPROV.           In which province do you live?</w:t>
      </w:r>
    </w:p>
    <w:p w14:paraId="0CF175D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en-US"/>
        </w:rPr>
        <w:t xml:space="preserve">                             </w:t>
      </w:r>
      <w:r w:rsidRPr="008935FE">
        <w:rPr>
          <w:rFonts w:ascii="Calibri" w:eastAsia="Times New Roman" w:hAnsi="Calibri" w:cs="Times New Roman"/>
          <w:color w:val="0070C0"/>
          <w:lang w:val="fr-CA"/>
        </w:rPr>
        <w:t>Dans quelle province habitez-vous ?</w:t>
      </w:r>
    </w:p>
    <w:p w14:paraId="26422CB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 </w:t>
      </w:r>
    </w:p>
    <w:p w14:paraId="53BB4FFC"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British Columbia</w:t>
      </w:r>
    </w:p>
    <w:p w14:paraId="53F86404"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Colombie-Britannique </w:t>
      </w:r>
    </w:p>
    <w:p w14:paraId="7B21D5C0"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Alberta</w:t>
      </w:r>
    </w:p>
    <w:p w14:paraId="5C1220F5"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Alberta</w:t>
      </w:r>
    </w:p>
    <w:p w14:paraId="3E873ABC"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Saskatchewan</w:t>
      </w:r>
    </w:p>
    <w:p w14:paraId="64E50F11"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Saskatchewan</w:t>
      </w:r>
    </w:p>
    <w:p w14:paraId="427FF809"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Manitoba</w:t>
      </w:r>
    </w:p>
    <w:p w14:paraId="425B4A96"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Manitoba</w:t>
      </w:r>
    </w:p>
    <w:p w14:paraId="434923C0"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Ontario</w:t>
      </w:r>
    </w:p>
    <w:p w14:paraId="67ED4C9F"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Ontario</w:t>
      </w:r>
    </w:p>
    <w:p w14:paraId="15A161BB"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Quebec</w:t>
      </w:r>
    </w:p>
    <w:p w14:paraId="6B2F00F9"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Québec  </w:t>
      </w:r>
    </w:p>
    <w:p w14:paraId="05453996"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New Brunswick</w:t>
      </w:r>
    </w:p>
    <w:p w14:paraId="4BBEDCF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Nouveau-Brunswick</w:t>
      </w:r>
    </w:p>
    <w:p w14:paraId="7430201C"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Nova Scotia</w:t>
      </w:r>
    </w:p>
    <w:p w14:paraId="754CC25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Nouvelle-Écosse</w:t>
      </w:r>
    </w:p>
    <w:p w14:paraId="1CC85A4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PEI (Prince Edward Island)</w:t>
      </w:r>
    </w:p>
    <w:p w14:paraId="4D3CF598"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l'île du Prince-Édouard</w:t>
      </w:r>
    </w:p>
    <w:p w14:paraId="36A695D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Newfoundland and Labrador</w:t>
      </w:r>
    </w:p>
    <w:p w14:paraId="2FCF603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Terre-Neuve et Labrador</w:t>
      </w:r>
    </w:p>
    <w:p w14:paraId="41AA717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Yukon</w:t>
      </w:r>
    </w:p>
    <w:p w14:paraId="42D00CD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Yukon</w:t>
      </w:r>
    </w:p>
    <w:p w14:paraId="428984C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North West Territories</w:t>
      </w:r>
    </w:p>
    <w:p w14:paraId="30B8672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(territoires du) Nord-Ouest</w:t>
      </w:r>
    </w:p>
    <w:p w14:paraId="2D59B28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Nunavut</w:t>
      </w:r>
    </w:p>
    <w:p w14:paraId="6522FF2B"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Nunavut</w:t>
      </w:r>
    </w:p>
    <w:p w14:paraId="0AA406D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 </w:t>
      </w:r>
    </w:p>
    <w:p w14:paraId="51A62C8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FSAPROV = DK/REF, THANK &amp; TERMINATE; OTHERWISE CONTINUE]</w:t>
      </w:r>
    </w:p>
    <w:p w14:paraId="6F0653FC" w14:textId="77777777" w:rsidR="008935FE" w:rsidRPr="008935FE" w:rsidRDefault="008935FE" w:rsidP="008935FE">
      <w:pPr>
        <w:spacing w:after="0" w:line="240" w:lineRule="auto"/>
        <w:ind w:left="360"/>
        <w:rPr>
          <w:rFonts w:ascii="Calibri" w:eastAsia="Times New Roman" w:hAnsi="Calibri" w:cs="Times New Roman"/>
          <w:b/>
          <w:lang w:val="en-CA"/>
        </w:rPr>
      </w:pPr>
    </w:p>
    <w:p w14:paraId="60D0E5C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490CE20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[PROVINCE]</w:t>
      </w:r>
    </w:p>
    <w:p w14:paraId="0E4830B7" w14:textId="77777777" w:rsidR="008935FE" w:rsidRPr="008935FE" w:rsidRDefault="008935FE" w:rsidP="008935FE">
      <w:pPr>
        <w:spacing w:after="0" w:line="240" w:lineRule="auto"/>
        <w:ind w:left="360"/>
        <w:rPr>
          <w:rFonts w:ascii="Calibri" w:eastAsia="Times New Roman" w:hAnsi="Calibri" w:cs="Times New Roman"/>
          <w:b/>
          <w:lang w:val="en-CA"/>
        </w:rPr>
      </w:pPr>
    </w:p>
    <w:p w14:paraId="02818DD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BRITISH COLUMBIA</w:t>
      </w:r>
    </w:p>
    <w:p w14:paraId="3F2BFF4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ALBERTA</w:t>
      </w:r>
    </w:p>
    <w:p w14:paraId="15EDE04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SASKATCHEWAN</w:t>
      </w:r>
    </w:p>
    <w:p w14:paraId="61C2C4B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MANITOBA</w:t>
      </w:r>
    </w:p>
    <w:p w14:paraId="080152B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ONTARIO</w:t>
      </w:r>
    </w:p>
    <w:p w14:paraId="35CDD1E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QUEBEC</w:t>
      </w:r>
    </w:p>
    <w:p w14:paraId="33F9511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 BRUNSWICK</w:t>
      </w:r>
    </w:p>
    <w:p w14:paraId="7EA8F3E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NOVA SCOTIA</w:t>
      </w:r>
    </w:p>
    <w:p w14:paraId="32A31F7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PEI (PRINCE EDWARD ISLAND)</w:t>
      </w:r>
    </w:p>
    <w:p w14:paraId="36FA299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NEWFOUNDLAND AND LABRADOR</w:t>
      </w:r>
    </w:p>
    <w:p w14:paraId="3619484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YUKON</w:t>
      </w:r>
    </w:p>
    <w:p w14:paraId="02F7039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NORTH WEST TERRITORIES</w:t>
      </w:r>
    </w:p>
    <w:p w14:paraId="5951A75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NUNAVUT</w:t>
      </w:r>
    </w:p>
    <w:p w14:paraId="2C8DE5F7" w14:textId="77777777" w:rsidR="008935FE" w:rsidRPr="008935FE" w:rsidRDefault="008935FE" w:rsidP="008935FE">
      <w:pPr>
        <w:spacing w:after="0" w:line="240" w:lineRule="auto"/>
        <w:ind w:left="360"/>
        <w:rPr>
          <w:rFonts w:ascii="Calibri" w:eastAsia="Times New Roman" w:hAnsi="Calibri" w:cs="Times New Roman"/>
          <w:lang w:val="en-CA"/>
        </w:rPr>
      </w:pPr>
    </w:p>
    <w:p w14:paraId="5ABBFD0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ALL]</w:t>
      </w:r>
    </w:p>
    <w:p w14:paraId="78E726F8" w14:textId="77777777" w:rsidR="008935FE" w:rsidRPr="008935FE" w:rsidRDefault="008935FE" w:rsidP="008935FE">
      <w:pPr>
        <w:spacing w:after="0" w:line="240" w:lineRule="auto"/>
        <w:ind w:left="360"/>
        <w:rPr>
          <w:rFonts w:ascii="Calibri" w:eastAsia="Times New Roman" w:hAnsi="Calibri" w:cs="Times New Roman"/>
          <w:lang w:val="en-CA"/>
        </w:rPr>
      </w:pPr>
    </w:p>
    <w:p w14:paraId="56CEFD17"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QFSA.</w:t>
      </w:r>
      <w:r w:rsidRPr="008935FE">
        <w:rPr>
          <w:rFonts w:ascii="Calibri" w:eastAsia="Times New Roman" w:hAnsi="Calibri" w:cs="Times New Roman"/>
          <w:lang w:val="en-CA"/>
        </w:rPr>
        <w:tab/>
        <w:t>Can you please tell me the first three digits of your postal code?</w:t>
      </w:r>
    </w:p>
    <w:p w14:paraId="5DD04514"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Veuillez me donner les trois premiers caractères de votre code postal.</w:t>
      </w:r>
      <w:r w:rsidRPr="008935FE">
        <w:rPr>
          <w:rFonts w:ascii="Calibri" w:eastAsia="Times New Roman" w:hAnsi="Calibri" w:cs="Times New Roman"/>
          <w:lang w:val="fr-CA"/>
        </w:rPr>
        <w:t xml:space="preserve"> </w:t>
      </w:r>
    </w:p>
    <w:p w14:paraId="19F6F56C" w14:textId="77777777" w:rsidR="008935FE" w:rsidRPr="008935FE" w:rsidRDefault="008935FE" w:rsidP="008935FE">
      <w:pPr>
        <w:spacing w:after="0" w:line="240" w:lineRule="auto"/>
        <w:ind w:left="360"/>
        <w:rPr>
          <w:rFonts w:ascii="Calibri" w:eastAsia="Times New Roman" w:hAnsi="Calibri" w:cs="Times New Roman"/>
          <w:b/>
          <w:lang w:val="fr-CA"/>
        </w:rPr>
      </w:pPr>
    </w:p>
    <w:p w14:paraId="3231EBF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[INSERT POSTAL CODE MODULE]</w:t>
      </w:r>
    </w:p>
    <w:p w14:paraId="4035C090" w14:textId="77777777" w:rsidR="008935FE" w:rsidRPr="008935FE" w:rsidRDefault="008935FE" w:rsidP="008935FE">
      <w:pPr>
        <w:spacing w:after="0" w:line="240" w:lineRule="auto"/>
        <w:rPr>
          <w:rFonts w:ascii="Calibri" w:eastAsia="Times New Roman" w:hAnsi="Calibri" w:cs="Times New Roman"/>
          <w:b/>
          <w:lang w:val="en-CA"/>
        </w:rPr>
      </w:pPr>
    </w:p>
    <w:p w14:paraId="692934B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 IF SAMPLE=CELLPHONE]</w:t>
      </w:r>
    </w:p>
    <w:p w14:paraId="6CD95475" w14:textId="77777777" w:rsidR="008935FE" w:rsidRPr="008935FE" w:rsidRDefault="008935FE" w:rsidP="008935FE">
      <w:pPr>
        <w:spacing w:after="0" w:line="240" w:lineRule="auto"/>
        <w:ind w:left="360"/>
        <w:rPr>
          <w:rFonts w:ascii="Calibri" w:eastAsia="Times New Roman" w:hAnsi="Calibri" w:cs="Times New Roman"/>
          <w:lang w:val="en-CA"/>
        </w:rPr>
      </w:pPr>
    </w:p>
    <w:p w14:paraId="6889FAD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At home, do you have a traditional telephone line other than a cell phone? </w:t>
      </w:r>
    </w:p>
    <w:p w14:paraId="106A2C4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terrestre traditionnel, différent d´un téléphone cellulaire ?</w:t>
      </w:r>
    </w:p>
    <w:p w14:paraId="543195E1" w14:textId="77777777" w:rsidR="008935FE" w:rsidRPr="008935FE" w:rsidRDefault="008935FE" w:rsidP="008935FE">
      <w:pPr>
        <w:spacing w:after="0" w:line="240" w:lineRule="auto"/>
        <w:ind w:left="360"/>
        <w:rPr>
          <w:rFonts w:ascii="Calibri" w:eastAsia="Times New Roman" w:hAnsi="Calibri" w:cs="Times New Roman"/>
          <w:lang w:val="fr-CA"/>
        </w:rPr>
      </w:pPr>
    </w:p>
    <w:p w14:paraId="0D4FBCC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470997D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w:t>
      </w:r>
      <w:r w:rsidRPr="008935FE">
        <w:rPr>
          <w:rFonts w:ascii="Calibri" w:eastAsia="Times New Roman" w:hAnsi="Calibri" w:cs="Times New Roman"/>
          <w:lang w:val="en-CA"/>
        </w:rPr>
        <w:tab/>
        <w:t xml:space="preserve"> </w:t>
      </w:r>
    </w:p>
    <w:p w14:paraId="5613483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3CC5F41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1310FB6" w14:textId="77777777" w:rsidR="008935FE" w:rsidRPr="008935FE" w:rsidRDefault="008935FE" w:rsidP="008935FE">
      <w:pPr>
        <w:spacing w:after="0" w:line="240" w:lineRule="auto"/>
        <w:ind w:left="360"/>
        <w:rPr>
          <w:rFonts w:ascii="Calibri" w:eastAsia="Times New Roman" w:hAnsi="Calibri" w:cs="Times New Roman"/>
          <w:lang w:val="en-CA"/>
        </w:rPr>
      </w:pPr>
    </w:p>
    <w:p w14:paraId="2234834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QBB IF SAMPLE=LANDLINE]</w:t>
      </w:r>
    </w:p>
    <w:p w14:paraId="539DCDB4" w14:textId="77777777" w:rsidR="008935FE" w:rsidRPr="008935FE" w:rsidRDefault="008935FE" w:rsidP="008935FE">
      <w:pPr>
        <w:spacing w:after="0" w:line="240" w:lineRule="auto"/>
        <w:ind w:left="360"/>
        <w:rPr>
          <w:rFonts w:ascii="Calibri" w:eastAsia="Times New Roman" w:hAnsi="Calibri" w:cs="Times New Roman"/>
          <w:lang w:val="en-CA"/>
        </w:rPr>
      </w:pPr>
    </w:p>
    <w:p w14:paraId="67E95D1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QBB.</w:t>
      </w:r>
      <w:r w:rsidRPr="008935FE">
        <w:rPr>
          <w:rFonts w:ascii="Calibri" w:eastAsia="Times New Roman" w:hAnsi="Calibri" w:cs="Times New Roman"/>
          <w:lang w:val="en-CA"/>
        </w:rPr>
        <w:tab/>
        <w:t xml:space="preserve">At home, do you have a cell phone as well as a traditional telephone line? </w:t>
      </w:r>
    </w:p>
    <w:p w14:paraId="7EA5080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cellulaire ainsi qu'une ligne téléphonique traditionnelle ?</w:t>
      </w:r>
    </w:p>
    <w:p w14:paraId="1C31079A" w14:textId="77777777" w:rsidR="008935FE" w:rsidRPr="008935FE" w:rsidRDefault="008935FE" w:rsidP="008935FE">
      <w:pPr>
        <w:spacing w:after="0" w:line="240" w:lineRule="auto"/>
        <w:ind w:left="360"/>
        <w:rPr>
          <w:rFonts w:ascii="Calibri" w:eastAsia="Times New Roman" w:hAnsi="Calibri" w:cs="Times New Roman"/>
          <w:lang w:val="fr-CA"/>
        </w:rPr>
      </w:pPr>
    </w:p>
    <w:p w14:paraId="1FFD4E87"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Yes</w:t>
      </w:r>
    </w:p>
    <w:p w14:paraId="53BA51A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Oui</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2DDA7D5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3207ED2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Non</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75224DAE" w14:textId="77777777" w:rsidR="008935FE" w:rsidRPr="008935FE" w:rsidRDefault="008935FE" w:rsidP="008935FE">
      <w:pPr>
        <w:spacing w:after="0" w:line="240" w:lineRule="auto"/>
        <w:ind w:left="360"/>
        <w:rPr>
          <w:rFonts w:ascii="Calibri" w:eastAsia="Times New Roman" w:hAnsi="Calibri" w:cs="Times New Roman"/>
          <w:lang w:val="en-US"/>
        </w:rPr>
      </w:pPr>
    </w:p>
    <w:p w14:paraId="400AFBDB"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[HIDDEN VARIABLE [PHONEOWN]</w:t>
      </w:r>
    </w:p>
    <w:p w14:paraId="006CCCEA"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 xml:space="preserve"> [QUOTA]</w:t>
      </w:r>
    </w:p>
    <w:p w14:paraId="68FDE401" w14:textId="77777777" w:rsidR="008935FE" w:rsidRPr="008935FE" w:rsidRDefault="008935FE" w:rsidP="008935FE">
      <w:pPr>
        <w:spacing w:after="0" w:line="240" w:lineRule="auto"/>
        <w:ind w:left="360"/>
        <w:rPr>
          <w:rFonts w:ascii="Calibri" w:eastAsia="Times New Roman" w:hAnsi="Calibri" w:cs="Times New Roman"/>
          <w:lang w:val="en-US"/>
        </w:rPr>
      </w:pPr>
    </w:p>
    <w:p w14:paraId="6F20E0A4"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[PHONEOWN]</w:t>
      </w:r>
    </w:p>
    <w:p w14:paraId="5B56D68F"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01-Landline </w:t>
      </w:r>
      <w:r w:rsidRPr="008935FE">
        <w:rPr>
          <w:rFonts w:ascii="Calibri" w:eastAsia="Times New Roman" w:hAnsi="Calibri" w:cs="Times New Roman"/>
          <w:b/>
          <w:lang w:val="en-US"/>
        </w:rPr>
        <w:t>[QBB=NO; OR QB=DK/REF; SAMPLE=LANDLINE]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2D7203D7"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02-Cell </w:t>
      </w:r>
      <w:r w:rsidRPr="008935FE">
        <w:rPr>
          <w:rFonts w:ascii="Calibri" w:eastAsia="Times New Roman" w:hAnsi="Calibri" w:cs="Times New Roman"/>
          <w:b/>
          <w:lang w:val="en-US"/>
        </w:rPr>
        <w:t>[QB=NO; OR QB=DK/REF; SAMPLE=CELLPHONE]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0A0A2B6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03-Landline/Cell </w:t>
      </w:r>
      <w:r w:rsidRPr="008935FE">
        <w:rPr>
          <w:rFonts w:ascii="Calibri" w:eastAsia="Times New Roman" w:hAnsi="Calibri" w:cs="Times New Roman"/>
          <w:b/>
          <w:lang w:val="en-US"/>
        </w:rPr>
        <w:t>[QB=YES OR QBB=YES]</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4330795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35AB034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GENDR.</w:t>
      </w:r>
      <w:r w:rsidRPr="008935FE">
        <w:rPr>
          <w:rFonts w:ascii="Calibri" w:eastAsia="Times New Roman" w:hAnsi="Calibri" w:cs="Times New Roman"/>
          <w:lang w:val="fr-CA"/>
        </w:rPr>
        <w:tab/>
        <w:t>(RECORD GENDER)</w:t>
      </w:r>
    </w:p>
    <w:p w14:paraId="7CA96F04"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(NOTER LE SEXE)</w:t>
      </w:r>
    </w:p>
    <w:p w14:paraId="0B14DD73" w14:textId="77777777" w:rsidR="008935FE" w:rsidRPr="008935FE" w:rsidRDefault="008935FE" w:rsidP="008935FE">
      <w:pPr>
        <w:spacing w:after="0" w:line="240" w:lineRule="auto"/>
        <w:ind w:left="360"/>
        <w:rPr>
          <w:rFonts w:ascii="Calibri" w:eastAsia="Times New Roman" w:hAnsi="Calibri" w:cs="Times New Roman"/>
          <w:lang w:val="fr-CA"/>
        </w:rPr>
      </w:pPr>
    </w:p>
    <w:p w14:paraId="3A8034F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Male</w:t>
      </w:r>
    </w:p>
    <w:p w14:paraId="637C6CF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Homme</w:t>
      </w:r>
    </w:p>
    <w:p w14:paraId="376D81B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Female</w:t>
      </w:r>
    </w:p>
    <w:p w14:paraId="7F1653F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Femme </w:t>
      </w:r>
    </w:p>
    <w:p w14:paraId="169F5E88" w14:textId="77777777" w:rsidR="008935FE" w:rsidRPr="008935FE" w:rsidRDefault="008935FE" w:rsidP="008935FE">
      <w:pPr>
        <w:spacing w:after="0" w:line="240" w:lineRule="auto"/>
        <w:ind w:left="360"/>
        <w:rPr>
          <w:rFonts w:ascii="Calibri" w:eastAsia="Times New Roman" w:hAnsi="Calibri" w:cs="Times New Roman"/>
          <w:lang w:val="en-CA"/>
        </w:rPr>
      </w:pPr>
    </w:p>
    <w:p w14:paraId="7AFA455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[CORE – ISSUE PRIORITIES &amp; PERFORMANCE]</w:t>
      </w:r>
    </w:p>
    <w:p w14:paraId="6E442FAA" w14:textId="77777777" w:rsidR="008935FE" w:rsidRPr="008935FE" w:rsidRDefault="008935FE" w:rsidP="008935FE">
      <w:pPr>
        <w:spacing w:after="0" w:line="240" w:lineRule="auto"/>
        <w:ind w:left="360"/>
        <w:rPr>
          <w:rFonts w:ascii="Calibri" w:eastAsia="Times New Roman" w:hAnsi="Calibri" w:cs="Times New Roman"/>
          <w:lang w:val="en-CA"/>
        </w:rPr>
      </w:pPr>
    </w:p>
    <w:p w14:paraId="48E58B29"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lastRenderedPageBreak/>
        <w:t>Q1.</w:t>
      </w:r>
      <w:r w:rsidRPr="008935FE">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29188E3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2E14CA85" w14:textId="77777777" w:rsidR="008935FE" w:rsidRPr="008935FE" w:rsidRDefault="008935FE" w:rsidP="008935FE">
      <w:pPr>
        <w:spacing w:after="0" w:line="240" w:lineRule="auto"/>
        <w:ind w:left="360"/>
        <w:rPr>
          <w:rFonts w:ascii="Calibri" w:eastAsia="Times New Roman" w:hAnsi="Calibri" w:cs="Times New Roman"/>
          <w:lang w:val="fr-CA"/>
        </w:rPr>
      </w:pPr>
    </w:p>
    <w:p w14:paraId="6EAA116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Economy</w:t>
      </w:r>
    </w:p>
    <w:p w14:paraId="0D6B7CE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Économie</w:t>
      </w:r>
    </w:p>
    <w:p w14:paraId="6FA2AE5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Jobs / unemployment</w:t>
      </w:r>
    </w:p>
    <w:p w14:paraId="4F07EB7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Emplois/chômage</w:t>
      </w:r>
    </w:p>
    <w:p w14:paraId="7DE131B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Environment / climate change</w:t>
      </w:r>
    </w:p>
    <w:p w14:paraId="433DDCA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Environnement/changement climatique</w:t>
      </w:r>
    </w:p>
    <w:p w14:paraId="3746C71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Health / health care</w:t>
      </w:r>
    </w:p>
    <w:p w14:paraId="3151723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Santé/soins de santé</w:t>
      </w:r>
    </w:p>
    <w:p w14:paraId="1C9750D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Debt / deficit</w:t>
      </w:r>
    </w:p>
    <w:p w14:paraId="74043B8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Dette/déficit</w:t>
      </w:r>
    </w:p>
    <w:p w14:paraId="616D004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Cost of living</w:t>
      </w:r>
    </w:p>
    <w:p w14:paraId="2DAFF02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Coût de la vie</w:t>
      </w:r>
    </w:p>
    <w:p w14:paraId="519D75B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Taxes</w:t>
      </w:r>
    </w:p>
    <w:p w14:paraId="20B8D98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Taxes</w:t>
      </w:r>
    </w:p>
    <w:p w14:paraId="6E7CC0F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Employment insurance</w:t>
      </w:r>
    </w:p>
    <w:p w14:paraId="4302B54B"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Assurance-emploi</w:t>
      </w:r>
    </w:p>
    <w:p w14:paraId="59F1CCB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Trade / international trade / trade agreements</w:t>
      </w:r>
    </w:p>
    <w:p w14:paraId="2C46A95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Commerce/commerce international/ententes commerciales</w:t>
      </w:r>
    </w:p>
    <w:p w14:paraId="2DDA94C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(general mention)</w:t>
      </w:r>
    </w:p>
    <w:p w14:paraId="358A053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(en général)</w:t>
      </w:r>
    </w:p>
    <w:p w14:paraId="0AF6B29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public transit</w:t>
      </w:r>
    </w:p>
    <w:p w14:paraId="352D6F9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transport en commun</w:t>
      </w:r>
    </w:p>
    <w:p w14:paraId="2B1EEAE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roads/highways</w:t>
      </w:r>
    </w:p>
    <w:p w14:paraId="5C2704E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routes/autoroutes</w:t>
      </w:r>
    </w:p>
    <w:p w14:paraId="5FF3C8F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bridges</w:t>
      </w:r>
    </w:p>
    <w:p w14:paraId="26727F2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ponts</w:t>
      </w:r>
    </w:p>
    <w:p w14:paraId="1184F4E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other</w:t>
      </w:r>
    </w:p>
    <w:p w14:paraId="34B5084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autre</w:t>
      </w:r>
    </w:p>
    <w:p w14:paraId="200C7AD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Education</w:t>
      </w:r>
    </w:p>
    <w:p w14:paraId="19D26B0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Éducation</w:t>
      </w:r>
    </w:p>
    <w:p w14:paraId="3860668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ISIS/Syria/Iraq mission</w:t>
      </w:r>
    </w:p>
    <w:p w14:paraId="6549F5F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L’État Islamique (EI)/mission en Syrie et en Iraq</w:t>
      </w:r>
    </w:p>
    <w:p w14:paraId="616F373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Terrorism / security</w:t>
      </w:r>
    </w:p>
    <w:p w14:paraId="02A705D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Terrorisme / sécurité</w:t>
      </w:r>
    </w:p>
    <w:p w14:paraId="5C96D08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Refugees</w:t>
      </w:r>
    </w:p>
    <w:p w14:paraId="20CBC92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Réfugiés</w:t>
      </w:r>
    </w:p>
    <w:p w14:paraId="44F1C247"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Immigration</w:t>
      </w:r>
    </w:p>
    <w:p w14:paraId="09B6EC1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Immigration</w:t>
      </w:r>
    </w:p>
    <w:p w14:paraId="498C277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Indigenous issues</w:t>
      </w:r>
    </w:p>
    <w:p w14:paraId="20D1E1E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Questions autochtones</w:t>
      </w:r>
    </w:p>
    <w:p w14:paraId="2ED4628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Crime</w:t>
      </w:r>
    </w:p>
    <w:p w14:paraId="24D5192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Criminalité</w:t>
      </w:r>
    </w:p>
    <w:p w14:paraId="1E31EE6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Drugs/marijuana</w:t>
      </w:r>
    </w:p>
    <w:p w14:paraId="7C933F4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Drogues/marijuana</w:t>
      </w:r>
    </w:p>
    <w:p w14:paraId="37EF758A"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Poverty/homelessness</w:t>
      </w:r>
    </w:p>
    <w:p w14:paraId="787CF497"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Pauvreté/itinérance</w:t>
      </w:r>
    </w:p>
    <w:p w14:paraId="6CC02D4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Oil / pipelines</w:t>
      </w:r>
    </w:p>
    <w:p w14:paraId="2396EB4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Pétrole/pipelines</w:t>
      </w:r>
    </w:p>
    <w:p w14:paraId="6FCC792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Government service delivery to citizens</w:t>
      </w:r>
    </w:p>
    <w:p w14:paraId="124FB04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Prestation de services aux citoyens</w:t>
      </w:r>
    </w:p>
    <w:p w14:paraId="162A136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Other (specify) </w:t>
      </w:r>
      <w:r w:rsidRPr="008935FE">
        <w:rPr>
          <w:rFonts w:ascii="Calibri" w:eastAsia="Times New Roman" w:hAnsi="Calibri" w:cs="Times New Roman"/>
          <w:b/>
          <w:lang w:val="fr-CA"/>
        </w:rPr>
        <w:t>[SPECIFY]</w:t>
      </w:r>
    </w:p>
    <w:p w14:paraId="6737CD3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Autre (préciser) </w:t>
      </w:r>
      <w:r w:rsidRPr="008935FE">
        <w:rPr>
          <w:rFonts w:ascii="Calibri" w:eastAsia="Times New Roman" w:hAnsi="Calibri" w:cs="Times New Roman"/>
          <w:b/>
          <w:color w:val="0070C0"/>
          <w:lang w:val="fr-CA"/>
        </w:rPr>
        <w:t>[SPECIFY]</w:t>
      </w:r>
    </w:p>
    <w:p w14:paraId="62C936B5" w14:textId="77777777" w:rsidR="008935FE" w:rsidRPr="008935FE" w:rsidRDefault="008935FE" w:rsidP="008935FE">
      <w:pPr>
        <w:spacing w:after="0" w:line="240" w:lineRule="auto"/>
        <w:ind w:left="360"/>
        <w:rPr>
          <w:rFonts w:ascii="Calibri" w:eastAsia="Times New Roman" w:hAnsi="Calibri" w:cs="Times New Roman"/>
          <w:lang w:val="fr-CA"/>
        </w:rPr>
      </w:pPr>
    </w:p>
    <w:p w14:paraId="5C44BBA2" w14:textId="77777777" w:rsidR="008935FE" w:rsidRPr="008935FE" w:rsidRDefault="008935FE" w:rsidP="008935FE">
      <w:pPr>
        <w:spacing w:after="0" w:line="240" w:lineRule="auto"/>
        <w:ind w:left="360"/>
        <w:rPr>
          <w:rFonts w:ascii="Calibri" w:eastAsia="Times New Roman" w:hAnsi="Calibri" w:cs="Times New Roman"/>
          <w:lang w:val="fr-CA"/>
        </w:rPr>
      </w:pPr>
    </w:p>
    <w:p w14:paraId="53DF15AF"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Q2.</w:t>
      </w:r>
      <w:r w:rsidRPr="008935FE">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304FC0A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7E9DA319" w14:textId="77777777" w:rsidR="008935FE" w:rsidRPr="008935FE" w:rsidRDefault="008935FE" w:rsidP="008935FE">
      <w:pPr>
        <w:spacing w:after="0" w:line="240" w:lineRule="auto"/>
        <w:ind w:left="360"/>
        <w:rPr>
          <w:rFonts w:ascii="Calibri" w:eastAsia="Times New Roman" w:hAnsi="Calibri" w:cs="Times New Roman"/>
          <w:lang w:val="fr-CA"/>
        </w:rPr>
      </w:pPr>
    </w:p>
    <w:p w14:paraId="0086E24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51A3A2B8" w14:textId="77777777" w:rsidR="008935FE" w:rsidRPr="008935FE" w:rsidRDefault="008935FE" w:rsidP="008935FE">
      <w:pPr>
        <w:spacing w:after="0" w:line="240" w:lineRule="auto"/>
        <w:ind w:left="360"/>
        <w:rPr>
          <w:rFonts w:ascii="Calibri" w:eastAsia="Times New Roman" w:hAnsi="Calibri" w:cs="Times New Roman"/>
          <w:lang w:val="en-CA"/>
        </w:rPr>
      </w:pPr>
    </w:p>
    <w:p w14:paraId="0DA66063"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Q3.</w:t>
      </w:r>
      <w:r w:rsidRPr="008935FE">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42CC785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8935FE">
        <w:rPr>
          <w:rFonts w:ascii="Calibri" w:eastAsia="Times New Roman" w:hAnsi="Calibri" w:cs="Times New Roman"/>
          <w:b/>
          <w:color w:val="0070C0"/>
          <w:lang w:val="fr-CA"/>
        </w:rPr>
        <w:t>[INSÉRER ITEM]</w:t>
      </w:r>
      <w:r w:rsidRPr="008935FE">
        <w:rPr>
          <w:rFonts w:ascii="Calibri" w:eastAsia="Times New Roman" w:hAnsi="Calibri" w:cs="Times New Roman"/>
          <w:color w:val="0070C0"/>
          <w:lang w:val="fr-CA"/>
        </w:rPr>
        <w:t xml:space="preserve"> ? (RÉPÉTER L’ÉCHELLE AU BESOIN)</w:t>
      </w:r>
    </w:p>
    <w:p w14:paraId="3931EBFD" w14:textId="77777777" w:rsidR="008935FE" w:rsidRPr="008935FE" w:rsidRDefault="008935FE" w:rsidP="008935FE">
      <w:pPr>
        <w:spacing w:after="0" w:line="240" w:lineRule="auto"/>
        <w:ind w:left="360"/>
        <w:rPr>
          <w:rFonts w:ascii="Calibri" w:eastAsia="Times New Roman" w:hAnsi="Calibri" w:cs="Times New Roman"/>
          <w:lang w:val="fr-CA"/>
        </w:rPr>
      </w:pPr>
    </w:p>
    <w:p w14:paraId="4B3713D7" w14:textId="77777777" w:rsidR="008935FE" w:rsidRPr="008935FE" w:rsidRDefault="008935FE" w:rsidP="008935FE">
      <w:pPr>
        <w:spacing w:after="0" w:line="240" w:lineRule="auto"/>
        <w:ind w:left="360"/>
        <w:rPr>
          <w:rFonts w:ascii="Calibri" w:eastAsia="Times New Roman" w:hAnsi="Calibri" w:cs="Times New Roman"/>
          <w:lang w:val="fr-CA"/>
        </w:rPr>
      </w:pPr>
    </w:p>
    <w:p w14:paraId="1B00EB29"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0D4A4563"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 The economy</w:t>
      </w:r>
    </w:p>
    <w:p w14:paraId="755490FF"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(A.) L’économie</w:t>
      </w:r>
    </w:p>
    <w:p w14:paraId="484B8304"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(B.) Creating jobs</w:t>
      </w:r>
    </w:p>
    <w:p w14:paraId="13EE1E60"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(B.) La creation d’emplois</w:t>
      </w:r>
    </w:p>
    <w:p w14:paraId="31100E4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 Investing in infrastructure</w:t>
      </w:r>
    </w:p>
    <w:p w14:paraId="4FFFDB7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Les investissements dans les infrastructures</w:t>
      </w:r>
    </w:p>
    <w:p w14:paraId="2592FD6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 Health care</w:t>
      </w:r>
    </w:p>
    <w:p w14:paraId="131059D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soins de santé</w:t>
      </w:r>
    </w:p>
    <w:p w14:paraId="75529B5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 Immigration</w:t>
      </w:r>
    </w:p>
    <w:p w14:paraId="7D1F22F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 L’immigration</w:t>
      </w:r>
    </w:p>
    <w:p w14:paraId="2E8D320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 Aboriginal issues</w:t>
      </w:r>
    </w:p>
    <w:p w14:paraId="79C4F75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(G.) Les enjeux autochtones</w:t>
      </w:r>
    </w:p>
    <w:p w14:paraId="14523C7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(H.) The environment </w:t>
      </w:r>
    </w:p>
    <w:p w14:paraId="31E69C5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(H.) L’environnement</w:t>
      </w:r>
    </w:p>
    <w:p w14:paraId="770879C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(L.) Financial support for retired Canadians</w:t>
      </w:r>
    </w:p>
    <w:p w14:paraId="1B351F7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 Soutien financier pour les Canadiens retraités</w:t>
      </w:r>
    </w:p>
    <w:p w14:paraId="6004CD0E" w14:textId="77777777" w:rsidR="008935FE" w:rsidRPr="008935FE" w:rsidRDefault="008935FE" w:rsidP="008935FE">
      <w:pPr>
        <w:spacing w:after="0" w:line="240" w:lineRule="auto"/>
        <w:ind w:left="360"/>
        <w:rPr>
          <w:rFonts w:ascii="Calibri" w:eastAsia="Times New Roman" w:hAnsi="Calibri" w:cs="Times New Roman"/>
          <w:lang w:val="fr-CA"/>
        </w:rPr>
      </w:pPr>
    </w:p>
    <w:p w14:paraId="333B6E1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[1-10] </w:t>
      </w:r>
    </w:p>
    <w:p w14:paraId="09FB9106" w14:textId="77777777" w:rsidR="008935FE" w:rsidRPr="008935FE" w:rsidRDefault="008935FE" w:rsidP="008935FE">
      <w:pPr>
        <w:spacing w:after="0" w:line="240" w:lineRule="auto"/>
        <w:ind w:left="360"/>
        <w:rPr>
          <w:rFonts w:ascii="Calibri" w:eastAsia="Times New Roman" w:hAnsi="Calibri" w:cs="Times New Roman"/>
          <w:lang w:val="en-CA"/>
        </w:rPr>
      </w:pPr>
    </w:p>
    <w:p w14:paraId="12F741CA" w14:textId="77777777" w:rsidR="008935FE" w:rsidRPr="008935FE" w:rsidRDefault="008935FE" w:rsidP="008935FE">
      <w:pPr>
        <w:spacing w:after="0" w:line="240" w:lineRule="auto"/>
        <w:ind w:left="360"/>
        <w:rPr>
          <w:rFonts w:ascii="Calibri" w:eastAsia="Times New Roman" w:hAnsi="Calibri" w:cs="Times New Roman"/>
          <w:lang w:val="en-CA"/>
        </w:rPr>
      </w:pPr>
    </w:p>
    <w:p w14:paraId="32A3951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[NEWS]</w:t>
      </w:r>
    </w:p>
    <w:p w14:paraId="489C2BE3" w14:textId="77777777" w:rsidR="008935FE" w:rsidRPr="008935FE" w:rsidRDefault="008935FE" w:rsidP="008935FE">
      <w:pPr>
        <w:spacing w:after="0" w:line="240" w:lineRule="auto"/>
        <w:ind w:left="360"/>
        <w:rPr>
          <w:rFonts w:ascii="Calibri" w:eastAsia="Times New Roman" w:hAnsi="Calibri" w:cs="Times New Roman"/>
          <w:b/>
          <w:lang w:val="en-CA"/>
        </w:rPr>
      </w:pPr>
    </w:p>
    <w:p w14:paraId="2A4C7FB4"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N1.</w:t>
      </w:r>
      <w:r w:rsidRPr="008935FE">
        <w:rPr>
          <w:rFonts w:ascii="Calibri" w:eastAsia="Times New Roman" w:hAnsi="Calibri" w:cs="Times New Roman"/>
          <w:lang w:val="en-CA"/>
        </w:rPr>
        <w:tab/>
        <w:t xml:space="preserve">What news, announcements, initiatives or actions from the Government of Canada have you seen, read or heard recently, if anything? </w:t>
      </w:r>
      <w:r w:rsidRPr="008935FE">
        <w:rPr>
          <w:rFonts w:ascii="Calibri" w:eastAsia="Times New Roman" w:hAnsi="Calibri" w:cs="Times New Roman"/>
          <w:lang w:val="fr-CA"/>
        </w:rPr>
        <w:t>(PROBE UP TO 4 TIMES; CLARIFY VAGUE RESPONSES)</w:t>
      </w:r>
    </w:p>
    <w:p w14:paraId="53CBE6DE"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8935FE">
        <w:rPr>
          <w:rFonts w:ascii="Calibri" w:eastAsia="Times New Roman" w:hAnsi="Calibri" w:cs="Times New Roman"/>
          <w:color w:val="0070C0"/>
          <w:lang w:val="en-US"/>
        </w:rPr>
        <w:t>(SONDER JUSQU’À 4 FOIS; CLARIFIER RÉPONSES VAGUES)</w:t>
      </w:r>
    </w:p>
    <w:p w14:paraId="5064C19E" w14:textId="77777777" w:rsidR="008935FE" w:rsidRPr="008935FE" w:rsidRDefault="008935FE" w:rsidP="008935FE">
      <w:pPr>
        <w:spacing w:after="0" w:line="240" w:lineRule="auto"/>
        <w:ind w:left="360"/>
        <w:rPr>
          <w:rFonts w:ascii="Calibri" w:eastAsia="Times New Roman" w:hAnsi="Calibri" w:cs="Times New Roman"/>
          <w:lang w:val="en-US"/>
        </w:rPr>
      </w:pPr>
    </w:p>
    <w:p w14:paraId="4464A49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640BE92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HAVE NOT SEEN/READ/HEARD ANYTHING</w:t>
      </w:r>
    </w:p>
    <w:p w14:paraId="37FD9B3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N’A PAS VU/LU/ENTENDU QUOI QUE CE SOIT RÉCEMMENT</w:t>
      </w:r>
    </w:p>
    <w:p w14:paraId="1738A9CF" w14:textId="77777777" w:rsidR="008935FE" w:rsidRPr="008935FE" w:rsidRDefault="008935FE" w:rsidP="008935FE">
      <w:pPr>
        <w:spacing w:after="0" w:line="240" w:lineRule="auto"/>
        <w:ind w:left="360"/>
        <w:rPr>
          <w:rFonts w:ascii="Calibri" w:eastAsia="Times New Roman" w:hAnsi="Calibri" w:cs="Times New Roman"/>
          <w:lang w:val="fr-CA"/>
        </w:rPr>
      </w:pPr>
    </w:p>
    <w:p w14:paraId="73D72457"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N2.</w:t>
      </w:r>
      <w:r w:rsidRPr="008935FE">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8935FE">
        <w:rPr>
          <w:rFonts w:ascii="Calibri" w:eastAsia="Times New Roman" w:hAnsi="Calibri" w:cs="Times New Roman"/>
          <w:b/>
          <w:lang w:val="en-CA"/>
        </w:rPr>
        <w:t>[INSERT ITEM]</w:t>
      </w:r>
      <w:r w:rsidRPr="008935FE">
        <w:rPr>
          <w:rFonts w:ascii="Calibri" w:eastAsia="Times New Roman" w:hAnsi="Calibri" w:cs="Times New Roman"/>
          <w:lang w:val="en-CA"/>
        </w:rPr>
        <w:t>? (REPEAT SCALE AS NEEDED)</w:t>
      </w:r>
    </w:p>
    <w:p w14:paraId="1F9A1C03"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TO INTERVIEWERS: DISCUSSING INCLUDES ANY TYPE OF DISCUSSION, INCLUDING ONLINE. )</w:t>
      </w:r>
    </w:p>
    <w:p w14:paraId="7631630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(RÉPÉTEZ L’ÉCHELLE AU BESOIN)</w:t>
      </w:r>
    </w:p>
    <w:p w14:paraId="5FB1B9E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(REMARQUE AUX INTERVIEWEURS : UNE DISCUSSION VEUT DIRE N’IMPORTE QUEL TYPE D’ÉCHANGE, INCLUANT LES ÉCHANGES EN LIGNE.)</w:t>
      </w:r>
    </w:p>
    <w:p w14:paraId="40356DD1" w14:textId="77777777" w:rsidR="008935FE" w:rsidRPr="008935FE" w:rsidRDefault="008935FE" w:rsidP="008935FE">
      <w:pPr>
        <w:spacing w:after="0" w:line="240" w:lineRule="auto"/>
        <w:ind w:left="360"/>
        <w:rPr>
          <w:rFonts w:ascii="Calibri" w:eastAsia="Times New Roman" w:hAnsi="Calibri" w:cs="Times New Roman"/>
          <w:lang w:val="fr-CA"/>
        </w:rPr>
      </w:pPr>
    </w:p>
    <w:p w14:paraId="5CC2CCC8" w14:textId="77777777" w:rsidR="008935FE" w:rsidRPr="008935FE" w:rsidRDefault="008935FE" w:rsidP="008935FE">
      <w:pPr>
        <w:spacing w:after="0" w:line="240" w:lineRule="auto"/>
        <w:ind w:left="360"/>
        <w:rPr>
          <w:rFonts w:ascii="Calibri" w:eastAsia="Times New Roman" w:hAnsi="Calibri" w:cs="Times New Roman"/>
          <w:lang w:val="fr-CA"/>
        </w:rPr>
      </w:pPr>
    </w:p>
    <w:p w14:paraId="3836F70A" w14:textId="77777777" w:rsidR="008935FE" w:rsidRPr="008935FE" w:rsidRDefault="008935FE" w:rsidP="008935FE">
      <w:pPr>
        <w:spacing w:after="0" w:line="240" w:lineRule="auto"/>
        <w:ind w:left="360"/>
        <w:rPr>
          <w:rFonts w:ascii="Calibri" w:eastAsia="Times New Roman" w:hAnsi="Calibri" w:cs="Times New Roman"/>
          <w:b/>
          <w:lang w:val="fr-CA"/>
        </w:rPr>
      </w:pPr>
      <w:r w:rsidRPr="008935FE">
        <w:rPr>
          <w:rFonts w:ascii="Calibri" w:eastAsia="Times New Roman" w:hAnsi="Calibri" w:cs="Times New Roman"/>
          <w:b/>
          <w:lang w:val="fr-CA"/>
        </w:rPr>
        <w:t>[RANDOMIZE]</w:t>
      </w:r>
    </w:p>
    <w:p w14:paraId="2FB0011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 Marijuana legalization</w:t>
      </w:r>
    </w:p>
    <w:p w14:paraId="0E25B92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La légalisation de la marijuana</w:t>
      </w:r>
    </w:p>
    <w:p w14:paraId="583BD33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(D.) Proposed pipeline projects  </w:t>
      </w:r>
    </w:p>
    <w:p w14:paraId="0A22057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projets de pipelines</w:t>
      </w:r>
    </w:p>
    <w:p w14:paraId="5637CFE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 Changes to Canada’s voting system</w:t>
      </w:r>
    </w:p>
    <w:p w14:paraId="3630144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 Les changements relatifs au système électoral du Canada</w:t>
      </w:r>
    </w:p>
    <w:p w14:paraId="6D85F00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(K.) The federal-provincial agreement to change the Canada Pension Plan</w:t>
      </w:r>
    </w:p>
    <w:p w14:paraId="46573F3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(K.) L’accord fédéral-provincial pour changer le Régime de pensions du Canada</w:t>
      </w:r>
    </w:p>
    <w:p w14:paraId="1C223E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 A proposed national price on carbon</w:t>
      </w:r>
    </w:p>
    <w:p w14:paraId="68D62C7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 Une tarification du carbone à l’échelle nationale</w:t>
      </w:r>
    </w:p>
    <w:p w14:paraId="7B75E8C3"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(U.) The health accord</w:t>
      </w:r>
    </w:p>
    <w:p w14:paraId="756F7EDE"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(U.) L’accord sur la santé</w:t>
      </w:r>
    </w:p>
    <w:p w14:paraId="5162F89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(V.) The Federal government’s fall economic update</w:t>
      </w:r>
    </w:p>
    <w:p w14:paraId="5CE6BE7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 La mise à jour économique d’automne du gouvernement fédéral</w:t>
      </w:r>
    </w:p>
    <w:p w14:paraId="1B26F697" w14:textId="77777777" w:rsidR="008935FE" w:rsidRPr="008935FE" w:rsidRDefault="008935FE" w:rsidP="008935FE">
      <w:pPr>
        <w:spacing w:after="0" w:line="240" w:lineRule="auto"/>
        <w:ind w:left="360"/>
        <w:rPr>
          <w:rFonts w:ascii="Calibri" w:eastAsia="Times New Roman" w:hAnsi="Calibri" w:cs="Times New Roman"/>
          <w:lang w:val="fr-CA"/>
        </w:rPr>
      </w:pPr>
    </w:p>
    <w:p w14:paraId="40CEBA4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Not at all aware</w:t>
      </w:r>
    </w:p>
    <w:p w14:paraId="55CCEAD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N’êtes pas du tout au courant</w:t>
      </w:r>
    </w:p>
    <w:p w14:paraId="315A2B0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Heard a bit about it</w:t>
      </w:r>
    </w:p>
    <w:p w14:paraId="6B3154C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en avez entendu parler un peu</w:t>
      </w:r>
    </w:p>
    <w:p w14:paraId="5E8D463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Paying attention to i</w:t>
      </w:r>
      <w:r w:rsidRPr="008935FE">
        <w:rPr>
          <w:rFonts w:ascii="Calibri" w:eastAsia="Times New Roman" w:hAnsi="Calibri" w:cs="Times New Roman"/>
          <w:lang w:val="en-CA"/>
        </w:rPr>
        <w:t>t but not discussing it</w:t>
      </w:r>
    </w:p>
    <w:p w14:paraId="6CCB2DD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sans toutefois en discuter</w:t>
      </w:r>
    </w:p>
    <w:p w14:paraId="49AAF2C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and discussing it with others</w:t>
      </w:r>
    </w:p>
    <w:p w14:paraId="3E310D1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et en discutez avec d’autres</w:t>
      </w:r>
    </w:p>
    <w:p w14:paraId="7AD11AA7" w14:textId="77777777" w:rsidR="008935FE" w:rsidRPr="008935FE" w:rsidRDefault="008935FE" w:rsidP="008935FE">
      <w:pPr>
        <w:spacing w:after="0" w:line="240" w:lineRule="auto"/>
        <w:ind w:left="360"/>
        <w:rPr>
          <w:rFonts w:ascii="Calibri" w:eastAsia="Times New Roman" w:hAnsi="Calibri" w:cs="Times New Roman"/>
          <w:lang w:val="fr-CA"/>
        </w:rPr>
      </w:pPr>
    </w:p>
    <w:p w14:paraId="42F861F1"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[FALL ECONOMIC UPDATE]</w:t>
      </w:r>
    </w:p>
    <w:p w14:paraId="4DD23C55" w14:textId="77777777" w:rsidR="008935FE" w:rsidRPr="008935FE" w:rsidRDefault="008935FE" w:rsidP="008935FE">
      <w:pPr>
        <w:spacing w:after="0" w:line="240" w:lineRule="auto"/>
        <w:rPr>
          <w:rFonts w:ascii="Calibri" w:eastAsia="Times New Roman" w:hAnsi="Calibri" w:cs="Times New Roman"/>
          <w:lang w:val="en-US"/>
        </w:rPr>
      </w:pPr>
    </w:p>
    <w:p w14:paraId="1561644B"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[IF ‘NOT AT ALL AWARE’ OR ‘DK/REF’ TO ‘THE FEDERAL GOVERNMENT’S FALL ECONOMIC UPDATE’ AT N2, SKIP TO CP1; OTHERWISE ASK FE1]</w:t>
      </w:r>
    </w:p>
    <w:p w14:paraId="54515BCD" w14:textId="77777777" w:rsidR="008935FE" w:rsidRPr="008935FE" w:rsidRDefault="008935FE" w:rsidP="008935FE">
      <w:pPr>
        <w:spacing w:after="0" w:line="240" w:lineRule="auto"/>
        <w:rPr>
          <w:rFonts w:ascii="Calibri" w:eastAsia="Times New Roman" w:hAnsi="Calibri" w:cs="Times New Roman"/>
          <w:lang w:val="en-US"/>
        </w:rPr>
      </w:pPr>
    </w:p>
    <w:p w14:paraId="503B970C" w14:textId="77777777" w:rsidR="008935FE" w:rsidRPr="008935FE" w:rsidRDefault="008935FE" w:rsidP="008935FE">
      <w:pPr>
        <w:spacing w:after="0" w:line="240" w:lineRule="auto"/>
        <w:ind w:left="1440" w:hanging="1440"/>
        <w:rPr>
          <w:rFonts w:ascii="Calibri" w:eastAsia="Times New Roman" w:hAnsi="Calibri" w:cs="Times New Roman"/>
          <w:b/>
          <w:lang w:val="fr-CA"/>
        </w:rPr>
      </w:pPr>
      <w:r w:rsidRPr="008935FE">
        <w:rPr>
          <w:rFonts w:ascii="Calibri" w:eastAsia="Times New Roman" w:hAnsi="Calibri" w:cs="Times New Roman"/>
          <w:lang w:val="en-US"/>
        </w:rPr>
        <w:t>FE1.</w:t>
      </w:r>
      <w:r w:rsidRPr="008935FE">
        <w:rPr>
          <w:rFonts w:ascii="Calibri" w:eastAsia="Times New Roman" w:hAnsi="Calibri" w:cs="Times New Roman"/>
          <w:lang w:val="en-US"/>
        </w:rPr>
        <w:tab/>
        <w:t xml:space="preserve">What have you seen, read or heard, if anything, about specific initiatives in the Federal Government’s Fall Economic Update? </w:t>
      </w:r>
      <w:r w:rsidRPr="008935FE">
        <w:rPr>
          <w:rFonts w:ascii="Calibri" w:eastAsia="Times New Roman" w:hAnsi="Calibri" w:cs="Times New Roman"/>
          <w:b/>
          <w:lang w:val="fr-CA"/>
        </w:rPr>
        <w:t>(PROBE ONCE, CLARIFY VAGUE RESPONSES)</w:t>
      </w:r>
    </w:p>
    <w:p w14:paraId="191E7D74"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fr-CA"/>
        </w:rPr>
        <w:t>Qu’avez-vous vu, lu ou entendu au sujet des initiatives spécifiques présentées dans la mise à jour économique d’automne du gouvernement fédéral ?</w:t>
      </w:r>
      <w:r w:rsidRPr="008935FE">
        <w:rPr>
          <w:rFonts w:ascii="Calibri" w:eastAsia="Times New Roman" w:hAnsi="Calibri" w:cs="Times New Roman"/>
          <w:b/>
          <w:color w:val="0070C0"/>
          <w:lang w:val="fr-CA"/>
        </w:rPr>
        <w:t xml:space="preserve"> </w:t>
      </w:r>
      <w:r w:rsidRPr="008935FE">
        <w:rPr>
          <w:rFonts w:ascii="Calibri" w:eastAsia="Times New Roman" w:hAnsi="Calibri" w:cs="Times New Roman"/>
          <w:b/>
          <w:color w:val="0070C0"/>
          <w:lang w:val="en-US"/>
        </w:rPr>
        <w:t>(SONDER UNE FOIS, CLARIFIER DES RÉPONSES IMPRÉCISES)</w:t>
      </w:r>
    </w:p>
    <w:p w14:paraId="41BF99AA" w14:textId="77777777" w:rsidR="008935FE" w:rsidRPr="008935FE" w:rsidRDefault="008935FE" w:rsidP="008935FE">
      <w:pPr>
        <w:spacing w:after="0" w:line="240" w:lineRule="auto"/>
        <w:rPr>
          <w:rFonts w:ascii="Calibri" w:eastAsia="Times New Roman" w:hAnsi="Calibri" w:cs="Times New Roman"/>
          <w:lang w:val="en-US"/>
        </w:rPr>
      </w:pPr>
    </w:p>
    <w:p w14:paraId="6E76F662"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[OPEN END]</w:t>
      </w:r>
    </w:p>
    <w:p w14:paraId="64D6EF75" w14:textId="77777777" w:rsidR="008935FE" w:rsidRPr="008935FE" w:rsidRDefault="008935FE" w:rsidP="008935FE">
      <w:pPr>
        <w:spacing w:after="0" w:line="240" w:lineRule="auto"/>
        <w:rPr>
          <w:rFonts w:ascii="Calibri" w:eastAsia="Times New Roman" w:hAnsi="Calibri" w:cs="Times New Roman"/>
          <w:lang w:val="en-US"/>
        </w:rPr>
      </w:pPr>
    </w:p>
    <w:p w14:paraId="24AD3E09" w14:textId="77777777" w:rsidR="008935FE" w:rsidRPr="008935FE" w:rsidRDefault="008935FE" w:rsidP="008935FE">
      <w:pPr>
        <w:spacing w:after="0" w:line="240" w:lineRule="auto"/>
        <w:ind w:left="1440" w:hanging="1440"/>
        <w:rPr>
          <w:rFonts w:ascii="Calibri" w:eastAsia="Times New Roman" w:hAnsi="Calibri" w:cs="Times New Roman"/>
          <w:b/>
          <w:lang w:val="en-US"/>
        </w:rPr>
      </w:pPr>
      <w:r w:rsidRPr="008935FE">
        <w:rPr>
          <w:rFonts w:ascii="Calibri" w:eastAsia="Times New Roman" w:hAnsi="Calibri" w:cs="Times New Roman"/>
          <w:lang w:val="en-US"/>
        </w:rPr>
        <w:t>FE2.</w:t>
      </w:r>
      <w:r w:rsidRPr="008935FE">
        <w:rPr>
          <w:rFonts w:ascii="Calibri" w:eastAsia="Times New Roman" w:hAnsi="Calibri" w:cs="Times New Roman"/>
          <w:lang w:val="en-US"/>
        </w:rPr>
        <w:tab/>
        <w:t xml:space="preserve">Have you seen, read or heard information about the Fall Economic Update through any of the following means? </w:t>
      </w:r>
      <w:r w:rsidRPr="008935FE">
        <w:rPr>
          <w:rFonts w:ascii="Calibri" w:eastAsia="Times New Roman" w:hAnsi="Calibri" w:cs="Times New Roman"/>
          <w:b/>
          <w:lang w:val="en-US"/>
        </w:rPr>
        <w:t>(READ LIST AND RECORD UP TO 8 ANSWERS THAT APPLY. ‘NONE OF THESE’ SHOULD NOT BE READ, AND IS EXCLUSIVE.)</w:t>
      </w:r>
    </w:p>
    <w:p w14:paraId="2531B3A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Avez-vous vu, lu ou entendu de l’information au sujet de la mise à jour économique d’automne par l’un des moyens suivants ? </w:t>
      </w:r>
      <w:r w:rsidRPr="008935FE">
        <w:rPr>
          <w:rFonts w:ascii="Calibri" w:eastAsia="Times New Roman" w:hAnsi="Calibri" w:cs="Times New Roman"/>
          <w:b/>
          <w:color w:val="0070C0"/>
          <w:lang w:val="fr-CA"/>
        </w:rPr>
        <w:t>(LIRE LA LISTE ET CAPTER JUSQU’À 8 RÉPONSES QUI S’APPLIQUENT. ‘AUCUNE DE CES SOURCES’ NE DEVRAIT PAS ÊTRE LU, ET EST EXCLUSIF)</w:t>
      </w:r>
    </w:p>
    <w:p w14:paraId="7EC56248" w14:textId="77777777" w:rsidR="008935FE" w:rsidRPr="008935FE" w:rsidRDefault="008935FE" w:rsidP="008935FE">
      <w:pPr>
        <w:spacing w:after="0" w:line="240" w:lineRule="auto"/>
        <w:rPr>
          <w:rFonts w:ascii="Calibri" w:eastAsia="Times New Roman" w:hAnsi="Calibri" w:cs="Times New Roman"/>
          <w:lang w:val="fr-CA"/>
        </w:rPr>
      </w:pPr>
    </w:p>
    <w:p w14:paraId="75585DD6" w14:textId="77777777" w:rsidR="008935FE" w:rsidRPr="008935FE" w:rsidRDefault="008935FE" w:rsidP="008935FE">
      <w:pPr>
        <w:spacing w:after="0" w:line="240" w:lineRule="auto"/>
        <w:ind w:left="360"/>
        <w:rPr>
          <w:rFonts w:ascii="Calibri" w:eastAsia="Times New Roman" w:hAnsi="Calibri" w:cs="Arial"/>
          <w:b/>
          <w:lang w:val="en-US"/>
        </w:rPr>
      </w:pPr>
      <w:r w:rsidRPr="008935FE">
        <w:rPr>
          <w:rFonts w:ascii="Calibri" w:eastAsia="Times New Roman" w:hAnsi="Calibri" w:cs="Arial"/>
          <w:b/>
          <w:lang w:val="en-US"/>
        </w:rPr>
        <w:t>[RANDOMIZE; MULTIPUNCH UP TO 8]</w:t>
      </w:r>
    </w:p>
    <w:p w14:paraId="5A14DA58"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Conversations in person or on the phone with friends, family, or co-workers</w:t>
      </w:r>
    </w:p>
    <w:p w14:paraId="6D0948B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Des conversations en personne ou par téléphone avec des amis, de la famille ou des collègues</w:t>
      </w:r>
    </w:p>
    <w:p w14:paraId="1836AFA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Status updates and personal opinions shared by friends on Facebook</w:t>
      </w:r>
    </w:p>
    <w:p w14:paraId="04FC7AC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Des mises à jour de statut et opinions personnelles partagées par des amis sur Facebook </w:t>
      </w:r>
    </w:p>
    <w:p w14:paraId="64FDC14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Opinions or links shared on Twitter</w:t>
      </w:r>
    </w:p>
    <w:p w14:paraId="75EBF2F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Des opinions ou des liens partagés sur Twitter</w:t>
      </w:r>
    </w:p>
    <w:p w14:paraId="77D3EBF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Stories on online news sites</w:t>
      </w:r>
    </w:p>
    <w:p w14:paraId="180FD8C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articles sur des sites web d’actualité</w:t>
      </w:r>
    </w:p>
    <w:p w14:paraId="32FBAB0D"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Video posted on YouTube, social media, or online news sites</w:t>
      </w:r>
    </w:p>
    <w:p w14:paraId="7BDDCF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vidéos diffusées sur YouTube, les médias sociaux ou des sites web d’actualité</w:t>
      </w:r>
    </w:p>
    <w:p w14:paraId="075B964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Print newspaper stories</w:t>
      </w:r>
    </w:p>
    <w:p w14:paraId="5FA038A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articles de journaux imprimés</w:t>
      </w:r>
    </w:p>
    <w:p w14:paraId="20AAD80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Radio news stories</w:t>
      </w:r>
    </w:p>
    <w:p w14:paraId="552E719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nouvelles à la radio</w:t>
      </w:r>
    </w:p>
    <w:p w14:paraId="71C7862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TV news stories</w:t>
      </w:r>
    </w:p>
    <w:p w14:paraId="0E72E5D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nouvelles à la télé</w:t>
      </w:r>
    </w:p>
    <w:p w14:paraId="68E7D77F"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lang w:val="en-US"/>
        </w:rPr>
        <w:lastRenderedPageBreak/>
        <w:t>(DO NOT READ)</w:t>
      </w:r>
      <w:r w:rsidRPr="008935FE">
        <w:rPr>
          <w:rFonts w:ascii="Calibri" w:eastAsia="Times New Roman" w:hAnsi="Calibri" w:cs="Times New Roman"/>
          <w:b/>
          <w:lang w:val="en-US"/>
        </w:rPr>
        <w:t xml:space="preserve"> </w:t>
      </w:r>
      <w:r w:rsidRPr="008935FE">
        <w:rPr>
          <w:rFonts w:ascii="Calibri" w:eastAsia="Times New Roman" w:hAnsi="Calibri" w:cs="Times New Roman"/>
          <w:lang w:val="en-US"/>
        </w:rPr>
        <w:t xml:space="preserve">None of these sources </w:t>
      </w:r>
      <w:r w:rsidRPr="008935FE">
        <w:rPr>
          <w:rFonts w:ascii="Calibri" w:eastAsia="Times New Roman" w:hAnsi="Calibri" w:cs="Times New Roman"/>
          <w:b/>
          <w:lang w:val="en-US"/>
        </w:rPr>
        <w:t>[ANCHOR LAST; MUTUALLY EXCLUSIVE]</w:t>
      </w:r>
    </w:p>
    <w:p w14:paraId="2143090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(NE PAS LIRE) Aucune de ces sources </w:t>
      </w:r>
      <w:r w:rsidRPr="008935FE">
        <w:rPr>
          <w:rFonts w:ascii="Calibri" w:eastAsia="Times New Roman" w:hAnsi="Calibri" w:cs="Times New Roman"/>
          <w:b/>
          <w:color w:val="0070C0"/>
          <w:lang w:val="fr-CA"/>
        </w:rPr>
        <w:t>[ANCHOR LAST; MUTUALLY EXCLUSIVE]</w:t>
      </w:r>
    </w:p>
    <w:p w14:paraId="23BE9FAC" w14:textId="77777777" w:rsidR="008935FE" w:rsidRPr="008935FE" w:rsidRDefault="008935FE" w:rsidP="008935FE">
      <w:pPr>
        <w:spacing w:after="0" w:line="240" w:lineRule="auto"/>
        <w:rPr>
          <w:rFonts w:ascii="Calibri" w:eastAsia="Times New Roman" w:hAnsi="Calibri" w:cs="Times New Roman"/>
          <w:lang w:val="fr-CA"/>
        </w:rPr>
      </w:pPr>
    </w:p>
    <w:p w14:paraId="6300578F"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[NATIONAL PRICE ON CARBON]</w:t>
      </w:r>
    </w:p>
    <w:p w14:paraId="1F2BED21" w14:textId="77777777" w:rsidR="008935FE" w:rsidRPr="008935FE" w:rsidRDefault="008935FE" w:rsidP="008935FE">
      <w:pPr>
        <w:spacing w:after="0" w:line="240" w:lineRule="auto"/>
        <w:rPr>
          <w:rFonts w:ascii="Calibri" w:eastAsia="Times New Roman" w:hAnsi="Calibri" w:cs="Arial"/>
          <w:b/>
          <w:lang w:val="en-US"/>
        </w:rPr>
      </w:pPr>
    </w:p>
    <w:p w14:paraId="7334DF34"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[IF N2 STATEMENT ON “A PROPOSED NATIONAL PRICE ON CARBON”=HEARD A BIT ABOUT IT, PAYING ATTENTION BUT NOT DISCUSSING, OR PAYING ATTENTION AND DISCUSSING, ASK CP1; OTHERWISE SKIP TO CP2]</w:t>
      </w:r>
    </w:p>
    <w:p w14:paraId="4E63D463" w14:textId="77777777" w:rsidR="008935FE" w:rsidRPr="008935FE" w:rsidRDefault="008935FE" w:rsidP="008935FE">
      <w:pPr>
        <w:spacing w:after="0" w:line="240" w:lineRule="auto"/>
        <w:rPr>
          <w:rFonts w:ascii="Calibri" w:eastAsia="Times New Roman" w:hAnsi="Calibri" w:cs="Arial"/>
          <w:lang w:val="en-US"/>
        </w:rPr>
      </w:pPr>
    </w:p>
    <w:p w14:paraId="66D7B59A"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CP1.</w:t>
      </w:r>
      <w:r w:rsidRPr="008935FE">
        <w:rPr>
          <w:rFonts w:ascii="Calibri" w:eastAsia="Times New Roman" w:hAnsi="Calibri" w:cs="Arial"/>
          <w:lang w:val="en-US"/>
        </w:rPr>
        <w:tab/>
        <w:t xml:space="preserve">And what specifically have you heard about a proposed national price on carbon? </w:t>
      </w:r>
      <w:r w:rsidRPr="008935FE">
        <w:rPr>
          <w:rFonts w:ascii="Calibri" w:eastAsia="Times New Roman" w:hAnsi="Calibri" w:cs="Arial"/>
          <w:b/>
          <w:lang w:val="fr-CA"/>
        </w:rPr>
        <w:t>(PROBE ONCE, CLARIFY VAGUE RESPONSES)</w:t>
      </w:r>
    </w:p>
    <w:p w14:paraId="7C5EB467" w14:textId="77777777" w:rsidR="008935FE" w:rsidRPr="008935FE" w:rsidRDefault="008935FE" w:rsidP="008935FE">
      <w:pPr>
        <w:spacing w:after="0" w:line="240" w:lineRule="auto"/>
        <w:ind w:left="1440"/>
        <w:rPr>
          <w:rFonts w:ascii="Calibri" w:eastAsia="Times New Roman" w:hAnsi="Calibri" w:cs="Arial"/>
          <w:lang w:val="en-US"/>
        </w:rPr>
      </w:pPr>
      <w:r w:rsidRPr="008935FE">
        <w:rPr>
          <w:rFonts w:ascii="Calibri" w:eastAsia="Times New Roman" w:hAnsi="Calibri" w:cs="Times New Roman"/>
          <w:color w:val="0070C0"/>
          <w:lang w:val="fr-CA"/>
        </w:rPr>
        <w:t xml:space="preserve">Et qu’avez-vous entendu à propos d’une tarification du carbone à l’échelle nationale ? </w:t>
      </w:r>
      <w:r w:rsidRPr="008935FE">
        <w:rPr>
          <w:rFonts w:ascii="Calibri" w:eastAsia="Times New Roman" w:hAnsi="Calibri" w:cs="Times New Roman"/>
          <w:b/>
          <w:color w:val="0070C0"/>
          <w:lang w:val="en-US"/>
        </w:rPr>
        <w:t>(SONDER UNE FOIS, CLARIFIER DES RÉPONSES IMPRÉCISES)</w:t>
      </w:r>
    </w:p>
    <w:p w14:paraId="583BBCFE" w14:textId="77777777" w:rsidR="008935FE" w:rsidRPr="008935FE" w:rsidRDefault="008935FE" w:rsidP="008935FE">
      <w:pPr>
        <w:spacing w:after="0" w:line="240" w:lineRule="auto"/>
        <w:rPr>
          <w:rFonts w:ascii="Calibri" w:eastAsia="Times New Roman" w:hAnsi="Calibri" w:cs="Arial"/>
          <w:lang w:val="en-US"/>
        </w:rPr>
      </w:pPr>
    </w:p>
    <w:p w14:paraId="06CE3392"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[OPEN END]</w:t>
      </w:r>
    </w:p>
    <w:p w14:paraId="2F9D0C9B" w14:textId="77777777" w:rsidR="008935FE" w:rsidRPr="008935FE" w:rsidRDefault="008935FE" w:rsidP="008935FE">
      <w:pPr>
        <w:spacing w:after="0" w:line="240" w:lineRule="auto"/>
        <w:rPr>
          <w:rFonts w:ascii="Calibri" w:eastAsia="Times New Roman" w:hAnsi="Calibri" w:cs="Arial"/>
          <w:lang w:val="en-US"/>
        </w:rPr>
      </w:pPr>
    </w:p>
    <w:p w14:paraId="36F9625D" w14:textId="77777777" w:rsidR="008935FE" w:rsidRPr="008935FE" w:rsidRDefault="008935FE" w:rsidP="008935FE">
      <w:pPr>
        <w:spacing w:after="0" w:line="240" w:lineRule="auto"/>
        <w:ind w:left="1440" w:hanging="1440"/>
        <w:rPr>
          <w:rFonts w:ascii="Calibri" w:eastAsia="Times New Roman" w:hAnsi="Calibri" w:cs="Arial"/>
          <w:lang w:val="en-CA"/>
        </w:rPr>
      </w:pPr>
      <w:r w:rsidRPr="008935FE">
        <w:rPr>
          <w:rFonts w:ascii="Calibri" w:eastAsia="Times New Roman" w:hAnsi="Calibri" w:cs="Arial"/>
          <w:lang w:val="en-US"/>
        </w:rPr>
        <w:t>CP2.</w:t>
      </w:r>
      <w:r w:rsidRPr="008935FE">
        <w:rPr>
          <w:rFonts w:ascii="Calibri" w:eastAsia="Times New Roman" w:hAnsi="Calibri" w:cs="Arial"/>
          <w:lang w:val="en-US"/>
        </w:rPr>
        <w:tab/>
      </w:r>
      <w:r w:rsidRPr="008935FE">
        <w:rPr>
          <w:rFonts w:ascii="Calibri" w:eastAsia="Times New Roman" w:hAnsi="Calibri" w:cs="Arial"/>
          <w:lang w:val="en-CA"/>
        </w:rPr>
        <w:t>British Columbia and Alberta have a carbon tax. Quebec and Ontario have a cap and trade system. The federal government has announced that all provinces and territories will need to put one of these carbon pricing systems in place by 2018. The federal government has also announced that these carbon pricing systems will need to price carbon pollution at a minimum of ten dollars per tonne. This minimum price will increase ten dollars a year to fifty dollars a tonne in 2022.</w:t>
      </w:r>
    </w:p>
    <w:p w14:paraId="183F4B46" w14:textId="77777777" w:rsidR="008935FE" w:rsidRPr="008935FE" w:rsidRDefault="008935FE" w:rsidP="008935FE">
      <w:pPr>
        <w:spacing w:after="0" w:line="240" w:lineRule="auto"/>
        <w:rPr>
          <w:rFonts w:ascii="Calibri" w:eastAsia="Times New Roman" w:hAnsi="Calibri" w:cs="Arial"/>
          <w:lang w:val="en-US"/>
        </w:rPr>
      </w:pPr>
    </w:p>
    <w:p w14:paraId="4F378CD4" w14:textId="77777777" w:rsidR="008935FE" w:rsidRPr="008935FE" w:rsidRDefault="008935FE" w:rsidP="008935FE">
      <w:pPr>
        <w:spacing w:after="0" w:line="240" w:lineRule="auto"/>
        <w:ind w:left="1440"/>
        <w:rPr>
          <w:rFonts w:ascii="Calibri" w:eastAsia="Times New Roman" w:hAnsi="Calibri" w:cs="Arial"/>
          <w:lang w:val="en-US"/>
        </w:rPr>
      </w:pPr>
      <w:r w:rsidRPr="008935FE">
        <w:rPr>
          <w:rFonts w:ascii="Calibri" w:eastAsia="Times New Roman" w:hAnsi="Calibri" w:cs="Arial"/>
          <w:lang w:val="en-US"/>
        </w:rPr>
        <w:t>Do you support or oppose this plan? Please use a scale from 1 to 10 where 1 means you “strongly oppose” and 10 means you “strongly support”.</w:t>
      </w:r>
    </w:p>
    <w:p w14:paraId="21227709" w14:textId="77777777" w:rsidR="008935FE" w:rsidRPr="008935FE" w:rsidRDefault="008935FE" w:rsidP="008935FE">
      <w:pPr>
        <w:spacing w:after="0" w:line="240" w:lineRule="auto"/>
        <w:ind w:left="1440"/>
        <w:rPr>
          <w:rFonts w:ascii="Calibri" w:eastAsia="Times New Roman" w:hAnsi="Calibri" w:cs="Arial"/>
          <w:lang w:val="en-US"/>
        </w:rPr>
      </w:pPr>
    </w:p>
    <w:p w14:paraId="423D5BD4"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La Colombie Britannique et l’Alberta ont une taxe sur le carbone. Le Québec et l’Ontario ont un système d’échange de droits d’émissions de carbone. Le gouvernement fédéral a annoncé que toutes les provinces et territoires devront adopter un de ces systèmes de tarification du carbone d’ici 2018. Le gouvernement fédéral a également annoncé que ces systèmes de tarification du carbone devront fixer un prix minimum de dix dollars la tonne sur la pollution de carbone. Ce prix minimum augmentera de dix dollars par année pour atteindre cinquante dollars la tonne en 2022. </w:t>
      </w:r>
    </w:p>
    <w:p w14:paraId="46F89966" w14:textId="77777777" w:rsidR="008935FE" w:rsidRPr="008935FE" w:rsidRDefault="008935FE" w:rsidP="008935FE">
      <w:pPr>
        <w:spacing w:after="0" w:line="240" w:lineRule="auto"/>
        <w:ind w:left="1440"/>
        <w:rPr>
          <w:rFonts w:ascii="Calibri" w:eastAsia="Times New Roman" w:hAnsi="Calibri" w:cs="Arial"/>
          <w:color w:val="0070C0"/>
          <w:lang w:val="fr-CA"/>
        </w:rPr>
      </w:pPr>
    </w:p>
    <w:p w14:paraId="4A21BF89"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Êtes-vous en accord ou en désaccord avec ce plan ? Veuillez utiliser une échelle de 1 à 10, où une note de 1 veut dire que vous êtes « fortement en désaccord » et 10 indique que vous êtes « fortement en accord ». </w:t>
      </w:r>
    </w:p>
    <w:p w14:paraId="0BBDD0AD" w14:textId="77777777" w:rsidR="008935FE" w:rsidRPr="008935FE" w:rsidRDefault="008935FE" w:rsidP="008935FE">
      <w:pPr>
        <w:spacing w:after="0" w:line="240" w:lineRule="auto"/>
        <w:rPr>
          <w:rFonts w:ascii="Calibri" w:eastAsia="Times New Roman" w:hAnsi="Calibri" w:cs="Arial"/>
          <w:lang w:val="fr-CA"/>
        </w:rPr>
      </w:pPr>
    </w:p>
    <w:p w14:paraId="0BFB3187"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[1-10]</w:t>
      </w:r>
    </w:p>
    <w:p w14:paraId="3EA7AFC1" w14:textId="77777777" w:rsidR="008935FE" w:rsidRPr="008935FE" w:rsidRDefault="008935FE" w:rsidP="008935FE">
      <w:pPr>
        <w:spacing w:after="0" w:line="240" w:lineRule="auto"/>
        <w:rPr>
          <w:rFonts w:ascii="Calibri" w:eastAsia="Times New Roman" w:hAnsi="Calibri" w:cs="Arial"/>
          <w:b/>
          <w:lang w:val="en-US"/>
        </w:rPr>
      </w:pPr>
    </w:p>
    <w:p w14:paraId="420E634B"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[IF CP2=1-4, ASK CP3. OTHERWISE SKIP TO CP4]</w:t>
      </w:r>
    </w:p>
    <w:p w14:paraId="3D040877" w14:textId="77777777" w:rsidR="008935FE" w:rsidRPr="008935FE" w:rsidRDefault="008935FE" w:rsidP="008935FE">
      <w:pPr>
        <w:spacing w:after="0" w:line="240" w:lineRule="auto"/>
        <w:rPr>
          <w:rFonts w:ascii="Calibri" w:eastAsia="Times New Roman" w:hAnsi="Calibri" w:cs="Arial"/>
          <w:lang w:val="en-US"/>
        </w:rPr>
      </w:pPr>
    </w:p>
    <w:p w14:paraId="5EC59D5D"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CP3.</w:t>
      </w:r>
      <w:r w:rsidRPr="008935FE">
        <w:rPr>
          <w:rFonts w:ascii="Calibri" w:eastAsia="Times New Roman" w:hAnsi="Calibri" w:cs="Arial"/>
          <w:lang w:val="en-US"/>
        </w:rPr>
        <w:tab/>
        <w:t xml:space="preserve">And why do you oppose this? </w:t>
      </w:r>
      <w:r w:rsidRPr="008935FE">
        <w:rPr>
          <w:rFonts w:ascii="Calibri" w:eastAsia="Times New Roman" w:hAnsi="Calibri" w:cs="Arial"/>
          <w:b/>
          <w:lang w:val="fr-CA"/>
        </w:rPr>
        <w:t>(PROBE ONCE, CLARIFY VAGUE RESPONSES)</w:t>
      </w:r>
    </w:p>
    <w:p w14:paraId="5E32D459"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Et pourquoi êtes-vous en désaccord avec ce plan ? </w:t>
      </w:r>
      <w:r w:rsidRPr="008935FE">
        <w:rPr>
          <w:rFonts w:ascii="Calibri" w:eastAsia="Times New Roman" w:hAnsi="Calibri" w:cs="Times New Roman"/>
          <w:b/>
          <w:color w:val="0070C0"/>
          <w:lang w:val="fr-CA"/>
        </w:rPr>
        <w:t>(SONDER UNE FOIS, CLARIFIER DES RÉPONSES IMPRÉCISES)</w:t>
      </w:r>
    </w:p>
    <w:p w14:paraId="5F0932D2" w14:textId="77777777" w:rsidR="008935FE" w:rsidRPr="008935FE" w:rsidRDefault="008935FE" w:rsidP="008935FE">
      <w:pPr>
        <w:spacing w:after="0" w:line="240" w:lineRule="auto"/>
        <w:rPr>
          <w:rFonts w:ascii="Calibri" w:eastAsia="Times New Roman" w:hAnsi="Calibri" w:cs="Arial"/>
          <w:lang w:val="fr-CA"/>
        </w:rPr>
      </w:pPr>
    </w:p>
    <w:p w14:paraId="7EEF8FFB"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[OPEN END]</w:t>
      </w:r>
    </w:p>
    <w:p w14:paraId="47738D63" w14:textId="77777777" w:rsidR="008935FE" w:rsidRPr="008935FE" w:rsidRDefault="008935FE" w:rsidP="008935FE">
      <w:pPr>
        <w:spacing w:after="0" w:line="240" w:lineRule="auto"/>
        <w:rPr>
          <w:rFonts w:ascii="Calibri" w:eastAsia="Times New Roman" w:hAnsi="Calibri" w:cs="Arial"/>
          <w:lang w:val="en-US"/>
        </w:rPr>
      </w:pPr>
    </w:p>
    <w:p w14:paraId="3703FCE3" w14:textId="77777777" w:rsidR="008935FE" w:rsidRPr="008935FE" w:rsidRDefault="008935FE" w:rsidP="008935FE">
      <w:pPr>
        <w:spacing w:after="0" w:line="240" w:lineRule="auto"/>
        <w:rPr>
          <w:rFonts w:ascii="Calibri" w:eastAsia="Times New Roman" w:hAnsi="Calibri" w:cs="Arial"/>
          <w:lang w:val="en-US"/>
        </w:rPr>
      </w:pPr>
      <w:r w:rsidRPr="008935FE">
        <w:rPr>
          <w:rFonts w:ascii="Calibri" w:eastAsia="Times New Roman" w:hAnsi="Calibri" w:cs="Arial"/>
          <w:b/>
          <w:lang w:val="en-US"/>
        </w:rPr>
        <w:lastRenderedPageBreak/>
        <w:t>[IF CP2=7-10, ASK CP4; IF CP2=1-6 OR DK/REF, SKIP TO CP5]</w:t>
      </w:r>
    </w:p>
    <w:p w14:paraId="2F0955DA"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CP4.</w:t>
      </w:r>
      <w:r w:rsidRPr="008935FE">
        <w:rPr>
          <w:rFonts w:ascii="Calibri" w:eastAsia="Times New Roman" w:hAnsi="Calibri" w:cs="Arial"/>
          <w:lang w:val="en-US"/>
        </w:rPr>
        <w:tab/>
        <w:t xml:space="preserve">And why do you support this? </w:t>
      </w:r>
      <w:r w:rsidRPr="008935FE">
        <w:rPr>
          <w:rFonts w:ascii="Calibri" w:eastAsia="Times New Roman" w:hAnsi="Calibri" w:cs="Arial"/>
          <w:b/>
          <w:lang w:val="fr-CA"/>
        </w:rPr>
        <w:t>(PROBE ONCE, CLARIFY VAGUE RESPONSES)</w:t>
      </w:r>
    </w:p>
    <w:p w14:paraId="142F4751"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Et pourquoi êtes-vous en accord ce plan ? </w:t>
      </w:r>
      <w:r w:rsidRPr="008935FE">
        <w:rPr>
          <w:rFonts w:ascii="Calibri" w:eastAsia="Times New Roman" w:hAnsi="Calibri" w:cs="Times New Roman"/>
          <w:b/>
          <w:color w:val="0070C0"/>
          <w:lang w:val="fr-CA"/>
        </w:rPr>
        <w:t>(SONDER UNE FOIS, CLARIFIER DES RÉPONSES IMPRÉCISES)</w:t>
      </w:r>
    </w:p>
    <w:p w14:paraId="74CFADF6" w14:textId="77777777" w:rsidR="008935FE" w:rsidRPr="008935FE" w:rsidRDefault="008935FE" w:rsidP="008935FE">
      <w:pPr>
        <w:spacing w:after="0" w:line="240" w:lineRule="auto"/>
        <w:ind w:left="1440" w:hanging="1440"/>
        <w:rPr>
          <w:rFonts w:ascii="Calibri" w:eastAsia="Times New Roman" w:hAnsi="Calibri" w:cs="Arial"/>
          <w:lang w:val="fr-CA"/>
        </w:rPr>
      </w:pPr>
    </w:p>
    <w:p w14:paraId="5E51B7C4" w14:textId="77777777" w:rsidR="008935FE" w:rsidRPr="008935FE" w:rsidRDefault="008935FE" w:rsidP="008935FE">
      <w:pPr>
        <w:spacing w:after="0" w:line="240" w:lineRule="auto"/>
        <w:ind w:left="1440" w:hanging="1440"/>
        <w:rPr>
          <w:rFonts w:ascii="Calibri" w:eastAsia="Times New Roman" w:hAnsi="Calibri" w:cs="Arial"/>
          <w:b/>
          <w:lang w:val="en-US"/>
        </w:rPr>
      </w:pPr>
      <w:r w:rsidRPr="008935FE">
        <w:rPr>
          <w:rFonts w:ascii="Calibri" w:eastAsia="Times New Roman" w:hAnsi="Calibri" w:cs="Arial"/>
          <w:b/>
          <w:lang w:val="en-US"/>
        </w:rPr>
        <w:t>[OPEN END]</w:t>
      </w:r>
    </w:p>
    <w:p w14:paraId="0003CEB9" w14:textId="77777777" w:rsidR="008935FE" w:rsidRPr="008935FE" w:rsidRDefault="008935FE" w:rsidP="008935FE">
      <w:pPr>
        <w:spacing w:after="0" w:line="240" w:lineRule="auto"/>
        <w:rPr>
          <w:rFonts w:ascii="Calibri" w:eastAsia="Times New Roman" w:hAnsi="Calibri" w:cs="Arial"/>
          <w:lang w:val="en-US"/>
        </w:rPr>
      </w:pPr>
    </w:p>
    <w:p w14:paraId="2D1E2DA1" w14:textId="77777777" w:rsidR="008935FE" w:rsidRPr="008935FE" w:rsidRDefault="008935FE" w:rsidP="008935FE">
      <w:pPr>
        <w:spacing w:after="0" w:line="240" w:lineRule="auto"/>
        <w:ind w:left="1440" w:hanging="1440"/>
        <w:rPr>
          <w:rFonts w:ascii="Calibri" w:eastAsia="Times New Roman" w:hAnsi="Calibri" w:cs="Arial"/>
          <w:b/>
          <w:lang w:val="fr-CA"/>
        </w:rPr>
      </w:pPr>
      <w:r w:rsidRPr="008935FE">
        <w:rPr>
          <w:rFonts w:ascii="Calibri" w:eastAsia="Times New Roman" w:hAnsi="Calibri" w:cs="Arial"/>
          <w:lang w:val="en-US"/>
        </w:rPr>
        <w:t>CP5.</w:t>
      </w:r>
      <w:r w:rsidRPr="008935FE">
        <w:rPr>
          <w:rFonts w:ascii="Calibri" w:eastAsia="Times New Roman" w:hAnsi="Calibri" w:cs="Arial"/>
          <w:lang w:val="en-US"/>
        </w:rPr>
        <w:tab/>
        <w:t xml:space="preserve">Do you believe this plan to price carbon pollution will have a positive or negative impact on each of the following? Please use a scale from 1 to 10 where 1 means “very negative” and 10 means “very positive”. </w:t>
      </w:r>
      <w:r w:rsidRPr="008935FE">
        <w:rPr>
          <w:rFonts w:ascii="Calibri" w:eastAsia="Times New Roman" w:hAnsi="Calibri" w:cs="Arial"/>
          <w:b/>
          <w:lang w:val="fr-CA"/>
        </w:rPr>
        <w:t>(REPEAT SCALE AS NEEDED)</w:t>
      </w:r>
    </w:p>
    <w:p w14:paraId="79C94996"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Croyez-vous que ce plan de tarification sur la pollution de carbone aura un impact positif un négatif sur chacun des éléments suivants ? Veuillez utiliser une échelle de 1 à 10, où une note de 1 veut dire « très négatif » et un 10 indique « très positif ». </w:t>
      </w:r>
      <w:r w:rsidRPr="008935FE">
        <w:rPr>
          <w:rFonts w:ascii="Calibri" w:eastAsia="Times New Roman" w:hAnsi="Calibri" w:cs="Arial"/>
          <w:b/>
          <w:color w:val="0070C0"/>
          <w:lang w:val="fr-CA"/>
        </w:rPr>
        <w:t>(RÉPÉTER L’ÉCHELLE AU BESOIN)</w:t>
      </w:r>
    </w:p>
    <w:p w14:paraId="3A18EDD3" w14:textId="77777777" w:rsidR="008935FE" w:rsidRPr="008935FE" w:rsidRDefault="008935FE" w:rsidP="008935FE">
      <w:pPr>
        <w:spacing w:after="0" w:line="240" w:lineRule="auto"/>
        <w:rPr>
          <w:rFonts w:ascii="Calibri" w:eastAsia="Times New Roman" w:hAnsi="Calibri" w:cs="Arial"/>
          <w:lang w:val="fr-CA"/>
        </w:rPr>
      </w:pPr>
    </w:p>
    <w:p w14:paraId="6968904A" w14:textId="77777777" w:rsidR="008935FE" w:rsidRPr="008935FE" w:rsidRDefault="008935FE" w:rsidP="008935FE">
      <w:pPr>
        <w:spacing w:after="0" w:line="240" w:lineRule="auto"/>
        <w:ind w:left="1440"/>
        <w:rPr>
          <w:rFonts w:ascii="Calibri" w:eastAsia="Times New Roman" w:hAnsi="Calibri" w:cs="Arial"/>
          <w:b/>
          <w:lang w:val="en-US"/>
        </w:rPr>
      </w:pPr>
      <w:r w:rsidRPr="008935FE">
        <w:rPr>
          <w:rFonts w:ascii="Calibri" w:eastAsia="Times New Roman" w:hAnsi="Calibri" w:cs="Arial"/>
          <w:b/>
          <w:lang w:val="en-US"/>
        </w:rPr>
        <w:t>[RANDOMIZE]</w:t>
      </w:r>
    </w:p>
    <w:p w14:paraId="6B746283" w14:textId="77777777" w:rsidR="008935FE" w:rsidRPr="008935FE" w:rsidRDefault="008935FE" w:rsidP="008935FE">
      <w:pPr>
        <w:spacing w:after="0" w:line="240" w:lineRule="auto"/>
        <w:rPr>
          <w:rFonts w:ascii="Calibri" w:eastAsia="Times New Roman" w:hAnsi="Calibri" w:cs="Arial"/>
          <w:lang w:val="en-US"/>
        </w:rPr>
      </w:pPr>
    </w:p>
    <w:p w14:paraId="6AF4308D"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The environment</w:t>
      </w:r>
    </w:p>
    <w:p w14:paraId="34F77FE5"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(A.) L’environnement</w:t>
      </w:r>
    </w:p>
    <w:p w14:paraId="15F2329C"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Air quality</w:t>
      </w:r>
    </w:p>
    <w:p w14:paraId="078C49EA"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(B.) La qualité de l’air</w:t>
      </w:r>
    </w:p>
    <w:p w14:paraId="2BFC552D"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The Canadian economy</w:t>
      </w:r>
    </w:p>
    <w:p w14:paraId="0A5C578C"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(C.) L’économie canadienne</w:t>
      </w:r>
    </w:p>
    <w:p w14:paraId="1397522E"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Your province’s economy</w:t>
      </w:r>
    </w:p>
    <w:p w14:paraId="2F386AA8"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(D.) L’économie de votre province</w:t>
      </w:r>
    </w:p>
    <w:p w14:paraId="22606E7F"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You, personally</w:t>
      </w:r>
    </w:p>
    <w:p w14:paraId="687BD234"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(E.) Vous-même</w:t>
      </w:r>
    </w:p>
    <w:p w14:paraId="713C0D73" w14:textId="77777777" w:rsidR="008935FE" w:rsidRPr="008935FE" w:rsidRDefault="008935FE" w:rsidP="008935FE">
      <w:pPr>
        <w:spacing w:after="0" w:line="240" w:lineRule="auto"/>
        <w:ind w:left="360"/>
        <w:rPr>
          <w:rFonts w:ascii="Calibri" w:eastAsia="Times New Roman" w:hAnsi="Calibri" w:cs="Times New Roman"/>
          <w:lang w:val="en-US"/>
        </w:rPr>
      </w:pPr>
    </w:p>
    <w:p w14:paraId="27DCD895" w14:textId="77777777" w:rsidR="008935FE" w:rsidRPr="008935FE" w:rsidRDefault="008935FE" w:rsidP="008935FE">
      <w:pPr>
        <w:spacing w:after="0" w:line="240" w:lineRule="auto"/>
        <w:rPr>
          <w:rFonts w:ascii="Calibri" w:eastAsia="Times New Roman" w:hAnsi="Calibri" w:cs="Times New Roman"/>
          <w:b/>
          <w:lang w:val="en-CA"/>
        </w:rPr>
      </w:pPr>
    </w:p>
    <w:p w14:paraId="5E6DA3DE" w14:textId="77777777" w:rsidR="008935FE" w:rsidRPr="008935FE" w:rsidRDefault="008935FE" w:rsidP="008935FE">
      <w:pPr>
        <w:spacing w:after="0" w:line="240" w:lineRule="auto"/>
        <w:rPr>
          <w:rFonts w:ascii="Calibri" w:eastAsia="Times New Roman" w:hAnsi="Calibri" w:cs="Arial"/>
          <w:b/>
          <w:lang w:val="en-CA"/>
        </w:rPr>
      </w:pPr>
      <w:r w:rsidRPr="008935FE">
        <w:rPr>
          <w:rFonts w:ascii="Calibri" w:eastAsia="Times New Roman" w:hAnsi="Calibri" w:cs="Arial"/>
          <w:b/>
          <w:lang w:val="en-CA"/>
        </w:rPr>
        <w:t>CHILD CARE</w:t>
      </w:r>
    </w:p>
    <w:p w14:paraId="2F347063" w14:textId="77777777" w:rsidR="008935FE" w:rsidRPr="008935FE" w:rsidRDefault="008935FE" w:rsidP="008935FE">
      <w:pPr>
        <w:spacing w:after="0" w:line="240" w:lineRule="auto"/>
        <w:rPr>
          <w:rFonts w:ascii="Calibri" w:eastAsia="Times New Roman" w:hAnsi="Calibri" w:cs="Times New Roman"/>
          <w:lang w:val="en-CA"/>
        </w:rPr>
      </w:pPr>
    </w:p>
    <w:p w14:paraId="09C85FA8"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CC1.</w:t>
      </w:r>
      <w:r w:rsidRPr="008935FE">
        <w:rPr>
          <w:rFonts w:ascii="Calibri" w:eastAsia="Times New Roman" w:hAnsi="Calibri" w:cs="Times New Roman"/>
          <w:lang w:val="en-US"/>
        </w:rPr>
        <w:tab/>
        <w:t>Which of the following statements comes closest to your opinion on childcare:</w:t>
      </w:r>
    </w:p>
    <w:p w14:paraId="670A73C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Lequel des énoncés suivants se rapproche le plus de votre opinion sur les services de garde d’enfants :</w:t>
      </w:r>
    </w:p>
    <w:p w14:paraId="170807D6" w14:textId="77777777" w:rsidR="008935FE" w:rsidRPr="008935FE" w:rsidRDefault="008935FE" w:rsidP="008935FE">
      <w:pPr>
        <w:spacing w:after="0" w:line="240" w:lineRule="auto"/>
        <w:rPr>
          <w:rFonts w:ascii="Calibri" w:eastAsia="Times New Roman" w:hAnsi="Calibri" w:cs="Times New Roman"/>
          <w:lang w:val="fr-CA"/>
        </w:rPr>
      </w:pPr>
    </w:p>
    <w:p w14:paraId="2A216A38"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[ROTATE]</w:t>
      </w:r>
    </w:p>
    <w:p w14:paraId="5EF4B923"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The cost of government funded childcare spaces should be the same for all Canadians</w:t>
      </w:r>
    </w:p>
    <w:p w14:paraId="6D6F68E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coût des places en garderie financés par le gouvernement devrait être le même pour tous les canadiens</w:t>
      </w:r>
    </w:p>
    <w:p w14:paraId="6618430D"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The cost of government funded childcare spaces should be higher for higher income earners, and lower for lower income earners </w:t>
      </w:r>
    </w:p>
    <w:p w14:paraId="4BD1418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coût des places en garderie financés par le gouvernement devrait être plus élevé pour ceux qui gagnent un salaire plus élevé et plus faible pour ceux qui gagnent un salaire plus faible.</w:t>
      </w:r>
    </w:p>
    <w:p w14:paraId="35CBE941"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Government should not offer childcare </w:t>
      </w:r>
      <w:r w:rsidRPr="008935FE">
        <w:rPr>
          <w:rFonts w:ascii="Calibri" w:eastAsia="Times New Roman" w:hAnsi="Calibri" w:cs="Times New Roman"/>
          <w:b/>
          <w:lang w:val="en-US"/>
        </w:rPr>
        <w:t>(DO NOT READ) [ANCHOR]</w:t>
      </w:r>
    </w:p>
    <w:p w14:paraId="6AC03D33" w14:textId="77777777" w:rsidR="008935FE" w:rsidRPr="008935FE" w:rsidRDefault="008935FE" w:rsidP="008935FE">
      <w:pPr>
        <w:spacing w:after="0" w:line="240" w:lineRule="auto"/>
        <w:ind w:left="1440"/>
        <w:rPr>
          <w:rFonts w:ascii="Calibri" w:eastAsia="Times New Roman" w:hAnsi="Calibri" w:cs="Times New Roman"/>
          <w:b/>
          <w:color w:val="0070C0"/>
          <w:lang w:val="fr-CA"/>
        </w:rPr>
      </w:pPr>
      <w:r w:rsidRPr="008935FE">
        <w:rPr>
          <w:rFonts w:ascii="Calibri" w:eastAsia="Times New Roman" w:hAnsi="Calibri" w:cs="Times New Roman"/>
          <w:color w:val="0070C0"/>
          <w:lang w:val="fr-CA"/>
        </w:rPr>
        <w:t xml:space="preserve">Le gouvernement ne devrait pas offrir de services de garde d’enfants </w:t>
      </w:r>
      <w:r w:rsidRPr="008935FE">
        <w:rPr>
          <w:rFonts w:ascii="Calibri" w:eastAsia="Times New Roman" w:hAnsi="Calibri" w:cs="Times New Roman"/>
          <w:b/>
          <w:color w:val="0070C0"/>
          <w:lang w:val="fr-CA"/>
        </w:rPr>
        <w:t>(NE PAS LIRE) [ANCHOR]</w:t>
      </w:r>
    </w:p>
    <w:p w14:paraId="6BF8BE84"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Neither of these </w:t>
      </w:r>
      <w:r w:rsidRPr="008935FE">
        <w:rPr>
          <w:rFonts w:ascii="Calibri" w:eastAsia="Times New Roman" w:hAnsi="Calibri" w:cs="Times New Roman"/>
          <w:b/>
          <w:lang w:val="en-US"/>
        </w:rPr>
        <w:t>(DO NOT READ) [ANCHOR]</w:t>
      </w:r>
    </w:p>
    <w:p w14:paraId="40B1CAD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 xml:space="preserve">Aucune de ces réponses </w:t>
      </w:r>
      <w:r w:rsidRPr="008935FE">
        <w:rPr>
          <w:rFonts w:ascii="Calibri" w:eastAsia="Times New Roman" w:hAnsi="Calibri" w:cs="Times New Roman"/>
          <w:b/>
          <w:color w:val="0070C0"/>
          <w:lang w:val="fr-CA"/>
        </w:rPr>
        <w:t>(NE PAS LIRE) [ANCHOR]</w:t>
      </w:r>
    </w:p>
    <w:p w14:paraId="7FC02BF7" w14:textId="77777777" w:rsidR="008935FE" w:rsidRPr="008935FE" w:rsidRDefault="008935FE" w:rsidP="008935FE">
      <w:pPr>
        <w:spacing w:after="0" w:line="240" w:lineRule="auto"/>
        <w:rPr>
          <w:rFonts w:ascii="Calibri" w:eastAsia="Times New Roman" w:hAnsi="Calibri" w:cs="Times New Roman"/>
          <w:lang w:val="fr-CA"/>
        </w:rPr>
      </w:pPr>
    </w:p>
    <w:p w14:paraId="0A639EF7" w14:textId="77777777" w:rsidR="008935FE" w:rsidRPr="008935FE" w:rsidRDefault="008935FE" w:rsidP="008935FE">
      <w:pPr>
        <w:spacing w:after="0" w:line="240" w:lineRule="auto"/>
        <w:rPr>
          <w:rFonts w:ascii="Calibri" w:eastAsia="Times New Roman" w:hAnsi="Calibri" w:cs="Times New Roman"/>
          <w:lang w:val="fr-CA"/>
        </w:rPr>
      </w:pPr>
    </w:p>
    <w:p w14:paraId="2AD62380" w14:textId="77777777" w:rsidR="008935FE" w:rsidRPr="008935FE" w:rsidRDefault="008935FE" w:rsidP="008935FE">
      <w:pPr>
        <w:spacing w:after="0" w:line="240" w:lineRule="auto"/>
        <w:rPr>
          <w:rFonts w:ascii="Calibri" w:eastAsia="Times New Roman" w:hAnsi="Calibri" w:cs="Times New Roman"/>
          <w:lang w:val="en-CA"/>
        </w:rPr>
      </w:pPr>
      <w:r w:rsidRPr="008935FE">
        <w:rPr>
          <w:rFonts w:ascii="Calibri" w:eastAsia="Times New Roman" w:hAnsi="Calibri" w:cs="Times New Roman"/>
          <w:lang w:val="en-CA"/>
        </w:rPr>
        <w:t>D6.</w:t>
      </w:r>
      <w:r w:rsidRPr="008935FE">
        <w:rPr>
          <w:rFonts w:ascii="Calibri" w:eastAsia="Times New Roman" w:hAnsi="Calibri" w:cs="Times New Roman"/>
          <w:lang w:val="en-CA"/>
        </w:rPr>
        <w:tab/>
      </w:r>
      <w:r w:rsidRPr="008935FE">
        <w:rPr>
          <w:rFonts w:ascii="Calibri" w:eastAsia="Times New Roman" w:hAnsi="Calibri" w:cs="Times New Roman"/>
          <w:lang w:val="en-CA"/>
        </w:rPr>
        <w:tab/>
        <w:t>Do you have any children of any age living in your household?</w:t>
      </w:r>
    </w:p>
    <w:p w14:paraId="741CC10F" w14:textId="77777777" w:rsidR="008935FE" w:rsidRPr="008935FE" w:rsidRDefault="008935FE" w:rsidP="008935FE">
      <w:pPr>
        <w:spacing w:after="0" w:line="240" w:lineRule="auto"/>
        <w:ind w:left="720" w:firstLine="72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des enfants de tous âges qui habitent avec vous à la maison ?</w:t>
      </w:r>
    </w:p>
    <w:p w14:paraId="0E275B4E" w14:textId="77777777" w:rsidR="008935FE" w:rsidRPr="008935FE" w:rsidRDefault="008935FE" w:rsidP="008935FE">
      <w:pPr>
        <w:spacing w:after="0" w:line="240" w:lineRule="auto"/>
        <w:ind w:left="360"/>
        <w:rPr>
          <w:rFonts w:ascii="Calibri" w:eastAsia="Times New Roman" w:hAnsi="Calibri" w:cs="Times New Roman"/>
          <w:lang w:val="fr-CA"/>
        </w:rPr>
      </w:pPr>
    </w:p>
    <w:p w14:paraId="16E686BF"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Yes</w:t>
      </w:r>
    </w:p>
    <w:p w14:paraId="24CC04D6"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41E2491A"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w:t>
      </w:r>
    </w:p>
    <w:p w14:paraId="211B4F9A"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2FC982AA" w14:textId="77777777" w:rsidR="008935FE" w:rsidRPr="008935FE" w:rsidRDefault="008935FE" w:rsidP="008935FE">
      <w:pPr>
        <w:spacing w:after="0" w:line="240" w:lineRule="auto"/>
        <w:ind w:left="360"/>
        <w:rPr>
          <w:rFonts w:ascii="Calibri" w:eastAsia="Times New Roman" w:hAnsi="Calibri" w:cs="Times New Roman"/>
          <w:lang w:val="en-CA"/>
        </w:rPr>
      </w:pPr>
    </w:p>
    <w:p w14:paraId="60A684AE"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t>[ASK D7 IF D6=YES; OTHERWISE SKIP TO CC4]</w:t>
      </w:r>
    </w:p>
    <w:p w14:paraId="6F3CE7A4" w14:textId="77777777" w:rsidR="008935FE" w:rsidRPr="008935FE" w:rsidRDefault="008935FE" w:rsidP="008935FE">
      <w:pPr>
        <w:spacing w:after="0" w:line="240" w:lineRule="auto"/>
        <w:ind w:left="360"/>
        <w:rPr>
          <w:rFonts w:ascii="Calibri" w:eastAsia="Times New Roman" w:hAnsi="Calibri" w:cs="Times New Roman"/>
          <w:lang w:val="en-CA"/>
        </w:rPr>
      </w:pPr>
    </w:p>
    <w:p w14:paraId="0E8F7604" w14:textId="77777777" w:rsidR="008935FE" w:rsidRPr="008935FE" w:rsidRDefault="008935FE" w:rsidP="008935FE">
      <w:pPr>
        <w:spacing w:after="0" w:line="240" w:lineRule="auto"/>
        <w:ind w:left="1440" w:hanging="1440"/>
        <w:rPr>
          <w:rFonts w:ascii="Calibri" w:eastAsia="Times New Roman" w:hAnsi="Calibri" w:cs="Times New Roman"/>
          <w:lang w:val="fr-CA"/>
        </w:rPr>
      </w:pPr>
      <w:r w:rsidRPr="008935FE">
        <w:rPr>
          <w:rFonts w:ascii="Calibri" w:eastAsia="Times New Roman" w:hAnsi="Calibri" w:cs="Times New Roman"/>
          <w:lang w:val="en-CA"/>
        </w:rPr>
        <w:t>D7.</w:t>
      </w:r>
      <w:r w:rsidRPr="008935FE">
        <w:rPr>
          <w:rFonts w:ascii="Calibri" w:eastAsia="Times New Roman" w:hAnsi="Calibri" w:cs="Times New Roman"/>
          <w:lang w:val="en-CA"/>
        </w:rPr>
        <w:tab/>
        <w:t xml:space="preserve">Do you have any children in the following age groups living in your household?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w:t>
      </w:r>
    </w:p>
    <w:p w14:paraId="30AF3F9C"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Avez-vous des enfants de chacun de ces groupes d’âge qui habitent avec vous à la maison ? </w:t>
      </w:r>
      <w:r w:rsidRPr="008935FE">
        <w:rPr>
          <w:rFonts w:ascii="Calibri" w:eastAsia="Times New Roman" w:hAnsi="Calibri" w:cs="Times New Roman"/>
          <w:b/>
          <w:color w:val="0070C0"/>
          <w:lang w:val="en-CA"/>
        </w:rPr>
        <w:t>[INSERT ITEM]</w:t>
      </w:r>
      <w:r w:rsidRPr="008935FE">
        <w:rPr>
          <w:rFonts w:ascii="Calibri" w:eastAsia="Times New Roman" w:hAnsi="Calibri" w:cs="Times New Roman"/>
          <w:color w:val="0070C0"/>
          <w:lang w:val="en-CA"/>
        </w:rPr>
        <w:t>?</w:t>
      </w:r>
    </w:p>
    <w:p w14:paraId="4E281A70" w14:textId="77777777" w:rsidR="008935FE" w:rsidRPr="008935FE" w:rsidRDefault="008935FE" w:rsidP="008935FE">
      <w:pPr>
        <w:spacing w:after="0" w:line="240" w:lineRule="auto"/>
        <w:ind w:left="360"/>
        <w:rPr>
          <w:rFonts w:ascii="Calibri" w:eastAsia="Times New Roman" w:hAnsi="Calibri" w:cs="Times New Roman"/>
          <w:lang w:val="en-CA"/>
        </w:rPr>
      </w:pPr>
    </w:p>
    <w:p w14:paraId="738B2190"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Under 6 years old</w:t>
      </w:r>
    </w:p>
    <w:p w14:paraId="3B937A36"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(A.)</w:t>
      </w:r>
      <w:r w:rsidRPr="008935FE">
        <w:rPr>
          <w:rFonts w:ascii="Calibri" w:eastAsia="Times New Roman" w:hAnsi="Calibri" w:cs="Times New Roman"/>
          <w:color w:val="0070C0"/>
          <w:lang w:val="en-CA"/>
        </w:rPr>
        <w:tab/>
        <w:t>Moins de 6 ans</w:t>
      </w:r>
    </w:p>
    <w:p w14:paraId="23C44ED9"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(B.)</w:t>
      </w:r>
      <w:r w:rsidRPr="008935FE">
        <w:rPr>
          <w:rFonts w:ascii="Calibri" w:eastAsia="Times New Roman" w:hAnsi="Calibri" w:cs="Times New Roman"/>
          <w:lang w:val="en-CA"/>
        </w:rPr>
        <w:tab/>
        <w:t>6 to 11 years old</w:t>
      </w:r>
    </w:p>
    <w:p w14:paraId="3D119D85"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(B.)</w:t>
      </w:r>
      <w:r w:rsidRPr="008935FE">
        <w:rPr>
          <w:rFonts w:ascii="Calibri" w:eastAsia="Times New Roman" w:hAnsi="Calibri" w:cs="Times New Roman"/>
          <w:color w:val="0070C0"/>
          <w:lang w:val="en-CA"/>
        </w:rPr>
        <w:tab/>
        <w:t>6 à 11 ans</w:t>
      </w:r>
    </w:p>
    <w:p w14:paraId="67D4C41E"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(C.)</w:t>
      </w:r>
      <w:r w:rsidRPr="008935FE">
        <w:rPr>
          <w:rFonts w:ascii="Calibri" w:eastAsia="Times New Roman" w:hAnsi="Calibri" w:cs="Times New Roman"/>
          <w:lang w:val="en-CA"/>
        </w:rPr>
        <w:tab/>
        <w:t>12 to 17 years old</w:t>
      </w:r>
    </w:p>
    <w:p w14:paraId="687493B4"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(C.)</w:t>
      </w:r>
      <w:r w:rsidRPr="008935FE">
        <w:rPr>
          <w:rFonts w:ascii="Calibri" w:eastAsia="Times New Roman" w:hAnsi="Calibri" w:cs="Times New Roman"/>
          <w:color w:val="0070C0"/>
          <w:lang w:val="en-CA"/>
        </w:rPr>
        <w:tab/>
        <w:t>12 à 17 ans</w:t>
      </w:r>
    </w:p>
    <w:p w14:paraId="5B53544E"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(D.)</w:t>
      </w:r>
      <w:r w:rsidRPr="008935FE">
        <w:rPr>
          <w:rFonts w:ascii="Calibri" w:eastAsia="Times New Roman" w:hAnsi="Calibri" w:cs="Times New Roman"/>
          <w:lang w:val="en-CA"/>
        </w:rPr>
        <w:tab/>
        <w:t>18 years old or older</w:t>
      </w:r>
    </w:p>
    <w:p w14:paraId="26D60E1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w:t>
      </w:r>
      <w:r w:rsidRPr="008935FE">
        <w:rPr>
          <w:rFonts w:ascii="Calibri" w:eastAsia="Times New Roman" w:hAnsi="Calibri" w:cs="Times New Roman"/>
          <w:color w:val="0070C0"/>
          <w:lang w:val="fr-CA"/>
        </w:rPr>
        <w:tab/>
        <w:t>18 ans et plus</w:t>
      </w:r>
    </w:p>
    <w:p w14:paraId="7CE7C625" w14:textId="77777777" w:rsidR="008935FE" w:rsidRPr="008935FE" w:rsidRDefault="008935FE" w:rsidP="008935FE">
      <w:pPr>
        <w:spacing w:after="0" w:line="240" w:lineRule="auto"/>
        <w:ind w:left="360"/>
        <w:rPr>
          <w:rFonts w:ascii="Calibri" w:eastAsia="Times New Roman" w:hAnsi="Calibri" w:cs="Times New Roman"/>
          <w:lang w:val="fr-CA"/>
        </w:rPr>
      </w:pPr>
    </w:p>
    <w:p w14:paraId="62A97D50"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Yes</w:t>
      </w:r>
    </w:p>
    <w:p w14:paraId="1B395A47"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Oui</w:t>
      </w:r>
    </w:p>
    <w:p w14:paraId="02492512"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No</w:t>
      </w:r>
    </w:p>
    <w:p w14:paraId="4B1FDDC2"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208B3A7D" w14:textId="77777777" w:rsidR="008935FE" w:rsidRPr="008935FE" w:rsidRDefault="008935FE" w:rsidP="008935FE">
      <w:pPr>
        <w:spacing w:after="0" w:line="240" w:lineRule="auto"/>
        <w:rPr>
          <w:rFonts w:ascii="Calibri" w:eastAsia="Times New Roman" w:hAnsi="Calibri" w:cs="Times New Roman"/>
          <w:lang w:val="en-US"/>
        </w:rPr>
      </w:pPr>
    </w:p>
    <w:p w14:paraId="184FA42E"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br w:type="page"/>
      </w:r>
    </w:p>
    <w:p w14:paraId="425A3939"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lastRenderedPageBreak/>
        <w:t>[IF D7=”Under 6 years old”, “6 to 11 years old” OR “12-17 years old”, ASK CC2A; OTHERWISE, SKIP TO CC4. IF D7=DK/REF, SKIP TO CC4]</w:t>
      </w:r>
    </w:p>
    <w:p w14:paraId="1A52289C" w14:textId="77777777" w:rsidR="008935FE" w:rsidRPr="008935FE" w:rsidRDefault="008935FE" w:rsidP="008935FE">
      <w:pPr>
        <w:spacing w:after="0" w:line="240" w:lineRule="auto"/>
        <w:rPr>
          <w:rFonts w:ascii="Calibri" w:eastAsia="Times New Roman" w:hAnsi="Calibri" w:cs="Times New Roman"/>
          <w:b/>
          <w:lang w:val="en-US"/>
        </w:rPr>
      </w:pPr>
    </w:p>
    <w:p w14:paraId="5CECA789"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CC2A.</w:t>
      </w:r>
      <w:r w:rsidRPr="008935FE">
        <w:rPr>
          <w:rFonts w:ascii="Calibri" w:eastAsia="Times New Roman" w:hAnsi="Calibri" w:cs="Times New Roman"/>
          <w:lang w:val="en-US"/>
        </w:rPr>
        <w:tab/>
        <w:t xml:space="preserve">Are any of your children </w:t>
      </w:r>
      <w:r w:rsidRPr="008935FE">
        <w:rPr>
          <w:rFonts w:ascii="Calibri" w:eastAsia="Times New Roman" w:hAnsi="Calibri" w:cs="Times New Roman"/>
          <w:b/>
          <w:lang w:val="en-US"/>
        </w:rPr>
        <w:t>currently</w:t>
      </w:r>
      <w:r w:rsidRPr="008935FE">
        <w:rPr>
          <w:rFonts w:ascii="Calibri" w:eastAsia="Times New Roman" w:hAnsi="Calibri" w:cs="Times New Roman"/>
          <w:lang w:val="en-US"/>
        </w:rPr>
        <w:t xml:space="preserve"> enrolled in childcare services?</w:t>
      </w:r>
    </w:p>
    <w:p w14:paraId="7DE41BD1"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Est-ce qu’un ou plusieurs de vos enfants sont présentement inscrits dans un service de garde ?</w:t>
      </w:r>
    </w:p>
    <w:p w14:paraId="330C1417"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 xml:space="preserve"> </w:t>
      </w:r>
    </w:p>
    <w:p w14:paraId="716B973C"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Yes</w:t>
      </w:r>
    </w:p>
    <w:p w14:paraId="4795D3A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Oui</w:t>
      </w:r>
    </w:p>
    <w:p w14:paraId="59E68FDA"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No</w:t>
      </w:r>
    </w:p>
    <w:p w14:paraId="7D298FA2"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Non</w:t>
      </w:r>
    </w:p>
    <w:p w14:paraId="3E783A34" w14:textId="77777777" w:rsidR="008935FE" w:rsidRPr="008935FE" w:rsidRDefault="008935FE" w:rsidP="008935FE">
      <w:pPr>
        <w:spacing w:after="0" w:line="240" w:lineRule="auto"/>
        <w:ind w:left="1440" w:hanging="1440"/>
        <w:rPr>
          <w:rFonts w:ascii="Calibri" w:eastAsia="Times New Roman" w:hAnsi="Calibri" w:cs="Times New Roman"/>
          <w:lang w:val="fr-CA"/>
        </w:rPr>
      </w:pPr>
    </w:p>
    <w:p w14:paraId="255DBC93"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fr-CA"/>
        </w:rPr>
        <w:t>CC2B.</w:t>
      </w:r>
      <w:r w:rsidRPr="008935FE">
        <w:rPr>
          <w:rFonts w:ascii="Calibri" w:eastAsia="Times New Roman" w:hAnsi="Calibri" w:cs="Times New Roman"/>
          <w:lang w:val="fr-CA"/>
        </w:rPr>
        <w:tab/>
      </w:r>
      <w:r w:rsidRPr="008935FE">
        <w:rPr>
          <w:rFonts w:ascii="Calibri" w:eastAsia="Times New Roman" w:hAnsi="Calibri" w:cs="Times New Roman"/>
          <w:lang w:val="en-US"/>
        </w:rPr>
        <w:t xml:space="preserve">Were any of your children </w:t>
      </w:r>
      <w:r w:rsidRPr="008935FE">
        <w:rPr>
          <w:rFonts w:ascii="Calibri" w:eastAsia="Times New Roman" w:hAnsi="Calibri" w:cs="Times New Roman"/>
          <w:b/>
          <w:lang w:val="en-US"/>
        </w:rPr>
        <w:t>formerly</w:t>
      </w:r>
      <w:r w:rsidRPr="008935FE">
        <w:rPr>
          <w:rFonts w:ascii="Calibri" w:eastAsia="Times New Roman" w:hAnsi="Calibri" w:cs="Times New Roman"/>
          <w:lang w:val="en-US"/>
        </w:rPr>
        <w:t xml:space="preserve"> enrolled in childcare services?</w:t>
      </w:r>
    </w:p>
    <w:p w14:paraId="18182B8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l’un de vos enfants a déjà été inscrit dans une service de garde ?</w:t>
      </w:r>
    </w:p>
    <w:p w14:paraId="724A582B" w14:textId="77777777" w:rsidR="008935FE" w:rsidRPr="008935FE" w:rsidRDefault="008935FE" w:rsidP="008935FE">
      <w:pPr>
        <w:spacing w:after="0" w:line="240" w:lineRule="auto"/>
        <w:ind w:left="1440"/>
        <w:rPr>
          <w:rFonts w:ascii="Calibri" w:eastAsia="Times New Roman" w:hAnsi="Calibri" w:cs="Times New Roman"/>
          <w:lang w:val="fr-CA"/>
        </w:rPr>
      </w:pPr>
    </w:p>
    <w:p w14:paraId="29255512"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Yes</w:t>
      </w:r>
    </w:p>
    <w:p w14:paraId="183D594D"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Oui</w:t>
      </w:r>
    </w:p>
    <w:p w14:paraId="04979693"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No</w:t>
      </w:r>
    </w:p>
    <w:p w14:paraId="46783056"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0BE33028" w14:textId="77777777" w:rsidR="008935FE" w:rsidRPr="008935FE" w:rsidRDefault="008935FE" w:rsidP="008935FE">
      <w:pPr>
        <w:spacing w:after="0" w:line="240" w:lineRule="auto"/>
        <w:rPr>
          <w:rFonts w:ascii="Calibri" w:eastAsia="Times New Roman" w:hAnsi="Calibri" w:cs="Times New Roman"/>
          <w:lang w:val="en-US"/>
        </w:rPr>
      </w:pPr>
    </w:p>
    <w:p w14:paraId="25BB2B00"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[IF “NO” TO BOTH CC2A AND CC2B, ASK CC3; OTHERWISE SKIP TO CC4. IF DK/REF TO BOTH CC2A AND CC2B, SKIP TO CC4.]</w:t>
      </w:r>
    </w:p>
    <w:p w14:paraId="186D68E2" w14:textId="77777777" w:rsidR="008935FE" w:rsidRPr="008935FE" w:rsidRDefault="008935FE" w:rsidP="008935FE">
      <w:pPr>
        <w:spacing w:after="0" w:line="240" w:lineRule="auto"/>
        <w:rPr>
          <w:rFonts w:ascii="Calibri" w:eastAsia="Times New Roman" w:hAnsi="Calibri" w:cs="Times New Roman"/>
          <w:lang w:val="en-US"/>
        </w:rPr>
      </w:pPr>
    </w:p>
    <w:p w14:paraId="385D5D53" w14:textId="77777777" w:rsidR="008935FE" w:rsidRPr="008935FE" w:rsidRDefault="008935FE" w:rsidP="008935FE">
      <w:pPr>
        <w:spacing w:after="0" w:line="240" w:lineRule="auto"/>
        <w:ind w:left="1440" w:hanging="1440"/>
        <w:rPr>
          <w:rFonts w:ascii="Calibri" w:eastAsia="Times New Roman" w:hAnsi="Calibri" w:cs="Times New Roman"/>
          <w:lang w:val="fr-CA"/>
        </w:rPr>
      </w:pPr>
      <w:r w:rsidRPr="008935FE">
        <w:rPr>
          <w:rFonts w:ascii="Calibri" w:eastAsia="Times New Roman" w:hAnsi="Calibri" w:cs="Times New Roman"/>
          <w:lang w:val="en-US"/>
        </w:rPr>
        <w:t>CC3.</w:t>
      </w:r>
      <w:r w:rsidRPr="008935FE">
        <w:rPr>
          <w:rFonts w:ascii="Calibri" w:eastAsia="Times New Roman" w:hAnsi="Calibri" w:cs="Times New Roman"/>
          <w:lang w:val="en-US"/>
        </w:rPr>
        <w:tab/>
        <w:t xml:space="preserve">What is the main reason you have never placed your children into childcare? </w:t>
      </w:r>
      <w:r w:rsidRPr="008935FE">
        <w:rPr>
          <w:rFonts w:ascii="Calibri" w:eastAsia="Times New Roman" w:hAnsi="Calibri" w:cs="Times New Roman"/>
          <w:b/>
          <w:lang w:val="fr-CA"/>
        </w:rPr>
        <w:t>(RECORD ONLY ONE RESPONSE)</w:t>
      </w:r>
    </w:p>
    <w:p w14:paraId="70D20DF8"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color w:val="0070C0"/>
          <w:lang w:val="fr-CA"/>
        </w:rPr>
        <w:t xml:space="preserve">Quelle est la raison principale que vous n’avez jamais placé vos enfants dans une service de garde ? </w:t>
      </w:r>
      <w:r w:rsidRPr="008935FE">
        <w:rPr>
          <w:rFonts w:ascii="Calibri" w:eastAsia="Times New Roman" w:hAnsi="Calibri" w:cs="Times New Roman"/>
          <w:b/>
          <w:color w:val="0070C0"/>
          <w:lang w:val="en-US"/>
        </w:rPr>
        <w:t>(CAPTER UNE SEULE RÉPONSE)</w:t>
      </w:r>
    </w:p>
    <w:p w14:paraId="456ED49C" w14:textId="77777777" w:rsidR="008935FE" w:rsidRPr="008935FE" w:rsidRDefault="008935FE" w:rsidP="008935FE">
      <w:pPr>
        <w:spacing w:after="0" w:line="240" w:lineRule="auto"/>
        <w:rPr>
          <w:rFonts w:ascii="Calibri" w:eastAsia="Times New Roman" w:hAnsi="Calibri" w:cs="Times New Roman"/>
          <w:lang w:val="en-US"/>
        </w:rPr>
      </w:pPr>
    </w:p>
    <w:p w14:paraId="47DF45B4"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[OPEN END]</w:t>
      </w:r>
    </w:p>
    <w:p w14:paraId="5B81ECD8" w14:textId="77777777" w:rsidR="008935FE" w:rsidRPr="008935FE" w:rsidRDefault="008935FE" w:rsidP="008935FE">
      <w:pPr>
        <w:spacing w:after="0" w:line="240" w:lineRule="auto"/>
        <w:rPr>
          <w:rFonts w:ascii="Calibri" w:eastAsia="Times New Roman" w:hAnsi="Calibri" w:cs="Times New Roman"/>
          <w:lang w:val="en-US"/>
        </w:rPr>
      </w:pPr>
    </w:p>
    <w:p w14:paraId="22680E3C"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CC4.</w:t>
      </w:r>
      <w:r w:rsidRPr="008935FE">
        <w:rPr>
          <w:rFonts w:ascii="Calibri" w:eastAsia="Times New Roman" w:hAnsi="Calibri" w:cs="Times New Roman"/>
          <w:lang w:val="en-US"/>
        </w:rPr>
        <w:tab/>
        <w:t xml:space="preserve">How important, if at all, is it for the Government of Canada to invest in each of the following. Please rate each on a scale of 1 to 10, where 1 is not at all important and 10 is extremely important.                </w:t>
      </w:r>
    </w:p>
    <w:p w14:paraId="0CF6DFA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point est-ce important, si c’est le cas, pour le Gouvernement du Canada d’investir dans chacun des domaines suivants ? Veuillez fournir une réponse sur une échelle de 1 à 10, où une note de 1 veut dire que c’est n’est pas important du tout et 10 indique que c’est extrêmement important.</w:t>
      </w:r>
    </w:p>
    <w:p w14:paraId="75EDD011" w14:textId="77777777" w:rsidR="008935FE" w:rsidRPr="008935FE" w:rsidRDefault="008935FE" w:rsidP="008935FE">
      <w:pPr>
        <w:spacing w:after="0" w:line="240" w:lineRule="auto"/>
        <w:ind w:left="1440"/>
        <w:rPr>
          <w:rFonts w:ascii="Calibri" w:eastAsia="Times New Roman" w:hAnsi="Calibri" w:cs="Times New Roman"/>
          <w:color w:val="0070C0"/>
          <w:lang w:val="fr-CA"/>
        </w:rPr>
      </w:pPr>
    </w:p>
    <w:p w14:paraId="3F541F4D"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lang w:val="fr-CA"/>
        </w:rPr>
        <w:tab/>
      </w:r>
      <w:r w:rsidRPr="008935FE">
        <w:rPr>
          <w:rFonts w:ascii="Calibri" w:eastAsia="Times New Roman" w:hAnsi="Calibri" w:cs="Times New Roman"/>
          <w:lang w:val="fr-CA"/>
        </w:rPr>
        <w:tab/>
      </w:r>
      <w:r w:rsidRPr="008935FE">
        <w:rPr>
          <w:rFonts w:ascii="Calibri" w:eastAsia="Times New Roman" w:hAnsi="Calibri" w:cs="Times New Roman"/>
          <w:b/>
          <w:lang w:val="en-US"/>
        </w:rPr>
        <w:t>[RANDOMIZE]</w:t>
      </w:r>
    </w:p>
    <w:p w14:paraId="1941A205"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Creating more childcare spaces</w:t>
      </w:r>
    </w:p>
    <w:p w14:paraId="05F15384"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w:t>
      </w:r>
      <w:r w:rsidRPr="008935FE">
        <w:rPr>
          <w:rFonts w:ascii="Calibri" w:eastAsia="Times New Roman" w:hAnsi="Calibri" w:cs="Times New Roman"/>
          <w:color w:val="0070C0"/>
          <w:lang w:val="fr-CA"/>
        </w:rPr>
        <w:t>A.) Créer plus de places dans les garderies</w:t>
      </w:r>
    </w:p>
    <w:p w14:paraId="161D9D30"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Improving the quality of childcare</w:t>
      </w:r>
    </w:p>
    <w:p w14:paraId="0923F0B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(B.) Améliorer la qualité des services de garde</w:t>
      </w:r>
    </w:p>
    <w:p w14:paraId="42D556E5"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Reducing the cost of childcare</w:t>
      </w:r>
    </w:p>
    <w:p w14:paraId="0D73698F"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Réduire le coût des services de garde</w:t>
      </w:r>
    </w:p>
    <w:p w14:paraId="1FA548AD"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Providing more flexible hours for childcare</w:t>
      </w:r>
    </w:p>
    <w:p w14:paraId="22E1D16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 Offrir des heures plus flexibles chez les services de garde</w:t>
      </w:r>
    </w:p>
    <w:p w14:paraId="4C2ABA2D"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Encouraging companies to offer childcare for their employees on-site</w:t>
      </w:r>
    </w:p>
    <w:p w14:paraId="1E3529D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(E.) Encourager les entreprises à offrir des services de garde sur place pour leurs employés</w:t>
      </w:r>
    </w:p>
    <w:p w14:paraId="7891E5C1"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Reducing the length of waiting lists for childcare spaces</w:t>
      </w:r>
    </w:p>
    <w:p w14:paraId="10280B1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(F.) Réduire la durée des listes d’attente pour des places de garderie</w:t>
      </w:r>
    </w:p>
    <w:p w14:paraId="6B3EFD86" w14:textId="77777777" w:rsidR="008935FE" w:rsidRPr="008935FE" w:rsidRDefault="008935FE" w:rsidP="008935FE">
      <w:pPr>
        <w:spacing w:after="0" w:line="240" w:lineRule="auto"/>
        <w:rPr>
          <w:rFonts w:ascii="Calibri" w:eastAsia="Times New Roman" w:hAnsi="Calibri" w:cs="Times New Roman"/>
          <w:lang w:val="fr-CA"/>
        </w:rPr>
      </w:pPr>
    </w:p>
    <w:p w14:paraId="6A90DB0A"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[1-10]</w:t>
      </w:r>
    </w:p>
    <w:p w14:paraId="522FF50F" w14:textId="77777777" w:rsidR="008935FE" w:rsidRPr="008935FE" w:rsidRDefault="008935FE" w:rsidP="008935FE">
      <w:pPr>
        <w:spacing w:after="0" w:line="240" w:lineRule="auto"/>
        <w:rPr>
          <w:rFonts w:ascii="Calibri" w:eastAsia="Times New Roman" w:hAnsi="Calibri" w:cs="Times New Roman"/>
          <w:lang w:val="en-US"/>
        </w:rPr>
      </w:pPr>
    </w:p>
    <w:p w14:paraId="14D925E8" w14:textId="77777777" w:rsidR="008935FE" w:rsidRPr="008935FE" w:rsidRDefault="008935FE" w:rsidP="008935FE">
      <w:pPr>
        <w:spacing w:after="0" w:line="240" w:lineRule="auto"/>
        <w:ind w:left="1440" w:hanging="1440"/>
        <w:rPr>
          <w:rFonts w:ascii="Calibri" w:eastAsia="Times New Roman" w:hAnsi="Calibri" w:cs="Times New Roman"/>
          <w:b/>
          <w:lang w:val="en-US"/>
        </w:rPr>
      </w:pPr>
      <w:r w:rsidRPr="008935FE">
        <w:rPr>
          <w:rFonts w:ascii="Calibri" w:eastAsia="Times New Roman" w:hAnsi="Calibri" w:cs="Times New Roman"/>
          <w:b/>
          <w:lang w:val="en-US"/>
        </w:rPr>
        <w:t>[DISPLAY CC5A TO 50% OF THE TOTAL SURVEY SAMPLE EACH WEEK. ASK CC5B TO THE OTHER 50% OF THE TOTAL SURVEY SAMPLE EACH WEEK; LINKED TO QUOTA]</w:t>
      </w:r>
    </w:p>
    <w:p w14:paraId="698FE682" w14:textId="77777777" w:rsidR="008935FE" w:rsidRPr="008935FE" w:rsidRDefault="008935FE" w:rsidP="008935FE">
      <w:pPr>
        <w:spacing w:after="0" w:line="240" w:lineRule="auto"/>
        <w:ind w:left="1440" w:hanging="1440"/>
        <w:rPr>
          <w:rFonts w:ascii="Calibri" w:eastAsia="Times New Roman" w:hAnsi="Calibri" w:cs="Times New Roman"/>
          <w:lang w:val="en-US"/>
        </w:rPr>
      </w:pPr>
    </w:p>
    <w:p w14:paraId="508AF007"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CC5A.</w:t>
      </w:r>
      <w:r w:rsidRPr="008935FE">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7D271E7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60C8F14E" w14:textId="77777777" w:rsidR="008935FE" w:rsidRPr="008935FE" w:rsidRDefault="008935FE" w:rsidP="008935FE">
      <w:pPr>
        <w:spacing w:after="0" w:line="240" w:lineRule="auto"/>
        <w:rPr>
          <w:rFonts w:ascii="Calibri" w:eastAsia="Times New Roman" w:hAnsi="Calibri" w:cs="Times New Roman"/>
          <w:lang w:val="fr-CA"/>
        </w:rPr>
      </w:pPr>
    </w:p>
    <w:p w14:paraId="17DE262A"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[RANDOMIZE]</w:t>
      </w:r>
    </w:p>
    <w:p w14:paraId="406AD128"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allows both parents to work, helping families earn enough to pay the bills</w:t>
      </w:r>
    </w:p>
    <w:p w14:paraId="5CE6B25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(A.) Ça permet les deux parents de travailler, ce qui aide aux familles de gagner assez pour payer les factures</w:t>
      </w:r>
    </w:p>
    <w:p w14:paraId="19548009"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is essential for single parent families</w:t>
      </w:r>
    </w:p>
    <w:p w14:paraId="59C0973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(B.) C’est essentiel pour les familles monoparentales</w:t>
      </w:r>
    </w:p>
    <w:p w14:paraId="4C76BAF4"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makes it easier for a parent to re-enter the workforce after having a child</w:t>
      </w:r>
    </w:p>
    <w:p w14:paraId="01EEFA8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Ça rend la vie plus facile pour un parent de se réintégrer au marché du travail après avoir eu un enfant</w:t>
      </w:r>
    </w:p>
    <w:p w14:paraId="480E0FB8"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provides early learning to children, helping them develop</w:t>
      </w:r>
    </w:p>
    <w:p w14:paraId="5E7DD74B"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(D.) Ça fourni un apprentissage préscolaire aux enfants et aide à leur développement</w:t>
      </w:r>
    </w:p>
    <w:p w14:paraId="1CB933BC"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Some economists estimate it generates a $7 return to the economy for every dollar invested</w:t>
      </w:r>
    </w:p>
    <w:p w14:paraId="080284D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 Selon certains économistes, les services de garde génèrent un retour de 7$ à l’économie pour chaque dollar investi</w:t>
      </w:r>
    </w:p>
    <w:p w14:paraId="63AE37BD" w14:textId="77777777" w:rsidR="008935FE" w:rsidRPr="008935FE" w:rsidRDefault="008935FE" w:rsidP="008935FE">
      <w:pPr>
        <w:spacing w:after="0" w:line="240" w:lineRule="auto"/>
        <w:ind w:left="1069"/>
        <w:contextualSpacing/>
        <w:rPr>
          <w:rFonts w:ascii="Calibri" w:eastAsia="Times New Roman" w:hAnsi="Calibri" w:cs="Times New Roman"/>
          <w:lang w:val="fr-CA"/>
        </w:rPr>
      </w:pPr>
      <w:r w:rsidRPr="008935FE">
        <w:rPr>
          <w:rFonts w:ascii="Calibri" w:eastAsia="Times New Roman" w:hAnsi="Calibri" w:cs="Times New Roman"/>
          <w:lang w:val="fr-CA"/>
        </w:rPr>
        <w:t xml:space="preserve">   </w:t>
      </w:r>
    </w:p>
    <w:p w14:paraId="2D9D4A7E" w14:textId="77777777" w:rsidR="008935FE" w:rsidRPr="008935FE" w:rsidRDefault="008935FE" w:rsidP="008935FE">
      <w:pPr>
        <w:spacing w:after="0" w:line="240" w:lineRule="auto"/>
        <w:ind w:left="360"/>
        <w:rPr>
          <w:rFonts w:ascii="Calibri" w:eastAsia="Times New Roman" w:hAnsi="Calibri" w:cs="Times New Roman"/>
          <w:lang w:val="fr-CA"/>
        </w:rPr>
      </w:pPr>
    </w:p>
    <w:p w14:paraId="063F8EC8"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CC5B.</w:t>
      </w:r>
      <w:r w:rsidRPr="008935FE">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4F553B5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13D14FCC" w14:textId="77777777" w:rsidR="008935FE" w:rsidRPr="008935FE" w:rsidRDefault="008935FE" w:rsidP="008935FE">
      <w:pPr>
        <w:spacing w:after="0" w:line="240" w:lineRule="auto"/>
        <w:rPr>
          <w:rFonts w:ascii="Calibri" w:eastAsia="Times New Roman" w:hAnsi="Calibri" w:cs="Times New Roman"/>
          <w:lang w:val="fr-CA"/>
        </w:rPr>
      </w:pPr>
    </w:p>
    <w:p w14:paraId="5FEEEF84"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[RANDOMIZE]</w:t>
      </w:r>
    </w:p>
    <w:p w14:paraId="6C6793CF"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allows both parents to work, lowering child poverty rates</w:t>
      </w:r>
    </w:p>
    <w:p w14:paraId="5C9E6BE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(A.) Ça permet les deux parents de travailler, ce qui réduit les taux de pauvreté des enfants</w:t>
      </w:r>
    </w:p>
    <w:p w14:paraId="449D5DFF"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is essential for single parent families</w:t>
      </w:r>
    </w:p>
    <w:p w14:paraId="642BCF82"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(B.) C’est essentiel pour les familles monoparentales</w:t>
      </w:r>
    </w:p>
    <w:p w14:paraId="7FC4A030"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makes it easier for a parent to re-enter the workforce after having a child</w:t>
      </w:r>
    </w:p>
    <w:p w14:paraId="35425C3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Ça rend la vie plus facile pour un parent de se réintégrer au marché du travail après avoir eu un enfant</w:t>
      </w:r>
    </w:p>
    <w:p w14:paraId="4DD82004"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provides early learning to children, helping them develop</w:t>
      </w:r>
    </w:p>
    <w:p w14:paraId="77510D38"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(D.) Ça fourni un apprentissage préscolaire aux enfants et aide à leur développement</w:t>
      </w:r>
    </w:p>
    <w:p w14:paraId="7B752064"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Some economists estimate it generates a $7 return to the economy for every dollar invested</w:t>
      </w:r>
    </w:p>
    <w:p w14:paraId="576890B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 Selon certains économistes, les services de garde génèrent un retour de 7$ à l’économie pour chaque dollar investi</w:t>
      </w:r>
    </w:p>
    <w:p w14:paraId="6183B396" w14:textId="77777777" w:rsidR="008935FE" w:rsidRPr="008935FE" w:rsidRDefault="008935FE" w:rsidP="008935FE">
      <w:pPr>
        <w:spacing w:after="0" w:line="240" w:lineRule="auto"/>
        <w:ind w:left="1069"/>
        <w:contextualSpacing/>
        <w:rPr>
          <w:rFonts w:ascii="Calibri" w:eastAsia="Times New Roman" w:hAnsi="Calibri" w:cs="Times New Roman"/>
          <w:lang w:val="fr-CA"/>
        </w:rPr>
      </w:pPr>
      <w:r w:rsidRPr="008935FE">
        <w:rPr>
          <w:rFonts w:ascii="Calibri" w:eastAsia="Times New Roman" w:hAnsi="Calibri" w:cs="Times New Roman"/>
          <w:lang w:val="fr-CA"/>
        </w:rPr>
        <w:t xml:space="preserve">   </w:t>
      </w:r>
    </w:p>
    <w:p w14:paraId="148D60CE" w14:textId="77777777" w:rsidR="008935FE" w:rsidRPr="008935FE" w:rsidRDefault="008935FE" w:rsidP="008935FE">
      <w:pPr>
        <w:spacing w:after="0" w:line="240" w:lineRule="auto"/>
        <w:ind w:left="360"/>
        <w:rPr>
          <w:rFonts w:ascii="Calibri" w:eastAsia="Times New Roman" w:hAnsi="Calibri" w:cs="Times New Roman"/>
          <w:lang w:val="fr-CA"/>
        </w:rPr>
      </w:pPr>
    </w:p>
    <w:p w14:paraId="0EC7741D" w14:textId="77777777" w:rsidR="008935FE" w:rsidRPr="008935FE" w:rsidRDefault="008935FE" w:rsidP="008935FE">
      <w:pPr>
        <w:spacing w:after="0" w:line="240" w:lineRule="auto"/>
        <w:rPr>
          <w:rFonts w:ascii="Calibri" w:eastAsia="Times New Roman" w:hAnsi="Calibri" w:cs="Times New Roman"/>
          <w:b/>
          <w:lang w:val="fr-CA"/>
        </w:rPr>
      </w:pPr>
    </w:p>
    <w:p w14:paraId="14BE35A2" w14:textId="77777777" w:rsidR="008935FE" w:rsidRPr="008935FE" w:rsidRDefault="008935FE" w:rsidP="008935FE">
      <w:pPr>
        <w:spacing w:after="0" w:line="240" w:lineRule="auto"/>
        <w:ind w:firstLine="360"/>
        <w:rPr>
          <w:rFonts w:ascii="Calibri" w:eastAsia="Times New Roman" w:hAnsi="Calibri" w:cs="Times New Roman"/>
          <w:b/>
          <w:lang w:val="en-US"/>
        </w:rPr>
      </w:pPr>
      <w:r w:rsidRPr="008935FE">
        <w:rPr>
          <w:rFonts w:ascii="Calibri" w:eastAsia="Times New Roman" w:hAnsi="Calibri" w:cs="Times New Roman"/>
          <w:b/>
          <w:lang w:val="en-CA"/>
        </w:rPr>
        <w:t>[DEMOGRAPHICS]</w:t>
      </w:r>
    </w:p>
    <w:p w14:paraId="601C4B10" w14:textId="77777777" w:rsidR="008935FE" w:rsidRPr="008935FE" w:rsidRDefault="008935FE" w:rsidP="008935FE">
      <w:pPr>
        <w:spacing w:after="0" w:line="240" w:lineRule="auto"/>
        <w:ind w:left="360"/>
        <w:rPr>
          <w:rFonts w:ascii="Calibri" w:eastAsia="Times New Roman" w:hAnsi="Calibri" w:cs="Times New Roman"/>
          <w:lang w:val="en-CA"/>
        </w:rPr>
      </w:pPr>
    </w:p>
    <w:p w14:paraId="38787C0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To finish, I'd like to ask you some questions for statistical purposes only.  Please be assured that your answers will remain completely confidential.</w:t>
      </w:r>
    </w:p>
    <w:p w14:paraId="013B02D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4FE9CED2" w14:textId="77777777" w:rsidR="008935FE" w:rsidRPr="008935FE" w:rsidRDefault="008935FE" w:rsidP="008935FE">
      <w:pPr>
        <w:spacing w:after="0" w:line="240" w:lineRule="auto"/>
        <w:ind w:left="360"/>
        <w:rPr>
          <w:rFonts w:ascii="Calibri" w:eastAsia="Times New Roman" w:hAnsi="Calibri" w:cs="Times New Roman"/>
          <w:lang w:val="fr-CA"/>
        </w:rPr>
      </w:pPr>
    </w:p>
    <w:p w14:paraId="57B035C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w:t>
      </w:r>
      <w:r w:rsidRPr="008935FE">
        <w:rPr>
          <w:rFonts w:ascii="Calibri" w:eastAsia="Times New Roman" w:hAnsi="Calibri" w:cs="Times New Roman"/>
          <w:lang w:val="fr-CA"/>
        </w:rPr>
        <w:tab/>
      </w:r>
      <w:r w:rsidRPr="008935FE">
        <w:rPr>
          <w:rFonts w:ascii="Calibri" w:eastAsia="Times New Roman" w:hAnsi="Calibri" w:cs="Times New Roman"/>
          <w:lang w:val="fr-CA"/>
        </w:rPr>
        <w:tab/>
        <w:t xml:space="preserve">In what year were you born? (RECORD YEAR) </w:t>
      </w:r>
    </w:p>
    <w:p w14:paraId="1E0B7F97" w14:textId="77777777" w:rsidR="008935FE" w:rsidRPr="008935FE" w:rsidRDefault="008935FE" w:rsidP="008935FE">
      <w:pPr>
        <w:spacing w:after="0" w:line="240" w:lineRule="auto"/>
        <w:ind w:left="1080" w:firstLine="36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Quelle est votre année de naissance ? </w:t>
      </w:r>
      <w:r w:rsidRPr="008935FE">
        <w:rPr>
          <w:rFonts w:ascii="Calibri" w:eastAsia="Times New Roman" w:hAnsi="Calibri" w:cs="Times New Roman"/>
          <w:color w:val="0070C0"/>
          <w:lang w:val="en-CA"/>
        </w:rPr>
        <w:t>(ENREGISTRER L’ANNÉE)</w:t>
      </w:r>
    </w:p>
    <w:p w14:paraId="3A2A8019" w14:textId="77777777" w:rsidR="008935FE" w:rsidRPr="008935FE" w:rsidRDefault="008935FE" w:rsidP="008935FE">
      <w:pPr>
        <w:spacing w:after="0" w:line="240" w:lineRule="auto"/>
        <w:ind w:left="360"/>
        <w:rPr>
          <w:rFonts w:ascii="Calibri" w:eastAsia="Times New Roman" w:hAnsi="Calibri" w:cs="Times New Roman"/>
          <w:lang w:val="en-CA"/>
        </w:rPr>
      </w:pPr>
    </w:p>
    <w:p w14:paraId="0B811A6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[1900-2016]</w:t>
      </w:r>
    </w:p>
    <w:p w14:paraId="72DF64D1" w14:textId="77777777" w:rsidR="008935FE" w:rsidRPr="008935FE" w:rsidRDefault="008935FE" w:rsidP="008935FE">
      <w:pPr>
        <w:spacing w:after="0" w:line="240" w:lineRule="auto"/>
        <w:ind w:left="360"/>
        <w:rPr>
          <w:rFonts w:ascii="Calibri" w:eastAsia="Times New Roman" w:hAnsi="Calibri" w:cs="Times New Roman"/>
          <w:lang w:val="en-CA"/>
        </w:rPr>
      </w:pPr>
    </w:p>
    <w:p w14:paraId="7F2B9FF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D1=DK/REF, ASK D2; OTHERWISE SKIP TO D3]</w:t>
      </w:r>
    </w:p>
    <w:p w14:paraId="47A55C57" w14:textId="77777777" w:rsidR="008935FE" w:rsidRPr="008935FE" w:rsidRDefault="008935FE" w:rsidP="008935FE">
      <w:pPr>
        <w:spacing w:after="0" w:line="240" w:lineRule="auto"/>
        <w:ind w:left="360"/>
        <w:rPr>
          <w:rFonts w:ascii="Calibri" w:eastAsia="Times New Roman" w:hAnsi="Calibri" w:cs="Times New Roman"/>
          <w:lang w:val="en-CA"/>
        </w:rPr>
      </w:pPr>
    </w:p>
    <w:p w14:paraId="2DD44EB2"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D2.</w:t>
      </w:r>
      <w:r w:rsidRPr="008935FE">
        <w:rPr>
          <w:rFonts w:ascii="Calibri" w:eastAsia="Times New Roman" w:hAnsi="Calibri" w:cs="Times New Roman"/>
          <w:lang w:val="en-CA"/>
        </w:rPr>
        <w:tab/>
      </w:r>
      <w:r w:rsidRPr="008935FE">
        <w:rPr>
          <w:rFonts w:ascii="Calibri" w:eastAsia="Times New Roman" w:hAnsi="Calibri" w:cs="Times New Roman"/>
          <w:lang w:val="en-CA"/>
        </w:rPr>
        <w:tab/>
        <w:t>Which of the following age categories do you fall into? (READ LIST UNTIL I</w:t>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t>NTERRUPTED, ACCEPT ONE RESPONSE)</w:t>
      </w:r>
    </w:p>
    <w:p w14:paraId="44DBDB6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groupe d’âge appartenez-vous ? (LIRE LA LISTE JUSQU’À INTERRUPTION ; ACCEPTEZ UNE RÉPONSE)</w:t>
      </w:r>
    </w:p>
    <w:p w14:paraId="417BF47A" w14:textId="77777777" w:rsidR="008935FE" w:rsidRPr="008935FE" w:rsidRDefault="008935FE" w:rsidP="008935FE">
      <w:pPr>
        <w:spacing w:after="0" w:line="240" w:lineRule="auto"/>
        <w:ind w:left="360"/>
        <w:rPr>
          <w:rFonts w:ascii="Calibri" w:eastAsia="Times New Roman" w:hAnsi="Calibri" w:cs="Times New Roman"/>
          <w:lang w:val="fr-CA"/>
        </w:rPr>
      </w:pPr>
    </w:p>
    <w:p w14:paraId="4B5EB6C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18 to 24</w:t>
      </w:r>
    </w:p>
    <w:p w14:paraId="0B979F1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18 à 24 ans</w:t>
      </w:r>
    </w:p>
    <w:p w14:paraId="52BE9C7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25 to 34</w:t>
      </w:r>
    </w:p>
    <w:p w14:paraId="7585E8D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25 à 34 ans</w:t>
      </w:r>
    </w:p>
    <w:p w14:paraId="2D421E8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35 to 44</w:t>
      </w:r>
    </w:p>
    <w:p w14:paraId="5C99F14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35 à 44 ans</w:t>
      </w:r>
    </w:p>
    <w:p w14:paraId="18CA925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45 to 54</w:t>
      </w:r>
    </w:p>
    <w:p w14:paraId="2E5C705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45 à 54 ans</w:t>
      </w:r>
    </w:p>
    <w:p w14:paraId="2B4D981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55 to 64 </w:t>
      </w:r>
    </w:p>
    <w:p w14:paraId="5ACF5FF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55 à 64 ans</w:t>
      </w:r>
    </w:p>
    <w:p w14:paraId="60A1BC3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65 or older</w:t>
      </w:r>
    </w:p>
    <w:p w14:paraId="37BE148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65 ans et plus</w:t>
      </w:r>
    </w:p>
    <w:p w14:paraId="122709CA" w14:textId="77777777" w:rsidR="008935FE" w:rsidRPr="008935FE" w:rsidRDefault="008935FE" w:rsidP="008935FE">
      <w:pPr>
        <w:spacing w:after="0" w:line="240" w:lineRule="auto"/>
        <w:ind w:left="360"/>
        <w:rPr>
          <w:rFonts w:ascii="Calibri" w:eastAsia="Times New Roman" w:hAnsi="Calibri" w:cs="Times New Roman"/>
          <w:lang w:val="fr-CA"/>
        </w:rPr>
      </w:pPr>
    </w:p>
    <w:p w14:paraId="7EAF566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2793C82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D3.</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What is the highest level of formal education that you have completed to date? </w:t>
      </w:r>
    </w:p>
    <w:p w14:paraId="6B7336E5" w14:textId="77777777" w:rsidR="008935FE" w:rsidRPr="008935FE" w:rsidRDefault="008935FE" w:rsidP="008935FE">
      <w:pPr>
        <w:spacing w:after="0" w:line="240" w:lineRule="auto"/>
        <w:ind w:left="1080" w:firstLine="360"/>
        <w:rPr>
          <w:rFonts w:ascii="Calibri" w:eastAsia="Times New Roman" w:hAnsi="Calibri" w:cs="Times New Roman"/>
          <w:lang w:val="en-CA"/>
        </w:rPr>
      </w:pPr>
      <w:r w:rsidRPr="008935FE">
        <w:rPr>
          <w:rFonts w:ascii="Calibri" w:eastAsia="Times New Roman" w:hAnsi="Calibri" w:cs="Times New Roman"/>
          <w:lang w:val="en-CA"/>
        </w:rPr>
        <w:t>(READ LIST UNTIL INTERRUPTED, ACCEPT ONE RESPONSE)</w:t>
      </w:r>
    </w:p>
    <w:p w14:paraId="3E0DD32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Quel est le plus haut niveau de scolarité que vous avez atteint ? (LIRE LA LISTE JUSQU’À INTERRUPTION ; ACCEPTEZ UNE RÉPONSE)</w:t>
      </w:r>
    </w:p>
    <w:p w14:paraId="336A1845" w14:textId="77777777" w:rsidR="008935FE" w:rsidRPr="008935FE" w:rsidRDefault="008935FE" w:rsidP="008935FE">
      <w:pPr>
        <w:spacing w:after="0" w:line="240" w:lineRule="auto"/>
        <w:ind w:left="360"/>
        <w:rPr>
          <w:rFonts w:ascii="Calibri" w:eastAsia="Times New Roman" w:hAnsi="Calibri" w:cs="Times New Roman"/>
          <w:lang w:val="fr-CA"/>
        </w:rPr>
      </w:pPr>
    </w:p>
    <w:p w14:paraId="0831E32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Grade 8 or less</w:t>
      </w:r>
    </w:p>
    <w:p w14:paraId="7CE387E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Primaire ou moins</w:t>
      </w:r>
    </w:p>
    <w:p w14:paraId="3FE1D97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Some high school</w:t>
      </w:r>
    </w:p>
    <w:p w14:paraId="565FE88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Quelques années d’études secondaires</w:t>
      </w:r>
    </w:p>
    <w:p w14:paraId="386804B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School diploma or equivalent</w:t>
      </w:r>
    </w:p>
    <w:p w14:paraId="0988D3F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Diplôme d’études secondaires ou l’équivalent</w:t>
      </w:r>
    </w:p>
    <w:p w14:paraId="61397B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Registered Apprenticeship or other trades certificate or diploma</w:t>
      </w:r>
    </w:p>
    <w:p w14:paraId="7530DD5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Apprentissage enregistré ou autre certificat ou diplôme d’une école de métiers</w:t>
      </w:r>
    </w:p>
    <w:p w14:paraId="6EA8DFE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College, CEGEP or other non-university certificate or diploma</w:t>
      </w:r>
    </w:p>
    <w:p w14:paraId="5FA24D8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Certificat ou diplôme d’un collège, cégep ou autre établissement non universitaire</w:t>
      </w:r>
    </w:p>
    <w:p w14:paraId="7084045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University certificate or diploma below bachelor's level</w:t>
      </w:r>
    </w:p>
    <w:p w14:paraId="13A7331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Certificat ou diplôme universitaire inférieur au baccalauréat</w:t>
      </w:r>
    </w:p>
    <w:p w14:paraId="106060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Bachelor's degree</w:t>
      </w:r>
    </w:p>
    <w:p w14:paraId="5C74822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Baccalauréat</w:t>
      </w:r>
    </w:p>
    <w:p w14:paraId="7CB1E24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Post graduate degree above bachelor's level</w:t>
      </w:r>
    </w:p>
    <w:p w14:paraId="4F422B3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Diplôme d’études universitaire supérieur au baccalauréat</w:t>
      </w:r>
    </w:p>
    <w:p w14:paraId="38808EA9" w14:textId="77777777" w:rsidR="008935FE" w:rsidRPr="008935FE" w:rsidRDefault="008935FE" w:rsidP="008935FE">
      <w:pPr>
        <w:spacing w:after="0" w:line="240" w:lineRule="auto"/>
        <w:ind w:left="360"/>
        <w:rPr>
          <w:rFonts w:ascii="Calibri" w:eastAsia="Times New Roman" w:hAnsi="Calibri" w:cs="Times New Roman"/>
          <w:lang w:val="fr-CA"/>
        </w:rPr>
      </w:pPr>
    </w:p>
    <w:p w14:paraId="36EDAD48" w14:textId="77777777" w:rsidR="008935FE" w:rsidRPr="008935FE" w:rsidRDefault="008935FE" w:rsidP="008935FE">
      <w:pPr>
        <w:spacing w:after="0" w:line="240" w:lineRule="auto"/>
        <w:ind w:left="360"/>
        <w:rPr>
          <w:rFonts w:ascii="Calibri" w:eastAsia="Times New Roman" w:hAnsi="Calibri" w:cs="Times New Roman"/>
          <w:lang w:val="fr-CA"/>
        </w:rPr>
      </w:pPr>
    </w:p>
    <w:p w14:paraId="571D6C5C"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D4.</w:t>
      </w:r>
      <w:r w:rsidRPr="008935FE">
        <w:rPr>
          <w:rFonts w:ascii="Calibri" w:eastAsia="Times New Roman" w:hAnsi="Calibri" w:cs="Times New Roman"/>
          <w:lang w:val="en-CA"/>
        </w:rPr>
        <w:tab/>
        <w:t xml:space="preserve">Which of the following categories best describes your current employment status? </w:t>
      </w:r>
      <w:r w:rsidRPr="008935FE">
        <w:rPr>
          <w:rFonts w:ascii="Calibri" w:eastAsia="Times New Roman" w:hAnsi="Calibri" w:cs="Times New Roman"/>
          <w:lang w:val="fr-CA"/>
        </w:rPr>
        <w:t>(READ LIST UNTIL INTERRUPTED, ACCEPT ONE RESPONSE)</w:t>
      </w:r>
    </w:p>
    <w:p w14:paraId="1ED2F105"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Laquelle des descriptions suivantes correspond le mieux à votre situation d’emploi actuelle ? </w:t>
      </w:r>
      <w:r w:rsidRPr="008935FE">
        <w:rPr>
          <w:rFonts w:ascii="Calibri" w:eastAsia="Times New Roman" w:hAnsi="Calibri" w:cs="Times New Roman"/>
          <w:color w:val="0070C0"/>
          <w:lang w:val="en-CA"/>
        </w:rPr>
        <w:t>(LIRE LA LISTE JUSQU’À INTERRUPTION ; ACCEPTEZ UNE RÉPONSE)</w:t>
      </w:r>
    </w:p>
    <w:p w14:paraId="1D75205D" w14:textId="77777777" w:rsidR="008935FE" w:rsidRPr="008935FE" w:rsidRDefault="008935FE" w:rsidP="008935FE">
      <w:pPr>
        <w:spacing w:after="0" w:line="240" w:lineRule="auto"/>
        <w:ind w:left="360"/>
        <w:rPr>
          <w:rFonts w:ascii="Calibri" w:eastAsia="Times New Roman" w:hAnsi="Calibri" w:cs="Times New Roman"/>
          <w:lang w:val="en-CA"/>
        </w:rPr>
      </w:pPr>
    </w:p>
    <w:p w14:paraId="3167579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Working full-time, that is, 35 or more hours per week</w:t>
      </w:r>
    </w:p>
    <w:p w14:paraId="64972FF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plein, c.-à-d. 35 heures ou plus par semaine</w:t>
      </w:r>
    </w:p>
    <w:p w14:paraId="1717EBD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Working part-time, that is, less than 35 hours per week </w:t>
      </w:r>
    </w:p>
    <w:p w14:paraId="0BBFCAD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partiel, c.-à-d. moins de 35 heures par semaine</w:t>
      </w:r>
    </w:p>
    <w:p w14:paraId="57D62A6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Self-employed</w:t>
      </w:r>
    </w:p>
    <w:p w14:paraId="4E2541A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Travailleur(se) autonome</w:t>
      </w:r>
    </w:p>
    <w:p w14:paraId="065573A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Unemployed, but looking for work</w:t>
      </w:r>
    </w:p>
    <w:p w14:paraId="17426D1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Sans emploi, mais à la recherche d’un emploi</w:t>
      </w:r>
    </w:p>
    <w:p w14:paraId="6A5EDCC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 student attending school full-time</w:t>
      </w:r>
    </w:p>
    <w:p w14:paraId="5448693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Étudiant(e) à temps plein</w:t>
      </w:r>
    </w:p>
    <w:p w14:paraId="78F9B2F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Retired</w:t>
      </w:r>
    </w:p>
    <w:p w14:paraId="1E542A0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Retraité(e)</w:t>
      </w:r>
    </w:p>
    <w:p w14:paraId="1DDCA56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in the workforce (full-time homemaker, unemployed, not looking for work)</w:t>
      </w:r>
    </w:p>
    <w:p w14:paraId="34C26B5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À l’extérieur du marché du travail (personne au foyer à temps plein ou sans emploi et non à la recherche d’un emploi)</w:t>
      </w:r>
    </w:p>
    <w:p w14:paraId="219C92F1"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(DO NOT READ) Other – (DO NOT SPECIFY)</w:t>
      </w:r>
    </w:p>
    <w:p w14:paraId="0EBDF31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Autre – (NE PAS PRÉCISER)</w:t>
      </w:r>
    </w:p>
    <w:p w14:paraId="282323B4" w14:textId="77777777" w:rsidR="008935FE" w:rsidRPr="008935FE" w:rsidRDefault="008935FE" w:rsidP="008935FE">
      <w:pPr>
        <w:spacing w:after="0" w:line="240" w:lineRule="auto"/>
        <w:ind w:left="360"/>
        <w:rPr>
          <w:rFonts w:ascii="Calibri" w:eastAsia="Times New Roman" w:hAnsi="Calibri" w:cs="Times New Roman"/>
          <w:lang w:val="fr-CA"/>
        </w:rPr>
      </w:pPr>
    </w:p>
    <w:p w14:paraId="671D7745" w14:textId="77777777" w:rsidR="008935FE" w:rsidRPr="008935FE" w:rsidRDefault="008935FE" w:rsidP="008935FE">
      <w:pPr>
        <w:spacing w:after="0" w:line="240" w:lineRule="auto"/>
        <w:ind w:left="360"/>
        <w:rPr>
          <w:rFonts w:ascii="Calibri" w:eastAsia="Times New Roman" w:hAnsi="Calibri" w:cs="Times New Roman"/>
          <w:lang w:val="fr-CA"/>
        </w:rPr>
      </w:pPr>
    </w:p>
    <w:p w14:paraId="70758BD2" w14:textId="77777777" w:rsidR="008935FE" w:rsidRPr="008935FE" w:rsidRDefault="008935FE" w:rsidP="008935FE">
      <w:pPr>
        <w:spacing w:after="0" w:line="240" w:lineRule="auto"/>
        <w:ind w:left="360"/>
        <w:rPr>
          <w:rFonts w:ascii="Calibri" w:eastAsia="Times New Roman" w:hAnsi="Calibri" w:cs="Times New Roman"/>
          <w:lang w:val="fr-CA"/>
        </w:rPr>
      </w:pPr>
    </w:p>
    <w:p w14:paraId="6881FDDC"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lastRenderedPageBreak/>
        <w:t>D5.</w:t>
      </w:r>
      <w:r w:rsidRPr="008935FE">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8935FE">
        <w:rPr>
          <w:rFonts w:ascii="Calibri" w:eastAsia="Times New Roman" w:hAnsi="Calibri" w:cs="Times New Roman"/>
          <w:lang w:val="fr-CA"/>
        </w:rPr>
        <w:t>(READ LIST UNTIL INTERRUPTED)</w:t>
      </w:r>
    </w:p>
    <w:p w14:paraId="5DF4C37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11FB0D83" w14:textId="77777777" w:rsidR="008935FE" w:rsidRPr="008935FE" w:rsidRDefault="008935FE" w:rsidP="008935FE">
      <w:pPr>
        <w:spacing w:after="0" w:line="240" w:lineRule="auto"/>
        <w:ind w:left="360"/>
        <w:rPr>
          <w:rFonts w:ascii="Calibri" w:eastAsia="Times New Roman" w:hAnsi="Calibri" w:cs="Times New Roman"/>
          <w:lang w:val="fr-CA"/>
        </w:rPr>
      </w:pPr>
    </w:p>
    <w:p w14:paraId="6742224B"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Under $20,000</w:t>
      </w:r>
    </w:p>
    <w:p w14:paraId="6F2A90ED"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Moins de 20 000 $</w:t>
      </w:r>
    </w:p>
    <w:p w14:paraId="4F06D3B3"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$20,000 to just under $40,000</w:t>
      </w:r>
    </w:p>
    <w:p w14:paraId="53F460C1"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20 000 $ à moins de 40 000 $</w:t>
      </w:r>
    </w:p>
    <w:p w14:paraId="6130A713"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$40,000 to just under $60,000</w:t>
      </w:r>
    </w:p>
    <w:p w14:paraId="22867160"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40 000 $ à moins de 60 000 $</w:t>
      </w:r>
    </w:p>
    <w:p w14:paraId="1AB831D1"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$60,000 to just under $80,000</w:t>
      </w:r>
    </w:p>
    <w:p w14:paraId="275BCC69"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60 000 $ à moins de 80 000 $</w:t>
      </w:r>
    </w:p>
    <w:p w14:paraId="07BD9571"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$80,000 to just under $100,000</w:t>
      </w:r>
    </w:p>
    <w:p w14:paraId="0F1AB37F"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80 000 $ à moins de 100 000 $</w:t>
      </w:r>
    </w:p>
    <w:p w14:paraId="0E64BF65"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$100,000 to just under $150,000</w:t>
      </w:r>
    </w:p>
    <w:p w14:paraId="4A0F3845"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100 000 $ à moins de 150 000 $</w:t>
      </w:r>
    </w:p>
    <w:p w14:paraId="44EE79D8"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$150,000 and above</w:t>
      </w:r>
    </w:p>
    <w:p w14:paraId="0BC537F3"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150 000 $ et plus</w:t>
      </w:r>
    </w:p>
    <w:p w14:paraId="28002F02" w14:textId="77777777" w:rsidR="008935FE" w:rsidRPr="008935FE" w:rsidRDefault="008935FE" w:rsidP="008935FE">
      <w:pPr>
        <w:spacing w:after="0" w:line="240" w:lineRule="auto"/>
        <w:ind w:left="360"/>
        <w:rPr>
          <w:rFonts w:ascii="Calibri" w:eastAsia="Times New Roman" w:hAnsi="Calibri" w:cs="Times New Roman"/>
          <w:lang w:val="fr-CA"/>
        </w:rPr>
      </w:pPr>
    </w:p>
    <w:p w14:paraId="2A182F61" w14:textId="77777777" w:rsidR="008935FE" w:rsidRPr="008935FE" w:rsidRDefault="008935FE" w:rsidP="008935FE">
      <w:pPr>
        <w:spacing w:after="0" w:line="240" w:lineRule="auto"/>
        <w:ind w:left="360"/>
        <w:rPr>
          <w:rFonts w:ascii="Calibri" w:eastAsia="Times New Roman" w:hAnsi="Calibri" w:cs="Times New Roman"/>
          <w:lang w:val="fr-CA"/>
        </w:rPr>
      </w:pPr>
    </w:p>
    <w:p w14:paraId="7CDE52E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D8.</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CA"/>
        </w:rPr>
        <w:t>Were you born in Canada?</w:t>
      </w:r>
    </w:p>
    <w:p w14:paraId="78208B97"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Êtes-vous né(e) au Canada ? </w:t>
      </w:r>
    </w:p>
    <w:p w14:paraId="139807EF" w14:textId="77777777" w:rsidR="008935FE" w:rsidRPr="008935FE" w:rsidRDefault="008935FE" w:rsidP="008935FE">
      <w:pPr>
        <w:spacing w:after="0" w:line="240" w:lineRule="auto"/>
        <w:ind w:left="360"/>
        <w:rPr>
          <w:rFonts w:ascii="Calibri" w:eastAsia="Times New Roman" w:hAnsi="Calibri" w:cs="Times New Roman"/>
          <w:lang w:val="fr-CA"/>
        </w:rPr>
      </w:pPr>
    </w:p>
    <w:p w14:paraId="4A751AD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09937ABB"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79D81C7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72C9EF5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7EF5689" w14:textId="77777777" w:rsidR="008935FE" w:rsidRPr="008935FE" w:rsidRDefault="008935FE" w:rsidP="008935FE">
      <w:pPr>
        <w:spacing w:after="0" w:line="240" w:lineRule="auto"/>
        <w:ind w:left="360"/>
        <w:rPr>
          <w:rFonts w:ascii="Calibri" w:eastAsia="Times New Roman" w:hAnsi="Calibri" w:cs="Times New Roman"/>
          <w:lang w:val="en-CA"/>
        </w:rPr>
      </w:pPr>
    </w:p>
    <w:p w14:paraId="43D7AAB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D9 IF D8=NO; OTHERWISE SKIP TO D12]</w:t>
      </w:r>
    </w:p>
    <w:p w14:paraId="43BC6234" w14:textId="77777777" w:rsidR="008935FE" w:rsidRPr="008935FE" w:rsidRDefault="008935FE" w:rsidP="008935FE">
      <w:pPr>
        <w:spacing w:after="0" w:line="240" w:lineRule="auto"/>
        <w:ind w:left="360"/>
        <w:rPr>
          <w:rFonts w:ascii="Calibri" w:eastAsia="Times New Roman" w:hAnsi="Calibri" w:cs="Times New Roman"/>
          <w:lang w:val="en-CA"/>
        </w:rPr>
      </w:pPr>
    </w:p>
    <w:p w14:paraId="2D10422E"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D9.</w:t>
      </w:r>
      <w:r w:rsidRPr="008935FE">
        <w:rPr>
          <w:rFonts w:ascii="Calibri" w:eastAsia="Times New Roman" w:hAnsi="Calibri" w:cs="Times New Roman"/>
          <w:lang w:val="en-CA"/>
        </w:rPr>
        <w:tab/>
        <w:t>In what year did you come to Canada? (RECORD YEAR;</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ASK FOR APPROXIMATION IF THEY CAN’T REMEMBER)</w:t>
      </w:r>
    </w:p>
    <w:p w14:paraId="63C797A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quelle année êtes-vous arrivé(e) au Canada ? (INSCRIRE L’ANNÉE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DEMANDER UNE APPROXIMATION SI LE RÉPONDANT NE SE SOUVIENT PAS)</w:t>
      </w:r>
    </w:p>
    <w:p w14:paraId="7B11E3AA" w14:textId="77777777" w:rsidR="008935FE" w:rsidRPr="008935FE" w:rsidRDefault="008935FE" w:rsidP="008935FE">
      <w:pPr>
        <w:spacing w:after="0" w:line="240" w:lineRule="auto"/>
        <w:ind w:left="360"/>
        <w:rPr>
          <w:rFonts w:ascii="Calibri" w:eastAsia="Times New Roman" w:hAnsi="Calibri" w:cs="Times New Roman"/>
          <w:b/>
          <w:lang w:val="fr-CA"/>
        </w:rPr>
      </w:pPr>
    </w:p>
    <w:p w14:paraId="7857F69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fr-CA"/>
        </w:rPr>
        <w:t xml:space="preserve"> </w:t>
      </w:r>
      <w:r w:rsidRPr="008935FE">
        <w:rPr>
          <w:rFonts w:ascii="Calibri" w:eastAsia="Times New Roman" w:hAnsi="Calibri" w:cs="Times New Roman"/>
          <w:b/>
          <w:lang w:val="en-CA"/>
        </w:rPr>
        <w:t>[1900-2016]</w:t>
      </w:r>
    </w:p>
    <w:p w14:paraId="619B757D" w14:textId="77777777" w:rsidR="008935FE" w:rsidRPr="008935FE" w:rsidRDefault="008935FE" w:rsidP="008935FE">
      <w:pPr>
        <w:spacing w:after="0" w:line="240" w:lineRule="auto"/>
        <w:ind w:left="360"/>
        <w:rPr>
          <w:rFonts w:ascii="Calibri" w:eastAsia="Times New Roman" w:hAnsi="Calibri" w:cs="Times New Roman"/>
          <w:lang w:val="en-CA"/>
        </w:rPr>
      </w:pPr>
    </w:p>
    <w:p w14:paraId="23F721A4"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D12.</w:t>
      </w:r>
      <w:r w:rsidRPr="008935FE">
        <w:rPr>
          <w:rFonts w:ascii="Calibri" w:eastAsia="Times New Roman" w:hAnsi="Calibri" w:cs="Times New Roman"/>
          <w:lang w:val="en-CA"/>
        </w:rPr>
        <w:tab/>
        <w:t>Are you an Aboriginal person, that is, First Nations, Métis or Inuk (IF NEEDED: Inuit)? First Nations includes Status and Non–Status Indians.</w:t>
      </w:r>
    </w:p>
    <w:p w14:paraId="5AD25343"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ABORIGINALS ASKED SEPARATELY, IN LINE WITH STATISTICS CANADA APPROACH)</w:t>
      </w:r>
    </w:p>
    <w:p w14:paraId="51D1248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5F7249A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(REMARQUE : LES AUTOCHTONES SE FONT POSER LA QUESTION SÉPARÉMMENT, CONFORMÉMENT AVEC LA MÉTHODOLOGIE DE STATISTIQUES CANADA)</w:t>
      </w:r>
    </w:p>
    <w:p w14:paraId="3E811909" w14:textId="77777777" w:rsidR="008935FE" w:rsidRPr="008935FE" w:rsidRDefault="008935FE" w:rsidP="008935FE">
      <w:pPr>
        <w:spacing w:after="0" w:line="240" w:lineRule="auto"/>
        <w:ind w:left="360"/>
        <w:rPr>
          <w:rFonts w:ascii="Calibri" w:eastAsia="Times New Roman" w:hAnsi="Calibri" w:cs="Times New Roman"/>
          <w:lang w:val="fr-CA"/>
        </w:rPr>
      </w:pPr>
    </w:p>
    <w:p w14:paraId="79AA480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149A4BF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7E616D0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7AA113D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10820415" w14:textId="77777777" w:rsidR="008935FE" w:rsidRPr="008935FE" w:rsidRDefault="008935FE" w:rsidP="008935FE">
      <w:pPr>
        <w:spacing w:after="0" w:line="240" w:lineRule="auto"/>
        <w:ind w:left="360"/>
        <w:rPr>
          <w:rFonts w:ascii="Calibri" w:eastAsia="Times New Roman" w:hAnsi="Calibri" w:cs="Times New Roman"/>
          <w:lang w:val="en-CA"/>
        </w:rPr>
      </w:pPr>
    </w:p>
    <w:p w14:paraId="66E3544C" w14:textId="77777777" w:rsidR="008935FE" w:rsidRPr="008935FE" w:rsidRDefault="008935FE" w:rsidP="008935FE">
      <w:pPr>
        <w:spacing w:after="0" w:line="240" w:lineRule="auto"/>
        <w:ind w:left="360"/>
        <w:rPr>
          <w:rFonts w:ascii="Calibri" w:eastAsia="Times New Roman" w:hAnsi="Calibri" w:cs="Times New Roman"/>
          <w:lang w:val="en-CA"/>
        </w:rPr>
      </w:pPr>
    </w:p>
    <w:p w14:paraId="3A25CA1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D12=YES, SKIP TO SURVEY CLOSE; OTHERWISE CONTINUE]</w:t>
      </w:r>
    </w:p>
    <w:p w14:paraId="56C5BB93" w14:textId="77777777" w:rsidR="008935FE" w:rsidRPr="008935FE" w:rsidRDefault="008935FE" w:rsidP="008935FE">
      <w:pPr>
        <w:spacing w:after="0" w:line="240" w:lineRule="auto"/>
        <w:ind w:left="360"/>
        <w:rPr>
          <w:rFonts w:ascii="Calibri" w:eastAsia="Times New Roman" w:hAnsi="Calibri" w:cs="Times New Roman"/>
          <w:lang w:val="en-CA"/>
        </w:rPr>
      </w:pPr>
    </w:p>
    <w:p w14:paraId="7AB9E89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491CE22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D13.</w:t>
      </w:r>
      <w:r w:rsidRPr="008935FE">
        <w:rPr>
          <w:rFonts w:ascii="Calibri" w:eastAsia="Times New Roman" w:hAnsi="Calibri" w:cs="Times New Roman"/>
          <w:lang w:val="en-CA"/>
        </w:rPr>
        <w:tab/>
        <w:t>You may belong to one or more racial or cultural groups on the following list.  Are you...? (READ LIST)</w:t>
      </w:r>
    </w:p>
    <w:p w14:paraId="741D4217" w14:textId="77777777" w:rsidR="008935FE" w:rsidRPr="008935FE" w:rsidRDefault="008935FE" w:rsidP="008935FE">
      <w:pPr>
        <w:spacing w:after="0" w:line="240" w:lineRule="auto"/>
        <w:ind w:left="1440"/>
        <w:rPr>
          <w:rFonts w:ascii="Calibri" w:eastAsia="Times New Roman" w:hAnsi="Calibri" w:cs="Times New Roman"/>
          <w:color w:val="000000"/>
          <w:lang w:val="en-CA"/>
        </w:rPr>
      </w:pPr>
      <w:r w:rsidRPr="008935FE">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217D6E9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6408184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259846F1" w14:textId="77777777" w:rsidR="008935FE" w:rsidRPr="008935FE" w:rsidRDefault="008935FE" w:rsidP="008935FE">
      <w:pPr>
        <w:spacing w:after="0" w:line="240" w:lineRule="auto"/>
        <w:ind w:left="360"/>
        <w:rPr>
          <w:rFonts w:ascii="Calibri" w:eastAsia="Times New Roman" w:hAnsi="Calibri" w:cs="Times New Roman"/>
          <w:lang w:val="fr-CA"/>
        </w:rPr>
      </w:pPr>
    </w:p>
    <w:p w14:paraId="5DE65BA6" w14:textId="77777777" w:rsidR="008935FE" w:rsidRPr="008935FE" w:rsidRDefault="008935FE" w:rsidP="008935FE">
      <w:pPr>
        <w:spacing w:after="0" w:line="240" w:lineRule="auto"/>
        <w:ind w:left="360"/>
        <w:rPr>
          <w:rFonts w:ascii="Calibri" w:eastAsia="Times New Roman" w:hAnsi="Calibri" w:cs="Times New Roman"/>
          <w:lang w:val="fr-CA"/>
        </w:rPr>
      </w:pPr>
    </w:p>
    <w:p w14:paraId="6956CFC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[MULTIPUNCH]</w:t>
      </w:r>
    </w:p>
    <w:p w14:paraId="426F369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White</w:t>
      </w:r>
    </w:p>
    <w:p w14:paraId="3F8E9C3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Blanc</w:t>
      </w:r>
    </w:p>
    <w:p w14:paraId="5D0AF3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 Asian, for example East Indian, Pakistani, Sri Lankan</w:t>
      </w:r>
    </w:p>
    <w:p w14:paraId="082748C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Sud-Asiatique (p. ex., Indien de l’Inde, Pakistanais, Sri-Lankais)</w:t>
      </w:r>
    </w:p>
    <w:p w14:paraId="661E9AE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Chinese</w:t>
      </w:r>
    </w:p>
    <w:p w14:paraId="3F2A8A9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Chinois</w:t>
      </w:r>
    </w:p>
    <w:p w14:paraId="5E14369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Black</w:t>
      </w:r>
    </w:p>
    <w:p w14:paraId="487F60B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Noir</w:t>
      </w:r>
    </w:p>
    <w:p w14:paraId="59AD9A0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Filipino</w:t>
      </w:r>
    </w:p>
    <w:p w14:paraId="73FBDB8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Philippin</w:t>
      </w:r>
    </w:p>
    <w:p w14:paraId="2022D9F0"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Latin American</w:t>
      </w:r>
    </w:p>
    <w:p w14:paraId="740F8FB2"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Latino-Américain</w:t>
      </w:r>
    </w:p>
    <w:p w14:paraId="140892C2"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Arab</w:t>
      </w:r>
    </w:p>
    <w:p w14:paraId="27F2CFF4"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Arabe</w:t>
      </w:r>
    </w:p>
    <w:p w14:paraId="2920955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Southeast Asian, for example Vietnamese, Cambodian, Malaysian, Laotian</w:t>
      </w:r>
    </w:p>
    <w:p w14:paraId="620CF77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du Sud-Est (p. ex., Vietnamien, Cambodgien, Malaysien, Laotien)</w:t>
      </w:r>
    </w:p>
    <w:p w14:paraId="267DEB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West Asian, for example Iranian, Afghan</w:t>
      </w:r>
    </w:p>
    <w:p w14:paraId="47BB40E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occidental (p. ex., Iranien, Afghan)</w:t>
      </w:r>
    </w:p>
    <w:p w14:paraId="75B5A9E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Korean</w:t>
      </w:r>
    </w:p>
    <w:p w14:paraId="5543971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Coréen</w:t>
      </w:r>
    </w:p>
    <w:p w14:paraId="1D07888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Japanese</w:t>
      </w:r>
    </w:p>
    <w:p w14:paraId="450C4CC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Japonais</w:t>
      </w:r>
    </w:p>
    <w:p w14:paraId="03E928B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Some other group </w:t>
      </w:r>
    </w:p>
    <w:p w14:paraId="22CB821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Un autre groupe </w:t>
      </w:r>
    </w:p>
    <w:p w14:paraId="744B94FC" w14:textId="77777777" w:rsidR="008935FE" w:rsidRPr="008935FE" w:rsidRDefault="008935FE" w:rsidP="008935FE">
      <w:pPr>
        <w:spacing w:after="0" w:line="240" w:lineRule="auto"/>
        <w:ind w:left="360"/>
        <w:rPr>
          <w:rFonts w:ascii="Calibri" w:eastAsia="Times New Roman" w:hAnsi="Calibri" w:cs="Times New Roman"/>
          <w:lang w:val="fr-CA"/>
        </w:rPr>
      </w:pPr>
    </w:p>
    <w:p w14:paraId="129F6A7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lastRenderedPageBreak/>
        <w:t>[ASK D13A IF D13=‘SOME OTHER GROUP’; OTHERWISE SKIP SURVEY CLOSE]</w:t>
      </w:r>
    </w:p>
    <w:p w14:paraId="08C3B4FE" w14:textId="77777777" w:rsidR="008935FE" w:rsidRPr="008935FE" w:rsidRDefault="008935FE" w:rsidP="008935FE">
      <w:pPr>
        <w:spacing w:after="0" w:line="240" w:lineRule="auto"/>
        <w:ind w:left="360"/>
        <w:rPr>
          <w:rFonts w:ascii="Calibri" w:eastAsia="Times New Roman" w:hAnsi="Calibri" w:cs="Times New Roman"/>
          <w:lang w:val="en-CA"/>
        </w:rPr>
      </w:pPr>
    </w:p>
    <w:p w14:paraId="5703276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D13A.</w:t>
      </w:r>
      <w:r w:rsidRPr="008935FE">
        <w:rPr>
          <w:rFonts w:ascii="Calibri" w:eastAsia="Times New Roman" w:hAnsi="Calibri" w:cs="Times New Roman"/>
          <w:lang w:val="fr-CA"/>
        </w:rPr>
        <w:tab/>
        <w:t xml:space="preserve">Could you specify? </w:t>
      </w:r>
    </w:p>
    <w:p w14:paraId="2F0A6312"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Pouvez-vous préciser quel groupe ? </w:t>
      </w:r>
    </w:p>
    <w:p w14:paraId="3C87712C" w14:textId="77777777" w:rsidR="008935FE" w:rsidRPr="008935FE" w:rsidRDefault="008935FE" w:rsidP="008935FE">
      <w:pPr>
        <w:spacing w:after="0" w:line="240" w:lineRule="auto"/>
        <w:ind w:left="360"/>
        <w:rPr>
          <w:rFonts w:ascii="Calibri" w:eastAsia="Times New Roman" w:hAnsi="Calibri" w:cs="Times New Roman"/>
          <w:lang w:val="fr-CA"/>
        </w:rPr>
      </w:pPr>
    </w:p>
    <w:p w14:paraId="330D715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25C1CD9B" w14:textId="77777777" w:rsidR="008935FE" w:rsidRPr="008935FE" w:rsidRDefault="008935FE" w:rsidP="008935FE">
      <w:pPr>
        <w:spacing w:after="0" w:line="240" w:lineRule="auto"/>
        <w:ind w:left="360"/>
        <w:rPr>
          <w:rFonts w:ascii="Calibri" w:eastAsia="Times New Roman" w:hAnsi="Calibri" w:cs="Times New Roman"/>
          <w:color w:val="1F497D"/>
          <w:lang w:val="en-CA"/>
        </w:rPr>
      </w:pPr>
    </w:p>
    <w:p w14:paraId="16F9733A"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8935FE">
        <w:rPr>
          <w:rFonts w:ascii="Calibri" w:eastAsia="Times New Roman" w:hAnsi="Calibri" w:cs="Times New Roman"/>
          <w:lang w:val="en-US"/>
        </w:rPr>
        <w:t xml:space="preserve">. </w:t>
      </w:r>
    </w:p>
    <w:p w14:paraId="7AC6293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8935FE">
        <w:rPr>
          <w:rFonts w:ascii="Calibri" w:eastAsia="Times New Roman" w:hAnsi="Calibri" w:cs="Times New Roman"/>
          <w:color w:val="0070C0"/>
          <w:lang w:val="fr-CA"/>
        </w:rPr>
        <w:tab/>
      </w:r>
    </w:p>
    <w:p w14:paraId="1F284F8B"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68804742"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7326BEF3" w14:textId="3647B6E3" w:rsidR="003B0962" w:rsidRDefault="003B0962">
      <w:pPr>
        <w:rPr>
          <w:lang w:eastAsia="fr-FR"/>
        </w:rPr>
      </w:pPr>
      <w:r>
        <w:rPr>
          <w:lang w:eastAsia="fr-FR"/>
        </w:rPr>
        <w:br w:type="page"/>
      </w:r>
    </w:p>
    <w:p w14:paraId="783FFB07" w14:textId="7E8886F8" w:rsidR="003B0962" w:rsidRDefault="003B0962" w:rsidP="003B0962">
      <w:pPr>
        <w:pStyle w:val="AppendixLevel2"/>
        <w:rPr>
          <w:rFonts w:eastAsia="Times New Roman"/>
          <w:lang w:eastAsia="fr-FR"/>
        </w:rPr>
      </w:pPr>
      <w:bookmarkStart w:id="22" w:name="_Toc484773929"/>
      <w:r>
        <w:rPr>
          <w:rFonts w:eastAsia="Times New Roman"/>
          <w:lang w:eastAsia="fr-FR"/>
        </w:rPr>
        <w:lastRenderedPageBreak/>
        <w:t>Bilingual Quantitative Research Instrument – Weeks 11-12</w:t>
      </w:r>
      <w:bookmarkEnd w:id="22"/>
    </w:p>
    <w:p w14:paraId="56AED29A" w14:textId="5B62CD00" w:rsidR="003B0962" w:rsidRPr="00617E28" w:rsidRDefault="003B0962" w:rsidP="003B0962">
      <w:pPr>
        <w:rPr>
          <w:lang w:val="en-US" w:eastAsia="fr-FR"/>
        </w:rPr>
      </w:pPr>
    </w:p>
    <w:p w14:paraId="55535D17" w14:textId="77777777" w:rsidR="00A8512B" w:rsidRPr="00A8512B" w:rsidRDefault="00A8512B" w:rsidP="00A8512B">
      <w:pPr>
        <w:spacing w:after="0" w:line="240" w:lineRule="auto"/>
        <w:ind w:left="360"/>
        <w:jc w:val="center"/>
        <w:rPr>
          <w:rFonts w:ascii="Calibri" w:eastAsia="Times New Roman" w:hAnsi="Calibri" w:cs="Times New Roman"/>
          <w:b/>
          <w:lang w:val="en-CA"/>
        </w:rPr>
      </w:pPr>
      <w:r w:rsidRPr="00A8512B">
        <w:rPr>
          <w:rFonts w:ascii="Calibri" w:eastAsia="Times New Roman" w:hAnsi="Calibri" w:cs="Times New Roman"/>
          <w:b/>
          <w:lang w:val="en-CA"/>
        </w:rPr>
        <w:t>[PCO Survey – November 2016]</w:t>
      </w:r>
    </w:p>
    <w:p w14:paraId="7A272992" w14:textId="77777777" w:rsidR="00A8512B" w:rsidRPr="00A8512B" w:rsidRDefault="00A8512B" w:rsidP="00A8512B">
      <w:pPr>
        <w:spacing w:after="0" w:line="240" w:lineRule="auto"/>
        <w:ind w:left="360"/>
        <w:rPr>
          <w:rFonts w:ascii="Calibri" w:eastAsia="Times New Roman" w:hAnsi="Calibri" w:cs="Times New Roman"/>
          <w:b/>
          <w:lang w:val="en-CA"/>
        </w:rPr>
      </w:pPr>
    </w:p>
    <w:p w14:paraId="4B72CDA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[INTRODUCTION]</w:t>
      </w:r>
    </w:p>
    <w:p w14:paraId="0E489D8C" w14:textId="77777777" w:rsidR="00A8512B" w:rsidRPr="00A8512B" w:rsidRDefault="00A8512B" w:rsidP="00A8512B">
      <w:pPr>
        <w:spacing w:after="0" w:line="240" w:lineRule="auto"/>
        <w:ind w:left="360"/>
        <w:rPr>
          <w:rFonts w:ascii="Calibri" w:eastAsia="Times New Roman" w:hAnsi="Calibri" w:cs="Times New Roman"/>
          <w:lang w:val="en-CA"/>
        </w:rPr>
      </w:pPr>
    </w:p>
    <w:p w14:paraId="12D0AC7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A8512B">
        <w:rPr>
          <w:rFonts w:ascii="Times New Roman" w:eastAsia="Times New Roman" w:hAnsi="Times New Roman" w:cs="Times New Roman"/>
          <w:sz w:val="24"/>
          <w:szCs w:val="24"/>
          <w:lang w:val="en-CA"/>
        </w:rPr>
        <w:t xml:space="preserve"> </w:t>
      </w:r>
      <w:r w:rsidRPr="00A8512B">
        <w:rPr>
          <w:rFonts w:ascii="Calibri" w:eastAsia="Times New Roman" w:hAnsi="Calibri" w:cs="Times New Roman"/>
          <w:lang w:val="en-CA"/>
        </w:rPr>
        <w:t>(IF NEEDED: Thank you. Someone will call you shortly to complete the survey in French)</w:t>
      </w:r>
    </w:p>
    <w:p w14:paraId="6A7562AA" w14:textId="77777777" w:rsidR="00A8512B" w:rsidRPr="00A8512B" w:rsidRDefault="00A8512B" w:rsidP="00A8512B">
      <w:pPr>
        <w:spacing w:after="0" w:line="240" w:lineRule="auto"/>
        <w:ind w:left="360"/>
        <w:rPr>
          <w:rFonts w:ascii="Calibri" w:eastAsia="Times New Roman" w:hAnsi="Calibri" w:cs="Times New Roman"/>
          <w:lang w:val="en-CA"/>
        </w:rPr>
      </w:pPr>
    </w:p>
    <w:p w14:paraId="34570341" w14:textId="77777777" w:rsidR="00A8512B" w:rsidRPr="00A8512B" w:rsidRDefault="00A8512B" w:rsidP="00A8512B">
      <w:pPr>
        <w:spacing w:after="0" w:line="240" w:lineRule="auto"/>
        <w:ind w:left="360"/>
        <w:rPr>
          <w:rFonts w:ascii="Calibri" w:eastAsia="Times New Roman" w:hAnsi="Calibri" w:cs="Times New Roman"/>
          <w:b/>
          <w:color w:val="0070C0"/>
          <w:lang w:val="fr-CA"/>
        </w:rPr>
      </w:pPr>
      <w:r w:rsidRPr="00A8512B">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092492E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(AU BESOIN : Je vous remercie. Quelqu'un vous rappellera bientôt pour mener le sondage en français)</w:t>
      </w:r>
    </w:p>
    <w:p w14:paraId="5B239967" w14:textId="77777777" w:rsidR="00A8512B" w:rsidRPr="00A8512B" w:rsidRDefault="00A8512B" w:rsidP="00A8512B">
      <w:pPr>
        <w:spacing w:after="0" w:line="240" w:lineRule="auto"/>
        <w:rPr>
          <w:rFonts w:ascii="Calibri" w:eastAsia="Times New Roman" w:hAnsi="Calibri" w:cs="Times New Roman"/>
          <w:lang w:val="fr-CA"/>
        </w:rPr>
      </w:pPr>
    </w:p>
    <w:p w14:paraId="7FC0F22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 - CONTINUE</w:t>
      </w:r>
    </w:p>
    <w:p w14:paraId="2817F940"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t xml:space="preserve"> - CONTINUER</w:t>
      </w:r>
    </w:p>
    <w:p w14:paraId="3AC1CF9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 - ASK TO SPEAK TO ‘ELIGIBLE’ PERSON AND START AGAIN</w:t>
      </w:r>
      <w:r w:rsidRPr="00A8512B">
        <w:rPr>
          <w:rFonts w:ascii="Calibri" w:eastAsia="Times New Roman" w:hAnsi="Calibri" w:cs="Times New Roman"/>
          <w:lang w:val="en-CA"/>
        </w:rPr>
        <w:tab/>
      </w:r>
    </w:p>
    <w:p w14:paraId="384678D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Non - DEMANDER DE PARLER AVEC LA PERSONNE ‘ÉLIGIBLE’ ET RECOMMENCER</w:t>
      </w:r>
    </w:p>
    <w:p w14:paraId="029618B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REFUSED - THANK AND TERMINATE</w:t>
      </w:r>
    </w:p>
    <w:p w14:paraId="533FB538"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REFUSÉ - REMERCIER ET TERMINER</w:t>
      </w:r>
    </w:p>
    <w:p w14:paraId="4E1805C7" w14:textId="77777777" w:rsidR="00A8512B" w:rsidRPr="00A8512B" w:rsidRDefault="00A8512B" w:rsidP="00A8512B">
      <w:pPr>
        <w:spacing w:after="0" w:line="240" w:lineRule="auto"/>
        <w:ind w:left="360"/>
        <w:rPr>
          <w:rFonts w:ascii="Calibri" w:eastAsia="Times New Roman" w:hAnsi="Calibri" w:cs="Times New Roman"/>
          <w:lang w:val="en-CA"/>
        </w:rPr>
      </w:pPr>
    </w:p>
    <w:p w14:paraId="0AA28B5F" w14:textId="77777777" w:rsidR="00A8512B" w:rsidRPr="00A8512B" w:rsidRDefault="00A8512B" w:rsidP="00A8512B">
      <w:pPr>
        <w:spacing w:after="0" w:line="240" w:lineRule="auto"/>
        <w:ind w:left="360"/>
        <w:rPr>
          <w:rFonts w:ascii="Calibri" w:eastAsia="Times New Roman" w:hAnsi="Calibri" w:cs="Times New Roman"/>
          <w:lang w:val="en-CA"/>
        </w:rPr>
      </w:pPr>
    </w:p>
    <w:p w14:paraId="18C97A7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LANG.</w:t>
      </w:r>
      <w:r w:rsidRPr="00A8512B">
        <w:rPr>
          <w:rFonts w:ascii="Calibri" w:eastAsia="Times New Roman" w:hAnsi="Calibri" w:cs="Times New Roman"/>
          <w:lang w:val="en-CA"/>
        </w:rPr>
        <w:tab/>
        <w:t>(DO NOT READ) CHOOSE LANGUAGE</w:t>
      </w:r>
    </w:p>
    <w:p w14:paraId="046B7DCD"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(NE PAS LIRE) CHOISIR LA LANGUE</w:t>
      </w:r>
    </w:p>
    <w:p w14:paraId="2AC5C3CB" w14:textId="77777777" w:rsidR="00A8512B" w:rsidRPr="00A8512B" w:rsidRDefault="00A8512B" w:rsidP="00A8512B">
      <w:pPr>
        <w:spacing w:after="0" w:line="240" w:lineRule="auto"/>
        <w:ind w:left="360"/>
        <w:rPr>
          <w:rFonts w:ascii="Calibri" w:eastAsia="Times New Roman" w:hAnsi="Calibri" w:cs="Times New Roman"/>
          <w:lang w:val="fr-CA"/>
        </w:rPr>
      </w:pPr>
    </w:p>
    <w:p w14:paraId="7FF4FD90"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English </w:t>
      </w:r>
    </w:p>
    <w:p w14:paraId="74B06DB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Anglais</w:t>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2F6D7DE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French</w:t>
      </w:r>
    </w:p>
    <w:p w14:paraId="168446AA"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lang w:val="en-CA"/>
        </w:rPr>
        <w:t>Français</w:t>
      </w:r>
      <w:r w:rsidRPr="00A8512B">
        <w:rPr>
          <w:rFonts w:ascii="Calibri" w:eastAsia="Times New Roman" w:hAnsi="Calibri" w:cs="Times New Roman"/>
          <w:lang w:val="en-CA"/>
        </w:rPr>
        <w:tab/>
      </w:r>
      <w:r w:rsidRPr="00A8512B">
        <w:rPr>
          <w:rFonts w:ascii="Calibri" w:eastAsia="Times New Roman" w:hAnsi="Calibri" w:cs="Times New Roman"/>
          <w:color w:val="0070C0"/>
          <w:lang w:val="en-CA"/>
        </w:rPr>
        <w:t xml:space="preserve"> </w:t>
      </w:r>
      <w:r w:rsidRPr="00A8512B">
        <w:rPr>
          <w:rFonts w:ascii="Calibri" w:eastAsia="Times New Roman" w:hAnsi="Calibri" w:cs="Times New Roman"/>
          <w:color w:val="0070C0"/>
          <w:lang w:val="en-CA"/>
        </w:rPr>
        <w:tab/>
        <w:t xml:space="preserve"> </w:t>
      </w:r>
    </w:p>
    <w:p w14:paraId="6B979443" w14:textId="77777777" w:rsidR="00A8512B" w:rsidRPr="00A8512B" w:rsidRDefault="00A8512B" w:rsidP="00A8512B">
      <w:pPr>
        <w:spacing w:after="0" w:line="240" w:lineRule="auto"/>
        <w:ind w:left="360"/>
        <w:rPr>
          <w:rFonts w:ascii="Calibri" w:eastAsia="Times New Roman" w:hAnsi="Calibri" w:cs="Times New Roman"/>
          <w:lang w:val="en-CA"/>
        </w:rPr>
      </w:pPr>
    </w:p>
    <w:p w14:paraId="311FCA7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[ASK S1a IF LANDLINE SAMPLE] </w:t>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p>
    <w:p w14:paraId="2BA8433A"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S1a.</w:t>
      </w:r>
      <w:r w:rsidRPr="00A8512B">
        <w:rPr>
          <w:rFonts w:ascii="Calibri" w:eastAsia="Times New Roman" w:hAnsi="Calibri" w:cs="Times New Roman"/>
          <w:lang w:val="en-CA"/>
        </w:rPr>
        <w:tab/>
        <w:t>May I please speak with the person in your household who is 18 years of age or older and who has had the most recent birthday? Would that be you?</w:t>
      </w:r>
    </w:p>
    <w:p w14:paraId="7127E0C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 xml:space="preserve">(IF </w:t>
      </w:r>
      <w:r w:rsidRPr="00A8512B">
        <w:rPr>
          <w:rFonts w:ascii="Calibri" w:eastAsia="Times New Roman" w:hAnsi="Calibri" w:cs="Times New Roman"/>
          <w:lang w:val="en-US"/>
        </w:rPr>
        <w:t>NOT</w:t>
      </w:r>
      <w:r w:rsidRPr="00A8512B">
        <w:rPr>
          <w:rFonts w:ascii="Calibri" w:eastAsia="Times New Roman" w:hAnsi="Calibri" w:cs="Times New Roman"/>
          <w:lang w:val="en-CA"/>
        </w:rPr>
        <w:t>, ASK TO SPEAK WITH MEMBER 18+ WITH THE LAST BIRTHDAY)</w:t>
      </w:r>
    </w:p>
    <w:p w14:paraId="21E75B42"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43A4BD8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(SI N’EST PAS CETTE PERSONNE, DEMANDER À PARLER AU MEMBRE DU FOYER DE 18+ QUI A ÉTÉ LE DERNIER À CÉLÉBRER SON ANNIVERSAIRE)</w:t>
      </w:r>
    </w:p>
    <w:p w14:paraId="2207D9FB" w14:textId="77777777" w:rsidR="00A8512B" w:rsidRPr="00A8512B" w:rsidRDefault="00A8512B" w:rsidP="00A8512B">
      <w:pPr>
        <w:spacing w:after="0" w:line="240" w:lineRule="auto"/>
        <w:ind w:left="360"/>
        <w:rPr>
          <w:rFonts w:ascii="Calibri" w:eastAsia="Times New Roman" w:hAnsi="Calibri" w:cs="Times New Roman"/>
          <w:highlight w:val="yellow"/>
          <w:lang w:val="fr-CA"/>
        </w:rPr>
      </w:pPr>
    </w:p>
    <w:p w14:paraId="2242484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Yes (CONTINUE)</w:t>
      </w:r>
    </w:p>
    <w:p w14:paraId="63DB9A5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Oui (CONTINUER)</w:t>
      </w:r>
    </w:p>
    <w:p w14:paraId="7ABBFD0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No (TERMINATE) </w:t>
      </w:r>
    </w:p>
    <w:p w14:paraId="18E7BD9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Non (TERMINER)</w:t>
      </w:r>
    </w:p>
    <w:p w14:paraId="0D60B94D" w14:textId="77777777" w:rsidR="00A8512B" w:rsidRPr="00A8512B" w:rsidRDefault="00A8512B" w:rsidP="00A8512B">
      <w:pPr>
        <w:spacing w:after="0" w:line="240" w:lineRule="auto"/>
        <w:ind w:left="360"/>
        <w:rPr>
          <w:rFonts w:ascii="Calibri" w:eastAsia="Times New Roman" w:hAnsi="Calibri" w:cs="Times New Roman"/>
          <w:lang w:val="fr-CA"/>
        </w:rPr>
      </w:pPr>
    </w:p>
    <w:p w14:paraId="52B16CF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S1a=NO/DK/REF THANK &amp; TERMINATE (COUNT AS REFUSAL); OTHERWISE CONTINUE]</w:t>
      </w:r>
    </w:p>
    <w:p w14:paraId="7BAEA0E3" w14:textId="77777777" w:rsidR="00A8512B" w:rsidRPr="00A8512B" w:rsidRDefault="00A8512B" w:rsidP="00A8512B">
      <w:pPr>
        <w:spacing w:after="0" w:line="240" w:lineRule="auto"/>
        <w:ind w:left="360"/>
        <w:rPr>
          <w:rFonts w:ascii="Calibri" w:eastAsia="Times New Roman" w:hAnsi="Calibri" w:cs="Times New Roman"/>
          <w:b/>
          <w:lang w:val="en-CA"/>
        </w:rPr>
      </w:pPr>
    </w:p>
    <w:p w14:paraId="755F1E2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[ASK S1b IF CELL SAMPLE] </w:t>
      </w:r>
      <w:r w:rsidRPr="00A8512B">
        <w:rPr>
          <w:rFonts w:ascii="Calibri" w:eastAsia="Times New Roman" w:hAnsi="Calibri" w:cs="Times New Roman"/>
          <w:b/>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p>
    <w:p w14:paraId="5D14710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S1b.</w:t>
      </w:r>
      <w:r w:rsidRPr="00A8512B">
        <w:rPr>
          <w:rFonts w:ascii="Calibri" w:eastAsia="Times New Roman" w:hAnsi="Calibri" w:cs="Times New Roman"/>
          <w:lang w:val="en-CA"/>
        </w:rPr>
        <w:tab/>
        <w:t>Are you 18 years of age or older?</w:t>
      </w:r>
    </w:p>
    <w:p w14:paraId="744199B8"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Avez-vous 18 ans ou plus ?</w:t>
      </w:r>
    </w:p>
    <w:p w14:paraId="13B3292C" w14:textId="77777777" w:rsidR="00A8512B" w:rsidRPr="00A8512B" w:rsidRDefault="00A8512B" w:rsidP="00A8512B">
      <w:pPr>
        <w:spacing w:after="0" w:line="240" w:lineRule="auto"/>
        <w:ind w:left="360"/>
        <w:rPr>
          <w:rFonts w:ascii="Calibri" w:eastAsia="Times New Roman" w:hAnsi="Calibri" w:cs="Times New Roman"/>
          <w:lang w:val="fr-CA"/>
        </w:rPr>
      </w:pPr>
    </w:p>
    <w:p w14:paraId="5B3F443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2529CE66"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Oui </w:t>
      </w:r>
    </w:p>
    <w:p w14:paraId="4FDFEAA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No </w:t>
      </w:r>
    </w:p>
    <w:p w14:paraId="5C3A136F"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Non </w:t>
      </w:r>
    </w:p>
    <w:p w14:paraId="3B087273" w14:textId="77777777" w:rsidR="00A8512B" w:rsidRPr="00A8512B" w:rsidRDefault="00A8512B" w:rsidP="00A8512B">
      <w:pPr>
        <w:spacing w:after="0" w:line="240" w:lineRule="auto"/>
        <w:ind w:left="360"/>
        <w:rPr>
          <w:rFonts w:ascii="Calibri" w:eastAsia="Times New Roman" w:hAnsi="Calibri" w:cs="Times New Roman"/>
          <w:lang w:val="en-CA"/>
        </w:rPr>
      </w:pPr>
    </w:p>
    <w:p w14:paraId="4E1B798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S1b=NO/DK/REF THANK &amp; TERMINATE; OTHERWISE CONTINUE]</w:t>
      </w:r>
    </w:p>
    <w:p w14:paraId="0F12CC8D" w14:textId="77777777" w:rsidR="00A8512B" w:rsidRPr="00A8512B" w:rsidRDefault="00A8512B" w:rsidP="00A8512B">
      <w:pPr>
        <w:spacing w:after="0" w:line="240" w:lineRule="auto"/>
        <w:ind w:left="360"/>
        <w:rPr>
          <w:rFonts w:ascii="Calibri" w:eastAsia="Times New Roman" w:hAnsi="Calibri" w:cs="Times New Roman"/>
          <w:lang w:val="en-CA"/>
        </w:rPr>
      </w:pPr>
    </w:p>
    <w:p w14:paraId="5F3DE4C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CEL1 IF SAMPLE=CELLPHONE]</w:t>
      </w:r>
    </w:p>
    <w:p w14:paraId="647EC943" w14:textId="77777777" w:rsidR="00A8512B" w:rsidRPr="00A8512B" w:rsidRDefault="00A8512B" w:rsidP="00A8512B">
      <w:pPr>
        <w:spacing w:after="0" w:line="240" w:lineRule="auto"/>
        <w:ind w:left="360"/>
        <w:rPr>
          <w:rFonts w:ascii="Calibri" w:eastAsia="Times New Roman" w:hAnsi="Calibri" w:cs="Times New Roman"/>
          <w:lang w:val="en-CA"/>
        </w:rPr>
      </w:pPr>
    </w:p>
    <w:p w14:paraId="6EFBEBC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CEL1.</w:t>
      </w:r>
      <w:r w:rsidRPr="00A8512B">
        <w:rPr>
          <w:rFonts w:ascii="Calibri" w:eastAsia="Times New Roman" w:hAnsi="Calibri" w:cs="Times New Roman"/>
          <w:lang w:val="en-CA"/>
        </w:rPr>
        <w:tab/>
        <w:t>Have I reached you on your cellphone?</w:t>
      </w:r>
    </w:p>
    <w:p w14:paraId="5191F6DB"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Est-ce que je vous ai joint sur votre téléphone mobile ?</w:t>
      </w:r>
    </w:p>
    <w:p w14:paraId="67B8123D" w14:textId="77777777" w:rsidR="00A8512B" w:rsidRPr="00A8512B" w:rsidRDefault="00A8512B" w:rsidP="00A8512B">
      <w:pPr>
        <w:spacing w:after="0" w:line="240" w:lineRule="auto"/>
        <w:ind w:left="360"/>
        <w:rPr>
          <w:rFonts w:ascii="Calibri" w:eastAsia="Times New Roman" w:hAnsi="Calibri" w:cs="Times New Roman"/>
          <w:lang w:val="fr-CA"/>
        </w:rPr>
      </w:pPr>
    </w:p>
    <w:p w14:paraId="1BA0907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79D30B0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305C128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573F4AA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32202723" w14:textId="77777777" w:rsidR="00A8512B" w:rsidRPr="00A8512B" w:rsidRDefault="00A8512B" w:rsidP="00A8512B">
      <w:pPr>
        <w:spacing w:after="0" w:line="240" w:lineRule="auto"/>
        <w:ind w:left="360"/>
        <w:rPr>
          <w:rFonts w:ascii="Calibri" w:eastAsia="Times New Roman" w:hAnsi="Calibri" w:cs="Times New Roman"/>
          <w:lang w:val="en-CA"/>
        </w:rPr>
      </w:pPr>
    </w:p>
    <w:p w14:paraId="168A3937" w14:textId="77777777" w:rsidR="00A8512B" w:rsidRPr="00A8512B" w:rsidRDefault="00A8512B" w:rsidP="00A8512B">
      <w:pPr>
        <w:spacing w:after="0" w:line="240" w:lineRule="auto"/>
        <w:ind w:left="360"/>
        <w:rPr>
          <w:rFonts w:ascii="Calibri" w:eastAsia="Times New Roman" w:hAnsi="Calibri" w:cs="Times New Roman"/>
          <w:lang w:val="en-CA"/>
        </w:rPr>
      </w:pPr>
    </w:p>
    <w:p w14:paraId="4FC1C21B"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CEL2 IF CEL1=YES; IF CEL1=DK/REF, THANK AND TERMINATE]</w:t>
      </w:r>
    </w:p>
    <w:p w14:paraId="57405874" w14:textId="77777777" w:rsidR="00A8512B" w:rsidRPr="00A8512B" w:rsidRDefault="00A8512B" w:rsidP="00A8512B">
      <w:pPr>
        <w:spacing w:after="0" w:line="240" w:lineRule="auto"/>
        <w:ind w:left="360"/>
        <w:rPr>
          <w:rFonts w:ascii="Calibri" w:eastAsia="Times New Roman" w:hAnsi="Calibri" w:cs="Times New Roman"/>
          <w:lang w:val="en-CA"/>
        </w:rPr>
      </w:pPr>
    </w:p>
    <w:p w14:paraId="5A8E416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CEL2.</w:t>
      </w:r>
      <w:r w:rsidRPr="00A8512B">
        <w:rPr>
          <w:rFonts w:ascii="Calibri" w:eastAsia="Times New Roman" w:hAnsi="Calibri" w:cs="Times New Roman"/>
          <w:lang w:val="en-CA"/>
        </w:rPr>
        <w:tab/>
        <w:t>Are you in a safe environment to talk?</w:t>
      </w:r>
    </w:p>
    <w:p w14:paraId="1E6F7EB5"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Êtes-vous dans un environnement sécuritaire pour parler ?</w:t>
      </w:r>
    </w:p>
    <w:p w14:paraId="365CB661" w14:textId="77777777" w:rsidR="00A8512B" w:rsidRPr="00A8512B" w:rsidRDefault="00A8512B" w:rsidP="00A8512B">
      <w:pPr>
        <w:spacing w:after="0" w:line="240" w:lineRule="auto"/>
        <w:ind w:left="360"/>
        <w:rPr>
          <w:rFonts w:ascii="Calibri" w:eastAsia="Times New Roman" w:hAnsi="Calibri" w:cs="Times New Roman"/>
          <w:lang w:val="fr-CA"/>
        </w:rPr>
      </w:pPr>
    </w:p>
    <w:p w14:paraId="1DCD6BC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6CAD52A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504930A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22DB677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 xml:space="preserve"> </w:t>
      </w:r>
      <w:r w:rsidRPr="00A8512B">
        <w:rPr>
          <w:rFonts w:ascii="Calibri" w:eastAsia="Times New Roman" w:hAnsi="Calibri" w:cs="Times New Roman"/>
          <w:lang w:val="en-CA"/>
        </w:rPr>
        <w:tab/>
        <w:t xml:space="preserve"> </w:t>
      </w:r>
    </w:p>
    <w:p w14:paraId="561DAF1A" w14:textId="77777777" w:rsidR="00A8512B" w:rsidRPr="00A8512B" w:rsidRDefault="00A8512B" w:rsidP="00A8512B">
      <w:pPr>
        <w:spacing w:after="0" w:line="240" w:lineRule="auto"/>
        <w:ind w:left="360"/>
        <w:rPr>
          <w:rFonts w:ascii="Calibri" w:eastAsia="Times New Roman" w:hAnsi="Calibri" w:cs="Times New Roman"/>
          <w:lang w:val="en-CA"/>
        </w:rPr>
      </w:pPr>
    </w:p>
    <w:p w14:paraId="4BD354FB"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CEL2=NO/DK/REF THANK &amp; TERMINATE; OTHERWISE CONTINUE]</w:t>
      </w:r>
    </w:p>
    <w:p w14:paraId="0570078A" w14:textId="77777777" w:rsidR="00A8512B" w:rsidRPr="00A8512B" w:rsidRDefault="00A8512B" w:rsidP="00A8512B">
      <w:pPr>
        <w:spacing w:after="0" w:line="240" w:lineRule="auto"/>
        <w:ind w:left="360"/>
        <w:rPr>
          <w:rFonts w:ascii="Calibri" w:eastAsia="Times New Roman" w:hAnsi="Calibri" w:cs="Times New Roman"/>
          <w:lang w:val="en-CA"/>
        </w:rPr>
      </w:pPr>
    </w:p>
    <w:p w14:paraId="35DDF141"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FSAPROV IF PHONFRAM=2 (CELLPHONE); OTHERWISE SKIP TO QFSA]</w:t>
      </w:r>
    </w:p>
    <w:p w14:paraId="1E7D265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[LANDLINE REGION ALLOCAITON BASED ON AREA CODE/EXCHANGE]</w:t>
      </w:r>
    </w:p>
    <w:p w14:paraId="4234249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[FSAPROV] </w:t>
      </w:r>
    </w:p>
    <w:p w14:paraId="656C2737"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[Single Punch PREQUAL]</w:t>
      </w:r>
      <w:r w:rsidRPr="00A8512B">
        <w:rPr>
          <w:rFonts w:ascii="Calibri" w:eastAsia="Times New Roman" w:hAnsi="Calibri" w:cs="Times New Roman"/>
          <w:b/>
          <w:lang w:val="en-CA"/>
        </w:rPr>
        <w:tab/>
      </w:r>
    </w:p>
    <w:p w14:paraId="012966F0"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[QUOTA]</w:t>
      </w:r>
    </w:p>
    <w:p w14:paraId="2C5EC5A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 </w:t>
      </w:r>
    </w:p>
    <w:p w14:paraId="4AD06D0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FSAPROV.           In which province do you live?</w:t>
      </w:r>
    </w:p>
    <w:p w14:paraId="38F4A6F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en-US"/>
        </w:rPr>
        <w:t xml:space="preserve">                             </w:t>
      </w:r>
      <w:r w:rsidRPr="00A8512B">
        <w:rPr>
          <w:rFonts w:ascii="Calibri" w:eastAsia="Times New Roman" w:hAnsi="Calibri" w:cs="Times New Roman"/>
          <w:color w:val="0070C0"/>
          <w:lang w:val="fr-CA"/>
        </w:rPr>
        <w:t>Dans quelle province habitez-vous ?</w:t>
      </w:r>
    </w:p>
    <w:p w14:paraId="1CB5161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 xml:space="preserve"> </w:t>
      </w:r>
    </w:p>
    <w:p w14:paraId="6A1E109A"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British Columbia</w:t>
      </w:r>
    </w:p>
    <w:p w14:paraId="1E6FDB62"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 xml:space="preserve">Colombie-Britannique </w:t>
      </w:r>
    </w:p>
    <w:p w14:paraId="4440069C"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Alberta</w:t>
      </w:r>
    </w:p>
    <w:p w14:paraId="674A5780"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Alberta</w:t>
      </w:r>
    </w:p>
    <w:p w14:paraId="2A0BB89F"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Saskatchewan</w:t>
      </w:r>
    </w:p>
    <w:p w14:paraId="1EB66D8D"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Saskatchewan</w:t>
      </w:r>
    </w:p>
    <w:p w14:paraId="57958021"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Manitoba</w:t>
      </w:r>
    </w:p>
    <w:p w14:paraId="1D615DE3"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Manitoba</w:t>
      </w:r>
    </w:p>
    <w:p w14:paraId="3B5B9685"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Ontario</w:t>
      </w:r>
    </w:p>
    <w:p w14:paraId="43AA49FA"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Ontario</w:t>
      </w:r>
    </w:p>
    <w:p w14:paraId="76E4D79B"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Quebec</w:t>
      </w:r>
    </w:p>
    <w:p w14:paraId="443042B4"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 xml:space="preserve">Québec  </w:t>
      </w:r>
    </w:p>
    <w:p w14:paraId="0A7BD4BA"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New Brunswick</w:t>
      </w:r>
    </w:p>
    <w:p w14:paraId="4B9C952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Nouveau-Brunswick</w:t>
      </w:r>
    </w:p>
    <w:p w14:paraId="51139C43" w14:textId="77777777" w:rsidR="00A8512B" w:rsidRPr="00A8512B" w:rsidRDefault="00A8512B" w:rsidP="00A8512B">
      <w:pPr>
        <w:spacing w:after="0" w:line="240" w:lineRule="auto"/>
        <w:ind w:left="360"/>
        <w:rPr>
          <w:rFonts w:ascii="Calibri" w:eastAsia="Times New Roman" w:hAnsi="Calibri" w:cs="Times New Roman"/>
          <w:color w:val="000000"/>
          <w:lang w:val="fr-CA"/>
        </w:rPr>
      </w:pPr>
      <w:r w:rsidRPr="00A8512B">
        <w:rPr>
          <w:rFonts w:ascii="Calibri" w:eastAsia="Times New Roman" w:hAnsi="Calibri" w:cs="Times New Roman"/>
          <w:color w:val="000000"/>
          <w:lang w:val="fr-CA"/>
        </w:rPr>
        <w:t>Nova Scotia</w:t>
      </w:r>
    </w:p>
    <w:p w14:paraId="785EAA0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Nouvelle-Écosse</w:t>
      </w:r>
    </w:p>
    <w:p w14:paraId="62ADB9C3"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PEI (Prince Edward Island)</w:t>
      </w:r>
    </w:p>
    <w:p w14:paraId="3DBC6B58"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l'île du Prince-Édouard</w:t>
      </w:r>
    </w:p>
    <w:p w14:paraId="006EF25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Newfoundland and Labrador</w:t>
      </w:r>
    </w:p>
    <w:p w14:paraId="3B532E7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Terre-Neuve et Labrador</w:t>
      </w:r>
    </w:p>
    <w:p w14:paraId="0129B28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Yukon</w:t>
      </w:r>
    </w:p>
    <w:p w14:paraId="37B254D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Yukon</w:t>
      </w:r>
    </w:p>
    <w:p w14:paraId="4F6E4CC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North West Territories</w:t>
      </w:r>
    </w:p>
    <w:p w14:paraId="5584067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(territoires du) Nord-Ouest</w:t>
      </w:r>
    </w:p>
    <w:p w14:paraId="44FA0350"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Nunavut</w:t>
      </w:r>
    </w:p>
    <w:p w14:paraId="465DF159"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Nunavut</w:t>
      </w:r>
    </w:p>
    <w:p w14:paraId="1D00C2A5"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 </w:t>
      </w:r>
    </w:p>
    <w:p w14:paraId="4137E937"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FSAPROV = DK/REF, THANK &amp; TERMINATE; OTHERWISE CONTINUE]</w:t>
      </w:r>
    </w:p>
    <w:p w14:paraId="18FAC271" w14:textId="77777777" w:rsidR="00A8512B" w:rsidRPr="00A8512B" w:rsidRDefault="00A8512B" w:rsidP="00A8512B">
      <w:pPr>
        <w:spacing w:after="0" w:line="240" w:lineRule="auto"/>
        <w:ind w:left="360"/>
        <w:rPr>
          <w:rFonts w:ascii="Calibri" w:eastAsia="Times New Roman" w:hAnsi="Calibri" w:cs="Times New Roman"/>
          <w:b/>
          <w:lang w:val="en-CA"/>
        </w:rPr>
      </w:pPr>
    </w:p>
    <w:p w14:paraId="67022C4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5968DD8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[PROVINCE]</w:t>
      </w:r>
    </w:p>
    <w:p w14:paraId="27087AE9" w14:textId="77777777" w:rsidR="00A8512B" w:rsidRPr="00A8512B" w:rsidRDefault="00A8512B" w:rsidP="00A8512B">
      <w:pPr>
        <w:spacing w:after="0" w:line="240" w:lineRule="auto"/>
        <w:ind w:left="360"/>
        <w:rPr>
          <w:rFonts w:ascii="Calibri" w:eastAsia="Times New Roman" w:hAnsi="Calibri" w:cs="Times New Roman"/>
          <w:b/>
          <w:lang w:val="en-CA"/>
        </w:rPr>
      </w:pPr>
    </w:p>
    <w:p w14:paraId="0B600CD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BRITISH COLUMBIA</w:t>
      </w:r>
    </w:p>
    <w:p w14:paraId="7ED8956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ALBERTA</w:t>
      </w:r>
    </w:p>
    <w:p w14:paraId="55E8645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SASKATCHEWAN</w:t>
      </w:r>
    </w:p>
    <w:p w14:paraId="4F5E21DD"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MANITOBA</w:t>
      </w:r>
    </w:p>
    <w:p w14:paraId="6946075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ONTARIO</w:t>
      </w:r>
    </w:p>
    <w:p w14:paraId="3E941ED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QUEBEC</w:t>
      </w:r>
    </w:p>
    <w:p w14:paraId="5371266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 BRUNSWICK</w:t>
      </w:r>
    </w:p>
    <w:p w14:paraId="36DC2680"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NOVA SCOTIA</w:t>
      </w:r>
    </w:p>
    <w:p w14:paraId="36BDBC7D"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PEI (PRINCE EDWARD ISLAND)</w:t>
      </w:r>
    </w:p>
    <w:p w14:paraId="27F4E5E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NEWFOUNDLAND AND LABRADOR</w:t>
      </w:r>
    </w:p>
    <w:p w14:paraId="79245DE7"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YUKON</w:t>
      </w:r>
    </w:p>
    <w:p w14:paraId="03334D5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NORTH WEST TERRITORIES</w:t>
      </w:r>
    </w:p>
    <w:p w14:paraId="622B0E7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NUNAVUT</w:t>
      </w:r>
    </w:p>
    <w:p w14:paraId="28D7FCB3" w14:textId="77777777" w:rsidR="00A8512B" w:rsidRPr="00A8512B" w:rsidRDefault="00A8512B" w:rsidP="00A8512B">
      <w:pPr>
        <w:spacing w:after="0" w:line="240" w:lineRule="auto"/>
        <w:ind w:left="360"/>
        <w:rPr>
          <w:rFonts w:ascii="Calibri" w:eastAsia="Times New Roman" w:hAnsi="Calibri" w:cs="Times New Roman"/>
          <w:lang w:val="en-CA"/>
        </w:rPr>
      </w:pPr>
    </w:p>
    <w:p w14:paraId="0106325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ALL]</w:t>
      </w:r>
    </w:p>
    <w:p w14:paraId="65C65992" w14:textId="77777777" w:rsidR="00A8512B" w:rsidRPr="00A8512B" w:rsidRDefault="00A8512B" w:rsidP="00A8512B">
      <w:pPr>
        <w:spacing w:after="0" w:line="240" w:lineRule="auto"/>
        <w:ind w:left="360"/>
        <w:rPr>
          <w:rFonts w:ascii="Calibri" w:eastAsia="Times New Roman" w:hAnsi="Calibri" w:cs="Times New Roman"/>
          <w:lang w:val="en-CA"/>
        </w:rPr>
      </w:pPr>
    </w:p>
    <w:p w14:paraId="05671CB2"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QFSA.</w:t>
      </w:r>
      <w:r w:rsidRPr="00A8512B">
        <w:rPr>
          <w:rFonts w:ascii="Calibri" w:eastAsia="Times New Roman" w:hAnsi="Calibri" w:cs="Times New Roman"/>
          <w:lang w:val="en-CA"/>
        </w:rPr>
        <w:tab/>
        <w:t>Can you please tell me the first three digits of your postal code?</w:t>
      </w:r>
    </w:p>
    <w:p w14:paraId="5FC491C2" w14:textId="77777777" w:rsidR="00A8512B" w:rsidRPr="00A8512B" w:rsidRDefault="00A8512B" w:rsidP="00A8512B">
      <w:pPr>
        <w:spacing w:after="0" w:line="240" w:lineRule="auto"/>
        <w:ind w:left="1080" w:firstLine="360"/>
        <w:rPr>
          <w:rFonts w:ascii="Calibri" w:eastAsia="Times New Roman" w:hAnsi="Calibri" w:cs="Times New Roman"/>
          <w:lang w:val="fr-CA"/>
        </w:rPr>
      </w:pPr>
      <w:r w:rsidRPr="00A8512B">
        <w:rPr>
          <w:rFonts w:ascii="Calibri" w:eastAsia="Times New Roman" w:hAnsi="Calibri" w:cs="Times New Roman"/>
          <w:color w:val="0070C0"/>
          <w:lang w:val="fr-CA"/>
        </w:rPr>
        <w:t>Veuillez me donner les trois premiers caractères de votre code postal.</w:t>
      </w:r>
      <w:r w:rsidRPr="00A8512B">
        <w:rPr>
          <w:rFonts w:ascii="Calibri" w:eastAsia="Times New Roman" w:hAnsi="Calibri" w:cs="Times New Roman"/>
          <w:lang w:val="fr-CA"/>
        </w:rPr>
        <w:t xml:space="preserve"> </w:t>
      </w:r>
    </w:p>
    <w:p w14:paraId="1318A90E" w14:textId="77777777" w:rsidR="00A8512B" w:rsidRPr="00A8512B" w:rsidRDefault="00A8512B" w:rsidP="00A8512B">
      <w:pPr>
        <w:spacing w:after="0" w:line="240" w:lineRule="auto"/>
        <w:ind w:left="360"/>
        <w:rPr>
          <w:rFonts w:ascii="Calibri" w:eastAsia="Times New Roman" w:hAnsi="Calibri" w:cs="Times New Roman"/>
          <w:b/>
          <w:lang w:val="fr-CA"/>
        </w:rPr>
      </w:pPr>
    </w:p>
    <w:p w14:paraId="341A2EF1"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[INSERT POSTAL CODE MODULE]</w:t>
      </w:r>
    </w:p>
    <w:p w14:paraId="6B879782" w14:textId="77777777" w:rsidR="00A8512B" w:rsidRPr="00A8512B" w:rsidRDefault="00A8512B" w:rsidP="00A8512B">
      <w:pPr>
        <w:spacing w:after="0" w:line="240" w:lineRule="auto"/>
        <w:rPr>
          <w:rFonts w:ascii="Calibri" w:eastAsia="Times New Roman" w:hAnsi="Calibri" w:cs="Times New Roman"/>
          <w:b/>
          <w:lang w:val="en-CA"/>
        </w:rPr>
      </w:pPr>
    </w:p>
    <w:p w14:paraId="4BCC4CC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QB IF SAMPLE=CELLPHONE]</w:t>
      </w:r>
    </w:p>
    <w:p w14:paraId="77A9BC76" w14:textId="77777777" w:rsidR="00A8512B" w:rsidRPr="00A8512B" w:rsidRDefault="00A8512B" w:rsidP="00A8512B">
      <w:pPr>
        <w:spacing w:after="0" w:line="240" w:lineRule="auto"/>
        <w:ind w:left="360"/>
        <w:rPr>
          <w:rFonts w:ascii="Calibri" w:eastAsia="Times New Roman" w:hAnsi="Calibri" w:cs="Times New Roman"/>
          <w:lang w:val="en-CA"/>
        </w:rPr>
      </w:pPr>
    </w:p>
    <w:p w14:paraId="45B0031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QB.</w:t>
      </w:r>
      <w:r w:rsidRPr="00A8512B">
        <w:rPr>
          <w:rFonts w:ascii="Calibri" w:eastAsia="Times New Roman" w:hAnsi="Calibri" w:cs="Times New Roman"/>
          <w:lang w:val="en-CA"/>
        </w:rPr>
        <w:tab/>
      </w:r>
      <w:r w:rsidRPr="00A8512B">
        <w:rPr>
          <w:rFonts w:ascii="Calibri" w:eastAsia="Times New Roman" w:hAnsi="Calibri" w:cs="Times New Roman"/>
          <w:lang w:val="en-CA"/>
        </w:rPr>
        <w:tab/>
        <w:t xml:space="preserve">At home, do you have a traditional telephone line other than a cell phone? </w:t>
      </w:r>
    </w:p>
    <w:p w14:paraId="0C73458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la maison, avez-vous un téléphone terrestre traditionnel, différent d´un téléphone cellulaire ?</w:t>
      </w:r>
    </w:p>
    <w:p w14:paraId="3D3EFA0D" w14:textId="77777777" w:rsidR="00A8512B" w:rsidRPr="00A8512B" w:rsidRDefault="00A8512B" w:rsidP="00A8512B">
      <w:pPr>
        <w:spacing w:after="0" w:line="240" w:lineRule="auto"/>
        <w:ind w:left="360"/>
        <w:rPr>
          <w:rFonts w:ascii="Calibri" w:eastAsia="Times New Roman" w:hAnsi="Calibri" w:cs="Times New Roman"/>
          <w:lang w:val="fr-CA"/>
        </w:rPr>
      </w:pPr>
    </w:p>
    <w:p w14:paraId="340B8C6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3A172B4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t xml:space="preserve"> </w:t>
      </w:r>
      <w:r w:rsidRPr="00A8512B">
        <w:rPr>
          <w:rFonts w:ascii="Calibri" w:eastAsia="Times New Roman" w:hAnsi="Calibri" w:cs="Times New Roman"/>
          <w:lang w:val="en-CA"/>
        </w:rPr>
        <w:tab/>
        <w:t xml:space="preserve"> </w:t>
      </w:r>
    </w:p>
    <w:p w14:paraId="25E4426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40D4035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20911AF7" w14:textId="77777777" w:rsidR="00A8512B" w:rsidRPr="00A8512B" w:rsidRDefault="00A8512B" w:rsidP="00A8512B">
      <w:pPr>
        <w:spacing w:after="0" w:line="240" w:lineRule="auto"/>
        <w:ind w:left="360"/>
        <w:rPr>
          <w:rFonts w:ascii="Calibri" w:eastAsia="Times New Roman" w:hAnsi="Calibri" w:cs="Times New Roman"/>
          <w:lang w:val="en-CA"/>
        </w:rPr>
      </w:pPr>
    </w:p>
    <w:p w14:paraId="79C440F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QBB IF SAMPLE=LANDLINE]</w:t>
      </w:r>
    </w:p>
    <w:p w14:paraId="78FCDEED" w14:textId="77777777" w:rsidR="00A8512B" w:rsidRPr="00A8512B" w:rsidRDefault="00A8512B" w:rsidP="00A8512B">
      <w:pPr>
        <w:spacing w:after="0" w:line="240" w:lineRule="auto"/>
        <w:ind w:left="360"/>
        <w:rPr>
          <w:rFonts w:ascii="Calibri" w:eastAsia="Times New Roman" w:hAnsi="Calibri" w:cs="Times New Roman"/>
          <w:lang w:val="en-CA"/>
        </w:rPr>
      </w:pPr>
    </w:p>
    <w:p w14:paraId="180127E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QBB.</w:t>
      </w:r>
      <w:r w:rsidRPr="00A8512B">
        <w:rPr>
          <w:rFonts w:ascii="Calibri" w:eastAsia="Times New Roman" w:hAnsi="Calibri" w:cs="Times New Roman"/>
          <w:lang w:val="en-CA"/>
        </w:rPr>
        <w:tab/>
        <w:t xml:space="preserve">At home, do you have a cell phone as well as a traditional telephone line? </w:t>
      </w:r>
    </w:p>
    <w:p w14:paraId="7F64A1D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la maison, avez-vous un téléphone cellulaire ainsi qu'une ligne téléphonique traditionnelle ?</w:t>
      </w:r>
    </w:p>
    <w:p w14:paraId="52A23FB3" w14:textId="77777777" w:rsidR="00A8512B" w:rsidRPr="00A8512B" w:rsidRDefault="00A8512B" w:rsidP="00A8512B">
      <w:pPr>
        <w:spacing w:after="0" w:line="240" w:lineRule="auto"/>
        <w:ind w:left="360"/>
        <w:rPr>
          <w:rFonts w:ascii="Calibri" w:eastAsia="Times New Roman" w:hAnsi="Calibri" w:cs="Times New Roman"/>
          <w:lang w:val="fr-CA"/>
        </w:rPr>
      </w:pPr>
    </w:p>
    <w:p w14:paraId="35729AA8"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Yes</w:t>
      </w:r>
    </w:p>
    <w:p w14:paraId="08A3F6B3"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color w:val="0070C0"/>
          <w:lang w:val="en-US"/>
        </w:rPr>
        <w:t>Oui</w:t>
      </w:r>
      <w:r w:rsidRPr="00A8512B">
        <w:rPr>
          <w:rFonts w:ascii="Calibri" w:eastAsia="Times New Roman" w:hAnsi="Calibri" w:cs="Times New Roman"/>
          <w:lang w:val="en-US"/>
        </w:rPr>
        <w:tab/>
      </w:r>
      <w:r w:rsidRPr="00A8512B">
        <w:rPr>
          <w:rFonts w:ascii="Calibri" w:eastAsia="Times New Roman" w:hAnsi="Calibri" w:cs="Times New Roman"/>
          <w:lang w:val="en-US"/>
        </w:rPr>
        <w:tab/>
        <w:t xml:space="preserve"> </w:t>
      </w:r>
      <w:r w:rsidRPr="00A8512B">
        <w:rPr>
          <w:rFonts w:ascii="Calibri" w:eastAsia="Times New Roman" w:hAnsi="Calibri" w:cs="Times New Roman"/>
          <w:lang w:val="en-US"/>
        </w:rPr>
        <w:tab/>
        <w:t xml:space="preserve"> </w:t>
      </w:r>
    </w:p>
    <w:p w14:paraId="153BF870"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No</w:t>
      </w:r>
    </w:p>
    <w:p w14:paraId="38B69823"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color w:val="0070C0"/>
          <w:lang w:val="en-US"/>
        </w:rPr>
        <w:t>Non</w:t>
      </w:r>
      <w:r w:rsidRPr="00A8512B">
        <w:rPr>
          <w:rFonts w:ascii="Calibri" w:eastAsia="Times New Roman" w:hAnsi="Calibri" w:cs="Times New Roman"/>
          <w:lang w:val="en-US"/>
        </w:rPr>
        <w:tab/>
      </w:r>
      <w:r w:rsidRPr="00A8512B">
        <w:rPr>
          <w:rFonts w:ascii="Calibri" w:eastAsia="Times New Roman" w:hAnsi="Calibri" w:cs="Times New Roman"/>
          <w:lang w:val="en-US"/>
        </w:rPr>
        <w:tab/>
        <w:t xml:space="preserve"> </w:t>
      </w:r>
      <w:r w:rsidRPr="00A8512B">
        <w:rPr>
          <w:rFonts w:ascii="Calibri" w:eastAsia="Times New Roman" w:hAnsi="Calibri" w:cs="Times New Roman"/>
          <w:lang w:val="en-US"/>
        </w:rPr>
        <w:tab/>
        <w:t xml:space="preserve"> </w:t>
      </w:r>
    </w:p>
    <w:p w14:paraId="4FF73A13" w14:textId="77777777" w:rsidR="00A8512B" w:rsidRPr="00A8512B" w:rsidRDefault="00A8512B" w:rsidP="00A8512B">
      <w:pPr>
        <w:spacing w:after="0" w:line="240" w:lineRule="auto"/>
        <w:ind w:left="360"/>
        <w:rPr>
          <w:rFonts w:ascii="Calibri" w:eastAsia="Times New Roman" w:hAnsi="Calibri" w:cs="Times New Roman"/>
          <w:lang w:val="en-US"/>
        </w:rPr>
      </w:pPr>
    </w:p>
    <w:p w14:paraId="5A7BD00E"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[HIDDEN VARIABLE [PHONEOWN]</w:t>
      </w:r>
    </w:p>
    <w:p w14:paraId="5AE98B2A"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 xml:space="preserve"> [QUOTA]</w:t>
      </w:r>
    </w:p>
    <w:p w14:paraId="4C8CC18B" w14:textId="77777777" w:rsidR="00A8512B" w:rsidRPr="00A8512B" w:rsidRDefault="00A8512B" w:rsidP="00A8512B">
      <w:pPr>
        <w:spacing w:after="0" w:line="240" w:lineRule="auto"/>
        <w:ind w:left="360"/>
        <w:rPr>
          <w:rFonts w:ascii="Calibri" w:eastAsia="Times New Roman" w:hAnsi="Calibri" w:cs="Times New Roman"/>
          <w:lang w:val="en-US"/>
        </w:rPr>
      </w:pPr>
    </w:p>
    <w:p w14:paraId="4EE9D1EE"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[PHONEOWN]</w:t>
      </w:r>
    </w:p>
    <w:p w14:paraId="7B276888"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01-Landline </w:t>
      </w:r>
      <w:r w:rsidRPr="00A8512B">
        <w:rPr>
          <w:rFonts w:ascii="Calibri" w:eastAsia="Times New Roman" w:hAnsi="Calibri" w:cs="Times New Roman"/>
          <w:b/>
          <w:lang w:val="en-US"/>
        </w:rPr>
        <w:t>[QBB=NO; OR QB=DK/REF; SAMPLE=LANDLINE]</w:t>
      </w:r>
      <w:r w:rsidRPr="00A8512B">
        <w:rPr>
          <w:rFonts w:ascii="Calibri" w:eastAsia="Times New Roman" w:hAnsi="Calibri" w:cs="Times New Roman"/>
          <w:b/>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31E217C7"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02-Cell </w:t>
      </w:r>
      <w:r w:rsidRPr="00A8512B">
        <w:rPr>
          <w:rFonts w:ascii="Calibri" w:eastAsia="Times New Roman" w:hAnsi="Calibri" w:cs="Times New Roman"/>
          <w:b/>
          <w:lang w:val="en-US"/>
        </w:rPr>
        <w:t>[QB=NO; OR QB=DK/REF; SAMPLE=CELLPHONE]</w:t>
      </w:r>
      <w:r w:rsidRPr="00A8512B">
        <w:rPr>
          <w:rFonts w:ascii="Calibri" w:eastAsia="Times New Roman" w:hAnsi="Calibri" w:cs="Times New Roman"/>
          <w:b/>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49B6F633"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03-Landline/Cell </w:t>
      </w:r>
      <w:r w:rsidRPr="00A8512B">
        <w:rPr>
          <w:rFonts w:ascii="Calibri" w:eastAsia="Times New Roman" w:hAnsi="Calibri" w:cs="Times New Roman"/>
          <w:b/>
          <w:lang w:val="en-US"/>
        </w:rPr>
        <w:t>[QB=YES OR QBB=YES]</w:t>
      </w: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0B0FD241"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7901C54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GENDR.</w:t>
      </w:r>
      <w:r w:rsidRPr="00A8512B">
        <w:rPr>
          <w:rFonts w:ascii="Calibri" w:eastAsia="Times New Roman" w:hAnsi="Calibri" w:cs="Times New Roman"/>
          <w:lang w:val="fr-CA"/>
        </w:rPr>
        <w:tab/>
        <w:t>(RECORD GENDER)</w:t>
      </w:r>
    </w:p>
    <w:p w14:paraId="53FA2170" w14:textId="77777777" w:rsidR="00A8512B" w:rsidRPr="00A8512B" w:rsidRDefault="00A8512B" w:rsidP="00A8512B">
      <w:pPr>
        <w:spacing w:after="0" w:line="240" w:lineRule="auto"/>
        <w:ind w:left="1080" w:firstLine="360"/>
        <w:rPr>
          <w:rFonts w:ascii="Calibri" w:eastAsia="Times New Roman" w:hAnsi="Calibri" w:cs="Times New Roman"/>
          <w:lang w:val="fr-CA"/>
        </w:rPr>
      </w:pPr>
      <w:r w:rsidRPr="00A8512B">
        <w:rPr>
          <w:rFonts w:ascii="Calibri" w:eastAsia="Times New Roman" w:hAnsi="Calibri" w:cs="Times New Roman"/>
          <w:color w:val="0070C0"/>
          <w:lang w:val="fr-CA"/>
        </w:rPr>
        <w:t>(NOTER LE SEXE)</w:t>
      </w:r>
    </w:p>
    <w:p w14:paraId="3DE1AE37" w14:textId="77777777" w:rsidR="00A8512B" w:rsidRPr="00A8512B" w:rsidRDefault="00A8512B" w:rsidP="00A8512B">
      <w:pPr>
        <w:spacing w:after="0" w:line="240" w:lineRule="auto"/>
        <w:ind w:left="360"/>
        <w:rPr>
          <w:rFonts w:ascii="Calibri" w:eastAsia="Times New Roman" w:hAnsi="Calibri" w:cs="Times New Roman"/>
          <w:lang w:val="fr-CA"/>
        </w:rPr>
      </w:pPr>
    </w:p>
    <w:p w14:paraId="15E5365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Male</w:t>
      </w:r>
    </w:p>
    <w:p w14:paraId="15638B71"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Homme</w:t>
      </w:r>
    </w:p>
    <w:p w14:paraId="26E938F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Female</w:t>
      </w:r>
    </w:p>
    <w:p w14:paraId="5C3BC13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Femme </w:t>
      </w:r>
    </w:p>
    <w:p w14:paraId="7B7102A5" w14:textId="77777777" w:rsidR="00A8512B" w:rsidRPr="00A8512B" w:rsidRDefault="00A8512B" w:rsidP="00A8512B">
      <w:pPr>
        <w:spacing w:after="0" w:line="240" w:lineRule="auto"/>
        <w:ind w:left="360"/>
        <w:rPr>
          <w:rFonts w:ascii="Calibri" w:eastAsia="Times New Roman" w:hAnsi="Calibri" w:cs="Times New Roman"/>
          <w:lang w:val="en-CA"/>
        </w:rPr>
      </w:pPr>
    </w:p>
    <w:p w14:paraId="397F6AB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[CORE – ISSUE PRIORITIES &amp; PERFORMANCE]</w:t>
      </w:r>
    </w:p>
    <w:p w14:paraId="682D517B" w14:textId="77777777" w:rsidR="00A8512B" w:rsidRPr="00A8512B" w:rsidRDefault="00A8512B" w:rsidP="00A8512B">
      <w:pPr>
        <w:spacing w:after="0" w:line="240" w:lineRule="auto"/>
        <w:ind w:left="360"/>
        <w:rPr>
          <w:rFonts w:ascii="Calibri" w:eastAsia="Times New Roman" w:hAnsi="Calibri" w:cs="Times New Roman"/>
          <w:lang w:val="en-CA"/>
        </w:rPr>
      </w:pPr>
    </w:p>
    <w:p w14:paraId="2D9BD093"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lastRenderedPageBreak/>
        <w:t>Q1.</w:t>
      </w:r>
      <w:r w:rsidRPr="00A8512B">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4D9D58AA"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285F539E" w14:textId="77777777" w:rsidR="00A8512B" w:rsidRPr="00A8512B" w:rsidRDefault="00A8512B" w:rsidP="00A8512B">
      <w:pPr>
        <w:spacing w:after="0" w:line="240" w:lineRule="auto"/>
        <w:ind w:left="360"/>
        <w:rPr>
          <w:rFonts w:ascii="Calibri" w:eastAsia="Times New Roman" w:hAnsi="Calibri" w:cs="Times New Roman"/>
          <w:lang w:val="fr-CA"/>
        </w:rPr>
      </w:pPr>
    </w:p>
    <w:p w14:paraId="6C17906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Economy</w:t>
      </w:r>
    </w:p>
    <w:p w14:paraId="5F0C1F4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Économie</w:t>
      </w:r>
    </w:p>
    <w:p w14:paraId="6F19C34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Jobs / unemployment</w:t>
      </w:r>
    </w:p>
    <w:p w14:paraId="4A659A1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Emplois/chômage</w:t>
      </w:r>
    </w:p>
    <w:p w14:paraId="36D544C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Environment / climate change</w:t>
      </w:r>
    </w:p>
    <w:p w14:paraId="2EBCCA7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Environnement/changement climatique</w:t>
      </w:r>
    </w:p>
    <w:p w14:paraId="1BAFB28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Health / health care</w:t>
      </w:r>
    </w:p>
    <w:p w14:paraId="3E60146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Santé/soins de santé</w:t>
      </w:r>
    </w:p>
    <w:p w14:paraId="06FC3BF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Debt / deficit</w:t>
      </w:r>
    </w:p>
    <w:p w14:paraId="1596411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Dette/déficit</w:t>
      </w:r>
    </w:p>
    <w:p w14:paraId="404AC8B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Cost of living</w:t>
      </w:r>
    </w:p>
    <w:p w14:paraId="100326B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Coût de la vie</w:t>
      </w:r>
    </w:p>
    <w:p w14:paraId="63F2101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Taxes</w:t>
      </w:r>
    </w:p>
    <w:p w14:paraId="585FACED"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Taxes</w:t>
      </w:r>
    </w:p>
    <w:p w14:paraId="6979DBE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Employment insurance</w:t>
      </w:r>
    </w:p>
    <w:p w14:paraId="02F55A80"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Assurance-emploi</w:t>
      </w:r>
    </w:p>
    <w:p w14:paraId="199D9B7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Trade / international trade / trade agreements</w:t>
      </w:r>
    </w:p>
    <w:p w14:paraId="4E62229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Commerce/commerce international/ententes commerciales</w:t>
      </w:r>
    </w:p>
    <w:p w14:paraId="25D4C23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(general mention)</w:t>
      </w:r>
    </w:p>
    <w:p w14:paraId="6E2C3C0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(en général)</w:t>
      </w:r>
    </w:p>
    <w:p w14:paraId="3208D12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public transit</w:t>
      </w:r>
    </w:p>
    <w:p w14:paraId="174BDC7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transport en commun</w:t>
      </w:r>
    </w:p>
    <w:p w14:paraId="5456B12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roads/highways</w:t>
      </w:r>
    </w:p>
    <w:p w14:paraId="1CD61349"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routes/autoroutes</w:t>
      </w:r>
    </w:p>
    <w:p w14:paraId="5BAE984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bridges</w:t>
      </w:r>
    </w:p>
    <w:p w14:paraId="5413F36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ponts</w:t>
      </w:r>
    </w:p>
    <w:p w14:paraId="1C6E28B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other</w:t>
      </w:r>
    </w:p>
    <w:p w14:paraId="491D9E7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autre</w:t>
      </w:r>
    </w:p>
    <w:p w14:paraId="10554A3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Education</w:t>
      </w:r>
    </w:p>
    <w:p w14:paraId="330C298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Éducation</w:t>
      </w:r>
    </w:p>
    <w:p w14:paraId="74A1A67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ISIS/Syria/Iraq mission</w:t>
      </w:r>
    </w:p>
    <w:p w14:paraId="787CD4B6"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L’État Islamique (EI)/mission en Syrie et en Iraq</w:t>
      </w:r>
    </w:p>
    <w:p w14:paraId="67F9391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Terrorism / security</w:t>
      </w:r>
    </w:p>
    <w:p w14:paraId="5F0FDB4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Terrorisme / sécurité</w:t>
      </w:r>
    </w:p>
    <w:p w14:paraId="7E5C2E4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Refugees</w:t>
      </w:r>
    </w:p>
    <w:p w14:paraId="31681A7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Réfugiés</w:t>
      </w:r>
    </w:p>
    <w:p w14:paraId="01CBCB0E" w14:textId="77777777" w:rsidR="00A8512B" w:rsidRPr="00A8512B" w:rsidRDefault="00A8512B" w:rsidP="00A8512B">
      <w:pPr>
        <w:spacing w:after="0" w:line="240" w:lineRule="auto"/>
        <w:ind w:left="360"/>
        <w:rPr>
          <w:rFonts w:ascii="Calibri" w:eastAsia="Times New Roman" w:hAnsi="Calibri" w:cs="Times New Roman"/>
          <w:color w:val="000000"/>
          <w:lang w:val="fr-CA"/>
        </w:rPr>
      </w:pPr>
      <w:r w:rsidRPr="00A8512B">
        <w:rPr>
          <w:rFonts w:ascii="Calibri" w:eastAsia="Times New Roman" w:hAnsi="Calibri" w:cs="Times New Roman"/>
          <w:color w:val="000000"/>
          <w:lang w:val="fr-CA"/>
        </w:rPr>
        <w:t>Immigration</w:t>
      </w:r>
    </w:p>
    <w:p w14:paraId="023995A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Immigration</w:t>
      </w:r>
    </w:p>
    <w:p w14:paraId="762FF38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Indigenous issues</w:t>
      </w:r>
    </w:p>
    <w:p w14:paraId="289E5F2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Questions autochtones</w:t>
      </w:r>
    </w:p>
    <w:p w14:paraId="5EB60B2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Crime</w:t>
      </w:r>
    </w:p>
    <w:p w14:paraId="08D6ADC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Criminalité</w:t>
      </w:r>
    </w:p>
    <w:p w14:paraId="2ED5D0F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Drugs/marijuana</w:t>
      </w:r>
    </w:p>
    <w:p w14:paraId="5BBE382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Drogues/marijuana</w:t>
      </w:r>
    </w:p>
    <w:p w14:paraId="2B7CC7E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Poverty/homelessness</w:t>
      </w:r>
    </w:p>
    <w:p w14:paraId="6D0E7276"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Pauvreté/itinérance</w:t>
      </w:r>
    </w:p>
    <w:p w14:paraId="5E4A0EE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Oil / pipelines</w:t>
      </w:r>
    </w:p>
    <w:p w14:paraId="5A29AADF"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Pétrole/pipelines</w:t>
      </w:r>
    </w:p>
    <w:p w14:paraId="0B8D24C0"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Government service delivery to citizens</w:t>
      </w:r>
    </w:p>
    <w:p w14:paraId="40C7974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Prestation de services aux citoyens</w:t>
      </w:r>
    </w:p>
    <w:p w14:paraId="4402EA6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Other (specify) </w:t>
      </w:r>
      <w:r w:rsidRPr="00A8512B">
        <w:rPr>
          <w:rFonts w:ascii="Calibri" w:eastAsia="Times New Roman" w:hAnsi="Calibri" w:cs="Times New Roman"/>
          <w:b/>
          <w:lang w:val="fr-CA"/>
        </w:rPr>
        <w:t>[SPECIFY]</w:t>
      </w:r>
    </w:p>
    <w:p w14:paraId="3EE7AEC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Autre (préciser) </w:t>
      </w:r>
      <w:r w:rsidRPr="00A8512B">
        <w:rPr>
          <w:rFonts w:ascii="Calibri" w:eastAsia="Times New Roman" w:hAnsi="Calibri" w:cs="Times New Roman"/>
          <w:b/>
          <w:color w:val="0070C0"/>
          <w:lang w:val="fr-CA"/>
        </w:rPr>
        <w:t>[SPECIFY]</w:t>
      </w:r>
    </w:p>
    <w:p w14:paraId="592848E7" w14:textId="77777777" w:rsidR="00A8512B" w:rsidRPr="00A8512B" w:rsidRDefault="00A8512B" w:rsidP="00A8512B">
      <w:pPr>
        <w:spacing w:after="0" w:line="240" w:lineRule="auto"/>
        <w:ind w:left="360"/>
        <w:rPr>
          <w:rFonts w:ascii="Calibri" w:eastAsia="Times New Roman" w:hAnsi="Calibri" w:cs="Times New Roman"/>
          <w:lang w:val="fr-CA"/>
        </w:rPr>
      </w:pPr>
    </w:p>
    <w:p w14:paraId="7981AC7E" w14:textId="77777777" w:rsidR="00A8512B" w:rsidRPr="00A8512B" w:rsidRDefault="00A8512B" w:rsidP="00A8512B">
      <w:pPr>
        <w:spacing w:after="0" w:line="240" w:lineRule="auto"/>
        <w:ind w:left="360"/>
        <w:rPr>
          <w:rFonts w:ascii="Calibri" w:eastAsia="Times New Roman" w:hAnsi="Calibri" w:cs="Times New Roman"/>
          <w:lang w:val="fr-CA"/>
        </w:rPr>
      </w:pPr>
    </w:p>
    <w:p w14:paraId="7EC35129"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Q2.</w:t>
      </w:r>
      <w:r w:rsidRPr="00A8512B">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260D879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70182CEF" w14:textId="77777777" w:rsidR="00A8512B" w:rsidRPr="00A8512B" w:rsidRDefault="00A8512B" w:rsidP="00A8512B">
      <w:pPr>
        <w:spacing w:after="0" w:line="240" w:lineRule="auto"/>
        <w:ind w:left="360"/>
        <w:rPr>
          <w:rFonts w:ascii="Calibri" w:eastAsia="Times New Roman" w:hAnsi="Calibri" w:cs="Times New Roman"/>
          <w:lang w:val="fr-CA"/>
        </w:rPr>
      </w:pPr>
    </w:p>
    <w:p w14:paraId="6A80AEA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[1-10]</w:t>
      </w:r>
    </w:p>
    <w:p w14:paraId="65BA2BBD" w14:textId="77777777" w:rsidR="00A8512B" w:rsidRPr="00A8512B" w:rsidRDefault="00A8512B" w:rsidP="00A8512B">
      <w:pPr>
        <w:spacing w:after="0" w:line="240" w:lineRule="auto"/>
        <w:ind w:left="360"/>
        <w:rPr>
          <w:rFonts w:ascii="Calibri" w:eastAsia="Times New Roman" w:hAnsi="Calibri" w:cs="Times New Roman"/>
          <w:lang w:val="en-CA"/>
        </w:rPr>
      </w:pPr>
    </w:p>
    <w:p w14:paraId="322CEC65"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Q3.</w:t>
      </w:r>
      <w:r w:rsidRPr="00A8512B">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A8512B">
        <w:rPr>
          <w:rFonts w:ascii="Calibri" w:eastAsia="Times New Roman" w:hAnsi="Calibri" w:cs="Times New Roman"/>
          <w:lang w:val="fr-CA"/>
        </w:rPr>
        <w:t xml:space="preserve">How about… </w:t>
      </w:r>
      <w:r w:rsidRPr="00A8512B">
        <w:rPr>
          <w:rFonts w:ascii="Calibri" w:eastAsia="Times New Roman" w:hAnsi="Calibri" w:cs="Times New Roman"/>
          <w:b/>
          <w:lang w:val="fr-CA"/>
        </w:rPr>
        <w:t>[INSERT ITEM]</w:t>
      </w:r>
      <w:r w:rsidRPr="00A8512B">
        <w:rPr>
          <w:rFonts w:ascii="Calibri" w:eastAsia="Times New Roman" w:hAnsi="Calibri" w:cs="Times New Roman"/>
          <w:lang w:val="fr-CA"/>
        </w:rPr>
        <w:t xml:space="preserve"> ? (REPEAT SCALE AS NEEDED)</w:t>
      </w:r>
    </w:p>
    <w:p w14:paraId="0075A66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A8512B">
        <w:rPr>
          <w:rFonts w:ascii="Calibri" w:eastAsia="Times New Roman" w:hAnsi="Calibri" w:cs="Times New Roman"/>
          <w:b/>
          <w:color w:val="0070C0"/>
          <w:lang w:val="fr-CA"/>
        </w:rPr>
        <w:t>[INSÉRER ITEM]</w:t>
      </w:r>
      <w:r w:rsidRPr="00A8512B">
        <w:rPr>
          <w:rFonts w:ascii="Calibri" w:eastAsia="Times New Roman" w:hAnsi="Calibri" w:cs="Times New Roman"/>
          <w:color w:val="0070C0"/>
          <w:lang w:val="fr-CA"/>
        </w:rPr>
        <w:t xml:space="preserve"> ? (RÉPÉTER L’ÉCHELLE AU BESOIN)</w:t>
      </w:r>
    </w:p>
    <w:p w14:paraId="3C7D6A60" w14:textId="77777777" w:rsidR="00A8512B" w:rsidRPr="00A8512B" w:rsidRDefault="00A8512B" w:rsidP="00A8512B">
      <w:pPr>
        <w:spacing w:after="0" w:line="240" w:lineRule="auto"/>
        <w:ind w:left="360"/>
        <w:rPr>
          <w:rFonts w:ascii="Calibri" w:eastAsia="Times New Roman" w:hAnsi="Calibri" w:cs="Times New Roman"/>
          <w:lang w:val="fr-CA"/>
        </w:rPr>
      </w:pPr>
    </w:p>
    <w:p w14:paraId="3266BE1E" w14:textId="77777777" w:rsidR="00A8512B" w:rsidRPr="00A8512B" w:rsidRDefault="00A8512B" w:rsidP="00A8512B">
      <w:pPr>
        <w:spacing w:after="0" w:line="240" w:lineRule="auto"/>
        <w:ind w:left="360"/>
        <w:rPr>
          <w:rFonts w:ascii="Calibri" w:eastAsia="Times New Roman" w:hAnsi="Calibri" w:cs="Times New Roman"/>
          <w:lang w:val="fr-CA"/>
        </w:rPr>
      </w:pPr>
    </w:p>
    <w:p w14:paraId="2A9850A7"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[RANDOMIZE]</w:t>
      </w:r>
    </w:p>
    <w:p w14:paraId="305AE2A6"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(A.) The economy</w:t>
      </w:r>
    </w:p>
    <w:p w14:paraId="29B5B4D3"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(A.) L’économie</w:t>
      </w:r>
    </w:p>
    <w:p w14:paraId="3AE6D72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(B.) Creating jobs</w:t>
      </w:r>
    </w:p>
    <w:p w14:paraId="44D988A1"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(B.) La creation d’emplois</w:t>
      </w:r>
    </w:p>
    <w:p w14:paraId="685B539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 Investing in infrastructure</w:t>
      </w:r>
    </w:p>
    <w:p w14:paraId="12A1BBA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 Les investissements dans les infrastructures</w:t>
      </w:r>
    </w:p>
    <w:p w14:paraId="61A9485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 Health care</w:t>
      </w:r>
    </w:p>
    <w:p w14:paraId="364A0F4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 Les soins de santé</w:t>
      </w:r>
    </w:p>
    <w:p w14:paraId="5239A59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(F.) Immigration</w:t>
      </w:r>
    </w:p>
    <w:p w14:paraId="0892303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(F.) L’immigration</w:t>
      </w:r>
    </w:p>
    <w:p w14:paraId="6B50040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(G.) Aboriginal issues</w:t>
      </w:r>
    </w:p>
    <w:p w14:paraId="77B7187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(G.) Les enjeux autochtones</w:t>
      </w:r>
    </w:p>
    <w:p w14:paraId="4631A52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(H.) The environment </w:t>
      </w:r>
    </w:p>
    <w:p w14:paraId="7999BDF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(H.) L’environnement</w:t>
      </w:r>
    </w:p>
    <w:p w14:paraId="1A1A26D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(L.) Financial support for retired Canadians</w:t>
      </w:r>
    </w:p>
    <w:p w14:paraId="7850EC3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 Soutien financier pour les Canadiens retraités</w:t>
      </w:r>
    </w:p>
    <w:p w14:paraId="53838360" w14:textId="77777777" w:rsidR="00A8512B" w:rsidRPr="00A8512B" w:rsidRDefault="00A8512B" w:rsidP="00A8512B">
      <w:pPr>
        <w:spacing w:after="0" w:line="240" w:lineRule="auto"/>
        <w:ind w:left="360"/>
        <w:rPr>
          <w:rFonts w:ascii="Calibri" w:eastAsia="Times New Roman" w:hAnsi="Calibri" w:cs="Times New Roman"/>
          <w:lang w:val="fr-CA"/>
        </w:rPr>
      </w:pPr>
    </w:p>
    <w:p w14:paraId="7753E21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[1-10] </w:t>
      </w:r>
    </w:p>
    <w:p w14:paraId="6815CC52" w14:textId="77777777" w:rsidR="00A8512B" w:rsidRPr="00A8512B" w:rsidRDefault="00A8512B" w:rsidP="00A8512B">
      <w:pPr>
        <w:spacing w:after="0" w:line="240" w:lineRule="auto"/>
        <w:ind w:left="360"/>
        <w:rPr>
          <w:rFonts w:ascii="Calibri" w:eastAsia="Times New Roman" w:hAnsi="Calibri" w:cs="Times New Roman"/>
          <w:lang w:val="en-CA"/>
        </w:rPr>
      </w:pPr>
    </w:p>
    <w:p w14:paraId="274C4DB7" w14:textId="77777777" w:rsidR="00A8512B" w:rsidRPr="00A8512B" w:rsidRDefault="00A8512B" w:rsidP="00A8512B">
      <w:pPr>
        <w:spacing w:after="0" w:line="240" w:lineRule="auto"/>
        <w:ind w:left="360"/>
        <w:rPr>
          <w:rFonts w:ascii="Calibri" w:eastAsia="Times New Roman" w:hAnsi="Calibri" w:cs="Times New Roman"/>
          <w:lang w:val="en-CA"/>
        </w:rPr>
      </w:pPr>
    </w:p>
    <w:p w14:paraId="354E3CD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[NEWS]</w:t>
      </w:r>
    </w:p>
    <w:p w14:paraId="158122BB" w14:textId="77777777" w:rsidR="00A8512B" w:rsidRPr="00A8512B" w:rsidRDefault="00A8512B" w:rsidP="00A8512B">
      <w:pPr>
        <w:spacing w:after="0" w:line="240" w:lineRule="auto"/>
        <w:ind w:left="360"/>
        <w:rPr>
          <w:rFonts w:ascii="Calibri" w:eastAsia="Times New Roman" w:hAnsi="Calibri" w:cs="Times New Roman"/>
          <w:b/>
          <w:lang w:val="en-CA"/>
        </w:rPr>
      </w:pPr>
    </w:p>
    <w:p w14:paraId="161E27DE"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N1.</w:t>
      </w:r>
      <w:r w:rsidRPr="00A8512B">
        <w:rPr>
          <w:rFonts w:ascii="Calibri" w:eastAsia="Times New Roman" w:hAnsi="Calibri" w:cs="Times New Roman"/>
          <w:lang w:val="en-CA"/>
        </w:rPr>
        <w:tab/>
        <w:t xml:space="preserve">What news, announcements, initiatives or actions from the Government of Canada have you seen, read or heard recently, if anything? </w:t>
      </w:r>
      <w:r w:rsidRPr="00A8512B">
        <w:rPr>
          <w:rFonts w:ascii="Calibri" w:eastAsia="Times New Roman" w:hAnsi="Calibri" w:cs="Times New Roman"/>
          <w:lang w:val="fr-CA"/>
        </w:rPr>
        <w:t>(PROBE UP TO 4 TIMES; CLARIFY VAGUE RESPONSES)</w:t>
      </w:r>
    </w:p>
    <w:p w14:paraId="1DEC3183"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A8512B">
        <w:rPr>
          <w:rFonts w:ascii="Calibri" w:eastAsia="Times New Roman" w:hAnsi="Calibri" w:cs="Times New Roman"/>
          <w:color w:val="0070C0"/>
          <w:lang w:val="en-US"/>
        </w:rPr>
        <w:t>(SONDER JUSQU’À 4 FOIS; CLARIFIER RÉPONSES VAGUES)</w:t>
      </w:r>
    </w:p>
    <w:p w14:paraId="09343B78" w14:textId="77777777" w:rsidR="00A8512B" w:rsidRPr="00A8512B" w:rsidRDefault="00A8512B" w:rsidP="00A8512B">
      <w:pPr>
        <w:spacing w:after="0" w:line="240" w:lineRule="auto"/>
        <w:ind w:left="360"/>
        <w:rPr>
          <w:rFonts w:ascii="Calibri" w:eastAsia="Times New Roman" w:hAnsi="Calibri" w:cs="Times New Roman"/>
          <w:lang w:val="en-US"/>
        </w:rPr>
      </w:pPr>
    </w:p>
    <w:p w14:paraId="33DA2C0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[OPEN END]</w:t>
      </w:r>
    </w:p>
    <w:p w14:paraId="53D7122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HAVE NOT SEEN/READ/HEARD ANYTHING</w:t>
      </w:r>
    </w:p>
    <w:p w14:paraId="7CE062A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N’A PAS VU/LU/ENTENDU QUOI QUE CE SOIT RÉCEMMENT</w:t>
      </w:r>
    </w:p>
    <w:p w14:paraId="473627AB" w14:textId="77777777" w:rsidR="00A8512B" w:rsidRPr="00A8512B" w:rsidRDefault="00A8512B" w:rsidP="00A8512B">
      <w:pPr>
        <w:spacing w:after="0" w:line="240" w:lineRule="auto"/>
        <w:ind w:left="360"/>
        <w:rPr>
          <w:rFonts w:ascii="Calibri" w:eastAsia="Times New Roman" w:hAnsi="Calibri" w:cs="Times New Roman"/>
          <w:lang w:val="fr-CA"/>
        </w:rPr>
      </w:pPr>
    </w:p>
    <w:p w14:paraId="039C942E"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N2.</w:t>
      </w:r>
      <w:r w:rsidRPr="00A8512B">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A8512B">
        <w:rPr>
          <w:rFonts w:ascii="Calibri" w:eastAsia="Times New Roman" w:hAnsi="Calibri" w:cs="Times New Roman"/>
          <w:b/>
          <w:lang w:val="en-CA"/>
        </w:rPr>
        <w:t>[INSERT ITEM]</w:t>
      </w:r>
      <w:r w:rsidRPr="00A8512B">
        <w:rPr>
          <w:rFonts w:ascii="Calibri" w:eastAsia="Times New Roman" w:hAnsi="Calibri" w:cs="Times New Roman"/>
          <w:lang w:val="en-CA"/>
        </w:rPr>
        <w:t>? (REPEAT SCALE AS NEEDED)</w:t>
      </w:r>
    </w:p>
    <w:p w14:paraId="28ED6002"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(NOTE TO INTERVIEWERS: DISCUSSING INCLUDES ANY TYPE OF DISCUSSION, INCLUDING ONLINE. )</w:t>
      </w:r>
    </w:p>
    <w:p w14:paraId="3589088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A8512B">
        <w:rPr>
          <w:rFonts w:ascii="Calibri" w:eastAsia="Times New Roman" w:hAnsi="Calibri" w:cs="Times New Roman"/>
          <w:b/>
          <w:color w:val="0070C0"/>
          <w:lang w:val="fr-CA"/>
        </w:rPr>
        <w:t>[INSERT ITEM]</w:t>
      </w:r>
      <w:r w:rsidRPr="00A8512B">
        <w:rPr>
          <w:rFonts w:ascii="Calibri" w:eastAsia="Times New Roman" w:hAnsi="Calibri" w:cs="Times New Roman"/>
          <w:color w:val="0070C0"/>
          <w:lang w:val="fr-CA"/>
        </w:rPr>
        <w:t xml:space="preserve"> ? (RÉPÉTEZ L’ÉCHELLE AU BESOIN)</w:t>
      </w:r>
    </w:p>
    <w:p w14:paraId="651876F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(REMARQUE AUX INTERVIEWEURS : UNE DISCUSSION VEUT DIRE N’IMPORTE QUEL TYPE D’ÉCHANGE, INCLUANT LES ÉCHANGES EN LIGNE.)</w:t>
      </w:r>
    </w:p>
    <w:p w14:paraId="769982E0" w14:textId="77777777" w:rsidR="00A8512B" w:rsidRPr="00A8512B" w:rsidRDefault="00A8512B" w:rsidP="00A8512B">
      <w:pPr>
        <w:spacing w:after="0" w:line="240" w:lineRule="auto"/>
        <w:ind w:left="360"/>
        <w:rPr>
          <w:rFonts w:ascii="Calibri" w:eastAsia="Times New Roman" w:hAnsi="Calibri" w:cs="Times New Roman"/>
          <w:lang w:val="fr-CA"/>
        </w:rPr>
      </w:pPr>
    </w:p>
    <w:p w14:paraId="7A3EC9B3" w14:textId="77777777" w:rsidR="00A8512B" w:rsidRPr="00A8512B" w:rsidRDefault="00A8512B" w:rsidP="00A8512B">
      <w:pPr>
        <w:spacing w:after="0" w:line="240" w:lineRule="auto"/>
        <w:ind w:left="360"/>
        <w:rPr>
          <w:rFonts w:ascii="Calibri" w:eastAsia="Times New Roman" w:hAnsi="Calibri" w:cs="Times New Roman"/>
          <w:lang w:val="fr-CA"/>
        </w:rPr>
      </w:pPr>
    </w:p>
    <w:p w14:paraId="55CCE1D2" w14:textId="77777777" w:rsidR="00A8512B" w:rsidRPr="00A8512B" w:rsidRDefault="00A8512B" w:rsidP="00A8512B">
      <w:pPr>
        <w:spacing w:after="0" w:line="240" w:lineRule="auto"/>
        <w:ind w:left="360"/>
        <w:rPr>
          <w:rFonts w:ascii="Calibri" w:eastAsia="Times New Roman" w:hAnsi="Calibri" w:cs="Times New Roman"/>
          <w:b/>
          <w:lang w:val="fr-CA"/>
        </w:rPr>
      </w:pPr>
      <w:r w:rsidRPr="00A8512B">
        <w:rPr>
          <w:rFonts w:ascii="Calibri" w:eastAsia="Times New Roman" w:hAnsi="Calibri" w:cs="Times New Roman"/>
          <w:b/>
          <w:lang w:val="fr-CA"/>
        </w:rPr>
        <w:t>[RANDOMIZE]</w:t>
      </w:r>
    </w:p>
    <w:p w14:paraId="300010A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 Marijuana legalization</w:t>
      </w:r>
    </w:p>
    <w:p w14:paraId="0D8AB41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 La légalisation de la marijuana</w:t>
      </w:r>
    </w:p>
    <w:p w14:paraId="1D2B109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(D.) Proposed pipeline projects  </w:t>
      </w:r>
    </w:p>
    <w:p w14:paraId="1828934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 Les projets de pipelines</w:t>
      </w:r>
    </w:p>
    <w:p w14:paraId="67A7C30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(E.) Changes to Canada’s voting system</w:t>
      </w:r>
    </w:p>
    <w:p w14:paraId="29F16CB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 Les changements relatifs au système électoral du Canada</w:t>
      </w:r>
    </w:p>
    <w:p w14:paraId="2DE3558F"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(K.) The federal-provincial agreement to change the Canada Pension Plan</w:t>
      </w:r>
    </w:p>
    <w:p w14:paraId="05561C9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(K.) L’accord fédéral-provincial pour changer le Régime de pensions du Canada</w:t>
      </w:r>
    </w:p>
    <w:p w14:paraId="5393142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 A proposed national price on carbon</w:t>
      </w:r>
    </w:p>
    <w:p w14:paraId="4C78494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 Une tarification du carbone à l’échelle nationale</w:t>
      </w:r>
    </w:p>
    <w:p w14:paraId="3DA0C67F"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(U.) The health accord</w:t>
      </w:r>
    </w:p>
    <w:p w14:paraId="5BEBC077"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(U.) L’accord sur la santé</w:t>
      </w:r>
    </w:p>
    <w:p w14:paraId="7E437642"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(V.) The Federal government’s fall economic update</w:t>
      </w:r>
    </w:p>
    <w:p w14:paraId="7D1CCAC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 La mise à jour économique d’automne du gouvernement fédéral</w:t>
      </w:r>
    </w:p>
    <w:p w14:paraId="549CC1A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(W.) Canada’s immigration levels for 2017</w:t>
      </w:r>
    </w:p>
    <w:p w14:paraId="1CBE4A3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(W.) Les niveaux d’immigration au Canada en 2017</w:t>
      </w:r>
    </w:p>
    <w:p w14:paraId="4B32B178"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lang w:val="en-US"/>
        </w:rPr>
        <w:t>(X.) The federal government’s Ocean Protection Plan</w:t>
      </w:r>
    </w:p>
    <w:p w14:paraId="72CF21F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(X.) Le Plan de protection des océans du gouvernement fédéral</w:t>
      </w:r>
    </w:p>
    <w:p w14:paraId="0F578EC6" w14:textId="77777777" w:rsidR="00A8512B" w:rsidRPr="00A8512B" w:rsidRDefault="00A8512B" w:rsidP="00A8512B">
      <w:pPr>
        <w:spacing w:after="0" w:line="240" w:lineRule="auto"/>
        <w:ind w:left="360"/>
        <w:rPr>
          <w:rFonts w:ascii="Calibri" w:eastAsia="Times New Roman" w:hAnsi="Calibri" w:cs="Times New Roman"/>
          <w:lang w:val="fr-CA"/>
        </w:rPr>
      </w:pPr>
    </w:p>
    <w:p w14:paraId="2D0D0DAF"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Not at all aware</w:t>
      </w:r>
    </w:p>
    <w:p w14:paraId="68D2BE8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N’êtes pas du tout au courant</w:t>
      </w:r>
    </w:p>
    <w:p w14:paraId="77E5081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Heard a bit about it</w:t>
      </w:r>
    </w:p>
    <w:p w14:paraId="2874C85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en avez entendu parler un peu</w:t>
      </w:r>
    </w:p>
    <w:p w14:paraId="2336142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US"/>
        </w:rPr>
        <w:t>Paying attention to i</w:t>
      </w:r>
      <w:r w:rsidRPr="00A8512B">
        <w:rPr>
          <w:rFonts w:ascii="Calibri" w:eastAsia="Times New Roman" w:hAnsi="Calibri" w:cs="Times New Roman"/>
          <w:lang w:val="en-CA"/>
        </w:rPr>
        <w:t>t but not discussing it</w:t>
      </w:r>
    </w:p>
    <w:p w14:paraId="6CB033F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y accordez de l’attention sans toutefois en discuter</w:t>
      </w:r>
    </w:p>
    <w:p w14:paraId="3EC6B17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Paying attention to it and discussing it with others</w:t>
      </w:r>
    </w:p>
    <w:p w14:paraId="6792421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y accordez de l’attention et en discutez avec d’autres</w:t>
      </w:r>
    </w:p>
    <w:p w14:paraId="70FE9132" w14:textId="77777777" w:rsidR="00A8512B" w:rsidRPr="00A8512B" w:rsidRDefault="00A8512B" w:rsidP="00A8512B">
      <w:pPr>
        <w:spacing w:after="0" w:line="240" w:lineRule="auto"/>
        <w:ind w:left="360"/>
        <w:rPr>
          <w:rFonts w:ascii="Calibri" w:eastAsia="Times New Roman" w:hAnsi="Calibri" w:cs="Times New Roman"/>
          <w:lang w:val="fr-CA"/>
        </w:rPr>
      </w:pPr>
    </w:p>
    <w:p w14:paraId="71151C61"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[FALL ECONOMIC UPDATE]</w:t>
      </w:r>
    </w:p>
    <w:p w14:paraId="51EEA0C2" w14:textId="77777777" w:rsidR="00A8512B" w:rsidRPr="00A8512B" w:rsidRDefault="00A8512B" w:rsidP="00A8512B">
      <w:pPr>
        <w:spacing w:after="0" w:line="240" w:lineRule="auto"/>
        <w:rPr>
          <w:rFonts w:ascii="Calibri" w:eastAsia="Times New Roman" w:hAnsi="Calibri" w:cs="Times New Roman"/>
          <w:lang w:val="en-US"/>
        </w:rPr>
      </w:pPr>
    </w:p>
    <w:p w14:paraId="4A9A257E"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[IF ‘NOT AT ALL AWARE’ OR ‘DK/REF’ TO ‘THE FEDERAL GOVERNMENT’S FALL ECONOMIC UPDATE’ AT N2, SKIP TO CP1; OTHERWISE ASK FE1]</w:t>
      </w:r>
    </w:p>
    <w:p w14:paraId="169D25A6" w14:textId="77777777" w:rsidR="00A8512B" w:rsidRPr="00A8512B" w:rsidRDefault="00A8512B" w:rsidP="00A8512B">
      <w:pPr>
        <w:spacing w:after="0" w:line="240" w:lineRule="auto"/>
        <w:rPr>
          <w:rFonts w:ascii="Calibri" w:eastAsia="Times New Roman" w:hAnsi="Calibri" w:cs="Times New Roman"/>
          <w:lang w:val="en-US"/>
        </w:rPr>
      </w:pPr>
    </w:p>
    <w:p w14:paraId="25BA00BC" w14:textId="77777777" w:rsidR="00A8512B" w:rsidRPr="00A8512B" w:rsidRDefault="00A8512B" w:rsidP="00A8512B">
      <w:pPr>
        <w:spacing w:after="0" w:line="240" w:lineRule="auto"/>
        <w:ind w:left="1440" w:hanging="1440"/>
        <w:rPr>
          <w:rFonts w:ascii="Calibri" w:eastAsia="Times New Roman" w:hAnsi="Calibri" w:cs="Times New Roman"/>
          <w:b/>
          <w:lang w:val="fr-CA"/>
        </w:rPr>
      </w:pPr>
      <w:r w:rsidRPr="00A8512B">
        <w:rPr>
          <w:rFonts w:ascii="Calibri" w:eastAsia="Times New Roman" w:hAnsi="Calibri" w:cs="Times New Roman"/>
          <w:lang w:val="en-US"/>
        </w:rPr>
        <w:t>FE1.</w:t>
      </w:r>
      <w:r w:rsidRPr="00A8512B">
        <w:rPr>
          <w:rFonts w:ascii="Calibri" w:eastAsia="Times New Roman" w:hAnsi="Calibri" w:cs="Times New Roman"/>
          <w:lang w:val="en-US"/>
        </w:rPr>
        <w:tab/>
        <w:t xml:space="preserve">What have you seen, read or heard, if anything, about specific initiatives in the Federal Government’s Fall Economic Update? </w:t>
      </w:r>
      <w:r w:rsidRPr="00A8512B">
        <w:rPr>
          <w:rFonts w:ascii="Calibri" w:eastAsia="Times New Roman" w:hAnsi="Calibri" w:cs="Times New Roman"/>
          <w:b/>
          <w:lang w:val="fr-CA"/>
        </w:rPr>
        <w:t>(PROBE ONCE, CLARIFY VAGUE RESPONSES)</w:t>
      </w:r>
    </w:p>
    <w:p w14:paraId="6BBB054F"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Qu’avez-vous vu, lu ou entendu au sujet des initiatives spécifiques présentées dans la mise à jour économique d’automne du gouvernement fédéral ?</w:t>
      </w:r>
      <w:r w:rsidRPr="00A8512B">
        <w:rPr>
          <w:rFonts w:ascii="Calibri" w:eastAsia="Times New Roman" w:hAnsi="Calibri" w:cs="Times New Roman"/>
          <w:b/>
          <w:color w:val="0070C0"/>
          <w:lang w:val="fr-CA"/>
        </w:rPr>
        <w:t xml:space="preserve"> </w:t>
      </w:r>
      <w:r w:rsidRPr="00A8512B">
        <w:rPr>
          <w:rFonts w:ascii="Calibri" w:eastAsia="Times New Roman" w:hAnsi="Calibri" w:cs="Times New Roman"/>
          <w:b/>
          <w:color w:val="0070C0"/>
          <w:lang w:val="en-US"/>
        </w:rPr>
        <w:t>(SONDER UNE FOIS, CLARIFIER DES RÉPONSES IMPRÉCISES)</w:t>
      </w:r>
    </w:p>
    <w:p w14:paraId="00C79FD0" w14:textId="77777777" w:rsidR="00A8512B" w:rsidRPr="00A8512B" w:rsidRDefault="00A8512B" w:rsidP="00A8512B">
      <w:pPr>
        <w:spacing w:after="0" w:line="240" w:lineRule="auto"/>
        <w:rPr>
          <w:rFonts w:ascii="Calibri" w:eastAsia="Times New Roman" w:hAnsi="Calibri" w:cs="Times New Roman"/>
          <w:lang w:val="en-US"/>
        </w:rPr>
      </w:pPr>
    </w:p>
    <w:p w14:paraId="054AA8A3"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[OPEN END]</w:t>
      </w:r>
    </w:p>
    <w:p w14:paraId="1C341FED" w14:textId="77777777" w:rsidR="00A8512B" w:rsidRPr="00A8512B" w:rsidRDefault="00A8512B" w:rsidP="00A8512B">
      <w:pPr>
        <w:spacing w:after="0" w:line="240" w:lineRule="auto"/>
        <w:rPr>
          <w:rFonts w:ascii="Calibri" w:eastAsia="Times New Roman" w:hAnsi="Calibri" w:cs="Times New Roman"/>
          <w:lang w:val="en-US"/>
        </w:rPr>
      </w:pPr>
    </w:p>
    <w:p w14:paraId="16B99A9A" w14:textId="77777777" w:rsidR="00A8512B" w:rsidRPr="00A8512B" w:rsidRDefault="00A8512B" w:rsidP="00A8512B">
      <w:pPr>
        <w:spacing w:after="0" w:line="240" w:lineRule="auto"/>
        <w:ind w:left="1440" w:hanging="1440"/>
        <w:rPr>
          <w:rFonts w:ascii="Calibri" w:eastAsia="Times New Roman" w:hAnsi="Calibri" w:cs="Times New Roman"/>
          <w:b/>
          <w:lang w:val="en-US"/>
        </w:rPr>
      </w:pPr>
      <w:r w:rsidRPr="00A8512B">
        <w:rPr>
          <w:rFonts w:ascii="Calibri" w:eastAsia="Times New Roman" w:hAnsi="Calibri" w:cs="Times New Roman"/>
          <w:lang w:val="en-US"/>
        </w:rPr>
        <w:t>FE2.</w:t>
      </w:r>
      <w:r w:rsidRPr="00A8512B">
        <w:rPr>
          <w:rFonts w:ascii="Calibri" w:eastAsia="Times New Roman" w:hAnsi="Calibri" w:cs="Times New Roman"/>
          <w:lang w:val="en-US"/>
        </w:rPr>
        <w:tab/>
        <w:t xml:space="preserve">Have you seen, read or heard information about the Fall Economic Update through any of the following means? </w:t>
      </w:r>
      <w:r w:rsidRPr="00A8512B">
        <w:rPr>
          <w:rFonts w:ascii="Calibri" w:eastAsia="Times New Roman" w:hAnsi="Calibri" w:cs="Times New Roman"/>
          <w:b/>
          <w:lang w:val="en-US"/>
        </w:rPr>
        <w:t>(READ LIST AND RECORD UP TO 8 ANSWERS THAT APPLY. ‘NONE OF THESE’ SHOULD NOT BE READ, AND IS EXCLUSIVE.)</w:t>
      </w:r>
    </w:p>
    <w:p w14:paraId="696CD5C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Avez-vous vu, lu ou entendu de l’information au sujet de la mise à jour économique d’automne par l’un des moyens suivants ? </w:t>
      </w:r>
      <w:r w:rsidRPr="00A8512B">
        <w:rPr>
          <w:rFonts w:ascii="Calibri" w:eastAsia="Times New Roman" w:hAnsi="Calibri" w:cs="Times New Roman"/>
          <w:b/>
          <w:color w:val="0070C0"/>
          <w:lang w:val="fr-CA"/>
        </w:rPr>
        <w:t>(LIRE LA LISTE ET CAPTER JUSQU’À 8 RÉPONSES QUI S’APPLIQUENT. ‘AUCUNE DE CES SOURCES’ NE DEVRAIT PAS ÊTRE LU, ET EST EXCLUSIF)</w:t>
      </w:r>
    </w:p>
    <w:p w14:paraId="0F5234F6" w14:textId="77777777" w:rsidR="00A8512B" w:rsidRPr="00A8512B" w:rsidRDefault="00A8512B" w:rsidP="00A8512B">
      <w:pPr>
        <w:spacing w:after="0" w:line="240" w:lineRule="auto"/>
        <w:rPr>
          <w:rFonts w:ascii="Calibri" w:eastAsia="Times New Roman" w:hAnsi="Calibri" w:cs="Times New Roman"/>
          <w:lang w:val="fr-CA"/>
        </w:rPr>
      </w:pPr>
    </w:p>
    <w:p w14:paraId="5FC66E53" w14:textId="77777777" w:rsidR="00A8512B" w:rsidRPr="00A8512B" w:rsidRDefault="00A8512B" w:rsidP="00A8512B">
      <w:pPr>
        <w:spacing w:after="0" w:line="240" w:lineRule="auto"/>
        <w:ind w:left="360"/>
        <w:rPr>
          <w:rFonts w:ascii="Calibri" w:eastAsia="Times New Roman" w:hAnsi="Calibri" w:cs="Arial"/>
          <w:b/>
          <w:lang w:val="en-US"/>
        </w:rPr>
      </w:pPr>
      <w:r w:rsidRPr="00A8512B">
        <w:rPr>
          <w:rFonts w:ascii="Calibri" w:eastAsia="Times New Roman" w:hAnsi="Calibri" w:cs="Arial"/>
          <w:b/>
          <w:lang w:val="en-US"/>
        </w:rPr>
        <w:t>[RANDOMIZE; MULTIPUNCH UP TO 8]</w:t>
      </w:r>
    </w:p>
    <w:p w14:paraId="5A833F64"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Conversations in person or on the phone with friends, family, or co-workers</w:t>
      </w:r>
    </w:p>
    <w:p w14:paraId="7823C5F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Des conversations en personne ou par téléphone avec des amis, de la famille ou des collègues</w:t>
      </w:r>
    </w:p>
    <w:p w14:paraId="0F6F022E"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Status updates and personal opinions shared by friends on Facebook</w:t>
      </w:r>
    </w:p>
    <w:p w14:paraId="30B36A0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Des mises à jour de statut et opinions personnelles partagées par des amis sur Facebook </w:t>
      </w:r>
    </w:p>
    <w:p w14:paraId="6DF6E3FB"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Opinions or links shared on Twitter</w:t>
      </w:r>
    </w:p>
    <w:p w14:paraId="33950DC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Des opinions ou des liens partagés sur Twitter</w:t>
      </w:r>
    </w:p>
    <w:p w14:paraId="783EF71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Stories on online news sites</w:t>
      </w:r>
    </w:p>
    <w:p w14:paraId="229A1F19"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articles sur des sites web d’actualité</w:t>
      </w:r>
    </w:p>
    <w:p w14:paraId="0DA7D1B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Video posted on YouTube, social media, or online news sites</w:t>
      </w:r>
    </w:p>
    <w:p w14:paraId="7A25CFF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vidéos diffusées sur YouTube, les médias sociaux ou des sites web d’actualité</w:t>
      </w:r>
    </w:p>
    <w:p w14:paraId="17A9340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Print newspaper stories</w:t>
      </w:r>
    </w:p>
    <w:p w14:paraId="513E4BB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articles de journaux imprimés</w:t>
      </w:r>
    </w:p>
    <w:p w14:paraId="5DEB440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Radio news stories</w:t>
      </w:r>
    </w:p>
    <w:p w14:paraId="259EBD1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nouvelles à la radio</w:t>
      </w:r>
    </w:p>
    <w:p w14:paraId="55C97D7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TV news stories</w:t>
      </w:r>
    </w:p>
    <w:p w14:paraId="2DE0059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nouvelles à la télé</w:t>
      </w:r>
    </w:p>
    <w:p w14:paraId="06436240"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lang w:val="en-US"/>
        </w:rPr>
        <w:t>(DO NOT READ)</w:t>
      </w:r>
      <w:r w:rsidRPr="00A8512B">
        <w:rPr>
          <w:rFonts w:ascii="Calibri" w:eastAsia="Times New Roman" w:hAnsi="Calibri" w:cs="Times New Roman"/>
          <w:b/>
          <w:lang w:val="en-US"/>
        </w:rPr>
        <w:t xml:space="preserve"> </w:t>
      </w:r>
      <w:r w:rsidRPr="00A8512B">
        <w:rPr>
          <w:rFonts w:ascii="Calibri" w:eastAsia="Times New Roman" w:hAnsi="Calibri" w:cs="Times New Roman"/>
          <w:lang w:val="en-US"/>
        </w:rPr>
        <w:t xml:space="preserve">None of these sources </w:t>
      </w:r>
      <w:r w:rsidRPr="00A8512B">
        <w:rPr>
          <w:rFonts w:ascii="Calibri" w:eastAsia="Times New Roman" w:hAnsi="Calibri" w:cs="Times New Roman"/>
          <w:b/>
          <w:lang w:val="en-US"/>
        </w:rPr>
        <w:t>[ANCHOR LAST; MUTUALLY EXCLUSIVE]</w:t>
      </w:r>
    </w:p>
    <w:p w14:paraId="621CF66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(NE PAS LIRE) Aucune de ces sources </w:t>
      </w:r>
      <w:r w:rsidRPr="00A8512B">
        <w:rPr>
          <w:rFonts w:ascii="Calibri" w:eastAsia="Times New Roman" w:hAnsi="Calibri" w:cs="Times New Roman"/>
          <w:b/>
          <w:color w:val="0070C0"/>
          <w:lang w:val="fr-CA"/>
        </w:rPr>
        <w:t>[ANCHOR LAST; MUTUALLY EXCLUSIVE]</w:t>
      </w:r>
    </w:p>
    <w:p w14:paraId="0C25E6BA" w14:textId="77777777" w:rsidR="00A8512B" w:rsidRPr="00A8512B" w:rsidRDefault="00A8512B" w:rsidP="00A8512B">
      <w:pPr>
        <w:spacing w:after="0" w:line="240" w:lineRule="auto"/>
        <w:rPr>
          <w:rFonts w:ascii="Calibri" w:eastAsia="Times New Roman" w:hAnsi="Calibri" w:cs="Times New Roman"/>
          <w:lang w:val="fr-CA"/>
        </w:rPr>
      </w:pPr>
    </w:p>
    <w:p w14:paraId="2511131D"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[NATIONAL PRICE ON CARBON]</w:t>
      </w:r>
    </w:p>
    <w:p w14:paraId="1B16F317" w14:textId="77777777" w:rsidR="00A8512B" w:rsidRPr="00A8512B" w:rsidRDefault="00A8512B" w:rsidP="00A8512B">
      <w:pPr>
        <w:spacing w:after="0" w:line="240" w:lineRule="auto"/>
        <w:rPr>
          <w:rFonts w:ascii="Calibri" w:eastAsia="Times New Roman" w:hAnsi="Calibri" w:cs="Arial"/>
          <w:b/>
          <w:lang w:val="en-US"/>
        </w:rPr>
      </w:pPr>
    </w:p>
    <w:p w14:paraId="5A786BA2"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[IF N2 STATEMENT ON “A PROPOSED NATIONAL PRICE ON CARBON”=HEARD A BIT ABOUT IT, PAYING ATTENTION BUT NOT DISCUSSING, OR PAYING ATTENTION AND DISCUSSING, ASK CP1; OTHERWISE SKIP TO CP2]</w:t>
      </w:r>
    </w:p>
    <w:p w14:paraId="58C5FB1E" w14:textId="77777777" w:rsidR="00A8512B" w:rsidRPr="00A8512B" w:rsidRDefault="00A8512B" w:rsidP="00A8512B">
      <w:pPr>
        <w:spacing w:after="0" w:line="240" w:lineRule="auto"/>
        <w:rPr>
          <w:rFonts w:ascii="Calibri" w:eastAsia="Times New Roman" w:hAnsi="Calibri" w:cs="Arial"/>
          <w:lang w:val="en-US"/>
        </w:rPr>
      </w:pPr>
    </w:p>
    <w:p w14:paraId="3E3FA2DD" w14:textId="77777777" w:rsidR="00A8512B" w:rsidRPr="00A8512B" w:rsidRDefault="00A8512B" w:rsidP="00A8512B">
      <w:pPr>
        <w:spacing w:after="0" w:line="240" w:lineRule="auto"/>
        <w:ind w:left="1440" w:hanging="1440"/>
        <w:rPr>
          <w:rFonts w:ascii="Calibri" w:eastAsia="Times New Roman" w:hAnsi="Calibri" w:cs="Arial"/>
          <w:lang w:val="fr-CA"/>
        </w:rPr>
      </w:pPr>
      <w:r w:rsidRPr="00A8512B">
        <w:rPr>
          <w:rFonts w:ascii="Calibri" w:eastAsia="Times New Roman" w:hAnsi="Calibri" w:cs="Arial"/>
          <w:lang w:val="en-US"/>
        </w:rPr>
        <w:t>CP1.</w:t>
      </w:r>
      <w:r w:rsidRPr="00A8512B">
        <w:rPr>
          <w:rFonts w:ascii="Calibri" w:eastAsia="Times New Roman" w:hAnsi="Calibri" w:cs="Arial"/>
          <w:lang w:val="en-US"/>
        </w:rPr>
        <w:tab/>
        <w:t xml:space="preserve">And what specifically have you heard about a proposed national price on carbon? </w:t>
      </w:r>
      <w:r w:rsidRPr="00A8512B">
        <w:rPr>
          <w:rFonts w:ascii="Calibri" w:eastAsia="Times New Roman" w:hAnsi="Calibri" w:cs="Arial"/>
          <w:b/>
          <w:lang w:val="fr-CA"/>
        </w:rPr>
        <w:t>(PROBE ONCE, CLARIFY VAGUE RESPONSES)</w:t>
      </w:r>
    </w:p>
    <w:p w14:paraId="2A57C085" w14:textId="77777777" w:rsidR="00A8512B" w:rsidRPr="00A8512B" w:rsidRDefault="00A8512B" w:rsidP="00A8512B">
      <w:pPr>
        <w:spacing w:after="0" w:line="240" w:lineRule="auto"/>
        <w:ind w:left="1440"/>
        <w:rPr>
          <w:rFonts w:ascii="Calibri" w:eastAsia="Times New Roman" w:hAnsi="Calibri" w:cs="Arial"/>
          <w:lang w:val="en-US"/>
        </w:rPr>
      </w:pPr>
      <w:r w:rsidRPr="00A8512B">
        <w:rPr>
          <w:rFonts w:ascii="Calibri" w:eastAsia="Times New Roman" w:hAnsi="Calibri" w:cs="Times New Roman"/>
          <w:color w:val="0070C0"/>
          <w:lang w:val="fr-CA"/>
        </w:rPr>
        <w:t xml:space="preserve">Et qu’avez-vous entendu à propos d’une tarification du carbone à l’échelle nationale ? </w:t>
      </w:r>
      <w:r w:rsidRPr="00A8512B">
        <w:rPr>
          <w:rFonts w:ascii="Calibri" w:eastAsia="Times New Roman" w:hAnsi="Calibri" w:cs="Times New Roman"/>
          <w:b/>
          <w:color w:val="0070C0"/>
          <w:lang w:val="en-US"/>
        </w:rPr>
        <w:t>(SONDER UNE FOIS, CLARIFIER DES RÉPONSES IMPRÉCISES)</w:t>
      </w:r>
    </w:p>
    <w:p w14:paraId="038165B1" w14:textId="77777777" w:rsidR="00A8512B" w:rsidRPr="00A8512B" w:rsidRDefault="00A8512B" w:rsidP="00A8512B">
      <w:pPr>
        <w:spacing w:after="0" w:line="240" w:lineRule="auto"/>
        <w:rPr>
          <w:rFonts w:ascii="Calibri" w:eastAsia="Times New Roman" w:hAnsi="Calibri" w:cs="Arial"/>
          <w:lang w:val="en-US"/>
        </w:rPr>
      </w:pPr>
    </w:p>
    <w:p w14:paraId="1626F3B2"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[OPEN END]</w:t>
      </w:r>
    </w:p>
    <w:p w14:paraId="6F5FB693" w14:textId="77777777" w:rsidR="00A8512B" w:rsidRPr="00A8512B" w:rsidRDefault="00A8512B" w:rsidP="00A8512B">
      <w:pPr>
        <w:spacing w:after="0" w:line="240" w:lineRule="auto"/>
        <w:rPr>
          <w:rFonts w:ascii="Calibri" w:eastAsia="Times New Roman" w:hAnsi="Calibri" w:cs="Arial"/>
          <w:lang w:val="en-US"/>
        </w:rPr>
      </w:pPr>
    </w:p>
    <w:p w14:paraId="45EC071C" w14:textId="77777777" w:rsidR="00A8512B" w:rsidRPr="00A8512B" w:rsidRDefault="00A8512B" w:rsidP="00A8512B">
      <w:pPr>
        <w:spacing w:after="0" w:line="240" w:lineRule="auto"/>
        <w:ind w:left="1440" w:hanging="1440"/>
        <w:rPr>
          <w:rFonts w:ascii="Calibri" w:eastAsia="Times New Roman" w:hAnsi="Calibri" w:cs="Arial"/>
          <w:lang w:val="en-CA"/>
        </w:rPr>
      </w:pPr>
      <w:r w:rsidRPr="00A8512B">
        <w:rPr>
          <w:rFonts w:ascii="Calibri" w:eastAsia="Times New Roman" w:hAnsi="Calibri" w:cs="Arial"/>
          <w:lang w:val="en-US"/>
        </w:rPr>
        <w:t>CP2.</w:t>
      </w:r>
      <w:r w:rsidRPr="00A8512B">
        <w:rPr>
          <w:rFonts w:ascii="Calibri" w:eastAsia="Times New Roman" w:hAnsi="Calibri" w:cs="Arial"/>
          <w:lang w:val="en-US"/>
        </w:rPr>
        <w:tab/>
      </w:r>
      <w:r w:rsidRPr="00A8512B">
        <w:rPr>
          <w:rFonts w:ascii="Calibri" w:eastAsia="Times New Roman" w:hAnsi="Calibri" w:cs="Arial"/>
          <w:lang w:val="en-CA"/>
        </w:rPr>
        <w:t>British Columbia and Alberta have a carbon tax. Quebec and Ontario have a cap and trade system. The federal government has announced that all provinces and territories will need to put one of these carbon pricing systems in place by 2018. The federal government has also announced that these carbon pricing systems will need to price carbon pollution at a minimum of ten dollars per tonne. This minimum price will increase ten dollars a year to fifty dollars a tonne in 2022.</w:t>
      </w:r>
    </w:p>
    <w:p w14:paraId="0AD9919F" w14:textId="77777777" w:rsidR="00A8512B" w:rsidRPr="00A8512B" w:rsidRDefault="00A8512B" w:rsidP="00A8512B">
      <w:pPr>
        <w:spacing w:after="0" w:line="240" w:lineRule="auto"/>
        <w:rPr>
          <w:rFonts w:ascii="Calibri" w:eastAsia="Times New Roman" w:hAnsi="Calibri" w:cs="Arial"/>
          <w:lang w:val="en-US"/>
        </w:rPr>
      </w:pPr>
    </w:p>
    <w:p w14:paraId="57B42912" w14:textId="77777777" w:rsidR="00A8512B" w:rsidRPr="00A8512B" w:rsidRDefault="00A8512B" w:rsidP="00A8512B">
      <w:pPr>
        <w:spacing w:after="0" w:line="240" w:lineRule="auto"/>
        <w:ind w:left="1440"/>
        <w:rPr>
          <w:rFonts w:ascii="Calibri" w:eastAsia="Times New Roman" w:hAnsi="Calibri" w:cs="Arial"/>
          <w:lang w:val="en-US"/>
        </w:rPr>
      </w:pPr>
      <w:r w:rsidRPr="00A8512B">
        <w:rPr>
          <w:rFonts w:ascii="Calibri" w:eastAsia="Times New Roman" w:hAnsi="Calibri" w:cs="Arial"/>
          <w:lang w:val="en-US"/>
        </w:rPr>
        <w:t>Do you support or oppose this plan? Please use a scale from 1 to 10 where 1 means you “strongly oppose” and 10 means you “strongly support”.</w:t>
      </w:r>
    </w:p>
    <w:p w14:paraId="35988D1A" w14:textId="77777777" w:rsidR="00A8512B" w:rsidRPr="00A8512B" w:rsidRDefault="00A8512B" w:rsidP="00A8512B">
      <w:pPr>
        <w:spacing w:after="0" w:line="240" w:lineRule="auto"/>
        <w:ind w:left="1440"/>
        <w:rPr>
          <w:rFonts w:ascii="Calibri" w:eastAsia="Times New Roman" w:hAnsi="Calibri" w:cs="Arial"/>
          <w:lang w:val="en-US"/>
        </w:rPr>
      </w:pPr>
    </w:p>
    <w:p w14:paraId="3869F80F" w14:textId="77777777" w:rsidR="00A8512B" w:rsidRPr="00A8512B" w:rsidRDefault="00A8512B" w:rsidP="00A8512B">
      <w:pPr>
        <w:spacing w:after="0" w:line="240" w:lineRule="auto"/>
        <w:ind w:left="1440"/>
        <w:rPr>
          <w:rFonts w:ascii="Calibri" w:eastAsia="Times New Roman" w:hAnsi="Calibri" w:cs="Arial"/>
          <w:color w:val="0070C0"/>
          <w:lang w:val="fr-CA"/>
        </w:rPr>
      </w:pPr>
      <w:r w:rsidRPr="00A8512B">
        <w:rPr>
          <w:rFonts w:ascii="Calibri" w:eastAsia="Times New Roman" w:hAnsi="Calibri" w:cs="Arial"/>
          <w:color w:val="0070C0"/>
          <w:lang w:val="fr-CA"/>
        </w:rPr>
        <w:t xml:space="preserve">La Colombie Britannique et l’Alberta ont une taxe sur le carbone. Le Québec et l’Ontario ont un système d’échange de droits d’émissions de carbone. Le gouvernement fédéral a annoncé que toutes les provinces et territoires devront adopter un de ces systèmes de tarification du carbone d’ici 2018. Le gouvernement fédéral a également annoncé que ces systèmes de tarification du carbone devront fixer un prix minimum de dix dollars la tonne sur la pollution de carbone. Ce prix minimum augmentera de dix dollars par année pour atteindre cinquante dollars la tonne en 2022. </w:t>
      </w:r>
    </w:p>
    <w:p w14:paraId="545E3A94" w14:textId="77777777" w:rsidR="00A8512B" w:rsidRPr="00A8512B" w:rsidRDefault="00A8512B" w:rsidP="00A8512B">
      <w:pPr>
        <w:spacing w:after="0" w:line="240" w:lineRule="auto"/>
        <w:ind w:left="1440"/>
        <w:rPr>
          <w:rFonts w:ascii="Calibri" w:eastAsia="Times New Roman" w:hAnsi="Calibri" w:cs="Arial"/>
          <w:color w:val="0070C0"/>
          <w:lang w:val="fr-CA"/>
        </w:rPr>
      </w:pPr>
    </w:p>
    <w:p w14:paraId="3DFA2585" w14:textId="77777777" w:rsidR="00A8512B" w:rsidRPr="00A8512B" w:rsidRDefault="00A8512B" w:rsidP="00A8512B">
      <w:pPr>
        <w:spacing w:after="0" w:line="240" w:lineRule="auto"/>
        <w:ind w:left="1440"/>
        <w:rPr>
          <w:rFonts w:ascii="Calibri" w:eastAsia="Times New Roman" w:hAnsi="Calibri" w:cs="Arial"/>
          <w:color w:val="0070C0"/>
          <w:lang w:val="fr-CA"/>
        </w:rPr>
      </w:pPr>
      <w:r w:rsidRPr="00A8512B">
        <w:rPr>
          <w:rFonts w:ascii="Calibri" w:eastAsia="Times New Roman" w:hAnsi="Calibri" w:cs="Arial"/>
          <w:color w:val="0070C0"/>
          <w:lang w:val="fr-CA"/>
        </w:rPr>
        <w:t xml:space="preserve">Êtes-vous en accord ou en désaccord avec ce plan ? Veuillez utiliser une échelle de 1 à 10, où une note de 1 veut dire que vous êtes « fortement en désaccord » et 10 indique que vous êtes « fortement en accord ». </w:t>
      </w:r>
    </w:p>
    <w:p w14:paraId="407E2C6B" w14:textId="77777777" w:rsidR="00A8512B" w:rsidRPr="00A8512B" w:rsidRDefault="00A8512B" w:rsidP="00A8512B">
      <w:pPr>
        <w:spacing w:after="0" w:line="240" w:lineRule="auto"/>
        <w:rPr>
          <w:rFonts w:ascii="Calibri" w:eastAsia="Times New Roman" w:hAnsi="Calibri" w:cs="Arial"/>
          <w:lang w:val="fr-CA"/>
        </w:rPr>
      </w:pPr>
    </w:p>
    <w:p w14:paraId="437ADB30"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[1-10]</w:t>
      </w:r>
    </w:p>
    <w:p w14:paraId="5B37A3DE" w14:textId="77777777" w:rsidR="00A8512B" w:rsidRPr="00A8512B" w:rsidRDefault="00A8512B" w:rsidP="00A8512B">
      <w:pPr>
        <w:spacing w:after="0" w:line="240" w:lineRule="auto"/>
        <w:rPr>
          <w:rFonts w:ascii="Calibri" w:eastAsia="Times New Roman" w:hAnsi="Calibri" w:cs="Arial"/>
          <w:b/>
          <w:lang w:val="en-US"/>
        </w:rPr>
      </w:pPr>
    </w:p>
    <w:p w14:paraId="009656EA"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[IF CP2=1-4, ASK CP3. OTHERWISE SKIP TO CP4]</w:t>
      </w:r>
    </w:p>
    <w:p w14:paraId="22910BA0" w14:textId="77777777" w:rsidR="00A8512B" w:rsidRPr="00A8512B" w:rsidRDefault="00A8512B" w:rsidP="00A8512B">
      <w:pPr>
        <w:spacing w:after="0" w:line="240" w:lineRule="auto"/>
        <w:rPr>
          <w:rFonts w:ascii="Calibri" w:eastAsia="Times New Roman" w:hAnsi="Calibri" w:cs="Arial"/>
          <w:lang w:val="en-US"/>
        </w:rPr>
      </w:pPr>
    </w:p>
    <w:p w14:paraId="3177D0F1" w14:textId="77777777" w:rsidR="00A8512B" w:rsidRPr="00A8512B" w:rsidRDefault="00A8512B" w:rsidP="00A8512B">
      <w:pPr>
        <w:spacing w:after="0" w:line="240" w:lineRule="auto"/>
        <w:ind w:left="1440" w:hanging="1440"/>
        <w:rPr>
          <w:rFonts w:ascii="Calibri" w:eastAsia="Times New Roman" w:hAnsi="Calibri" w:cs="Arial"/>
          <w:lang w:val="fr-CA"/>
        </w:rPr>
      </w:pPr>
      <w:r w:rsidRPr="00A8512B">
        <w:rPr>
          <w:rFonts w:ascii="Calibri" w:eastAsia="Times New Roman" w:hAnsi="Calibri" w:cs="Arial"/>
          <w:lang w:val="en-US"/>
        </w:rPr>
        <w:t>CP3.</w:t>
      </w:r>
      <w:r w:rsidRPr="00A8512B">
        <w:rPr>
          <w:rFonts w:ascii="Calibri" w:eastAsia="Times New Roman" w:hAnsi="Calibri" w:cs="Arial"/>
          <w:lang w:val="en-US"/>
        </w:rPr>
        <w:tab/>
        <w:t xml:space="preserve">And why do you oppose this? </w:t>
      </w:r>
      <w:r w:rsidRPr="00A8512B">
        <w:rPr>
          <w:rFonts w:ascii="Calibri" w:eastAsia="Times New Roman" w:hAnsi="Calibri" w:cs="Arial"/>
          <w:b/>
          <w:lang w:val="fr-CA"/>
        </w:rPr>
        <w:t>(PROBE ONCE, CLARIFY VAGUE RESPONSES)</w:t>
      </w:r>
    </w:p>
    <w:p w14:paraId="5C978E65" w14:textId="77777777" w:rsidR="00A8512B" w:rsidRPr="00A8512B" w:rsidRDefault="00A8512B" w:rsidP="00A8512B">
      <w:pPr>
        <w:spacing w:after="0" w:line="240" w:lineRule="auto"/>
        <w:ind w:left="1440"/>
        <w:rPr>
          <w:rFonts w:ascii="Calibri" w:eastAsia="Times New Roman" w:hAnsi="Calibri" w:cs="Arial"/>
          <w:color w:val="0070C0"/>
          <w:lang w:val="fr-CA"/>
        </w:rPr>
      </w:pPr>
      <w:r w:rsidRPr="00A8512B">
        <w:rPr>
          <w:rFonts w:ascii="Calibri" w:eastAsia="Times New Roman" w:hAnsi="Calibri" w:cs="Arial"/>
          <w:color w:val="0070C0"/>
          <w:lang w:val="fr-CA"/>
        </w:rPr>
        <w:lastRenderedPageBreak/>
        <w:t xml:space="preserve">Et pourquoi êtes-vous en désaccord avec ce plan ? </w:t>
      </w:r>
      <w:r w:rsidRPr="00A8512B">
        <w:rPr>
          <w:rFonts w:ascii="Calibri" w:eastAsia="Times New Roman" w:hAnsi="Calibri" w:cs="Times New Roman"/>
          <w:b/>
          <w:color w:val="0070C0"/>
          <w:lang w:val="fr-CA"/>
        </w:rPr>
        <w:t>(SONDER UNE FOIS, CLARIFIER DES RÉPONSES IMPRÉCISES)</w:t>
      </w:r>
    </w:p>
    <w:p w14:paraId="3D3E9CE9" w14:textId="77777777" w:rsidR="00A8512B" w:rsidRPr="00A8512B" w:rsidRDefault="00A8512B" w:rsidP="00A8512B">
      <w:pPr>
        <w:spacing w:after="0" w:line="240" w:lineRule="auto"/>
        <w:rPr>
          <w:rFonts w:ascii="Calibri" w:eastAsia="Times New Roman" w:hAnsi="Calibri" w:cs="Arial"/>
          <w:lang w:val="fr-CA"/>
        </w:rPr>
      </w:pPr>
    </w:p>
    <w:p w14:paraId="26165B22"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[OPEN END]</w:t>
      </w:r>
    </w:p>
    <w:p w14:paraId="42B2DB94" w14:textId="77777777" w:rsidR="00A8512B" w:rsidRPr="00A8512B" w:rsidRDefault="00A8512B" w:rsidP="00A8512B">
      <w:pPr>
        <w:spacing w:after="0" w:line="240" w:lineRule="auto"/>
        <w:rPr>
          <w:rFonts w:ascii="Calibri" w:eastAsia="Times New Roman" w:hAnsi="Calibri" w:cs="Arial"/>
          <w:lang w:val="en-US"/>
        </w:rPr>
      </w:pPr>
    </w:p>
    <w:p w14:paraId="629E8764" w14:textId="77777777" w:rsidR="00A8512B" w:rsidRPr="00A8512B" w:rsidRDefault="00A8512B" w:rsidP="00A8512B">
      <w:pPr>
        <w:spacing w:after="0" w:line="240" w:lineRule="auto"/>
        <w:rPr>
          <w:rFonts w:ascii="Calibri" w:eastAsia="Times New Roman" w:hAnsi="Calibri" w:cs="Arial"/>
          <w:lang w:val="en-US"/>
        </w:rPr>
      </w:pPr>
      <w:r w:rsidRPr="00A8512B">
        <w:rPr>
          <w:rFonts w:ascii="Calibri" w:eastAsia="Times New Roman" w:hAnsi="Calibri" w:cs="Arial"/>
          <w:b/>
          <w:lang w:val="en-US"/>
        </w:rPr>
        <w:t>[IF CP2=7-10, ASK CP4; IF CP2=1-6 OR DK/REF, SKIP TO CP5]</w:t>
      </w:r>
    </w:p>
    <w:p w14:paraId="76BD043B" w14:textId="77777777" w:rsidR="00A8512B" w:rsidRPr="00A8512B" w:rsidRDefault="00A8512B" w:rsidP="00A8512B">
      <w:pPr>
        <w:spacing w:after="0" w:line="240" w:lineRule="auto"/>
        <w:ind w:left="1440" w:hanging="1440"/>
        <w:rPr>
          <w:rFonts w:ascii="Calibri" w:eastAsia="Times New Roman" w:hAnsi="Calibri" w:cs="Arial"/>
          <w:lang w:val="fr-CA"/>
        </w:rPr>
      </w:pPr>
      <w:r w:rsidRPr="00A8512B">
        <w:rPr>
          <w:rFonts w:ascii="Calibri" w:eastAsia="Times New Roman" w:hAnsi="Calibri" w:cs="Arial"/>
          <w:lang w:val="en-US"/>
        </w:rPr>
        <w:t>CP4.</w:t>
      </w:r>
      <w:r w:rsidRPr="00A8512B">
        <w:rPr>
          <w:rFonts w:ascii="Calibri" w:eastAsia="Times New Roman" w:hAnsi="Calibri" w:cs="Arial"/>
          <w:lang w:val="en-US"/>
        </w:rPr>
        <w:tab/>
        <w:t xml:space="preserve">And why do you support this? </w:t>
      </w:r>
      <w:r w:rsidRPr="00A8512B">
        <w:rPr>
          <w:rFonts w:ascii="Calibri" w:eastAsia="Times New Roman" w:hAnsi="Calibri" w:cs="Arial"/>
          <w:b/>
          <w:lang w:val="fr-CA"/>
        </w:rPr>
        <w:t>(PROBE ONCE, CLARIFY VAGUE RESPONSES)</w:t>
      </w:r>
    </w:p>
    <w:p w14:paraId="4C5843C5" w14:textId="77777777" w:rsidR="00A8512B" w:rsidRPr="00A8512B" w:rsidRDefault="00A8512B" w:rsidP="00A8512B">
      <w:pPr>
        <w:spacing w:after="0" w:line="240" w:lineRule="auto"/>
        <w:ind w:left="1440"/>
        <w:rPr>
          <w:rFonts w:ascii="Calibri" w:eastAsia="Times New Roman" w:hAnsi="Calibri" w:cs="Arial"/>
          <w:color w:val="0070C0"/>
          <w:lang w:val="fr-CA"/>
        </w:rPr>
      </w:pPr>
      <w:r w:rsidRPr="00A8512B">
        <w:rPr>
          <w:rFonts w:ascii="Calibri" w:eastAsia="Times New Roman" w:hAnsi="Calibri" w:cs="Arial"/>
          <w:color w:val="0070C0"/>
          <w:lang w:val="fr-CA"/>
        </w:rPr>
        <w:t xml:space="preserve">Et pourquoi êtes-vous en accord ce plan ? </w:t>
      </w:r>
      <w:r w:rsidRPr="00A8512B">
        <w:rPr>
          <w:rFonts w:ascii="Calibri" w:eastAsia="Times New Roman" w:hAnsi="Calibri" w:cs="Times New Roman"/>
          <w:b/>
          <w:color w:val="0070C0"/>
          <w:lang w:val="fr-CA"/>
        </w:rPr>
        <w:t>(SONDER UNE FOIS, CLARIFIER DES RÉPONSES IMPRÉCISES)</w:t>
      </w:r>
    </w:p>
    <w:p w14:paraId="712CAB9D" w14:textId="77777777" w:rsidR="00A8512B" w:rsidRPr="00A8512B" w:rsidRDefault="00A8512B" w:rsidP="00A8512B">
      <w:pPr>
        <w:spacing w:after="0" w:line="240" w:lineRule="auto"/>
        <w:ind w:left="1440" w:hanging="1440"/>
        <w:rPr>
          <w:rFonts w:ascii="Calibri" w:eastAsia="Times New Roman" w:hAnsi="Calibri" w:cs="Arial"/>
          <w:lang w:val="fr-CA"/>
        </w:rPr>
      </w:pPr>
    </w:p>
    <w:p w14:paraId="59C09813" w14:textId="77777777" w:rsidR="00A8512B" w:rsidRPr="00A8512B" w:rsidRDefault="00A8512B" w:rsidP="00A8512B">
      <w:pPr>
        <w:spacing w:after="0" w:line="240" w:lineRule="auto"/>
        <w:ind w:left="1440" w:hanging="1440"/>
        <w:rPr>
          <w:rFonts w:ascii="Calibri" w:eastAsia="Times New Roman" w:hAnsi="Calibri" w:cs="Arial"/>
          <w:b/>
          <w:lang w:val="en-US"/>
        </w:rPr>
      </w:pPr>
      <w:r w:rsidRPr="00A8512B">
        <w:rPr>
          <w:rFonts w:ascii="Calibri" w:eastAsia="Times New Roman" w:hAnsi="Calibri" w:cs="Arial"/>
          <w:b/>
          <w:lang w:val="en-US"/>
        </w:rPr>
        <w:t>[OPEN END]</w:t>
      </w:r>
    </w:p>
    <w:p w14:paraId="4C96FC6D" w14:textId="77777777" w:rsidR="00A8512B" w:rsidRPr="00A8512B" w:rsidRDefault="00A8512B" w:rsidP="00A8512B">
      <w:pPr>
        <w:spacing w:after="0" w:line="240" w:lineRule="auto"/>
        <w:rPr>
          <w:rFonts w:ascii="Calibri" w:eastAsia="Times New Roman" w:hAnsi="Calibri" w:cs="Arial"/>
          <w:lang w:val="en-US"/>
        </w:rPr>
      </w:pPr>
    </w:p>
    <w:p w14:paraId="575EAE2C"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AFFORDABLE HOUSING</w:t>
      </w:r>
    </w:p>
    <w:p w14:paraId="664CC03F" w14:textId="77777777" w:rsidR="00A8512B" w:rsidRPr="00A8512B" w:rsidRDefault="00A8512B" w:rsidP="00A8512B">
      <w:pPr>
        <w:spacing w:after="0" w:line="240" w:lineRule="auto"/>
        <w:rPr>
          <w:rFonts w:ascii="Arial" w:eastAsia="Times New Roman" w:hAnsi="Arial" w:cs="Times New Roman"/>
          <w:sz w:val="20"/>
          <w:szCs w:val="20"/>
          <w:lang w:val="en-US"/>
        </w:rPr>
      </w:pPr>
    </w:p>
    <w:p w14:paraId="2978312A"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[ASK AH1 TO 50% OF THE TOTAL SURVEY SAMPLE EACH WEEK. ASK AH2 TO THE OTHER 50% OF THE TOTAL SURVEY SAMPLE EACH WEEK; PROGRAMMED ROTATION]</w:t>
      </w:r>
    </w:p>
    <w:p w14:paraId="0302F0E7" w14:textId="77777777" w:rsidR="00A8512B" w:rsidRPr="00A8512B" w:rsidRDefault="00A8512B" w:rsidP="00A8512B">
      <w:pPr>
        <w:spacing w:after="0" w:line="240" w:lineRule="auto"/>
        <w:rPr>
          <w:rFonts w:ascii="Calibri" w:eastAsia="Times New Roman" w:hAnsi="Calibri" w:cs="Times New Roman"/>
          <w:lang w:val="en-US"/>
        </w:rPr>
      </w:pPr>
    </w:p>
    <w:p w14:paraId="22E07CD3"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AH1.</w:t>
      </w:r>
      <w:r w:rsidRPr="00A8512B">
        <w:rPr>
          <w:rFonts w:ascii="Calibri" w:eastAsia="Times New Roman" w:hAnsi="Calibri" w:cs="Times New Roman"/>
          <w:lang w:val="en-US"/>
        </w:rPr>
        <w:tab/>
        <w:t xml:space="preserve">When it comes to how the federal government addresses the issue of affordable housing, which of the following strategies do you believe they should take? </w:t>
      </w:r>
      <w:r w:rsidRPr="00A8512B">
        <w:rPr>
          <w:rFonts w:ascii="Calibri" w:eastAsia="Times New Roman" w:hAnsi="Calibri" w:cs="Times New Roman"/>
          <w:lang w:val="fr-CA"/>
        </w:rPr>
        <w:t>(READ LIST)</w:t>
      </w:r>
    </w:p>
    <w:p w14:paraId="19217942"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 xml:space="preserve">Lorsque vous songez à l’approche du gouvernement fédéral sur la question du logement abordable, laquelle des stratégies suivantes pensez-vous qu’il devrait adopter ? </w:t>
      </w:r>
      <w:r w:rsidRPr="00A8512B">
        <w:rPr>
          <w:rFonts w:ascii="Calibri" w:eastAsia="Times New Roman" w:hAnsi="Calibri" w:cs="Times New Roman"/>
          <w:color w:val="0070C0"/>
          <w:lang w:val="en-US"/>
        </w:rPr>
        <w:t>(LIRE LES CHOIX DE RÉPONSE)</w:t>
      </w:r>
    </w:p>
    <w:p w14:paraId="343591D9"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06290681"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b/>
          <w:lang w:val="en-US"/>
        </w:rPr>
        <w:t>[ROTATE FIRST TWO]</w:t>
      </w:r>
    </w:p>
    <w:p w14:paraId="6EEB4014"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income subsidies to low-income Canadians to help them pay for housing</w:t>
      </w:r>
    </w:p>
    <w:p w14:paraId="5206287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Offrir des subventions aux Canadiens à faible revenu pour les aider à payer le logement</w:t>
      </w:r>
    </w:p>
    <w:p w14:paraId="514B37F8"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funding to build more low income housing</w:t>
      </w:r>
    </w:p>
    <w:p w14:paraId="4DAEFDA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Donner du financement pour la construction d’un plus grand nombre de logements abordables</w:t>
      </w:r>
    </w:p>
    <w:p w14:paraId="4D460AB2"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lang w:val="en-US"/>
        </w:rPr>
        <w:t xml:space="preserve">The government should not do anything more than it currently does </w:t>
      </w:r>
      <w:r w:rsidRPr="00A8512B">
        <w:rPr>
          <w:rFonts w:ascii="Calibri" w:eastAsia="Times New Roman" w:hAnsi="Calibri" w:cs="Times New Roman"/>
          <w:b/>
          <w:lang w:val="en-US"/>
        </w:rPr>
        <w:t>[ANCHOR LAST]</w:t>
      </w:r>
    </w:p>
    <w:p w14:paraId="13152163" w14:textId="77777777" w:rsidR="00A8512B" w:rsidRPr="00A8512B" w:rsidRDefault="00A8512B" w:rsidP="00A8512B">
      <w:pPr>
        <w:spacing w:after="0" w:line="240" w:lineRule="auto"/>
        <w:ind w:left="1440"/>
        <w:rPr>
          <w:rFonts w:ascii="Calibri" w:eastAsia="Times New Roman" w:hAnsi="Calibri" w:cs="Times New Roman"/>
          <w:b/>
          <w:color w:val="0070C0"/>
          <w:lang w:val="fr-CA"/>
        </w:rPr>
      </w:pPr>
      <w:r w:rsidRPr="00A8512B">
        <w:rPr>
          <w:rFonts w:ascii="Calibri" w:eastAsia="Times New Roman" w:hAnsi="Calibri" w:cs="Times New Roman"/>
          <w:color w:val="0070C0"/>
          <w:lang w:val="fr-CA"/>
        </w:rPr>
        <w:t xml:space="preserve">Le gouvernement ne devrait pas en faire plus que ce qu’il fait actuellement </w:t>
      </w:r>
      <w:r w:rsidRPr="00A8512B">
        <w:rPr>
          <w:rFonts w:ascii="Calibri" w:eastAsia="Times New Roman" w:hAnsi="Calibri" w:cs="Times New Roman"/>
          <w:b/>
          <w:color w:val="0070C0"/>
          <w:lang w:val="fr-CA"/>
        </w:rPr>
        <w:t>[ANCHOR LAST]</w:t>
      </w:r>
    </w:p>
    <w:p w14:paraId="2CAE9AD3" w14:textId="77777777" w:rsidR="00A8512B" w:rsidRPr="00A8512B" w:rsidRDefault="00A8512B" w:rsidP="00A8512B">
      <w:pPr>
        <w:spacing w:after="0" w:line="240" w:lineRule="auto"/>
        <w:ind w:left="1440"/>
        <w:rPr>
          <w:rFonts w:ascii="Calibri" w:eastAsia="Times New Roman" w:hAnsi="Calibri" w:cs="Times New Roman"/>
          <w:lang w:val="fr-CA"/>
        </w:rPr>
      </w:pPr>
    </w:p>
    <w:p w14:paraId="41764B8C" w14:textId="77777777" w:rsidR="00A8512B" w:rsidRPr="00A8512B" w:rsidRDefault="00A8512B" w:rsidP="00A8512B">
      <w:pPr>
        <w:spacing w:after="0" w:line="240" w:lineRule="auto"/>
        <w:rPr>
          <w:rFonts w:ascii="Calibri" w:eastAsia="Times New Roman" w:hAnsi="Calibri" w:cs="Times New Roman"/>
          <w:lang w:val="fr-CA"/>
        </w:rPr>
      </w:pPr>
    </w:p>
    <w:p w14:paraId="723D0ADB"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AH2.</w:t>
      </w:r>
      <w:r w:rsidRPr="00A8512B">
        <w:rPr>
          <w:rFonts w:ascii="Calibri" w:eastAsia="Times New Roman" w:hAnsi="Calibri" w:cs="Times New Roman"/>
          <w:lang w:val="en-US"/>
        </w:rPr>
        <w:tab/>
        <w:t xml:space="preserve">When it comes to how the federal government addresses the issue of affordable housing for seniors, which of the following strategies do you believe they should take? </w:t>
      </w:r>
      <w:r w:rsidRPr="00A8512B">
        <w:rPr>
          <w:rFonts w:ascii="Calibri" w:eastAsia="Times New Roman" w:hAnsi="Calibri" w:cs="Times New Roman"/>
          <w:lang w:val="fr-CA"/>
        </w:rPr>
        <w:t>(READ LIST)</w:t>
      </w:r>
    </w:p>
    <w:p w14:paraId="2AD65AF6"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color w:val="0070C0"/>
          <w:lang w:val="fr-CA"/>
        </w:rPr>
        <w:t xml:space="preserve">Lorsque vous songez à l’approche du gouvernement fédéral sur la question du logement abordable pour les aînés, laquelle des stratégies suivantes pensez-vous qu’il devrait adopter ? </w:t>
      </w:r>
      <w:r w:rsidRPr="00A8512B">
        <w:rPr>
          <w:rFonts w:ascii="Calibri" w:eastAsia="Times New Roman" w:hAnsi="Calibri" w:cs="Times New Roman"/>
          <w:color w:val="0070C0"/>
          <w:lang w:val="en-US"/>
        </w:rPr>
        <w:t>(LIRE LES CHOIX DE RÉPONSE)</w:t>
      </w:r>
    </w:p>
    <w:p w14:paraId="7C6C5C51"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641E7E2B"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b/>
          <w:lang w:val="en-US"/>
        </w:rPr>
        <w:t>[ROTATE FIRST TWO]</w:t>
      </w:r>
    </w:p>
    <w:p w14:paraId="00DB2372"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income subsidies to low-income seniors to help them pay for housing</w:t>
      </w:r>
    </w:p>
    <w:p w14:paraId="71EB8E80"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Offrir des subventions aux aînés à faible revenu pour les aider à payer le logement</w:t>
      </w:r>
    </w:p>
    <w:p w14:paraId="74C6A648"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funding to build more low income seniors housing</w:t>
      </w:r>
    </w:p>
    <w:p w14:paraId="03E5FF30"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Donner du financement pour la construction d’un plus grand nombre de logements abordables pour les aînés</w:t>
      </w:r>
    </w:p>
    <w:p w14:paraId="297B7EA0"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lang w:val="en-US"/>
        </w:rPr>
        <w:t xml:space="preserve">The government should not do anything more than it currently does </w:t>
      </w:r>
      <w:r w:rsidRPr="00A8512B">
        <w:rPr>
          <w:rFonts w:ascii="Calibri" w:eastAsia="Times New Roman" w:hAnsi="Calibri" w:cs="Times New Roman"/>
          <w:b/>
          <w:lang w:val="en-US"/>
        </w:rPr>
        <w:t>[ANCHOR LAST]</w:t>
      </w:r>
    </w:p>
    <w:p w14:paraId="01B57DB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 xml:space="preserve">Le gouvernement ne devrait pas en faire plus que ce qu’il fait actuellement </w:t>
      </w:r>
      <w:r w:rsidRPr="00A8512B">
        <w:rPr>
          <w:rFonts w:ascii="Calibri" w:eastAsia="Times New Roman" w:hAnsi="Calibri" w:cs="Times New Roman"/>
          <w:b/>
          <w:color w:val="0070C0"/>
          <w:lang w:val="fr-CA"/>
        </w:rPr>
        <w:t>[ANCHOR LAST]</w:t>
      </w:r>
    </w:p>
    <w:p w14:paraId="2AA4BB29" w14:textId="77777777" w:rsidR="00A8512B" w:rsidRPr="00A8512B" w:rsidRDefault="00A8512B" w:rsidP="00A8512B">
      <w:pPr>
        <w:spacing w:after="0" w:line="240" w:lineRule="auto"/>
        <w:rPr>
          <w:rFonts w:ascii="Calibri" w:eastAsia="Times New Roman" w:hAnsi="Calibri" w:cs="Arial"/>
          <w:b/>
          <w:lang w:val="fr-CA"/>
        </w:rPr>
      </w:pPr>
    </w:p>
    <w:p w14:paraId="0CACDA09" w14:textId="77777777" w:rsidR="00A8512B" w:rsidRPr="00A8512B" w:rsidRDefault="00A8512B" w:rsidP="00A8512B">
      <w:pPr>
        <w:spacing w:after="0" w:line="240" w:lineRule="auto"/>
        <w:rPr>
          <w:rFonts w:ascii="Calibri" w:eastAsia="Times New Roman" w:hAnsi="Calibri" w:cs="Arial"/>
          <w:b/>
          <w:lang w:val="en-CA"/>
        </w:rPr>
      </w:pPr>
      <w:r w:rsidRPr="00A8512B">
        <w:rPr>
          <w:rFonts w:ascii="Calibri" w:eastAsia="Times New Roman" w:hAnsi="Calibri" w:cs="Arial"/>
          <w:b/>
          <w:lang w:val="en-CA"/>
        </w:rPr>
        <w:t>CHILD CARE</w:t>
      </w:r>
    </w:p>
    <w:p w14:paraId="5E352FFC" w14:textId="77777777" w:rsidR="00A8512B" w:rsidRPr="00A8512B" w:rsidRDefault="00A8512B" w:rsidP="00A8512B">
      <w:pPr>
        <w:spacing w:after="0" w:line="240" w:lineRule="auto"/>
        <w:rPr>
          <w:rFonts w:ascii="Calibri" w:eastAsia="Times New Roman" w:hAnsi="Calibri" w:cs="Times New Roman"/>
          <w:lang w:val="en-CA"/>
        </w:rPr>
      </w:pPr>
    </w:p>
    <w:p w14:paraId="397EB089"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CC1.</w:t>
      </w:r>
      <w:r w:rsidRPr="00A8512B">
        <w:rPr>
          <w:rFonts w:ascii="Calibri" w:eastAsia="Times New Roman" w:hAnsi="Calibri" w:cs="Times New Roman"/>
          <w:lang w:val="en-US"/>
        </w:rPr>
        <w:tab/>
        <w:t>Which of the following statements comes closest to your opinion on childcare:</w:t>
      </w:r>
    </w:p>
    <w:p w14:paraId="4C47576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Lequel des énoncés suivants se rapproche le plus de votre opinion sur les services de garde d’enfants :</w:t>
      </w:r>
    </w:p>
    <w:p w14:paraId="67EFF562" w14:textId="77777777" w:rsidR="00A8512B" w:rsidRPr="00A8512B" w:rsidRDefault="00A8512B" w:rsidP="00A8512B">
      <w:pPr>
        <w:spacing w:after="0" w:line="240" w:lineRule="auto"/>
        <w:rPr>
          <w:rFonts w:ascii="Calibri" w:eastAsia="Times New Roman" w:hAnsi="Calibri" w:cs="Times New Roman"/>
          <w:lang w:val="fr-CA"/>
        </w:rPr>
      </w:pPr>
    </w:p>
    <w:p w14:paraId="7BA5A5F0"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b/>
          <w:lang w:val="en-US"/>
        </w:rPr>
        <w:t>[ROTATE]</w:t>
      </w:r>
    </w:p>
    <w:p w14:paraId="1CDBD343"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The cost of government funded childcare spaces should be the same for all Canadians</w:t>
      </w:r>
    </w:p>
    <w:p w14:paraId="38447A8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Le coût des places en garderie financés par le gouvernement devrait être le même pour tous les canadiens</w:t>
      </w:r>
    </w:p>
    <w:p w14:paraId="361E1218"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 xml:space="preserve">The cost of government funded childcare spaces should be higher for higher income earners, and lower for lower income earners </w:t>
      </w:r>
    </w:p>
    <w:p w14:paraId="3AA8F64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Le coût des places en garderie financés par le gouvernement devrait être plus élevé pour ceux qui gagnent un salaire plus élevé et plus faible pour ceux qui gagnent un salaire plus faible.</w:t>
      </w:r>
    </w:p>
    <w:p w14:paraId="7EFC567B"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 xml:space="preserve">Government should not offer childcare </w:t>
      </w:r>
      <w:r w:rsidRPr="00A8512B">
        <w:rPr>
          <w:rFonts w:ascii="Calibri" w:eastAsia="Times New Roman" w:hAnsi="Calibri" w:cs="Times New Roman"/>
          <w:b/>
          <w:lang w:val="en-US"/>
        </w:rPr>
        <w:t>(DO NOT READ) [ANCHOR]</w:t>
      </w:r>
    </w:p>
    <w:p w14:paraId="318EAD56" w14:textId="77777777" w:rsidR="00A8512B" w:rsidRPr="00A8512B" w:rsidRDefault="00A8512B" w:rsidP="00A8512B">
      <w:pPr>
        <w:spacing w:after="0" w:line="240" w:lineRule="auto"/>
        <w:ind w:left="1440"/>
        <w:rPr>
          <w:rFonts w:ascii="Calibri" w:eastAsia="Times New Roman" w:hAnsi="Calibri" w:cs="Times New Roman"/>
          <w:b/>
          <w:color w:val="0070C0"/>
          <w:lang w:val="fr-CA"/>
        </w:rPr>
      </w:pPr>
      <w:r w:rsidRPr="00A8512B">
        <w:rPr>
          <w:rFonts w:ascii="Calibri" w:eastAsia="Times New Roman" w:hAnsi="Calibri" w:cs="Times New Roman"/>
          <w:color w:val="0070C0"/>
          <w:lang w:val="fr-CA"/>
        </w:rPr>
        <w:t xml:space="preserve">Le gouvernement ne devrait pas offrir de services de garde d’enfants </w:t>
      </w:r>
      <w:r w:rsidRPr="00A8512B">
        <w:rPr>
          <w:rFonts w:ascii="Calibri" w:eastAsia="Times New Roman" w:hAnsi="Calibri" w:cs="Times New Roman"/>
          <w:b/>
          <w:color w:val="0070C0"/>
          <w:lang w:val="fr-CA"/>
        </w:rPr>
        <w:t>(NE PAS LIRE) [ANCHOR]</w:t>
      </w:r>
    </w:p>
    <w:p w14:paraId="499C916F"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 xml:space="preserve">Neither of these </w:t>
      </w:r>
      <w:r w:rsidRPr="00A8512B">
        <w:rPr>
          <w:rFonts w:ascii="Calibri" w:eastAsia="Times New Roman" w:hAnsi="Calibri" w:cs="Times New Roman"/>
          <w:b/>
          <w:lang w:val="en-US"/>
        </w:rPr>
        <w:t>(DO NOT READ) [ANCHOR]</w:t>
      </w:r>
    </w:p>
    <w:p w14:paraId="16843D52"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Aucune de ces réponses </w:t>
      </w:r>
      <w:r w:rsidRPr="00A8512B">
        <w:rPr>
          <w:rFonts w:ascii="Calibri" w:eastAsia="Times New Roman" w:hAnsi="Calibri" w:cs="Times New Roman"/>
          <w:b/>
          <w:color w:val="0070C0"/>
          <w:lang w:val="fr-CA"/>
        </w:rPr>
        <w:t>(NE PAS LIRE) [ANCHOR]</w:t>
      </w:r>
    </w:p>
    <w:p w14:paraId="6A313F24" w14:textId="77777777" w:rsidR="00A8512B" w:rsidRPr="00A8512B" w:rsidRDefault="00A8512B" w:rsidP="00A8512B">
      <w:pPr>
        <w:spacing w:after="0" w:line="240" w:lineRule="auto"/>
        <w:rPr>
          <w:rFonts w:ascii="Calibri" w:eastAsia="Times New Roman" w:hAnsi="Calibri" w:cs="Times New Roman"/>
          <w:lang w:val="fr-CA"/>
        </w:rPr>
      </w:pPr>
    </w:p>
    <w:p w14:paraId="7E50256F" w14:textId="77777777" w:rsidR="00A8512B" w:rsidRPr="00A8512B" w:rsidRDefault="00A8512B" w:rsidP="00A8512B">
      <w:pPr>
        <w:spacing w:after="0" w:line="240" w:lineRule="auto"/>
        <w:rPr>
          <w:rFonts w:ascii="Calibri" w:eastAsia="Times New Roman" w:hAnsi="Calibri" w:cs="Times New Roman"/>
          <w:lang w:val="fr-CA"/>
        </w:rPr>
      </w:pPr>
    </w:p>
    <w:p w14:paraId="63B91FF6" w14:textId="77777777" w:rsidR="00A8512B" w:rsidRPr="00A8512B" w:rsidRDefault="00A8512B" w:rsidP="00A8512B">
      <w:pPr>
        <w:spacing w:after="0" w:line="240" w:lineRule="auto"/>
        <w:rPr>
          <w:rFonts w:ascii="Calibri" w:eastAsia="Times New Roman" w:hAnsi="Calibri" w:cs="Times New Roman"/>
          <w:lang w:val="en-CA"/>
        </w:rPr>
      </w:pPr>
      <w:r w:rsidRPr="00A8512B">
        <w:rPr>
          <w:rFonts w:ascii="Calibri" w:eastAsia="Times New Roman" w:hAnsi="Calibri" w:cs="Times New Roman"/>
          <w:lang w:val="en-CA"/>
        </w:rPr>
        <w:t>D6.</w:t>
      </w:r>
      <w:r w:rsidRPr="00A8512B">
        <w:rPr>
          <w:rFonts w:ascii="Calibri" w:eastAsia="Times New Roman" w:hAnsi="Calibri" w:cs="Times New Roman"/>
          <w:lang w:val="en-CA"/>
        </w:rPr>
        <w:tab/>
      </w:r>
      <w:r w:rsidRPr="00A8512B">
        <w:rPr>
          <w:rFonts w:ascii="Calibri" w:eastAsia="Times New Roman" w:hAnsi="Calibri" w:cs="Times New Roman"/>
          <w:lang w:val="en-CA"/>
        </w:rPr>
        <w:tab/>
        <w:t>Do you have any children of any age living in your household?</w:t>
      </w:r>
    </w:p>
    <w:p w14:paraId="500C1E52" w14:textId="77777777" w:rsidR="00A8512B" w:rsidRPr="00A8512B" w:rsidRDefault="00A8512B" w:rsidP="00A8512B">
      <w:pPr>
        <w:spacing w:after="0" w:line="240" w:lineRule="auto"/>
        <w:ind w:left="720" w:firstLine="720"/>
        <w:rPr>
          <w:rFonts w:ascii="Calibri" w:eastAsia="Times New Roman" w:hAnsi="Calibri" w:cs="Times New Roman"/>
          <w:color w:val="0070C0"/>
          <w:lang w:val="fr-CA"/>
        </w:rPr>
      </w:pPr>
      <w:r w:rsidRPr="00A8512B">
        <w:rPr>
          <w:rFonts w:ascii="Calibri" w:eastAsia="Times New Roman" w:hAnsi="Calibri" w:cs="Times New Roman"/>
          <w:color w:val="0070C0"/>
          <w:lang w:val="fr-CA"/>
        </w:rPr>
        <w:t>Avez-vous des enfants de tous âges qui habitent avec vous à la maison ?</w:t>
      </w:r>
    </w:p>
    <w:p w14:paraId="7BF41696" w14:textId="77777777" w:rsidR="00A8512B" w:rsidRPr="00A8512B" w:rsidRDefault="00A8512B" w:rsidP="00A8512B">
      <w:pPr>
        <w:spacing w:after="0" w:line="240" w:lineRule="auto"/>
        <w:ind w:left="360"/>
        <w:rPr>
          <w:rFonts w:ascii="Calibri" w:eastAsia="Times New Roman" w:hAnsi="Calibri" w:cs="Times New Roman"/>
          <w:lang w:val="fr-CA"/>
        </w:rPr>
      </w:pPr>
    </w:p>
    <w:p w14:paraId="5E1380C9"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Yes</w:t>
      </w:r>
    </w:p>
    <w:p w14:paraId="2D408872"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1FBF46B2"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w:t>
      </w:r>
    </w:p>
    <w:p w14:paraId="0807E6DF"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3230A213" w14:textId="77777777" w:rsidR="00A8512B" w:rsidRPr="00A8512B" w:rsidRDefault="00A8512B" w:rsidP="00A8512B">
      <w:pPr>
        <w:spacing w:after="0" w:line="240" w:lineRule="auto"/>
        <w:ind w:left="360"/>
        <w:rPr>
          <w:rFonts w:ascii="Calibri" w:eastAsia="Times New Roman" w:hAnsi="Calibri" w:cs="Times New Roman"/>
          <w:lang w:val="en-CA"/>
        </w:rPr>
      </w:pPr>
    </w:p>
    <w:p w14:paraId="0EC67B10" w14:textId="77777777" w:rsidR="00A8512B" w:rsidRPr="00A8512B" w:rsidRDefault="00A8512B" w:rsidP="00A8512B">
      <w:pPr>
        <w:spacing w:after="0" w:line="240" w:lineRule="auto"/>
        <w:rPr>
          <w:rFonts w:ascii="Calibri" w:eastAsia="Times New Roman" w:hAnsi="Calibri" w:cs="Times New Roman"/>
          <w:b/>
          <w:lang w:val="en-CA"/>
        </w:rPr>
      </w:pPr>
      <w:r w:rsidRPr="00A8512B">
        <w:rPr>
          <w:rFonts w:ascii="Calibri" w:eastAsia="Times New Roman" w:hAnsi="Calibri" w:cs="Times New Roman"/>
          <w:b/>
          <w:lang w:val="en-CA"/>
        </w:rPr>
        <w:t>[ASK D7 IF D6=YES; OTHERWISE SKIP TO CC4]</w:t>
      </w:r>
    </w:p>
    <w:p w14:paraId="6F6BC537" w14:textId="77777777" w:rsidR="00A8512B" w:rsidRPr="00A8512B" w:rsidRDefault="00A8512B" w:rsidP="00A8512B">
      <w:pPr>
        <w:spacing w:after="0" w:line="240" w:lineRule="auto"/>
        <w:ind w:left="360"/>
        <w:rPr>
          <w:rFonts w:ascii="Calibri" w:eastAsia="Times New Roman" w:hAnsi="Calibri" w:cs="Times New Roman"/>
          <w:lang w:val="en-CA"/>
        </w:rPr>
      </w:pPr>
    </w:p>
    <w:p w14:paraId="1479B5DC"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CA"/>
        </w:rPr>
        <w:t>D7.</w:t>
      </w:r>
      <w:r w:rsidRPr="00A8512B">
        <w:rPr>
          <w:rFonts w:ascii="Calibri" w:eastAsia="Times New Roman" w:hAnsi="Calibri" w:cs="Times New Roman"/>
          <w:lang w:val="en-CA"/>
        </w:rPr>
        <w:tab/>
        <w:t xml:space="preserve">Do you have any children in the following age groups living in your household? </w:t>
      </w:r>
      <w:r w:rsidRPr="00A8512B">
        <w:rPr>
          <w:rFonts w:ascii="Calibri" w:eastAsia="Times New Roman" w:hAnsi="Calibri" w:cs="Times New Roman"/>
          <w:lang w:val="fr-CA"/>
        </w:rPr>
        <w:t xml:space="preserve">How about… </w:t>
      </w:r>
      <w:r w:rsidRPr="00A8512B">
        <w:rPr>
          <w:rFonts w:ascii="Calibri" w:eastAsia="Times New Roman" w:hAnsi="Calibri" w:cs="Times New Roman"/>
          <w:b/>
          <w:lang w:val="fr-CA"/>
        </w:rPr>
        <w:t>[INSERT ITEM]</w:t>
      </w:r>
      <w:r w:rsidRPr="00A8512B">
        <w:rPr>
          <w:rFonts w:ascii="Calibri" w:eastAsia="Times New Roman" w:hAnsi="Calibri" w:cs="Times New Roman"/>
          <w:lang w:val="fr-CA"/>
        </w:rPr>
        <w:t xml:space="preserve"> ? </w:t>
      </w:r>
    </w:p>
    <w:p w14:paraId="1C427B89"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Avez-vous des enfants de chacun de ces groupes d’âge qui habitent avec vous à la maison ? </w:t>
      </w:r>
      <w:r w:rsidRPr="00A8512B">
        <w:rPr>
          <w:rFonts w:ascii="Calibri" w:eastAsia="Times New Roman" w:hAnsi="Calibri" w:cs="Times New Roman"/>
          <w:b/>
          <w:color w:val="0070C0"/>
          <w:lang w:val="en-CA"/>
        </w:rPr>
        <w:t>[INSERT ITEM]</w:t>
      </w:r>
      <w:r w:rsidRPr="00A8512B">
        <w:rPr>
          <w:rFonts w:ascii="Calibri" w:eastAsia="Times New Roman" w:hAnsi="Calibri" w:cs="Times New Roman"/>
          <w:color w:val="0070C0"/>
          <w:lang w:val="en-CA"/>
        </w:rPr>
        <w:t>?</w:t>
      </w:r>
    </w:p>
    <w:p w14:paraId="3D89FC9A" w14:textId="77777777" w:rsidR="00A8512B" w:rsidRPr="00A8512B" w:rsidRDefault="00A8512B" w:rsidP="00A8512B">
      <w:pPr>
        <w:spacing w:after="0" w:line="240" w:lineRule="auto"/>
        <w:ind w:left="360"/>
        <w:rPr>
          <w:rFonts w:ascii="Calibri" w:eastAsia="Times New Roman" w:hAnsi="Calibri" w:cs="Times New Roman"/>
          <w:lang w:val="en-CA"/>
        </w:rPr>
      </w:pPr>
    </w:p>
    <w:p w14:paraId="71AC84DF"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(A.)</w:t>
      </w:r>
      <w:r w:rsidRPr="00A8512B">
        <w:rPr>
          <w:rFonts w:ascii="Calibri" w:eastAsia="Times New Roman" w:hAnsi="Calibri" w:cs="Times New Roman"/>
          <w:lang w:val="en-CA"/>
        </w:rPr>
        <w:tab/>
        <w:t>Under 6 years old</w:t>
      </w:r>
    </w:p>
    <w:p w14:paraId="0272528E"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(A.)</w:t>
      </w:r>
      <w:r w:rsidRPr="00A8512B">
        <w:rPr>
          <w:rFonts w:ascii="Calibri" w:eastAsia="Times New Roman" w:hAnsi="Calibri" w:cs="Times New Roman"/>
          <w:color w:val="0070C0"/>
          <w:lang w:val="en-CA"/>
        </w:rPr>
        <w:tab/>
        <w:t>Moins de 6 ans</w:t>
      </w:r>
    </w:p>
    <w:p w14:paraId="76D5C8A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(B.)</w:t>
      </w:r>
      <w:r w:rsidRPr="00A8512B">
        <w:rPr>
          <w:rFonts w:ascii="Calibri" w:eastAsia="Times New Roman" w:hAnsi="Calibri" w:cs="Times New Roman"/>
          <w:lang w:val="en-CA"/>
        </w:rPr>
        <w:tab/>
        <w:t>6 to 11 years old</w:t>
      </w:r>
    </w:p>
    <w:p w14:paraId="027FC248"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(B.)</w:t>
      </w:r>
      <w:r w:rsidRPr="00A8512B">
        <w:rPr>
          <w:rFonts w:ascii="Calibri" w:eastAsia="Times New Roman" w:hAnsi="Calibri" w:cs="Times New Roman"/>
          <w:color w:val="0070C0"/>
          <w:lang w:val="en-CA"/>
        </w:rPr>
        <w:tab/>
        <w:t>6 à 11 ans</w:t>
      </w:r>
    </w:p>
    <w:p w14:paraId="7A4D0843"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(C.)</w:t>
      </w:r>
      <w:r w:rsidRPr="00A8512B">
        <w:rPr>
          <w:rFonts w:ascii="Calibri" w:eastAsia="Times New Roman" w:hAnsi="Calibri" w:cs="Times New Roman"/>
          <w:lang w:val="en-CA"/>
        </w:rPr>
        <w:tab/>
        <w:t>12 to 17 years old</w:t>
      </w:r>
    </w:p>
    <w:p w14:paraId="7842F6D0"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(C.)</w:t>
      </w:r>
      <w:r w:rsidRPr="00A8512B">
        <w:rPr>
          <w:rFonts w:ascii="Calibri" w:eastAsia="Times New Roman" w:hAnsi="Calibri" w:cs="Times New Roman"/>
          <w:color w:val="0070C0"/>
          <w:lang w:val="en-CA"/>
        </w:rPr>
        <w:tab/>
        <w:t>12 à 17 ans</w:t>
      </w:r>
    </w:p>
    <w:p w14:paraId="3C037FE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(D.)</w:t>
      </w:r>
      <w:r w:rsidRPr="00A8512B">
        <w:rPr>
          <w:rFonts w:ascii="Calibri" w:eastAsia="Times New Roman" w:hAnsi="Calibri" w:cs="Times New Roman"/>
          <w:lang w:val="en-CA"/>
        </w:rPr>
        <w:tab/>
        <w:t>18 years old or older</w:t>
      </w:r>
    </w:p>
    <w:p w14:paraId="6D4D8705"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w:t>
      </w:r>
      <w:r w:rsidRPr="00A8512B">
        <w:rPr>
          <w:rFonts w:ascii="Calibri" w:eastAsia="Times New Roman" w:hAnsi="Calibri" w:cs="Times New Roman"/>
          <w:color w:val="0070C0"/>
          <w:lang w:val="fr-CA"/>
        </w:rPr>
        <w:tab/>
        <w:t>18 ans et plus</w:t>
      </w:r>
    </w:p>
    <w:p w14:paraId="5241B211" w14:textId="77777777" w:rsidR="00A8512B" w:rsidRPr="00A8512B" w:rsidRDefault="00A8512B" w:rsidP="00A8512B">
      <w:pPr>
        <w:spacing w:after="0" w:line="240" w:lineRule="auto"/>
        <w:ind w:left="360"/>
        <w:rPr>
          <w:rFonts w:ascii="Calibri" w:eastAsia="Times New Roman" w:hAnsi="Calibri" w:cs="Times New Roman"/>
          <w:lang w:val="fr-CA"/>
        </w:rPr>
      </w:pPr>
    </w:p>
    <w:p w14:paraId="3D591BB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Yes</w:t>
      </w:r>
    </w:p>
    <w:p w14:paraId="1E88A6F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Oui</w:t>
      </w:r>
    </w:p>
    <w:p w14:paraId="7B799AF4"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No</w:t>
      </w:r>
    </w:p>
    <w:p w14:paraId="033A8B50"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en-US"/>
        </w:rPr>
        <w:t>Non</w:t>
      </w:r>
    </w:p>
    <w:p w14:paraId="77FF3B86" w14:textId="77777777" w:rsidR="00A8512B" w:rsidRPr="00A8512B" w:rsidRDefault="00A8512B" w:rsidP="00A8512B">
      <w:pPr>
        <w:spacing w:after="0" w:line="240" w:lineRule="auto"/>
        <w:rPr>
          <w:rFonts w:ascii="Calibri" w:eastAsia="Times New Roman" w:hAnsi="Calibri" w:cs="Times New Roman"/>
          <w:lang w:val="en-US"/>
        </w:rPr>
      </w:pPr>
    </w:p>
    <w:p w14:paraId="159B7E1E"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br w:type="page"/>
      </w:r>
    </w:p>
    <w:p w14:paraId="094207D0"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lastRenderedPageBreak/>
        <w:t>[IF D7=”Under 6 years old”, “6 to 11 years old” OR “12-17 years old”, ASK CC2A; OTHERWISE, SKIP TO CC4. IF D7=DK/REF, SKIP TO CC4]</w:t>
      </w:r>
    </w:p>
    <w:p w14:paraId="453271E8" w14:textId="77777777" w:rsidR="00A8512B" w:rsidRPr="00A8512B" w:rsidRDefault="00A8512B" w:rsidP="00A8512B">
      <w:pPr>
        <w:spacing w:after="0" w:line="240" w:lineRule="auto"/>
        <w:rPr>
          <w:rFonts w:ascii="Calibri" w:eastAsia="Times New Roman" w:hAnsi="Calibri" w:cs="Times New Roman"/>
          <w:b/>
          <w:lang w:val="en-US"/>
        </w:rPr>
      </w:pPr>
    </w:p>
    <w:p w14:paraId="3B48A5BA"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CC2A.</w:t>
      </w:r>
      <w:r w:rsidRPr="00A8512B">
        <w:rPr>
          <w:rFonts w:ascii="Calibri" w:eastAsia="Times New Roman" w:hAnsi="Calibri" w:cs="Times New Roman"/>
          <w:lang w:val="en-US"/>
        </w:rPr>
        <w:tab/>
        <w:t xml:space="preserve">Are any of your children </w:t>
      </w:r>
      <w:r w:rsidRPr="00A8512B">
        <w:rPr>
          <w:rFonts w:ascii="Calibri" w:eastAsia="Times New Roman" w:hAnsi="Calibri" w:cs="Times New Roman"/>
          <w:b/>
          <w:lang w:val="en-US"/>
        </w:rPr>
        <w:t>currently</w:t>
      </w:r>
      <w:r w:rsidRPr="00A8512B">
        <w:rPr>
          <w:rFonts w:ascii="Calibri" w:eastAsia="Times New Roman" w:hAnsi="Calibri" w:cs="Times New Roman"/>
          <w:lang w:val="en-US"/>
        </w:rPr>
        <w:t xml:space="preserve"> enrolled in childcare services?</w:t>
      </w:r>
    </w:p>
    <w:p w14:paraId="6D0A9F3E"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Est-ce qu’un ou plusieurs de vos enfants sont présentement inscrits dans un service de garde ?</w:t>
      </w:r>
    </w:p>
    <w:p w14:paraId="4B8C0316"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 xml:space="preserve"> </w:t>
      </w:r>
    </w:p>
    <w:p w14:paraId="555F3CAE"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Yes</w:t>
      </w:r>
    </w:p>
    <w:p w14:paraId="41A7C94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Oui</w:t>
      </w:r>
    </w:p>
    <w:p w14:paraId="5CE2BD5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No</w:t>
      </w:r>
    </w:p>
    <w:p w14:paraId="0186335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Non</w:t>
      </w:r>
    </w:p>
    <w:p w14:paraId="146CFCDB" w14:textId="77777777" w:rsidR="00A8512B" w:rsidRPr="00A8512B" w:rsidRDefault="00A8512B" w:rsidP="00A8512B">
      <w:pPr>
        <w:spacing w:after="0" w:line="240" w:lineRule="auto"/>
        <w:ind w:left="1440" w:hanging="1440"/>
        <w:rPr>
          <w:rFonts w:ascii="Calibri" w:eastAsia="Times New Roman" w:hAnsi="Calibri" w:cs="Times New Roman"/>
          <w:lang w:val="fr-CA"/>
        </w:rPr>
      </w:pPr>
    </w:p>
    <w:p w14:paraId="342D2C63"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fr-CA"/>
        </w:rPr>
        <w:t>CC2B.</w:t>
      </w:r>
      <w:r w:rsidRPr="00A8512B">
        <w:rPr>
          <w:rFonts w:ascii="Calibri" w:eastAsia="Times New Roman" w:hAnsi="Calibri" w:cs="Times New Roman"/>
          <w:lang w:val="fr-CA"/>
        </w:rPr>
        <w:tab/>
      </w:r>
      <w:r w:rsidRPr="00A8512B">
        <w:rPr>
          <w:rFonts w:ascii="Calibri" w:eastAsia="Times New Roman" w:hAnsi="Calibri" w:cs="Times New Roman"/>
          <w:lang w:val="en-US"/>
        </w:rPr>
        <w:t xml:space="preserve">Were any of your children </w:t>
      </w:r>
      <w:r w:rsidRPr="00A8512B">
        <w:rPr>
          <w:rFonts w:ascii="Calibri" w:eastAsia="Times New Roman" w:hAnsi="Calibri" w:cs="Times New Roman"/>
          <w:b/>
          <w:lang w:val="en-US"/>
        </w:rPr>
        <w:t>formerly</w:t>
      </w:r>
      <w:r w:rsidRPr="00A8512B">
        <w:rPr>
          <w:rFonts w:ascii="Calibri" w:eastAsia="Times New Roman" w:hAnsi="Calibri" w:cs="Times New Roman"/>
          <w:lang w:val="en-US"/>
        </w:rPr>
        <w:t xml:space="preserve"> enrolled in childcare services?</w:t>
      </w:r>
    </w:p>
    <w:p w14:paraId="440C943D"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Est-ce que l’un de vos enfants a déjà été inscrit dans une service de garde ?</w:t>
      </w:r>
    </w:p>
    <w:p w14:paraId="319FC82F" w14:textId="77777777" w:rsidR="00A8512B" w:rsidRPr="00A8512B" w:rsidRDefault="00A8512B" w:rsidP="00A8512B">
      <w:pPr>
        <w:spacing w:after="0" w:line="240" w:lineRule="auto"/>
        <w:ind w:left="1440"/>
        <w:rPr>
          <w:rFonts w:ascii="Calibri" w:eastAsia="Times New Roman" w:hAnsi="Calibri" w:cs="Times New Roman"/>
          <w:lang w:val="fr-CA"/>
        </w:rPr>
      </w:pPr>
    </w:p>
    <w:p w14:paraId="59CF70F7"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Yes</w:t>
      </w:r>
    </w:p>
    <w:p w14:paraId="062D8EEC"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en-US"/>
        </w:rPr>
        <w:t>Oui</w:t>
      </w:r>
    </w:p>
    <w:p w14:paraId="1CD0A963"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No</w:t>
      </w:r>
    </w:p>
    <w:p w14:paraId="0BFEF08B"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en-US"/>
        </w:rPr>
        <w:t>Non</w:t>
      </w:r>
    </w:p>
    <w:p w14:paraId="4E5EB31A" w14:textId="77777777" w:rsidR="00A8512B" w:rsidRPr="00A8512B" w:rsidRDefault="00A8512B" w:rsidP="00A8512B">
      <w:pPr>
        <w:spacing w:after="0" w:line="240" w:lineRule="auto"/>
        <w:rPr>
          <w:rFonts w:ascii="Calibri" w:eastAsia="Times New Roman" w:hAnsi="Calibri" w:cs="Times New Roman"/>
          <w:lang w:val="en-US"/>
        </w:rPr>
      </w:pPr>
    </w:p>
    <w:p w14:paraId="2209C58A"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[IF “NO” TO BOTH CC2A AND CC2B, ASK CC3; OTHERWISE SKIP TO CC4. IF DK/REF TO BOTH CC2A AND CC2B, SKIP TO CC4.]</w:t>
      </w:r>
    </w:p>
    <w:p w14:paraId="6BEBF17B" w14:textId="77777777" w:rsidR="00A8512B" w:rsidRPr="00A8512B" w:rsidRDefault="00A8512B" w:rsidP="00A8512B">
      <w:pPr>
        <w:spacing w:after="0" w:line="240" w:lineRule="auto"/>
        <w:rPr>
          <w:rFonts w:ascii="Calibri" w:eastAsia="Times New Roman" w:hAnsi="Calibri" w:cs="Times New Roman"/>
          <w:lang w:val="en-US"/>
        </w:rPr>
      </w:pPr>
    </w:p>
    <w:p w14:paraId="559BFE48"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CC3.</w:t>
      </w:r>
      <w:r w:rsidRPr="00A8512B">
        <w:rPr>
          <w:rFonts w:ascii="Calibri" w:eastAsia="Times New Roman" w:hAnsi="Calibri" w:cs="Times New Roman"/>
          <w:lang w:val="en-US"/>
        </w:rPr>
        <w:tab/>
        <w:t xml:space="preserve">What is the main reason you have never placed your children into childcare? </w:t>
      </w:r>
      <w:r w:rsidRPr="00A8512B">
        <w:rPr>
          <w:rFonts w:ascii="Calibri" w:eastAsia="Times New Roman" w:hAnsi="Calibri" w:cs="Times New Roman"/>
          <w:b/>
          <w:lang w:val="fr-CA"/>
        </w:rPr>
        <w:t>(RECORD ONLY ONE RESPONSE)</w:t>
      </w:r>
    </w:p>
    <w:p w14:paraId="5C770112"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color w:val="0070C0"/>
          <w:lang w:val="fr-CA"/>
        </w:rPr>
        <w:t xml:space="preserve">Quelle est la raison principale que vous n’avez jamais placé vos enfants dans une service de garde ? </w:t>
      </w:r>
      <w:r w:rsidRPr="00A8512B">
        <w:rPr>
          <w:rFonts w:ascii="Calibri" w:eastAsia="Times New Roman" w:hAnsi="Calibri" w:cs="Times New Roman"/>
          <w:b/>
          <w:color w:val="0070C0"/>
          <w:lang w:val="en-US"/>
        </w:rPr>
        <w:t>(CAPTER UNE SEULE RÉPONSE)</w:t>
      </w:r>
    </w:p>
    <w:p w14:paraId="5C71057A" w14:textId="77777777" w:rsidR="00A8512B" w:rsidRPr="00A8512B" w:rsidRDefault="00A8512B" w:rsidP="00A8512B">
      <w:pPr>
        <w:spacing w:after="0" w:line="240" w:lineRule="auto"/>
        <w:rPr>
          <w:rFonts w:ascii="Calibri" w:eastAsia="Times New Roman" w:hAnsi="Calibri" w:cs="Times New Roman"/>
          <w:lang w:val="en-US"/>
        </w:rPr>
      </w:pPr>
    </w:p>
    <w:p w14:paraId="76EBEF69"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[OPEN END]</w:t>
      </w:r>
    </w:p>
    <w:p w14:paraId="544C8408" w14:textId="77777777" w:rsidR="00A8512B" w:rsidRPr="00A8512B" w:rsidRDefault="00A8512B" w:rsidP="00A8512B">
      <w:pPr>
        <w:spacing w:after="0" w:line="240" w:lineRule="auto"/>
        <w:rPr>
          <w:rFonts w:ascii="Calibri" w:eastAsia="Times New Roman" w:hAnsi="Calibri" w:cs="Times New Roman"/>
          <w:lang w:val="en-US"/>
        </w:rPr>
      </w:pPr>
    </w:p>
    <w:p w14:paraId="16720E89"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CC4.</w:t>
      </w:r>
      <w:r w:rsidRPr="00A8512B">
        <w:rPr>
          <w:rFonts w:ascii="Calibri" w:eastAsia="Times New Roman" w:hAnsi="Calibri" w:cs="Times New Roman"/>
          <w:lang w:val="en-US"/>
        </w:rPr>
        <w:tab/>
        <w:t xml:space="preserve">How important, if at all, is it for the Government of Canada to invest in each of the following. Please rate each on a scale of 1 to 10, where 1 is not at all important and 10 is extremely important.                </w:t>
      </w:r>
    </w:p>
    <w:p w14:paraId="30A4594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quel point est-ce important, si c’est le cas, pour le Gouvernement du Canada d’investir dans chacun des domaines suivants ? Veuillez fournir une réponse sur une échelle de 1 à 10, où une note de 1 veut dire que c’est n’est pas important du tout et 10 indique que c’est extrêmement important.</w:t>
      </w:r>
    </w:p>
    <w:p w14:paraId="2C0141B9" w14:textId="77777777" w:rsidR="00A8512B" w:rsidRPr="00A8512B" w:rsidRDefault="00A8512B" w:rsidP="00A8512B">
      <w:pPr>
        <w:spacing w:after="0" w:line="240" w:lineRule="auto"/>
        <w:ind w:left="1440"/>
        <w:rPr>
          <w:rFonts w:ascii="Calibri" w:eastAsia="Times New Roman" w:hAnsi="Calibri" w:cs="Times New Roman"/>
          <w:color w:val="0070C0"/>
          <w:lang w:val="fr-CA"/>
        </w:rPr>
      </w:pPr>
    </w:p>
    <w:p w14:paraId="47431CA4"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lang w:val="fr-CA"/>
        </w:rPr>
        <w:tab/>
      </w:r>
      <w:r w:rsidRPr="00A8512B">
        <w:rPr>
          <w:rFonts w:ascii="Calibri" w:eastAsia="Times New Roman" w:hAnsi="Calibri" w:cs="Times New Roman"/>
          <w:lang w:val="fr-CA"/>
        </w:rPr>
        <w:tab/>
      </w:r>
      <w:r w:rsidRPr="00A8512B">
        <w:rPr>
          <w:rFonts w:ascii="Calibri" w:eastAsia="Times New Roman" w:hAnsi="Calibri" w:cs="Times New Roman"/>
          <w:b/>
          <w:lang w:val="en-US"/>
        </w:rPr>
        <w:t>[RANDOMIZE]</w:t>
      </w:r>
    </w:p>
    <w:p w14:paraId="74AE8F86"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Creating more childcare spaces</w:t>
      </w:r>
    </w:p>
    <w:p w14:paraId="67C5009D"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w:t>
      </w:r>
      <w:r w:rsidRPr="00A8512B">
        <w:rPr>
          <w:rFonts w:ascii="Calibri" w:eastAsia="Times New Roman" w:hAnsi="Calibri" w:cs="Times New Roman"/>
          <w:color w:val="0070C0"/>
          <w:lang w:val="fr-CA"/>
        </w:rPr>
        <w:t>A.) Créer plus de places dans les garderies</w:t>
      </w:r>
    </w:p>
    <w:p w14:paraId="0BB56779"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Improving the quality of childcare</w:t>
      </w:r>
    </w:p>
    <w:p w14:paraId="494F37AA"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(B.) Améliorer la qualité des services de garde</w:t>
      </w:r>
    </w:p>
    <w:p w14:paraId="7F176320"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Reducing the cost of childcare</w:t>
      </w:r>
    </w:p>
    <w:p w14:paraId="3F42B1D2"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Réduire le coût des services de garde</w:t>
      </w:r>
    </w:p>
    <w:p w14:paraId="7CAC8E0B"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Providing more flexible hours for childcare</w:t>
      </w:r>
    </w:p>
    <w:p w14:paraId="02D2242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 Offrir des heures plus flexibles chez les services de garde</w:t>
      </w:r>
    </w:p>
    <w:p w14:paraId="52C18BDD"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Encouraging companies to offer childcare for their employees on-site</w:t>
      </w:r>
    </w:p>
    <w:p w14:paraId="661F70C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(E.) Encourager les entreprises à offrir des services de garde sur place pour leurs employés</w:t>
      </w:r>
    </w:p>
    <w:p w14:paraId="5F359A4A"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Reducing the length of waiting lists for childcare spaces</w:t>
      </w:r>
    </w:p>
    <w:p w14:paraId="266D049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(F.) Réduire la durée des listes d’attente pour des places de garderie</w:t>
      </w:r>
    </w:p>
    <w:p w14:paraId="3F55EA6D" w14:textId="77777777" w:rsidR="00A8512B" w:rsidRPr="00A8512B" w:rsidRDefault="00A8512B" w:rsidP="00A8512B">
      <w:pPr>
        <w:spacing w:after="0" w:line="240" w:lineRule="auto"/>
        <w:rPr>
          <w:rFonts w:ascii="Calibri" w:eastAsia="Times New Roman" w:hAnsi="Calibri" w:cs="Times New Roman"/>
          <w:lang w:val="fr-CA"/>
        </w:rPr>
      </w:pPr>
    </w:p>
    <w:p w14:paraId="5E0F1BB5"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[1-10]</w:t>
      </w:r>
    </w:p>
    <w:p w14:paraId="04A6CCDE" w14:textId="77777777" w:rsidR="00A8512B" w:rsidRPr="00A8512B" w:rsidRDefault="00A8512B" w:rsidP="00A8512B">
      <w:pPr>
        <w:spacing w:after="0" w:line="240" w:lineRule="auto"/>
        <w:rPr>
          <w:rFonts w:ascii="Calibri" w:eastAsia="Times New Roman" w:hAnsi="Calibri" w:cs="Times New Roman"/>
          <w:lang w:val="en-US"/>
        </w:rPr>
      </w:pPr>
    </w:p>
    <w:p w14:paraId="0E0E1986" w14:textId="77777777" w:rsidR="00A8512B" w:rsidRPr="00A8512B" w:rsidRDefault="00A8512B" w:rsidP="00A8512B">
      <w:pPr>
        <w:spacing w:after="0" w:line="240" w:lineRule="auto"/>
        <w:ind w:left="1440" w:hanging="1440"/>
        <w:rPr>
          <w:rFonts w:ascii="Calibri" w:eastAsia="Times New Roman" w:hAnsi="Calibri" w:cs="Times New Roman"/>
          <w:b/>
          <w:lang w:val="en-US"/>
        </w:rPr>
      </w:pPr>
      <w:r w:rsidRPr="00A8512B">
        <w:rPr>
          <w:rFonts w:ascii="Calibri" w:eastAsia="Times New Roman" w:hAnsi="Calibri" w:cs="Times New Roman"/>
          <w:b/>
          <w:lang w:val="en-US"/>
        </w:rPr>
        <w:t>[DISPLAY CC5A TO 50% OF THE TOTAL SURVEY SAMPLE EACH WEEK. ASK CC5B TO THE OTHER 50% OF THE TOTAL SURVEY SAMPLE EACH WEEK; LINKED TO QUOTA; RANDOMIZE]</w:t>
      </w:r>
    </w:p>
    <w:p w14:paraId="4DF5D7FC"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6B6BC220"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CC5A.</w:t>
      </w:r>
      <w:r w:rsidRPr="00A8512B">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20032ED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35282F64" w14:textId="77777777" w:rsidR="00A8512B" w:rsidRPr="00A8512B" w:rsidRDefault="00A8512B" w:rsidP="00A8512B">
      <w:pPr>
        <w:spacing w:after="0" w:line="240" w:lineRule="auto"/>
        <w:rPr>
          <w:rFonts w:ascii="Calibri" w:eastAsia="Times New Roman" w:hAnsi="Calibri" w:cs="Times New Roman"/>
          <w:lang w:val="fr-CA"/>
        </w:rPr>
      </w:pPr>
    </w:p>
    <w:p w14:paraId="61AEE7E4"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b/>
          <w:lang w:val="en-US"/>
        </w:rPr>
        <w:t>[RANDOMIZE]</w:t>
      </w:r>
    </w:p>
    <w:p w14:paraId="0E030A7F"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allows both parents to work, helping families earn enough to pay the bills</w:t>
      </w:r>
    </w:p>
    <w:p w14:paraId="25B6567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 Ça permet les deux parents de travailler, ce qui aide aux familles de gagner assez pour payer les factures</w:t>
      </w:r>
    </w:p>
    <w:p w14:paraId="5F210DFE"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is essential for single parent families</w:t>
      </w:r>
    </w:p>
    <w:p w14:paraId="1222AA8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(B.) C’est essentiel pour les familles monoparentales</w:t>
      </w:r>
    </w:p>
    <w:p w14:paraId="56F4F467"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makes it easier for a parent to re-enter the workforce after having a child</w:t>
      </w:r>
    </w:p>
    <w:p w14:paraId="0E50FAD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Ça rend la vie plus facile pour un parent de se réintégrer au marché du travail après avoir eu un enfant</w:t>
      </w:r>
    </w:p>
    <w:p w14:paraId="53B3173D"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provides early learning to children, helping them develop</w:t>
      </w:r>
    </w:p>
    <w:p w14:paraId="188F6DE8"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 Ça fourni un apprentissage préscolaire aux enfants et aide à leur développement</w:t>
      </w:r>
    </w:p>
    <w:p w14:paraId="51782297"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Some economists estimate it generates a $7 return to the economy for every dollar invested</w:t>
      </w:r>
    </w:p>
    <w:p w14:paraId="08D3D55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 Selon certains économistes, les services de garde génèrent un retour de 7$ à l’économie pour chaque dollar investi</w:t>
      </w:r>
    </w:p>
    <w:p w14:paraId="41AD612C" w14:textId="77777777" w:rsidR="00A8512B" w:rsidRPr="00A8512B" w:rsidRDefault="00A8512B" w:rsidP="00A8512B">
      <w:pPr>
        <w:spacing w:after="0" w:line="240" w:lineRule="auto"/>
        <w:ind w:left="1069"/>
        <w:contextualSpacing/>
        <w:rPr>
          <w:rFonts w:ascii="Calibri" w:eastAsia="Times New Roman" w:hAnsi="Calibri" w:cs="Times New Roman"/>
          <w:lang w:val="fr-CA"/>
        </w:rPr>
      </w:pPr>
      <w:r w:rsidRPr="00A8512B">
        <w:rPr>
          <w:rFonts w:ascii="Calibri" w:eastAsia="Times New Roman" w:hAnsi="Calibri" w:cs="Times New Roman"/>
          <w:lang w:val="fr-CA"/>
        </w:rPr>
        <w:t xml:space="preserve">   </w:t>
      </w:r>
    </w:p>
    <w:p w14:paraId="3375AFA6" w14:textId="77777777" w:rsidR="00A8512B" w:rsidRPr="00A8512B" w:rsidRDefault="00A8512B" w:rsidP="00A8512B">
      <w:pPr>
        <w:spacing w:after="0" w:line="240" w:lineRule="auto"/>
        <w:ind w:left="360"/>
        <w:rPr>
          <w:rFonts w:ascii="Calibri" w:eastAsia="Times New Roman" w:hAnsi="Calibri" w:cs="Times New Roman"/>
          <w:lang w:val="fr-CA"/>
        </w:rPr>
      </w:pPr>
    </w:p>
    <w:p w14:paraId="44E044E7"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CC5B.</w:t>
      </w:r>
      <w:r w:rsidRPr="00A8512B">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6AC02456"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683EEFF3" w14:textId="77777777" w:rsidR="00A8512B" w:rsidRPr="00A8512B" w:rsidRDefault="00A8512B" w:rsidP="00A8512B">
      <w:pPr>
        <w:spacing w:after="0" w:line="240" w:lineRule="auto"/>
        <w:rPr>
          <w:rFonts w:ascii="Calibri" w:eastAsia="Times New Roman" w:hAnsi="Calibri" w:cs="Times New Roman"/>
          <w:lang w:val="fr-CA"/>
        </w:rPr>
      </w:pPr>
    </w:p>
    <w:p w14:paraId="51882F05"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b/>
          <w:lang w:val="en-US"/>
        </w:rPr>
        <w:t>[RANDOMIZE]</w:t>
      </w:r>
    </w:p>
    <w:p w14:paraId="7080A250"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allows both parents to work, lowering child poverty rates</w:t>
      </w:r>
    </w:p>
    <w:p w14:paraId="11DFCC8E"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 Ça permet les deux parents de travailler, ce qui réduit les taux de pauvreté des enfants</w:t>
      </w:r>
    </w:p>
    <w:p w14:paraId="51B70FDE"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is essential for single parent families</w:t>
      </w:r>
    </w:p>
    <w:p w14:paraId="76E89EE6"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(B.) C’est essentiel pour les familles monoparentales</w:t>
      </w:r>
    </w:p>
    <w:p w14:paraId="5524C2EF"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makes it easier for a parent to re-enter the workforce after having a child</w:t>
      </w:r>
    </w:p>
    <w:p w14:paraId="7E571B85"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Ça rend la vie plus facile pour un parent de se réintégrer au marché du travail après avoir eu un enfant</w:t>
      </w:r>
    </w:p>
    <w:p w14:paraId="6EC7AF34"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provides early learning to children, helping them develop</w:t>
      </w:r>
    </w:p>
    <w:p w14:paraId="7D9961B0"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 Ça fourni un apprentissage préscolaire aux enfants et aide à leur développement</w:t>
      </w:r>
    </w:p>
    <w:p w14:paraId="00458A43"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Some economists estimate it generates a $7 return to the economy for every dollar invested</w:t>
      </w:r>
    </w:p>
    <w:p w14:paraId="06D5E06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 Selon certains économistes, les services de garde génèrent un retour de 7$ à l’économie pour chaque dollar investi</w:t>
      </w:r>
    </w:p>
    <w:p w14:paraId="560F2590" w14:textId="77777777" w:rsidR="00A8512B" w:rsidRPr="00A8512B" w:rsidRDefault="00A8512B" w:rsidP="00A8512B">
      <w:pPr>
        <w:spacing w:after="0" w:line="240" w:lineRule="auto"/>
        <w:ind w:left="1069"/>
        <w:contextualSpacing/>
        <w:rPr>
          <w:rFonts w:ascii="Calibri" w:eastAsia="Times New Roman" w:hAnsi="Calibri" w:cs="Times New Roman"/>
          <w:lang w:val="fr-CA"/>
        </w:rPr>
      </w:pPr>
      <w:r w:rsidRPr="00A8512B">
        <w:rPr>
          <w:rFonts w:ascii="Calibri" w:eastAsia="Times New Roman" w:hAnsi="Calibri" w:cs="Times New Roman"/>
          <w:lang w:val="fr-CA"/>
        </w:rPr>
        <w:t xml:space="preserve">   </w:t>
      </w:r>
    </w:p>
    <w:p w14:paraId="1E20F27A" w14:textId="77777777" w:rsidR="00A8512B" w:rsidRPr="00A8512B" w:rsidRDefault="00A8512B" w:rsidP="00A8512B">
      <w:pPr>
        <w:spacing w:after="0" w:line="240" w:lineRule="auto"/>
        <w:ind w:left="360"/>
        <w:rPr>
          <w:rFonts w:ascii="Calibri" w:eastAsia="Times New Roman" w:hAnsi="Calibri" w:cs="Times New Roman"/>
          <w:lang w:val="fr-CA"/>
        </w:rPr>
      </w:pPr>
    </w:p>
    <w:p w14:paraId="7102EF76" w14:textId="77777777" w:rsidR="00A8512B" w:rsidRPr="00A8512B" w:rsidRDefault="00A8512B" w:rsidP="00A8512B">
      <w:pPr>
        <w:spacing w:after="0" w:line="240" w:lineRule="auto"/>
        <w:rPr>
          <w:rFonts w:ascii="Calibri" w:eastAsia="Times New Roman" w:hAnsi="Calibri" w:cs="Times New Roman"/>
          <w:b/>
          <w:lang w:val="fr-CA"/>
        </w:rPr>
      </w:pPr>
    </w:p>
    <w:p w14:paraId="18A9641A" w14:textId="77777777" w:rsidR="00A8512B" w:rsidRPr="00A8512B" w:rsidRDefault="00A8512B" w:rsidP="00A8512B">
      <w:pPr>
        <w:spacing w:after="0" w:line="240" w:lineRule="auto"/>
        <w:ind w:firstLine="360"/>
        <w:rPr>
          <w:rFonts w:ascii="Calibri" w:eastAsia="Times New Roman" w:hAnsi="Calibri" w:cs="Times New Roman"/>
          <w:b/>
          <w:lang w:val="en-US"/>
        </w:rPr>
      </w:pPr>
      <w:r w:rsidRPr="00A8512B">
        <w:rPr>
          <w:rFonts w:ascii="Calibri" w:eastAsia="Times New Roman" w:hAnsi="Calibri" w:cs="Times New Roman"/>
          <w:b/>
          <w:lang w:val="en-CA"/>
        </w:rPr>
        <w:t>[DEMOGRAPHICS]</w:t>
      </w:r>
    </w:p>
    <w:p w14:paraId="3571F204" w14:textId="77777777" w:rsidR="00A8512B" w:rsidRPr="00A8512B" w:rsidRDefault="00A8512B" w:rsidP="00A8512B">
      <w:pPr>
        <w:spacing w:after="0" w:line="240" w:lineRule="auto"/>
        <w:ind w:left="360"/>
        <w:rPr>
          <w:rFonts w:ascii="Calibri" w:eastAsia="Times New Roman" w:hAnsi="Calibri" w:cs="Times New Roman"/>
          <w:lang w:val="en-CA"/>
        </w:rPr>
      </w:pPr>
    </w:p>
    <w:p w14:paraId="6F5E629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To finish, I'd like to ask you some questions for statistical purposes only.  Please be assured that your answers will remain completely confidential.</w:t>
      </w:r>
    </w:p>
    <w:p w14:paraId="12F9EEB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19488A13" w14:textId="77777777" w:rsidR="00A8512B" w:rsidRPr="00A8512B" w:rsidRDefault="00A8512B" w:rsidP="00A8512B">
      <w:pPr>
        <w:spacing w:after="0" w:line="240" w:lineRule="auto"/>
        <w:ind w:left="360"/>
        <w:rPr>
          <w:rFonts w:ascii="Calibri" w:eastAsia="Times New Roman" w:hAnsi="Calibri" w:cs="Times New Roman"/>
          <w:lang w:val="fr-CA"/>
        </w:rPr>
      </w:pPr>
    </w:p>
    <w:p w14:paraId="0EE5C45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D1.</w:t>
      </w:r>
      <w:r w:rsidRPr="00A8512B">
        <w:rPr>
          <w:rFonts w:ascii="Calibri" w:eastAsia="Times New Roman" w:hAnsi="Calibri" w:cs="Times New Roman"/>
          <w:lang w:val="fr-CA"/>
        </w:rPr>
        <w:tab/>
      </w:r>
      <w:r w:rsidRPr="00A8512B">
        <w:rPr>
          <w:rFonts w:ascii="Calibri" w:eastAsia="Times New Roman" w:hAnsi="Calibri" w:cs="Times New Roman"/>
          <w:lang w:val="fr-CA"/>
        </w:rPr>
        <w:tab/>
        <w:t xml:space="preserve">In what year were you born? (RECORD YEAR) </w:t>
      </w:r>
    </w:p>
    <w:p w14:paraId="1FA9CB05" w14:textId="77777777" w:rsidR="00A8512B" w:rsidRPr="00A8512B" w:rsidRDefault="00A8512B" w:rsidP="00A8512B">
      <w:pPr>
        <w:spacing w:after="0" w:line="240" w:lineRule="auto"/>
        <w:ind w:left="1080" w:firstLine="36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Quelle est votre année de naissance ? </w:t>
      </w:r>
      <w:r w:rsidRPr="00A8512B">
        <w:rPr>
          <w:rFonts w:ascii="Calibri" w:eastAsia="Times New Roman" w:hAnsi="Calibri" w:cs="Times New Roman"/>
          <w:color w:val="0070C0"/>
          <w:lang w:val="en-CA"/>
        </w:rPr>
        <w:t>(ENREGISTRER L’ANNÉE)</w:t>
      </w:r>
    </w:p>
    <w:p w14:paraId="4FDE45FF" w14:textId="77777777" w:rsidR="00A8512B" w:rsidRPr="00A8512B" w:rsidRDefault="00A8512B" w:rsidP="00A8512B">
      <w:pPr>
        <w:spacing w:after="0" w:line="240" w:lineRule="auto"/>
        <w:ind w:left="360"/>
        <w:rPr>
          <w:rFonts w:ascii="Calibri" w:eastAsia="Times New Roman" w:hAnsi="Calibri" w:cs="Times New Roman"/>
          <w:lang w:val="en-CA"/>
        </w:rPr>
      </w:pPr>
    </w:p>
    <w:p w14:paraId="1D3036E8"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[1900-2016]</w:t>
      </w:r>
    </w:p>
    <w:p w14:paraId="5DB73201" w14:textId="77777777" w:rsidR="00A8512B" w:rsidRPr="00A8512B" w:rsidRDefault="00A8512B" w:rsidP="00A8512B">
      <w:pPr>
        <w:spacing w:after="0" w:line="240" w:lineRule="auto"/>
        <w:ind w:left="360"/>
        <w:rPr>
          <w:rFonts w:ascii="Calibri" w:eastAsia="Times New Roman" w:hAnsi="Calibri" w:cs="Times New Roman"/>
          <w:lang w:val="en-CA"/>
        </w:rPr>
      </w:pPr>
    </w:p>
    <w:p w14:paraId="5806346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D1=DK/REF, ASK D2; OTHERWISE SKIP TO D3]</w:t>
      </w:r>
    </w:p>
    <w:p w14:paraId="0114CCFA" w14:textId="77777777" w:rsidR="00A8512B" w:rsidRPr="00A8512B" w:rsidRDefault="00A8512B" w:rsidP="00A8512B">
      <w:pPr>
        <w:spacing w:after="0" w:line="240" w:lineRule="auto"/>
        <w:ind w:left="360"/>
        <w:rPr>
          <w:rFonts w:ascii="Calibri" w:eastAsia="Times New Roman" w:hAnsi="Calibri" w:cs="Times New Roman"/>
          <w:lang w:val="en-CA"/>
        </w:rPr>
      </w:pPr>
    </w:p>
    <w:p w14:paraId="160854D6" w14:textId="77777777" w:rsidR="00A8512B" w:rsidRPr="00A8512B" w:rsidRDefault="00A8512B" w:rsidP="00A8512B">
      <w:pPr>
        <w:spacing w:after="0" w:line="240" w:lineRule="auto"/>
        <w:ind w:firstLine="360"/>
        <w:rPr>
          <w:rFonts w:ascii="Calibri" w:eastAsia="Times New Roman" w:hAnsi="Calibri" w:cs="Times New Roman"/>
          <w:lang w:val="en-CA"/>
        </w:rPr>
      </w:pPr>
      <w:r w:rsidRPr="00A8512B">
        <w:rPr>
          <w:rFonts w:ascii="Calibri" w:eastAsia="Times New Roman" w:hAnsi="Calibri" w:cs="Times New Roman"/>
          <w:lang w:val="en-CA"/>
        </w:rPr>
        <w:t>D2.</w:t>
      </w:r>
      <w:r w:rsidRPr="00A8512B">
        <w:rPr>
          <w:rFonts w:ascii="Calibri" w:eastAsia="Times New Roman" w:hAnsi="Calibri" w:cs="Times New Roman"/>
          <w:lang w:val="en-CA"/>
        </w:rPr>
        <w:tab/>
      </w:r>
      <w:r w:rsidRPr="00A8512B">
        <w:rPr>
          <w:rFonts w:ascii="Calibri" w:eastAsia="Times New Roman" w:hAnsi="Calibri" w:cs="Times New Roman"/>
          <w:lang w:val="en-CA"/>
        </w:rPr>
        <w:tab/>
        <w:t>Which of the following age categories do you fall into? (READ LIST UNTIL I</w:t>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t>NTERRUPTED, ACCEPT ONE RESPONSE)</w:t>
      </w:r>
    </w:p>
    <w:p w14:paraId="58AB4A3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quel groupe d’âge appartenez-vous ? (LIRE LA LISTE JUSQU’À INTERRUPTION ; ACCEPTEZ UNE RÉPONSE)</w:t>
      </w:r>
    </w:p>
    <w:p w14:paraId="3E4A24D6" w14:textId="77777777" w:rsidR="00A8512B" w:rsidRPr="00A8512B" w:rsidRDefault="00A8512B" w:rsidP="00A8512B">
      <w:pPr>
        <w:spacing w:after="0" w:line="240" w:lineRule="auto"/>
        <w:ind w:left="360"/>
        <w:rPr>
          <w:rFonts w:ascii="Calibri" w:eastAsia="Times New Roman" w:hAnsi="Calibri" w:cs="Times New Roman"/>
          <w:lang w:val="fr-CA"/>
        </w:rPr>
      </w:pPr>
    </w:p>
    <w:p w14:paraId="3D73FE9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18 to 24</w:t>
      </w:r>
    </w:p>
    <w:p w14:paraId="25FB6A7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18 à 24 ans</w:t>
      </w:r>
    </w:p>
    <w:p w14:paraId="3930D94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25 to 34</w:t>
      </w:r>
    </w:p>
    <w:p w14:paraId="220C8EE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25 à 34 ans</w:t>
      </w:r>
    </w:p>
    <w:p w14:paraId="56D1FA8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35 to 44</w:t>
      </w:r>
    </w:p>
    <w:p w14:paraId="50859829"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35 à 44 ans</w:t>
      </w:r>
    </w:p>
    <w:p w14:paraId="302B4BC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45 to 54</w:t>
      </w:r>
    </w:p>
    <w:p w14:paraId="080757A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45 à 54 ans</w:t>
      </w:r>
    </w:p>
    <w:p w14:paraId="1CB98DC3"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55 to 64 </w:t>
      </w:r>
    </w:p>
    <w:p w14:paraId="1580364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55 à 64 ans</w:t>
      </w:r>
    </w:p>
    <w:p w14:paraId="72AE08D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65 or older</w:t>
      </w:r>
    </w:p>
    <w:p w14:paraId="199721C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65 ans et plus</w:t>
      </w:r>
    </w:p>
    <w:p w14:paraId="55F70C15" w14:textId="77777777" w:rsidR="00A8512B" w:rsidRPr="00A8512B" w:rsidRDefault="00A8512B" w:rsidP="00A8512B">
      <w:pPr>
        <w:spacing w:after="0" w:line="240" w:lineRule="auto"/>
        <w:ind w:left="360"/>
        <w:rPr>
          <w:rFonts w:ascii="Calibri" w:eastAsia="Times New Roman" w:hAnsi="Calibri" w:cs="Times New Roman"/>
          <w:lang w:val="fr-CA"/>
        </w:rPr>
      </w:pPr>
    </w:p>
    <w:p w14:paraId="01975E1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w:t>
      </w:r>
    </w:p>
    <w:p w14:paraId="270177B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D3.</w:t>
      </w:r>
      <w:r w:rsidRPr="00A8512B">
        <w:rPr>
          <w:rFonts w:ascii="Calibri" w:eastAsia="Times New Roman" w:hAnsi="Calibri" w:cs="Times New Roman"/>
          <w:lang w:val="en-CA"/>
        </w:rPr>
        <w:tab/>
      </w:r>
      <w:r w:rsidRPr="00A8512B">
        <w:rPr>
          <w:rFonts w:ascii="Calibri" w:eastAsia="Times New Roman" w:hAnsi="Calibri" w:cs="Times New Roman"/>
          <w:lang w:val="en-CA"/>
        </w:rPr>
        <w:tab/>
        <w:t xml:space="preserve">What is the highest level of formal education that you have completed to date? </w:t>
      </w:r>
    </w:p>
    <w:p w14:paraId="7E5B7043" w14:textId="77777777" w:rsidR="00A8512B" w:rsidRPr="00A8512B" w:rsidRDefault="00A8512B" w:rsidP="00A8512B">
      <w:pPr>
        <w:spacing w:after="0" w:line="240" w:lineRule="auto"/>
        <w:ind w:left="1080" w:firstLine="360"/>
        <w:rPr>
          <w:rFonts w:ascii="Calibri" w:eastAsia="Times New Roman" w:hAnsi="Calibri" w:cs="Times New Roman"/>
          <w:lang w:val="en-CA"/>
        </w:rPr>
      </w:pPr>
      <w:r w:rsidRPr="00A8512B">
        <w:rPr>
          <w:rFonts w:ascii="Calibri" w:eastAsia="Times New Roman" w:hAnsi="Calibri" w:cs="Times New Roman"/>
          <w:lang w:val="en-CA"/>
        </w:rPr>
        <w:t>(READ LIST UNTIL INTERRUPTED, ACCEPT ONE RESPONSE)</w:t>
      </w:r>
    </w:p>
    <w:p w14:paraId="14EEC78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Quel est le plus haut niveau de scolarité que vous avez atteint ? (LIRE LA LISTE JUSQU’À INTERRUPTION ; ACCEPTEZ UNE RÉPONSE)</w:t>
      </w:r>
    </w:p>
    <w:p w14:paraId="2769F1D8" w14:textId="77777777" w:rsidR="00A8512B" w:rsidRPr="00A8512B" w:rsidRDefault="00A8512B" w:rsidP="00A8512B">
      <w:pPr>
        <w:spacing w:after="0" w:line="240" w:lineRule="auto"/>
        <w:ind w:left="360"/>
        <w:rPr>
          <w:rFonts w:ascii="Calibri" w:eastAsia="Times New Roman" w:hAnsi="Calibri" w:cs="Times New Roman"/>
          <w:lang w:val="fr-CA"/>
        </w:rPr>
      </w:pPr>
    </w:p>
    <w:p w14:paraId="266FB6D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Grade 8 or less</w:t>
      </w:r>
    </w:p>
    <w:p w14:paraId="26C6725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Primaire ou moins</w:t>
      </w:r>
    </w:p>
    <w:p w14:paraId="261CF60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Some high school</w:t>
      </w:r>
    </w:p>
    <w:p w14:paraId="4016570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Quelques années d’études secondaires</w:t>
      </w:r>
    </w:p>
    <w:p w14:paraId="3414CEF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High School diploma or equivalent</w:t>
      </w:r>
    </w:p>
    <w:p w14:paraId="1D553233"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Diplôme d’études secondaires ou l’équivalent</w:t>
      </w:r>
    </w:p>
    <w:p w14:paraId="68739F2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Registered Apprenticeship or other trades certificate or diploma</w:t>
      </w:r>
    </w:p>
    <w:p w14:paraId="36AD5FB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Apprentissage enregistré ou autre certificat ou diplôme d’une école de métiers</w:t>
      </w:r>
    </w:p>
    <w:p w14:paraId="343E442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College, CEGEP or other non-university certificate or diploma</w:t>
      </w:r>
    </w:p>
    <w:p w14:paraId="53C86C7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Certificat ou diplôme d’un collège, cégep ou autre établissement non universitaire</w:t>
      </w:r>
    </w:p>
    <w:p w14:paraId="4AF71B0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University certificate or diploma below bachelor's level</w:t>
      </w:r>
    </w:p>
    <w:p w14:paraId="04D5B68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Certificat ou diplôme universitaire inférieur au baccalauréat</w:t>
      </w:r>
    </w:p>
    <w:p w14:paraId="15C8866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Bachelor's degree</w:t>
      </w:r>
    </w:p>
    <w:p w14:paraId="48D9E993"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Baccalauréat</w:t>
      </w:r>
    </w:p>
    <w:p w14:paraId="6AE28E6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Post graduate degree above bachelor's level</w:t>
      </w:r>
    </w:p>
    <w:p w14:paraId="107E1C1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Diplôme d’études universitaire supérieur au baccalauréat</w:t>
      </w:r>
    </w:p>
    <w:p w14:paraId="5108CFB6" w14:textId="77777777" w:rsidR="00A8512B" w:rsidRPr="00A8512B" w:rsidRDefault="00A8512B" w:rsidP="00A8512B">
      <w:pPr>
        <w:spacing w:after="0" w:line="240" w:lineRule="auto"/>
        <w:ind w:left="360"/>
        <w:rPr>
          <w:rFonts w:ascii="Calibri" w:eastAsia="Times New Roman" w:hAnsi="Calibri" w:cs="Times New Roman"/>
          <w:lang w:val="fr-CA"/>
        </w:rPr>
      </w:pPr>
    </w:p>
    <w:p w14:paraId="5A1550C8" w14:textId="77777777" w:rsidR="00A8512B" w:rsidRPr="00A8512B" w:rsidRDefault="00A8512B" w:rsidP="00A8512B">
      <w:pPr>
        <w:spacing w:after="0" w:line="240" w:lineRule="auto"/>
        <w:ind w:left="360"/>
        <w:rPr>
          <w:rFonts w:ascii="Calibri" w:eastAsia="Times New Roman" w:hAnsi="Calibri" w:cs="Times New Roman"/>
          <w:lang w:val="fr-CA"/>
        </w:rPr>
      </w:pPr>
    </w:p>
    <w:p w14:paraId="7EC8F66C"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D4.</w:t>
      </w:r>
      <w:r w:rsidRPr="00A8512B">
        <w:rPr>
          <w:rFonts w:ascii="Calibri" w:eastAsia="Times New Roman" w:hAnsi="Calibri" w:cs="Times New Roman"/>
          <w:lang w:val="en-CA"/>
        </w:rPr>
        <w:tab/>
        <w:t xml:space="preserve">Which of the following categories best describes your current employment status? </w:t>
      </w:r>
      <w:r w:rsidRPr="00A8512B">
        <w:rPr>
          <w:rFonts w:ascii="Calibri" w:eastAsia="Times New Roman" w:hAnsi="Calibri" w:cs="Times New Roman"/>
          <w:lang w:val="fr-CA"/>
        </w:rPr>
        <w:t>(READ LIST UNTIL INTERRUPTED, ACCEPT ONE RESPONSE)</w:t>
      </w:r>
    </w:p>
    <w:p w14:paraId="7EA29168"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Laquelle des descriptions suivantes correspond le mieux à votre situation d’emploi actuelle ? </w:t>
      </w:r>
      <w:r w:rsidRPr="00A8512B">
        <w:rPr>
          <w:rFonts w:ascii="Calibri" w:eastAsia="Times New Roman" w:hAnsi="Calibri" w:cs="Times New Roman"/>
          <w:color w:val="0070C0"/>
          <w:lang w:val="en-CA"/>
        </w:rPr>
        <w:t>(LIRE LA LISTE JUSQU’À INTERRUPTION ; ACCEPTEZ UNE RÉPONSE)</w:t>
      </w:r>
    </w:p>
    <w:p w14:paraId="3DB12C81" w14:textId="77777777" w:rsidR="00A8512B" w:rsidRPr="00A8512B" w:rsidRDefault="00A8512B" w:rsidP="00A8512B">
      <w:pPr>
        <w:spacing w:after="0" w:line="240" w:lineRule="auto"/>
        <w:ind w:left="360"/>
        <w:rPr>
          <w:rFonts w:ascii="Calibri" w:eastAsia="Times New Roman" w:hAnsi="Calibri" w:cs="Times New Roman"/>
          <w:lang w:val="en-CA"/>
        </w:rPr>
      </w:pPr>
    </w:p>
    <w:p w14:paraId="51053617"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Working full-time, that is, 35 or more hours per week</w:t>
      </w:r>
    </w:p>
    <w:p w14:paraId="4FF8F96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Travailleur(se) à temps plein, c.-à-d. 35 heures ou plus par semaine</w:t>
      </w:r>
    </w:p>
    <w:p w14:paraId="1D84D79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Working part-time, that is, less than 35 hours per week </w:t>
      </w:r>
    </w:p>
    <w:p w14:paraId="0C4F4FF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Travailleur(se) à temps partiel, c.-à-d. moins de 35 heures par semaine</w:t>
      </w:r>
    </w:p>
    <w:p w14:paraId="59BA77B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Self-employed</w:t>
      </w:r>
    </w:p>
    <w:p w14:paraId="6190676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Travailleur(se) autonome</w:t>
      </w:r>
    </w:p>
    <w:p w14:paraId="7BDC8B4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Unemployed, but looking for work</w:t>
      </w:r>
    </w:p>
    <w:p w14:paraId="56D8E67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Sans emploi, mais à la recherche d’un emploi</w:t>
      </w:r>
    </w:p>
    <w:p w14:paraId="5A0EF0E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A student attending school full-time</w:t>
      </w:r>
    </w:p>
    <w:p w14:paraId="0A3C76D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Étudiant(e) à temps plein</w:t>
      </w:r>
    </w:p>
    <w:p w14:paraId="4CA7839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Retired</w:t>
      </w:r>
    </w:p>
    <w:p w14:paraId="51706397"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Retraité(e)</w:t>
      </w:r>
    </w:p>
    <w:p w14:paraId="5FA97DF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Not in the workforce (full-time homemaker, unemployed, not looking for work)</w:t>
      </w:r>
    </w:p>
    <w:p w14:paraId="0452F62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À l’extérieur du marché du travail (personne au foyer à temps plein ou sans emploi et non à la recherche d’un emploi)</w:t>
      </w:r>
    </w:p>
    <w:p w14:paraId="7DB911B2" w14:textId="77777777" w:rsidR="00A8512B" w:rsidRPr="00A8512B" w:rsidRDefault="00A8512B" w:rsidP="00A8512B">
      <w:pPr>
        <w:spacing w:after="0" w:line="240" w:lineRule="auto"/>
        <w:ind w:firstLine="360"/>
        <w:rPr>
          <w:rFonts w:ascii="Calibri" w:eastAsia="Times New Roman" w:hAnsi="Calibri" w:cs="Times New Roman"/>
          <w:lang w:val="en-CA"/>
        </w:rPr>
      </w:pPr>
      <w:r w:rsidRPr="00A8512B">
        <w:rPr>
          <w:rFonts w:ascii="Calibri" w:eastAsia="Times New Roman" w:hAnsi="Calibri" w:cs="Times New Roman"/>
          <w:lang w:val="en-CA"/>
        </w:rPr>
        <w:t>(DO NOT READ) Other – (DO NOT SPECIFY)</w:t>
      </w:r>
    </w:p>
    <w:p w14:paraId="3FE8E55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(NE PAS LIRE) Autre – (NE PAS PRÉCISER)</w:t>
      </w:r>
    </w:p>
    <w:p w14:paraId="64B2B788" w14:textId="77777777" w:rsidR="00A8512B" w:rsidRPr="00A8512B" w:rsidRDefault="00A8512B" w:rsidP="00A8512B">
      <w:pPr>
        <w:spacing w:after="0" w:line="240" w:lineRule="auto"/>
        <w:ind w:left="360"/>
        <w:rPr>
          <w:rFonts w:ascii="Calibri" w:eastAsia="Times New Roman" w:hAnsi="Calibri" w:cs="Times New Roman"/>
          <w:lang w:val="fr-CA"/>
        </w:rPr>
      </w:pPr>
    </w:p>
    <w:p w14:paraId="3737CB73" w14:textId="77777777" w:rsidR="00A8512B" w:rsidRPr="00A8512B" w:rsidRDefault="00A8512B" w:rsidP="00A8512B">
      <w:pPr>
        <w:spacing w:after="0" w:line="240" w:lineRule="auto"/>
        <w:ind w:left="360"/>
        <w:rPr>
          <w:rFonts w:ascii="Calibri" w:eastAsia="Times New Roman" w:hAnsi="Calibri" w:cs="Times New Roman"/>
          <w:lang w:val="fr-CA"/>
        </w:rPr>
      </w:pPr>
    </w:p>
    <w:p w14:paraId="7284DBF5" w14:textId="77777777" w:rsidR="00A8512B" w:rsidRPr="00A8512B" w:rsidRDefault="00A8512B" w:rsidP="00A8512B">
      <w:pPr>
        <w:spacing w:after="0" w:line="240" w:lineRule="auto"/>
        <w:ind w:left="360"/>
        <w:rPr>
          <w:rFonts w:ascii="Calibri" w:eastAsia="Times New Roman" w:hAnsi="Calibri" w:cs="Times New Roman"/>
          <w:lang w:val="fr-CA"/>
        </w:rPr>
      </w:pPr>
    </w:p>
    <w:p w14:paraId="6DF73665"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lastRenderedPageBreak/>
        <w:t>D5.</w:t>
      </w:r>
      <w:r w:rsidRPr="00A8512B">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A8512B">
        <w:rPr>
          <w:rFonts w:ascii="Calibri" w:eastAsia="Times New Roman" w:hAnsi="Calibri" w:cs="Times New Roman"/>
          <w:lang w:val="fr-CA"/>
        </w:rPr>
        <w:t>(READ LIST UNTIL INTERRUPTED)</w:t>
      </w:r>
    </w:p>
    <w:p w14:paraId="3FEEAC3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425186A2" w14:textId="77777777" w:rsidR="00A8512B" w:rsidRPr="00A8512B" w:rsidRDefault="00A8512B" w:rsidP="00A8512B">
      <w:pPr>
        <w:spacing w:after="0" w:line="240" w:lineRule="auto"/>
        <w:ind w:left="360"/>
        <w:rPr>
          <w:rFonts w:ascii="Calibri" w:eastAsia="Times New Roman" w:hAnsi="Calibri" w:cs="Times New Roman"/>
          <w:lang w:val="fr-CA"/>
        </w:rPr>
      </w:pPr>
    </w:p>
    <w:p w14:paraId="4CA6C7B9"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Under $20,000</w:t>
      </w:r>
    </w:p>
    <w:p w14:paraId="3548DA00"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Moins de 20 000 $</w:t>
      </w:r>
    </w:p>
    <w:p w14:paraId="46E00B04"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$20,000 to just under $40,000</w:t>
      </w:r>
    </w:p>
    <w:p w14:paraId="1C136A34"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20 000 $ à moins de 40 000 $</w:t>
      </w:r>
    </w:p>
    <w:p w14:paraId="2FDE06E3"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$40,000 to just under $60,000</w:t>
      </w:r>
    </w:p>
    <w:p w14:paraId="73BAFC91"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40 000 $ à moins de 60 000 $</w:t>
      </w:r>
    </w:p>
    <w:p w14:paraId="6778392A"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$60,000 to just under $80,000</w:t>
      </w:r>
    </w:p>
    <w:p w14:paraId="0A35EF15"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60 000 $ à moins de 80 000 $</w:t>
      </w:r>
    </w:p>
    <w:p w14:paraId="52219E8B"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$80,000 to just under $100,000</w:t>
      </w:r>
    </w:p>
    <w:p w14:paraId="6ECC10E3"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80 000 $ à moins de 100 000 $</w:t>
      </w:r>
    </w:p>
    <w:p w14:paraId="25B0BEDD"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$100,000 to just under $150,000</w:t>
      </w:r>
    </w:p>
    <w:p w14:paraId="0896FB6E"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100 000 $ à moins de 150 000 $</w:t>
      </w:r>
    </w:p>
    <w:p w14:paraId="233867F4"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$150,000 and above</w:t>
      </w:r>
    </w:p>
    <w:p w14:paraId="45F8CFEF"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150 000 $ et plus</w:t>
      </w:r>
    </w:p>
    <w:p w14:paraId="754DEAEC" w14:textId="77777777" w:rsidR="00A8512B" w:rsidRPr="00A8512B" w:rsidRDefault="00A8512B" w:rsidP="00A8512B">
      <w:pPr>
        <w:spacing w:after="0" w:line="240" w:lineRule="auto"/>
        <w:ind w:left="360"/>
        <w:rPr>
          <w:rFonts w:ascii="Calibri" w:eastAsia="Times New Roman" w:hAnsi="Calibri" w:cs="Times New Roman"/>
          <w:lang w:val="fr-CA"/>
        </w:rPr>
      </w:pPr>
    </w:p>
    <w:p w14:paraId="493A5D8A" w14:textId="77777777" w:rsidR="00A8512B" w:rsidRPr="00A8512B" w:rsidRDefault="00A8512B" w:rsidP="00A8512B">
      <w:pPr>
        <w:spacing w:after="0" w:line="240" w:lineRule="auto"/>
        <w:ind w:left="360"/>
        <w:rPr>
          <w:rFonts w:ascii="Calibri" w:eastAsia="Times New Roman" w:hAnsi="Calibri" w:cs="Times New Roman"/>
          <w:lang w:val="fr-CA"/>
        </w:rPr>
      </w:pPr>
    </w:p>
    <w:p w14:paraId="5F23501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US"/>
        </w:rPr>
        <w:t>D8.</w:t>
      </w: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CA"/>
        </w:rPr>
        <w:t>Were you born in Canada?</w:t>
      </w:r>
    </w:p>
    <w:p w14:paraId="68C3B3AE"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Êtes-vous né(e) au Canada ? </w:t>
      </w:r>
    </w:p>
    <w:p w14:paraId="36D0FEB1" w14:textId="77777777" w:rsidR="00A8512B" w:rsidRPr="00A8512B" w:rsidRDefault="00A8512B" w:rsidP="00A8512B">
      <w:pPr>
        <w:spacing w:after="0" w:line="240" w:lineRule="auto"/>
        <w:ind w:left="360"/>
        <w:rPr>
          <w:rFonts w:ascii="Calibri" w:eastAsia="Times New Roman" w:hAnsi="Calibri" w:cs="Times New Roman"/>
          <w:lang w:val="fr-CA"/>
        </w:rPr>
      </w:pPr>
    </w:p>
    <w:p w14:paraId="0AC7960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w:t>
      </w:r>
    </w:p>
    <w:p w14:paraId="25D3808F"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3DF7A4A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60743EB5"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66968DC1" w14:textId="77777777" w:rsidR="00A8512B" w:rsidRPr="00A8512B" w:rsidRDefault="00A8512B" w:rsidP="00A8512B">
      <w:pPr>
        <w:spacing w:after="0" w:line="240" w:lineRule="auto"/>
        <w:ind w:left="360"/>
        <w:rPr>
          <w:rFonts w:ascii="Calibri" w:eastAsia="Times New Roman" w:hAnsi="Calibri" w:cs="Times New Roman"/>
          <w:lang w:val="en-CA"/>
        </w:rPr>
      </w:pPr>
    </w:p>
    <w:p w14:paraId="38C9037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D9 IF D8=NO; OTHERWISE SKIP TO D12]</w:t>
      </w:r>
    </w:p>
    <w:p w14:paraId="1296208E" w14:textId="77777777" w:rsidR="00A8512B" w:rsidRPr="00A8512B" w:rsidRDefault="00A8512B" w:rsidP="00A8512B">
      <w:pPr>
        <w:spacing w:after="0" w:line="240" w:lineRule="auto"/>
        <w:ind w:left="360"/>
        <w:rPr>
          <w:rFonts w:ascii="Calibri" w:eastAsia="Times New Roman" w:hAnsi="Calibri" w:cs="Times New Roman"/>
          <w:lang w:val="en-CA"/>
        </w:rPr>
      </w:pPr>
    </w:p>
    <w:p w14:paraId="246BAFE5"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D9.</w:t>
      </w:r>
      <w:r w:rsidRPr="00A8512B">
        <w:rPr>
          <w:rFonts w:ascii="Calibri" w:eastAsia="Times New Roman" w:hAnsi="Calibri" w:cs="Times New Roman"/>
          <w:lang w:val="en-CA"/>
        </w:rPr>
        <w:tab/>
        <w:t>In what year did you come to Canada? (RECORD YEAR;</w:t>
      </w:r>
      <w:r w:rsidRPr="00A8512B">
        <w:rPr>
          <w:rFonts w:ascii="Times New Roman" w:eastAsia="Times New Roman" w:hAnsi="Times New Roman" w:cs="Times New Roman"/>
          <w:sz w:val="24"/>
          <w:szCs w:val="24"/>
          <w:lang w:val="en-CA"/>
        </w:rPr>
        <w:t xml:space="preserve"> </w:t>
      </w:r>
      <w:r w:rsidRPr="00A8512B">
        <w:rPr>
          <w:rFonts w:ascii="Calibri" w:eastAsia="Times New Roman" w:hAnsi="Calibri" w:cs="Times New Roman"/>
          <w:lang w:val="en-CA"/>
        </w:rPr>
        <w:t>ASK FOR APPROXIMATION IF THEY CAN’T REMEMBER)</w:t>
      </w:r>
    </w:p>
    <w:p w14:paraId="5247A28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En quelle année êtes-vous arrivé(e) au Canada ? (INSCRIRE L’ANNÉE ;</w:t>
      </w:r>
      <w:r w:rsidRPr="00A8512B">
        <w:rPr>
          <w:rFonts w:ascii="Times New Roman" w:eastAsia="Times New Roman" w:hAnsi="Times New Roman" w:cs="Times New Roman"/>
          <w:color w:val="0070C0"/>
          <w:sz w:val="24"/>
          <w:szCs w:val="24"/>
          <w:lang w:val="fr-CA"/>
        </w:rPr>
        <w:t xml:space="preserve"> </w:t>
      </w:r>
      <w:r w:rsidRPr="00A8512B">
        <w:rPr>
          <w:rFonts w:ascii="Calibri" w:eastAsia="Times New Roman" w:hAnsi="Calibri" w:cs="Times New Roman"/>
          <w:color w:val="0070C0"/>
          <w:lang w:val="fr-CA"/>
        </w:rPr>
        <w:t>DEMANDER UNE APPROXIMATION SI LE RÉPONDANT NE SE SOUVIENT PAS)</w:t>
      </w:r>
    </w:p>
    <w:p w14:paraId="21331A0B" w14:textId="77777777" w:rsidR="00A8512B" w:rsidRPr="00A8512B" w:rsidRDefault="00A8512B" w:rsidP="00A8512B">
      <w:pPr>
        <w:spacing w:after="0" w:line="240" w:lineRule="auto"/>
        <w:ind w:left="360"/>
        <w:rPr>
          <w:rFonts w:ascii="Calibri" w:eastAsia="Times New Roman" w:hAnsi="Calibri" w:cs="Times New Roman"/>
          <w:b/>
          <w:lang w:val="fr-CA"/>
        </w:rPr>
      </w:pPr>
    </w:p>
    <w:p w14:paraId="407ADB48"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fr-CA"/>
        </w:rPr>
        <w:t xml:space="preserve"> </w:t>
      </w:r>
      <w:r w:rsidRPr="00A8512B">
        <w:rPr>
          <w:rFonts w:ascii="Calibri" w:eastAsia="Times New Roman" w:hAnsi="Calibri" w:cs="Times New Roman"/>
          <w:b/>
          <w:lang w:val="en-CA"/>
        </w:rPr>
        <w:t>[1900-2016]</w:t>
      </w:r>
    </w:p>
    <w:p w14:paraId="443B3757" w14:textId="77777777" w:rsidR="00A8512B" w:rsidRPr="00A8512B" w:rsidRDefault="00A8512B" w:rsidP="00A8512B">
      <w:pPr>
        <w:spacing w:after="0" w:line="240" w:lineRule="auto"/>
        <w:ind w:left="360"/>
        <w:rPr>
          <w:rFonts w:ascii="Calibri" w:eastAsia="Times New Roman" w:hAnsi="Calibri" w:cs="Times New Roman"/>
          <w:lang w:val="en-CA"/>
        </w:rPr>
      </w:pPr>
    </w:p>
    <w:p w14:paraId="2EC6EACF"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D12.</w:t>
      </w:r>
      <w:r w:rsidRPr="00A8512B">
        <w:rPr>
          <w:rFonts w:ascii="Calibri" w:eastAsia="Times New Roman" w:hAnsi="Calibri" w:cs="Times New Roman"/>
          <w:lang w:val="en-CA"/>
        </w:rPr>
        <w:tab/>
        <w:t>Are you an Aboriginal person, that is, First Nations, Métis or Inuk (IF NEEDED: Inuit)? First Nations includes Status and Non–Status Indians.</w:t>
      </w:r>
    </w:p>
    <w:p w14:paraId="202AD7C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(NOTE: ABORIGINALS ASKED SEPARATELY, IN LINE WITH STATISTICS CANADA APPROACH)</w:t>
      </w:r>
    </w:p>
    <w:p w14:paraId="26A39E5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6DFE554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(REMARQUE : LES AUTOCHTONES SE FONT POSER LA QUESTION SÉPARÉMMENT, CONFORMÉMENT AVEC LA MÉTHODOLOGIE DE STATISTIQUES CANADA)</w:t>
      </w:r>
    </w:p>
    <w:p w14:paraId="511A97A7" w14:textId="77777777" w:rsidR="00A8512B" w:rsidRPr="00A8512B" w:rsidRDefault="00A8512B" w:rsidP="00A8512B">
      <w:pPr>
        <w:spacing w:after="0" w:line="240" w:lineRule="auto"/>
        <w:ind w:left="360"/>
        <w:rPr>
          <w:rFonts w:ascii="Calibri" w:eastAsia="Times New Roman" w:hAnsi="Calibri" w:cs="Times New Roman"/>
          <w:lang w:val="fr-CA"/>
        </w:rPr>
      </w:pPr>
    </w:p>
    <w:p w14:paraId="0438BC1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w:t>
      </w:r>
    </w:p>
    <w:p w14:paraId="0F953ADE"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6B000F1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7C4EF6C2"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7C5D6CC7" w14:textId="77777777" w:rsidR="00A8512B" w:rsidRPr="00A8512B" w:rsidRDefault="00A8512B" w:rsidP="00A8512B">
      <w:pPr>
        <w:spacing w:after="0" w:line="240" w:lineRule="auto"/>
        <w:ind w:left="360"/>
        <w:rPr>
          <w:rFonts w:ascii="Calibri" w:eastAsia="Times New Roman" w:hAnsi="Calibri" w:cs="Times New Roman"/>
          <w:lang w:val="en-CA"/>
        </w:rPr>
      </w:pPr>
    </w:p>
    <w:p w14:paraId="27231BAF" w14:textId="77777777" w:rsidR="00A8512B" w:rsidRPr="00A8512B" w:rsidRDefault="00A8512B" w:rsidP="00A8512B">
      <w:pPr>
        <w:spacing w:after="0" w:line="240" w:lineRule="auto"/>
        <w:ind w:left="360"/>
        <w:rPr>
          <w:rFonts w:ascii="Calibri" w:eastAsia="Times New Roman" w:hAnsi="Calibri" w:cs="Times New Roman"/>
          <w:lang w:val="en-CA"/>
        </w:rPr>
      </w:pPr>
    </w:p>
    <w:p w14:paraId="08E9D920"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D12=YES, SKIP TO SURVEY CLOSE; OTHERWISE CONTINUE]</w:t>
      </w:r>
    </w:p>
    <w:p w14:paraId="0E3B5E38" w14:textId="77777777" w:rsidR="00A8512B" w:rsidRPr="00A8512B" w:rsidRDefault="00A8512B" w:rsidP="00A8512B">
      <w:pPr>
        <w:spacing w:after="0" w:line="240" w:lineRule="auto"/>
        <w:ind w:left="360"/>
        <w:rPr>
          <w:rFonts w:ascii="Calibri" w:eastAsia="Times New Roman" w:hAnsi="Calibri" w:cs="Times New Roman"/>
          <w:lang w:val="en-CA"/>
        </w:rPr>
      </w:pPr>
    </w:p>
    <w:p w14:paraId="169A49A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w:t>
      </w:r>
    </w:p>
    <w:p w14:paraId="38089E87"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D13.</w:t>
      </w:r>
      <w:r w:rsidRPr="00A8512B">
        <w:rPr>
          <w:rFonts w:ascii="Calibri" w:eastAsia="Times New Roman" w:hAnsi="Calibri" w:cs="Times New Roman"/>
          <w:lang w:val="en-CA"/>
        </w:rPr>
        <w:tab/>
        <w:t>You may belong to one or more racial or cultural groups on the following list.  Are you...? (READ LIST)</w:t>
      </w:r>
    </w:p>
    <w:p w14:paraId="3DB67B7B" w14:textId="77777777" w:rsidR="00A8512B" w:rsidRPr="00A8512B" w:rsidRDefault="00A8512B" w:rsidP="00A8512B">
      <w:pPr>
        <w:spacing w:after="0" w:line="240" w:lineRule="auto"/>
        <w:ind w:left="1440"/>
        <w:rPr>
          <w:rFonts w:ascii="Calibri" w:eastAsia="Times New Roman" w:hAnsi="Calibri" w:cs="Times New Roman"/>
          <w:color w:val="000000"/>
          <w:lang w:val="en-CA"/>
        </w:rPr>
      </w:pPr>
      <w:r w:rsidRPr="00A8512B">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1CAC00BE"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0DA5317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1566B3A4" w14:textId="77777777" w:rsidR="00A8512B" w:rsidRPr="00A8512B" w:rsidRDefault="00A8512B" w:rsidP="00A8512B">
      <w:pPr>
        <w:spacing w:after="0" w:line="240" w:lineRule="auto"/>
        <w:ind w:left="360"/>
        <w:rPr>
          <w:rFonts w:ascii="Calibri" w:eastAsia="Times New Roman" w:hAnsi="Calibri" w:cs="Times New Roman"/>
          <w:lang w:val="fr-CA"/>
        </w:rPr>
      </w:pPr>
    </w:p>
    <w:p w14:paraId="20064A29" w14:textId="77777777" w:rsidR="00A8512B" w:rsidRPr="00A8512B" w:rsidRDefault="00A8512B" w:rsidP="00A8512B">
      <w:pPr>
        <w:spacing w:after="0" w:line="240" w:lineRule="auto"/>
        <w:ind w:left="360"/>
        <w:rPr>
          <w:rFonts w:ascii="Calibri" w:eastAsia="Times New Roman" w:hAnsi="Calibri" w:cs="Times New Roman"/>
          <w:lang w:val="fr-CA"/>
        </w:rPr>
      </w:pPr>
    </w:p>
    <w:p w14:paraId="2C57C77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[MULTIPUNCH]</w:t>
      </w:r>
    </w:p>
    <w:p w14:paraId="3E8CA98D"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lang w:val="en-CA"/>
        </w:rPr>
        <w:t>White</w:t>
      </w:r>
    </w:p>
    <w:p w14:paraId="35516755"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Blanc</w:t>
      </w:r>
    </w:p>
    <w:p w14:paraId="0EF5EAF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South Asian, for example East Indian, Pakistani, Sri Lankan</w:t>
      </w:r>
    </w:p>
    <w:p w14:paraId="0B42E8D6"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Sud-Asiatique (p. ex., Indien de l’Inde, Pakistanais, Sri-Lankais)</w:t>
      </w:r>
    </w:p>
    <w:p w14:paraId="20EAFF9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Chinese</w:t>
      </w:r>
    </w:p>
    <w:p w14:paraId="725BC68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Chinois</w:t>
      </w:r>
    </w:p>
    <w:p w14:paraId="45DCFDB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Black</w:t>
      </w:r>
    </w:p>
    <w:p w14:paraId="49FF38D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Noir</w:t>
      </w:r>
    </w:p>
    <w:p w14:paraId="5F35642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Filipino</w:t>
      </w:r>
    </w:p>
    <w:p w14:paraId="1E4F2AC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Philippin</w:t>
      </w:r>
    </w:p>
    <w:p w14:paraId="5E2886CE"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Latin American</w:t>
      </w:r>
    </w:p>
    <w:p w14:paraId="53C8725D"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Latino-Américain</w:t>
      </w:r>
    </w:p>
    <w:p w14:paraId="4BD83858"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Arab</w:t>
      </w:r>
    </w:p>
    <w:p w14:paraId="40F66AA6"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Arabe</w:t>
      </w:r>
    </w:p>
    <w:p w14:paraId="4866449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Southeast Asian, for example Vietnamese, Cambodian, Malaysian, Laotian</w:t>
      </w:r>
    </w:p>
    <w:p w14:paraId="1662FA8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Asiatique du Sud-Est (p. ex., Vietnamien, Cambodgien, Malaysien, Laotien)</w:t>
      </w:r>
    </w:p>
    <w:p w14:paraId="6E30D49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West Asian, for example Iranian, Afghan</w:t>
      </w:r>
    </w:p>
    <w:p w14:paraId="6257B73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Asiatique occidental (p. ex., Iranien, Afghan)</w:t>
      </w:r>
    </w:p>
    <w:p w14:paraId="5A1D5CA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Korean</w:t>
      </w:r>
    </w:p>
    <w:p w14:paraId="3379378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Coréen</w:t>
      </w:r>
    </w:p>
    <w:p w14:paraId="4C55333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Japanese</w:t>
      </w:r>
    </w:p>
    <w:p w14:paraId="7B9A2BF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Japonais</w:t>
      </w:r>
    </w:p>
    <w:p w14:paraId="6495163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Some other group </w:t>
      </w:r>
    </w:p>
    <w:p w14:paraId="46822F7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Un autre groupe </w:t>
      </w:r>
    </w:p>
    <w:p w14:paraId="0B62FEBC" w14:textId="77777777" w:rsidR="00A8512B" w:rsidRPr="00A8512B" w:rsidRDefault="00A8512B" w:rsidP="00A8512B">
      <w:pPr>
        <w:spacing w:after="0" w:line="240" w:lineRule="auto"/>
        <w:ind w:left="360"/>
        <w:rPr>
          <w:rFonts w:ascii="Calibri" w:eastAsia="Times New Roman" w:hAnsi="Calibri" w:cs="Times New Roman"/>
          <w:lang w:val="fr-CA"/>
        </w:rPr>
      </w:pPr>
    </w:p>
    <w:p w14:paraId="6FD32F5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lastRenderedPageBreak/>
        <w:t>[ASK D13A IF D13=‘SOME OTHER GROUP’; OTHERWISE SKIP SURVEY CLOSE]</w:t>
      </w:r>
    </w:p>
    <w:p w14:paraId="13CCDE0D" w14:textId="77777777" w:rsidR="00A8512B" w:rsidRPr="00A8512B" w:rsidRDefault="00A8512B" w:rsidP="00A8512B">
      <w:pPr>
        <w:spacing w:after="0" w:line="240" w:lineRule="auto"/>
        <w:ind w:left="360"/>
        <w:rPr>
          <w:rFonts w:ascii="Calibri" w:eastAsia="Times New Roman" w:hAnsi="Calibri" w:cs="Times New Roman"/>
          <w:lang w:val="en-CA"/>
        </w:rPr>
      </w:pPr>
    </w:p>
    <w:p w14:paraId="356F557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D13A.</w:t>
      </w:r>
      <w:r w:rsidRPr="00A8512B">
        <w:rPr>
          <w:rFonts w:ascii="Calibri" w:eastAsia="Times New Roman" w:hAnsi="Calibri" w:cs="Times New Roman"/>
          <w:lang w:val="fr-CA"/>
        </w:rPr>
        <w:tab/>
        <w:t xml:space="preserve">Could you specify? </w:t>
      </w:r>
    </w:p>
    <w:p w14:paraId="0B2F822B"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Pouvez-vous préciser quel groupe ? </w:t>
      </w:r>
    </w:p>
    <w:p w14:paraId="38A1525C" w14:textId="77777777" w:rsidR="00A8512B" w:rsidRPr="00A8512B" w:rsidRDefault="00A8512B" w:rsidP="00A8512B">
      <w:pPr>
        <w:spacing w:after="0" w:line="240" w:lineRule="auto"/>
        <w:ind w:left="360"/>
        <w:rPr>
          <w:rFonts w:ascii="Calibri" w:eastAsia="Times New Roman" w:hAnsi="Calibri" w:cs="Times New Roman"/>
          <w:lang w:val="fr-CA"/>
        </w:rPr>
      </w:pPr>
    </w:p>
    <w:p w14:paraId="1FE169B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[OPEN END]</w:t>
      </w:r>
    </w:p>
    <w:p w14:paraId="25A25B18" w14:textId="77777777" w:rsidR="00A8512B" w:rsidRPr="00A8512B" w:rsidRDefault="00A8512B" w:rsidP="00A8512B">
      <w:pPr>
        <w:spacing w:after="0" w:line="240" w:lineRule="auto"/>
        <w:ind w:left="360"/>
        <w:rPr>
          <w:rFonts w:ascii="Calibri" w:eastAsia="Times New Roman" w:hAnsi="Calibri" w:cs="Times New Roman"/>
          <w:color w:val="1F497D"/>
          <w:lang w:val="en-CA"/>
        </w:rPr>
      </w:pPr>
    </w:p>
    <w:p w14:paraId="608D5C9E"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A8512B">
        <w:rPr>
          <w:rFonts w:ascii="Calibri" w:eastAsia="Times New Roman" w:hAnsi="Calibri" w:cs="Times New Roman"/>
          <w:lang w:val="en-US"/>
        </w:rPr>
        <w:t xml:space="preserve">. </w:t>
      </w:r>
    </w:p>
    <w:p w14:paraId="2A26FC6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A8512B">
        <w:rPr>
          <w:rFonts w:ascii="Calibri" w:eastAsia="Times New Roman" w:hAnsi="Calibri" w:cs="Times New Roman"/>
          <w:color w:val="0070C0"/>
          <w:lang w:val="fr-CA"/>
        </w:rPr>
        <w:tab/>
      </w:r>
    </w:p>
    <w:p w14:paraId="34ACED0E" w14:textId="77777777" w:rsidR="00A8512B" w:rsidRPr="00A8512B" w:rsidRDefault="00A8512B" w:rsidP="00A8512B">
      <w:pPr>
        <w:spacing w:after="0" w:line="240" w:lineRule="auto"/>
        <w:ind w:left="360"/>
        <w:rPr>
          <w:rFonts w:ascii="Calibri" w:eastAsia="Times New Roman" w:hAnsi="Calibri" w:cs="Times New Roman"/>
          <w:color w:val="0070C0"/>
          <w:lang w:val="fr-CA"/>
        </w:rPr>
      </w:pPr>
    </w:p>
    <w:p w14:paraId="690F076D" w14:textId="77777777" w:rsidR="00A8512B" w:rsidRPr="00A8512B" w:rsidRDefault="00A8512B" w:rsidP="00A8512B">
      <w:pPr>
        <w:spacing w:after="0" w:line="240" w:lineRule="auto"/>
        <w:ind w:left="360"/>
        <w:rPr>
          <w:rFonts w:ascii="Calibri" w:eastAsia="Times New Roman" w:hAnsi="Calibri" w:cs="Times New Roman"/>
          <w:color w:val="0070C0"/>
          <w:lang w:val="fr-CA"/>
        </w:rPr>
      </w:pPr>
    </w:p>
    <w:p w14:paraId="785F5F59" w14:textId="15756FEC" w:rsidR="003B0962" w:rsidRPr="00A8512B" w:rsidRDefault="003B0962" w:rsidP="003B0962">
      <w:pPr>
        <w:rPr>
          <w:lang w:val="fr-CA" w:eastAsia="fr-FR"/>
        </w:rPr>
      </w:pPr>
    </w:p>
    <w:p w14:paraId="5B0C09FE" w14:textId="00BF07F4" w:rsidR="003B0962" w:rsidRDefault="003B0962">
      <w:pPr>
        <w:rPr>
          <w:lang w:eastAsia="fr-FR"/>
        </w:rPr>
      </w:pPr>
      <w:r>
        <w:rPr>
          <w:lang w:eastAsia="fr-FR"/>
        </w:rPr>
        <w:br w:type="page"/>
      </w:r>
    </w:p>
    <w:p w14:paraId="3BA0C587" w14:textId="38DD8FA8" w:rsidR="003B0962" w:rsidRDefault="003B0962" w:rsidP="003B0962">
      <w:pPr>
        <w:pStyle w:val="AppendixLevel2"/>
        <w:rPr>
          <w:rFonts w:eastAsia="Times New Roman"/>
          <w:lang w:eastAsia="fr-FR"/>
        </w:rPr>
      </w:pPr>
      <w:bookmarkStart w:id="23" w:name="_Toc484773930"/>
      <w:r>
        <w:rPr>
          <w:rFonts w:eastAsia="Times New Roman"/>
          <w:lang w:eastAsia="fr-FR"/>
        </w:rPr>
        <w:lastRenderedPageBreak/>
        <w:t>Bilingual Quantitative Research Instrument – Weeks 13-14</w:t>
      </w:r>
      <w:bookmarkEnd w:id="23"/>
    </w:p>
    <w:p w14:paraId="26DCEC16" w14:textId="2CE2D211" w:rsidR="003B0962" w:rsidRPr="00617E28" w:rsidRDefault="003B0962" w:rsidP="003B0962">
      <w:pPr>
        <w:rPr>
          <w:lang w:val="en-US" w:eastAsia="fr-FR"/>
        </w:rPr>
      </w:pPr>
    </w:p>
    <w:p w14:paraId="0B58242C" w14:textId="77777777" w:rsidR="00A8512B" w:rsidRPr="00A8512B" w:rsidRDefault="00A8512B" w:rsidP="00A8512B">
      <w:pPr>
        <w:spacing w:after="0" w:line="240" w:lineRule="auto"/>
        <w:ind w:left="360"/>
        <w:jc w:val="center"/>
        <w:rPr>
          <w:rFonts w:ascii="Calibri" w:eastAsia="Times New Roman" w:hAnsi="Calibri" w:cs="Times New Roman"/>
          <w:b/>
          <w:lang w:val="en-CA"/>
        </w:rPr>
      </w:pPr>
      <w:r w:rsidRPr="00A8512B">
        <w:rPr>
          <w:rFonts w:ascii="Calibri" w:eastAsia="Times New Roman" w:hAnsi="Calibri" w:cs="Times New Roman"/>
          <w:b/>
          <w:lang w:val="en-CA"/>
        </w:rPr>
        <w:t>[PCO Survey – December 2016]</w:t>
      </w:r>
    </w:p>
    <w:p w14:paraId="4F70556B" w14:textId="77777777" w:rsidR="00A8512B" w:rsidRPr="00A8512B" w:rsidRDefault="00A8512B" w:rsidP="00A8512B">
      <w:pPr>
        <w:spacing w:after="0" w:line="240" w:lineRule="auto"/>
        <w:ind w:left="360"/>
        <w:rPr>
          <w:rFonts w:ascii="Calibri" w:eastAsia="Times New Roman" w:hAnsi="Calibri" w:cs="Times New Roman"/>
          <w:b/>
          <w:lang w:val="en-CA"/>
        </w:rPr>
      </w:pPr>
    </w:p>
    <w:p w14:paraId="2389D4D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[INTRODUCTION]</w:t>
      </w:r>
    </w:p>
    <w:p w14:paraId="79B8312C" w14:textId="77777777" w:rsidR="00A8512B" w:rsidRPr="00A8512B" w:rsidRDefault="00A8512B" w:rsidP="00A8512B">
      <w:pPr>
        <w:spacing w:after="0" w:line="240" w:lineRule="auto"/>
        <w:ind w:left="360"/>
        <w:rPr>
          <w:rFonts w:ascii="Calibri" w:eastAsia="Times New Roman" w:hAnsi="Calibri" w:cs="Times New Roman"/>
          <w:lang w:val="en-CA"/>
        </w:rPr>
      </w:pPr>
    </w:p>
    <w:p w14:paraId="2A434DB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A8512B">
        <w:rPr>
          <w:rFonts w:ascii="Times New Roman" w:eastAsia="Times New Roman" w:hAnsi="Times New Roman" w:cs="Times New Roman"/>
          <w:sz w:val="24"/>
          <w:szCs w:val="24"/>
          <w:lang w:val="en-CA"/>
        </w:rPr>
        <w:t xml:space="preserve"> </w:t>
      </w:r>
      <w:r w:rsidRPr="00A8512B">
        <w:rPr>
          <w:rFonts w:ascii="Calibri" w:eastAsia="Times New Roman" w:hAnsi="Calibri" w:cs="Times New Roman"/>
          <w:lang w:val="en-CA"/>
        </w:rPr>
        <w:t>(IF NEEDED: Thank you. Someone will call you shortly to complete the survey in French)</w:t>
      </w:r>
    </w:p>
    <w:p w14:paraId="7309FCBC" w14:textId="77777777" w:rsidR="00A8512B" w:rsidRPr="00A8512B" w:rsidRDefault="00A8512B" w:rsidP="00A8512B">
      <w:pPr>
        <w:spacing w:after="0" w:line="240" w:lineRule="auto"/>
        <w:ind w:left="360"/>
        <w:rPr>
          <w:rFonts w:ascii="Calibri" w:eastAsia="Times New Roman" w:hAnsi="Calibri" w:cs="Times New Roman"/>
          <w:lang w:val="en-CA"/>
        </w:rPr>
      </w:pPr>
    </w:p>
    <w:p w14:paraId="6131B786" w14:textId="77777777" w:rsidR="00A8512B" w:rsidRPr="00A8512B" w:rsidRDefault="00A8512B" w:rsidP="00A8512B">
      <w:pPr>
        <w:spacing w:after="0" w:line="240" w:lineRule="auto"/>
        <w:ind w:left="360"/>
        <w:rPr>
          <w:rFonts w:ascii="Calibri" w:eastAsia="Times New Roman" w:hAnsi="Calibri" w:cs="Times New Roman"/>
          <w:b/>
          <w:color w:val="0070C0"/>
          <w:lang w:val="fr-CA"/>
        </w:rPr>
      </w:pPr>
      <w:r w:rsidRPr="00A8512B">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4B5A7A0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(AU BESOIN : Je vous remercie. Quelqu'un vous rappellera bientôt pour mener le sondage en français)</w:t>
      </w:r>
    </w:p>
    <w:p w14:paraId="69074889" w14:textId="77777777" w:rsidR="00A8512B" w:rsidRPr="00A8512B" w:rsidRDefault="00A8512B" w:rsidP="00A8512B">
      <w:pPr>
        <w:spacing w:after="0" w:line="240" w:lineRule="auto"/>
        <w:rPr>
          <w:rFonts w:ascii="Calibri" w:eastAsia="Times New Roman" w:hAnsi="Calibri" w:cs="Times New Roman"/>
          <w:lang w:val="fr-CA"/>
        </w:rPr>
      </w:pPr>
    </w:p>
    <w:p w14:paraId="5776973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 - CONTINUE</w:t>
      </w:r>
    </w:p>
    <w:p w14:paraId="7B951FCE"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t xml:space="preserve"> - CONTINUER</w:t>
      </w:r>
    </w:p>
    <w:p w14:paraId="22F20C7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 - ASK TO SPEAK TO ‘ELIGIBLE’ PERSON AND START AGAIN</w:t>
      </w:r>
      <w:r w:rsidRPr="00A8512B">
        <w:rPr>
          <w:rFonts w:ascii="Calibri" w:eastAsia="Times New Roman" w:hAnsi="Calibri" w:cs="Times New Roman"/>
          <w:lang w:val="en-CA"/>
        </w:rPr>
        <w:tab/>
      </w:r>
    </w:p>
    <w:p w14:paraId="3AD4D0A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Non - DEMANDER DE PARLER AVEC LA PERSONNE ‘ÉLIGIBLE’ ET RECOMMENCER</w:t>
      </w:r>
    </w:p>
    <w:p w14:paraId="11546817"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REFUSED - THANK AND TERMINATE</w:t>
      </w:r>
    </w:p>
    <w:p w14:paraId="6E29E549"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REFUSÉ - REMERCIER ET TERMINER</w:t>
      </w:r>
    </w:p>
    <w:p w14:paraId="584E24CB" w14:textId="77777777" w:rsidR="00A8512B" w:rsidRPr="00A8512B" w:rsidRDefault="00A8512B" w:rsidP="00A8512B">
      <w:pPr>
        <w:spacing w:after="0" w:line="240" w:lineRule="auto"/>
        <w:ind w:left="360"/>
        <w:rPr>
          <w:rFonts w:ascii="Calibri" w:eastAsia="Times New Roman" w:hAnsi="Calibri" w:cs="Times New Roman"/>
          <w:lang w:val="en-CA"/>
        </w:rPr>
      </w:pPr>
    </w:p>
    <w:p w14:paraId="48E66294" w14:textId="77777777" w:rsidR="00A8512B" w:rsidRPr="00A8512B" w:rsidRDefault="00A8512B" w:rsidP="00A8512B">
      <w:pPr>
        <w:spacing w:after="0" w:line="240" w:lineRule="auto"/>
        <w:ind w:left="360"/>
        <w:rPr>
          <w:rFonts w:ascii="Calibri" w:eastAsia="Times New Roman" w:hAnsi="Calibri" w:cs="Times New Roman"/>
          <w:lang w:val="en-CA"/>
        </w:rPr>
      </w:pPr>
    </w:p>
    <w:p w14:paraId="496091A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LANG.</w:t>
      </w:r>
      <w:r w:rsidRPr="00A8512B">
        <w:rPr>
          <w:rFonts w:ascii="Calibri" w:eastAsia="Times New Roman" w:hAnsi="Calibri" w:cs="Times New Roman"/>
          <w:lang w:val="en-CA"/>
        </w:rPr>
        <w:tab/>
        <w:t>(DO NOT READ) CHOOSE LANGUAGE</w:t>
      </w:r>
    </w:p>
    <w:p w14:paraId="18C04488"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(NE PAS LIRE) CHOISIR LA LANGUE</w:t>
      </w:r>
    </w:p>
    <w:p w14:paraId="2311C3DD" w14:textId="77777777" w:rsidR="00A8512B" w:rsidRPr="00A8512B" w:rsidRDefault="00A8512B" w:rsidP="00A8512B">
      <w:pPr>
        <w:spacing w:after="0" w:line="240" w:lineRule="auto"/>
        <w:ind w:left="360"/>
        <w:rPr>
          <w:rFonts w:ascii="Calibri" w:eastAsia="Times New Roman" w:hAnsi="Calibri" w:cs="Times New Roman"/>
          <w:lang w:val="fr-CA"/>
        </w:rPr>
      </w:pPr>
    </w:p>
    <w:p w14:paraId="7B93C06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English </w:t>
      </w:r>
    </w:p>
    <w:p w14:paraId="6E4A69A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Anglais</w:t>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37C3BA9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French</w:t>
      </w:r>
    </w:p>
    <w:p w14:paraId="6AD99F4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lang w:val="en-CA"/>
        </w:rPr>
        <w:t>Français</w:t>
      </w:r>
      <w:r w:rsidRPr="00A8512B">
        <w:rPr>
          <w:rFonts w:ascii="Calibri" w:eastAsia="Times New Roman" w:hAnsi="Calibri" w:cs="Times New Roman"/>
          <w:lang w:val="en-CA"/>
        </w:rPr>
        <w:tab/>
      </w:r>
      <w:r w:rsidRPr="00A8512B">
        <w:rPr>
          <w:rFonts w:ascii="Calibri" w:eastAsia="Times New Roman" w:hAnsi="Calibri" w:cs="Times New Roman"/>
          <w:color w:val="0070C0"/>
          <w:lang w:val="en-CA"/>
        </w:rPr>
        <w:t xml:space="preserve"> </w:t>
      </w:r>
      <w:r w:rsidRPr="00A8512B">
        <w:rPr>
          <w:rFonts w:ascii="Calibri" w:eastAsia="Times New Roman" w:hAnsi="Calibri" w:cs="Times New Roman"/>
          <w:color w:val="0070C0"/>
          <w:lang w:val="en-CA"/>
        </w:rPr>
        <w:tab/>
        <w:t xml:space="preserve"> </w:t>
      </w:r>
    </w:p>
    <w:p w14:paraId="39C11727" w14:textId="77777777" w:rsidR="00A8512B" w:rsidRPr="00A8512B" w:rsidRDefault="00A8512B" w:rsidP="00A8512B">
      <w:pPr>
        <w:spacing w:after="0" w:line="240" w:lineRule="auto"/>
        <w:ind w:left="360"/>
        <w:rPr>
          <w:rFonts w:ascii="Calibri" w:eastAsia="Times New Roman" w:hAnsi="Calibri" w:cs="Times New Roman"/>
          <w:lang w:val="en-CA"/>
        </w:rPr>
      </w:pPr>
    </w:p>
    <w:p w14:paraId="3FA2066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[ASK S1a IF LANDLINE SAMPLE] </w:t>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p>
    <w:p w14:paraId="45DCE2C7"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S1a.</w:t>
      </w:r>
      <w:r w:rsidRPr="00A8512B">
        <w:rPr>
          <w:rFonts w:ascii="Calibri" w:eastAsia="Times New Roman" w:hAnsi="Calibri" w:cs="Times New Roman"/>
          <w:lang w:val="en-CA"/>
        </w:rPr>
        <w:tab/>
        <w:t>May I please speak with the person in your household who is 18 years of age or older and who has had the most recent birthday? Would that be you?</w:t>
      </w:r>
    </w:p>
    <w:p w14:paraId="45F4D711"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 xml:space="preserve">(IF </w:t>
      </w:r>
      <w:r w:rsidRPr="00A8512B">
        <w:rPr>
          <w:rFonts w:ascii="Calibri" w:eastAsia="Times New Roman" w:hAnsi="Calibri" w:cs="Times New Roman"/>
          <w:lang w:val="en-US"/>
        </w:rPr>
        <w:t>NOT</w:t>
      </w:r>
      <w:r w:rsidRPr="00A8512B">
        <w:rPr>
          <w:rFonts w:ascii="Calibri" w:eastAsia="Times New Roman" w:hAnsi="Calibri" w:cs="Times New Roman"/>
          <w:lang w:val="en-CA"/>
        </w:rPr>
        <w:t>, ASK TO SPEAK WITH MEMBER 18+ WITH THE LAST BIRTHDAY)</w:t>
      </w:r>
    </w:p>
    <w:p w14:paraId="5CEB7AC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50D2B2D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(SI N’EST PAS CETTE PERSONNE, DEMANDER À PARLER AU MEMBRE DU FOYER DE 18+ QUI A ÉTÉ LE DERNIER À CÉLÉBRER SON ANNIVERSAIRE)</w:t>
      </w:r>
    </w:p>
    <w:p w14:paraId="3E247817" w14:textId="77777777" w:rsidR="00A8512B" w:rsidRPr="00A8512B" w:rsidRDefault="00A8512B" w:rsidP="00A8512B">
      <w:pPr>
        <w:spacing w:after="0" w:line="240" w:lineRule="auto"/>
        <w:ind w:left="360"/>
        <w:rPr>
          <w:rFonts w:ascii="Calibri" w:eastAsia="Times New Roman" w:hAnsi="Calibri" w:cs="Times New Roman"/>
          <w:highlight w:val="yellow"/>
          <w:lang w:val="fr-CA"/>
        </w:rPr>
      </w:pPr>
    </w:p>
    <w:p w14:paraId="181FDFD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Yes (CONTINUE)</w:t>
      </w:r>
    </w:p>
    <w:p w14:paraId="19DB6B5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Oui (CONTINUER)</w:t>
      </w:r>
    </w:p>
    <w:p w14:paraId="11B1A47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No (TERMINATE) </w:t>
      </w:r>
    </w:p>
    <w:p w14:paraId="66FF94D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Non (TERMINER)</w:t>
      </w:r>
    </w:p>
    <w:p w14:paraId="75FCEE1D" w14:textId="77777777" w:rsidR="00A8512B" w:rsidRPr="00A8512B" w:rsidRDefault="00A8512B" w:rsidP="00A8512B">
      <w:pPr>
        <w:spacing w:after="0" w:line="240" w:lineRule="auto"/>
        <w:ind w:left="360"/>
        <w:rPr>
          <w:rFonts w:ascii="Calibri" w:eastAsia="Times New Roman" w:hAnsi="Calibri" w:cs="Times New Roman"/>
          <w:lang w:val="fr-CA"/>
        </w:rPr>
      </w:pPr>
    </w:p>
    <w:p w14:paraId="0347C6B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S1a=NO/DK/REF THANK &amp; TERMINATE (COUNT AS REFUSAL); OTHERWISE CONTINUE]</w:t>
      </w:r>
    </w:p>
    <w:p w14:paraId="739F682B" w14:textId="77777777" w:rsidR="00A8512B" w:rsidRPr="00A8512B" w:rsidRDefault="00A8512B" w:rsidP="00A8512B">
      <w:pPr>
        <w:spacing w:after="0" w:line="240" w:lineRule="auto"/>
        <w:ind w:left="360"/>
        <w:rPr>
          <w:rFonts w:ascii="Calibri" w:eastAsia="Times New Roman" w:hAnsi="Calibri" w:cs="Times New Roman"/>
          <w:b/>
          <w:lang w:val="en-CA"/>
        </w:rPr>
      </w:pPr>
    </w:p>
    <w:p w14:paraId="456C25F8"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[ASK S1b IF CELL SAMPLE] </w:t>
      </w:r>
      <w:r w:rsidRPr="00A8512B">
        <w:rPr>
          <w:rFonts w:ascii="Calibri" w:eastAsia="Times New Roman" w:hAnsi="Calibri" w:cs="Times New Roman"/>
          <w:b/>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p>
    <w:p w14:paraId="60F97EA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S1b.</w:t>
      </w:r>
      <w:r w:rsidRPr="00A8512B">
        <w:rPr>
          <w:rFonts w:ascii="Calibri" w:eastAsia="Times New Roman" w:hAnsi="Calibri" w:cs="Times New Roman"/>
          <w:lang w:val="en-CA"/>
        </w:rPr>
        <w:tab/>
        <w:t>Are you 18 years of age or older?</w:t>
      </w:r>
    </w:p>
    <w:p w14:paraId="5E7D75AF"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Avez-vous 18 ans ou plus ?</w:t>
      </w:r>
    </w:p>
    <w:p w14:paraId="0E189551" w14:textId="77777777" w:rsidR="00A8512B" w:rsidRPr="00A8512B" w:rsidRDefault="00A8512B" w:rsidP="00A8512B">
      <w:pPr>
        <w:spacing w:after="0" w:line="240" w:lineRule="auto"/>
        <w:ind w:left="360"/>
        <w:rPr>
          <w:rFonts w:ascii="Calibri" w:eastAsia="Times New Roman" w:hAnsi="Calibri" w:cs="Times New Roman"/>
          <w:lang w:val="fr-CA"/>
        </w:rPr>
      </w:pPr>
    </w:p>
    <w:p w14:paraId="6024F6A0"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05164CCB"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Oui </w:t>
      </w:r>
    </w:p>
    <w:p w14:paraId="438CB41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No </w:t>
      </w:r>
    </w:p>
    <w:p w14:paraId="07E637AB"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Non </w:t>
      </w:r>
    </w:p>
    <w:p w14:paraId="25F25604" w14:textId="77777777" w:rsidR="00A8512B" w:rsidRPr="00A8512B" w:rsidRDefault="00A8512B" w:rsidP="00A8512B">
      <w:pPr>
        <w:spacing w:after="0" w:line="240" w:lineRule="auto"/>
        <w:ind w:left="360"/>
        <w:rPr>
          <w:rFonts w:ascii="Calibri" w:eastAsia="Times New Roman" w:hAnsi="Calibri" w:cs="Times New Roman"/>
          <w:lang w:val="en-CA"/>
        </w:rPr>
      </w:pPr>
    </w:p>
    <w:p w14:paraId="5CDAA87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S1b=NO/DK/REF THANK &amp; TERMINATE; OTHERWISE CONTINUE]</w:t>
      </w:r>
    </w:p>
    <w:p w14:paraId="4B7D2B2E" w14:textId="77777777" w:rsidR="00A8512B" w:rsidRPr="00A8512B" w:rsidRDefault="00A8512B" w:rsidP="00A8512B">
      <w:pPr>
        <w:spacing w:after="0" w:line="240" w:lineRule="auto"/>
        <w:ind w:left="360"/>
        <w:rPr>
          <w:rFonts w:ascii="Calibri" w:eastAsia="Times New Roman" w:hAnsi="Calibri" w:cs="Times New Roman"/>
          <w:lang w:val="en-CA"/>
        </w:rPr>
      </w:pPr>
    </w:p>
    <w:p w14:paraId="1BEE50A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CEL1 IF SAMPLE=CELLPHONE]</w:t>
      </w:r>
    </w:p>
    <w:p w14:paraId="20995224" w14:textId="77777777" w:rsidR="00A8512B" w:rsidRPr="00A8512B" w:rsidRDefault="00A8512B" w:rsidP="00A8512B">
      <w:pPr>
        <w:spacing w:after="0" w:line="240" w:lineRule="auto"/>
        <w:ind w:left="360"/>
        <w:rPr>
          <w:rFonts w:ascii="Calibri" w:eastAsia="Times New Roman" w:hAnsi="Calibri" w:cs="Times New Roman"/>
          <w:lang w:val="en-CA"/>
        </w:rPr>
      </w:pPr>
    </w:p>
    <w:p w14:paraId="34F0F46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CEL1.</w:t>
      </w:r>
      <w:r w:rsidRPr="00A8512B">
        <w:rPr>
          <w:rFonts w:ascii="Calibri" w:eastAsia="Times New Roman" w:hAnsi="Calibri" w:cs="Times New Roman"/>
          <w:lang w:val="en-CA"/>
        </w:rPr>
        <w:tab/>
        <w:t>Have I reached you on your cellphone?</w:t>
      </w:r>
    </w:p>
    <w:p w14:paraId="1ADC547B"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Est-ce que je vous ai joint sur votre téléphone mobile ?</w:t>
      </w:r>
    </w:p>
    <w:p w14:paraId="11A1B659" w14:textId="77777777" w:rsidR="00A8512B" w:rsidRPr="00A8512B" w:rsidRDefault="00A8512B" w:rsidP="00A8512B">
      <w:pPr>
        <w:spacing w:after="0" w:line="240" w:lineRule="auto"/>
        <w:ind w:left="360"/>
        <w:rPr>
          <w:rFonts w:ascii="Calibri" w:eastAsia="Times New Roman" w:hAnsi="Calibri" w:cs="Times New Roman"/>
          <w:lang w:val="fr-CA"/>
        </w:rPr>
      </w:pPr>
    </w:p>
    <w:p w14:paraId="03DD28A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566CA07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20542E3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587D2CD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552F58C0" w14:textId="77777777" w:rsidR="00A8512B" w:rsidRPr="00A8512B" w:rsidRDefault="00A8512B" w:rsidP="00A8512B">
      <w:pPr>
        <w:spacing w:after="0" w:line="240" w:lineRule="auto"/>
        <w:ind w:left="360"/>
        <w:rPr>
          <w:rFonts w:ascii="Calibri" w:eastAsia="Times New Roman" w:hAnsi="Calibri" w:cs="Times New Roman"/>
          <w:lang w:val="en-CA"/>
        </w:rPr>
      </w:pPr>
    </w:p>
    <w:p w14:paraId="146CB39D" w14:textId="77777777" w:rsidR="00A8512B" w:rsidRPr="00A8512B" w:rsidRDefault="00A8512B" w:rsidP="00A8512B">
      <w:pPr>
        <w:spacing w:after="0" w:line="240" w:lineRule="auto"/>
        <w:ind w:left="360"/>
        <w:rPr>
          <w:rFonts w:ascii="Calibri" w:eastAsia="Times New Roman" w:hAnsi="Calibri" w:cs="Times New Roman"/>
          <w:lang w:val="en-CA"/>
        </w:rPr>
      </w:pPr>
    </w:p>
    <w:p w14:paraId="29335D2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CEL2 IF CEL1=YES; IF CEL1=DK/REF, THANK AND TERMINATE]</w:t>
      </w:r>
    </w:p>
    <w:p w14:paraId="3289C08B" w14:textId="77777777" w:rsidR="00A8512B" w:rsidRPr="00A8512B" w:rsidRDefault="00A8512B" w:rsidP="00A8512B">
      <w:pPr>
        <w:spacing w:after="0" w:line="240" w:lineRule="auto"/>
        <w:ind w:left="360"/>
        <w:rPr>
          <w:rFonts w:ascii="Calibri" w:eastAsia="Times New Roman" w:hAnsi="Calibri" w:cs="Times New Roman"/>
          <w:lang w:val="en-CA"/>
        </w:rPr>
      </w:pPr>
    </w:p>
    <w:p w14:paraId="69AC556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CEL2.</w:t>
      </w:r>
      <w:r w:rsidRPr="00A8512B">
        <w:rPr>
          <w:rFonts w:ascii="Calibri" w:eastAsia="Times New Roman" w:hAnsi="Calibri" w:cs="Times New Roman"/>
          <w:lang w:val="en-CA"/>
        </w:rPr>
        <w:tab/>
        <w:t>Are you in a safe environment to talk?</w:t>
      </w:r>
    </w:p>
    <w:p w14:paraId="135475FC"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Êtes-vous dans un environnement sécuritaire pour parler ?</w:t>
      </w:r>
    </w:p>
    <w:p w14:paraId="2A3EEECF" w14:textId="77777777" w:rsidR="00A8512B" w:rsidRPr="00A8512B" w:rsidRDefault="00A8512B" w:rsidP="00A8512B">
      <w:pPr>
        <w:spacing w:after="0" w:line="240" w:lineRule="auto"/>
        <w:ind w:left="360"/>
        <w:rPr>
          <w:rFonts w:ascii="Calibri" w:eastAsia="Times New Roman" w:hAnsi="Calibri" w:cs="Times New Roman"/>
          <w:lang w:val="fr-CA"/>
        </w:rPr>
      </w:pPr>
    </w:p>
    <w:p w14:paraId="4B5C3FC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2D06D70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7A743AC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57FFBB3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 xml:space="preserve"> </w:t>
      </w:r>
      <w:r w:rsidRPr="00A8512B">
        <w:rPr>
          <w:rFonts w:ascii="Calibri" w:eastAsia="Times New Roman" w:hAnsi="Calibri" w:cs="Times New Roman"/>
          <w:lang w:val="en-CA"/>
        </w:rPr>
        <w:tab/>
        <w:t xml:space="preserve"> </w:t>
      </w:r>
    </w:p>
    <w:p w14:paraId="08BDD512" w14:textId="77777777" w:rsidR="00A8512B" w:rsidRPr="00A8512B" w:rsidRDefault="00A8512B" w:rsidP="00A8512B">
      <w:pPr>
        <w:spacing w:after="0" w:line="240" w:lineRule="auto"/>
        <w:ind w:left="360"/>
        <w:rPr>
          <w:rFonts w:ascii="Calibri" w:eastAsia="Times New Roman" w:hAnsi="Calibri" w:cs="Times New Roman"/>
          <w:lang w:val="en-CA"/>
        </w:rPr>
      </w:pPr>
    </w:p>
    <w:p w14:paraId="75A3CDD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CEL2=NO/DK/REF THANK &amp; TERMINATE; OTHERWISE CONTINUE]</w:t>
      </w:r>
    </w:p>
    <w:p w14:paraId="281C4A5C" w14:textId="77777777" w:rsidR="00A8512B" w:rsidRPr="00A8512B" w:rsidRDefault="00A8512B" w:rsidP="00A8512B">
      <w:pPr>
        <w:spacing w:after="0" w:line="240" w:lineRule="auto"/>
        <w:ind w:left="360"/>
        <w:rPr>
          <w:rFonts w:ascii="Calibri" w:eastAsia="Times New Roman" w:hAnsi="Calibri" w:cs="Times New Roman"/>
          <w:lang w:val="en-CA"/>
        </w:rPr>
      </w:pPr>
    </w:p>
    <w:p w14:paraId="605D672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FSAPROV IF PHONFRAM=2 (CELLPHONE); OTHERWISE SKIP TO QFSA]</w:t>
      </w:r>
    </w:p>
    <w:p w14:paraId="7A4AA0F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[LANDLINE REGION ALLOCAITON BASED ON AREA CODE/EXCHANGE]</w:t>
      </w:r>
    </w:p>
    <w:p w14:paraId="1C0F5D6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[FSAPROV] </w:t>
      </w:r>
    </w:p>
    <w:p w14:paraId="14803C7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[Single Punch PREQUAL]</w:t>
      </w:r>
      <w:r w:rsidRPr="00A8512B">
        <w:rPr>
          <w:rFonts w:ascii="Calibri" w:eastAsia="Times New Roman" w:hAnsi="Calibri" w:cs="Times New Roman"/>
          <w:b/>
          <w:lang w:val="en-CA"/>
        </w:rPr>
        <w:tab/>
      </w:r>
    </w:p>
    <w:p w14:paraId="169CBCE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[QUOTA]</w:t>
      </w:r>
    </w:p>
    <w:p w14:paraId="1608E18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 </w:t>
      </w:r>
    </w:p>
    <w:p w14:paraId="6DC10DE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FSAPROV.           In which province do you live?</w:t>
      </w:r>
    </w:p>
    <w:p w14:paraId="223F152F"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en-US"/>
        </w:rPr>
        <w:t xml:space="preserve">                             </w:t>
      </w:r>
      <w:r w:rsidRPr="00A8512B">
        <w:rPr>
          <w:rFonts w:ascii="Calibri" w:eastAsia="Times New Roman" w:hAnsi="Calibri" w:cs="Times New Roman"/>
          <w:color w:val="0070C0"/>
          <w:lang w:val="fr-CA"/>
        </w:rPr>
        <w:t>Dans quelle province habitez-vous ?</w:t>
      </w:r>
    </w:p>
    <w:p w14:paraId="691C83D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 xml:space="preserve"> </w:t>
      </w:r>
    </w:p>
    <w:p w14:paraId="05F9B74E"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British Columbia</w:t>
      </w:r>
    </w:p>
    <w:p w14:paraId="57F9DEA9"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 xml:space="preserve">Colombie-Britannique </w:t>
      </w:r>
    </w:p>
    <w:p w14:paraId="27DFE37F"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Alberta</w:t>
      </w:r>
    </w:p>
    <w:p w14:paraId="53273A67"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Alberta</w:t>
      </w:r>
    </w:p>
    <w:p w14:paraId="22F87542"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Saskatchewan</w:t>
      </w:r>
    </w:p>
    <w:p w14:paraId="30B737C6"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Saskatchewan</w:t>
      </w:r>
    </w:p>
    <w:p w14:paraId="7FE375C0"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Manitoba</w:t>
      </w:r>
    </w:p>
    <w:p w14:paraId="54294A40"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Manitoba</w:t>
      </w:r>
    </w:p>
    <w:p w14:paraId="4F124AB2"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Ontario</w:t>
      </w:r>
    </w:p>
    <w:p w14:paraId="0BC87984"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Ontario</w:t>
      </w:r>
    </w:p>
    <w:p w14:paraId="24EA712E"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Quebec</w:t>
      </w:r>
    </w:p>
    <w:p w14:paraId="5104BC57"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 xml:space="preserve">Québec  </w:t>
      </w:r>
    </w:p>
    <w:p w14:paraId="3DBA2C26"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New Brunswick</w:t>
      </w:r>
    </w:p>
    <w:p w14:paraId="2A3C7FC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Nouveau-Brunswick</w:t>
      </w:r>
    </w:p>
    <w:p w14:paraId="6DFEC431" w14:textId="77777777" w:rsidR="00A8512B" w:rsidRPr="00A8512B" w:rsidRDefault="00A8512B" w:rsidP="00A8512B">
      <w:pPr>
        <w:spacing w:after="0" w:line="240" w:lineRule="auto"/>
        <w:ind w:left="360"/>
        <w:rPr>
          <w:rFonts w:ascii="Calibri" w:eastAsia="Times New Roman" w:hAnsi="Calibri" w:cs="Times New Roman"/>
          <w:color w:val="000000"/>
          <w:lang w:val="fr-CA"/>
        </w:rPr>
      </w:pPr>
      <w:r w:rsidRPr="00A8512B">
        <w:rPr>
          <w:rFonts w:ascii="Calibri" w:eastAsia="Times New Roman" w:hAnsi="Calibri" w:cs="Times New Roman"/>
          <w:color w:val="000000"/>
          <w:lang w:val="fr-CA"/>
        </w:rPr>
        <w:t>Nova Scotia</w:t>
      </w:r>
    </w:p>
    <w:p w14:paraId="61B96FE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Nouvelle-Écosse</w:t>
      </w:r>
    </w:p>
    <w:p w14:paraId="2206E48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PEI (Prince Edward Island)</w:t>
      </w:r>
    </w:p>
    <w:p w14:paraId="7D7A19A8"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l'île du Prince-Édouard</w:t>
      </w:r>
    </w:p>
    <w:p w14:paraId="5037439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Newfoundland and Labrador</w:t>
      </w:r>
    </w:p>
    <w:p w14:paraId="7328873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Terre-Neuve et Labrador</w:t>
      </w:r>
    </w:p>
    <w:p w14:paraId="74D82BE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Yukon</w:t>
      </w:r>
    </w:p>
    <w:p w14:paraId="2418745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Yukon</w:t>
      </w:r>
    </w:p>
    <w:p w14:paraId="5932FA9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North West Territories</w:t>
      </w:r>
    </w:p>
    <w:p w14:paraId="13C4C21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(territoires du) Nord-Ouest</w:t>
      </w:r>
    </w:p>
    <w:p w14:paraId="7E576FAE"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Nunavut</w:t>
      </w:r>
    </w:p>
    <w:p w14:paraId="7B64594C"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Nunavut</w:t>
      </w:r>
    </w:p>
    <w:p w14:paraId="53C2B8D0"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 </w:t>
      </w:r>
    </w:p>
    <w:p w14:paraId="7038D54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FSAPROV = DK/REF, THANK &amp; TERMINATE; OTHERWISE CONTINUE]</w:t>
      </w:r>
    </w:p>
    <w:p w14:paraId="4F5C180E" w14:textId="77777777" w:rsidR="00A8512B" w:rsidRPr="00A8512B" w:rsidRDefault="00A8512B" w:rsidP="00A8512B">
      <w:pPr>
        <w:spacing w:after="0" w:line="240" w:lineRule="auto"/>
        <w:ind w:left="360"/>
        <w:rPr>
          <w:rFonts w:ascii="Calibri" w:eastAsia="Times New Roman" w:hAnsi="Calibri" w:cs="Times New Roman"/>
          <w:b/>
          <w:lang w:val="en-CA"/>
        </w:rPr>
      </w:pPr>
    </w:p>
    <w:p w14:paraId="1B13C1B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5FFAF07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[PROVINCE]</w:t>
      </w:r>
    </w:p>
    <w:p w14:paraId="38E778B8" w14:textId="77777777" w:rsidR="00A8512B" w:rsidRPr="00A8512B" w:rsidRDefault="00A8512B" w:rsidP="00A8512B">
      <w:pPr>
        <w:spacing w:after="0" w:line="240" w:lineRule="auto"/>
        <w:ind w:left="360"/>
        <w:rPr>
          <w:rFonts w:ascii="Calibri" w:eastAsia="Times New Roman" w:hAnsi="Calibri" w:cs="Times New Roman"/>
          <w:b/>
          <w:lang w:val="en-CA"/>
        </w:rPr>
      </w:pPr>
    </w:p>
    <w:p w14:paraId="230EF7D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BRITISH COLUMBIA</w:t>
      </w:r>
    </w:p>
    <w:p w14:paraId="1047F55D"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ALBERTA</w:t>
      </w:r>
    </w:p>
    <w:p w14:paraId="339CB1F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SASKATCHEWAN</w:t>
      </w:r>
    </w:p>
    <w:p w14:paraId="1D64785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MANITOBA</w:t>
      </w:r>
    </w:p>
    <w:p w14:paraId="3269AE7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ONTARIO</w:t>
      </w:r>
    </w:p>
    <w:p w14:paraId="1B571E0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QUEBEC</w:t>
      </w:r>
    </w:p>
    <w:p w14:paraId="782752E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 BRUNSWICK</w:t>
      </w:r>
    </w:p>
    <w:p w14:paraId="17A50EE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NOVA SCOTIA</w:t>
      </w:r>
    </w:p>
    <w:p w14:paraId="3239DF21"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PEI (PRINCE EDWARD ISLAND)</w:t>
      </w:r>
    </w:p>
    <w:p w14:paraId="7131D0B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NEWFOUNDLAND AND LABRADOR</w:t>
      </w:r>
    </w:p>
    <w:p w14:paraId="1F20497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YUKON</w:t>
      </w:r>
    </w:p>
    <w:p w14:paraId="34AECCAB"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NORTH WEST TERRITORIES</w:t>
      </w:r>
    </w:p>
    <w:p w14:paraId="30EE9AA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NUNAVUT</w:t>
      </w:r>
    </w:p>
    <w:p w14:paraId="4CB0E7E4" w14:textId="77777777" w:rsidR="00A8512B" w:rsidRPr="00A8512B" w:rsidRDefault="00A8512B" w:rsidP="00A8512B">
      <w:pPr>
        <w:spacing w:after="0" w:line="240" w:lineRule="auto"/>
        <w:ind w:left="360"/>
        <w:rPr>
          <w:rFonts w:ascii="Calibri" w:eastAsia="Times New Roman" w:hAnsi="Calibri" w:cs="Times New Roman"/>
          <w:lang w:val="en-CA"/>
        </w:rPr>
      </w:pPr>
    </w:p>
    <w:p w14:paraId="39BCF82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ALL]</w:t>
      </w:r>
    </w:p>
    <w:p w14:paraId="2188162E" w14:textId="77777777" w:rsidR="00A8512B" w:rsidRPr="00A8512B" w:rsidRDefault="00A8512B" w:rsidP="00A8512B">
      <w:pPr>
        <w:spacing w:after="0" w:line="240" w:lineRule="auto"/>
        <w:ind w:left="360"/>
        <w:rPr>
          <w:rFonts w:ascii="Calibri" w:eastAsia="Times New Roman" w:hAnsi="Calibri" w:cs="Times New Roman"/>
          <w:lang w:val="en-CA"/>
        </w:rPr>
      </w:pPr>
    </w:p>
    <w:p w14:paraId="7CC7B6C7"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QFSA.</w:t>
      </w:r>
      <w:r w:rsidRPr="00A8512B">
        <w:rPr>
          <w:rFonts w:ascii="Calibri" w:eastAsia="Times New Roman" w:hAnsi="Calibri" w:cs="Times New Roman"/>
          <w:lang w:val="en-CA"/>
        </w:rPr>
        <w:tab/>
        <w:t>Can you please tell me the first three digits of your postal code?</w:t>
      </w:r>
    </w:p>
    <w:p w14:paraId="14BBE8DB" w14:textId="77777777" w:rsidR="00A8512B" w:rsidRPr="00A8512B" w:rsidRDefault="00A8512B" w:rsidP="00A8512B">
      <w:pPr>
        <w:spacing w:after="0" w:line="240" w:lineRule="auto"/>
        <w:ind w:left="1080" w:firstLine="360"/>
        <w:rPr>
          <w:rFonts w:ascii="Calibri" w:eastAsia="Times New Roman" w:hAnsi="Calibri" w:cs="Times New Roman"/>
          <w:lang w:val="fr-CA"/>
        </w:rPr>
      </w:pPr>
      <w:r w:rsidRPr="00A8512B">
        <w:rPr>
          <w:rFonts w:ascii="Calibri" w:eastAsia="Times New Roman" w:hAnsi="Calibri" w:cs="Times New Roman"/>
          <w:color w:val="0070C0"/>
          <w:lang w:val="fr-CA"/>
        </w:rPr>
        <w:t>Veuillez me donner les trois premiers caractères de votre code postal.</w:t>
      </w:r>
      <w:r w:rsidRPr="00A8512B">
        <w:rPr>
          <w:rFonts w:ascii="Calibri" w:eastAsia="Times New Roman" w:hAnsi="Calibri" w:cs="Times New Roman"/>
          <w:lang w:val="fr-CA"/>
        </w:rPr>
        <w:t xml:space="preserve"> </w:t>
      </w:r>
    </w:p>
    <w:p w14:paraId="07E0D714" w14:textId="77777777" w:rsidR="00A8512B" w:rsidRPr="00A8512B" w:rsidRDefault="00A8512B" w:rsidP="00A8512B">
      <w:pPr>
        <w:spacing w:after="0" w:line="240" w:lineRule="auto"/>
        <w:ind w:left="360"/>
        <w:rPr>
          <w:rFonts w:ascii="Calibri" w:eastAsia="Times New Roman" w:hAnsi="Calibri" w:cs="Times New Roman"/>
          <w:b/>
          <w:lang w:val="fr-CA"/>
        </w:rPr>
      </w:pPr>
    </w:p>
    <w:p w14:paraId="57A7D29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[INSERT POSTAL CODE MODULE]</w:t>
      </w:r>
    </w:p>
    <w:p w14:paraId="5C479B4A" w14:textId="77777777" w:rsidR="00A8512B" w:rsidRPr="00A8512B" w:rsidRDefault="00A8512B" w:rsidP="00A8512B">
      <w:pPr>
        <w:spacing w:after="0" w:line="240" w:lineRule="auto"/>
        <w:rPr>
          <w:rFonts w:ascii="Calibri" w:eastAsia="Times New Roman" w:hAnsi="Calibri" w:cs="Times New Roman"/>
          <w:b/>
          <w:lang w:val="en-CA"/>
        </w:rPr>
      </w:pPr>
    </w:p>
    <w:p w14:paraId="421D3FF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QB IF SAMPLE=CELLPHONE]</w:t>
      </w:r>
    </w:p>
    <w:p w14:paraId="772B0D7D" w14:textId="77777777" w:rsidR="00A8512B" w:rsidRPr="00A8512B" w:rsidRDefault="00A8512B" w:rsidP="00A8512B">
      <w:pPr>
        <w:spacing w:after="0" w:line="240" w:lineRule="auto"/>
        <w:ind w:left="360"/>
        <w:rPr>
          <w:rFonts w:ascii="Calibri" w:eastAsia="Times New Roman" w:hAnsi="Calibri" w:cs="Times New Roman"/>
          <w:lang w:val="en-CA"/>
        </w:rPr>
      </w:pPr>
    </w:p>
    <w:p w14:paraId="49B167C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QB.</w:t>
      </w:r>
      <w:r w:rsidRPr="00A8512B">
        <w:rPr>
          <w:rFonts w:ascii="Calibri" w:eastAsia="Times New Roman" w:hAnsi="Calibri" w:cs="Times New Roman"/>
          <w:lang w:val="en-CA"/>
        </w:rPr>
        <w:tab/>
      </w:r>
      <w:r w:rsidRPr="00A8512B">
        <w:rPr>
          <w:rFonts w:ascii="Calibri" w:eastAsia="Times New Roman" w:hAnsi="Calibri" w:cs="Times New Roman"/>
          <w:lang w:val="en-CA"/>
        </w:rPr>
        <w:tab/>
        <w:t xml:space="preserve">At home, do you have a traditional telephone line other than a cell phone? </w:t>
      </w:r>
    </w:p>
    <w:p w14:paraId="35E7F2D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la maison, avez-vous un téléphone terrestre traditionnel, différent d´un téléphone cellulaire ?</w:t>
      </w:r>
    </w:p>
    <w:p w14:paraId="1E5B49D8" w14:textId="77777777" w:rsidR="00A8512B" w:rsidRPr="00A8512B" w:rsidRDefault="00A8512B" w:rsidP="00A8512B">
      <w:pPr>
        <w:spacing w:after="0" w:line="240" w:lineRule="auto"/>
        <w:ind w:left="360"/>
        <w:rPr>
          <w:rFonts w:ascii="Calibri" w:eastAsia="Times New Roman" w:hAnsi="Calibri" w:cs="Times New Roman"/>
          <w:lang w:val="fr-CA"/>
        </w:rPr>
      </w:pPr>
    </w:p>
    <w:p w14:paraId="2F2C97F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5CCFD1C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t xml:space="preserve"> </w:t>
      </w:r>
      <w:r w:rsidRPr="00A8512B">
        <w:rPr>
          <w:rFonts w:ascii="Calibri" w:eastAsia="Times New Roman" w:hAnsi="Calibri" w:cs="Times New Roman"/>
          <w:lang w:val="en-CA"/>
        </w:rPr>
        <w:tab/>
        <w:t xml:space="preserve"> </w:t>
      </w:r>
    </w:p>
    <w:p w14:paraId="2BAF855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079BA12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7882AF6E" w14:textId="77777777" w:rsidR="00A8512B" w:rsidRPr="00A8512B" w:rsidRDefault="00A8512B" w:rsidP="00A8512B">
      <w:pPr>
        <w:spacing w:after="0" w:line="240" w:lineRule="auto"/>
        <w:ind w:left="360"/>
        <w:rPr>
          <w:rFonts w:ascii="Calibri" w:eastAsia="Times New Roman" w:hAnsi="Calibri" w:cs="Times New Roman"/>
          <w:lang w:val="en-CA"/>
        </w:rPr>
      </w:pPr>
    </w:p>
    <w:p w14:paraId="489113B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QBB IF SAMPLE=LANDLINE]</w:t>
      </w:r>
    </w:p>
    <w:p w14:paraId="00AEE80C" w14:textId="77777777" w:rsidR="00A8512B" w:rsidRPr="00A8512B" w:rsidRDefault="00A8512B" w:rsidP="00A8512B">
      <w:pPr>
        <w:spacing w:after="0" w:line="240" w:lineRule="auto"/>
        <w:ind w:left="360"/>
        <w:rPr>
          <w:rFonts w:ascii="Calibri" w:eastAsia="Times New Roman" w:hAnsi="Calibri" w:cs="Times New Roman"/>
          <w:lang w:val="en-CA"/>
        </w:rPr>
      </w:pPr>
    </w:p>
    <w:p w14:paraId="5108B22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QBB.</w:t>
      </w:r>
      <w:r w:rsidRPr="00A8512B">
        <w:rPr>
          <w:rFonts w:ascii="Calibri" w:eastAsia="Times New Roman" w:hAnsi="Calibri" w:cs="Times New Roman"/>
          <w:lang w:val="en-CA"/>
        </w:rPr>
        <w:tab/>
        <w:t xml:space="preserve">At home, do you have a cell phone as well as a traditional telephone line? </w:t>
      </w:r>
    </w:p>
    <w:p w14:paraId="55A873CA"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la maison, avez-vous un téléphone cellulaire ainsi qu'une ligne téléphonique traditionnelle ?</w:t>
      </w:r>
    </w:p>
    <w:p w14:paraId="3A6EF2F6" w14:textId="77777777" w:rsidR="00A8512B" w:rsidRPr="00A8512B" w:rsidRDefault="00A8512B" w:rsidP="00A8512B">
      <w:pPr>
        <w:spacing w:after="0" w:line="240" w:lineRule="auto"/>
        <w:ind w:left="360"/>
        <w:rPr>
          <w:rFonts w:ascii="Calibri" w:eastAsia="Times New Roman" w:hAnsi="Calibri" w:cs="Times New Roman"/>
          <w:lang w:val="fr-CA"/>
        </w:rPr>
      </w:pPr>
    </w:p>
    <w:p w14:paraId="4D6B9465"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Yes</w:t>
      </w:r>
    </w:p>
    <w:p w14:paraId="3328B60B"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color w:val="0070C0"/>
          <w:lang w:val="en-US"/>
        </w:rPr>
        <w:t>Oui</w:t>
      </w:r>
      <w:r w:rsidRPr="00A8512B">
        <w:rPr>
          <w:rFonts w:ascii="Calibri" w:eastAsia="Times New Roman" w:hAnsi="Calibri" w:cs="Times New Roman"/>
          <w:lang w:val="en-US"/>
        </w:rPr>
        <w:tab/>
      </w:r>
      <w:r w:rsidRPr="00A8512B">
        <w:rPr>
          <w:rFonts w:ascii="Calibri" w:eastAsia="Times New Roman" w:hAnsi="Calibri" w:cs="Times New Roman"/>
          <w:lang w:val="en-US"/>
        </w:rPr>
        <w:tab/>
        <w:t xml:space="preserve"> </w:t>
      </w:r>
      <w:r w:rsidRPr="00A8512B">
        <w:rPr>
          <w:rFonts w:ascii="Calibri" w:eastAsia="Times New Roman" w:hAnsi="Calibri" w:cs="Times New Roman"/>
          <w:lang w:val="en-US"/>
        </w:rPr>
        <w:tab/>
        <w:t xml:space="preserve"> </w:t>
      </w:r>
    </w:p>
    <w:p w14:paraId="3BDC852F"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No</w:t>
      </w:r>
    </w:p>
    <w:p w14:paraId="15EE36F7"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color w:val="0070C0"/>
          <w:lang w:val="en-US"/>
        </w:rPr>
        <w:t>Non</w:t>
      </w:r>
      <w:r w:rsidRPr="00A8512B">
        <w:rPr>
          <w:rFonts w:ascii="Calibri" w:eastAsia="Times New Roman" w:hAnsi="Calibri" w:cs="Times New Roman"/>
          <w:lang w:val="en-US"/>
        </w:rPr>
        <w:tab/>
      </w:r>
      <w:r w:rsidRPr="00A8512B">
        <w:rPr>
          <w:rFonts w:ascii="Calibri" w:eastAsia="Times New Roman" w:hAnsi="Calibri" w:cs="Times New Roman"/>
          <w:lang w:val="en-US"/>
        </w:rPr>
        <w:tab/>
        <w:t xml:space="preserve"> </w:t>
      </w:r>
      <w:r w:rsidRPr="00A8512B">
        <w:rPr>
          <w:rFonts w:ascii="Calibri" w:eastAsia="Times New Roman" w:hAnsi="Calibri" w:cs="Times New Roman"/>
          <w:lang w:val="en-US"/>
        </w:rPr>
        <w:tab/>
        <w:t xml:space="preserve"> </w:t>
      </w:r>
    </w:p>
    <w:p w14:paraId="6EBF61DE" w14:textId="77777777" w:rsidR="00A8512B" w:rsidRPr="00A8512B" w:rsidRDefault="00A8512B" w:rsidP="00A8512B">
      <w:pPr>
        <w:spacing w:after="0" w:line="240" w:lineRule="auto"/>
        <w:ind w:left="360"/>
        <w:rPr>
          <w:rFonts w:ascii="Calibri" w:eastAsia="Times New Roman" w:hAnsi="Calibri" w:cs="Times New Roman"/>
          <w:lang w:val="en-US"/>
        </w:rPr>
      </w:pPr>
    </w:p>
    <w:p w14:paraId="3F1A6E12"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[HIDDEN VARIABLE [PHONEOWN]</w:t>
      </w:r>
    </w:p>
    <w:p w14:paraId="73FD7C15"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 xml:space="preserve"> [QUOTA]</w:t>
      </w:r>
    </w:p>
    <w:p w14:paraId="5E8E1FC6" w14:textId="77777777" w:rsidR="00A8512B" w:rsidRPr="00A8512B" w:rsidRDefault="00A8512B" w:rsidP="00A8512B">
      <w:pPr>
        <w:spacing w:after="0" w:line="240" w:lineRule="auto"/>
        <w:ind w:left="360"/>
        <w:rPr>
          <w:rFonts w:ascii="Calibri" w:eastAsia="Times New Roman" w:hAnsi="Calibri" w:cs="Times New Roman"/>
          <w:lang w:val="en-US"/>
        </w:rPr>
      </w:pPr>
    </w:p>
    <w:p w14:paraId="0D65C95F"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[PHONEOWN]</w:t>
      </w:r>
    </w:p>
    <w:p w14:paraId="14EAFE35"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01-Landline </w:t>
      </w:r>
      <w:r w:rsidRPr="00A8512B">
        <w:rPr>
          <w:rFonts w:ascii="Calibri" w:eastAsia="Times New Roman" w:hAnsi="Calibri" w:cs="Times New Roman"/>
          <w:b/>
          <w:lang w:val="en-US"/>
        </w:rPr>
        <w:t>[QBB=NO; OR QB=DK/REF; SAMPLE=LANDLINE]</w:t>
      </w:r>
      <w:r w:rsidRPr="00A8512B">
        <w:rPr>
          <w:rFonts w:ascii="Calibri" w:eastAsia="Times New Roman" w:hAnsi="Calibri" w:cs="Times New Roman"/>
          <w:b/>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1626EFAE"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02-Cell </w:t>
      </w:r>
      <w:r w:rsidRPr="00A8512B">
        <w:rPr>
          <w:rFonts w:ascii="Calibri" w:eastAsia="Times New Roman" w:hAnsi="Calibri" w:cs="Times New Roman"/>
          <w:b/>
          <w:lang w:val="en-US"/>
        </w:rPr>
        <w:t>[QB=NO; OR QB=DK/REF; SAMPLE=CELLPHONE]</w:t>
      </w:r>
      <w:r w:rsidRPr="00A8512B">
        <w:rPr>
          <w:rFonts w:ascii="Calibri" w:eastAsia="Times New Roman" w:hAnsi="Calibri" w:cs="Times New Roman"/>
          <w:b/>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6EC59111"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03-Landline/Cell </w:t>
      </w:r>
      <w:r w:rsidRPr="00A8512B">
        <w:rPr>
          <w:rFonts w:ascii="Calibri" w:eastAsia="Times New Roman" w:hAnsi="Calibri" w:cs="Times New Roman"/>
          <w:b/>
          <w:lang w:val="en-US"/>
        </w:rPr>
        <w:t>[QB=YES OR QBB=YES]</w:t>
      </w: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2C5B357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421F96B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GENDR.</w:t>
      </w:r>
      <w:r w:rsidRPr="00A8512B">
        <w:rPr>
          <w:rFonts w:ascii="Calibri" w:eastAsia="Times New Roman" w:hAnsi="Calibri" w:cs="Times New Roman"/>
          <w:lang w:val="fr-CA"/>
        </w:rPr>
        <w:tab/>
        <w:t>(RECORD GENDER)</w:t>
      </w:r>
    </w:p>
    <w:p w14:paraId="50E59497" w14:textId="77777777" w:rsidR="00A8512B" w:rsidRPr="00A8512B" w:rsidRDefault="00A8512B" w:rsidP="00A8512B">
      <w:pPr>
        <w:spacing w:after="0" w:line="240" w:lineRule="auto"/>
        <w:ind w:left="1080" w:firstLine="360"/>
        <w:rPr>
          <w:rFonts w:ascii="Calibri" w:eastAsia="Times New Roman" w:hAnsi="Calibri" w:cs="Times New Roman"/>
          <w:lang w:val="fr-CA"/>
        </w:rPr>
      </w:pPr>
      <w:r w:rsidRPr="00A8512B">
        <w:rPr>
          <w:rFonts w:ascii="Calibri" w:eastAsia="Times New Roman" w:hAnsi="Calibri" w:cs="Times New Roman"/>
          <w:color w:val="0070C0"/>
          <w:lang w:val="fr-CA"/>
        </w:rPr>
        <w:t>(NOTER LE SEXE)</w:t>
      </w:r>
    </w:p>
    <w:p w14:paraId="128241D8" w14:textId="77777777" w:rsidR="00A8512B" w:rsidRPr="00A8512B" w:rsidRDefault="00A8512B" w:rsidP="00A8512B">
      <w:pPr>
        <w:spacing w:after="0" w:line="240" w:lineRule="auto"/>
        <w:ind w:left="360"/>
        <w:rPr>
          <w:rFonts w:ascii="Calibri" w:eastAsia="Times New Roman" w:hAnsi="Calibri" w:cs="Times New Roman"/>
          <w:lang w:val="fr-CA"/>
        </w:rPr>
      </w:pPr>
    </w:p>
    <w:p w14:paraId="2A24BEE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Male</w:t>
      </w:r>
    </w:p>
    <w:p w14:paraId="5EBC900A"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Homme</w:t>
      </w:r>
    </w:p>
    <w:p w14:paraId="02EEAD9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Female</w:t>
      </w:r>
    </w:p>
    <w:p w14:paraId="19867185"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Femme </w:t>
      </w:r>
    </w:p>
    <w:p w14:paraId="55BDB1DE" w14:textId="77777777" w:rsidR="00A8512B" w:rsidRPr="00A8512B" w:rsidRDefault="00A8512B" w:rsidP="00A8512B">
      <w:pPr>
        <w:spacing w:after="0" w:line="240" w:lineRule="auto"/>
        <w:ind w:left="360"/>
        <w:rPr>
          <w:rFonts w:ascii="Calibri" w:eastAsia="Times New Roman" w:hAnsi="Calibri" w:cs="Times New Roman"/>
          <w:lang w:val="en-CA"/>
        </w:rPr>
      </w:pPr>
    </w:p>
    <w:p w14:paraId="695D651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[CORE – ISSUE PRIORITIES &amp; PERFORMANCE]</w:t>
      </w:r>
    </w:p>
    <w:p w14:paraId="3EFD1713" w14:textId="77777777" w:rsidR="00A8512B" w:rsidRPr="00A8512B" w:rsidRDefault="00A8512B" w:rsidP="00A8512B">
      <w:pPr>
        <w:spacing w:after="0" w:line="240" w:lineRule="auto"/>
        <w:ind w:left="360"/>
        <w:rPr>
          <w:rFonts w:ascii="Calibri" w:eastAsia="Times New Roman" w:hAnsi="Calibri" w:cs="Times New Roman"/>
          <w:lang w:val="en-CA"/>
        </w:rPr>
      </w:pPr>
    </w:p>
    <w:p w14:paraId="0E6B1251"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lastRenderedPageBreak/>
        <w:t>Q1.</w:t>
      </w:r>
      <w:r w:rsidRPr="00A8512B">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3CAA5BC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6E90D862" w14:textId="77777777" w:rsidR="00A8512B" w:rsidRPr="00A8512B" w:rsidRDefault="00A8512B" w:rsidP="00A8512B">
      <w:pPr>
        <w:spacing w:after="0" w:line="240" w:lineRule="auto"/>
        <w:ind w:left="360"/>
        <w:rPr>
          <w:rFonts w:ascii="Calibri" w:eastAsia="Times New Roman" w:hAnsi="Calibri" w:cs="Times New Roman"/>
          <w:lang w:val="fr-CA"/>
        </w:rPr>
      </w:pPr>
    </w:p>
    <w:p w14:paraId="45CA0CA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Economy</w:t>
      </w:r>
    </w:p>
    <w:p w14:paraId="73554A6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Économie</w:t>
      </w:r>
    </w:p>
    <w:p w14:paraId="2A14071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Jobs / unemployment</w:t>
      </w:r>
    </w:p>
    <w:p w14:paraId="5D5FF31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Emplois/chômage</w:t>
      </w:r>
    </w:p>
    <w:p w14:paraId="44FE748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Environment / climate change</w:t>
      </w:r>
    </w:p>
    <w:p w14:paraId="70C851F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Environnement/changement climatique</w:t>
      </w:r>
    </w:p>
    <w:p w14:paraId="4FFCD65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Health / health care</w:t>
      </w:r>
    </w:p>
    <w:p w14:paraId="31B83D4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Santé/soins de santé</w:t>
      </w:r>
    </w:p>
    <w:p w14:paraId="0414571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Debt / deficit</w:t>
      </w:r>
    </w:p>
    <w:p w14:paraId="1B5DD5F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Dette/déficit</w:t>
      </w:r>
    </w:p>
    <w:p w14:paraId="79E6189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Cost of living</w:t>
      </w:r>
    </w:p>
    <w:p w14:paraId="0B49DA4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Coût de la vie</w:t>
      </w:r>
    </w:p>
    <w:p w14:paraId="2B47C10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Taxes</w:t>
      </w:r>
    </w:p>
    <w:p w14:paraId="7AC48D84"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Taxes</w:t>
      </w:r>
    </w:p>
    <w:p w14:paraId="617603B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Employment insurance</w:t>
      </w:r>
    </w:p>
    <w:p w14:paraId="0778E8E2"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Assurance-emploi</w:t>
      </w:r>
    </w:p>
    <w:p w14:paraId="448AED6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Trade / international trade / trade agreements</w:t>
      </w:r>
    </w:p>
    <w:p w14:paraId="20C3922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Commerce/commerce international/ententes commerciales</w:t>
      </w:r>
    </w:p>
    <w:p w14:paraId="09CB431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(general mention)</w:t>
      </w:r>
    </w:p>
    <w:p w14:paraId="55DA2139"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(en général)</w:t>
      </w:r>
    </w:p>
    <w:p w14:paraId="2C396D5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public transit</w:t>
      </w:r>
    </w:p>
    <w:p w14:paraId="3223553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transport en commun</w:t>
      </w:r>
    </w:p>
    <w:p w14:paraId="108970A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roads/highways</w:t>
      </w:r>
    </w:p>
    <w:p w14:paraId="03B2B32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routes/autoroutes</w:t>
      </w:r>
    </w:p>
    <w:p w14:paraId="79905AE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bridges</w:t>
      </w:r>
    </w:p>
    <w:p w14:paraId="31FD1BE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ponts</w:t>
      </w:r>
    </w:p>
    <w:p w14:paraId="5625273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other</w:t>
      </w:r>
    </w:p>
    <w:p w14:paraId="6A5F4EB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autre</w:t>
      </w:r>
    </w:p>
    <w:p w14:paraId="655A959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Education</w:t>
      </w:r>
    </w:p>
    <w:p w14:paraId="5F2ACCE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Éducation</w:t>
      </w:r>
    </w:p>
    <w:p w14:paraId="08029E9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ISIS/Syria/Iraq mission</w:t>
      </w:r>
    </w:p>
    <w:p w14:paraId="678AF24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L’État Islamique (EI)/mission en Syrie et en Iraq</w:t>
      </w:r>
    </w:p>
    <w:p w14:paraId="587E5FF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Terrorism / security</w:t>
      </w:r>
    </w:p>
    <w:p w14:paraId="033396F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Terrorisme / sécurité</w:t>
      </w:r>
    </w:p>
    <w:p w14:paraId="6D324EB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Refugees</w:t>
      </w:r>
    </w:p>
    <w:p w14:paraId="3E0311B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Réfugiés</w:t>
      </w:r>
    </w:p>
    <w:p w14:paraId="16CC33E3" w14:textId="77777777" w:rsidR="00A8512B" w:rsidRPr="00A8512B" w:rsidRDefault="00A8512B" w:rsidP="00A8512B">
      <w:pPr>
        <w:spacing w:after="0" w:line="240" w:lineRule="auto"/>
        <w:ind w:left="360"/>
        <w:rPr>
          <w:rFonts w:ascii="Calibri" w:eastAsia="Times New Roman" w:hAnsi="Calibri" w:cs="Times New Roman"/>
          <w:color w:val="000000"/>
          <w:lang w:val="fr-CA"/>
        </w:rPr>
      </w:pPr>
      <w:r w:rsidRPr="00A8512B">
        <w:rPr>
          <w:rFonts w:ascii="Calibri" w:eastAsia="Times New Roman" w:hAnsi="Calibri" w:cs="Times New Roman"/>
          <w:color w:val="000000"/>
          <w:lang w:val="fr-CA"/>
        </w:rPr>
        <w:t>Immigration</w:t>
      </w:r>
    </w:p>
    <w:p w14:paraId="32EF561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Immigration</w:t>
      </w:r>
    </w:p>
    <w:p w14:paraId="22C6AD43"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Indigenous issues</w:t>
      </w:r>
    </w:p>
    <w:p w14:paraId="3AF1B55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Questions autochtones</w:t>
      </w:r>
    </w:p>
    <w:p w14:paraId="65C58CF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Crime</w:t>
      </w:r>
    </w:p>
    <w:p w14:paraId="66BD9D7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Criminalité</w:t>
      </w:r>
    </w:p>
    <w:p w14:paraId="134EF83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Drugs/marijuana</w:t>
      </w:r>
    </w:p>
    <w:p w14:paraId="5794ED8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Drogues/marijuana</w:t>
      </w:r>
    </w:p>
    <w:p w14:paraId="07686F6B"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Poverty/homelessness</w:t>
      </w:r>
    </w:p>
    <w:p w14:paraId="4C871185"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Pauvreté/itinérance</w:t>
      </w:r>
    </w:p>
    <w:p w14:paraId="74B7F740"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Oil / pipelines</w:t>
      </w:r>
    </w:p>
    <w:p w14:paraId="50954D95"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Pétrole/pipelines</w:t>
      </w:r>
    </w:p>
    <w:p w14:paraId="0ACE265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Government service delivery to citizens</w:t>
      </w:r>
    </w:p>
    <w:p w14:paraId="21A2CAC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Prestation de services aux citoyens</w:t>
      </w:r>
    </w:p>
    <w:p w14:paraId="7D4AEE7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Other (specify) </w:t>
      </w:r>
      <w:r w:rsidRPr="00A8512B">
        <w:rPr>
          <w:rFonts w:ascii="Calibri" w:eastAsia="Times New Roman" w:hAnsi="Calibri" w:cs="Times New Roman"/>
          <w:b/>
          <w:lang w:val="fr-CA"/>
        </w:rPr>
        <w:t>[SPECIFY]</w:t>
      </w:r>
    </w:p>
    <w:p w14:paraId="3EAB3CD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Autre (préciser) </w:t>
      </w:r>
      <w:r w:rsidRPr="00A8512B">
        <w:rPr>
          <w:rFonts w:ascii="Calibri" w:eastAsia="Times New Roman" w:hAnsi="Calibri" w:cs="Times New Roman"/>
          <w:b/>
          <w:color w:val="0070C0"/>
          <w:lang w:val="fr-CA"/>
        </w:rPr>
        <w:t>[SPECIFY]</w:t>
      </w:r>
    </w:p>
    <w:p w14:paraId="4A492C37" w14:textId="77777777" w:rsidR="00A8512B" w:rsidRPr="00A8512B" w:rsidRDefault="00A8512B" w:rsidP="00A8512B">
      <w:pPr>
        <w:spacing w:after="0" w:line="240" w:lineRule="auto"/>
        <w:ind w:left="360"/>
        <w:rPr>
          <w:rFonts w:ascii="Calibri" w:eastAsia="Times New Roman" w:hAnsi="Calibri" w:cs="Times New Roman"/>
          <w:lang w:val="fr-CA"/>
        </w:rPr>
      </w:pPr>
    </w:p>
    <w:p w14:paraId="74321158" w14:textId="77777777" w:rsidR="00A8512B" w:rsidRPr="00A8512B" w:rsidRDefault="00A8512B" w:rsidP="00A8512B">
      <w:pPr>
        <w:spacing w:after="0" w:line="240" w:lineRule="auto"/>
        <w:ind w:left="360"/>
        <w:rPr>
          <w:rFonts w:ascii="Calibri" w:eastAsia="Times New Roman" w:hAnsi="Calibri" w:cs="Times New Roman"/>
          <w:lang w:val="fr-CA"/>
        </w:rPr>
      </w:pPr>
    </w:p>
    <w:p w14:paraId="3FD0553B"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Q2.</w:t>
      </w:r>
      <w:r w:rsidRPr="00A8512B">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3662807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Dans l’ensemble, croyez-vous que le gouvernement du Canada est sur la bonne voie ou sur la mauvaise voie ? Utilisez une échelle de 1 à 10 où 1 signifie qu’il est « complètement sur la mauvaise voie » et 10, « complètement sur la bonne voie ».</w:t>
      </w:r>
    </w:p>
    <w:p w14:paraId="7BE637E1" w14:textId="77777777" w:rsidR="00A8512B" w:rsidRPr="00A8512B" w:rsidRDefault="00A8512B" w:rsidP="00A8512B">
      <w:pPr>
        <w:spacing w:after="0" w:line="240" w:lineRule="auto"/>
        <w:ind w:left="360"/>
        <w:rPr>
          <w:rFonts w:ascii="Calibri" w:eastAsia="Times New Roman" w:hAnsi="Calibri" w:cs="Times New Roman"/>
          <w:lang w:val="fr-CA"/>
        </w:rPr>
      </w:pPr>
    </w:p>
    <w:p w14:paraId="49FAA1DB"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[1-10]</w:t>
      </w:r>
    </w:p>
    <w:p w14:paraId="2F2036C9" w14:textId="77777777" w:rsidR="00A8512B" w:rsidRPr="00A8512B" w:rsidRDefault="00A8512B" w:rsidP="00A8512B">
      <w:pPr>
        <w:spacing w:after="0" w:line="240" w:lineRule="auto"/>
        <w:ind w:left="360"/>
        <w:rPr>
          <w:rFonts w:ascii="Calibri" w:eastAsia="Times New Roman" w:hAnsi="Calibri" w:cs="Times New Roman"/>
          <w:lang w:val="en-CA"/>
        </w:rPr>
      </w:pPr>
    </w:p>
    <w:p w14:paraId="01E289E6"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Q3.</w:t>
      </w:r>
      <w:r w:rsidRPr="00A8512B">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A8512B">
        <w:rPr>
          <w:rFonts w:ascii="Calibri" w:eastAsia="Times New Roman" w:hAnsi="Calibri" w:cs="Times New Roman"/>
          <w:lang w:val="fr-CA"/>
        </w:rPr>
        <w:t xml:space="preserve">How about… </w:t>
      </w:r>
      <w:r w:rsidRPr="00A8512B">
        <w:rPr>
          <w:rFonts w:ascii="Calibri" w:eastAsia="Times New Roman" w:hAnsi="Calibri" w:cs="Times New Roman"/>
          <w:b/>
          <w:lang w:val="fr-CA"/>
        </w:rPr>
        <w:t>[INSERT ITEM]</w:t>
      </w:r>
      <w:r w:rsidRPr="00A8512B">
        <w:rPr>
          <w:rFonts w:ascii="Calibri" w:eastAsia="Times New Roman" w:hAnsi="Calibri" w:cs="Times New Roman"/>
          <w:lang w:val="fr-CA"/>
        </w:rPr>
        <w:t xml:space="preserve"> ? (REPEAT SCALE AS NEEDED)</w:t>
      </w:r>
    </w:p>
    <w:p w14:paraId="6AD0FDF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Croyez-vous que le gouvernement du Canada est sur la bonne voie ou sur la mauvaise voie en ce qui concerne sa gestion des enjeux suivants ? Utilisez une échelle de 1 à 10 où 1 signifie qu’il est « complètement sur la mauvaise voie » et 10, « complètement sur la bonne voie ». Qu’en est-il de… </w:t>
      </w:r>
      <w:r w:rsidRPr="00A8512B">
        <w:rPr>
          <w:rFonts w:ascii="Calibri" w:eastAsia="Times New Roman" w:hAnsi="Calibri" w:cs="Times New Roman"/>
          <w:b/>
          <w:color w:val="0070C0"/>
          <w:lang w:val="fr-CA"/>
        </w:rPr>
        <w:t>[INSÉRER ITEM]</w:t>
      </w:r>
      <w:r w:rsidRPr="00A8512B">
        <w:rPr>
          <w:rFonts w:ascii="Calibri" w:eastAsia="Times New Roman" w:hAnsi="Calibri" w:cs="Times New Roman"/>
          <w:color w:val="0070C0"/>
          <w:lang w:val="fr-CA"/>
        </w:rPr>
        <w:t xml:space="preserve"> ? (RÉPÉTER L’ÉCHELLE AU BESOIN)</w:t>
      </w:r>
    </w:p>
    <w:p w14:paraId="6EABDC86" w14:textId="77777777" w:rsidR="00A8512B" w:rsidRPr="00A8512B" w:rsidRDefault="00A8512B" w:rsidP="00A8512B">
      <w:pPr>
        <w:spacing w:after="0" w:line="240" w:lineRule="auto"/>
        <w:ind w:left="360"/>
        <w:rPr>
          <w:rFonts w:ascii="Calibri" w:eastAsia="Times New Roman" w:hAnsi="Calibri" w:cs="Times New Roman"/>
          <w:lang w:val="fr-CA"/>
        </w:rPr>
      </w:pPr>
    </w:p>
    <w:p w14:paraId="5237F1E5" w14:textId="77777777" w:rsidR="00A8512B" w:rsidRPr="00A8512B" w:rsidRDefault="00A8512B" w:rsidP="00A8512B">
      <w:pPr>
        <w:spacing w:after="0" w:line="240" w:lineRule="auto"/>
        <w:ind w:left="360"/>
        <w:rPr>
          <w:rFonts w:ascii="Calibri" w:eastAsia="Times New Roman" w:hAnsi="Calibri" w:cs="Times New Roman"/>
          <w:lang w:val="fr-CA"/>
        </w:rPr>
      </w:pPr>
    </w:p>
    <w:p w14:paraId="4747C9B7"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[RANDOMIZE]</w:t>
      </w:r>
    </w:p>
    <w:p w14:paraId="28123E0F"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(A.) The economy</w:t>
      </w:r>
    </w:p>
    <w:p w14:paraId="5EE3915A"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(A.) L’économie</w:t>
      </w:r>
    </w:p>
    <w:p w14:paraId="5B4C039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(B.) Creating jobs</w:t>
      </w:r>
    </w:p>
    <w:p w14:paraId="0E335051"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(B.) La creation d’emplois</w:t>
      </w:r>
    </w:p>
    <w:p w14:paraId="619CE25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 Investing in infrastructure</w:t>
      </w:r>
    </w:p>
    <w:p w14:paraId="5AA3A57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 Les investissements dans les infrastructures</w:t>
      </w:r>
    </w:p>
    <w:p w14:paraId="531027E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 Health care</w:t>
      </w:r>
    </w:p>
    <w:p w14:paraId="2DD819B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 Les soins de santé</w:t>
      </w:r>
    </w:p>
    <w:p w14:paraId="566070C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(F.) Immigration</w:t>
      </w:r>
    </w:p>
    <w:p w14:paraId="4CD36B9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(F.) L’immigration</w:t>
      </w:r>
    </w:p>
    <w:p w14:paraId="65D27B6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(H.) The environment </w:t>
      </w:r>
    </w:p>
    <w:p w14:paraId="56D4330B"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(H.) L’environnement</w:t>
      </w:r>
    </w:p>
    <w:p w14:paraId="25B72209"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(K.) Treatment of veterans</w:t>
      </w:r>
    </w:p>
    <w:p w14:paraId="7DA1827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(K.) Le traitement des anciens-combattants</w:t>
      </w:r>
    </w:p>
    <w:p w14:paraId="38170F35" w14:textId="77777777" w:rsidR="00A8512B" w:rsidRPr="00A8512B" w:rsidRDefault="00A8512B" w:rsidP="00A8512B">
      <w:pPr>
        <w:spacing w:after="0" w:line="240" w:lineRule="auto"/>
        <w:ind w:left="360"/>
        <w:rPr>
          <w:rFonts w:ascii="Calibri" w:eastAsia="Times New Roman" w:hAnsi="Calibri" w:cs="Times New Roman"/>
          <w:lang w:val="fr-CA"/>
        </w:rPr>
      </w:pPr>
    </w:p>
    <w:p w14:paraId="67AF4762"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 xml:space="preserve">[1-10] </w:t>
      </w:r>
    </w:p>
    <w:p w14:paraId="4A52605B" w14:textId="77777777" w:rsidR="00A8512B" w:rsidRPr="00A8512B" w:rsidRDefault="00A8512B" w:rsidP="00A8512B">
      <w:pPr>
        <w:spacing w:after="0" w:line="240" w:lineRule="auto"/>
        <w:ind w:left="360"/>
        <w:rPr>
          <w:rFonts w:ascii="Calibri" w:eastAsia="Times New Roman" w:hAnsi="Calibri" w:cs="Times New Roman"/>
          <w:lang w:val="en-US"/>
        </w:rPr>
      </w:pPr>
    </w:p>
    <w:p w14:paraId="55475029" w14:textId="77777777" w:rsidR="00A8512B" w:rsidRPr="00A8512B" w:rsidRDefault="00A8512B" w:rsidP="00A8512B">
      <w:pPr>
        <w:spacing w:after="0" w:line="240" w:lineRule="auto"/>
        <w:ind w:left="360"/>
        <w:rPr>
          <w:rFonts w:ascii="Calibri" w:eastAsia="Times New Roman" w:hAnsi="Calibri" w:cs="Times New Roman"/>
          <w:lang w:val="en-US"/>
        </w:rPr>
      </w:pPr>
    </w:p>
    <w:p w14:paraId="2BDB0B37"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[NEWS]</w:t>
      </w:r>
    </w:p>
    <w:p w14:paraId="0D49FA0D" w14:textId="77777777" w:rsidR="00A8512B" w:rsidRPr="00A8512B" w:rsidRDefault="00A8512B" w:rsidP="00A8512B">
      <w:pPr>
        <w:spacing w:after="0" w:line="240" w:lineRule="auto"/>
        <w:ind w:left="360"/>
        <w:rPr>
          <w:rFonts w:ascii="Calibri" w:eastAsia="Times New Roman" w:hAnsi="Calibri" w:cs="Times New Roman"/>
          <w:b/>
          <w:lang w:val="en-US"/>
        </w:rPr>
      </w:pPr>
    </w:p>
    <w:p w14:paraId="6A0A799F"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US"/>
        </w:rPr>
        <w:t>N1.</w:t>
      </w:r>
      <w:r w:rsidRPr="00A8512B">
        <w:rPr>
          <w:rFonts w:ascii="Calibri" w:eastAsia="Times New Roman" w:hAnsi="Calibri" w:cs="Times New Roman"/>
          <w:lang w:val="en-US"/>
        </w:rPr>
        <w:tab/>
        <w:t>Wh</w:t>
      </w:r>
      <w:r w:rsidRPr="00A8512B">
        <w:rPr>
          <w:rFonts w:ascii="Calibri" w:eastAsia="Times New Roman" w:hAnsi="Calibri" w:cs="Times New Roman"/>
          <w:lang w:val="en-CA"/>
        </w:rPr>
        <w:t xml:space="preserve">at news, announcements, initiatives or actions from the Government of Canada have you seen, read or heard recently, if anything? </w:t>
      </w:r>
      <w:r w:rsidRPr="00A8512B">
        <w:rPr>
          <w:rFonts w:ascii="Calibri" w:eastAsia="Times New Roman" w:hAnsi="Calibri" w:cs="Times New Roman"/>
          <w:lang w:val="fr-CA"/>
        </w:rPr>
        <w:t>(PROBE UP TO 4 TIMES; CLARIFY VAGUE RESPONSES)</w:t>
      </w:r>
    </w:p>
    <w:p w14:paraId="2EE8ABBE"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A8512B">
        <w:rPr>
          <w:rFonts w:ascii="Calibri" w:eastAsia="Times New Roman" w:hAnsi="Calibri" w:cs="Times New Roman"/>
          <w:color w:val="0070C0"/>
          <w:lang w:val="en-US"/>
        </w:rPr>
        <w:t>(SONDER JUSQU’À 4 FOIS; CLARIFIER RÉPONSES VAGUES)</w:t>
      </w:r>
    </w:p>
    <w:p w14:paraId="2F116FD7" w14:textId="77777777" w:rsidR="00A8512B" w:rsidRPr="00A8512B" w:rsidRDefault="00A8512B" w:rsidP="00A8512B">
      <w:pPr>
        <w:spacing w:after="0" w:line="240" w:lineRule="auto"/>
        <w:ind w:left="360"/>
        <w:rPr>
          <w:rFonts w:ascii="Calibri" w:eastAsia="Times New Roman" w:hAnsi="Calibri" w:cs="Times New Roman"/>
          <w:lang w:val="en-US"/>
        </w:rPr>
      </w:pPr>
    </w:p>
    <w:p w14:paraId="4AFC607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[OPEN END]</w:t>
      </w:r>
    </w:p>
    <w:p w14:paraId="4F0CF15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HAVE NOT SEEN/READ/HEARD ANYTHING</w:t>
      </w:r>
    </w:p>
    <w:p w14:paraId="3E93A77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N’A PAS VU/LU/ENTENDU QUOI QUE CE SOIT RÉCEMMENT</w:t>
      </w:r>
    </w:p>
    <w:p w14:paraId="418B7829" w14:textId="77777777" w:rsidR="00A8512B" w:rsidRPr="00A8512B" w:rsidRDefault="00A8512B" w:rsidP="00A8512B">
      <w:pPr>
        <w:spacing w:after="0" w:line="240" w:lineRule="auto"/>
        <w:ind w:left="360"/>
        <w:rPr>
          <w:rFonts w:ascii="Calibri" w:eastAsia="Times New Roman" w:hAnsi="Calibri" w:cs="Times New Roman"/>
          <w:lang w:val="fr-CA"/>
        </w:rPr>
      </w:pPr>
    </w:p>
    <w:p w14:paraId="1E8D9C21"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N2.</w:t>
      </w:r>
      <w:r w:rsidRPr="00A8512B">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A8512B">
        <w:rPr>
          <w:rFonts w:ascii="Calibri" w:eastAsia="Times New Roman" w:hAnsi="Calibri" w:cs="Times New Roman"/>
          <w:b/>
          <w:lang w:val="en-CA"/>
        </w:rPr>
        <w:t>[INSERT ITEM]</w:t>
      </w:r>
      <w:r w:rsidRPr="00A8512B">
        <w:rPr>
          <w:rFonts w:ascii="Calibri" w:eastAsia="Times New Roman" w:hAnsi="Calibri" w:cs="Times New Roman"/>
          <w:lang w:val="en-CA"/>
        </w:rPr>
        <w:t>? (REPEAT SCALE AS NEEDED)</w:t>
      </w:r>
    </w:p>
    <w:p w14:paraId="39AB72A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(NOTE TO INTERVIEWERS: DISCUSSING INCLUDES ANY TYPE OF DISCUSSION, INCLUDING ONLINE. )</w:t>
      </w:r>
    </w:p>
    <w:p w14:paraId="015A7A9D"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A8512B">
        <w:rPr>
          <w:rFonts w:ascii="Calibri" w:eastAsia="Times New Roman" w:hAnsi="Calibri" w:cs="Times New Roman"/>
          <w:b/>
          <w:color w:val="0070C0"/>
          <w:lang w:val="fr-CA"/>
        </w:rPr>
        <w:t>[INSERT ITEM]</w:t>
      </w:r>
      <w:r w:rsidRPr="00A8512B">
        <w:rPr>
          <w:rFonts w:ascii="Calibri" w:eastAsia="Times New Roman" w:hAnsi="Calibri" w:cs="Times New Roman"/>
          <w:color w:val="0070C0"/>
          <w:lang w:val="fr-CA"/>
        </w:rPr>
        <w:t xml:space="preserve"> ? (RÉPÉTEZ L’ÉCHELLE AU BESOIN)</w:t>
      </w:r>
    </w:p>
    <w:p w14:paraId="071E9BE0"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(REMARQUE AUX INTERVIEWEURS : UNE DISCUSSION VEUT DIRE N’IMPORTE QUEL TYPE D’ÉCHANGE, INCLUANT LES ÉCHANGES EN LIGNE.)</w:t>
      </w:r>
    </w:p>
    <w:p w14:paraId="3C4E94C0" w14:textId="77777777" w:rsidR="00A8512B" w:rsidRPr="00A8512B" w:rsidRDefault="00A8512B" w:rsidP="00A8512B">
      <w:pPr>
        <w:spacing w:after="0" w:line="240" w:lineRule="auto"/>
        <w:ind w:left="360"/>
        <w:rPr>
          <w:rFonts w:ascii="Calibri" w:eastAsia="Times New Roman" w:hAnsi="Calibri" w:cs="Times New Roman"/>
          <w:lang w:val="fr-CA"/>
        </w:rPr>
      </w:pPr>
    </w:p>
    <w:p w14:paraId="2DAD6DD1" w14:textId="77777777" w:rsidR="00A8512B" w:rsidRPr="00A8512B" w:rsidRDefault="00A8512B" w:rsidP="00A8512B">
      <w:pPr>
        <w:spacing w:after="0" w:line="240" w:lineRule="auto"/>
        <w:ind w:left="360"/>
        <w:rPr>
          <w:rFonts w:ascii="Calibri" w:eastAsia="Times New Roman" w:hAnsi="Calibri" w:cs="Times New Roman"/>
          <w:lang w:val="fr-CA"/>
        </w:rPr>
      </w:pPr>
    </w:p>
    <w:p w14:paraId="715AC7D6" w14:textId="77777777" w:rsidR="00A8512B" w:rsidRPr="00A8512B" w:rsidRDefault="00A8512B" w:rsidP="00A8512B">
      <w:pPr>
        <w:spacing w:after="0" w:line="240" w:lineRule="auto"/>
        <w:ind w:left="360"/>
        <w:rPr>
          <w:rFonts w:ascii="Calibri" w:eastAsia="Times New Roman" w:hAnsi="Calibri" w:cs="Times New Roman"/>
          <w:b/>
          <w:lang w:val="fr-CA"/>
        </w:rPr>
      </w:pPr>
      <w:r w:rsidRPr="00A8512B">
        <w:rPr>
          <w:rFonts w:ascii="Calibri" w:eastAsia="Times New Roman" w:hAnsi="Calibri" w:cs="Times New Roman"/>
          <w:b/>
          <w:lang w:val="fr-CA"/>
        </w:rPr>
        <w:t>[RANDOMIZE]</w:t>
      </w:r>
    </w:p>
    <w:p w14:paraId="42B13F93"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 Marijuana legalization</w:t>
      </w:r>
    </w:p>
    <w:p w14:paraId="24E0B45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 La légalisation de la marijuana</w:t>
      </w:r>
    </w:p>
    <w:p w14:paraId="5B73EB9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(D.) Proposed pipeline projects  </w:t>
      </w:r>
    </w:p>
    <w:p w14:paraId="0922B6B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 Les projets de pipelines</w:t>
      </w:r>
    </w:p>
    <w:p w14:paraId="13C915D4"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(E.) Changes to Canada’s voting system</w:t>
      </w:r>
    </w:p>
    <w:p w14:paraId="24571D1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 Les changements relatifs au système électoral du Canada</w:t>
      </w:r>
    </w:p>
    <w:p w14:paraId="3D03C23D"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(K.) The federal-provincial agreement to change the Canada Pension Plan</w:t>
      </w:r>
    </w:p>
    <w:p w14:paraId="543F718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(K.) L’accord fédéral-provincial pour changer le Régime de pensions du Canada</w:t>
      </w:r>
    </w:p>
    <w:p w14:paraId="20F434C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 A proposed national price on carbon</w:t>
      </w:r>
    </w:p>
    <w:p w14:paraId="539A324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 Une tarification du carbone à l’échelle nationale</w:t>
      </w:r>
    </w:p>
    <w:p w14:paraId="5D87A229"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(U.) The health accord</w:t>
      </w:r>
    </w:p>
    <w:p w14:paraId="3764ECF7"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(U.) L’accord sur la santé</w:t>
      </w:r>
    </w:p>
    <w:p w14:paraId="35E3930D"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lang w:val="en-US"/>
        </w:rPr>
        <w:t>(X.) The federal government’s Ocean Protection Plan</w:t>
      </w:r>
    </w:p>
    <w:p w14:paraId="768D32F6"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(X.) Le Plan de protection des océans du gouvernement fédéral</w:t>
      </w:r>
    </w:p>
    <w:p w14:paraId="21E8EE05"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(Y.) The Federal Government’s plan to phase out coal power</w:t>
      </w:r>
    </w:p>
    <w:p w14:paraId="000009F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(Y.) Le plan du gouvernement fédéral d’éliminer graduellement le charbon comme source d’énergie</w:t>
      </w:r>
    </w:p>
    <w:p w14:paraId="1C8AFB89"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lastRenderedPageBreak/>
        <w:t>(Z.) Events for Canada’s 150</w:t>
      </w:r>
      <w:r w:rsidRPr="00A8512B">
        <w:rPr>
          <w:rFonts w:ascii="Calibri" w:eastAsia="Times New Roman" w:hAnsi="Calibri" w:cs="Times New Roman"/>
          <w:vertAlign w:val="superscript"/>
          <w:lang w:val="en-US"/>
        </w:rPr>
        <w:t>th</w:t>
      </w:r>
      <w:r w:rsidRPr="00A8512B">
        <w:rPr>
          <w:rFonts w:ascii="Calibri" w:eastAsia="Times New Roman" w:hAnsi="Calibri" w:cs="Times New Roman"/>
          <w:lang w:val="en-US"/>
        </w:rPr>
        <w:t xml:space="preserve"> birthday</w:t>
      </w:r>
    </w:p>
    <w:p w14:paraId="1AE0701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(Z.) Des événements pour le 150</w:t>
      </w:r>
      <w:r w:rsidRPr="00A8512B">
        <w:rPr>
          <w:rFonts w:ascii="Calibri" w:eastAsia="Times New Roman" w:hAnsi="Calibri" w:cs="Times New Roman"/>
          <w:color w:val="0070C0"/>
          <w:vertAlign w:val="superscript"/>
          <w:lang w:val="fr-CA"/>
        </w:rPr>
        <w:t>e</w:t>
      </w:r>
      <w:r w:rsidRPr="00A8512B">
        <w:rPr>
          <w:rFonts w:ascii="Calibri" w:eastAsia="Times New Roman" w:hAnsi="Calibri" w:cs="Times New Roman"/>
          <w:color w:val="0070C0"/>
          <w:lang w:val="fr-CA"/>
        </w:rPr>
        <w:t xml:space="preserve"> anniversaire du Canada</w:t>
      </w:r>
    </w:p>
    <w:p w14:paraId="2F390842" w14:textId="77777777" w:rsidR="00A8512B" w:rsidRPr="00A8512B" w:rsidRDefault="00A8512B" w:rsidP="00A8512B">
      <w:pPr>
        <w:spacing w:after="0" w:line="240" w:lineRule="auto"/>
        <w:ind w:left="360"/>
        <w:rPr>
          <w:rFonts w:ascii="Calibri" w:eastAsia="Times New Roman" w:hAnsi="Calibri" w:cs="Times New Roman"/>
          <w:lang w:val="fr-CA"/>
        </w:rPr>
      </w:pPr>
    </w:p>
    <w:p w14:paraId="39FEA70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Not at all aware</w:t>
      </w:r>
    </w:p>
    <w:p w14:paraId="795A1286"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N’êtes pas du tout au courant</w:t>
      </w:r>
    </w:p>
    <w:p w14:paraId="0F85A93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Heard a bit about it</w:t>
      </w:r>
    </w:p>
    <w:p w14:paraId="15B9C40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en avez entendu parler un peu</w:t>
      </w:r>
    </w:p>
    <w:p w14:paraId="12A11B1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US"/>
        </w:rPr>
        <w:t>Paying attention to i</w:t>
      </w:r>
      <w:r w:rsidRPr="00A8512B">
        <w:rPr>
          <w:rFonts w:ascii="Calibri" w:eastAsia="Times New Roman" w:hAnsi="Calibri" w:cs="Times New Roman"/>
          <w:lang w:val="en-CA"/>
        </w:rPr>
        <w:t>t but not discussing it</w:t>
      </w:r>
    </w:p>
    <w:p w14:paraId="49998BE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y accordez de l’attention sans toutefois en discuter</w:t>
      </w:r>
    </w:p>
    <w:p w14:paraId="22985C5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Paying attention to it and discussing it with others</w:t>
      </w:r>
    </w:p>
    <w:p w14:paraId="4A1AECB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y accordez de l’attention et en discutez avec d’autres</w:t>
      </w:r>
    </w:p>
    <w:p w14:paraId="05F7048B" w14:textId="77777777" w:rsidR="00A8512B" w:rsidRPr="00A8512B" w:rsidRDefault="00A8512B" w:rsidP="00A8512B">
      <w:pPr>
        <w:spacing w:after="0" w:line="240" w:lineRule="auto"/>
        <w:ind w:left="360"/>
        <w:rPr>
          <w:rFonts w:ascii="Calibri" w:eastAsia="Times New Roman" w:hAnsi="Calibri" w:cs="Times New Roman"/>
          <w:lang w:val="fr-CA"/>
        </w:rPr>
      </w:pPr>
    </w:p>
    <w:p w14:paraId="7075EB7C"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[PIPELINES]</w:t>
      </w:r>
    </w:p>
    <w:p w14:paraId="76D7ED94" w14:textId="77777777" w:rsidR="00A8512B" w:rsidRPr="00A8512B" w:rsidRDefault="00A8512B" w:rsidP="00A8512B">
      <w:pPr>
        <w:spacing w:after="0" w:line="240" w:lineRule="auto"/>
        <w:rPr>
          <w:rFonts w:ascii="Calibri" w:eastAsia="Times New Roman" w:hAnsi="Calibri" w:cs="Times New Roman"/>
          <w:lang w:val="en-US"/>
        </w:rPr>
      </w:pPr>
    </w:p>
    <w:p w14:paraId="54C23895"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[IF ‘NOT AT ALL AWARE’ OR ‘DK/REF’ TO ‘PROPOSED PIPELINE PROJECTS’ AT N2, SKIP TO AH1; OTHERWISE ASK P1]</w:t>
      </w:r>
    </w:p>
    <w:p w14:paraId="3A0182AC" w14:textId="77777777" w:rsidR="00A8512B" w:rsidRPr="00A8512B" w:rsidRDefault="00A8512B" w:rsidP="00A8512B">
      <w:pPr>
        <w:spacing w:after="0" w:line="240" w:lineRule="auto"/>
        <w:rPr>
          <w:rFonts w:ascii="Calibri" w:eastAsia="Times New Roman" w:hAnsi="Calibri" w:cs="Times New Roman"/>
          <w:lang w:val="en-US"/>
        </w:rPr>
      </w:pPr>
    </w:p>
    <w:p w14:paraId="66FED274" w14:textId="77777777" w:rsidR="00A8512B" w:rsidRPr="00A8512B" w:rsidRDefault="00A8512B" w:rsidP="00A8512B">
      <w:pPr>
        <w:spacing w:after="0" w:line="240" w:lineRule="auto"/>
        <w:ind w:left="1440" w:hanging="1440"/>
        <w:rPr>
          <w:rFonts w:ascii="Calibri" w:eastAsia="Times New Roman" w:hAnsi="Calibri" w:cs="Times New Roman"/>
          <w:b/>
          <w:lang w:val="fr-CA"/>
        </w:rPr>
      </w:pPr>
      <w:r w:rsidRPr="00A8512B">
        <w:rPr>
          <w:rFonts w:ascii="Calibri" w:eastAsia="Times New Roman" w:hAnsi="Calibri" w:cs="Times New Roman"/>
          <w:lang w:val="en-US"/>
        </w:rPr>
        <w:t>P1.</w:t>
      </w:r>
      <w:r w:rsidRPr="00A8512B">
        <w:rPr>
          <w:rFonts w:ascii="Calibri" w:eastAsia="Times New Roman" w:hAnsi="Calibri" w:cs="Times New Roman"/>
          <w:lang w:val="en-US"/>
        </w:rPr>
        <w:tab/>
        <w:t xml:space="preserve">What have you seen, read or heard, if anything, about proposed pipeline projects? </w:t>
      </w:r>
      <w:r w:rsidRPr="00A8512B">
        <w:rPr>
          <w:rFonts w:ascii="Calibri" w:eastAsia="Times New Roman" w:hAnsi="Calibri" w:cs="Times New Roman"/>
          <w:b/>
          <w:lang w:val="fr-CA"/>
        </w:rPr>
        <w:t>(PROBE ONCE, CLARIFY VAGUE RESPONSES)</w:t>
      </w:r>
    </w:p>
    <w:p w14:paraId="58DCA167"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Qu’avez-vous vu, lu ou entendu au sujet des projets de pipelines ?</w:t>
      </w:r>
      <w:r w:rsidRPr="00A8512B">
        <w:rPr>
          <w:rFonts w:ascii="Calibri" w:eastAsia="Times New Roman" w:hAnsi="Calibri" w:cs="Times New Roman"/>
          <w:b/>
          <w:color w:val="0070C0"/>
          <w:lang w:val="fr-CA"/>
        </w:rPr>
        <w:t xml:space="preserve"> </w:t>
      </w:r>
      <w:r w:rsidRPr="00A8512B">
        <w:rPr>
          <w:rFonts w:ascii="Calibri" w:eastAsia="Times New Roman" w:hAnsi="Calibri" w:cs="Times New Roman"/>
          <w:b/>
          <w:color w:val="0070C0"/>
          <w:lang w:val="en-US"/>
        </w:rPr>
        <w:t>(SONDER UNE FOIS, CLARIFIER DES RÉPONSES IMPRÉCISES)</w:t>
      </w:r>
    </w:p>
    <w:p w14:paraId="2328D086" w14:textId="77777777" w:rsidR="00A8512B" w:rsidRPr="00A8512B" w:rsidRDefault="00A8512B" w:rsidP="00A8512B">
      <w:pPr>
        <w:spacing w:after="0" w:line="240" w:lineRule="auto"/>
        <w:rPr>
          <w:rFonts w:ascii="Calibri" w:eastAsia="Times New Roman" w:hAnsi="Calibri" w:cs="Times New Roman"/>
          <w:lang w:val="en-US"/>
        </w:rPr>
      </w:pPr>
    </w:p>
    <w:p w14:paraId="6FD471EE"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[OPEN END]</w:t>
      </w:r>
    </w:p>
    <w:p w14:paraId="44239BB7" w14:textId="77777777" w:rsidR="00A8512B" w:rsidRPr="00A8512B" w:rsidRDefault="00A8512B" w:rsidP="00A8512B">
      <w:pPr>
        <w:spacing w:after="0" w:line="240" w:lineRule="auto"/>
        <w:rPr>
          <w:rFonts w:ascii="Calibri" w:eastAsia="Times New Roman" w:hAnsi="Calibri" w:cs="Times New Roman"/>
          <w:lang w:val="en-US"/>
        </w:rPr>
      </w:pPr>
    </w:p>
    <w:p w14:paraId="251996D2" w14:textId="77777777" w:rsidR="00A8512B" w:rsidRPr="00A8512B" w:rsidRDefault="00A8512B" w:rsidP="00A8512B">
      <w:pPr>
        <w:spacing w:after="0" w:line="240" w:lineRule="auto"/>
        <w:ind w:left="1440" w:hanging="1440"/>
        <w:rPr>
          <w:rFonts w:ascii="Calibri" w:eastAsia="Times New Roman" w:hAnsi="Calibri" w:cs="Times New Roman"/>
          <w:b/>
          <w:lang w:val="en-US"/>
        </w:rPr>
      </w:pPr>
      <w:r w:rsidRPr="00A8512B">
        <w:rPr>
          <w:rFonts w:ascii="Calibri" w:eastAsia="Times New Roman" w:hAnsi="Calibri" w:cs="Times New Roman"/>
          <w:lang w:val="en-US"/>
        </w:rPr>
        <w:t>FE2.</w:t>
      </w:r>
      <w:r w:rsidRPr="00A8512B">
        <w:rPr>
          <w:rFonts w:ascii="Calibri" w:eastAsia="Times New Roman" w:hAnsi="Calibri" w:cs="Times New Roman"/>
          <w:lang w:val="en-US"/>
        </w:rPr>
        <w:tab/>
        <w:t xml:space="preserve">Have you seen, read or heard information about proposed pipeline projects through any of the following means? </w:t>
      </w:r>
      <w:r w:rsidRPr="00A8512B">
        <w:rPr>
          <w:rFonts w:ascii="Calibri" w:eastAsia="Times New Roman" w:hAnsi="Calibri" w:cs="Times New Roman"/>
          <w:b/>
          <w:lang w:val="en-US"/>
        </w:rPr>
        <w:t>(READ LIST AND RECORD UP TO 8 ANSWERS THAT APPLY. ‘NONE OF THESE’ SHOULD NOT BE READ, AND IS EXCLUSIVE.)</w:t>
      </w:r>
    </w:p>
    <w:p w14:paraId="61BBB9D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Avez-vous vu, lu ou entendu de l’information au sujet des projets de pipelines par l’un des moyens suivants ? </w:t>
      </w:r>
      <w:r w:rsidRPr="00A8512B">
        <w:rPr>
          <w:rFonts w:ascii="Calibri" w:eastAsia="Times New Roman" w:hAnsi="Calibri" w:cs="Times New Roman"/>
          <w:b/>
          <w:color w:val="0070C0"/>
          <w:lang w:val="fr-CA"/>
        </w:rPr>
        <w:t>(LIRE LA LISTE ET CAPTER JUSQU’À 8 RÉPONSES QUI S’APPLIQUENT. ‘AUCUNE DE CES SOURCES’ NE DEVRAIT PAS ÊTRE LU, ET EST EXCLUSIF)</w:t>
      </w:r>
    </w:p>
    <w:p w14:paraId="79D69A11" w14:textId="77777777" w:rsidR="00A8512B" w:rsidRPr="00A8512B" w:rsidRDefault="00A8512B" w:rsidP="00A8512B">
      <w:pPr>
        <w:spacing w:after="0" w:line="240" w:lineRule="auto"/>
        <w:rPr>
          <w:rFonts w:ascii="Calibri" w:eastAsia="Times New Roman" w:hAnsi="Calibri" w:cs="Times New Roman"/>
          <w:lang w:val="fr-CA"/>
        </w:rPr>
      </w:pPr>
    </w:p>
    <w:p w14:paraId="38E17A42" w14:textId="77777777" w:rsidR="00A8512B" w:rsidRPr="00A8512B" w:rsidRDefault="00A8512B" w:rsidP="00A8512B">
      <w:pPr>
        <w:spacing w:after="0" w:line="240" w:lineRule="auto"/>
        <w:ind w:left="360"/>
        <w:rPr>
          <w:rFonts w:ascii="Calibri" w:eastAsia="Times New Roman" w:hAnsi="Calibri" w:cs="Arial"/>
          <w:b/>
          <w:lang w:val="en-US"/>
        </w:rPr>
      </w:pPr>
      <w:r w:rsidRPr="00A8512B">
        <w:rPr>
          <w:rFonts w:ascii="Calibri" w:eastAsia="Times New Roman" w:hAnsi="Calibri" w:cs="Arial"/>
          <w:b/>
          <w:lang w:val="en-US"/>
        </w:rPr>
        <w:t>[RANDOMIZE; MULTIPUNCH UP TO 8]</w:t>
      </w:r>
    </w:p>
    <w:p w14:paraId="3D1C0806"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Conversations in person or on the phone with friends, family, or co-workers</w:t>
      </w:r>
    </w:p>
    <w:p w14:paraId="776CA40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Des conversations en personne ou par téléphone avec des amis, de la famille ou des collègues</w:t>
      </w:r>
    </w:p>
    <w:p w14:paraId="1DDE4058"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Status updates and personal opinions shared by friends on Facebook</w:t>
      </w:r>
    </w:p>
    <w:p w14:paraId="72573DA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Des mises à jour de statut et opinions personnelles partagées par des amis sur Facebook </w:t>
      </w:r>
    </w:p>
    <w:p w14:paraId="17E5B0D3"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Opinions or links shared on Twitter</w:t>
      </w:r>
    </w:p>
    <w:p w14:paraId="61BD511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Des opinions ou des liens partagés sur Twitter</w:t>
      </w:r>
    </w:p>
    <w:p w14:paraId="36DDA3C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Stories on online news sites</w:t>
      </w:r>
    </w:p>
    <w:p w14:paraId="6FE18FE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articles sur des sites web d’actualité</w:t>
      </w:r>
    </w:p>
    <w:p w14:paraId="3B5AF6C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Video posted on YouTube, social media, or online news sites</w:t>
      </w:r>
    </w:p>
    <w:p w14:paraId="2BBAD47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vidéos diffusées sur YouTube, les médias sociaux ou des sites web d’actualité</w:t>
      </w:r>
    </w:p>
    <w:p w14:paraId="3974AED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Print newspaper stories</w:t>
      </w:r>
    </w:p>
    <w:p w14:paraId="4C646C5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articles de journaux imprimés</w:t>
      </w:r>
    </w:p>
    <w:p w14:paraId="439DE1B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Radio news stories</w:t>
      </w:r>
    </w:p>
    <w:p w14:paraId="1AE9BAB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nouvelles à la radio</w:t>
      </w:r>
    </w:p>
    <w:p w14:paraId="13ADF5E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TV news stories</w:t>
      </w:r>
    </w:p>
    <w:p w14:paraId="13BE469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nouvelles à la télé</w:t>
      </w:r>
    </w:p>
    <w:p w14:paraId="05A74C94"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lang w:val="en-US"/>
        </w:rPr>
        <w:lastRenderedPageBreak/>
        <w:t>(DO NOT READ)</w:t>
      </w:r>
      <w:r w:rsidRPr="00A8512B">
        <w:rPr>
          <w:rFonts w:ascii="Calibri" w:eastAsia="Times New Roman" w:hAnsi="Calibri" w:cs="Times New Roman"/>
          <w:b/>
          <w:lang w:val="en-US"/>
        </w:rPr>
        <w:t xml:space="preserve"> </w:t>
      </w:r>
      <w:r w:rsidRPr="00A8512B">
        <w:rPr>
          <w:rFonts w:ascii="Calibri" w:eastAsia="Times New Roman" w:hAnsi="Calibri" w:cs="Times New Roman"/>
          <w:lang w:val="en-US"/>
        </w:rPr>
        <w:t xml:space="preserve">None of these sources </w:t>
      </w:r>
      <w:r w:rsidRPr="00A8512B">
        <w:rPr>
          <w:rFonts w:ascii="Calibri" w:eastAsia="Times New Roman" w:hAnsi="Calibri" w:cs="Times New Roman"/>
          <w:b/>
          <w:lang w:val="en-US"/>
        </w:rPr>
        <w:t>[ANCHOR LAST; MUTUALLY EXCLUSIVE]</w:t>
      </w:r>
    </w:p>
    <w:p w14:paraId="7E3179F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(NE PAS LIRE) Aucune de ces sources </w:t>
      </w:r>
      <w:r w:rsidRPr="00A8512B">
        <w:rPr>
          <w:rFonts w:ascii="Calibri" w:eastAsia="Times New Roman" w:hAnsi="Calibri" w:cs="Times New Roman"/>
          <w:b/>
          <w:color w:val="0070C0"/>
          <w:lang w:val="fr-CA"/>
        </w:rPr>
        <w:t>[ANCHOR LAST; MUTUALLY EXCLUSIVE]</w:t>
      </w:r>
    </w:p>
    <w:p w14:paraId="4B200AE3" w14:textId="77777777" w:rsidR="00A8512B" w:rsidRPr="00A8512B" w:rsidRDefault="00A8512B" w:rsidP="00A8512B">
      <w:pPr>
        <w:spacing w:after="0" w:line="240" w:lineRule="auto"/>
        <w:rPr>
          <w:rFonts w:ascii="Calibri" w:eastAsia="Times New Roman" w:hAnsi="Calibri" w:cs="Times New Roman"/>
          <w:lang w:val="fr-CA"/>
        </w:rPr>
      </w:pPr>
    </w:p>
    <w:p w14:paraId="274E7584"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AFFORDABLE HOUSING</w:t>
      </w:r>
    </w:p>
    <w:p w14:paraId="07FF14A2" w14:textId="77777777" w:rsidR="00A8512B" w:rsidRPr="00A8512B" w:rsidRDefault="00A8512B" w:rsidP="00A8512B">
      <w:pPr>
        <w:spacing w:after="0" w:line="240" w:lineRule="auto"/>
        <w:rPr>
          <w:rFonts w:ascii="Arial" w:eastAsia="Times New Roman" w:hAnsi="Arial" w:cs="Times New Roman"/>
          <w:sz w:val="20"/>
          <w:szCs w:val="20"/>
          <w:lang w:val="en-US"/>
        </w:rPr>
      </w:pPr>
    </w:p>
    <w:p w14:paraId="5FC74FDC"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[ASK AH1 TO 50% OF THE TOTAL SURVEY SAMPLE EACH WEEK. ASK AH2 TO THE OTHER 50% OF THE TOTAL SURVEY SAMPLE EACH WEEK; PROGRAMMED ROTATION]</w:t>
      </w:r>
    </w:p>
    <w:p w14:paraId="7C4F8FEC" w14:textId="77777777" w:rsidR="00A8512B" w:rsidRPr="00A8512B" w:rsidRDefault="00A8512B" w:rsidP="00A8512B">
      <w:pPr>
        <w:spacing w:after="0" w:line="240" w:lineRule="auto"/>
        <w:rPr>
          <w:rFonts w:ascii="Calibri" w:eastAsia="Times New Roman" w:hAnsi="Calibri" w:cs="Times New Roman"/>
          <w:lang w:val="en-US"/>
        </w:rPr>
      </w:pPr>
    </w:p>
    <w:p w14:paraId="13514B3F"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AH1.</w:t>
      </w:r>
      <w:r w:rsidRPr="00A8512B">
        <w:rPr>
          <w:rFonts w:ascii="Calibri" w:eastAsia="Times New Roman" w:hAnsi="Calibri" w:cs="Times New Roman"/>
          <w:lang w:val="en-US"/>
        </w:rPr>
        <w:tab/>
        <w:t xml:space="preserve">When it comes to how the federal government addresses the issue of affordable housing, which of the following strategies do you believe they should take? </w:t>
      </w:r>
      <w:r w:rsidRPr="00A8512B">
        <w:rPr>
          <w:rFonts w:ascii="Calibri" w:eastAsia="Times New Roman" w:hAnsi="Calibri" w:cs="Times New Roman"/>
          <w:lang w:val="fr-CA"/>
        </w:rPr>
        <w:t>(READ LIST)</w:t>
      </w:r>
    </w:p>
    <w:p w14:paraId="30C062C4"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 xml:space="preserve">Lorsque vous songez à l’approche du gouvernement fédéral sur la question du logement abordable, laquelle des stratégies suivantes pensez-vous qu’il devrait adopter ? </w:t>
      </w:r>
      <w:r w:rsidRPr="00A8512B">
        <w:rPr>
          <w:rFonts w:ascii="Calibri" w:eastAsia="Times New Roman" w:hAnsi="Calibri" w:cs="Times New Roman"/>
          <w:color w:val="0070C0"/>
          <w:lang w:val="en-US"/>
        </w:rPr>
        <w:t>(LIRE LES CHOIX DE RÉPONSE)</w:t>
      </w:r>
    </w:p>
    <w:p w14:paraId="5F99B97D"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276DEAC5"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b/>
          <w:lang w:val="en-US"/>
        </w:rPr>
        <w:t>[ROTATE FIRST TWO]</w:t>
      </w:r>
    </w:p>
    <w:p w14:paraId="3ED452CB"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income subsidies to low-income Canadians to help them pay for housing</w:t>
      </w:r>
    </w:p>
    <w:p w14:paraId="72791DA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Offrir des subventions aux Canadiens à faible revenu pour les aider à payer le logement</w:t>
      </w:r>
    </w:p>
    <w:p w14:paraId="2B7426DA"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funding to build more low income housing</w:t>
      </w:r>
    </w:p>
    <w:p w14:paraId="22034B3E"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Donner du financement pour la construction d’un plus grand nombre de logements abordables</w:t>
      </w:r>
    </w:p>
    <w:p w14:paraId="736A5F63"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lang w:val="en-US"/>
        </w:rPr>
        <w:t xml:space="preserve">The government should not do anything more than it currently does </w:t>
      </w:r>
      <w:r w:rsidRPr="00A8512B">
        <w:rPr>
          <w:rFonts w:ascii="Calibri" w:eastAsia="Times New Roman" w:hAnsi="Calibri" w:cs="Times New Roman"/>
          <w:b/>
          <w:lang w:val="en-US"/>
        </w:rPr>
        <w:t>[ANCHOR LAST]</w:t>
      </w:r>
    </w:p>
    <w:p w14:paraId="52DA5F4F" w14:textId="77777777" w:rsidR="00A8512B" w:rsidRPr="00A8512B" w:rsidRDefault="00A8512B" w:rsidP="00A8512B">
      <w:pPr>
        <w:spacing w:after="0" w:line="240" w:lineRule="auto"/>
        <w:ind w:left="1440"/>
        <w:rPr>
          <w:rFonts w:ascii="Calibri" w:eastAsia="Times New Roman" w:hAnsi="Calibri" w:cs="Times New Roman"/>
          <w:b/>
          <w:color w:val="0070C0"/>
          <w:lang w:val="fr-CA"/>
        </w:rPr>
      </w:pPr>
      <w:r w:rsidRPr="00A8512B">
        <w:rPr>
          <w:rFonts w:ascii="Calibri" w:eastAsia="Times New Roman" w:hAnsi="Calibri" w:cs="Times New Roman"/>
          <w:color w:val="0070C0"/>
          <w:lang w:val="fr-CA"/>
        </w:rPr>
        <w:t xml:space="preserve">Le gouvernement ne devrait pas en faire plus que ce qu’il fait actuellement </w:t>
      </w:r>
      <w:r w:rsidRPr="00A8512B">
        <w:rPr>
          <w:rFonts w:ascii="Calibri" w:eastAsia="Times New Roman" w:hAnsi="Calibri" w:cs="Times New Roman"/>
          <w:b/>
          <w:color w:val="0070C0"/>
          <w:lang w:val="fr-CA"/>
        </w:rPr>
        <w:t>[ANCHOR LAST]</w:t>
      </w:r>
    </w:p>
    <w:p w14:paraId="1E874DC4" w14:textId="77777777" w:rsidR="00A8512B" w:rsidRPr="00A8512B" w:rsidRDefault="00A8512B" w:rsidP="00A8512B">
      <w:pPr>
        <w:spacing w:after="0" w:line="240" w:lineRule="auto"/>
        <w:ind w:left="1440"/>
        <w:rPr>
          <w:rFonts w:ascii="Calibri" w:eastAsia="Times New Roman" w:hAnsi="Calibri" w:cs="Times New Roman"/>
          <w:lang w:val="fr-CA"/>
        </w:rPr>
      </w:pPr>
    </w:p>
    <w:p w14:paraId="47BF198A" w14:textId="77777777" w:rsidR="00A8512B" w:rsidRPr="00A8512B" w:rsidRDefault="00A8512B" w:rsidP="00A8512B">
      <w:pPr>
        <w:spacing w:after="0" w:line="240" w:lineRule="auto"/>
        <w:rPr>
          <w:rFonts w:ascii="Calibri" w:eastAsia="Times New Roman" w:hAnsi="Calibri" w:cs="Times New Roman"/>
          <w:lang w:val="fr-CA"/>
        </w:rPr>
      </w:pPr>
    </w:p>
    <w:p w14:paraId="0943ABF6"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AH2.</w:t>
      </w:r>
      <w:r w:rsidRPr="00A8512B">
        <w:rPr>
          <w:rFonts w:ascii="Calibri" w:eastAsia="Times New Roman" w:hAnsi="Calibri" w:cs="Times New Roman"/>
          <w:lang w:val="en-US"/>
        </w:rPr>
        <w:tab/>
        <w:t xml:space="preserve">When it comes to how the federal government addresses the issue of affordable housing for seniors, which of the following strategies do you believe they should take? </w:t>
      </w:r>
      <w:r w:rsidRPr="00A8512B">
        <w:rPr>
          <w:rFonts w:ascii="Calibri" w:eastAsia="Times New Roman" w:hAnsi="Calibri" w:cs="Times New Roman"/>
          <w:lang w:val="fr-CA"/>
        </w:rPr>
        <w:t>(READ LIST)</w:t>
      </w:r>
    </w:p>
    <w:p w14:paraId="0428B445"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color w:val="0070C0"/>
          <w:lang w:val="fr-CA"/>
        </w:rPr>
        <w:t xml:space="preserve">Lorsque vous songez à l’approche du gouvernement fédéral sur la question du logement abordable pour les aînés, laquelle des stratégies suivantes pensez-vous qu’il devrait adopter ? </w:t>
      </w:r>
      <w:r w:rsidRPr="00A8512B">
        <w:rPr>
          <w:rFonts w:ascii="Calibri" w:eastAsia="Times New Roman" w:hAnsi="Calibri" w:cs="Times New Roman"/>
          <w:color w:val="0070C0"/>
          <w:lang w:val="en-US"/>
        </w:rPr>
        <w:t>(LIRE LES CHOIX DE RÉPONSE)</w:t>
      </w:r>
    </w:p>
    <w:p w14:paraId="28985B83"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77FB7D03"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b/>
          <w:lang w:val="en-US"/>
        </w:rPr>
        <w:t>[ROTATE FIRST TWO]</w:t>
      </w:r>
    </w:p>
    <w:p w14:paraId="05F7E6C9"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income subsidies to low-income seniors to help them pay for housing</w:t>
      </w:r>
    </w:p>
    <w:p w14:paraId="125D68E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Offrir des subventions aux aînés à faible revenu pour les aider à payer le logement</w:t>
      </w:r>
    </w:p>
    <w:p w14:paraId="248DAB53"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funding to build more low income seniors housing</w:t>
      </w:r>
    </w:p>
    <w:p w14:paraId="69F26757"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Donner du financement pour la construction d’un plus grand nombre de logements abordables pour les aînés</w:t>
      </w:r>
    </w:p>
    <w:p w14:paraId="13736CCB"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lang w:val="en-US"/>
        </w:rPr>
        <w:t xml:space="preserve">The government should not do anything more than it currently does </w:t>
      </w:r>
      <w:r w:rsidRPr="00A8512B">
        <w:rPr>
          <w:rFonts w:ascii="Calibri" w:eastAsia="Times New Roman" w:hAnsi="Calibri" w:cs="Times New Roman"/>
          <w:b/>
          <w:lang w:val="en-US"/>
        </w:rPr>
        <w:t>[ANCHOR LAST]</w:t>
      </w:r>
    </w:p>
    <w:p w14:paraId="4E2168B5"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Le gouvernement ne devrait pas en faire plus que ce qu’il fait actuellement </w:t>
      </w:r>
      <w:r w:rsidRPr="00A8512B">
        <w:rPr>
          <w:rFonts w:ascii="Calibri" w:eastAsia="Times New Roman" w:hAnsi="Calibri" w:cs="Times New Roman"/>
          <w:b/>
          <w:color w:val="0070C0"/>
          <w:lang w:val="fr-CA"/>
        </w:rPr>
        <w:t>[ANCHOR LAST]</w:t>
      </w:r>
    </w:p>
    <w:p w14:paraId="72BAD419" w14:textId="77777777" w:rsidR="00A8512B" w:rsidRPr="00A8512B" w:rsidRDefault="00A8512B" w:rsidP="00A8512B">
      <w:pPr>
        <w:spacing w:after="0" w:line="240" w:lineRule="auto"/>
        <w:rPr>
          <w:rFonts w:ascii="Calibri" w:eastAsia="Times New Roman" w:hAnsi="Calibri" w:cs="Arial"/>
          <w:b/>
          <w:lang w:val="fr-CA"/>
        </w:rPr>
      </w:pPr>
    </w:p>
    <w:p w14:paraId="0467B5F3" w14:textId="77777777" w:rsidR="00A8512B" w:rsidRPr="00A8512B" w:rsidRDefault="00A8512B" w:rsidP="00A8512B">
      <w:pPr>
        <w:spacing w:after="0" w:line="240" w:lineRule="auto"/>
        <w:rPr>
          <w:rFonts w:ascii="Calibri" w:eastAsia="Times New Roman" w:hAnsi="Calibri" w:cs="Times New Roman"/>
          <w:lang w:val="fr-CA"/>
        </w:rPr>
      </w:pPr>
    </w:p>
    <w:p w14:paraId="19BBF04A" w14:textId="77777777" w:rsidR="00A8512B" w:rsidRPr="00A8512B" w:rsidRDefault="00A8512B" w:rsidP="00A8512B">
      <w:pPr>
        <w:spacing w:after="0" w:line="240" w:lineRule="auto"/>
        <w:contextualSpacing/>
        <w:rPr>
          <w:rFonts w:ascii="Calibri" w:eastAsia="Times New Roman" w:hAnsi="Calibri" w:cs="Times New Roman"/>
          <w:b/>
          <w:lang w:val="en-US"/>
        </w:rPr>
      </w:pPr>
      <w:r w:rsidRPr="00A8512B">
        <w:rPr>
          <w:rFonts w:ascii="Calibri" w:eastAsia="Times New Roman" w:hAnsi="Calibri" w:cs="Times New Roman"/>
          <w:b/>
          <w:lang w:val="en-US"/>
        </w:rPr>
        <w:t>[HEALTHCARE]</w:t>
      </w:r>
    </w:p>
    <w:p w14:paraId="59FE0586" w14:textId="77777777" w:rsidR="00A8512B" w:rsidRPr="00A8512B" w:rsidRDefault="00A8512B" w:rsidP="00A8512B">
      <w:pPr>
        <w:spacing w:after="0" w:line="240" w:lineRule="auto"/>
        <w:contextualSpacing/>
        <w:rPr>
          <w:rFonts w:ascii="Calibri" w:eastAsia="Times New Roman" w:hAnsi="Calibri" w:cs="Times New Roman"/>
          <w:lang w:val="en-US"/>
        </w:rPr>
      </w:pPr>
    </w:p>
    <w:p w14:paraId="0126B9D4" w14:textId="77777777" w:rsidR="00A8512B" w:rsidRPr="00A8512B" w:rsidRDefault="00A8512B" w:rsidP="00A8512B">
      <w:pPr>
        <w:spacing w:after="0" w:line="240" w:lineRule="auto"/>
        <w:contextualSpacing/>
        <w:rPr>
          <w:rFonts w:ascii="Calibri" w:eastAsia="Times New Roman" w:hAnsi="Calibri" w:cs="Times New Roman"/>
          <w:b/>
          <w:lang w:val="en-US"/>
        </w:rPr>
      </w:pPr>
      <w:r w:rsidRPr="00A8512B">
        <w:rPr>
          <w:rFonts w:ascii="Calibri" w:eastAsia="Times New Roman" w:hAnsi="Calibri" w:cs="Times New Roman"/>
          <w:b/>
          <w:lang w:val="en-US"/>
        </w:rPr>
        <w:t>[ASK H1A TO 50% OF SAMPLE AND H1B TO OTHER 50% OF THE TOTAL SURVEY SAMPLE EACH WEEK; LINKED TO QUOTA; RANDOMIZE]</w:t>
      </w:r>
    </w:p>
    <w:p w14:paraId="45B3ACD1" w14:textId="77777777" w:rsidR="00A8512B" w:rsidRPr="00A8512B" w:rsidRDefault="00A8512B" w:rsidP="00A8512B">
      <w:pPr>
        <w:spacing w:after="0" w:line="240" w:lineRule="auto"/>
        <w:contextualSpacing/>
        <w:rPr>
          <w:rFonts w:ascii="Calibri" w:eastAsia="Times New Roman" w:hAnsi="Calibri" w:cs="Times New Roman"/>
          <w:lang w:val="en-US"/>
        </w:rPr>
      </w:pPr>
    </w:p>
    <w:p w14:paraId="18F9AD9D" w14:textId="77777777" w:rsidR="00A8512B" w:rsidRPr="00A8512B" w:rsidRDefault="00A8512B" w:rsidP="00A8512B">
      <w:pPr>
        <w:spacing w:after="0" w:line="240" w:lineRule="auto"/>
        <w:ind w:left="1440" w:hanging="1440"/>
        <w:contextualSpacing/>
        <w:rPr>
          <w:rFonts w:ascii="Calibri" w:eastAsia="Times New Roman" w:hAnsi="Calibri" w:cs="Times New Roman"/>
          <w:lang w:val="en-US"/>
        </w:rPr>
      </w:pPr>
      <w:r w:rsidRPr="00A8512B">
        <w:rPr>
          <w:rFonts w:ascii="Calibri" w:eastAsia="Times New Roman" w:hAnsi="Calibri" w:cs="Times New Roman"/>
          <w:lang w:val="en-US"/>
        </w:rPr>
        <w:lastRenderedPageBreak/>
        <w:t>H1a.</w:t>
      </w:r>
      <w:r w:rsidRPr="00A8512B">
        <w:rPr>
          <w:rFonts w:ascii="Calibri" w:eastAsia="Times New Roman" w:hAnsi="Calibri" w:cs="Times New Roman"/>
          <w:lang w:val="en-US"/>
        </w:rPr>
        <w:tab/>
        <w:t>How important, if at all, is it for the Government of Canada to act on each of the following healthcare priorities? Please rate each on a scale of 1 to 10, where 1 is ‘not at all important’ and 10 is ‘extremely important’:</w:t>
      </w:r>
    </w:p>
    <w:p w14:paraId="3D861D4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Dans quelle mesure est-il important pour le Gouvernement du Canada, le cas échéant, d’agir sur chacune des priorités suivantes relatives à la santé ? Utilisez une échelle de 1 à 10, où 1 signifie que ce n’est « pas du tout important » et 10, « extrêmement important ».</w:t>
      </w:r>
    </w:p>
    <w:p w14:paraId="5D1D0973" w14:textId="77777777" w:rsidR="00A8512B" w:rsidRPr="00A8512B" w:rsidRDefault="00A8512B" w:rsidP="00A8512B">
      <w:pPr>
        <w:spacing w:after="0" w:line="240" w:lineRule="auto"/>
        <w:rPr>
          <w:rFonts w:ascii="Calibri" w:eastAsia="Times New Roman" w:hAnsi="Calibri" w:cs="Times New Roman"/>
          <w:lang w:val="fr-CA"/>
        </w:rPr>
      </w:pPr>
    </w:p>
    <w:p w14:paraId="3E005B84"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Improving the quality of home care</w:t>
      </w:r>
    </w:p>
    <w:p w14:paraId="2EC3AF85"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 Améliorer la qualité des soins à domicile</w:t>
      </w:r>
    </w:p>
    <w:p w14:paraId="24314F9E"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Providing better treatment for mental health</w:t>
      </w:r>
    </w:p>
    <w:p w14:paraId="12C8331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(B.) Offrir de meilleurs soins pour la santé mentale</w:t>
      </w:r>
    </w:p>
    <w:p w14:paraId="255DF41F"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Bringing more innovation to the healthcare system</w:t>
      </w:r>
    </w:p>
    <w:p w14:paraId="206B042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Apporter plus d’innovation dans le système de santé</w:t>
      </w:r>
    </w:p>
    <w:p w14:paraId="448B4387"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Lowering the cost of prescription drugs</w:t>
      </w:r>
    </w:p>
    <w:p w14:paraId="2DAA7972"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 Réduire le coût des médicaments prescrits</w:t>
      </w:r>
    </w:p>
    <w:p w14:paraId="0001D75F"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Increasing the use of electronic and online health records by medical professionals and family doctors</w:t>
      </w:r>
    </w:p>
    <w:p w14:paraId="61AFF98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 Accroître l’utilisation des dossiers médicaux électroniques et en ligne par les professionnels de la santé et par les médecins de famille</w:t>
      </w:r>
    </w:p>
    <w:p w14:paraId="37049BB8"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Improving the quality of healthcare for First Nations people living on reserve</w:t>
      </w:r>
    </w:p>
    <w:p w14:paraId="46D6A3D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(F.) Améliorer la qualité des soins de santé pour les Premières Nations vivant dans les réserves</w:t>
      </w:r>
    </w:p>
    <w:p w14:paraId="3358E35F"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Providing better treatment for addiction</w:t>
      </w:r>
    </w:p>
    <w:p w14:paraId="7417930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(G.) Offrir de meilleurs traitements pour les addictions</w:t>
      </w:r>
    </w:p>
    <w:p w14:paraId="4770FD8A" w14:textId="77777777" w:rsidR="00A8512B" w:rsidRPr="00A8512B" w:rsidRDefault="00A8512B" w:rsidP="00A8512B">
      <w:pPr>
        <w:spacing w:after="0" w:line="240" w:lineRule="auto"/>
        <w:rPr>
          <w:rFonts w:ascii="Calibri" w:eastAsia="Times New Roman" w:hAnsi="Calibri" w:cs="Times New Roman"/>
          <w:b/>
          <w:lang w:val="fr-CA"/>
        </w:rPr>
      </w:pPr>
    </w:p>
    <w:p w14:paraId="54BB6A61" w14:textId="77777777" w:rsidR="00A8512B" w:rsidRPr="00A8512B" w:rsidRDefault="00A8512B" w:rsidP="00A8512B">
      <w:pPr>
        <w:spacing w:after="0" w:line="240" w:lineRule="auto"/>
        <w:ind w:left="1440" w:hanging="1440"/>
        <w:contextualSpacing/>
        <w:rPr>
          <w:rFonts w:ascii="Calibri" w:eastAsia="Times New Roman" w:hAnsi="Calibri" w:cs="Times New Roman"/>
          <w:lang w:val="en-US"/>
        </w:rPr>
      </w:pPr>
      <w:r w:rsidRPr="00A8512B">
        <w:rPr>
          <w:rFonts w:ascii="Calibri" w:eastAsia="Times New Roman" w:hAnsi="Calibri" w:cs="Times New Roman"/>
          <w:lang w:val="en-US"/>
        </w:rPr>
        <w:t>H1b.</w:t>
      </w:r>
      <w:r w:rsidRPr="00A8512B">
        <w:rPr>
          <w:rFonts w:ascii="Calibri" w:eastAsia="Times New Roman" w:hAnsi="Calibri" w:cs="Times New Roman"/>
          <w:lang w:val="en-US"/>
        </w:rPr>
        <w:tab/>
        <w:t>How important, if at all, is it for the Government of Canada to act on each of the following healthcare priorities? Please rate each on a scale of 1 to 10, where 1 is ‘not at all important’ and 10 is ‘extremely important’:</w:t>
      </w:r>
    </w:p>
    <w:p w14:paraId="34ECDD8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Dans quelle mesure est-il important pour le Gouvernement du Canada, le cas échéant, d’agir sur chacune des priorités suivantes relatives à la santé ? Utilisez une échelle de 1 à 10, où 1 signifie que ce n’est « pas du tout important » et 10, « extrêmement important ».</w:t>
      </w:r>
    </w:p>
    <w:p w14:paraId="7DFAAEFF" w14:textId="77777777" w:rsidR="00A8512B" w:rsidRPr="00A8512B" w:rsidRDefault="00A8512B" w:rsidP="00A8512B">
      <w:pPr>
        <w:spacing w:after="0" w:line="240" w:lineRule="auto"/>
        <w:rPr>
          <w:rFonts w:ascii="Calibri" w:eastAsia="Times New Roman" w:hAnsi="Calibri" w:cs="Times New Roman"/>
          <w:lang w:val="fr-CA"/>
        </w:rPr>
      </w:pPr>
    </w:p>
    <w:p w14:paraId="1518669F"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Improving the quality of seniors’ care</w:t>
      </w:r>
    </w:p>
    <w:p w14:paraId="6425B082"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 Améliorer les soins de santé pour les aînés</w:t>
      </w:r>
    </w:p>
    <w:p w14:paraId="14F167C3"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Shortening waiting lists for psychologists</w:t>
      </w:r>
    </w:p>
    <w:p w14:paraId="0C2652F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(B.) Réduire les listes d’attente pour les psychologues</w:t>
      </w:r>
    </w:p>
    <w:p w14:paraId="3549D799"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Using the latest technology in the healthcare system</w:t>
      </w:r>
    </w:p>
    <w:p w14:paraId="6CE0EAD0"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Utiliser les technologies les plus récentes dans le système de santé</w:t>
      </w:r>
    </w:p>
    <w:p w14:paraId="0B9D0C6D"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Lowering the cost of prescription drugs for low income Canadians</w:t>
      </w:r>
    </w:p>
    <w:p w14:paraId="22F26394" w14:textId="77777777" w:rsidR="00A8512B" w:rsidRPr="00A8512B" w:rsidRDefault="00A8512B" w:rsidP="00A8512B">
      <w:pPr>
        <w:spacing w:after="0" w:line="240" w:lineRule="auto"/>
        <w:ind w:left="1800" w:hanging="360"/>
        <w:rPr>
          <w:rFonts w:ascii="Calibri" w:eastAsia="Times New Roman" w:hAnsi="Calibri" w:cs="Times New Roman"/>
          <w:color w:val="0070C0"/>
          <w:lang w:val="fr-CA"/>
        </w:rPr>
      </w:pPr>
      <w:r w:rsidRPr="00A8512B">
        <w:rPr>
          <w:rFonts w:ascii="Calibri" w:eastAsia="Times New Roman" w:hAnsi="Calibri" w:cs="Times New Roman"/>
          <w:color w:val="0070C0"/>
          <w:lang w:val="fr-CA"/>
        </w:rPr>
        <w:t>(D.) Réduire le coût des médicaments prescrits pour les Canadiens ayant un faible revenu</w:t>
      </w:r>
    </w:p>
    <w:p w14:paraId="47E2DE29"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Providing Canadians with more access to their own health records via online portals</w:t>
      </w:r>
    </w:p>
    <w:p w14:paraId="6571A9FA" w14:textId="77777777" w:rsidR="00A8512B" w:rsidRPr="00A8512B" w:rsidRDefault="00A8512B" w:rsidP="00A8512B">
      <w:pPr>
        <w:spacing w:after="0" w:line="240" w:lineRule="auto"/>
        <w:ind w:left="1800" w:hanging="360"/>
        <w:rPr>
          <w:rFonts w:ascii="Calibri" w:eastAsia="Times New Roman" w:hAnsi="Calibri" w:cs="Times New Roman"/>
          <w:color w:val="0070C0"/>
          <w:lang w:val="fr-CA"/>
        </w:rPr>
      </w:pPr>
      <w:r w:rsidRPr="00A8512B">
        <w:rPr>
          <w:rFonts w:ascii="Calibri" w:eastAsia="Times New Roman" w:hAnsi="Calibri" w:cs="Times New Roman"/>
          <w:color w:val="0070C0"/>
          <w:lang w:val="fr-CA"/>
        </w:rPr>
        <w:t>(E.) Offrir aux Canadiens un plus grand accès à leurs dossiers médicaux au travers de portails en ligne</w:t>
      </w:r>
    </w:p>
    <w:p w14:paraId="5492C8EA"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Ensuring that First Nations people living on reserve have access to the same quality of healthcare as the rest of Canada</w:t>
      </w:r>
    </w:p>
    <w:p w14:paraId="1E32A4D5" w14:textId="77777777" w:rsidR="00A8512B" w:rsidRPr="00A8512B" w:rsidRDefault="00A8512B" w:rsidP="00A8512B">
      <w:pPr>
        <w:spacing w:after="0" w:line="240" w:lineRule="auto"/>
        <w:ind w:left="1800" w:hanging="36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(F.) Garantir aux Premières Nations vivant dans les réserves un accès à la même qualité de soins de santé que le reste du Canada</w:t>
      </w:r>
    </w:p>
    <w:p w14:paraId="17EA4178"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Ensuring access to harm-reduction services for people who use drugs, such as safe injection sites and needle exchanges</w:t>
      </w:r>
    </w:p>
    <w:p w14:paraId="10DE5404" w14:textId="77777777" w:rsidR="00A8512B" w:rsidRPr="00A8512B" w:rsidRDefault="00A8512B" w:rsidP="00A8512B">
      <w:pPr>
        <w:spacing w:after="0" w:line="240" w:lineRule="auto"/>
        <w:ind w:left="1800" w:hanging="360"/>
        <w:rPr>
          <w:rFonts w:ascii="Calibri" w:eastAsia="Times New Roman" w:hAnsi="Calibri" w:cs="Times New Roman"/>
          <w:color w:val="0070C0"/>
          <w:lang w:val="fr-CA"/>
        </w:rPr>
      </w:pPr>
      <w:r w:rsidRPr="00A8512B">
        <w:rPr>
          <w:rFonts w:ascii="Calibri" w:eastAsia="Times New Roman" w:hAnsi="Calibri" w:cs="Times New Roman"/>
          <w:color w:val="0070C0"/>
          <w:lang w:val="fr-CA"/>
        </w:rPr>
        <w:t>(G.) Garantir un accès aux services de réduction des risques pour les consommateurs de drogues, tels que des lieux d’injection sûrs ainsi que des services d’échange de seringue</w:t>
      </w:r>
    </w:p>
    <w:p w14:paraId="3C49D281" w14:textId="77777777" w:rsidR="00A8512B" w:rsidRPr="00A8512B" w:rsidRDefault="00A8512B" w:rsidP="00A8512B">
      <w:pPr>
        <w:spacing w:after="0" w:line="240" w:lineRule="auto"/>
        <w:rPr>
          <w:rFonts w:ascii="Calibri" w:eastAsia="Times New Roman" w:hAnsi="Calibri" w:cs="Times New Roman"/>
          <w:b/>
          <w:lang w:val="fr-CA"/>
        </w:rPr>
      </w:pPr>
    </w:p>
    <w:p w14:paraId="771D696A" w14:textId="77777777" w:rsidR="00A8512B" w:rsidRPr="00A8512B" w:rsidRDefault="00A8512B" w:rsidP="00A8512B">
      <w:pPr>
        <w:spacing w:after="0" w:line="240" w:lineRule="auto"/>
        <w:rPr>
          <w:rFonts w:ascii="Calibri" w:eastAsia="Times New Roman" w:hAnsi="Calibri" w:cs="Times New Roman"/>
          <w:b/>
          <w:lang w:val="fr-CA"/>
        </w:rPr>
      </w:pPr>
    </w:p>
    <w:p w14:paraId="3E61FD72"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CA"/>
        </w:rPr>
        <w:t>[DEMOGRAPHICS]</w:t>
      </w:r>
    </w:p>
    <w:p w14:paraId="5044D4A8" w14:textId="77777777" w:rsidR="00A8512B" w:rsidRPr="00A8512B" w:rsidRDefault="00A8512B" w:rsidP="00A8512B">
      <w:pPr>
        <w:spacing w:after="0" w:line="240" w:lineRule="auto"/>
        <w:ind w:left="360"/>
        <w:rPr>
          <w:rFonts w:ascii="Calibri" w:eastAsia="Times New Roman" w:hAnsi="Calibri" w:cs="Times New Roman"/>
          <w:lang w:val="en-CA"/>
        </w:rPr>
      </w:pPr>
    </w:p>
    <w:p w14:paraId="7B9F0D7D" w14:textId="77777777" w:rsidR="00A8512B" w:rsidRPr="00A8512B" w:rsidRDefault="00A8512B" w:rsidP="00A8512B">
      <w:pPr>
        <w:spacing w:after="0" w:line="240" w:lineRule="auto"/>
        <w:rPr>
          <w:rFonts w:ascii="Calibri" w:eastAsia="Times New Roman" w:hAnsi="Calibri" w:cs="Times New Roman"/>
          <w:lang w:val="en-CA"/>
        </w:rPr>
      </w:pPr>
      <w:r w:rsidRPr="00A8512B">
        <w:rPr>
          <w:rFonts w:ascii="Calibri" w:eastAsia="Times New Roman" w:hAnsi="Calibri" w:cs="Times New Roman"/>
          <w:lang w:val="en-CA"/>
        </w:rPr>
        <w:t>To finish, I'd like to ask you some questions for statistical purposes only.  Please be assured that your answers will remain completely confidential.</w:t>
      </w:r>
    </w:p>
    <w:p w14:paraId="1FD57A29" w14:textId="77777777" w:rsidR="00A8512B" w:rsidRPr="00A8512B" w:rsidRDefault="00A8512B" w:rsidP="00A8512B">
      <w:pPr>
        <w:spacing w:after="0" w:line="240" w:lineRule="auto"/>
        <w:rPr>
          <w:rFonts w:ascii="Calibri" w:eastAsia="Times New Roman" w:hAnsi="Calibri" w:cs="Times New Roman"/>
          <w:color w:val="0070C0"/>
          <w:lang w:val="fr-CA"/>
        </w:rPr>
      </w:pPr>
      <w:r w:rsidRPr="00A8512B">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5BBC3336" w14:textId="77777777" w:rsidR="00A8512B" w:rsidRPr="00A8512B" w:rsidRDefault="00A8512B" w:rsidP="00A8512B">
      <w:pPr>
        <w:spacing w:after="0" w:line="240" w:lineRule="auto"/>
        <w:ind w:left="360"/>
        <w:rPr>
          <w:rFonts w:ascii="Calibri" w:eastAsia="Times New Roman" w:hAnsi="Calibri" w:cs="Times New Roman"/>
          <w:lang w:val="fr-CA"/>
        </w:rPr>
      </w:pPr>
    </w:p>
    <w:p w14:paraId="5E0580EC" w14:textId="77777777" w:rsidR="00A8512B" w:rsidRPr="00A8512B" w:rsidRDefault="00A8512B" w:rsidP="00A8512B">
      <w:pPr>
        <w:spacing w:after="0" w:line="240" w:lineRule="auto"/>
        <w:ind w:left="360"/>
        <w:rPr>
          <w:rFonts w:ascii="Calibri" w:eastAsia="Times New Roman" w:hAnsi="Calibri" w:cs="Times New Roman"/>
          <w:lang w:val="fr-CA"/>
        </w:rPr>
      </w:pPr>
      <w:r w:rsidRPr="0018088D">
        <w:rPr>
          <w:rFonts w:ascii="Calibri" w:eastAsia="Times New Roman" w:hAnsi="Calibri" w:cs="Times New Roman"/>
        </w:rPr>
        <w:t>D1.</w:t>
      </w:r>
      <w:r w:rsidRPr="0018088D">
        <w:rPr>
          <w:rFonts w:ascii="Calibri" w:eastAsia="Times New Roman" w:hAnsi="Calibri" w:cs="Times New Roman"/>
        </w:rPr>
        <w:tab/>
      </w:r>
      <w:r w:rsidRPr="0018088D">
        <w:rPr>
          <w:rFonts w:ascii="Calibri" w:eastAsia="Times New Roman" w:hAnsi="Calibri" w:cs="Times New Roman"/>
        </w:rPr>
        <w:tab/>
        <w:t xml:space="preserve">In what year were you born? </w:t>
      </w:r>
      <w:r w:rsidRPr="00A8512B">
        <w:rPr>
          <w:rFonts w:ascii="Calibri" w:eastAsia="Times New Roman" w:hAnsi="Calibri" w:cs="Times New Roman"/>
          <w:lang w:val="fr-CA"/>
        </w:rPr>
        <w:t xml:space="preserve">(RECORD YEAR) </w:t>
      </w:r>
    </w:p>
    <w:p w14:paraId="142FC391" w14:textId="77777777" w:rsidR="00A8512B" w:rsidRPr="00A8512B" w:rsidRDefault="00A8512B" w:rsidP="00A8512B">
      <w:pPr>
        <w:spacing w:after="0" w:line="240" w:lineRule="auto"/>
        <w:ind w:left="1080" w:firstLine="36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Quelle est votre année de naissance ? </w:t>
      </w:r>
      <w:r w:rsidRPr="00A8512B">
        <w:rPr>
          <w:rFonts w:ascii="Calibri" w:eastAsia="Times New Roman" w:hAnsi="Calibri" w:cs="Times New Roman"/>
          <w:color w:val="0070C0"/>
          <w:lang w:val="en-CA"/>
        </w:rPr>
        <w:t>(ENREGISTRER L’ANNÉE)</w:t>
      </w:r>
    </w:p>
    <w:p w14:paraId="076E3F63" w14:textId="77777777" w:rsidR="00A8512B" w:rsidRPr="00A8512B" w:rsidRDefault="00A8512B" w:rsidP="00A8512B">
      <w:pPr>
        <w:spacing w:after="0" w:line="240" w:lineRule="auto"/>
        <w:ind w:left="360"/>
        <w:rPr>
          <w:rFonts w:ascii="Calibri" w:eastAsia="Times New Roman" w:hAnsi="Calibri" w:cs="Times New Roman"/>
          <w:lang w:val="en-CA"/>
        </w:rPr>
      </w:pPr>
    </w:p>
    <w:p w14:paraId="2B8264CD"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[1900-2016]</w:t>
      </w:r>
    </w:p>
    <w:p w14:paraId="4461C9EA" w14:textId="77777777" w:rsidR="00A8512B" w:rsidRPr="00A8512B" w:rsidRDefault="00A8512B" w:rsidP="00A8512B">
      <w:pPr>
        <w:spacing w:after="0" w:line="240" w:lineRule="auto"/>
        <w:ind w:left="360"/>
        <w:rPr>
          <w:rFonts w:ascii="Calibri" w:eastAsia="Times New Roman" w:hAnsi="Calibri" w:cs="Times New Roman"/>
          <w:lang w:val="en-CA"/>
        </w:rPr>
      </w:pPr>
    </w:p>
    <w:p w14:paraId="768BEDB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D1=DK/REF, ASK D2; OTHERWISE SKIP TO D3]</w:t>
      </w:r>
    </w:p>
    <w:p w14:paraId="712CAD1F" w14:textId="77777777" w:rsidR="00A8512B" w:rsidRPr="00A8512B" w:rsidRDefault="00A8512B" w:rsidP="00A8512B">
      <w:pPr>
        <w:spacing w:after="0" w:line="240" w:lineRule="auto"/>
        <w:ind w:left="360"/>
        <w:rPr>
          <w:rFonts w:ascii="Calibri" w:eastAsia="Times New Roman" w:hAnsi="Calibri" w:cs="Times New Roman"/>
          <w:lang w:val="en-CA"/>
        </w:rPr>
      </w:pPr>
    </w:p>
    <w:p w14:paraId="59FA7E76" w14:textId="77777777" w:rsidR="00A8512B" w:rsidRPr="00A8512B" w:rsidRDefault="00A8512B" w:rsidP="00A8512B">
      <w:pPr>
        <w:spacing w:after="0" w:line="240" w:lineRule="auto"/>
        <w:ind w:firstLine="360"/>
        <w:rPr>
          <w:rFonts w:ascii="Calibri" w:eastAsia="Times New Roman" w:hAnsi="Calibri" w:cs="Times New Roman"/>
          <w:lang w:val="en-CA"/>
        </w:rPr>
      </w:pPr>
      <w:r w:rsidRPr="00A8512B">
        <w:rPr>
          <w:rFonts w:ascii="Calibri" w:eastAsia="Times New Roman" w:hAnsi="Calibri" w:cs="Times New Roman"/>
          <w:lang w:val="en-CA"/>
        </w:rPr>
        <w:t>D2.</w:t>
      </w:r>
      <w:r w:rsidRPr="00A8512B">
        <w:rPr>
          <w:rFonts w:ascii="Calibri" w:eastAsia="Times New Roman" w:hAnsi="Calibri" w:cs="Times New Roman"/>
          <w:lang w:val="en-CA"/>
        </w:rPr>
        <w:tab/>
      </w:r>
      <w:r w:rsidRPr="00A8512B">
        <w:rPr>
          <w:rFonts w:ascii="Calibri" w:eastAsia="Times New Roman" w:hAnsi="Calibri" w:cs="Times New Roman"/>
          <w:lang w:val="en-CA"/>
        </w:rPr>
        <w:tab/>
        <w:t>Which of the following age categories do you fall into? (READ LIST UNTIL I</w:t>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t>NTERRUPTED, ACCEPT ONE RESPONSE)</w:t>
      </w:r>
    </w:p>
    <w:p w14:paraId="79D26CF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quel groupe d’âge appartenez-vous ? (LIRE LA LISTE JUSQU’À INTERRUPTION ; ACCEPTEZ UNE RÉPONSE)</w:t>
      </w:r>
    </w:p>
    <w:p w14:paraId="18AB932E" w14:textId="77777777" w:rsidR="00A8512B" w:rsidRPr="00A8512B" w:rsidRDefault="00A8512B" w:rsidP="00A8512B">
      <w:pPr>
        <w:spacing w:after="0" w:line="240" w:lineRule="auto"/>
        <w:ind w:left="360"/>
        <w:rPr>
          <w:rFonts w:ascii="Calibri" w:eastAsia="Times New Roman" w:hAnsi="Calibri" w:cs="Times New Roman"/>
          <w:lang w:val="fr-CA"/>
        </w:rPr>
      </w:pPr>
    </w:p>
    <w:p w14:paraId="093A15F8"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18 to 24</w:t>
      </w:r>
    </w:p>
    <w:p w14:paraId="14697EC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18 à 24 ans</w:t>
      </w:r>
    </w:p>
    <w:p w14:paraId="2E321853"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25 to 34</w:t>
      </w:r>
    </w:p>
    <w:p w14:paraId="52DBF52E"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25 à 34 ans</w:t>
      </w:r>
    </w:p>
    <w:p w14:paraId="5B59B50F"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35 to 44</w:t>
      </w:r>
    </w:p>
    <w:p w14:paraId="1B83E80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35 à 44 ans</w:t>
      </w:r>
    </w:p>
    <w:p w14:paraId="2E6822E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45 to 54</w:t>
      </w:r>
    </w:p>
    <w:p w14:paraId="6C0F44F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45 à 54 ans</w:t>
      </w:r>
    </w:p>
    <w:p w14:paraId="20D5A427"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 xml:space="preserve">55 to 64 </w:t>
      </w:r>
    </w:p>
    <w:p w14:paraId="3F073FB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55 à 64 ans</w:t>
      </w:r>
    </w:p>
    <w:p w14:paraId="1424174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65 or older</w:t>
      </w:r>
    </w:p>
    <w:p w14:paraId="479D3FA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65 ans et plus</w:t>
      </w:r>
    </w:p>
    <w:p w14:paraId="769ED89B" w14:textId="77777777" w:rsidR="00A8512B" w:rsidRPr="00A8512B" w:rsidRDefault="00A8512B" w:rsidP="00A8512B">
      <w:pPr>
        <w:spacing w:after="0" w:line="240" w:lineRule="auto"/>
        <w:ind w:left="360"/>
        <w:rPr>
          <w:rFonts w:ascii="Calibri" w:eastAsia="Times New Roman" w:hAnsi="Calibri" w:cs="Times New Roman"/>
          <w:lang w:val="fr-CA"/>
        </w:rPr>
      </w:pPr>
    </w:p>
    <w:p w14:paraId="46E8995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w:t>
      </w:r>
    </w:p>
    <w:p w14:paraId="644F48C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D3.</w:t>
      </w:r>
      <w:r w:rsidRPr="00A8512B">
        <w:rPr>
          <w:rFonts w:ascii="Calibri" w:eastAsia="Times New Roman" w:hAnsi="Calibri" w:cs="Times New Roman"/>
          <w:lang w:val="en-CA"/>
        </w:rPr>
        <w:tab/>
      </w:r>
      <w:r w:rsidRPr="00A8512B">
        <w:rPr>
          <w:rFonts w:ascii="Calibri" w:eastAsia="Times New Roman" w:hAnsi="Calibri" w:cs="Times New Roman"/>
          <w:lang w:val="en-CA"/>
        </w:rPr>
        <w:tab/>
        <w:t xml:space="preserve">What is the highest level of formal education that you have completed to date? </w:t>
      </w:r>
    </w:p>
    <w:p w14:paraId="50A85156" w14:textId="77777777" w:rsidR="00A8512B" w:rsidRPr="00A8512B" w:rsidRDefault="00A8512B" w:rsidP="00A8512B">
      <w:pPr>
        <w:spacing w:after="0" w:line="240" w:lineRule="auto"/>
        <w:ind w:left="1080" w:firstLine="360"/>
        <w:rPr>
          <w:rFonts w:ascii="Calibri" w:eastAsia="Times New Roman" w:hAnsi="Calibri" w:cs="Times New Roman"/>
          <w:lang w:val="en-CA"/>
        </w:rPr>
      </w:pPr>
      <w:r w:rsidRPr="00A8512B">
        <w:rPr>
          <w:rFonts w:ascii="Calibri" w:eastAsia="Times New Roman" w:hAnsi="Calibri" w:cs="Times New Roman"/>
          <w:lang w:val="en-CA"/>
        </w:rPr>
        <w:t>(READ LIST UNTIL INTERRUPTED, ACCEPT ONE RESPONSE)</w:t>
      </w:r>
    </w:p>
    <w:p w14:paraId="644535E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Quel est le plus haut niveau de scolarité que vous avez atteint ? (LIRE LA LISTE JUSQU’À INTERRUPTION ; ACCEPTEZ UNE RÉPONSE)</w:t>
      </w:r>
    </w:p>
    <w:p w14:paraId="4E3264DE" w14:textId="77777777" w:rsidR="00A8512B" w:rsidRPr="00A8512B" w:rsidRDefault="00A8512B" w:rsidP="00A8512B">
      <w:pPr>
        <w:spacing w:after="0" w:line="240" w:lineRule="auto"/>
        <w:ind w:left="360"/>
        <w:rPr>
          <w:rFonts w:ascii="Calibri" w:eastAsia="Times New Roman" w:hAnsi="Calibri" w:cs="Times New Roman"/>
          <w:lang w:val="fr-CA"/>
        </w:rPr>
      </w:pPr>
    </w:p>
    <w:p w14:paraId="7E547315"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Grade 8 or less</w:t>
      </w:r>
    </w:p>
    <w:p w14:paraId="08CFF60D"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Primaire ou moins</w:t>
      </w:r>
    </w:p>
    <w:p w14:paraId="2D1F094C"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Some high school</w:t>
      </w:r>
    </w:p>
    <w:p w14:paraId="1AB4616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Quelques années d’études secondaires</w:t>
      </w:r>
    </w:p>
    <w:p w14:paraId="1509A07C"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High School diploma or equivalent</w:t>
      </w:r>
    </w:p>
    <w:p w14:paraId="2D5E7663"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Diplôme d’études secondaires ou l’équivalent</w:t>
      </w:r>
    </w:p>
    <w:p w14:paraId="1BF0766E"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Registered Apprenticeship or other trades certificate or diploma</w:t>
      </w:r>
    </w:p>
    <w:p w14:paraId="72FC11D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Apprentissage enregistré ou autre certificat ou diplôme d’une école de métiers</w:t>
      </w:r>
    </w:p>
    <w:p w14:paraId="4B45EBBB"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College, CEGEP or other non-university certificate or diploma</w:t>
      </w:r>
    </w:p>
    <w:p w14:paraId="5471316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Certificat ou diplôme d’un collège, cégep ou autre établissement non universitaire</w:t>
      </w:r>
    </w:p>
    <w:p w14:paraId="15825AA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University certificate or diploma below bachelor's level</w:t>
      </w:r>
    </w:p>
    <w:p w14:paraId="44DB63CC"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Certificat ou diplôme universitaire inférieur au baccalauréat</w:t>
      </w:r>
    </w:p>
    <w:p w14:paraId="2F90616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Bachelor's degree</w:t>
      </w:r>
    </w:p>
    <w:p w14:paraId="50F478AA"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Baccalauréat</w:t>
      </w:r>
    </w:p>
    <w:p w14:paraId="4DC5F4F6"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Post graduate degree above bachelor's level</w:t>
      </w:r>
    </w:p>
    <w:p w14:paraId="3E536E1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Diplôme d’études universitaire supérieur au baccalauréat</w:t>
      </w:r>
    </w:p>
    <w:p w14:paraId="21B33156" w14:textId="77777777" w:rsidR="00A8512B" w:rsidRPr="00A8512B" w:rsidRDefault="00A8512B" w:rsidP="00A8512B">
      <w:pPr>
        <w:spacing w:after="0" w:line="240" w:lineRule="auto"/>
        <w:ind w:left="360"/>
        <w:rPr>
          <w:rFonts w:ascii="Calibri" w:eastAsia="Times New Roman" w:hAnsi="Calibri" w:cs="Times New Roman"/>
          <w:lang w:val="fr-CA"/>
        </w:rPr>
      </w:pPr>
    </w:p>
    <w:p w14:paraId="727886EE" w14:textId="77777777" w:rsidR="00A8512B" w:rsidRPr="00A8512B" w:rsidRDefault="00A8512B" w:rsidP="00A8512B">
      <w:pPr>
        <w:spacing w:after="0" w:line="240" w:lineRule="auto"/>
        <w:ind w:left="360"/>
        <w:rPr>
          <w:rFonts w:ascii="Calibri" w:eastAsia="Times New Roman" w:hAnsi="Calibri" w:cs="Times New Roman"/>
          <w:lang w:val="fr-CA"/>
        </w:rPr>
      </w:pPr>
    </w:p>
    <w:p w14:paraId="14DD5EBC"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D4.</w:t>
      </w:r>
      <w:r w:rsidRPr="00A8512B">
        <w:rPr>
          <w:rFonts w:ascii="Calibri" w:eastAsia="Times New Roman" w:hAnsi="Calibri" w:cs="Times New Roman"/>
          <w:lang w:val="en-CA"/>
        </w:rPr>
        <w:tab/>
        <w:t xml:space="preserve">Which of the following categories best describes your current employment status? </w:t>
      </w:r>
      <w:r w:rsidRPr="00A8512B">
        <w:rPr>
          <w:rFonts w:ascii="Calibri" w:eastAsia="Times New Roman" w:hAnsi="Calibri" w:cs="Times New Roman"/>
          <w:lang w:val="fr-CA"/>
        </w:rPr>
        <w:t>(READ LIST UNTIL INTERRUPTED, ACCEPT ONE RESPONSE)</w:t>
      </w:r>
    </w:p>
    <w:p w14:paraId="0B8818F5"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Laquelle des descriptions suivantes correspond le mieux à votre situation d’emploi actuelle ? </w:t>
      </w:r>
      <w:r w:rsidRPr="00A8512B">
        <w:rPr>
          <w:rFonts w:ascii="Calibri" w:eastAsia="Times New Roman" w:hAnsi="Calibri" w:cs="Times New Roman"/>
          <w:color w:val="0070C0"/>
          <w:lang w:val="en-CA"/>
        </w:rPr>
        <w:t>(LIRE LA LISTE JUSQU’À INTERRUPTION ; ACCEPTEZ UNE RÉPONSE)</w:t>
      </w:r>
    </w:p>
    <w:p w14:paraId="7F322D7E" w14:textId="77777777" w:rsidR="00A8512B" w:rsidRPr="00A8512B" w:rsidRDefault="00A8512B" w:rsidP="00A8512B">
      <w:pPr>
        <w:spacing w:after="0" w:line="240" w:lineRule="auto"/>
        <w:ind w:left="360"/>
        <w:rPr>
          <w:rFonts w:ascii="Calibri" w:eastAsia="Times New Roman" w:hAnsi="Calibri" w:cs="Times New Roman"/>
          <w:lang w:val="en-CA"/>
        </w:rPr>
      </w:pPr>
    </w:p>
    <w:p w14:paraId="4308275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Working full-time, that is, 35 or more hours per week</w:t>
      </w:r>
    </w:p>
    <w:p w14:paraId="2ADA3C7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Travailleur(se) à temps plein, c.-à-d. 35 heures ou plus par semaine</w:t>
      </w:r>
    </w:p>
    <w:p w14:paraId="114DEDAF"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 xml:space="preserve">Working part-time, that is, less than 35 hours per week </w:t>
      </w:r>
    </w:p>
    <w:p w14:paraId="75A4073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Travailleur(se) à temps partiel, c.-à-d. moins de 35 heures par semaine</w:t>
      </w:r>
    </w:p>
    <w:p w14:paraId="30B6F054"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Self-employed</w:t>
      </w:r>
    </w:p>
    <w:p w14:paraId="752E847A"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Travailleur(se) autonome</w:t>
      </w:r>
    </w:p>
    <w:p w14:paraId="149D44D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Unemployed, but looking for work</w:t>
      </w:r>
    </w:p>
    <w:p w14:paraId="7066C425"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Sans emploi, mais à la recherche d’un emploi</w:t>
      </w:r>
    </w:p>
    <w:p w14:paraId="317FA9B1"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A student attending school full-time</w:t>
      </w:r>
    </w:p>
    <w:p w14:paraId="099DB4A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Étudiant(e) à temps plein</w:t>
      </w:r>
    </w:p>
    <w:p w14:paraId="02286435"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Retired</w:t>
      </w:r>
    </w:p>
    <w:p w14:paraId="6298EA31"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Retraité(e)</w:t>
      </w:r>
    </w:p>
    <w:p w14:paraId="1F5D48B3"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 in the workforce (full-time homemaker, unemployed, not looking for work)</w:t>
      </w:r>
    </w:p>
    <w:p w14:paraId="58BABEE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l’extérieur du marché du travail (personne au foyer à temps plein ou sans emploi et non à la recherche d’un emploi)</w:t>
      </w:r>
    </w:p>
    <w:p w14:paraId="0F3AE037" w14:textId="77777777" w:rsidR="00A8512B" w:rsidRPr="00A8512B" w:rsidRDefault="00A8512B" w:rsidP="00A8512B">
      <w:pPr>
        <w:spacing w:after="0" w:line="240" w:lineRule="auto"/>
        <w:ind w:left="1440" w:firstLine="360"/>
        <w:rPr>
          <w:rFonts w:ascii="Calibri" w:eastAsia="Times New Roman" w:hAnsi="Calibri" w:cs="Times New Roman"/>
          <w:lang w:val="en-CA"/>
        </w:rPr>
      </w:pPr>
      <w:r w:rsidRPr="00A8512B">
        <w:rPr>
          <w:rFonts w:ascii="Calibri" w:eastAsia="Times New Roman" w:hAnsi="Calibri" w:cs="Times New Roman"/>
          <w:lang w:val="en-CA"/>
        </w:rPr>
        <w:t>(DO NOT READ) Other – (DO NOT SPECIFY)</w:t>
      </w:r>
    </w:p>
    <w:p w14:paraId="60B86336"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(NE PAS LIRE) Autre – (NE PAS PRÉCISER)</w:t>
      </w:r>
    </w:p>
    <w:p w14:paraId="1CC30887" w14:textId="77777777" w:rsidR="00A8512B" w:rsidRPr="00A8512B" w:rsidRDefault="00A8512B" w:rsidP="00A8512B">
      <w:pPr>
        <w:spacing w:after="0" w:line="240" w:lineRule="auto"/>
        <w:ind w:left="360"/>
        <w:rPr>
          <w:rFonts w:ascii="Calibri" w:eastAsia="Times New Roman" w:hAnsi="Calibri" w:cs="Times New Roman"/>
          <w:lang w:val="fr-CA"/>
        </w:rPr>
      </w:pPr>
    </w:p>
    <w:p w14:paraId="012AEAD4" w14:textId="77777777" w:rsidR="00A8512B" w:rsidRPr="00A8512B" w:rsidRDefault="00A8512B" w:rsidP="00A8512B">
      <w:pPr>
        <w:spacing w:after="0" w:line="240" w:lineRule="auto"/>
        <w:ind w:left="360"/>
        <w:rPr>
          <w:rFonts w:ascii="Calibri" w:eastAsia="Times New Roman" w:hAnsi="Calibri" w:cs="Times New Roman"/>
          <w:lang w:val="fr-CA"/>
        </w:rPr>
      </w:pPr>
    </w:p>
    <w:p w14:paraId="667F7AF0" w14:textId="77777777" w:rsidR="00A8512B" w:rsidRPr="00A8512B" w:rsidRDefault="00A8512B" w:rsidP="00A8512B">
      <w:pPr>
        <w:spacing w:after="0" w:line="240" w:lineRule="auto"/>
        <w:ind w:left="360"/>
        <w:rPr>
          <w:rFonts w:ascii="Calibri" w:eastAsia="Times New Roman" w:hAnsi="Calibri" w:cs="Times New Roman"/>
          <w:lang w:val="fr-CA"/>
        </w:rPr>
      </w:pPr>
    </w:p>
    <w:p w14:paraId="439C44AC"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D5.</w:t>
      </w:r>
      <w:r w:rsidRPr="00A8512B">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A8512B">
        <w:rPr>
          <w:rFonts w:ascii="Calibri" w:eastAsia="Times New Roman" w:hAnsi="Calibri" w:cs="Times New Roman"/>
          <w:lang w:val="fr-CA"/>
        </w:rPr>
        <w:t>(READ LIST UNTIL INTERRUPTED)</w:t>
      </w:r>
    </w:p>
    <w:p w14:paraId="5D03469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61B8BD7D" w14:textId="77777777" w:rsidR="00A8512B" w:rsidRPr="00A8512B" w:rsidRDefault="00A8512B" w:rsidP="00A8512B">
      <w:pPr>
        <w:spacing w:after="0" w:line="240" w:lineRule="auto"/>
        <w:ind w:left="360"/>
        <w:rPr>
          <w:rFonts w:ascii="Calibri" w:eastAsia="Times New Roman" w:hAnsi="Calibri" w:cs="Times New Roman"/>
          <w:lang w:val="fr-CA"/>
        </w:rPr>
      </w:pPr>
    </w:p>
    <w:p w14:paraId="074A570E"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Under $20,000</w:t>
      </w:r>
    </w:p>
    <w:p w14:paraId="49FA641D"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Moins de 20 000 $</w:t>
      </w:r>
    </w:p>
    <w:p w14:paraId="25DF96EF"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$20,000 to just under $40,000</w:t>
      </w:r>
    </w:p>
    <w:p w14:paraId="0DAE25F8"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20 000 $ à moins de 40 000 $</w:t>
      </w:r>
    </w:p>
    <w:p w14:paraId="6CF35815"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$40,000 to just under $60,000</w:t>
      </w:r>
    </w:p>
    <w:p w14:paraId="4E871849"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40 000 $ à moins de 60 000 $</w:t>
      </w:r>
    </w:p>
    <w:p w14:paraId="2FBB8FB2"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$60,000 to just under $80,000</w:t>
      </w:r>
    </w:p>
    <w:p w14:paraId="49847E13"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60 000 $ à moins de 80 000 $</w:t>
      </w:r>
    </w:p>
    <w:p w14:paraId="7AE573A5"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$80,000 to just under $100,000</w:t>
      </w:r>
    </w:p>
    <w:p w14:paraId="4F926B7D"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80 000 $ à moins de 100 000 $</w:t>
      </w:r>
    </w:p>
    <w:p w14:paraId="3F327FA3"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$100,000 to just under $150,000</w:t>
      </w:r>
    </w:p>
    <w:p w14:paraId="0F577945"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100 000 $ à moins de 150 000 $</w:t>
      </w:r>
    </w:p>
    <w:p w14:paraId="29D3F282"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$150,000 and above</w:t>
      </w:r>
    </w:p>
    <w:p w14:paraId="430B1FAC"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150 000 $ et plus</w:t>
      </w:r>
    </w:p>
    <w:p w14:paraId="1CCAD70A" w14:textId="77777777" w:rsidR="00A8512B" w:rsidRPr="00A8512B" w:rsidRDefault="00A8512B" w:rsidP="00A8512B">
      <w:pPr>
        <w:spacing w:after="0" w:line="240" w:lineRule="auto"/>
        <w:ind w:left="360"/>
        <w:rPr>
          <w:rFonts w:ascii="Calibri" w:eastAsia="Times New Roman" w:hAnsi="Calibri" w:cs="Times New Roman"/>
          <w:lang w:val="fr-CA"/>
        </w:rPr>
      </w:pPr>
    </w:p>
    <w:p w14:paraId="2CA84E09" w14:textId="77777777" w:rsidR="00A8512B" w:rsidRPr="00A8512B" w:rsidRDefault="00A8512B" w:rsidP="00A8512B">
      <w:pPr>
        <w:spacing w:after="0" w:line="240" w:lineRule="auto"/>
        <w:rPr>
          <w:rFonts w:ascii="Calibri" w:eastAsia="Times New Roman" w:hAnsi="Calibri" w:cs="Times New Roman"/>
          <w:lang w:val="en-CA"/>
        </w:rPr>
      </w:pPr>
      <w:r w:rsidRPr="00A8512B">
        <w:rPr>
          <w:rFonts w:ascii="Calibri" w:eastAsia="Times New Roman" w:hAnsi="Calibri" w:cs="Times New Roman"/>
          <w:lang w:val="en-CA"/>
        </w:rPr>
        <w:t>D6.</w:t>
      </w:r>
      <w:r w:rsidRPr="00A8512B">
        <w:rPr>
          <w:rFonts w:ascii="Calibri" w:eastAsia="Times New Roman" w:hAnsi="Calibri" w:cs="Times New Roman"/>
          <w:lang w:val="en-CA"/>
        </w:rPr>
        <w:tab/>
      </w:r>
      <w:r w:rsidRPr="00A8512B">
        <w:rPr>
          <w:rFonts w:ascii="Calibri" w:eastAsia="Times New Roman" w:hAnsi="Calibri" w:cs="Times New Roman"/>
          <w:lang w:val="en-CA"/>
        </w:rPr>
        <w:tab/>
        <w:t>Do you have any children of any age living in your household?</w:t>
      </w:r>
    </w:p>
    <w:p w14:paraId="4FC679F9" w14:textId="77777777" w:rsidR="00A8512B" w:rsidRPr="00A8512B" w:rsidRDefault="00A8512B" w:rsidP="00A8512B">
      <w:pPr>
        <w:spacing w:after="0" w:line="240" w:lineRule="auto"/>
        <w:ind w:left="720" w:firstLine="720"/>
        <w:rPr>
          <w:rFonts w:ascii="Calibri" w:eastAsia="Times New Roman" w:hAnsi="Calibri" w:cs="Times New Roman"/>
          <w:color w:val="0070C0"/>
          <w:lang w:val="fr-CA"/>
        </w:rPr>
      </w:pPr>
      <w:r w:rsidRPr="00A8512B">
        <w:rPr>
          <w:rFonts w:ascii="Calibri" w:eastAsia="Times New Roman" w:hAnsi="Calibri" w:cs="Times New Roman"/>
          <w:color w:val="0070C0"/>
          <w:lang w:val="fr-CA"/>
        </w:rPr>
        <w:t>Avez-vous des enfants de tous âges qui habitent avec vous à la maison ?</w:t>
      </w:r>
    </w:p>
    <w:p w14:paraId="0C4222F9" w14:textId="77777777" w:rsidR="00A8512B" w:rsidRPr="00A8512B" w:rsidRDefault="00A8512B" w:rsidP="00A8512B">
      <w:pPr>
        <w:spacing w:after="0" w:line="240" w:lineRule="auto"/>
        <w:ind w:left="360"/>
        <w:rPr>
          <w:rFonts w:ascii="Calibri" w:eastAsia="Times New Roman" w:hAnsi="Calibri" w:cs="Times New Roman"/>
          <w:lang w:val="fr-CA"/>
        </w:rPr>
      </w:pPr>
    </w:p>
    <w:p w14:paraId="604451F1"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Yes</w:t>
      </w:r>
    </w:p>
    <w:p w14:paraId="38088030"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392A9205"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w:t>
      </w:r>
    </w:p>
    <w:p w14:paraId="3130A8D4"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32C98CC8" w14:textId="77777777" w:rsidR="00A8512B" w:rsidRPr="00A8512B" w:rsidRDefault="00A8512B" w:rsidP="00A8512B">
      <w:pPr>
        <w:spacing w:after="0" w:line="240" w:lineRule="auto"/>
        <w:ind w:left="360"/>
        <w:rPr>
          <w:rFonts w:ascii="Calibri" w:eastAsia="Times New Roman" w:hAnsi="Calibri" w:cs="Times New Roman"/>
          <w:highlight w:val="yellow"/>
          <w:lang w:val="en-CA"/>
        </w:rPr>
      </w:pPr>
    </w:p>
    <w:p w14:paraId="792A9E3C" w14:textId="77777777" w:rsidR="00A8512B" w:rsidRPr="00A8512B" w:rsidRDefault="00A8512B" w:rsidP="00A8512B">
      <w:pPr>
        <w:spacing w:after="0" w:line="240" w:lineRule="auto"/>
        <w:rPr>
          <w:rFonts w:ascii="Calibri" w:eastAsia="Times New Roman" w:hAnsi="Calibri" w:cs="Times New Roman"/>
          <w:b/>
          <w:lang w:val="en-CA"/>
        </w:rPr>
      </w:pPr>
      <w:r w:rsidRPr="00A8512B">
        <w:rPr>
          <w:rFonts w:ascii="Calibri" w:eastAsia="Times New Roman" w:hAnsi="Calibri" w:cs="Times New Roman"/>
          <w:b/>
          <w:lang w:val="en-CA"/>
        </w:rPr>
        <w:t>[ASK D7 IF D6=YES; OTHERWISE SKIP TO D8]</w:t>
      </w:r>
    </w:p>
    <w:p w14:paraId="73054BDF" w14:textId="77777777" w:rsidR="00A8512B" w:rsidRPr="00A8512B" w:rsidRDefault="00A8512B" w:rsidP="00A8512B">
      <w:pPr>
        <w:spacing w:after="0" w:line="240" w:lineRule="auto"/>
        <w:ind w:left="360"/>
        <w:rPr>
          <w:rFonts w:ascii="Calibri" w:eastAsia="Times New Roman" w:hAnsi="Calibri" w:cs="Times New Roman"/>
          <w:highlight w:val="yellow"/>
          <w:lang w:val="en-CA"/>
        </w:rPr>
      </w:pPr>
    </w:p>
    <w:p w14:paraId="2D3C8F64"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CA"/>
        </w:rPr>
        <w:t>D7.</w:t>
      </w:r>
      <w:r w:rsidRPr="00A8512B">
        <w:rPr>
          <w:rFonts w:ascii="Calibri" w:eastAsia="Times New Roman" w:hAnsi="Calibri" w:cs="Times New Roman"/>
          <w:lang w:val="en-CA"/>
        </w:rPr>
        <w:tab/>
        <w:t xml:space="preserve">Do you have any children in the following age groups living in your household? </w:t>
      </w:r>
      <w:r w:rsidRPr="00A8512B">
        <w:rPr>
          <w:rFonts w:ascii="Calibri" w:eastAsia="Times New Roman" w:hAnsi="Calibri" w:cs="Times New Roman"/>
          <w:lang w:val="fr-CA"/>
        </w:rPr>
        <w:t xml:space="preserve">How about… </w:t>
      </w:r>
      <w:r w:rsidRPr="00A8512B">
        <w:rPr>
          <w:rFonts w:ascii="Calibri" w:eastAsia="Times New Roman" w:hAnsi="Calibri" w:cs="Times New Roman"/>
          <w:b/>
          <w:lang w:val="fr-CA"/>
        </w:rPr>
        <w:t>[INSERT ITEM]</w:t>
      </w:r>
      <w:r w:rsidRPr="00A8512B">
        <w:rPr>
          <w:rFonts w:ascii="Calibri" w:eastAsia="Times New Roman" w:hAnsi="Calibri" w:cs="Times New Roman"/>
          <w:lang w:val="fr-CA"/>
        </w:rPr>
        <w:t xml:space="preserve"> ? </w:t>
      </w:r>
    </w:p>
    <w:p w14:paraId="0755C008"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Avez-vous des enfants de chacun de ces groupes d’âge qui habitent avec vous à la maison ? </w:t>
      </w:r>
      <w:r w:rsidRPr="00A8512B">
        <w:rPr>
          <w:rFonts w:ascii="Calibri" w:eastAsia="Times New Roman" w:hAnsi="Calibri" w:cs="Times New Roman"/>
          <w:b/>
          <w:color w:val="0070C0"/>
          <w:lang w:val="en-CA"/>
        </w:rPr>
        <w:t>[INSERT ITEM]</w:t>
      </w:r>
      <w:r w:rsidRPr="00A8512B">
        <w:rPr>
          <w:rFonts w:ascii="Calibri" w:eastAsia="Times New Roman" w:hAnsi="Calibri" w:cs="Times New Roman"/>
          <w:color w:val="0070C0"/>
          <w:lang w:val="en-CA"/>
        </w:rPr>
        <w:t>?</w:t>
      </w:r>
    </w:p>
    <w:p w14:paraId="7FB49811" w14:textId="77777777" w:rsidR="00A8512B" w:rsidRPr="00A8512B" w:rsidRDefault="00A8512B" w:rsidP="00A8512B">
      <w:pPr>
        <w:spacing w:after="0" w:line="240" w:lineRule="auto"/>
        <w:ind w:left="360"/>
        <w:rPr>
          <w:rFonts w:ascii="Calibri" w:eastAsia="Times New Roman" w:hAnsi="Calibri" w:cs="Times New Roman"/>
          <w:highlight w:val="yellow"/>
          <w:lang w:val="en-CA"/>
        </w:rPr>
      </w:pPr>
    </w:p>
    <w:p w14:paraId="4E3AC7F9"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(A.)</w:t>
      </w:r>
      <w:r w:rsidRPr="00A8512B">
        <w:rPr>
          <w:rFonts w:ascii="Calibri" w:eastAsia="Times New Roman" w:hAnsi="Calibri" w:cs="Times New Roman"/>
          <w:lang w:val="en-CA"/>
        </w:rPr>
        <w:tab/>
        <w:t>Under 6 years old</w:t>
      </w:r>
    </w:p>
    <w:p w14:paraId="401688C7"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(A.)</w:t>
      </w:r>
      <w:r w:rsidRPr="00A8512B">
        <w:rPr>
          <w:rFonts w:ascii="Calibri" w:eastAsia="Times New Roman" w:hAnsi="Calibri" w:cs="Times New Roman"/>
          <w:color w:val="0070C0"/>
          <w:lang w:val="en-CA"/>
        </w:rPr>
        <w:tab/>
        <w:t>Moins de 6 ans</w:t>
      </w:r>
    </w:p>
    <w:p w14:paraId="3B8A14A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(B.)</w:t>
      </w:r>
      <w:r w:rsidRPr="00A8512B">
        <w:rPr>
          <w:rFonts w:ascii="Calibri" w:eastAsia="Times New Roman" w:hAnsi="Calibri" w:cs="Times New Roman"/>
          <w:lang w:val="en-CA"/>
        </w:rPr>
        <w:tab/>
        <w:t>6 to 11 years old</w:t>
      </w:r>
    </w:p>
    <w:p w14:paraId="3B474D1E"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(B.)</w:t>
      </w:r>
      <w:r w:rsidRPr="00A8512B">
        <w:rPr>
          <w:rFonts w:ascii="Calibri" w:eastAsia="Times New Roman" w:hAnsi="Calibri" w:cs="Times New Roman"/>
          <w:color w:val="0070C0"/>
          <w:lang w:val="en-CA"/>
        </w:rPr>
        <w:tab/>
        <w:t>6 à 11 ans</w:t>
      </w:r>
    </w:p>
    <w:p w14:paraId="39665ACE"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(C.)</w:t>
      </w:r>
      <w:r w:rsidRPr="00A8512B">
        <w:rPr>
          <w:rFonts w:ascii="Calibri" w:eastAsia="Times New Roman" w:hAnsi="Calibri" w:cs="Times New Roman"/>
          <w:lang w:val="en-CA"/>
        </w:rPr>
        <w:tab/>
        <w:t>12 to 17 years old</w:t>
      </w:r>
    </w:p>
    <w:p w14:paraId="26B661AF"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(C.)</w:t>
      </w:r>
      <w:r w:rsidRPr="00A8512B">
        <w:rPr>
          <w:rFonts w:ascii="Calibri" w:eastAsia="Times New Roman" w:hAnsi="Calibri" w:cs="Times New Roman"/>
          <w:color w:val="0070C0"/>
          <w:lang w:val="en-CA"/>
        </w:rPr>
        <w:tab/>
        <w:t>12 à 17 ans</w:t>
      </w:r>
    </w:p>
    <w:p w14:paraId="3DCE500A"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(D.)</w:t>
      </w:r>
      <w:r w:rsidRPr="00A8512B">
        <w:rPr>
          <w:rFonts w:ascii="Calibri" w:eastAsia="Times New Roman" w:hAnsi="Calibri" w:cs="Times New Roman"/>
          <w:lang w:val="en-CA"/>
        </w:rPr>
        <w:tab/>
        <w:t>18 years old or older</w:t>
      </w:r>
    </w:p>
    <w:p w14:paraId="2EE164D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w:t>
      </w:r>
      <w:r w:rsidRPr="00A8512B">
        <w:rPr>
          <w:rFonts w:ascii="Calibri" w:eastAsia="Times New Roman" w:hAnsi="Calibri" w:cs="Times New Roman"/>
          <w:color w:val="0070C0"/>
          <w:lang w:val="fr-CA"/>
        </w:rPr>
        <w:tab/>
        <w:t>18 ans et plus</w:t>
      </w:r>
    </w:p>
    <w:p w14:paraId="17E5E0A6" w14:textId="77777777" w:rsidR="00A8512B" w:rsidRPr="00A8512B" w:rsidRDefault="00A8512B" w:rsidP="00A8512B">
      <w:pPr>
        <w:spacing w:after="0" w:line="240" w:lineRule="auto"/>
        <w:ind w:left="360"/>
        <w:rPr>
          <w:rFonts w:ascii="Calibri" w:eastAsia="Times New Roman" w:hAnsi="Calibri" w:cs="Times New Roman"/>
          <w:highlight w:val="yellow"/>
          <w:lang w:val="fr-CA"/>
        </w:rPr>
      </w:pPr>
    </w:p>
    <w:p w14:paraId="68E80CA8"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Yes</w:t>
      </w:r>
    </w:p>
    <w:p w14:paraId="293A6665"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Oui</w:t>
      </w:r>
    </w:p>
    <w:p w14:paraId="4076F09B"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No</w:t>
      </w:r>
    </w:p>
    <w:p w14:paraId="2DF941D4"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en-US"/>
        </w:rPr>
        <w:t>Non</w:t>
      </w:r>
    </w:p>
    <w:p w14:paraId="4E5F1B7C" w14:textId="77777777" w:rsidR="00A8512B" w:rsidRPr="00A8512B" w:rsidRDefault="00A8512B" w:rsidP="00A8512B">
      <w:pPr>
        <w:spacing w:after="0" w:line="240" w:lineRule="auto"/>
        <w:rPr>
          <w:rFonts w:ascii="Calibri" w:eastAsia="Times New Roman" w:hAnsi="Calibri" w:cs="Times New Roman"/>
          <w:highlight w:val="yellow"/>
          <w:lang w:val="en-US"/>
        </w:rPr>
      </w:pPr>
    </w:p>
    <w:p w14:paraId="31AE4A1A" w14:textId="77777777" w:rsidR="00A8512B" w:rsidRPr="00A8512B" w:rsidRDefault="00A8512B" w:rsidP="00A8512B">
      <w:pPr>
        <w:spacing w:after="0" w:line="240" w:lineRule="auto"/>
        <w:ind w:left="360"/>
        <w:rPr>
          <w:rFonts w:ascii="Calibri" w:eastAsia="Times New Roman" w:hAnsi="Calibri" w:cs="Times New Roman"/>
          <w:lang w:val="en-US"/>
        </w:rPr>
      </w:pPr>
    </w:p>
    <w:p w14:paraId="065D8A0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US"/>
        </w:rPr>
        <w:t>D8.</w:t>
      </w: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CA"/>
        </w:rPr>
        <w:t>Were you born in Canada?</w:t>
      </w:r>
    </w:p>
    <w:p w14:paraId="4D862748"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Êtes-vous né(e) au Canada ? </w:t>
      </w:r>
    </w:p>
    <w:p w14:paraId="2E9DDA16" w14:textId="77777777" w:rsidR="00A8512B" w:rsidRPr="00A8512B" w:rsidRDefault="00A8512B" w:rsidP="00A8512B">
      <w:pPr>
        <w:spacing w:after="0" w:line="240" w:lineRule="auto"/>
        <w:ind w:left="360"/>
        <w:rPr>
          <w:rFonts w:ascii="Calibri" w:eastAsia="Times New Roman" w:hAnsi="Calibri" w:cs="Times New Roman"/>
          <w:lang w:val="fr-CA"/>
        </w:rPr>
      </w:pPr>
    </w:p>
    <w:p w14:paraId="78C44B2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w:t>
      </w:r>
    </w:p>
    <w:p w14:paraId="1D848DE9"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0144DCA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49D2485D"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232EF320" w14:textId="77777777" w:rsidR="00A8512B" w:rsidRPr="00A8512B" w:rsidRDefault="00A8512B" w:rsidP="00A8512B">
      <w:pPr>
        <w:spacing w:after="0" w:line="240" w:lineRule="auto"/>
        <w:ind w:left="360"/>
        <w:rPr>
          <w:rFonts w:ascii="Calibri" w:eastAsia="Times New Roman" w:hAnsi="Calibri" w:cs="Times New Roman"/>
          <w:lang w:val="en-CA"/>
        </w:rPr>
      </w:pPr>
    </w:p>
    <w:p w14:paraId="5B31E1A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D9 IF D8=NO; OTHERWISE SKIP TO D12]</w:t>
      </w:r>
    </w:p>
    <w:p w14:paraId="23AB7587" w14:textId="77777777" w:rsidR="00A8512B" w:rsidRPr="00A8512B" w:rsidRDefault="00A8512B" w:rsidP="00A8512B">
      <w:pPr>
        <w:spacing w:after="0" w:line="240" w:lineRule="auto"/>
        <w:ind w:left="360"/>
        <w:rPr>
          <w:rFonts w:ascii="Calibri" w:eastAsia="Times New Roman" w:hAnsi="Calibri" w:cs="Times New Roman"/>
          <w:lang w:val="en-CA"/>
        </w:rPr>
      </w:pPr>
    </w:p>
    <w:p w14:paraId="03C8810E"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D9.</w:t>
      </w:r>
      <w:r w:rsidRPr="00A8512B">
        <w:rPr>
          <w:rFonts w:ascii="Calibri" w:eastAsia="Times New Roman" w:hAnsi="Calibri" w:cs="Times New Roman"/>
          <w:lang w:val="en-CA"/>
        </w:rPr>
        <w:tab/>
        <w:t>In what year did you come to Canada? (RECORD YEAR;</w:t>
      </w:r>
      <w:r w:rsidRPr="00A8512B">
        <w:rPr>
          <w:rFonts w:ascii="Times New Roman" w:eastAsia="Times New Roman" w:hAnsi="Times New Roman" w:cs="Times New Roman"/>
          <w:sz w:val="24"/>
          <w:szCs w:val="24"/>
          <w:lang w:val="en-CA"/>
        </w:rPr>
        <w:t xml:space="preserve"> </w:t>
      </w:r>
      <w:r w:rsidRPr="00A8512B">
        <w:rPr>
          <w:rFonts w:ascii="Calibri" w:eastAsia="Times New Roman" w:hAnsi="Calibri" w:cs="Times New Roman"/>
          <w:lang w:val="en-CA"/>
        </w:rPr>
        <w:t>ASK FOR APPROXIMATION IF THEY CAN’T REMEMBER)</w:t>
      </w:r>
    </w:p>
    <w:p w14:paraId="3E0BB4BA"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En quelle année êtes-vous arrivé(e) au Canada ? (INSCRIRE L’ANNÉE ;</w:t>
      </w:r>
      <w:r w:rsidRPr="00A8512B">
        <w:rPr>
          <w:rFonts w:ascii="Times New Roman" w:eastAsia="Times New Roman" w:hAnsi="Times New Roman" w:cs="Times New Roman"/>
          <w:color w:val="0070C0"/>
          <w:sz w:val="24"/>
          <w:szCs w:val="24"/>
          <w:lang w:val="fr-CA"/>
        </w:rPr>
        <w:t xml:space="preserve"> </w:t>
      </w:r>
      <w:r w:rsidRPr="00A8512B">
        <w:rPr>
          <w:rFonts w:ascii="Calibri" w:eastAsia="Times New Roman" w:hAnsi="Calibri" w:cs="Times New Roman"/>
          <w:color w:val="0070C0"/>
          <w:lang w:val="fr-CA"/>
        </w:rPr>
        <w:t>DEMANDER UNE APPROXIMATION SI LE RÉPONDANT NE SE SOUVIENT PAS)</w:t>
      </w:r>
    </w:p>
    <w:p w14:paraId="622117B7" w14:textId="77777777" w:rsidR="00A8512B" w:rsidRPr="00A8512B" w:rsidRDefault="00A8512B" w:rsidP="00A8512B">
      <w:pPr>
        <w:spacing w:after="0" w:line="240" w:lineRule="auto"/>
        <w:ind w:left="360"/>
        <w:rPr>
          <w:rFonts w:ascii="Calibri" w:eastAsia="Times New Roman" w:hAnsi="Calibri" w:cs="Times New Roman"/>
          <w:b/>
          <w:lang w:val="fr-CA"/>
        </w:rPr>
      </w:pPr>
    </w:p>
    <w:p w14:paraId="2A97A0A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fr-CA"/>
        </w:rPr>
        <w:t xml:space="preserve"> </w:t>
      </w:r>
      <w:r w:rsidRPr="00A8512B">
        <w:rPr>
          <w:rFonts w:ascii="Calibri" w:eastAsia="Times New Roman" w:hAnsi="Calibri" w:cs="Times New Roman"/>
          <w:b/>
          <w:lang w:val="en-CA"/>
        </w:rPr>
        <w:t>[1900-2016]</w:t>
      </w:r>
    </w:p>
    <w:p w14:paraId="15FAB9A1" w14:textId="77777777" w:rsidR="00A8512B" w:rsidRPr="00A8512B" w:rsidRDefault="00A8512B" w:rsidP="00A8512B">
      <w:pPr>
        <w:spacing w:after="0" w:line="240" w:lineRule="auto"/>
        <w:ind w:left="360"/>
        <w:rPr>
          <w:rFonts w:ascii="Calibri" w:eastAsia="Times New Roman" w:hAnsi="Calibri" w:cs="Times New Roman"/>
          <w:lang w:val="en-CA"/>
        </w:rPr>
      </w:pPr>
    </w:p>
    <w:p w14:paraId="4EB0073D"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D12.</w:t>
      </w:r>
      <w:r w:rsidRPr="00A8512B">
        <w:rPr>
          <w:rFonts w:ascii="Calibri" w:eastAsia="Times New Roman" w:hAnsi="Calibri" w:cs="Times New Roman"/>
          <w:lang w:val="en-CA"/>
        </w:rPr>
        <w:tab/>
        <w:t>Are you an Aboriginal person, that is, First Nations, Métis or Inuk (IF NEEDED: Inuit)? First Nations includes Status and Non–Status Indians.</w:t>
      </w:r>
    </w:p>
    <w:p w14:paraId="5212A06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(NOTE: ABORIGINALS ASKED SEPARATELY, IN LINE WITH STATISTICS CANADA APPROACH)</w:t>
      </w:r>
    </w:p>
    <w:p w14:paraId="2F9F6E5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12582BC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(REMARQUE : LES AUTOCHTONES SE FONT POSER LA QUESTION SÉPARÉMMENT, CONFORMÉMENT AVEC LA MÉTHODOLOGIE DE STATISTIQUES CANADA)</w:t>
      </w:r>
    </w:p>
    <w:p w14:paraId="5B93A7DD" w14:textId="77777777" w:rsidR="00A8512B" w:rsidRPr="00A8512B" w:rsidRDefault="00A8512B" w:rsidP="00A8512B">
      <w:pPr>
        <w:spacing w:after="0" w:line="240" w:lineRule="auto"/>
        <w:ind w:left="360"/>
        <w:rPr>
          <w:rFonts w:ascii="Calibri" w:eastAsia="Times New Roman" w:hAnsi="Calibri" w:cs="Times New Roman"/>
          <w:lang w:val="fr-CA"/>
        </w:rPr>
      </w:pPr>
    </w:p>
    <w:p w14:paraId="4A9BA2D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w:t>
      </w:r>
    </w:p>
    <w:p w14:paraId="4FC254D0"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6D3C996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48D72A6A"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0182FE5A" w14:textId="77777777" w:rsidR="00A8512B" w:rsidRPr="00A8512B" w:rsidRDefault="00A8512B" w:rsidP="00A8512B">
      <w:pPr>
        <w:spacing w:after="0" w:line="240" w:lineRule="auto"/>
        <w:ind w:left="360"/>
        <w:rPr>
          <w:rFonts w:ascii="Calibri" w:eastAsia="Times New Roman" w:hAnsi="Calibri" w:cs="Times New Roman"/>
          <w:lang w:val="en-CA"/>
        </w:rPr>
      </w:pPr>
    </w:p>
    <w:p w14:paraId="19646E02" w14:textId="77777777" w:rsidR="00A8512B" w:rsidRPr="00A8512B" w:rsidRDefault="00A8512B" w:rsidP="00A8512B">
      <w:pPr>
        <w:spacing w:after="0" w:line="240" w:lineRule="auto"/>
        <w:ind w:left="360"/>
        <w:rPr>
          <w:rFonts w:ascii="Calibri" w:eastAsia="Times New Roman" w:hAnsi="Calibri" w:cs="Times New Roman"/>
          <w:lang w:val="en-CA"/>
        </w:rPr>
      </w:pPr>
    </w:p>
    <w:p w14:paraId="3CDCF5C1"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D12=YES, SKIP TO SURVEY CLOSE; OTHERWISE CONTINUE]</w:t>
      </w:r>
    </w:p>
    <w:p w14:paraId="03CCC6D8" w14:textId="77777777" w:rsidR="00A8512B" w:rsidRPr="00A8512B" w:rsidRDefault="00A8512B" w:rsidP="00A8512B">
      <w:pPr>
        <w:spacing w:after="0" w:line="240" w:lineRule="auto"/>
        <w:ind w:left="360"/>
        <w:rPr>
          <w:rFonts w:ascii="Calibri" w:eastAsia="Times New Roman" w:hAnsi="Calibri" w:cs="Times New Roman"/>
          <w:lang w:val="en-CA"/>
        </w:rPr>
      </w:pPr>
    </w:p>
    <w:p w14:paraId="61F5007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w:t>
      </w:r>
    </w:p>
    <w:p w14:paraId="0F1FD7AF"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D13.</w:t>
      </w:r>
      <w:r w:rsidRPr="00A8512B">
        <w:rPr>
          <w:rFonts w:ascii="Calibri" w:eastAsia="Times New Roman" w:hAnsi="Calibri" w:cs="Times New Roman"/>
          <w:lang w:val="en-CA"/>
        </w:rPr>
        <w:tab/>
        <w:t>You may belong to one or more racial or cultural groups on the following list.  Are you...? (READ LIST)</w:t>
      </w:r>
    </w:p>
    <w:p w14:paraId="53A2111E" w14:textId="77777777" w:rsidR="00A8512B" w:rsidRPr="00A8512B" w:rsidRDefault="00A8512B" w:rsidP="00A8512B">
      <w:pPr>
        <w:spacing w:after="0" w:line="240" w:lineRule="auto"/>
        <w:ind w:left="1440"/>
        <w:rPr>
          <w:rFonts w:ascii="Calibri" w:eastAsia="Times New Roman" w:hAnsi="Calibri" w:cs="Times New Roman"/>
          <w:color w:val="000000"/>
          <w:lang w:val="en-CA"/>
        </w:rPr>
      </w:pPr>
      <w:r w:rsidRPr="00A8512B">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0B777CC0"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01F984D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5C6A7463" w14:textId="77777777" w:rsidR="00A8512B" w:rsidRPr="00A8512B" w:rsidRDefault="00A8512B" w:rsidP="00A8512B">
      <w:pPr>
        <w:spacing w:after="0" w:line="240" w:lineRule="auto"/>
        <w:ind w:left="360"/>
        <w:rPr>
          <w:rFonts w:ascii="Calibri" w:eastAsia="Times New Roman" w:hAnsi="Calibri" w:cs="Times New Roman"/>
          <w:lang w:val="fr-CA"/>
        </w:rPr>
      </w:pPr>
    </w:p>
    <w:p w14:paraId="7AFFE7F5" w14:textId="77777777" w:rsidR="00A8512B" w:rsidRPr="00A8512B" w:rsidRDefault="00A8512B" w:rsidP="00A8512B">
      <w:pPr>
        <w:spacing w:after="0" w:line="240" w:lineRule="auto"/>
        <w:ind w:left="360"/>
        <w:rPr>
          <w:rFonts w:ascii="Calibri" w:eastAsia="Times New Roman" w:hAnsi="Calibri" w:cs="Times New Roman"/>
          <w:lang w:val="fr-CA"/>
        </w:rPr>
      </w:pPr>
    </w:p>
    <w:p w14:paraId="4672ABB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[MULTIPUNCH]</w:t>
      </w:r>
    </w:p>
    <w:p w14:paraId="3832ACA7"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lang w:val="en-CA"/>
        </w:rPr>
        <w:t>White</w:t>
      </w:r>
    </w:p>
    <w:p w14:paraId="0B165159"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Blanc</w:t>
      </w:r>
    </w:p>
    <w:p w14:paraId="723B6C2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lastRenderedPageBreak/>
        <w:t>South Asian, for example East Indian, Pakistani, Sri Lankan</w:t>
      </w:r>
    </w:p>
    <w:p w14:paraId="6CB1873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Sud-Asiatique (p. ex., Indien de l’Inde, Pakistanais, Sri-Lankais)</w:t>
      </w:r>
    </w:p>
    <w:p w14:paraId="719DEBE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Chinese</w:t>
      </w:r>
    </w:p>
    <w:p w14:paraId="5270C8E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Chinois</w:t>
      </w:r>
    </w:p>
    <w:p w14:paraId="4BD9003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Black</w:t>
      </w:r>
    </w:p>
    <w:p w14:paraId="5EEB23B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Noir</w:t>
      </w:r>
    </w:p>
    <w:p w14:paraId="7DC4F69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Filipino</w:t>
      </w:r>
    </w:p>
    <w:p w14:paraId="083609E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Philippin</w:t>
      </w:r>
    </w:p>
    <w:p w14:paraId="1C25C798"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Latin American</w:t>
      </w:r>
    </w:p>
    <w:p w14:paraId="7066D74D"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Latino-Américain</w:t>
      </w:r>
    </w:p>
    <w:p w14:paraId="345E90F2"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Arab</w:t>
      </w:r>
    </w:p>
    <w:p w14:paraId="2AEB6404"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Arabe</w:t>
      </w:r>
    </w:p>
    <w:p w14:paraId="2368A79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Southeast Asian, for example Vietnamese, Cambodian, Malaysian, Laotian</w:t>
      </w:r>
    </w:p>
    <w:p w14:paraId="00F270A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Asiatique du Sud-Est (p. ex., Vietnamien, Cambodgien, Malaysien, Laotien)</w:t>
      </w:r>
    </w:p>
    <w:p w14:paraId="6FD76E0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West Asian, for example Iranian, Afghan</w:t>
      </w:r>
    </w:p>
    <w:p w14:paraId="36A4324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Asiatique occidental (p. ex., Iranien, Afghan)</w:t>
      </w:r>
    </w:p>
    <w:p w14:paraId="542A5E7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Korean</w:t>
      </w:r>
    </w:p>
    <w:p w14:paraId="787687F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Coréen</w:t>
      </w:r>
    </w:p>
    <w:p w14:paraId="764B0A4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Japanese</w:t>
      </w:r>
    </w:p>
    <w:p w14:paraId="37D6809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Japonais</w:t>
      </w:r>
    </w:p>
    <w:p w14:paraId="3B0FF44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Some other group </w:t>
      </w:r>
    </w:p>
    <w:p w14:paraId="6E1A1B7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Un autre groupe </w:t>
      </w:r>
    </w:p>
    <w:p w14:paraId="7A9C3A08" w14:textId="77777777" w:rsidR="00A8512B" w:rsidRPr="00A8512B" w:rsidRDefault="00A8512B" w:rsidP="00A8512B">
      <w:pPr>
        <w:spacing w:after="0" w:line="240" w:lineRule="auto"/>
        <w:ind w:left="360"/>
        <w:rPr>
          <w:rFonts w:ascii="Calibri" w:eastAsia="Times New Roman" w:hAnsi="Calibri" w:cs="Times New Roman"/>
          <w:lang w:val="fr-CA"/>
        </w:rPr>
      </w:pPr>
    </w:p>
    <w:p w14:paraId="566B3FB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D13A IF D13=‘SOME OTHER GROUP’; OTHERWISE SKIP SURVEY CLOSE]</w:t>
      </w:r>
    </w:p>
    <w:p w14:paraId="6B781E3A" w14:textId="77777777" w:rsidR="00A8512B" w:rsidRPr="00A8512B" w:rsidRDefault="00A8512B" w:rsidP="00A8512B">
      <w:pPr>
        <w:spacing w:after="0" w:line="240" w:lineRule="auto"/>
        <w:ind w:left="360"/>
        <w:rPr>
          <w:rFonts w:ascii="Calibri" w:eastAsia="Times New Roman" w:hAnsi="Calibri" w:cs="Times New Roman"/>
          <w:lang w:val="en-CA"/>
        </w:rPr>
      </w:pPr>
    </w:p>
    <w:p w14:paraId="7A2C939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D13A.</w:t>
      </w:r>
      <w:r w:rsidRPr="00A8512B">
        <w:rPr>
          <w:rFonts w:ascii="Calibri" w:eastAsia="Times New Roman" w:hAnsi="Calibri" w:cs="Times New Roman"/>
          <w:lang w:val="fr-CA"/>
        </w:rPr>
        <w:tab/>
        <w:t xml:space="preserve">Could you specify? </w:t>
      </w:r>
    </w:p>
    <w:p w14:paraId="1B275097"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Pouvez-vous préciser quel groupe ? </w:t>
      </w:r>
    </w:p>
    <w:p w14:paraId="4E4B7C02" w14:textId="77777777" w:rsidR="00A8512B" w:rsidRPr="00A8512B" w:rsidRDefault="00A8512B" w:rsidP="00A8512B">
      <w:pPr>
        <w:spacing w:after="0" w:line="240" w:lineRule="auto"/>
        <w:ind w:left="360"/>
        <w:rPr>
          <w:rFonts w:ascii="Calibri" w:eastAsia="Times New Roman" w:hAnsi="Calibri" w:cs="Times New Roman"/>
          <w:lang w:val="fr-CA"/>
        </w:rPr>
      </w:pPr>
    </w:p>
    <w:p w14:paraId="40E139A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[OPEN END]</w:t>
      </w:r>
    </w:p>
    <w:p w14:paraId="1B6ECA10" w14:textId="77777777" w:rsidR="00A8512B" w:rsidRPr="00A8512B" w:rsidRDefault="00A8512B" w:rsidP="00A8512B">
      <w:pPr>
        <w:spacing w:after="0" w:line="240" w:lineRule="auto"/>
        <w:ind w:left="360"/>
        <w:rPr>
          <w:rFonts w:ascii="Calibri" w:eastAsia="Times New Roman" w:hAnsi="Calibri" w:cs="Times New Roman"/>
          <w:color w:val="1F497D"/>
          <w:lang w:val="en-CA"/>
        </w:rPr>
      </w:pPr>
    </w:p>
    <w:p w14:paraId="044A9957"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A8512B">
        <w:rPr>
          <w:rFonts w:ascii="Calibri" w:eastAsia="Times New Roman" w:hAnsi="Calibri" w:cs="Times New Roman"/>
          <w:lang w:val="en-US"/>
        </w:rPr>
        <w:t xml:space="preserve">. </w:t>
      </w:r>
    </w:p>
    <w:p w14:paraId="3CE943B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A8512B">
        <w:rPr>
          <w:rFonts w:ascii="Calibri" w:eastAsia="Times New Roman" w:hAnsi="Calibri" w:cs="Times New Roman"/>
          <w:color w:val="0070C0"/>
          <w:lang w:val="fr-CA"/>
        </w:rPr>
        <w:tab/>
      </w:r>
    </w:p>
    <w:p w14:paraId="5BD6DA21" w14:textId="77777777" w:rsidR="00A8512B" w:rsidRPr="00A8512B" w:rsidRDefault="00A8512B" w:rsidP="00A8512B">
      <w:pPr>
        <w:spacing w:after="0" w:line="240" w:lineRule="auto"/>
        <w:ind w:left="360"/>
        <w:rPr>
          <w:rFonts w:ascii="Calibri" w:eastAsia="Times New Roman" w:hAnsi="Calibri" w:cs="Times New Roman"/>
          <w:color w:val="0070C0"/>
          <w:lang w:val="fr-CA"/>
        </w:rPr>
      </w:pPr>
    </w:p>
    <w:p w14:paraId="5C7B155A" w14:textId="77777777" w:rsidR="00A8512B" w:rsidRPr="00A8512B" w:rsidRDefault="00A8512B" w:rsidP="00A8512B">
      <w:pPr>
        <w:spacing w:after="0" w:line="240" w:lineRule="auto"/>
        <w:ind w:left="360"/>
        <w:rPr>
          <w:rFonts w:ascii="Calibri" w:eastAsia="Times New Roman" w:hAnsi="Calibri" w:cs="Times New Roman"/>
          <w:color w:val="0070C0"/>
          <w:lang w:val="fr-CA"/>
        </w:rPr>
      </w:pPr>
    </w:p>
    <w:p w14:paraId="14A1AEBE" w14:textId="74CA2E1E" w:rsidR="003B0962" w:rsidRPr="00A8512B" w:rsidRDefault="003B0962" w:rsidP="00A8512B">
      <w:pPr>
        <w:rPr>
          <w:lang w:val="fr-CA" w:eastAsia="fr-FR"/>
        </w:rPr>
      </w:pPr>
    </w:p>
    <w:sectPr w:rsidR="003B0962" w:rsidRPr="00A8512B" w:rsidSect="00965A5E">
      <w:headerReference w:type="even" r:id="rId18"/>
      <w:headerReference w:type="default" r:id="rId19"/>
      <w:footerReference w:type="even" r:id="rId20"/>
      <w:footerReference w:type="default" r:id="rId21"/>
      <w:headerReference w:type="first" r:id="rId22"/>
      <w:footerReference w:type="first" r:id="rId23"/>
      <w:pgSz w:w="12240" w:h="15840" w:code="1"/>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916B9F" w14:textId="77777777" w:rsidR="009910D3" w:rsidRDefault="009910D3" w:rsidP="00FE41AF">
      <w:pPr>
        <w:spacing w:after="0" w:line="240" w:lineRule="auto"/>
      </w:pPr>
      <w:r>
        <w:separator/>
      </w:r>
    </w:p>
  </w:endnote>
  <w:endnote w:type="continuationSeparator" w:id="0">
    <w:p w14:paraId="3861D555" w14:textId="77777777" w:rsidR="009910D3" w:rsidRDefault="009910D3" w:rsidP="00FE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Reference Sans Serif">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IBLLKF+Arial,BoldItalic">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35F60" w14:textId="77777777" w:rsidR="00D73CFE" w:rsidRDefault="00D73CFE">
    <w:pPr>
      <w:pStyle w:val="Footer"/>
    </w:pPr>
    <w:r>
      <w:rPr>
        <w:noProof/>
        <w:lang w:val="en-CA" w:eastAsia="en-CA"/>
      </w:rPr>
      <mc:AlternateContent>
        <mc:Choice Requires="wps">
          <w:drawing>
            <wp:anchor distT="0" distB="0" distL="114300" distR="114300" simplePos="0" relativeHeight="251659264" behindDoc="0" locked="0" layoutInCell="1" allowOverlap="1" wp14:anchorId="5A766F53" wp14:editId="0C99B712">
              <wp:simplePos x="0" y="0"/>
              <wp:positionH relativeFrom="column">
                <wp:posOffset>-770890</wp:posOffset>
              </wp:positionH>
              <wp:positionV relativeFrom="paragraph">
                <wp:posOffset>198120</wp:posOffset>
              </wp:positionV>
              <wp:extent cx="2374265" cy="1403985"/>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36D1FB96" w14:textId="222818B1" w:rsidR="00D73CFE" w:rsidRPr="00C714C7" w:rsidRDefault="00D73CFE">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Pr>
                              <w:noProof/>
                              <w:color w:val="333333"/>
                            </w:rPr>
                            <w:t>8</w:t>
                          </w:r>
                          <w:r w:rsidRPr="00C714C7">
                            <w:rPr>
                              <w:color w:val="333333"/>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margin-left:-60.7pt;margin-top:15.6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" filled="f" stroked="f">
              <v:textbox style="mso-fit-shape-to-text:t">
                <w:txbxContent>
                  <w:p w14:paraId="36D1FB96" w14:textId="222818B1" w:rsidR="00D73CFE" w:rsidRPr="00C714C7" w:rsidRDefault="00D73CFE">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Pr>
                        <w:noProof/>
                        <w:color w:val="333333"/>
                      </w:rPr>
                      <w:t>8</w:t>
                    </w:r>
                    <w:r w:rsidRPr="00C714C7">
                      <w:rPr>
                        <w:color w:val="333333"/>
                      </w:rPr>
                      <w:fldChar w:fldCharType="end"/>
                    </w:r>
                  </w:p>
                </w:txbxContent>
              </v:textbox>
            </v:shape>
          </w:pict>
        </mc:Fallback>
      </mc:AlternateContent>
    </w:r>
    <w:r>
      <w:rPr>
        <w:noProof/>
        <w:lang w:val="en-CA" w:eastAsia="en-CA"/>
      </w:rPr>
      <w:drawing>
        <wp:anchor distT="0" distB="0" distL="114300" distR="114300" simplePos="0" relativeHeight="251660288" behindDoc="0" locked="0" layoutInCell="1" allowOverlap="1" wp14:anchorId="0010E0F2" wp14:editId="22924842">
          <wp:simplePos x="0" y="0"/>
          <wp:positionH relativeFrom="margin">
            <wp:posOffset>4297045</wp:posOffset>
          </wp:positionH>
          <wp:positionV relativeFrom="margin">
            <wp:posOffset>9175750</wp:posOffset>
          </wp:positionV>
          <wp:extent cx="2057400" cy="363855"/>
          <wp:effectExtent l="0" t="0" r="0" b="0"/>
          <wp:wrapSquare wrapText="bothSides"/>
          <wp:docPr id="3" name="Image 22" descr="X:\12. IDENTITY\1. Logo Ipsos\LOGO Game Changers\IPSOS_GAMECHANGER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12. IDENTITY\1. Logo Ipsos\LOGO Game Changers\IPSOS_GAMECHANGERS_blu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57400" cy="363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14C7">
      <w:rPr>
        <w:noProof/>
        <w:lang w:val="en-CA" w:eastAsia="en-CA"/>
      </w:rPr>
      <w:drawing>
        <wp:anchor distT="0" distB="0" distL="114300" distR="114300" simplePos="0" relativeHeight="251658239" behindDoc="0" locked="0" layoutInCell="1" allowOverlap="1" wp14:anchorId="60EAC320" wp14:editId="294C7E1D">
          <wp:simplePos x="0" y="0"/>
          <wp:positionH relativeFrom="margin">
            <wp:posOffset>-906145</wp:posOffset>
          </wp:positionH>
          <wp:positionV relativeFrom="margin">
            <wp:posOffset>7259955</wp:posOffset>
          </wp:positionV>
          <wp:extent cx="889635" cy="2571750"/>
          <wp:effectExtent l="0" t="0" r="5715" b="0"/>
          <wp:wrapSquare wrapText="bothSides"/>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89635" cy="2571750"/>
                  </a:xfrm>
                  <a:prstGeom prst="rect">
                    <a:avLst/>
                  </a:prstGeom>
                </pic:spPr>
              </pic:pic>
            </a:graphicData>
          </a:graphic>
        </wp:anchor>
      </w:drawing>
    </w:r>
    <w:r w:rsidRPr="00C714C7">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7F637" w14:textId="77777777" w:rsidR="00D73CFE" w:rsidRDefault="00D73CFE">
    <w:pPr>
      <w:pStyle w:val="Footer"/>
    </w:pPr>
    <w:r>
      <w:rPr>
        <w:noProof/>
        <w:lang w:val="en-CA" w:eastAsia="en-CA"/>
      </w:rPr>
      <w:drawing>
        <wp:anchor distT="0" distB="0" distL="114300" distR="114300" simplePos="0" relativeHeight="251670528" behindDoc="0" locked="0" layoutInCell="1" allowOverlap="1" wp14:anchorId="768EF00E" wp14:editId="649C3AE6">
          <wp:simplePos x="0" y="0"/>
          <wp:positionH relativeFrom="margin">
            <wp:posOffset>6072505</wp:posOffset>
          </wp:positionH>
          <wp:positionV relativeFrom="margin">
            <wp:posOffset>8501380</wp:posOffset>
          </wp:positionV>
          <wp:extent cx="419100" cy="363855"/>
          <wp:effectExtent l="0" t="0" r="0" b="0"/>
          <wp:wrapSquare wrapText="bothSides"/>
          <wp:docPr id="11" name="Image 27" descr="X:\12. IDENTITY\1. Logo Ipsos\LOGO Game Changers\IPSOS_GAMECHANGER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12. IDENTITY\1. Logo Ipsos\LOGO Game Changers\IPSOS_GAMECHANGERS_blu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9630"/>
                  <a:stretch/>
                </pic:blipFill>
                <pic:spPr bwMode="auto">
                  <a:xfrm>
                    <a:off x="0" y="0"/>
                    <a:ext cx="419100" cy="363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CA" w:eastAsia="en-CA"/>
      </w:rPr>
      <w:drawing>
        <wp:anchor distT="0" distB="0" distL="114300" distR="114300" simplePos="0" relativeHeight="251668480" behindDoc="1" locked="0" layoutInCell="1" allowOverlap="1" wp14:anchorId="588C8675" wp14:editId="220F2ED7">
          <wp:simplePos x="0" y="0"/>
          <wp:positionH relativeFrom="column">
            <wp:posOffset>-1387025</wp:posOffset>
          </wp:positionH>
          <wp:positionV relativeFrom="paragraph">
            <wp:posOffset>-145783</wp:posOffset>
          </wp:positionV>
          <wp:extent cx="1457483" cy="500733"/>
          <wp:effectExtent l="2223" t="0" r="0" b="0"/>
          <wp:wrapNone/>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rotWithShape="1">
                  <a:blip r:embed="rId2">
                    <a:extLst>
                      <a:ext uri="{28A0092B-C50C-407E-A947-70E740481C1C}">
                        <a14:useLocalDpi xmlns:a14="http://schemas.microsoft.com/office/drawing/2010/main" val="0"/>
                      </a:ext>
                    </a:extLst>
                  </a:blip>
                  <a:srcRect l="1" t="-1" r="-1009" b="-3132"/>
                  <a:stretch/>
                </pic:blipFill>
                <pic:spPr bwMode="auto">
                  <a:xfrm rot="16200000">
                    <a:off x="0" y="0"/>
                    <a:ext cx="1480031" cy="5084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B3976">
      <w:rPr>
        <w:noProof/>
        <w:lang w:val="en-CA" w:eastAsia="en-CA"/>
      </w:rPr>
      <mc:AlternateContent>
        <mc:Choice Requires="wps">
          <w:drawing>
            <wp:anchor distT="0" distB="0" distL="114300" distR="114300" simplePos="0" relativeHeight="251663360" behindDoc="0" locked="0" layoutInCell="1" allowOverlap="1" wp14:anchorId="3B84BD01" wp14:editId="6E53B377">
              <wp:simplePos x="0" y="0"/>
              <wp:positionH relativeFrom="column">
                <wp:posOffset>-801370</wp:posOffset>
              </wp:positionH>
              <wp:positionV relativeFrom="paragraph">
                <wp:posOffset>398780</wp:posOffset>
              </wp:positionV>
              <wp:extent cx="2374265" cy="1403985"/>
              <wp:effectExtent l="0" t="0" r="0" b="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07A332F3" w14:textId="369AC132" w:rsidR="00D73CFE" w:rsidRPr="00C714C7" w:rsidRDefault="00D73CFE" w:rsidP="00CB3976">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sidR="0018088D">
                            <w:rPr>
                              <w:noProof/>
                              <w:color w:val="333333"/>
                            </w:rPr>
                            <w:t>2</w:t>
                          </w:r>
                          <w:r w:rsidRPr="00C714C7">
                            <w:rPr>
                              <w:color w:val="333333"/>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margin-left:-63.1pt;margin-top:31.4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" filled="f" stroked="f">
              <v:textbox style="mso-fit-shape-to-text:t">
                <w:txbxContent>
                  <w:p w14:paraId="07A332F3" w14:textId="369AC132" w:rsidR="00D73CFE" w:rsidRPr="00C714C7" w:rsidRDefault="00D73CFE" w:rsidP="00CB3976">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sidR="0018088D">
                      <w:rPr>
                        <w:noProof/>
                        <w:color w:val="333333"/>
                      </w:rPr>
                      <w:t>2</w:t>
                    </w:r>
                    <w:r w:rsidRPr="00C714C7">
                      <w:rPr>
                        <w:color w:val="333333"/>
                      </w:rPr>
                      <w:fldChar w:fldCharType="end"/>
                    </w:r>
                  </w:p>
                </w:txbxContent>
              </v:textbox>
            </v:shape>
          </w:pict>
        </mc:Fallback>
      </mc:AlternateContent>
    </w:r>
  </w:p>
  <w:p w14:paraId="048D8244" w14:textId="77777777" w:rsidR="00D73CFE" w:rsidRDefault="00D73C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8D2A5" w14:textId="77777777" w:rsidR="00D73CFE" w:rsidRDefault="00D73CFE">
    <w:pPr>
      <w:pStyle w:val="Footer"/>
      <w:rPr>
        <w:noProof/>
        <w:lang w:val="en-US"/>
      </w:rPr>
    </w:pPr>
  </w:p>
  <w:p w14:paraId="42C5E92B" w14:textId="77777777" w:rsidR="00D73CFE" w:rsidRDefault="00D73CFE">
    <w:pPr>
      <w:pStyle w:val="Footer"/>
    </w:pPr>
    <w:r>
      <w:rPr>
        <w:noProof/>
        <w:lang w:val="en-CA" w:eastAsia="en-CA"/>
      </w:rPr>
      <w:drawing>
        <wp:anchor distT="0" distB="0" distL="114300" distR="114300" simplePos="0" relativeHeight="251666432" behindDoc="0" locked="0" layoutInCell="1" allowOverlap="1" wp14:anchorId="1C18CFD9" wp14:editId="7EEA75CB">
          <wp:simplePos x="0" y="0"/>
          <wp:positionH relativeFrom="margin">
            <wp:posOffset>5932170</wp:posOffset>
          </wp:positionH>
          <wp:positionV relativeFrom="margin">
            <wp:posOffset>8355965</wp:posOffset>
          </wp:positionV>
          <wp:extent cx="409575" cy="363855"/>
          <wp:effectExtent l="0" t="0" r="9525" b="0"/>
          <wp:wrapSquare wrapText="bothSides"/>
          <wp:docPr id="8" name="Image 27" descr="X:\12. IDENTITY\1. Logo Ipsos\LOGO Game Changers\IPSOS_GAMECHANGER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12. IDENTITY\1. Logo Ipsos\LOGO Game Changers\IPSOS_GAMECHANGERS_blu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80084"/>
                  <a:stretch/>
                </pic:blipFill>
                <pic:spPr bwMode="auto">
                  <a:xfrm>
                    <a:off x="0" y="0"/>
                    <a:ext cx="409575" cy="363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B0593" w14:textId="77777777" w:rsidR="009910D3" w:rsidRDefault="009910D3" w:rsidP="00FE41AF">
      <w:pPr>
        <w:spacing w:after="0" w:line="240" w:lineRule="auto"/>
      </w:pPr>
      <w:r>
        <w:separator/>
      </w:r>
    </w:p>
  </w:footnote>
  <w:footnote w:type="continuationSeparator" w:id="0">
    <w:p w14:paraId="753B81BD" w14:textId="77777777" w:rsidR="009910D3" w:rsidRDefault="009910D3" w:rsidP="00FE41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26475" w14:textId="77777777" w:rsidR="00D73CFE" w:rsidRPr="0046432C" w:rsidRDefault="00D73CFE" w:rsidP="0046432C">
    <w:pPr>
      <w:pStyle w:val="Header"/>
      <w:jc w:val="center"/>
      <w:rPr>
        <w:color w:val="333333"/>
      </w:rPr>
    </w:pPr>
    <w:r w:rsidRPr="0046432C">
      <w:rPr>
        <w:color w:val="333333"/>
      </w:rPr>
      <w:t>Title of your document</w:t>
    </w:r>
    <w:r>
      <w:rPr>
        <w:color w:val="333333"/>
      </w:rPr>
      <w:t>s</w:t>
    </w:r>
  </w:p>
  <w:p w14:paraId="0934C449" w14:textId="77777777" w:rsidR="00D73CFE" w:rsidRDefault="00D73C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A7F80" w14:textId="4A847B1E" w:rsidR="00D73CFE" w:rsidRPr="00965A5E" w:rsidRDefault="00D73CFE" w:rsidP="00965A5E">
    <w:pPr>
      <w:pStyle w:val="Header"/>
      <w:jc w:val="center"/>
      <w:rPr>
        <w:lang w:val="en-US"/>
      </w:rPr>
    </w:pPr>
    <w:r>
      <w:rPr>
        <w:color w:val="333333"/>
        <w:lang w:val="en-GB"/>
      </w:rPr>
      <w:t>Privy Council Office</w:t>
    </w:r>
    <w:r w:rsidRPr="00965A5E">
      <w:rPr>
        <w:color w:val="333333"/>
        <w:lang w:val="en-GB"/>
      </w:rPr>
      <w:t xml:space="preserve"> – </w:t>
    </w:r>
    <w:r>
      <w:rPr>
        <w:color w:val="333333"/>
        <w:lang w:val="en-GB"/>
      </w:rPr>
      <w:t xml:space="preserve">Government Priorities Quantitative Survey – Fall </w:t>
    </w:r>
    <w:r w:rsidRPr="00965A5E">
      <w:rPr>
        <w:color w:val="333333"/>
        <w:lang w:val="en-GB"/>
      </w:rPr>
      <w:t>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B3AE7" w14:textId="77777777" w:rsidR="00D73CFE" w:rsidRPr="00965A5E" w:rsidRDefault="00D73CFE" w:rsidP="00965A5E">
    <w:pPr>
      <w:pStyle w:val="Header"/>
      <w:jc w:val="center"/>
      <w:rPr>
        <w:lang w:val="en-GB"/>
      </w:rPr>
    </w:pPr>
    <w:r w:rsidRPr="00965A5E">
      <w:rPr>
        <w:color w:val="333333"/>
        <w:lang w:val="en-GB"/>
      </w:rPr>
      <w:t>Financial Consumers’ Rights and Responsibilities – Public Opinion Research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0"/>
    <w:lvl w:ilvl="0">
      <w:start w:val="1"/>
      <w:numFmt w:val="decimal"/>
      <w:pStyle w:val="Level1"/>
      <w:lvlText w:val="%1."/>
      <w:lvlJc w:val="left"/>
      <w:pPr>
        <w:tabs>
          <w:tab w:val="num" w:pos="720"/>
        </w:tabs>
        <w:ind w:left="720" w:hanging="720"/>
      </w:pPr>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1">
    <w:nsid w:val="01B062F6"/>
    <w:multiLevelType w:val="hybridMultilevel"/>
    <w:tmpl w:val="1E285762"/>
    <w:lvl w:ilvl="0" w:tplc="A3EADC8C">
      <w:start w:val="1"/>
      <w:numFmt w:val="decimal"/>
      <w:pStyle w:val="Level2Other"/>
      <w:lvlText w:val="%1."/>
      <w:lvlJc w:val="left"/>
      <w:pPr>
        <w:tabs>
          <w:tab w:val="num" w:pos="3510"/>
        </w:tabs>
        <w:ind w:left="3510" w:hanging="360"/>
      </w:pPr>
      <w:rPr>
        <w:rFonts w:cs="Times New Roman"/>
      </w:rPr>
    </w:lvl>
    <w:lvl w:ilvl="1" w:tplc="04090019">
      <w:start w:val="1"/>
      <w:numFmt w:val="lowerLetter"/>
      <w:lvlText w:val="%2."/>
      <w:lvlJc w:val="left"/>
      <w:pPr>
        <w:tabs>
          <w:tab w:val="num" w:pos="3960"/>
        </w:tabs>
        <w:ind w:left="3960" w:hanging="360"/>
      </w:pPr>
      <w:rPr>
        <w:rFonts w:cs="Times New Roman"/>
      </w:rPr>
    </w:lvl>
    <w:lvl w:ilvl="2" w:tplc="0409001B" w:tentative="1">
      <w:start w:val="1"/>
      <w:numFmt w:val="lowerRoman"/>
      <w:lvlText w:val="%3."/>
      <w:lvlJc w:val="right"/>
      <w:pPr>
        <w:tabs>
          <w:tab w:val="num" w:pos="4680"/>
        </w:tabs>
        <w:ind w:left="4680" w:hanging="180"/>
      </w:pPr>
      <w:rPr>
        <w:rFonts w:cs="Times New Roman"/>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2">
    <w:nsid w:val="02D66905"/>
    <w:multiLevelType w:val="hybridMultilevel"/>
    <w:tmpl w:val="612AEE82"/>
    <w:lvl w:ilvl="0" w:tplc="B3D446A0">
      <w:start w:val="1"/>
      <w:numFmt w:val="upperLetter"/>
      <w:lvlText w:val="%1."/>
      <w:lvlJc w:val="left"/>
      <w:pPr>
        <w:ind w:left="709" w:hanging="360"/>
      </w:pPr>
      <w:rPr>
        <w:rFonts w:ascii="Calibri" w:eastAsia="Times New Roman" w:hAnsi="Calibri" w:cs="Times New Roman"/>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3">
    <w:nsid w:val="02FC3633"/>
    <w:multiLevelType w:val="hybridMultilevel"/>
    <w:tmpl w:val="BB843DEC"/>
    <w:lvl w:ilvl="0" w:tplc="F9A01F6C">
      <w:start w:val="1"/>
      <w:numFmt w:val="bullet"/>
      <w:pStyle w:val="Bullets"/>
      <w:lvlText w:val=""/>
      <w:lvlJc w:val="left"/>
      <w:pPr>
        <w:ind w:left="72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932A4"/>
    <w:multiLevelType w:val="multilevel"/>
    <w:tmpl w:val="F71A5350"/>
    <w:lvl w:ilvl="0">
      <w:start w:val="1"/>
      <w:numFmt w:val="decimal"/>
      <w:pStyle w:val="Title1Level"/>
      <w:lvlText w:val="%1.0"/>
      <w:lvlJc w:val="left"/>
      <w:pPr>
        <w:ind w:left="900" w:hanging="900"/>
      </w:pPr>
      <w:rPr>
        <w:rFonts w:asciiTheme="minorHAnsi" w:hAnsiTheme="minorHAnsi" w:cs="Times New Roman" w:hint="default"/>
        <w:b/>
        <w:bCs w:val="0"/>
        <w:i w:val="0"/>
        <w:iCs w:val="0"/>
        <w:caps w:val="0"/>
        <w:smallCaps w:val="0"/>
        <w:strike w:val="0"/>
        <w:dstrike w:val="0"/>
        <w:noProof w:val="0"/>
        <w:snapToGrid w:val="0"/>
        <w:vanish w:val="0"/>
        <w:color w:val="002060"/>
        <w:spacing w:val="0"/>
        <w:w w:val="0"/>
        <w:kern w:val="0"/>
        <w:position w:val="0"/>
        <w:szCs w:val="0"/>
        <w:u w:val="none"/>
        <w:vertAlign w:val="baseline"/>
        <w:em w:val="none"/>
      </w:rPr>
    </w:lvl>
    <w:lvl w:ilvl="1">
      <w:start w:val="1"/>
      <w:numFmt w:val="decimal"/>
      <w:pStyle w:val="Title2Level"/>
      <w:lvlText w:val="%1.%2"/>
      <w:lvlJc w:val="left"/>
      <w:pPr>
        <w:ind w:left="900" w:hanging="900"/>
      </w:pPr>
      <w:rPr>
        <w:rFonts w:asciiTheme="minorHAnsi" w:hAnsiTheme="minorHAnsi" w:cs="Times New Roman" w:hint="default"/>
        <w:b/>
        <w:bCs w:val="0"/>
        <w:i w:val="0"/>
        <w:iCs w:val="0"/>
        <w:caps w:val="0"/>
        <w:smallCaps w:val="0"/>
        <w:strike w:val="0"/>
        <w:dstrike w:val="0"/>
        <w:noProof w:val="0"/>
        <w:snapToGrid w:val="0"/>
        <w:vanish w:val="0"/>
        <w:color w:val="002060"/>
        <w:spacing w:val="0"/>
        <w:w w:val="0"/>
        <w:kern w:val="0"/>
        <w:position w:val="0"/>
        <w:szCs w:val="0"/>
        <w:u w:val="none"/>
        <w:vertAlign w:val="baseline"/>
        <w:em w:val="none"/>
      </w:rPr>
    </w:lvl>
    <w:lvl w:ilvl="2">
      <w:start w:val="1"/>
      <w:numFmt w:val="decimal"/>
      <w:pStyle w:val="Title3Level"/>
      <w:lvlText w:val="%1.%2.%3"/>
      <w:lvlJc w:val="left"/>
      <w:pPr>
        <w:ind w:left="900" w:hanging="900"/>
      </w:pPr>
      <w:rPr>
        <w:rFonts w:ascii="Calibri" w:hAnsi="Calibri" w:hint="default"/>
        <w:sz w:val="24"/>
      </w:rPr>
    </w:lvl>
    <w:lvl w:ilvl="3">
      <w:start w:val="1"/>
      <w:numFmt w:val="decimal"/>
      <w:pStyle w:val="MainHeader4"/>
      <w:lvlText w:val="%1.%2.%3.%4"/>
      <w:lvlJc w:val="left"/>
      <w:pPr>
        <w:ind w:left="1080" w:hanging="1080"/>
      </w:pPr>
      <w:rPr>
        <w:rFonts w:ascii="Calibri" w:hAnsi="Calibri" w:hint="default"/>
        <w:b w:val="0"/>
        <w:i w:val="0"/>
        <w:sz w:val="24"/>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8CD5B6C"/>
    <w:multiLevelType w:val="hybridMultilevel"/>
    <w:tmpl w:val="A6DA7118"/>
    <w:lvl w:ilvl="0" w:tplc="88F6DF50">
      <w:start w:val="18"/>
      <w:numFmt w:val="bullet"/>
      <w:lvlText w:val="-"/>
      <w:lvlJc w:val="left"/>
      <w:pPr>
        <w:ind w:left="360" w:hanging="360"/>
      </w:pPr>
      <w:rPr>
        <w:rFonts w:ascii="Calibri" w:eastAsia="Times New Roman" w:hAnsi="Calibri"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0AD95FFA"/>
    <w:multiLevelType w:val="hybridMultilevel"/>
    <w:tmpl w:val="A0DC99FE"/>
    <w:lvl w:ilvl="0" w:tplc="88F6DF50">
      <w:start w:val="18"/>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A7112"/>
    <w:multiLevelType w:val="hybridMultilevel"/>
    <w:tmpl w:val="26921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0BC3E10"/>
    <w:multiLevelType w:val="hybridMultilevel"/>
    <w:tmpl w:val="4300DF8C"/>
    <w:lvl w:ilvl="0" w:tplc="6366B43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26C5DE8"/>
    <w:multiLevelType w:val="hybridMultilevel"/>
    <w:tmpl w:val="BC1612AC"/>
    <w:lvl w:ilvl="0" w:tplc="4AEA49E8">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17CA52FF"/>
    <w:multiLevelType w:val="multilevel"/>
    <w:tmpl w:val="6CBCDE5A"/>
    <w:lvl w:ilvl="0">
      <w:start w:val="1"/>
      <w:numFmt w:val="decimal"/>
      <w:pStyle w:val="Bullets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B1B120F"/>
    <w:multiLevelType w:val="hybridMultilevel"/>
    <w:tmpl w:val="FB6ABEC4"/>
    <w:lvl w:ilvl="0" w:tplc="728E23F4">
      <w:start w:val="1"/>
      <w:numFmt w:val="bullet"/>
      <w:lvlText w:val=""/>
      <w:lvlJc w:val="left"/>
      <w:pPr>
        <w:ind w:left="720" w:hanging="360"/>
      </w:pPr>
      <w:rPr>
        <w:rFonts w:ascii="Symbol" w:hAnsi="Symbol" w:hint="default"/>
        <w:color w:val="E8772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7716D5"/>
    <w:multiLevelType w:val="hybridMultilevel"/>
    <w:tmpl w:val="96048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E6C5EE4"/>
    <w:multiLevelType w:val="hybridMultilevel"/>
    <w:tmpl w:val="452E860A"/>
    <w:lvl w:ilvl="0" w:tplc="2F041086">
      <w:start w:val="1"/>
      <w:numFmt w:val="upperLetter"/>
      <w:pStyle w:val="AppendixLevel2"/>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8F1C28"/>
    <w:multiLevelType w:val="multilevel"/>
    <w:tmpl w:val="FD16BDBC"/>
    <w:lvl w:ilvl="0">
      <w:start w:val="1"/>
      <w:numFmt w:val="decimal"/>
      <w:pStyle w:val="QuestionNumbering"/>
      <w:lvlText w:val="%1."/>
      <w:lvlJc w:val="left"/>
      <w:pPr>
        <w:tabs>
          <w:tab w:val="num" w:pos="360"/>
        </w:tabs>
      </w:pPr>
      <w:rPr>
        <w:rFonts w:cs="Times New Roman"/>
      </w:rPr>
    </w:lvl>
    <w:lvl w:ilvl="1">
      <w:start w:val="2"/>
      <w:numFmt w:val="lowerLetter"/>
      <w:lvlText w:val="%2)"/>
      <w:lvlJc w:val="left"/>
      <w:pPr>
        <w:tabs>
          <w:tab w:val="num" w:pos="720"/>
        </w:tabs>
        <w:ind w:left="720" w:hanging="36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5">
    <w:nsid w:val="26A825A4"/>
    <w:multiLevelType w:val="hybridMultilevel"/>
    <w:tmpl w:val="30FEE820"/>
    <w:lvl w:ilvl="0" w:tplc="CBCE21AE">
      <w:start w:val="1"/>
      <w:numFmt w:val="bullet"/>
      <w:pStyle w:val="MOH-BulletsLis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792469"/>
    <w:multiLevelType w:val="singleLevel"/>
    <w:tmpl w:val="AD68E524"/>
    <w:lvl w:ilvl="0">
      <w:start w:val="1"/>
      <w:numFmt w:val="bullet"/>
      <w:pStyle w:val="ItemBank"/>
      <w:lvlText w:val="□"/>
      <w:lvlJc w:val="left"/>
      <w:pPr>
        <w:tabs>
          <w:tab w:val="num" w:pos="1800"/>
        </w:tabs>
        <w:ind w:left="1800" w:hanging="360"/>
      </w:pPr>
      <w:rPr>
        <w:rFonts w:ascii="MS Reference Sans Serif" w:hAnsi="MS Reference Sans Serif" w:hint="default"/>
        <w:color w:val="auto"/>
        <w:sz w:val="40"/>
        <w:vertAlign w:val="baseline"/>
      </w:rPr>
    </w:lvl>
  </w:abstractNum>
  <w:abstractNum w:abstractNumId="17">
    <w:nsid w:val="2E1E7FBB"/>
    <w:multiLevelType w:val="hybridMultilevel"/>
    <w:tmpl w:val="0C268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EE3690A"/>
    <w:multiLevelType w:val="hybridMultilevel"/>
    <w:tmpl w:val="A42E14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EC1758"/>
    <w:multiLevelType w:val="hybridMultilevel"/>
    <w:tmpl w:val="DEE8FC00"/>
    <w:lvl w:ilvl="0" w:tplc="0D90B2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235A0"/>
    <w:multiLevelType w:val="hybridMultilevel"/>
    <w:tmpl w:val="A314A9A2"/>
    <w:lvl w:ilvl="0" w:tplc="2CF2C638">
      <w:start w:val="1"/>
      <w:numFmt w:val="upperLetter"/>
      <w:lvlText w:val="(%1.)"/>
      <w:lvlJc w:val="left"/>
      <w:pPr>
        <w:ind w:left="1429" w:hanging="360"/>
      </w:pPr>
      <w:rPr>
        <w:rFonts w:hint="default"/>
        <w:lang w:val="fr-CA"/>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37E932D7"/>
    <w:multiLevelType w:val="hybridMultilevel"/>
    <w:tmpl w:val="1750ADD6"/>
    <w:lvl w:ilvl="0" w:tplc="ADAAFD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1C3DB6"/>
    <w:multiLevelType w:val="hybridMultilevel"/>
    <w:tmpl w:val="80ACD47C"/>
    <w:lvl w:ilvl="0" w:tplc="B9103110">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28103DD"/>
    <w:multiLevelType w:val="hybridMultilevel"/>
    <w:tmpl w:val="0570F2C8"/>
    <w:lvl w:ilvl="0" w:tplc="88A24C5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2B73843"/>
    <w:multiLevelType w:val="hybridMultilevel"/>
    <w:tmpl w:val="FF040448"/>
    <w:lvl w:ilvl="0" w:tplc="9028D52E">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nsid w:val="459B0EDB"/>
    <w:multiLevelType w:val="hybridMultilevel"/>
    <w:tmpl w:val="454A7696"/>
    <w:lvl w:ilvl="0" w:tplc="F79CC55E">
      <w:numFmt w:val="bullet"/>
      <w:lvlText w:val="-"/>
      <w:lvlJc w:val="left"/>
      <w:pPr>
        <w:ind w:left="360" w:hanging="360"/>
      </w:pPr>
      <w:rPr>
        <w:rFonts w:ascii="Calibri" w:eastAsiaTheme="minorHAnsi" w:hAnsi="Calibri"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nsid w:val="49D65116"/>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7">
    <w:nsid w:val="49FC0EE6"/>
    <w:multiLevelType w:val="hybridMultilevel"/>
    <w:tmpl w:val="6D4ED4D4"/>
    <w:lvl w:ilvl="0" w:tplc="C85C292A">
      <w:start w:val="1"/>
      <w:numFmt w:val="bullet"/>
      <w:pStyle w:val="Bullet1Level"/>
      <w:lvlText w:val=""/>
      <w:lvlJc w:val="left"/>
      <w:pPr>
        <w:ind w:left="1080" w:hanging="360"/>
      </w:pPr>
      <w:rPr>
        <w:rFonts w:ascii="Wingdings" w:hAnsi="Wingdings" w:hint="default"/>
        <w:color w:val="002060"/>
      </w:rPr>
    </w:lvl>
    <w:lvl w:ilvl="1" w:tplc="F2BCC1FC">
      <w:start w:val="1"/>
      <w:numFmt w:val="bullet"/>
      <w:pStyle w:val="Bullet2Level"/>
      <w:lvlText w:val=""/>
      <w:lvlJc w:val="left"/>
      <w:pPr>
        <w:ind w:left="1800" w:hanging="360"/>
      </w:pPr>
      <w:rPr>
        <w:rFonts w:ascii="Symbol" w:hAnsi="Symbol" w:hint="default"/>
        <w:color w:val="00206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49529A"/>
    <w:multiLevelType w:val="hybridMultilevel"/>
    <w:tmpl w:val="27A2FB1E"/>
    <w:lvl w:ilvl="0" w:tplc="10090015">
      <w:start w:val="1"/>
      <w:numFmt w:val="upperLetter"/>
      <w:lvlText w:val="%1."/>
      <w:lvlJc w:val="left"/>
      <w:pPr>
        <w:ind w:left="1080" w:hanging="360"/>
      </w:pPr>
      <w:rPr>
        <w:rFonts w:cs="Times New Roman"/>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9">
    <w:nsid w:val="53813223"/>
    <w:multiLevelType w:val="hybridMultilevel"/>
    <w:tmpl w:val="BC300CDE"/>
    <w:lvl w:ilvl="0" w:tplc="074A06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2C58DA"/>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nsid w:val="58CE1B1F"/>
    <w:multiLevelType w:val="hybridMultilevel"/>
    <w:tmpl w:val="3612DB50"/>
    <w:lvl w:ilvl="0" w:tplc="10090015">
      <w:start w:val="1"/>
      <w:numFmt w:val="upperLetter"/>
      <w:lvlText w:val="%1."/>
      <w:lvlJc w:val="left"/>
      <w:pPr>
        <w:ind w:left="1069" w:hanging="360"/>
      </w:p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32">
    <w:nsid w:val="59D9346F"/>
    <w:multiLevelType w:val="hybridMultilevel"/>
    <w:tmpl w:val="F1783736"/>
    <w:lvl w:ilvl="0" w:tplc="86248364">
      <w:start w:val="1"/>
      <w:numFmt w:val="upperLetter"/>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33">
    <w:nsid w:val="5D281508"/>
    <w:multiLevelType w:val="hybridMultilevel"/>
    <w:tmpl w:val="1172B420"/>
    <w:lvl w:ilvl="0" w:tplc="065C7B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A04AA6"/>
    <w:multiLevelType w:val="hybridMultilevel"/>
    <w:tmpl w:val="B55AD1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E1619"/>
    <w:multiLevelType w:val="hybridMultilevel"/>
    <w:tmpl w:val="33E2F630"/>
    <w:lvl w:ilvl="0" w:tplc="438E1F2A">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75B870B6"/>
    <w:multiLevelType w:val="hybridMultilevel"/>
    <w:tmpl w:val="AF5850FC"/>
    <w:lvl w:ilvl="0" w:tplc="88F6DF50">
      <w:start w:val="18"/>
      <w:numFmt w:val="bullet"/>
      <w:lvlText w:val="-"/>
      <w:lvlJc w:val="left"/>
      <w:pPr>
        <w:ind w:left="720" w:hanging="360"/>
      </w:pPr>
      <w:rPr>
        <w:rFonts w:ascii="Calibri" w:eastAsia="Times New Roman" w:hAnsi="Calibri" w:cs="Times New Roman" w:hint="default"/>
      </w:rPr>
    </w:lvl>
    <w:lvl w:ilvl="1" w:tplc="88F6DF50">
      <w:start w:val="18"/>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5B41E7"/>
    <w:multiLevelType w:val="hybridMultilevel"/>
    <w:tmpl w:val="C8EA37FA"/>
    <w:lvl w:ilvl="0" w:tplc="4EE2CA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6A74975"/>
    <w:multiLevelType w:val="hybridMultilevel"/>
    <w:tmpl w:val="1DD00004"/>
    <w:lvl w:ilvl="0" w:tplc="F7DA0A78">
      <w:start w:val="1"/>
      <w:numFmt w:val="upperLetter"/>
      <w:lvlText w:val="%1."/>
      <w:lvlJc w:val="left"/>
      <w:pPr>
        <w:ind w:left="709" w:hanging="360"/>
      </w:pPr>
      <w:rPr>
        <w:rFonts w:ascii="Calibri" w:eastAsia="Times New Roman" w:hAnsi="Calibri" w:cs="Times New Roman"/>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39">
    <w:nsid w:val="76A978E6"/>
    <w:multiLevelType w:val="hybridMultilevel"/>
    <w:tmpl w:val="B2588834"/>
    <w:lvl w:ilvl="0" w:tplc="FD449C90">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771B2356"/>
    <w:multiLevelType w:val="hybridMultilevel"/>
    <w:tmpl w:val="C2D88A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7B2B7A4E"/>
    <w:multiLevelType w:val="hybridMultilevel"/>
    <w:tmpl w:val="A5C4DA7C"/>
    <w:lvl w:ilvl="0" w:tplc="A448F52A">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2">
    <w:nsid w:val="7D9F0075"/>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11"/>
  </w:num>
  <w:num w:numId="2">
    <w:abstractNumId w:val="27"/>
  </w:num>
  <w:num w:numId="3">
    <w:abstractNumId w:val="27"/>
  </w:num>
  <w:num w:numId="4">
    <w:abstractNumId w:val="11"/>
  </w:num>
  <w:num w:numId="5">
    <w:abstractNumId w:val="27"/>
  </w:num>
  <w:num w:numId="6">
    <w:abstractNumId w:val="27"/>
  </w:num>
  <w:num w:numId="7">
    <w:abstractNumId w:val="10"/>
  </w:num>
  <w:num w:numId="8">
    <w:abstractNumId w:val="15"/>
  </w:num>
  <w:num w:numId="9">
    <w:abstractNumId w:val="4"/>
  </w:num>
  <w:num w:numId="10">
    <w:abstractNumId w:val="13"/>
  </w:num>
  <w:num w:numId="11">
    <w:abstractNumId w:val="3"/>
  </w:num>
  <w:num w:numId="12">
    <w:abstractNumId w:val="13"/>
  </w:num>
  <w:num w:numId="13">
    <w:abstractNumId w:val="14"/>
  </w:num>
  <w:num w:numId="14">
    <w:abstractNumId w:val="16"/>
  </w:num>
  <w:num w:numId="15">
    <w:abstractNumId w:val="1"/>
  </w:num>
  <w:num w:numId="16">
    <w:abstractNumId w:val="0"/>
    <w:lvlOverride w:ilvl="0">
      <w:startOverride w:val="10"/>
      <w:lvl w:ilvl="0">
        <w:start w:val="10"/>
        <w:numFmt w:val="decimal"/>
        <w:pStyle w:val="Level1"/>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17">
    <w:abstractNumId w:val="28"/>
  </w:num>
  <w:num w:numId="18">
    <w:abstractNumId w:val="30"/>
  </w:num>
  <w:num w:numId="19">
    <w:abstractNumId w:val="26"/>
  </w:num>
  <w:num w:numId="20">
    <w:abstractNumId w:val="42"/>
  </w:num>
  <w:num w:numId="21">
    <w:abstractNumId w:val="17"/>
  </w:num>
  <w:num w:numId="22">
    <w:abstractNumId w:val="41"/>
  </w:num>
  <w:num w:numId="23">
    <w:abstractNumId w:val="40"/>
  </w:num>
  <w:num w:numId="24">
    <w:abstractNumId w:val="2"/>
  </w:num>
  <w:num w:numId="25">
    <w:abstractNumId w:val="38"/>
  </w:num>
  <w:num w:numId="26">
    <w:abstractNumId w:val="7"/>
  </w:num>
  <w:num w:numId="27">
    <w:abstractNumId w:val="32"/>
  </w:num>
  <w:num w:numId="28">
    <w:abstractNumId w:val="8"/>
  </w:num>
  <w:num w:numId="29">
    <w:abstractNumId w:val="25"/>
  </w:num>
  <w:num w:numId="30">
    <w:abstractNumId w:val="5"/>
  </w:num>
  <w:num w:numId="31">
    <w:abstractNumId w:val="12"/>
  </w:num>
  <w:num w:numId="32">
    <w:abstractNumId w:val="6"/>
  </w:num>
  <w:num w:numId="33">
    <w:abstractNumId w:val="36"/>
  </w:num>
  <w:num w:numId="34">
    <w:abstractNumId w:val="34"/>
  </w:num>
  <w:num w:numId="35">
    <w:abstractNumId w:val="18"/>
  </w:num>
  <w:num w:numId="36">
    <w:abstractNumId w:val="31"/>
  </w:num>
  <w:num w:numId="37">
    <w:abstractNumId w:val="37"/>
  </w:num>
  <w:num w:numId="38">
    <w:abstractNumId w:val="39"/>
  </w:num>
  <w:num w:numId="39">
    <w:abstractNumId w:val="22"/>
  </w:num>
  <w:num w:numId="40">
    <w:abstractNumId w:val="35"/>
  </w:num>
  <w:num w:numId="41">
    <w:abstractNumId w:val="33"/>
  </w:num>
  <w:num w:numId="42">
    <w:abstractNumId w:val="24"/>
  </w:num>
  <w:num w:numId="43">
    <w:abstractNumId w:val="20"/>
  </w:num>
  <w:num w:numId="44">
    <w:abstractNumId w:val="9"/>
  </w:num>
  <w:num w:numId="45">
    <w:abstractNumId w:val="23"/>
  </w:num>
  <w:num w:numId="46">
    <w:abstractNumId w:val="29"/>
  </w:num>
  <w:num w:numId="47">
    <w:abstractNumId w:val="21"/>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A8"/>
    <w:rsid w:val="0003612B"/>
    <w:rsid w:val="000407A1"/>
    <w:rsid w:val="00053D04"/>
    <w:rsid w:val="00055B3C"/>
    <w:rsid w:val="0006537C"/>
    <w:rsid w:val="00066B00"/>
    <w:rsid w:val="00067716"/>
    <w:rsid w:val="000A0732"/>
    <w:rsid w:val="000D1389"/>
    <w:rsid w:val="0010414E"/>
    <w:rsid w:val="001179E7"/>
    <w:rsid w:val="001312C8"/>
    <w:rsid w:val="001479F4"/>
    <w:rsid w:val="00156414"/>
    <w:rsid w:val="0016697A"/>
    <w:rsid w:val="001730E5"/>
    <w:rsid w:val="0018088D"/>
    <w:rsid w:val="00186C80"/>
    <w:rsid w:val="001B64F1"/>
    <w:rsid w:val="001C2AD8"/>
    <w:rsid w:val="001D232D"/>
    <w:rsid w:val="002170DC"/>
    <w:rsid w:val="00231FC5"/>
    <w:rsid w:val="002750A7"/>
    <w:rsid w:val="002C472A"/>
    <w:rsid w:val="00372B5F"/>
    <w:rsid w:val="00372B81"/>
    <w:rsid w:val="00382930"/>
    <w:rsid w:val="003B0962"/>
    <w:rsid w:val="003C5003"/>
    <w:rsid w:val="003C55B5"/>
    <w:rsid w:val="003E20A4"/>
    <w:rsid w:val="00401C37"/>
    <w:rsid w:val="00422149"/>
    <w:rsid w:val="004277A8"/>
    <w:rsid w:val="004314AD"/>
    <w:rsid w:val="0046432C"/>
    <w:rsid w:val="0048018A"/>
    <w:rsid w:val="00493C3E"/>
    <w:rsid w:val="004B4CF8"/>
    <w:rsid w:val="004B7DBF"/>
    <w:rsid w:val="004D13E0"/>
    <w:rsid w:val="004D2D30"/>
    <w:rsid w:val="00504935"/>
    <w:rsid w:val="005167DD"/>
    <w:rsid w:val="00543239"/>
    <w:rsid w:val="00543A01"/>
    <w:rsid w:val="0055782D"/>
    <w:rsid w:val="005612A5"/>
    <w:rsid w:val="005737EF"/>
    <w:rsid w:val="0059156F"/>
    <w:rsid w:val="00593F50"/>
    <w:rsid w:val="005B38AC"/>
    <w:rsid w:val="005F1141"/>
    <w:rsid w:val="00617E28"/>
    <w:rsid w:val="00634EBF"/>
    <w:rsid w:val="006429B9"/>
    <w:rsid w:val="00665D85"/>
    <w:rsid w:val="00676F9E"/>
    <w:rsid w:val="00680CAD"/>
    <w:rsid w:val="006A16E5"/>
    <w:rsid w:val="006B006D"/>
    <w:rsid w:val="006C3B23"/>
    <w:rsid w:val="006D12BA"/>
    <w:rsid w:val="006D6937"/>
    <w:rsid w:val="006E04C5"/>
    <w:rsid w:val="006E41CA"/>
    <w:rsid w:val="006F73D2"/>
    <w:rsid w:val="00703978"/>
    <w:rsid w:val="007532FC"/>
    <w:rsid w:val="0076688F"/>
    <w:rsid w:val="00772D51"/>
    <w:rsid w:val="00784013"/>
    <w:rsid w:val="007954A9"/>
    <w:rsid w:val="007F2BC5"/>
    <w:rsid w:val="007F45AA"/>
    <w:rsid w:val="00816A82"/>
    <w:rsid w:val="00830504"/>
    <w:rsid w:val="0089355D"/>
    <w:rsid w:val="008935FE"/>
    <w:rsid w:val="008B32A5"/>
    <w:rsid w:val="008C46A5"/>
    <w:rsid w:val="008F0D7A"/>
    <w:rsid w:val="008F7B34"/>
    <w:rsid w:val="00911A5B"/>
    <w:rsid w:val="00915B9F"/>
    <w:rsid w:val="009277C7"/>
    <w:rsid w:val="00965A5E"/>
    <w:rsid w:val="00976205"/>
    <w:rsid w:val="00984D89"/>
    <w:rsid w:val="009910D3"/>
    <w:rsid w:val="0099200D"/>
    <w:rsid w:val="009A3517"/>
    <w:rsid w:val="009A4042"/>
    <w:rsid w:val="009B1B8A"/>
    <w:rsid w:val="009B33C1"/>
    <w:rsid w:val="009F7810"/>
    <w:rsid w:val="00A41664"/>
    <w:rsid w:val="00A701C9"/>
    <w:rsid w:val="00A82D8E"/>
    <w:rsid w:val="00A8512B"/>
    <w:rsid w:val="00A873D1"/>
    <w:rsid w:val="00A938C6"/>
    <w:rsid w:val="00AA598B"/>
    <w:rsid w:val="00AC009F"/>
    <w:rsid w:val="00AE07A7"/>
    <w:rsid w:val="00B139E8"/>
    <w:rsid w:val="00B22B07"/>
    <w:rsid w:val="00B926C7"/>
    <w:rsid w:val="00BB31F3"/>
    <w:rsid w:val="00BB66B0"/>
    <w:rsid w:val="00BE6F00"/>
    <w:rsid w:val="00C02420"/>
    <w:rsid w:val="00C20C04"/>
    <w:rsid w:val="00C714C7"/>
    <w:rsid w:val="00C74720"/>
    <w:rsid w:val="00C82F77"/>
    <w:rsid w:val="00C917BF"/>
    <w:rsid w:val="00C96008"/>
    <w:rsid w:val="00CA29E8"/>
    <w:rsid w:val="00CA4D59"/>
    <w:rsid w:val="00CB3976"/>
    <w:rsid w:val="00CB6A5A"/>
    <w:rsid w:val="00CC1E3C"/>
    <w:rsid w:val="00CF33D6"/>
    <w:rsid w:val="00D30CBE"/>
    <w:rsid w:val="00D73CFE"/>
    <w:rsid w:val="00D80038"/>
    <w:rsid w:val="00D85A0A"/>
    <w:rsid w:val="00D93111"/>
    <w:rsid w:val="00DA2BCC"/>
    <w:rsid w:val="00DA4005"/>
    <w:rsid w:val="00DE1887"/>
    <w:rsid w:val="00DE6EF8"/>
    <w:rsid w:val="00E0510D"/>
    <w:rsid w:val="00E075BC"/>
    <w:rsid w:val="00E14873"/>
    <w:rsid w:val="00E25E41"/>
    <w:rsid w:val="00E515DA"/>
    <w:rsid w:val="00E52588"/>
    <w:rsid w:val="00E95B58"/>
    <w:rsid w:val="00EB21D8"/>
    <w:rsid w:val="00ED570A"/>
    <w:rsid w:val="00EF7B98"/>
    <w:rsid w:val="00F329B5"/>
    <w:rsid w:val="00F45472"/>
    <w:rsid w:val="00FB2763"/>
    <w:rsid w:val="00FC0281"/>
    <w:rsid w:val="00FC595F"/>
    <w:rsid w:val="00FC660E"/>
    <w:rsid w:val="00FE41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hapeDefaults>
    <o:shapedefaults v:ext="edit" spidmax="6145"/>
    <o:shapelayout v:ext="edit">
      <o:idmap v:ext="edit" data="1"/>
    </o:shapelayout>
  </w:shapeDefaults>
  <w:decimalSymbol w:val="."/>
  <w:listSeparator w:val=","/>
  <w14:docId w14:val="40B5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2FC"/>
  </w:style>
  <w:style w:type="paragraph" w:styleId="Heading1">
    <w:name w:val="heading 1"/>
    <w:basedOn w:val="Normal"/>
    <w:next w:val="Normal"/>
    <w:link w:val="Heading1Char"/>
    <w:uiPriority w:val="99"/>
    <w:qFormat/>
    <w:rsid w:val="007532FC"/>
    <w:pPr>
      <w:outlineLvl w:val="0"/>
    </w:pPr>
    <w:rPr>
      <w:rFonts w:ascii="Arial" w:hAnsi="Arial" w:cs="Arial"/>
      <w:b/>
      <w:bCs/>
      <w:color w:val="F38F00"/>
      <w:sz w:val="32"/>
      <w:szCs w:val="32"/>
      <w:lang w:val="en-GB"/>
    </w:rPr>
  </w:style>
  <w:style w:type="paragraph" w:styleId="Heading2">
    <w:name w:val="heading 2"/>
    <w:basedOn w:val="Normal"/>
    <w:next w:val="Normal"/>
    <w:link w:val="Heading2Char"/>
    <w:uiPriority w:val="9"/>
    <w:unhideWhenUsed/>
    <w:qFormat/>
    <w:rsid w:val="00965A5E"/>
    <w:pPr>
      <w:keepNext/>
      <w:keepLines/>
      <w:widowControl w:val="0"/>
      <w:spacing w:before="200" w:after="240"/>
      <w:outlineLvl w:val="1"/>
    </w:pPr>
    <w:rPr>
      <w:rFonts w:ascii="Arial" w:eastAsiaTheme="majorEastAsia" w:hAnsi="Arial" w:cstheme="majorBidi"/>
      <w:b/>
      <w:bCs/>
      <w:color w:val="1B365D" w:themeColor="background2"/>
      <w:sz w:val="26"/>
      <w:szCs w:val="26"/>
      <w:lang w:val="en-US"/>
    </w:rPr>
  </w:style>
  <w:style w:type="paragraph" w:styleId="Heading3">
    <w:name w:val="heading 3"/>
    <w:basedOn w:val="Normal"/>
    <w:next w:val="Normal"/>
    <w:link w:val="Heading3Char"/>
    <w:uiPriority w:val="9"/>
    <w:unhideWhenUsed/>
    <w:qFormat/>
    <w:rsid w:val="007532FC"/>
    <w:pPr>
      <w:keepNext/>
      <w:keepLines/>
      <w:spacing w:before="40" w:after="0"/>
      <w:outlineLvl w:val="2"/>
    </w:pPr>
    <w:rPr>
      <w:rFonts w:asciiTheme="majorHAnsi" w:eastAsiaTheme="majorEastAsia" w:hAnsiTheme="majorHAnsi" w:cstheme="majorBidi"/>
      <w:color w:val="007681" w:themeColor="accent6"/>
      <w:sz w:val="24"/>
      <w:szCs w:val="24"/>
      <w:lang w:val="en-US"/>
    </w:rPr>
  </w:style>
  <w:style w:type="paragraph" w:styleId="Heading4">
    <w:name w:val="heading 4"/>
    <w:basedOn w:val="Normal"/>
    <w:next w:val="Normal"/>
    <w:link w:val="Heading4Char"/>
    <w:uiPriority w:val="9"/>
    <w:semiHidden/>
    <w:unhideWhenUsed/>
    <w:qFormat/>
    <w:rsid w:val="007532FC"/>
    <w:pPr>
      <w:keepNext/>
      <w:keepLines/>
      <w:spacing w:before="120" w:after="0"/>
      <w:outlineLvl w:val="3"/>
    </w:pPr>
    <w:rPr>
      <w:rFonts w:asciiTheme="majorHAnsi" w:eastAsiaTheme="majorEastAsia" w:hAnsiTheme="majorHAnsi" w:cstheme="majorBidi"/>
      <w:i/>
      <w:iCs/>
      <w:color w:val="B45712" w:themeColor="accent1" w:themeShade="BF"/>
      <w:lang w:val="en-CA"/>
    </w:rPr>
  </w:style>
  <w:style w:type="paragraph" w:styleId="Heading5">
    <w:name w:val="heading 5"/>
    <w:basedOn w:val="Normal"/>
    <w:next w:val="Normal"/>
    <w:link w:val="Heading5Char"/>
    <w:uiPriority w:val="9"/>
    <w:semiHidden/>
    <w:unhideWhenUsed/>
    <w:qFormat/>
    <w:rsid w:val="007532FC"/>
    <w:pPr>
      <w:keepNext/>
      <w:keepLines/>
      <w:spacing w:before="40" w:after="0"/>
      <w:outlineLvl w:val="4"/>
    </w:pPr>
    <w:rPr>
      <w:rFonts w:ascii="Arial" w:eastAsiaTheme="majorEastAsia" w:hAnsi="Arial" w:cs="Arial"/>
      <w:b/>
      <w:color w:val="E87722" w:themeColor="accent1"/>
      <w:sz w:val="24"/>
    </w:rPr>
  </w:style>
  <w:style w:type="paragraph" w:styleId="Heading6">
    <w:name w:val="heading 6"/>
    <w:basedOn w:val="Normal"/>
    <w:next w:val="Normal"/>
    <w:link w:val="Heading6Char"/>
    <w:uiPriority w:val="9"/>
    <w:semiHidden/>
    <w:unhideWhenUsed/>
    <w:qFormat/>
    <w:rsid w:val="007532FC"/>
    <w:pPr>
      <w:keepNext/>
      <w:keepLines/>
      <w:spacing w:before="40" w:after="0"/>
      <w:outlineLvl w:val="5"/>
    </w:pPr>
    <w:rPr>
      <w:rFonts w:asciiTheme="majorHAnsi" w:eastAsiaTheme="majorEastAsia" w:hAnsiTheme="majorHAnsi" w:cstheme="majorBidi"/>
      <w:color w:val="773A0C" w:themeColor="accent1" w:themeShade="7F"/>
    </w:rPr>
  </w:style>
  <w:style w:type="paragraph" w:styleId="Heading7">
    <w:name w:val="heading 7"/>
    <w:basedOn w:val="Normal"/>
    <w:next w:val="Normal"/>
    <w:link w:val="Heading7Char"/>
    <w:uiPriority w:val="9"/>
    <w:semiHidden/>
    <w:unhideWhenUsed/>
    <w:qFormat/>
    <w:rsid w:val="007532FC"/>
    <w:pPr>
      <w:keepNext/>
      <w:keepLines/>
      <w:spacing w:before="40" w:after="0"/>
      <w:outlineLvl w:val="6"/>
    </w:pPr>
    <w:rPr>
      <w:rFonts w:asciiTheme="majorHAnsi" w:eastAsiaTheme="majorEastAsia" w:hAnsiTheme="majorHAnsi" w:cstheme="majorBidi"/>
      <w:i/>
      <w:iCs/>
      <w:color w:val="773A0C" w:themeColor="accent1" w:themeShade="7F"/>
    </w:rPr>
  </w:style>
  <w:style w:type="paragraph" w:styleId="Heading8">
    <w:name w:val="heading 8"/>
    <w:basedOn w:val="Normal"/>
    <w:next w:val="Normal"/>
    <w:link w:val="Heading8Char"/>
    <w:uiPriority w:val="9"/>
    <w:semiHidden/>
    <w:unhideWhenUsed/>
    <w:qFormat/>
    <w:rsid w:val="007532F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32F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1AF"/>
    <w:rPr>
      <w:rFonts w:ascii="Tahoma" w:hAnsi="Tahoma" w:cs="Tahoma"/>
      <w:sz w:val="16"/>
      <w:szCs w:val="16"/>
    </w:rPr>
  </w:style>
  <w:style w:type="paragraph" w:styleId="Header">
    <w:name w:val="header"/>
    <w:basedOn w:val="Normal"/>
    <w:link w:val="HeaderChar"/>
    <w:uiPriority w:val="99"/>
    <w:unhideWhenUsed/>
    <w:rsid w:val="00FE41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41AF"/>
  </w:style>
  <w:style w:type="paragraph" w:styleId="Footer">
    <w:name w:val="footer"/>
    <w:basedOn w:val="Normal"/>
    <w:link w:val="FooterChar"/>
    <w:uiPriority w:val="99"/>
    <w:unhideWhenUsed/>
    <w:rsid w:val="00FE41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41AF"/>
  </w:style>
  <w:style w:type="paragraph" w:styleId="NormalWeb">
    <w:name w:val="Normal (Web)"/>
    <w:basedOn w:val="Normal"/>
    <w:uiPriority w:val="99"/>
    <w:unhideWhenUsed/>
    <w:rsid w:val="000A073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Hyperlink">
    <w:name w:val="Hyperlink"/>
    <w:basedOn w:val="DefaultParagraphFont"/>
    <w:uiPriority w:val="99"/>
    <w:qFormat/>
    <w:rsid w:val="007532FC"/>
    <w:rPr>
      <w:rFonts w:cs="Times New Roman"/>
      <w:color w:val="0000FF"/>
      <w:u w:val="single"/>
    </w:rPr>
  </w:style>
  <w:style w:type="paragraph" w:customStyle="1" w:styleId="IpsosOfficeAddress-CoverPage">
    <w:name w:val="Ipsos Office Address - Cover Page"/>
    <w:basedOn w:val="Normal"/>
    <w:link w:val="IpsosOfficeAddress-CoverPageChar"/>
    <w:autoRedefine/>
    <w:uiPriority w:val="99"/>
    <w:rsid w:val="007532FC"/>
    <w:pPr>
      <w:widowControl w:val="0"/>
      <w:spacing w:after="0" w:line="240" w:lineRule="auto"/>
      <w:ind w:left="1530"/>
      <w:jc w:val="both"/>
    </w:pPr>
    <w:rPr>
      <w:rFonts w:ascii="Calibri" w:eastAsia="Calibri" w:hAnsi="Calibri" w:cs="Times New Roman"/>
      <w:sz w:val="24"/>
      <w:lang w:val="en-CA"/>
    </w:rPr>
  </w:style>
  <w:style w:type="character" w:customStyle="1" w:styleId="IpsosOfficeAddress-CoverPageChar">
    <w:name w:val="Ipsos Office Address - Cover Page Char"/>
    <w:basedOn w:val="DefaultParagraphFont"/>
    <w:link w:val="IpsosOfficeAddress-CoverPage"/>
    <w:uiPriority w:val="99"/>
    <w:locked/>
    <w:rsid w:val="007532FC"/>
    <w:rPr>
      <w:rFonts w:ascii="Calibri" w:eastAsia="Calibri" w:hAnsi="Calibri" w:cs="Times New Roman"/>
      <w:sz w:val="24"/>
      <w:lang w:val="en-CA"/>
    </w:rPr>
  </w:style>
  <w:style w:type="paragraph" w:customStyle="1" w:styleId="Bullets1">
    <w:name w:val="Bullets 1"/>
    <w:basedOn w:val="ListParagraph"/>
    <w:link w:val="Bullets1Char"/>
    <w:qFormat/>
    <w:rsid w:val="007532FC"/>
    <w:pPr>
      <w:numPr>
        <w:numId w:val="7"/>
      </w:numPr>
      <w:ind w:hanging="360"/>
    </w:pPr>
    <w:rPr>
      <w:rFonts w:cs="Times New Roman"/>
      <w:lang w:val="en-CA"/>
    </w:rPr>
  </w:style>
  <w:style w:type="character" w:customStyle="1" w:styleId="Bullets1Char">
    <w:name w:val="Bullets 1 Char"/>
    <w:basedOn w:val="ListParagraphChar"/>
    <w:link w:val="Bullets1"/>
    <w:rsid w:val="007532FC"/>
    <w:rPr>
      <w:rFonts w:ascii="Calibri" w:eastAsia="Calibri" w:hAnsi="Calibri" w:cs="Times New Roman"/>
      <w:color w:val="000000"/>
      <w:lang w:val="en-CA"/>
    </w:rPr>
  </w:style>
  <w:style w:type="paragraph" w:styleId="ListParagraph">
    <w:name w:val="List Paragraph"/>
    <w:basedOn w:val="Normal"/>
    <w:link w:val="ListParagraphChar"/>
    <w:uiPriority w:val="34"/>
    <w:qFormat/>
    <w:rsid w:val="007532FC"/>
    <w:pPr>
      <w:widowControl w:val="0"/>
      <w:spacing w:after="120"/>
      <w:ind w:left="720"/>
      <w:contextualSpacing/>
    </w:pPr>
    <w:rPr>
      <w:rFonts w:ascii="Calibri" w:eastAsia="Calibri" w:hAnsi="Calibri"/>
      <w:color w:val="000000"/>
      <w:lang w:val="en-US"/>
    </w:rPr>
  </w:style>
  <w:style w:type="paragraph" w:customStyle="1" w:styleId="Bullet1Level">
    <w:name w:val="Bullet 1 Level"/>
    <w:basedOn w:val="Normal"/>
    <w:link w:val="Bullet1LevelChar"/>
    <w:autoRedefine/>
    <w:qFormat/>
    <w:rsid w:val="007532FC"/>
    <w:pPr>
      <w:widowControl w:val="0"/>
      <w:numPr>
        <w:numId w:val="6"/>
      </w:numPr>
      <w:spacing w:after="120"/>
      <w:contextualSpacing/>
    </w:pPr>
    <w:rPr>
      <w:color w:val="000000"/>
      <w:lang w:val="en-CA"/>
    </w:rPr>
  </w:style>
  <w:style w:type="character" w:customStyle="1" w:styleId="Bullet1LevelChar">
    <w:name w:val="Bullet 1 Level Char"/>
    <w:basedOn w:val="DefaultParagraphFont"/>
    <w:link w:val="Bullet1Level"/>
    <w:rsid w:val="007532FC"/>
    <w:rPr>
      <w:color w:val="000000"/>
      <w:lang w:val="en-CA"/>
    </w:rPr>
  </w:style>
  <w:style w:type="paragraph" w:customStyle="1" w:styleId="Bullet2Level">
    <w:name w:val="Bullet 2 Level"/>
    <w:basedOn w:val="Bullet1Level"/>
    <w:autoRedefine/>
    <w:qFormat/>
    <w:rsid w:val="007532FC"/>
    <w:pPr>
      <w:numPr>
        <w:ilvl w:val="1"/>
      </w:numPr>
    </w:pPr>
  </w:style>
  <w:style w:type="character" w:customStyle="1" w:styleId="Heading1Char">
    <w:name w:val="Heading 1 Char"/>
    <w:basedOn w:val="DefaultParagraphFont"/>
    <w:link w:val="Heading1"/>
    <w:uiPriority w:val="99"/>
    <w:rsid w:val="007532FC"/>
    <w:rPr>
      <w:rFonts w:ascii="Arial" w:hAnsi="Arial" w:cs="Arial"/>
      <w:b/>
      <w:bCs/>
      <w:color w:val="F38F00"/>
      <w:sz w:val="32"/>
      <w:szCs w:val="32"/>
      <w:lang w:val="en-GB"/>
    </w:rPr>
  </w:style>
  <w:style w:type="character" w:customStyle="1" w:styleId="Heading2Char">
    <w:name w:val="Heading 2 Char"/>
    <w:basedOn w:val="DefaultParagraphFont"/>
    <w:link w:val="Heading2"/>
    <w:uiPriority w:val="9"/>
    <w:rsid w:val="00965A5E"/>
    <w:rPr>
      <w:rFonts w:ascii="Arial" w:eastAsiaTheme="majorEastAsia" w:hAnsi="Arial" w:cstheme="majorBidi"/>
      <w:b/>
      <w:bCs/>
      <w:color w:val="1B365D" w:themeColor="background2"/>
      <w:sz w:val="26"/>
      <w:szCs w:val="26"/>
      <w:lang w:val="en-US"/>
    </w:rPr>
  </w:style>
  <w:style w:type="character" w:customStyle="1" w:styleId="Heading3Char">
    <w:name w:val="Heading 3 Char"/>
    <w:basedOn w:val="DefaultParagraphFont"/>
    <w:link w:val="Heading3"/>
    <w:uiPriority w:val="9"/>
    <w:rsid w:val="007532FC"/>
    <w:rPr>
      <w:rFonts w:asciiTheme="majorHAnsi" w:eastAsiaTheme="majorEastAsia" w:hAnsiTheme="majorHAnsi" w:cstheme="majorBidi"/>
      <w:color w:val="007681" w:themeColor="accent6"/>
      <w:sz w:val="24"/>
      <w:szCs w:val="24"/>
      <w:lang w:val="en-US"/>
    </w:rPr>
  </w:style>
  <w:style w:type="character" w:customStyle="1" w:styleId="Heading4Char">
    <w:name w:val="Heading 4 Char"/>
    <w:basedOn w:val="DefaultParagraphFont"/>
    <w:link w:val="Heading4"/>
    <w:uiPriority w:val="9"/>
    <w:semiHidden/>
    <w:rsid w:val="007532FC"/>
    <w:rPr>
      <w:rFonts w:asciiTheme="majorHAnsi" w:eastAsiaTheme="majorEastAsia" w:hAnsiTheme="majorHAnsi" w:cstheme="majorBidi"/>
      <w:i/>
      <w:iCs/>
      <w:color w:val="B45712" w:themeColor="accent1" w:themeShade="BF"/>
      <w:lang w:val="en-CA"/>
    </w:rPr>
  </w:style>
  <w:style w:type="character" w:customStyle="1" w:styleId="Heading5Char">
    <w:name w:val="Heading 5 Char"/>
    <w:basedOn w:val="DefaultParagraphFont"/>
    <w:link w:val="Heading5"/>
    <w:uiPriority w:val="9"/>
    <w:semiHidden/>
    <w:rsid w:val="007532FC"/>
    <w:rPr>
      <w:rFonts w:ascii="Arial" w:eastAsiaTheme="majorEastAsia" w:hAnsi="Arial" w:cs="Arial"/>
      <w:b/>
      <w:color w:val="E87722" w:themeColor="accent1"/>
      <w:sz w:val="24"/>
    </w:rPr>
  </w:style>
  <w:style w:type="character" w:customStyle="1" w:styleId="Heading6Char">
    <w:name w:val="Heading 6 Char"/>
    <w:basedOn w:val="DefaultParagraphFont"/>
    <w:link w:val="Heading6"/>
    <w:uiPriority w:val="9"/>
    <w:semiHidden/>
    <w:rsid w:val="007532FC"/>
    <w:rPr>
      <w:rFonts w:asciiTheme="majorHAnsi" w:eastAsiaTheme="majorEastAsia" w:hAnsiTheme="majorHAnsi" w:cstheme="majorBidi"/>
      <w:color w:val="773A0C" w:themeColor="accent1" w:themeShade="7F"/>
    </w:rPr>
  </w:style>
  <w:style w:type="character" w:customStyle="1" w:styleId="Heading7Char">
    <w:name w:val="Heading 7 Char"/>
    <w:basedOn w:val="DefaultParagraphFont"/>
    <w:link w:val="Heading7"/>
    <w:uiPriority w:val="9"/>
    <w:semiHidden/>
    <w:rsid w:val="007532FC"/>
    <w:rPr>
      <w:rFonts w:asciiTheme="majorHAnsi" w:eastAsiaTheme="majorEastAsia" w:hAnsiTheme="majorHAnsi" w:cstheme="majorBidi"/>
      <w:i/>
      <w:iCs/>
      <w:color w:val="773A0C" w:themeColor="accent1" w:themeShade="7F"/>
    </w:rPr>
  </w:style>
  <w:style w:type="character" w:customStyle="1" w:styleId="Heading8Char">
    <w:name w:val="Heading 8 Char"/>
    <w:basedOn w:val="DefaultParagraphFont"/>
    <w:link w:val="Heading8"/>
    <w:uiPriority w:val="9"/>
    <w:semiHidden/>
    <w:rsid w:val="007532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32F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532FC"/>
    <w:pPr>
      <w:spacing w:line="240" w:lineRule="auto"/>
    </w:pPr>
    <w:rPr>
      <w:i/>
      <w:iCs/>
      <w:color w:val="868B8D" w:themeColor="text2"/>
      <w:sz w:val="18"/>
      <w:szCs w:val="18"/>
    </w:rPr>
  </w:style>
  <w:style w:type="paragraph" w:styleId="Subtitle">
    <w:name w:val="Subtitle"/>
    <w:basedOn w:val="Normal"/>
    <w:next w:val="Normal"/>
    <w:link w:val="SubtitleChar"/>
    <w:uiPriority w:val="11"/>
    <w:qFormat/>
    <w:rsid w:val="007532F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2FC"/>
    <w:rPr>
      <w:rFonts w:eastAsiaTheme="minorEastAsia"/>
      <w:color w:val="5A5A5A" w:themeColor="text1" w:themeTint="A5"/>
      <w:spacing w:val="15"/>
    </w:rPr>
  </w:style>
  <w:style w:type="character" w:customStyle="1" w:styleId="ListParagraphChar">
    <w:name w:val="List Paragraph Char"/>
    <w:basedOn w:val="DefaultParagraphFont"/>
    <w:link w:val="ListParagraph"/>
    <w:uiPriority w:val="34"/>
    <w:rsid w:val="007532FC"/>
    <w:rPr>
      <w:rFonts w:ascii="Calibri" w:eastAsia="Calibri" w:hAnsi="Calibri"/>
      <w:color w:val="000000"/>
      <w:lang w:val="en-US"/>
    </w:rPr>
  </w:style>
  <w:style w:type="paragraph" w:styleId="Quote">
    <w:name w:val="Quote"/>
    <w:basedOn w:val="Normal"/>
    <w:next w:val="Normal"/>
    <w:link w:val="QuoteChar"/>
    <w:uiPriority w:val="29"/>
    <w:qFormat/>
    <w:rsid w:val="007532FC"/>
    <w:pPr>
      <w:spacing w:before="200" w:after="160"/>
      <w:ind w:left="180" w:right="226"/>
      <w:jc w:val="center"/>
    </w:pPr>
    <w:rPr>
      <w:rFonts w:cs="Arial"/>
      <w:i/>
      <w:iCs/>
      <w:color w:val="408EAA" w:themeColor="accent5" w:themeShade="BF"/>
      <w:lang w:val="en-CA"/>
    </w:rPr>
  </w:style>
  <w:style w:type="character" w:customStyle="1" w:styleId="QuoteChar">
    <w:name w:val="Quote Char"/>
    <w:basedOn w:val="DefaultParagraphFont"/>
    <w:link w:val="Quote"/>
    <w:uiPriority w:val="29"/>
    <w:rsid w:val="007532FC"/>
    <w:rPr>
      <w:rFonts w:cs="Arial"/>
      <w:i/>
      <w:iCs/>
      <w:color w:val="408EAA" w:themeColor="accent5" w:themeShade="BF"/>
      <w:lang w:val="en-CA"/>
    </w:rPr>
  </w:style>
  <w:style w:type="paragraph" w:styleId="TOCHeading">
    <w:name w:val="TOC Heading"/>
    <w:basedOn w:val="Heading1"/>
    <w:next w:val="Normal"/>
    <w:uiPriority w:val="39"/>
    <w:semiHidden/>
    <w:unhideWhenUsed/>
    <w:qFormat/>
    <w:rsid w:val="007532FC"/>
    <w:pPr>
      <w:keepNext/>
      <w:keepLines/>
      <w:spacing w:before="240" w:after="0" w:line="259" w:lineRule="auto"/>
      <w:outlineLvl w:val="9"/>
    </w:pPr>
    <w:rPr>
      <w:rFonts w:asciiTheme="majorHAnsi" w:eastAsiaTheme="majorEastAsia" w:hAnsiTheme="majorHAnsi" w:cstheme="majorBidi"/>
      <w:b w:val="0"/>
      <w:bCs w:val="0"/>
      <w:color w:val="B45712" w:themeColor="accent1" w:themeShade="BF"/>
      <w:lang w:val="en-US"/>
    </w:rPr>
  </w:style>
  <w:style w:type="paragraph" w:styleId="TOC1">
    <w:name w:val="toc 1"/>
    <w:aliases w:val="TOC"/>
    <w:basedOn w:val="Normal"/>
    <w:next w:val="Normal"/>
    <w:link w:val="TOC1Char"/>
    <w:autoRedefine/>
    <w:uiPriority w:val="39"/>
    <w:unhideWhenUsed/>
    <w:rsid w:val="00965A5E"/>
    <w:pPr>
      <w:widowControl w:val="0"/>
      <w:tabs>
        <w:tab w:val="left" w:pos="893"/>
        <w:tab w:val="right" w:leader="dot" w:pos="9350"/>
      </w:tabs>
      <w:spacing w:before="100" w:after="100" w:line="240" w:lineRule="auto"/>
      <w:mirrorIndents/>
    </w:pPr>
    <w:rPr>
      <w:rFonts w:ascii="Calibri" w:eastAsiaTheme="minorEastAsia" w:hAnsi="Calibri" w:cstheme="minorHAnsi"/>
      <w:noProof/>
      <w:color w:val="000000"/>
      <w:lang w:val="en-US"/>
    </w:rPr>
  </w:style>
  <w:style w:type="paragraph" w:styleId="TOC2">
    <w:name w:val="toc 2"/>
    <w:basedOn w:val="Normal"/>
    <w:next w:val="Normal"/>
    <w:autoRedefine/>
    <w:uiPriority w:val="39"/>
    <w:unhideWhenUsed/>
    <w:rsid w:val="001312C8"/>
    <w:pPr>
      <w:widowControl w:val="0"/>
      <w:tabs>
        <w:tab w:val="left" w:pos="880"/>
        <w:tab w:val="left" w:pos="1530"/>
        <w:tab w:val="right" w:leader="dot" w:pos="9350"/>
      </w:tabs>
      <w:spacing w:after="0" w:line="240" w:lineRule="auto"/>
      <w:ind w:left="893" w:hanging="648"/>
    </w:pPr>
    <w:rPr>
      <w:rFonts w:ascii="Calibri" w:hAnsi="Calibri"/>
      <w:noProof/>
      <w:color w:val="000000"/>
      <w:lang w:val="en-CA"/>
    </w:rPr>
  </w:style>
  <w:style w:type="paragraph" w:customStyle="1" w:styleId="F6-Body1">
    <w:name w:val="F6 - Body 1"/>
    <w:link w:val="F6-Body1Char"/>
    <w:uiPriority w:val="99"/>
    <w:qFormat/>
    <w:rsid w:val="00965A5E"/>
    <w:pPr>
      <w:spacing w:before="160" w:after="160" w:line="240" w:lineRule="auto"/>
      <w:ind w:left="576"/>
      <w:jc w:val="both"/>
    </w:pPr>
    <w:rPr>
      <w:rFonts w:ascii="Arial" w:eastAsia="Times New Roman" w:hAnsi="Arial" w:cs="Times New Roman"/>
      <w:sz w:val="24"/>
      <w:szCs w:val="24"/>
      <w:lang w:val="en-US"/>
    </w:rPr>
  </w:style>
  <w:style w:type="character" w:customStyle="1" w:styleId="F6-Body1Char">
    <w:name w:val="F6 - Body 1 Char"/>
    <w:basedOn w:val="DefaultParagraphFont"/>
    <w:link w:val="F6-Body1"/>
    <w:uiPriority w:val="99"/>
    <w:rsid w:val="00965A5E"/>
    <w:rPr>
      <w:rFonts w:ascii="Arial" w:eastAsia="Times New Roman" w:hAnsi="Arial" w:cs="Times New Roman"/>
      <w:sz w:val="24"/>
      <w:szCs w:val="24"/>
      <w:lang w:val="en-US"/>
    </w:rPr>
  </w:style>
  <w:style w:type="paragraph" w:customStyle="1" w:styleId="Title1Level">
    <w:name w:val="Title 1 Level"/>
    <w:basedOn w:val="Heading1"/>
    <w:link w:val="Title1LevelChar"/>
    <w:autoRedefine/>
    <w:qFormat/>
    <w:rsid w:val="00965A5E"/>
    <w:pPr>
      <w:keepNext/>
      <w:keepLines/>
      <w:widowControl w:val="0"/>
      <w:numPr>
        <w:numId w:val="9"/>
      </w:numPr>
      <w:pBdr>
        <w:bottom w:val="single" w:sz="4" w:space="1" w:color="002060"/>
      </w:pBdr>
      <w:spacing w:before="240" w:after="120"/>
      <w:ind w:left="720" w:hanging="720"/>
    </w:pPr>
    <w:rPr>
      <w:rFonts w:asciiTheme="minorHAnsi" w:eastAsiaTheme="majorEastAsia" w:hAnsiTheme="minorHAnsi" w:cstheme="majorBidi"/>
      <w:color w:val="002060"/>
      <w:sz w:val="28"/>
      <w:szCs w:val="28"/>
      <w:lang w:val="en-CA"/>
    </w:rPr>
  </w:style>
  <w:style w:type="character" w:customStyle="1" w:styleId="Title1LevelChar">
    <w:name w:val="Title 1 Level Char"/>
    <w:basedOn w:val="DefaultParagraphFont"/>
    <w:link w:val="Title1Level"/>
    <w:rsid w:val="00965A5E"/>
    <w:rPr>
      <w:rFonts w:eastAsiaTheme="majorEastAsia" w:cstheme="majorBidi"/>
      <w:b/>
      <w:bCs/>
      <w:color w:val="002060"/>
      <w:sz w:val="28"/>
      <w:szCs w:val="28"/>
      <w:lang w:val="en-CA"/>
    </w:rPr>
  </w:style>
  <w:style w:type="paragraph" w:customStyle="1" w:styleId="Title2Level">
    <w:name w:val="Title 2 Level"/>
    <w:basedOn w:val="Heading2"/>
    <w:link w:val="Title2LevelChar"/>
    <w:autoRedefine/>
    <w:qFormat/>
    <w:rsid w:val="00965A5E"/>
    <w:pPr>
      <w:numPr>
        <w:ilvl w:val="1"/>
        <w:numId w:val="9"/>
      </w:numPr>
      <w:spacing w:before="240" w:after="120" w:line="240" w:lineRule="auto"/>
      <w:ind w:left="720" w:hanging="720"/>
    </w:pPr>
    <w:rPr>
      <w:color w:val="868B8D" w:themeColor="text2"/>
      <w:spacing w:val="-1"/>
      <w:sz w:val="24"/>
      <w:lang w:val="en-CA"/>
    </w:rPr>
  </w:style>
  <w:style w:type="paragraph" w:customStyle="1" w:styleId="Title3Level">
    <w:name w:val="Title 3 Level"/>
    <w:basedOn w:val="Heading2"/>
    <w:autoRedefine/>
    <w:qFormat/>
    <w:rsid w:val="00965A5E"/>
    <w:pPr>
      <w:numPr>
        <w:ilvl w:val="2"/>
        <w:numId w:val="9"/>
      </w:numPr>
      <w:spacing w:before="240" w:after="120"/>
      <w:ind w:left="720" w:hanging="720"/>
    </w:pPr>
    <w:rPr>
      <w:rFonts w:asciiTheme="minorHAnsi" w:hAnsiTheme="minorHAnsi"/>
      <w:b w:val="0"/>
      <w:color w:val="E87722" w:themeColor="accent1"/>
      <w:sz w:val="22"/>
      <w:lang w:val="en-CA"/>
    </w:rPr>
  </w:style>
  <w:style w:type="character" w:customStyle="1" w:styleId="Title2LevelChar">
    <w:name w:val="Title 2 Level Char"/>
    <w:basedOn w:val="Heading2Char"/>
    <w:link w:val="Title2Level"/>
    <w:rsid w:val="00965A5E"/>
    <w:rPr>
      <w:rFonts w:ascii="Arial" w:eastAsiaTheme="majorEastAsia" w:hAnsi="Arial" w:cstheme="majorBidi"/>
      <w:b/>
      <w:bCs/>
      <w:color w:val="868B8D" w:themeColor="text2"/>
      <w:spacing w:val="-1"/>
      <w:sz w:val="24"/>
      <w:szCs w:val="26"/>
      <w:lang w:val="en-CA"/>
    </w:rPr>
  </w:style>
  <w:style w:type="paragraph" w:customStyle="1" w:styleId="MOH-BulletsList">
    <w:name w:val="MOH - Bullets List"/>
    <w:basedOn w:val="Normal"/>
    <w:rsid w:val="00965A5E"/>
    <w:pPr>
      <w:widowControl w:val="0"/>
      <w:numPr>
        <w:numId w:val="8"/>
      </w:numPr>
      <w:spacing w:after="120" w:line="240" w:lineRule="auto"/>
    </w:pPr>
    <w:rPr>
      <w:color w:val="000000"/>
      <w:lang w:val="en-CA"/>
    </w:rPr>
  </w:style>
  <w:style w:type="paragraph" w:customStyle="1" w:styleId="MainHeader4">
    <w:name w:val="Main Header 4"/>
    <w:basedOn w:val="Normal"/>
    <w:rsid w:val="00965A5E"/>
    <w:pPr>
      <w:keepNext/>
      <w:keepLines/>
      <w:widowControl w:val="0"/>
      <w:numPr>
        <w:ilvl w:val="3"/>
        <w:numId w:val="9"/>
      </w:numPr>
      <w:tabs>
        <w:tab w:val="left" w:pos="900"/>
      </w:tabs>
      <w:spacing w:before="120" w:after="120"/>
      <w:outlineLvl w:val="3"/>
    </w:pPr>
    <w:rPr>
      <w:rFonts w:eastAsiaTheme="majorEastAsia" w:cstheme="majorBidi"/>
      <w:bCs/>
      <w:i/>
      <w:iCs/>
      <w:color w:val="E87722" w:themeColor="accent1"/>
      <w:lang w:val="en-CA"/>
    </w:rPr>
  </w:style>
  <w:style w:type="paragraph" w:customStyle="1" w:styleId="TemplateFooter">
    <w:name w:val="Template Footer"/>
    <w:basedOn w:val="Footer"/>
    <w:link w:val="TemplateFooterChar"/>
    <w:qFormat/>
    <w:rsid w:val="00965A5E"/>
    <w:pPr>
      <w:widowControl w:val="0"/>
      <w:tabs>
        <w:tab w:val="clear" w:pos="4536"/>
        <w:tab w:val="clear" w:pos="9072"/>
        <w:tab w:val="center" w:pos="4680"/>
        <w:tab w:val="right" w:pos="9360"/>
      </w:tabs>
    </w:pPr>
    <w:rPr>
      <w:noProof/>
      <w:color w:val="002060"/>
      <w:sz w:val="20"/>
      <w:lang w:val="en-CA"/>
    </w:rPr>
  </w:style>
  <w:style w:type="character" w:customStyle="1" w:styleId="TemplateFooterChar">
    <w:name w:val="Template Footer Char"/>
    <w:basedOn w:val="FooterChar"/>
    <w:link w:val="TemplateFooter"/>
    <w:rsid w:val="00965A5E"/>
    <w:rPr>
      <w:noProof/>
      <w:color w:val="002060"/>
      <w:sz w:val="20"/>
      <w:lang w:val="en-CA"/>
    </w:rPr>
  </w:style>
  <w:style w:type="paragraph" w:customStyle="1" w:styleId="TableofContents1">
    <w:name w:val="Table of Contents 1"/>
    <w:basedOn w:val="Normal"/>
    <w:link w:val="TableofContents1Char"/>
    <w:rsid w:val="00965A5E"/>
    <w:pPr>
      <w:widowControl w:val="0"/>
      <w:tabs>
        <w:tab w:val="left" w:pos="893"/>
        <w:tab w:val="right" w:leader="dot" w:pos="9350"/>
      </w:tabs>
      <w:spacing w:before="100" w:after="100" w:line="240" w:lineRule="auto"/>
      <w:mirrorIndents/>
    </w:pPr>
    <w:rPr>
      <w:rFonts w:eastAsiaTheme="minorEastAsia" w:cstheme="minorHAnsi"/>
      <w:color w:val="000000"/>
      <w:lang w:val="en-CA"/>
    </w:rPr>
  </w:style>
  <w:style w:type="character" w:customStyle="1" w:styleId="TOC1Char">
    <w:name w:val="TOC 1 Char"/>
    <w:aliases w:val="TOC Char"/>
    <w:basedOn w:val="DefaultParagraphFont"/>
    <w:link w:val="TOC1"/>
    <w:uiPriority w:val="39"/>
    <w:rsid w:val="00965A5E"/>
    <w:rPr>
      <w:rFonts w:ascii="Calibri" w:eastAsiaTheme="minorEastAsia" w:hAnsi="Calibri" w:cstheme="minorHAnsi"/>
      <w:noProof/>
      <w:color w:val="000000"/>
      <w:lang w:val="en-US"/>
    </w:rPr>
  </w:style>
  <w:style w:type="character" w:customStyle="1" w:styleId="TableofContents1Char">
    <w:name w:val="Table of Contents 1 Char"/>
    <w:basedOn w:val="DefaultParagraphFont"/>
    <w:link w:val="TableofContents1"/>
    <w:rsid w:val="00965A5E"/>
    <w:rPr>
      <w:rFonts w:eastAsiaTheme="minorEastAsia" w:cstheme="minorHAnsi"/>
      <w:color w:val="000000"/>
      <w:lang w:val="en-CA"/>
    </w:rPr>
  </w:style>
  <w:style w:type="paragraph" w:customStyle="1" w:styleId="Appendix">
    <w:name w:val="Appendix"/>
    <w:basedOn w:val="Title1Level"/>
    <w:link w:val="AppendixChar"/>
    <w:qFormat/>
    <w:rsid w:val="00965A5E"/>
    <w:pPr>
      <w:numPr>
        <w:numId w:val="0"/>
      </w:numPr>
    </w:pPr>
  </w:style>
  <w:style w:type="paragraph" w:customStyle="1" w:styleId="AppendixLevel2">
    <w:name w:val="Appendix Level 2"/>
    <w:basedOn w:val="Title2Level"/>
    <w:link w:val="AppendixLevel2Char"/>
    <w:qFormat/>
    <w:rsid w:val="00965A5E"/>
    <w:pPr>
      <w:numPr>
        <w:ilvl w:val="0"/>
        <w:numId w:val="10"/>
      </w:numPr>
    </w:pPr>
  </w:style>
  <w:style w:type="character" w:customStyle="1" w:styleId="AppendixChar">
    <w:name w:val="Appendix Char"/>
    <w:basedOn w:val="Title1LevelChar"/>
    <w:link w:val="Appendix"/>
    <w:rsid w:val="00965A5E"/>
    <w:rPr>
      <w:rFonts w:eastAsiaTheme="majorEastAsia" w:cstheme="majorBidi"/>
      <w:b/>
      <w:bCs/>
      <w:color w:val="002060"/>
      <w:sz w:val="28"/>
      <w:szCs w:val="28"/>
      <w:lang w:val="en-CA"/>
    </w:rPr>
  </w:style>
  <w:style w:type="character" w:customStyle="1" w:styleId="AppendixLevel2Char">
    <w:name w:val="Appendix Level 2 Char"/>
    <w:basedOn w:val="Title2LevelChar"/>
    <w:link w:val="AppendixLevel2"/>
    <w:rsid w:val="00965A5E"/>
    <w:rPr>
      <w:rFonts w:ascii="Arial" w:eastAsiaTheme="majorEastAsia" w:hAnsi="Arial" w:cstheme="majorBidi"/>
      <w:b/>
      <w:bCs/>
      <w:color w:val="868B8D" w:themeColor="text2"/>
      <w:spacing w:val="-1"/>
      <w:sz w:val="24"/>
      <w:szCs w:val="26"/>
      <w:lang w:val="en-CA"/>
    </w:rPr>
  </w:style>
  <w:style w:type="paragraph" w:customStyle="1" w:styleId="Bullets">
    <w:name w:val="Bullets"/>
    <w:basedOn w:val="ListParagraph"/>
    <w:uiPriority w:val="99"/>
    <w:rsid w:val="00965A5E"/>
    <w:pPr>
      <w:numPr>
        <w:numId w:val="11"/>
      </w:numPr>
      <w:spacing w:before="120"/>
      <w:ind w:left="1260"/>
    </w:pPr>
    <w:rPr>
      <w:rFonts w:cs="Times New Roman"/>
      <w:color w:val="auto"/>
      <w:spacing w:val="-1"/>
      <w:sz w:val="24"/>
      <w:lang w:val="en-CA"/>
    </w:rPr>
  </w:style>
  <w:style w:type="table" w:customStyle="1" w:styleId="TableGrid1">
    <w:name w:val="Table Grid1"/>
    <w:basedOn w:val="TableNormal"/>
    <w:next w:val="TableGrid"/>
    <w:uiPriority w:val="39"/>
    <w:rsid w:val="007F2BC5"/>
    <w:pPr>
      <w:spacing w:after="0" w:line="240" w:lineRule="auto"/>
    </w:pPr>
    <w:rPr>
      <w:rFonts w:eastAsia="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F2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2BC5"/>
    <w:pPr>
      <w:spacing w:after="0" w:line="240" w:lineRule="auto"/>
    </w:pPr>
    <w:rPr>
      <w:rFonts w:eastAsia="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156F"/>
    <w:rPr>
      <w:sz w:val="16"/>
      <w:szCs w:val="16"/>
    </w:rPr>
  </w:style>
  <w:style w:type="paragraph" w:styleId="CommentText">
    <w:name w:val="annotation text"/>
    <w:basedOn w:val="Normal"/>
    <w:link w:val="CommentTextChar"/>
    <w:uiPriority w:val="99"/>
    <w:semiHidden/>
    <w:unhideWhenUsed/>
    <w:rsid w:val="0059156F"/>
    <w:pPr>
      <w:spacing w:line="240" w:lineRule="auto"/>
    </w:pPr>
    <w:rPr>
      <w:sz w:val="20"/>
      <w:szCs w:val="20"/>
    </w:rPr>
  </w:style>
  <w:style w:type="character" w:customStyle="1" w:styleId="CommentTextChar">
    <w:name w:val="Comment Text Char"/>
    <w:basedOn w:val="DefaultParagraphFont"/>
    <w:link w:val="CommentText"/>
    <w:uiPriority w:val="99"/>
    <w:semiHidden/>
    <w:rsid w:val="0059156F"/>
    <w:rPr>
      <w:sz w:val="20"/>
      <w:szCs w:val="20"/>
    </w:rPr>
  </w:style>
  <w:style w:type="paragraph" w:styleId="CommentSubject">
    <w:name w:val="annotation subject"/>
    <w:basedOn w:val="CommentText"/>
    <w:next w:val="CommentText"/>
    <w:link w:val="CommentSubjectChar"/>
    <w:uiPriority w:val="99"/>
    <w:semiHidden/>
    <w:unhideWhenUsed/>
    <w:rsid w:val="0059156F"/>
    <w:rPr>
      <w:b/>
      <w:bCs/>
    </w:rPr>
  </w:style>
  <w:style w:type="character" w:customStyle="1" w:styleId="CommentSubjectChar">
    <w:name w:val="Comment Subject Char"/>
    <w:basedOn w:val="CommentTextChar"/>
    <w:link w:val="CommentSubject"/>
    <w:uiPriority w:val="99"/>
    <w:semiHidden/>
    <w:rsid w:val="0059156F"/>
    <w:rPr>
      <w:b/>
      <w:bCs/>
      <w:sz w:val="20"/>
      <w:szCs w:val="20"/>
    </w:rPr>
  </w:style>
  <w:style w:type="numbering" w:customStyle="1" w:styleId="NoList1">
    <w:name w:val="No List1"/>
    <w:next w:val="NoList"/>
    <w:uiPriority w:val="99"/>
    <w:semiHidden/>
    <w:unhideWhenUsed/>
    <w:rsid w:val="00C96008"/>
  </w:style>
  <w:style w:type="character" w:styleId="PageNumber">
    <w:name w:val="page number"/>
    <w:basedOn w:val="DefaultParagraphFont"/>
    <w:uiPriority w:val="99"/>
    <w:rsid w:val="00C96008"/>
    <w:rPr>
      <w:rFonts w:cs="Times New Roman"/>
    </w:rPr>
  </w:style>
  <w:style w:type="paragraph" w:styleId="BodyText">
    <w:name w:val="Body Text"/>
    <w:basedOn w:val="Normal"/>
    <w:link w:val="BodyTextChar"/>
    <w:uiPriority w:val="99"/>
    <w:rsid w:val="00C96008"/>
    <w:pPr>
      <w:spacing w:after="0" w:line="240" w:lineRule="auto"/>
    </w:pPr>
    <w:rPr>
      <w:rFonts w:ascii="Arial" w:eastAsia="Times New Roman" w:hAnsi="Arial" w:cs="Times New Roman"/>
      <w:sz w:val="20"/>
      <w:szCs w:val="20"/>
      <w:lang w:val="en-CA" w:eastAsia="en-CA"/>
    </w:rPr>
  </w:style>
  <w:style w:type="character" w:customStyle="1" w:styleId="BodyTextChar">
    <w:name w:val="Body Text Char"/>
    <w:basedOn w:val="DefaultParagraphFont"/>
    <w:link w:val="BodyText"/>
    <w:uiPriority w:val="99"/>
    <w:rsid w:val="00C96008"/>
    <w:rPr>
      <w:rFonts w:ascii="Arial" w:eastAsia="Times New Roman" w:hAnsi="Arial" w:cs="Times New Roman"/>
      <w:sz w:val="20"/>
      <w:szCs w:val="20"/>
      <w:lang w:val="en-CA" w:eastAsia="en-CA"/>
    </w:rPr>
  </w:style>
  <w:style w:type="paragraph" w:customStyle="1" w:styleId="QuestionNumbering">
    <w:name w:val="Question Numbering"/>
    <w:next w:val="BodyText"/>
    <w:link w:val="QuestionNumberingChar"/>
    <w:uiPriority w:val="99"/>
    <w:rsid w:val="00C96008"/>
    <w:pPr>
      <w:numPr>
        <w:numId w:val="13"/>
      </w:numPr>
      <w:spacing w:before="120" w:after="120" w:line="240" w:lineRule="auto"/>
    </w:pPr>
    <w:rPr>
      <w:rFonts w:ascii="Arial" w:eastAsia="Times New Roman" w:hAnsi="Arial" w:cs="Times New Roman"/>
      <w:lang w:val="en-CA"/>
    </w:rPr>
  </w:style>
  <w:style w:type="paragraph" w:customStyle="1" w:styleId="ItemBank">
    <w:name w:val="Item Bank"/>
    <w:uiPriority w:val="99"/>
    <w:rsid w:val="00C96008"/>
    <w:pPr>
      <w:numPr>
        <w:numId w:val="14"/>
      </w:numPr>
      <w:spacing w:after="0" w:line="240" w:lineRule="auto"/>
    </w:pPr>
    <w:rPr>
      <w:rFonts w:ascii="Arial" w:eastAsia="Times New Roman" w:hAnsi="Arial" w:cs="Times New Roman"/>
      <w:szCs w:val="20"/>
      <w:lang w:val="en-CA"/>
    </w:rPr>
  </w:style>
  <w:style w:type="paragraph" w:customStyle="1" w:styleId="Level2Other">
    <w:name w:val="Level 2 Other"/>
    <w:next w:val="BodyText"/>
    <w:uiPriority w:val="99"/>
    <w:rsid w:val="00C96008"/>
    <w:pPr>
      <w:numPr>
        <w:numId w:val="15"/>
      </w:numPr>
      <w:tabs>
        <w:tab w:val="left" w:pos="360"/>
      </w:tabs>
      <w:spacing w:before="144" w:after="144" w:line="240" w:lineRule="auto"/>
    </w:pPr>
    <w:rPr>
      <w:rFonts w:ascii="Arial" w:eastAsia="Times New Roman" w:hAnsi="Arial" w:cs="Times New Roman"/>
      <w:color w:val="000000"/>
      <w:sz w:val="24"/>
      <w:szCs w:val="20"/>
      <w:lang w:val="en-CA"/>
    </w:rPr>
  </w:style>
  <w:style w:type="character" w:customStyle="1" w:styleId="BalloonTextChar1">
    <w:name w:val="Balloon Text Char1"/>
    <w:uiPriority w:val="99"/>
    <w:semiHidden/>
    <w:locked/>
    <w:rsid w:val="00C96008"/>
    <w:rPr>
      <w:rFonts w:ascii="Calibri" w:hAnsi="Calibri"/>
      <w:sz w:val="20"/>
      <w:lang w:eastAsia="en-CA"/>
    </w:rPr>
  </w:style>
  <w:style w:type="character" w:customStyle="1" w:styleId="QuestionNumberingChar">
    <w:name w:val="Question Numbering Char"/>
    <w:link w:val="QuestionNumbering"/>
    <w:uiPriority w:val="99"/>
    <w:locked/>
    <w:rsid w:val="00C96008"/>
    <w:rPr>
      <w:rFonts w:ascii="Arial" w:eastAsia="Times New Roman" w:hAnsi="Arial" w:cs="Times New Roman"/>
      <w:lang w:val="en-CA"/>
    </w:rPr>
  </w:style>
  <w:style w:type="paragraph" w:styleId="DocumentMap">
    <w:name w:val="Document Map"/>
    <w:basedOn w:val="Normal"/>
    <w:link w:val="DocumentMapChar"/>
    <w:uiPriority w:val="99"/>
    <w:semiHidden/>
    <w:rsid w:val="00C96008"/>
    <w:pPr>
      <w:shd w:val="clear" w:color="auto" w:fill="000080"/>
      <w:spacing w:after="0" w:line="240" w:lineRule="auto"/>
    </w:pPr>
    <w:rPr>
      <w:rFonts w:ascii="Times New Roman" w:eastAsia="Times New Roman" w:hAnsi="Times New Roman" w:cs="Times New Roman"/>
      <w:sz w:val="2"/>
      <w:szCs w:val="20"/>
      <w:lang w:val="en-US" w:eastAsia="en-CA"/>
    </w:rPr>
  </w:style>
  <w:style w:type="character" w:customStyle="1" w:styleId="DocumentMapChar">
    <w:name w:val="Document Map Char"/>
    <w:basedOn w:val="DefaultParagraphFont"/>
    <w:link w:val="DocumentMap"/>
    <w:uiPriority w:val="99"/>
    <w:semiHidden/>
    <w:rsid w:val="00C96008"/>
    <w:rPr>
      <w:rFonts w:ascii="Times New Roman" w:eastAsia="Times New Roman" w:hAnsi="Times New Roman" w:cs="Times New Roman"/>
      <w:sz w:val="2"/>
      <w:szCs w:val="20"/>
      <w:shd w:val="clear" w:color="auto" w:fill="000080"/>
      <w:lang w:val="en-US" w:eastAsia="en-CA"/>
    </w:rPr>
  </w:style>
  <w:style w:type="paragraph" w:customStyle="1" w:styleId="level2other0">
    <w:name w:val="level2other"/>
    <w:basedOn w:val="Normal"/>
    <w:uiPriority w:val="99"/>
    <w:rsid w:val="00C96008"/>
    <w:pPr>
      <w:tabs>
        <w:tab w:val="num" w:pos="1800"/>
      </w:tabs>
      <w:spacing w:before="144" w:after="144" w:line="240" w:lineRule="auto"/>
      <w:ind w:left="1800" w:hanging="360"/>
    </w:pPr>
    <w:rPr>
      <w:rFonts w:ascii="Arial" w:eastAsia="Times New Roman" w:hAnsi="Arial" w:cs="Arial"/>
      <w:color w:val="000000"/>
      <w:sz w:val="24"/>
      <w:szCs w:val="24"/>
      <w:lang w:val="en-CA" w:eastAsia="en-CA"/>
    </w:rPr>
  </w:style>
  <w:style w:type="paragraph" w:customStyle="1" w:styleId="LongLabel">
    <w:name w:val="Long Label"/>
    <w:uiPriority w:val="99"/>
    <w:rsid w:val="00C96008"/>
    <w:pPr>
      <w:keepNext/>
      <w:overflowPunct w:val="0"/>
      <w:autoSpaceDE w:val="0"/>
      <w:autoSpaceDN w:val="0"/>
      <w:adjustRightInd w:val="0"/>
      <w:spacing w:after="0" w:line="240" w:lineRule="auto"/>
      <w:ind w:right="1987"/>
      <w:jc w:val="both"/>
      <w:textAlignment w:val="baseline"/>
    </w:pPr>
    <w:rPr>
      <w:rFonts w:ascii="Tms Rmn" w:eastAsia="Times New Roman" w:hAnsi="Tms Rmn" w:cs="Tms Rmn"/>
      <w:sz w:val="20"/>
      <w:szCs w:val="20"/>
      <w:lang w:val="en-US"/>
    </w:rPr>
  </w:style>
  <w:style w:type="paragraph" w:customStyle="1" w:styleId="Level1">
    <w:name w:val="Level 1"/>
    <w:basedOn w:val="Normal"/>
    <w:uiPriority w:val="99"/>
    <w:rsid w:val="00C96008"/>
    <w:pPr>
      <w:widowControl w:val="0"/>
      <w:numPr>
        <w:numId w:val="16"/>
      </w:numPr>
      <w:spacing w:after="0" w:line="240" w:lineRule="auto"/>
      <w:outlineLvl w:val="0"/>
    </w:pPr>
    <w:rPr>
      <w:rFonts w:ascii="Times New Roman" w:eastAsia="Times New Roman" w:hAnsi="Times New Roman" w:cs="Times New Roman"/>
      <w:sz w:val="24"/>
      <w:szCs w:val="20"/>
      <w:lang w:val="en-US"/>
    </w:rPr>
  </w:style>
  <w:style w:type="paragraph" w:customStyle="1" w:styleId="Default">
    <w:name w:val="Default"/>
    <w:uiPriority w:val="99"/>
    <w:rsid w:val="00C96008"/>
    <w:pPr>
      <w:autoSpaceDE w:val="0"/>
      <w:autoSpaceDN w:val="0"/>
      <w:adjustRightInd w:val="0"/>
      <w:spacing w:after="0" w:line="240" w:lineRule="auto"/>
    </w:pPr>
    <w:rPr>
      <w:rFonts w:ascii="IBLLKF+Arial,BoldItalic" w:eastAsia="Times New Roman" w:hAnsi="IBLLKF+Arial,BoldItalic" w:cs="IBLLKF+Arial,BoldItalic"/>
      <w:color w:val="000000"/>
      <w:sz w:val="24"/>
      <w:szCs w:val="24"/>
      <w:lang w:val="en-CA" w:eastAsia="en-CA"/>
    </w:rPr>
  </w:style>
  <w:style w:type="paragraph" w:customStyle="1" w:styleId="F2BodyText">
    <w:name w:val="F2 Body Text"/>
    <w:basedOn w:val="Normal"/>
    <w:link w:val="F2BodyTextChar1"/>
    <w:uiPriority w:val="99"/>
    <w:rsid w:val="00C96008"/>
    <w:pPr>
      <w:spacing w:before="120" w:after="120" w:line="300" w:lineRule="auto"/>
    </w:pPr>
    <w:rPr>
      <w:rFonts w:ascii="Tahoma" w:eastAsia="Times New Roman" w:hAnsi="Tahoma" w:cs="Times New Roman"/>
      <w:sz w:val="20"/>
      <w:szCs w:val="20"/>
      <w:lang w:val="en-US"/>
    </w:rPr>
  </w:style>
  <w:style w:type="character" w:customStyle="1" w:styleId="F2BodyTextChar1">
    <w:name w:val="F2 Body Text Char1"/>
    <w:link w:val="F2BodyText"/>
    <w:uiPriority w:val="99"/>
    <w:locked/>
    <w:rsid w:val="00C96008"/>
    <w:rPr>
      <w:rFonts w:ascii="Tahoma" w:eastAsia="Times New Roman" w:hAnsi="Tahoma" w:cs="Times New Roman"/>
      <w:sz w:val="20"/>
      <w:szCs w:val="20"/>
      <w:lang w:val="en-US"/>
    </w:rPr>
  </w:style>
  <w:style w:type="paragraph" w:customStyle="1" w:styleId="Para">
    <w:name w:val="Para"/>
    <w:basedOn w:val="Normal"/>
    <w:link w:val="ParaChar"/>
    <w:uiPriority w:val="99"/>
    <w:rsid w:val="00C96008"/>
    <w:pPr>
      <w:spacing w:after="0" w:line="280" w:lineRule="exact"/>
    </w:pPr>
    <w:rPr>
      <w:rFonts w:ascii="Calibri" w:eastAsia="Times New Roman" w:hAnsi="Calibri" w:cs="Calibri"/>
      <w:lang w:val="en-GB"/>
    </w:rPr>
  </w:style>
  <w:style w:type="character" w:customStyle="1" w:styleId="ParaChar">
    <w:name w:val="Para Char"/>
    <w:basedOn w:val="DefaultParagraphFont"/>
    <w:link w:val="Para"/>
    <w:uiPriority w:val="99"/>
    <w:locked/>
    <w:rsid w:val="00C96008"/>
    <w:rPr>
      <w:rFonts w:ascii="Calibri" w:eastAsia="Times New Roman" w:hAnsi="Calibri" w:cs="Calibri"/>
      <w:lang w:val="en-GB"/>
    </w:rPr>
  </w:style>
  <w:style w:type="character" w:customStyle="1" w:styleId="apple-converted-space">
    <w:name w:val="apple-converted-space"/>
    <w:basedOn w:val="DefaultParagraphFont"/>
    <w:rsid w:val="00C96008"/>
    <w:rPr>
      <w:rFonts w:cs="Times New Roman"/>
    </w:rPr>
  </w:style>
  <w:style w:type="paragraph" w:customStyle="1" w:styleId="indent-xlarge">
    <w:name w:val="indent-xlarge"/>
    <w:basedOn w:val="Normal"/>
    <w:uiPriority w:val="99"/>
    <w:rsid w:val="00C9600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customStyle="1" w:styleId="TableGrid3">
    <w:name w:val="Table Grid3"/>
    <w:basedOn w:val="TableNormal"/>
    <w:next w:val="TableGrid"/>
    <w:uiPriority w:val="99"/>
    <w:locked/>
    <w:rsid w:val="00C9600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C96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Arial Unicode MS" w:eastAsia="Arial Unicode MS" w:hAnsi="Arial Unicode MS" w:cs="Arial Unicode MS"/>
      <w:sz w:val="20"/>
      <w:szCs w:val="20"/>
      <w:lang w:val="en-US"/>
    </w:rPr>
  </w:style>
  <w:style w:type="character" w:customStyle="1" w:styleId="HTMLPreformattedChar">
    <w:name w:val="HTML Preformatted Char"/>
    <w:basedOn w:val="DefaultParagraphFont"/>
    <w:link w:val="HTMLPreformatted"/>
    <w:uiPriority w:val="99"/>
    <w:rsid w:val="00C96008"/>
    <w:rPr>
      <w:rFonts w:ascii="Arial Unicode MS" w:eastAsia="Arial Unicode MS" w:hAnsi="Arial Unicode MS" w:cs="Arial Unicode MS"/>
      <w:sz w:val="20"/>
      <w:szCs w:val="20"/>
      <w:lang w:val="en-US"/>
    </w:rPr>
  </w:style>
  <w:style w:type="character" w:customStyle="1" w:styleId="highlighted2">
    <w:name w:val="highlighted2"/>
    <w:basedOn w:val="DefaultParagraphFont"/>
    <w:rsid w:val="00C96008"/>
    <w:rPr>
      <w:shd w:val="clear" w:color="auto" w:fill="AAAAAA"/>
    </w:rPr>
  </w:style>
  <w:style w:type="paragraph" w:customStyle="1" w:styleId="PlainText1">
    <w:name w:val="Plain Text1"/>
    <w:basedOn w:val="Normal"/>
    <w:next w:val="PlainText"/>
    <w:link w:val="PlainTextChar"/>
    <w:uiPriority w:val="99"/>
    <w:unhideWhenUsed/>
    <w:rsid w:val="00C96008"/>
    <w:pPr>
      <w:spacing w:after="0" w:line="240" w:lineRule="auto"/>
    </w:pPr>
    <w:rPr>
      <w:rFonts w:ascii="Calibri" w:eastAsia="Calibri" w:hAnsi="Calibri" w:cs="Times New Roman"/>
      <w:szCs w:val="21"/>
      <w:lang w:val="en-CA"/>
    </w:rPr>
  </w:style>
  <w:style w:type="character" w:customStyle="1" w:styleId="PlainTextChar">
    <w:name w:val="Plain Text Char"/>
    <w:basedOn w:val="DefaultParagraphFont"/>
    <w:link w:val="PlainText1"/>
    <w:uiPriority w:val="99"/>
    <w:rsid w:val="00C96008"/>
    <w:rPr>
      <w:rFonts w:ascii="Calibri" w:eastAsia="Calibri" w:hAnsi="Calibri" w:cs="Times New Roman"/>
      <w:szCs w:val="21"/>
      <w:lang w:val="en-CA"/>
    </w:rPr>
  </w:style>
  <w:style w:type="paragraph" w:customStyle="1" w:styleId="Title1">
    <w:name w:val="Title1"/>
    <w:basedOn w:val="Normal"/>
    <w:next w:val="Normal"/>
    <w:uiPriority w:val="10"/>
    <w:qFormat/>
    <w:locked/>
    <w:rsid w:val="00C9600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character" w:customStyle="1" w:styleId="TitleChar">
    <w:name w:val="Title Char"/>
    <w:basedOn w:val="DefaultParagraphFont"/>
    <w:link w:val="Title"/>
    <w:uiPriority w:val="10"/>
    <w:rsid w:val="00C96008"/>
    <w:rPr>
      <w:rFonts w:ascii="Cambria" w:eastAsia="Times New Roman" w:hAnsi="Cambria" w:cs="Times New Roman"/>
      <w:color w:val="17365D"/>
      <w:spacing w:val="5"/>
      <w:kern w:val="28"/>
      <w:sz w:val="52"/>
      <w:szCs w:val="52"/>
    </w:rPr>
  </w:style>
  <w:style w:type="character" w:customStyle="1" w:styleId="HTMLCode1">
    <w:name w:val="HTML Code1"/>
    <w:basedOn w:val="DefaultParagraphFont"/>
    <w:uiPriority w:val="99"/>
    <w:semiHidden/>
    <w:unhideWhenUsed/>
    <w:rsid w:val="00C96008"/>
    <w:rPr>
      <w:rFonts w:ascii="Courier New" w:eastAsia="Times New Roman" w:hAnsi="Courier New" w:cs="Courier New" w:hint="default"/>
      <w:sz w:val="20"/>
      <w:szCs w:val="20"/>
    </w:rPr>
  </w:style>
  <w:style w:type="paragraph" w:customStyle="1" w:styleId="xmsonormal">
    <w:name w:val="x_msonormal"/>
    <w:basedOn w:val="Normal"/>
    <w:rsid w:val="00C960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1"/>
    <w:uiPriority w:val="99"/>
    <w:unhideWhenUsed/>
    <w:rsid w:val="00C96008"/>
    <w:pPr>
      <w:spacing w:after="0" w:line="240" w:lineRule="auto"/>
    </w:pPr>
    <w:rPr>
      <w:rFonts w:ascii="Consolas" w:hAnsi="Consolas"/>
      <w:sz w:val="21"/>
      <w:szCs w:val="21"/>
    </w:rPr>
  </w:style>
  <w:style w:type="character" w:customStyle="1" w:styleId="PlainTextChar1">
    <w:name w:val="Plain Text Char1"/>
    <w:basedOn w:val="DefaultParagraphFont"/>
    <w:link w:val="PlainText"/>
    <w:uiPriority w:val="99"/>
    <w:semiHidden/>
    <w:rsid w:val="00C96008"/>
    <w:rPr>
      <w:rFonts w:ascii="Consolas" w:hAnsi="Consolas"/>
      <w:sz w:val="21"/>
      <w:szCs w:val="21"/>
    </w:rPr>
  </w:style>
  <w:style w:type="paragraph" w:styleId="Title">
    <w:name w:val="Title"/>
    <w:basedOn w:val="Normal"/>
    <w:next w:val="Normal"/>
    <w:link w:val="TitleChar"/>
    <w:uiPriority w:val="10"/>
    <w:qFormat/>
    <w:rsid w:val="00C96008"/>
    <w:pPr>
      <w:spacing w:after="0" w:line="240" w:lineRule="auto"/>
      <w:contextualSpacing/>
    </w:pPr>
    <w:rPr>
      <w:rFonts w:ascii="Cambria" w:eastAsia="Times New Roman" w:hAnsi="Cambria" w:cs="Times New Roman"/>
      <w:color w:val="17365D"/>
      <w:spacing w:val="5"/>
      <w:kern w:val="28"/>
      <w:sz w:val="52"/>
      <w:szCs w:val="52"/>
    </w:rPr>
  </w:style>
  <w:style w:type="character" w:customStyle="1" w:styleId="TitleChar1">
    <w:name w:val="Title Char1"/>
    <w:basedOn w:val="DefaultParagraphFont"/>
    <w:uiPriority w:val="10"/>
    <w:rsid w:val="00C9600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C96008"/>
    <w:rPr>
      <w:rFonts w:ascii="Consolas" w:hAnsi="Consolas"/>
      <w:sz w:val="20"/>
      <w:szCs w:val="20"/>
    </w:rPr>
  </w:style>
  <w:style w:type="numbering" w:customStyle="1" w:styleId="NoList2">
    <w:name w:val="No List2"/>
    <w:next w:val="NoList"/>
    <w:uiPriority w:val="99"/>
    <w:semiHidden/>
    <w:unhideWhenUsed/>
    <w:rsid w:val="008935FE"/>
  </w:style>
  <w:style w:type="table" w:customStyle="1" w:styleId="TableGrid4">
    <w:name w:val="Table Grid4"/>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8935FE"/>
  </w:style>
  <w:style w:type="table" w:customStyle="1" w:styleId="TableGrid5">
    <w:name w:val="Table Grid5"/>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8935FE"/>
  </w:style>
  <w:style w:type="table" w:customStyle="1" w:styleId="TableGrid6">
    <w:name w:val="Table Grid6"/>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8935FE"/>
  </w:style>
  <w:style w:type="table" w:customStyle="1" w:styleId="TableGrid7">
    <w:name w:val="Table Grid7"/>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A8512B"/>
  </w:style>
  <w:style w:type="table" w:customStyle="1" w:styleId="TableGrid8">
    <w:name w:val="Table Grid8"/>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A8512B"/>
  </w:style>
  <w:style w:type="table" w:customStyle="1" w:styleId="TableGrid9">
    <w:name w:val="Table Grid9"/>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B21D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2FC"/>
  </w:style>
  <w:style w:type="paragraph" w:styleId="Heading1">
    <w:name w:val="heading 1"/>
    <w:basedOn w:val="Normal"/>
    <w:next w:val="Normal"/>
    <w:link w:val="Heading1Char"/>
    <w:uiPriority w:val="99"/>
    <w:qFormat/>
    <w:rsid w:val="007532FC"/>
    <w:pPr>
      <w:outlineLvl w:val="0"/>
    </w:pPr>
    <w:rPr>
      <w:rFonts w:ascii="Arial" w:hAnsi="Arial" w:cs="Arial"/>
      <w:b/>
      <w:bCs/>
      <w:color w:val="F38F00"/>
      <w:sz w:val="32"/>
      <w:szCs w:val="32"/>
      <w:lang w:val="en-GB"/>
    </w:rPr>
  </w:style>
  <w:style w:type="paragraph" w:styleId="Heading2">
    <w:name w:val="heading 2"/>
    <w:basedOn w:val="Normal"/>
    <w:next w:val="Normal"/>
    <w:link w:val="Heading2Char"/>
    <w:uiPriority w:val="9"/>
    <w:unhideWhenUsed/>
    <w:qFormat/>
    <w:rsid w:val="00965A5E"/>
    <w:pPr>
      <w:keepNext/>
      <w:keepLines/>
      <w:widowControl w:val="0"/>
      <w:spacing w:before="200" w:after="240"/>
      <w:outlineLvl w:val="1"/>
    </w:pPr>
    <w:rPr>
      <w:rFonts w:ascii="Arial" w:eastAsiaTheme="majorEastAsia" w:hAnsi="Arial" w:cstheme="majorBidi"/>
      <w:b/>
      <w:bCs/>
      <w:color w:val="1B365D" w:themeColor="background2"/>
      <w:sz w:val="26"/>
      <w:szCs w:val="26"/>
      <w:lang w:val="en-US"/>
    </w:rPr>
  </w:style>
  <w:style w:type="paragraph" w:styleId="Heading3">
    <w:name w:val="heading 3"/>
    <w:basedOn w:val="Normal"/>
    <w:next w:val="Normal"/>
    <w:link w:val="Heading3Char"/>
    <w:uiPriority w:val="9"/>
    <w:unhideWhenUsed/>
    <w:qFormat/>
    <w:rsid w:val="007532FC"/>
    <w:pPr>
      <w:keepNext/>
      <w:keepLines/>
      <w:spacing w:before="40" w:after="0"/>
      <w:outlineLvl w:val="2"/>
    </w:pPr>
    <w:rPr>
      <w:rFonts w:asciiTheme="majorHAnsi" w:eastAsiaTheme="majorEastAsia" w:hAnsiTheme="majorHAnsi" w:cstheme="majorBidi"/>
      <w:color w:val="007681" w:themeColor="accent6"/>
      <w:sz w:val="24"/>
      <w:szCs w:val="24"/>
      <w:lang w:val="en-US"/>
    </w:rPr>
  </w:style>
  <w:style w:type="paragraph" w:styleId="Heading4">
    <w:name w:val="heading 4"/>
    <w:basedOn w:val="Normal"/>
    <w:next w:val="Normal"/>
    <w:link w:val="Heading4Char"/>
    <w:uiPriority w:val="9"/>
    <w:semiHidden/>
    <w:unhideWhenUsed/>
    <w:qFormat/>
    <w:rsid w:val="007532FC"/>
    <w:pPr>
      <w:keepNext/>
      <w:keepLines/>
      <w:spacing w:before="120" w:after="0"/>
      <w:outlineLvl w:val="3"/>
    </w:pPr>
    <w:rPr>
      <w:rFonts w:asciiTheme="majorHAnsi" w:eastAsiaTheme="majorEastAsia" w:hAnsiTheme="majorHAnsi" w:cstheme="majorBidi"/>
      <w:i/>
      <w:iCs/>
      <w:color w:val="B45712" w:themeColor="accent1" w:themeShade="BF"/>
      <w:lang w:val="en-CA"/>
    </w:rPr>
  </w:style>
  <w:style w:type="paragraph" w:styleId="Heading5">
    <w:name w:val="heading 5"/>
    <w:basedOn w:val="Normal"/>
    <w:next w:val="Normal"/>
    <w:link w:val="Heading5Char"/>
    <w:uiPriority w:val="9"/>
    <w:semiHidden/>
    <w:unhideWhenUsed/>
    <w:qFormat/>
    <w:rsid w:val="007532FC"/>
    <w:pPr>
      <w:keepNext/>
      <w:keepLines/>
      <w:spacing w:before="40" w:after="0"/>
      <w:outlineLvl w:val="4"/>
    </w:pPr>
    <w:rPr>
      <w:rFonts w:ascii="Arial" w:eastAsiaTheme="majorEastAsia" w:hAnsi="Arial" w:cs="Arial"/>
      <w:b/>
      <w:color w:val="E87722" w:themeColor="accent1"/>
      <w:sz w:val="24"/>
    </w:rPr>
  </w:style>
  <w:style w:type="paragraph" w:styleId="Heading6">
    <w:name w:val="heading 6"/>
    <w:basedOn w:val="Normal"/>
    <w:next w:val="Normal"/>
    <w:link w:val="Heading6Char"/>
    <w:uiPriority w:val="9"/>
    <w:semiHidden/>
    <w:unhideWhenUsed/>
    <w:qFormat/>
    <w:rsid w:val="007532FC"/>
    <w:pPr>
      <w:keepNext/>
      <w:keepLines/>
      <w:spacing w:before="40" w:after="0"/>
      <w:outlineLvl w:val="5"/>
    </w:pPr>
    <w:rPr>
      <w:rFonts w:asciiTheme="majorHAnsi" w:eastAsiaTheme="majorEastAsia" w:hAnsiTheme="majorHAnsi" w:cstheme="majorBidi"/>
      <w:color w:val="773A0C" w:themeColor="accent1" w:themeShade="7F"/>
    </w:rPr>
  </w:style>
  <w:style w:type="paragraph" w:styleId="Heading7">
    <w:name w:val="heading 7"/>
    <w:basedOn w:val="Normal"/>
    <w:next w:val="Normal"/>
    <w:link w:val="Heading7Char"/>
    <w:uiPriority w:val="9"/>
    <w:semiHidden/>
    <w:unhideWhenUsed/>
    <w:qFormat/>
    <w:rsid w:val="007532FC"/>
    <w:pPr>
      <w:keepNext/>
      <w:keepLines/>
      <w:spacing w:before="40" w:after="0"/>
      <w:outlineLvl w:val="6"/>
    </w:pPr>
    <w:rPr>
      <w:rFonts w:asciiTheme="majorHAnsi" w:eastAsiaTheme="majorEastAsia" w:hAnsiTheme="majorHAnsi" w:cstheme="majorBidi"/>
      <w:i/>
      <w:iCs/>
      <w:color w:val="773A0C" w:themeColor="accent1" w:themeShade="7F"/>
    </w:rPr>
  </w:style>
  <w:style w:type="paragraph" w:styleId="Heading8">
    <w:name w:val="heading 8"/>
    <w:basedOn w:val="Normal"/>
    <w:next w:val="Normal"/>
    <w:link w:val="Heading8Char"/>
    <w:uiPriority w:val="9"/>
    <w:semiHidden/>
    <w:unhideWhenUsed/>
    <w:qFormat/>
    <w:rsid w:val="007532F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32F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1AF"/>
    <w:rPr>
      <w:rFonts w:ascii="Tahoma" w:hAnsi="Tahoma" w:cs="Tahoma"/>
      <w:sz w:val="16"/>
      <w:szCs w:val="16"/>
    </w:rPr>
  </w:style>
  <w:style w:type="paragraph" w:styleId="Header">
    <w:name w:val="header"/>
    <w:basedOn w:val="Normal"/>
    <w:link w:val="HeaderChar"/>
    <w:uiPriority w:val="99"/>
    <w:unhideWhenUsed/>
    <w:rsid w:val="00FE41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41AF"/>
  </w:style>
  <w:style w:type="paragraph" w:styleId="Footer">
    <w:name w:val="footer"/>
    <w:basedOn w:val="Normal"/>
    <w:link w:val="FooterChar"/>
    <w:uiPriority w:val="99"/>
    <w:unhideWhenUsed/>
    <w:rsid w:val="00FE41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41AF"/>
  </w:style>
  <w:style w:type="paragraph" w:styleId="NormalWeb">
    <w:name w:val="Normal (Web)"/>
    <w:basedOn w:val="Normal"/>
    <w:uiPriority w:val="99"/>
    <w:unhideWhenUsed/>
    <w:rsid w:val="000A073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Hyperlink">
    <w:name w:val="Hyperlink"/>
    <w:basedOn w:val="DefaultParagraphFont"/>
    <w:uiPriority w:val="99"/>
    <w:qFormat/>
    <w:rsid w:val="007532FC"/>
    <w:rPr>
      <w:rFonts w:cs="Times New Roman"/>
      <w:color w:val="0000FF"/>
      <w:u w:val="single"/>
    </w:rPr>
  </w:style>
  <w:style w:type="paragraph" w:customStyle="1" w:styleId="IpsosOfficeAddress-CoverPage">
    <w:name w:val="Ipsos Office Address - Cover Page"/>
    <w:basedOn w:val="Normal"/>
    <w:link w:val="IpsosOfficeAddress-CoverPageChar"/>
    <w:autoRedefine/>
    <w:uiPriority w:val="99"/>
    <w:rsid w:val="007532FC"/>
    <w:pPr>
      <w:widowControl w:val="0"/>
      <w:spacing w:after="0" w:line="240" w:lineRule="auto"/>
      <w:ind w:left="1530"/>
      <w:jc w:val="both"/>
    </w:pPr>
    <w:rPr>
      <w:rFonts w:ascii="Calibri" w:eastAsia="Calibri" w:hAnsi="Calibri" w:cs="Times New Roman"/>
      <w:sz w:val="24"/>
      <w:lang w:val="en-CA"/>
    </w:rPr>
  </w:style>
  <w:style w:type="character" w:customStyle="1" w:styleId="IpsosOfficeAddress-CoverPageChar">
    <w:name w:val="Ipsos Office Address - Cover Page Char"/>
    <w:basedOn w:val="DefaultParagraphFont"/>
    <w:link w:val="IpsosOfficeAddress-CoverPage"/>
    <w:uiPriority w:val="99"/>
    <w:locked/>
    <w:rsid w:val="007532FC"/>
    <w:rPr>
      <w:rFonts w:ascii="Calibri" w:eastAsia="Calibri" w:hAnsi="Calibri" w:cs="Times New Roman"/>
      <w:sz w:val="24"/>
      <w:lang w:val="en-CA"/>
    </w:rPr>
  </w:style>
  <w:style w:type="paragraph" w:customStyle="1" w:styleId="Bullets1">
    <w:name w:val="Bullets 1"/>
    <w:basedOn w:val="ListParagraph"/>
    <w:link w:val="Bullets1Char"/>
    <w:qFormat/>
    <w:rsid w:val="007532FC"/>
    <w:pPr>
      <w:numPr>
        <w:numId w:val="7"/>
      </w:numPr>
      <w:ind w:hanging="360"/>
    </w:pPr>
    <w:rPr>
      <w:rFonts w:cs="Times New Roman"/>
      <w:lang w:val="en-CA"/>
    </w:rPr>
  </w:style>
  <w:style w:type="character" w:customStyle="1" w:styleId="Bullets1Char">
    <w:name w:val="Bullets 1 Char"/>
    <w:basedOn w:val="ListParagraphChar"/>
    <w:link w:val="Bullets1"/>
    <w:rsid w:val="007532FC"/>
    <w:rPr>
      <w:rFonts w:ascii="Calibri" w:eastAsia="Calibri" w:hAnsi="Calibri" w:cs="Times New Roman"/>
      <w:color w:val="000000"/>
      <w:lang w:val="en-CA"/>
    </w:rPr>
  </w:style>
  <w:style w:type="paragraph" w:styleId="ListParagraph">
    <w:name w:val="List Paragraph"/>
    <w:basedOn w:val="Normal"/>
    <w:link w:val="ListParagraphChar"/>
    <w:uiPriority w:val="34"/>
    <w:qFormat/>
    <w:rsid w:val="007532FC"/>
    <w:pPr>
      <w:widowControl w:val="0"/>
      <w:spacing w:after="120"/>
      <w:ind w:left="720"/>
      <w:contextualSpacing/>
    </w:pPr>
    <w:rPr>
      <w:rFonts w:ascii="Calibri" w:eastAsia="Calibri" w:hAnsi="Calibri"/>
      <w:color w:val="000000"/>
      <w:lang w:val="en-US"/>
    </w:rPr>
  </w:style>
  <w:style w:type="paragraph" w:customStyle="1" w:styleId="Bullet1Level">
    <w:name w:val="Bullet 1 Level"/>
    <w:basedOn w:val="Normal"/>
    <w:link w:val="Bullet1LevelChar"/>
    <w:autoRedefine/>
    <w:qFormat/>
    <w:rsid w:val="007532FC"/>
    <w:pPr>
      <w:widowControl w:val="0"/>
      <w:numPr>
        <w:numId w:val="6"/>
      </w:numPr>
      <w:spacing w:after="120"/>
      <w:contextualSpacing/>
    </w:pPr>
    <w:rPr>
      <w:color w:val="000000"/>
      <w:lang w:val="en-CA"/>
    </w:rPr>
  </w:style>
  <w:style w:type="character" w:customStyle="1" w:styleId="Bullet1LevelChar">
    <w:name w:val="Bullet 1 Level Char"/>
    <w:basedOn w:val="DefaultParagraphFont"/>
    <w:link w:val="Bullet1Level"/>
    <w:rsid w:val="007532FC"/>
    <w:rPr>
      <w:color w:val="000000"/>
      <w:lang w:val="en-CA"/>
    </w:rPr>
  </w:style>
  <w:style w:type="paragraph" w:customStyle="1" w:styleId="Bullet2Level">
    <w:name w:val="Bullet 2 Level"/>
    <w:basedOn w:val="Bullet1Level"/>
    <w:autoRedefine/>
    <w:qFormat/>
    <w:rsid w:val="007532FC"/>
    <w:pPr>
      <w:numPr>
        <w:ilvl w:val="1"/>
      </w:numPr>
    </w:pPr>
  </w:style>
  <w:style w:type="character" w:customStyle="1" w:styleId="Heading1Char">
    <w:name w:val="Heading 1 Char"/>
    <w:basedOn w:val="DefaultParagraphFont"/>
    <w:link w:val="Heading1"/>
    <w:uiPriority w:val="99"/>
    <w:rsid w:val="007532FC"/>
    <w:rPr>
      <w:rFonts w:ascii="Arial" w:hAnsi="Arial" w:cs="Arial"/>
      <w:b/>
      <w:bCs/>
      <w:color w:val="F38F00"/>
      <w:sz w:val="32"/>
      <w:szCs w:val="32"/>
      <w:lang w:val="en-GB"/>
    </w:rPr>
  </w:style>
  <w:style w:type="character" w:customStyle="1" w:styleId="Heading2Char">
    <w:name w:val="Heading 2 Char"/>
    <w:basedOn w:val="DefaultParagraphFont"/>
    <w:link w:val="Heading2"/>
    <w:uiPriority w:val="9"/>
    <w:rsid w:val="00965A5E"/>
    <w:rPr>
      <w:rFonts w:ascii="Arial" w:eastAsiaTheme="majorEastAsia" w:hAnsi="Arial" w:cstheme="majorBidi"/>
      <w:b/>
      <w:bCs/>
      <w:color w:val="1B365D" w:themeColor="background2"/>
      <w:sz w:val="26"/>
      <w:szCs w:val="26"/>
      <w:lang w:val="en-US"/>
    </w:rPr>
  </w:style>
  <w:style w:type="character" w:customStyle="1" w:styleId="Heading3Char">
    <w:name w:val="Heading 3 Char"/>
    <w:basedOn w:val="DefaultParagraphFont"/>
    <w:link w:val="Heading3"/>
    <w:uiPriority w:val="9"/>
    <w:rsid w:val="007532FC"/>
    <w:rPr>
      <w:rFonts w:asciiTheme="majorHAnsi" w:eastAsiaTheme="majorEastAsia" w:hAnsiTheme="majorHAnsi" w:cstheme="majorBidi"/>
      <w:color w:val="007681" w:themeColor="accent6"/>
      <w:sz w:val="24"/>
      <w:szCs w:val="24"/>
      <w:lang w:val="en-US"/>
    </w:rPr>
  </w:style>
  <w:style w:type="character" w:customStyle="1" w:styleId="Heading4Char">
    <w:name w:val="Heading 4 Char"/>
    <w:basedOn w:val="DefaultParagraphFont"/>
    <w:link w:val="Heading4"/>
    <w:uiPriority w:val="9"/>
    <w:semiHidden/>
    <w:rsid w:val="007532FC"/>
    <w:rPr>
      <w:rFonts w:asciiTheme="majorHAnsi" w:eastAsiaTheme="majorEastAsia" w:hAnsiTheme="majorHAnsi" w:cstheme="majorBidi"/>
      <w:i/>
      <w:iCs/>
      <w:color w:val="B45712" w:themeColor="accent1" w:themeShade="BF"/>
      <w:lang w:val="en-CA"/>
    </w:rPr>
  </w:style>
  <w:style w:type="character" w:customStyle="1" w:styleId="Heading5Char">
    <w:name w:val="Heading 5 Char"/>
    <w:basedOn w:val="DefaultParagraphFont"/>
    <w:link w:val="Heading5"/>
    <w:uiPriority w:val="9"/>
    <w:semiHidden/>
    <w:rsid w:val="007532FC"/>
    <w:rPr>
      <w:rFonts w:ascii="Arial" w:eastAsiaTheme="majorEastAsia" w:hAnsi="Arial" w:cs="Arial"/>
      <w:b/>
      <w:color w:val="E87722" w:themeColor="accent1"/>
      <w:sz w:val="24"/>
    </w:rPr>
  </w:style>
  <w:style w:type="character" w:customStyle="1" w:styleId="Heading6Char">
    <w:name w:val="Heading 6 Char"/>
    <w:basedOn w:val="DefaultParagraphFont"/>
    <w:link w:val="Heading6"/>
    <w:uiPriority w:val="9"/>
    <w:semiHidden/>
    <w:rsid w:val="007532FC"/>
    <w:rPr>
      <w:rFonts w:asciiTheme="majorHAnsi" w:eastAsiaTheme="majorEastAsia" w:hAnsiTheme="majorHAnsi" w:cstheme="majorBidi"/>
      <w:color w:val="773A0C" w:themeColor="accent1" w:themeShade="7F"/>
    </w:rPr>
  </w:style>
  <w:style w:type="character" w:customStyle="1" w:styleId="Heading7Char">
    <w:name w:val="Heading 7 Char"/>
    <w:basedOn w:val="DefaultParagraphFont"/>
    <w:link w:val="Heading7"/>
    <w:uiPriority w:val="9"/>
    <w:semiHidden/>
    <w:rsid w:val="007532FC"/>
    <w:rPr>
      <w:rFonts w:asciiTheme="majorHAnsi" w:eastAsiaTheme="majorEastAsia" w:hAnsiTheme="majorHAnsi" w:cstheme="majorBidi"/>
      <w:i/>
      <w:iCs/>
      <w:color w:val="773A0C" w:themeColor="accent1" w:themeShade="7F"/>
    </w:rPr>
  </w:style>
  <w:style w:type="character" w:customStyle="1" w:styleId="Heading8Char">
    <w:name w:val="Heading 8 Char"/>
    <w:basedOn w:val="DefaultParagraphFont"/>
    <w:link w:val="Heading8"/>
    <w:uiPriority w:val="9"/>
    <w:semiHidden/>
    <w:rsid w:val="007532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32F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532FC"/>
    <w:pPr>
      <w:spacing w:line="240" w:lineRule="auto"/>
    </w:pPr>
    <w:rPr>
      <w:i/>
      <w:iCs/>
      <w:color w:val="868B8D" w:themeColor="text2"/>
      <w:sz w:val="18"/>
      <w:szCs w:val="18"/>
    </w:rPr>
  </w:style>
  <w:style w:type="paragraph" w:styleId="Subtitle">
    <w:name w:val="Subtitle"/>
    <w:basedOn w:val="Normal"/>
    <w:next w:val="Normal"/>
    <w:link w:val="SubtitleChar"/>
    <w:uiPriority w:val="11"/>
    <w:qFormat/>
    <w:rsid w:val="007532F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2FC"/>
    <w:rPr>
      <w:rFonts w:eastAsiaTheme="minorEastAsia"/>
      <w:color w:val="5A5A5A" w:themeColor="text1" w:themeTint="A5"/>
      <w:spacing w:val="15"/>
    </w:rPr>
  </w:style>
  <w:style w:type="character" w:customStyle="1" w:styleId="ListParagraphChar">
    <w:name w:val="List Paragraph Char"/>
    <w:basedOn w:val="DefaultParagraphFont"/>
    <w:link w:val="ListParagraph"/>
    <w:uiPriority w:val="34"/>
    <w:rsid w:val="007532FC"/>
    <w:rPr>
      <w:rFonts w:ascii="Calibri" w:eastAsia="Calibri" w:hAnsi="Calibri"/>
      <w:color w:val="000000"/>
      <w:lang w:val="en-US"/>
    </w:rPr>
  </w:style>
  <w:style w:type="paragraph" w:styleId="Quote">
    <w:name w:val="Quote"/>
    <w:basedOn w:val="Normal"/>
    <w:next w:val="Normal"/>
    <w:link w:val="QuoteChar"/>
    <w:uiPriority w:val="29"/>
    <w:qFormat/>
    <w:rsid w:val="007532FC"/>
    <w:pPr>
      <w:spacing w:before="200" w:after="160"/>
      <w:ind w:left="180" w:right="226"/>
      <w:jc w:val="center"/>
    </w:pPr>
    <w:rPr>
      <w:rFonts w:cs="Arial"/>
      <w:i/>
      <w:iCs/>
      <w:color w:val="408EAA" w:themeColor="accent5" w:themeShade="BF"/>
      <w:lang w:val="en-CA"/>
    </w:rPr>
  </w:style>
  <w:style w:type="character" w:customStyle="1" w:styleId="QuoteChar">
    <w:name w:val="Quote Char"/>
    <w:basedOn w:val="DefaultParagraphFont"/>
    <w:link w:val="Quote"/>
    <w:uiPriority w:val="29"/>
    <w:rsid w:val="007532FC"/>
    <w:rPr>
      <w:rFonts w:cs="Arial"/>
      <w:i/>
      <w:iCs/>
      <w:color w:val="408EAA" w:themeColor="accent5" w:themeShade="BF"/>
      <w:lang w:val="en-CA"/>
    </w:rPr>
  </w:style>
  <w:style w:type="paragraph" w:styleId="TOCHeading">
    <w:name w:val="TOC Heading"/>
    <w:basedOn w:val="Heading1"/>
    <w:next w:val="Normal"/>
    <w:uiPriority w:val="39"/>
    <w:semiHidden/>
    <w:unhideWhenUsed/>
    <w:qFormat/>
    <w:rsid w:val="007532FC"/>
    <w:pPr>
      <w:keepNext/>
      <w:keepLines/>
      <w:spacing w:before="240" w:after="0" w:line="259" w:lineRule="auto"/>
      <w:outlineLvl w:val="9"/>
    </w:pPr>
    <w:rPr>
      <w:rFonts w:asciiTheme="majorHAnsi" w:eastAsiaTheme="majorEastAsia" w:hAnsiTheme="majorHAnsi" w:cstheme="majorBidi"/>
      <w:b w:val="0"/>
      <w:bCs w:val="0"/>
      <w:color w:val="B45712" w:themeColor="accent1" w:themeShade="BF"/>
      <w:lang w:val="en-US"/>
    </w:rPr>
  </w:style>
  <w:style w:type="paragraph" w:styleId="TOC1">
    <w:name w:val="toc 1"/>
    <w:aliases w:val="TOC"/>
    <w:basedOn w:val="Normal"/>
    <w:next w:val="Normal"/>
    <w:link w:val="TOC1Char"/>
    <w:autoRedefine/>
    <w:uiPriority w:val="39"/>
    <w:unhideWhenUsed/>
    <w:rsid w:val="00965A5E"/>
    <w:pPr>
      <w:widowControl w:val="0"/>
      <w:tabs>
        <w:tab w:val="left" w:pos="893"/>
        <w:tab w:val="right" w:leader="dot" w:pos="9350"/>
      </w:tabs>
      <w:spacing w:before="100" w:after="100" w:line="240" w:lineRule="auto"/>
      <w:mirrorIndents/>
    </w:pPr>
    <w:rPr>
      <w:rFonts w:ascii="Calibri" w:eastAsiaTheme="minorEastAsia" w:hAnsi="Calibri" w:cstheme="minorHAnsi"/>
      <w:noProof/>
      <w:color w:val="000000"/>
      <w:lang w:val="en-US"/>
    </w:rPr>
  </w:style>
  <w:style w:type="paragraph" w:styleId="TOC2">
    <w:name w:val="toc 2"/>
    <w:basedOn w:val="Normal"/>
    <w:next w:val="Normal"/>
    <w:autoRedefine/>
    <w:uiPriority w:val="39"/>
    <w:unhideWhenUsed/>
    <w:rsid w:val="001312C8"/>
    <w:pPr>
      <w:widowControl w:val="0"/>
      <w:tabs>
        <w:tab w:val="left" w:pos="880"/>
        <w:tab w:val="left" w:pos="1530"/>
        <w:tab w:val="right" w:leader="dot" w:pos="9350"/>
      </w:tabs>
      <w:spacing w:after="0" w:line="240" w:lineRule="auto"/>
      <w:ind w:left="893" w:hanging="648"/>
    </w:pPr>
    <w:rPr>
      <w:rFonts w:ascii="Calibri" w:hAnsi="Calibri"/>
      <w:noProof/>
      <w:color w:val="000000"/>
      <w:lang w:val="en-CA"/>
    </w:rPr>
  </w:style>
  <w:style w:type="paragraph" w:customStyle="1" w:styleId="F6-Body1">
    <w:name w:val="F6 - Body 1"/>
    <w:link w:val="F6-Body1Char"/>
    <w:uiPriority w:val="99"/>
    <w:qFormat/>
    <w:rsid w:val="00965A5E"/>
    <w:pPr>
      <w:spacing w:before="160" w:after="160" w:line="240" w:lineRule="auto"/>
      <w:ind w:left="576"/>
      <w:jc w:val="both"/>
    </w:pPr>
    <w:rPr>
      <w:rFonts w:ascii="Arial" w:eastAsia="Times New Roman" w:hAnsi="Arial" w:cs="Times New Roman"/>
      <w:sz w:val="24"/>
      <w:szCs w:val="24"/>
      <w:lang w:val="en-US"/>
    </w:rPr>
  </w:style>
  <w:style w:type="character" w:customStyle="1" w:styleId="F6-Body1Char">
    <w:name w:val="F6 - Body 1 Char"/>
    <w:basedOn w:val="DefaultParagraphFont"/>
    <w:link w:val="F6-Body1"/>
    <w:uiPriority w:val="99"/>
    <w:rsid w:val="00965A5E"/>
    <w:rPr>
      <w:rFonts w:ascii="Arial" w:eastAsia="Times New Roman" w:hAnsi="Arial" w:cs="Times New Roman"/>
      <w:sz w:val="24"/>
      <w:szCs w:val="24"/>
      <w:lang w:val="en-US"/>
    </w:rPr>
  </w:style>
  <w:style w:type="paragraph" w:customStyle="1" w:styleId="Title1Level">
    <w:name w:val="Title 1 Level"/>
    <w:basedOn w:val="Heading1"/>
    <w:link w:val="Title1LevelChar"/>
    <w:autoRedefine/>
    <w:qFormat/>
    <w:rsid w:val="00965A5E"/>
    <w:pPr>
      <w:keepNext/>
      <w:keepLines/>
      <w:widowControl w:val="0"/>
      <w:numPr>
        <w:numId w:val="9"/>
      </w:numPr>
      <w:pBdr>
        <w:bottom w:val="single" w:sz="4" w:space="1" w:color="002060"/>
      </w:pBdr>
      <w:spacing w:before="240" w:after="120"/>
      <w:ind w:left="720" w:hanging="720"/>
    </w:pPr>
    <w:rPr>
      <w:rFonts w:asciiTheme="minorHAnsi" w:eastAsiaTheme="majorEastAsia" w:hAnsiTheme="minorHAnsi" w:cstheme="majorBidi"/>
      <w:color w:val="002060"/>
      <w:sz w:val="28"/>
      <w:szCs w:val="28"/>
      <w:lang w:val="en-CA"/>
    </w:rPr>
  </w:style>
  <w:style w:type="character" w:customStyle="1" w:styleId="Title1LevelChar">
    <w:name w:val="Title 1 Level Char"/>
    <w:basedOn w:val="DefaultParagraphFont"/>
    <w:link w:val="Title1Level"/>
    <w:rsid w:val="00965A5E"/>
    <w:rPr>
      <w:rFonts w:eastAsiaTheme="majorEastAsia" w:cstheme="majorBidi"/>
      <w:b/>
      <w:bCs/>
      <w:color w:val="002060"/>
      <w:sz w:val="28"/>
      <w:szCs w:val="28"/>
      <w:lang w:val="en-CA"/>
    </w:rPr>
  </w:style>
  <w:style w:type="paragraph" w:customStyle="1" w:styleId="Title2Level">
    <w:name w:val="Title 2 Level"/>
    <w:basedOn w:val="Heading2"/>
    <w:link w:val="Title2LevelChar"/>
    <w:autoRedefine/>
    <w:qFormat/>
    <w:rsid w:val="00965A5E"/>
    <w:pPr>
      <w:numPr>
        <w:ilvl w:val="1"/>
        <w:numId w:val="9"/>
      </w:numPr>
      <w:spacing w:before="240" w:after="120" w:line="240" w:lineRule="auto"/>
      <w:ind w:left="720" w:hanging="720"/>
    </w:pPr>
    <w:rPr>
      <w:color w:val="868B8D" w:themeColor="text2"/>
      <w:spacing w:val="-1"/>
      <w:sz w:val="24"/>
      <w:lang w:val="en-CA"/>
    </w:rPr>
  </w:style>
  <w:style w:type="paragraph" w:customStyle="1" w:styleId="Title3Level">
    <w:name w:val="Title 3 Level"/>
    <w:basedOn w:val="Heading2"/>
    <w:autoRedefine/>
    <w:qFormat/>
    <w:rsid w:val="00965A5E"/>
    <w:pPr>
      <w:numPr>
        <w:ilvl w:val="2"/>
        <w:numId w:val="9"/>
      </w:numPr>
      <w:spacing w:before="240" w:after="120"/>
      <w:ind w:left="720" w:hanging="720"/>
    </w:pPr>
    <w:rPr>
      <w:rFonts w:asciiTheme="minorHAnsi" w:hAnsiTheme="minorHAnsi"/>
      <w:b w:val="0"/>
      <w:color w:val="E87722" w:themeColor="accent1"/>
      <w:sz w:val="22"/>
      <w:lang w:val="en-CA"/>
    </w:rPr>
  </w:style>
  <w:style w:type="character" w:customStyle="1" w:styleId="Title2LevelChar">
    <w:name w:val="Title 2 Level Char"/>
    <w:basedOn w:val="Heading2Char"/>
    <w:link w:val="Title2Level"/>
    <w:rsid w:val="00965A5E"/>
    <w:rPr>
      <w:rFonts w:ascii="Arial" w:eastAsiaTheme="majorEastAsia" w:hAnsi="Arial" w:cstheme="majorBidi"/>
      <w:b/>
      <w:bCs/>
      <w:color w:val="868B8D" w:themeColor="text2"/>
      <w:spacing w:val="-1"/>
      <w:sz w:val="24"/>
      <w:szCs w:val="26"/>
      <w:lang w:val="en-CA"/>
    </w:rPr>
  </w:style>
  <w:style w:type="paragraph" w:customStyle="1" w:styleId="MOH-BulletsList">
    <w:name w:val="MOH - Bullets List"/>
    <w:basedOn w:val="Normal"/>
    <w:rsid w:val="00965A5E"/>
    <w:pPr>
      <w:widowControl w:val="0"/>
      <w:numPr>
        <w:numId w:val="8"/>
      </w:numPr>
      <w:spacing w:after="120" w:line="240" w:lineRule="auto"/>
    </w:pPr>
    <w:rPr>
      <w:color w:val="000000"/>
      <w:lang w:val="en-CA"/>
    </w:rPr>
  </w:style>
  <w:style w:type="paragraph" w:customStyle="1" w:styleId="MainHeader4">
    <w:name w:val="Main Header 4"/>
    <w:basedOn w:val="Normal"/>
    <w:rsid w:val="00965A5E"/>
    <w:pPr>
      <w:keepNext/>
      <w:keepLines/>
      <w:widowControl w:val="0"/>
      <w:numPr>
        <w:ilvl w:val="3"/>
        <w:numId w:val="9"/>
      </w:numPr>
      <w:tabs>
        <w:tab w:val="left" w:pos="900"/>
      </w:tabs>
      <w:spacing w:before="120" w:after="120"/>
      <w:outlineLvl w:val="3"/>
    </w:pPr>
    <w:rPr>
      <w:rFonts w:eastAsiaTheme="majorEastAsia" w:cstheme="majorBidi"/>
      <w:bCs/>
      <w:i/>
      <w:iCs/>
      <w:color w:val="E87722" w:themeColor="accent1"/>
      <w:lang w:val="en-CA"/>
    </w:rPr>
  </w:style>
  <w:style w:type="paragraph" w:customStyle="1" w:styleId="TemplateFooter">
    <w:name w:val="Template Footer"/>
    <w:basedOn w:val="Footer"/>
    <w:link w:val="TemplateFooterChar"/>
    <w:qFormat/>
    <w:rsid w:val="00965A5E"/>
    <w:pPr>
      <w:widowControl w:val="0"/>
      <w:tabs>
        <w:tab w:val="clear" w:pos="4536"/>
        <w:tab w:val="clear" w:pos="9072"/>
        <w:tab w:val="center" w:pos="4680"/>
        <w:tab w:val="right" w:pos="9360"/>
      </w:tabs>
    </w:pPr>
    <w:rPr>
      <w:noProof/>
      <w:color w:val="002060"/>
      <w:sz w:val="20"/>
      <w:lang w:val="en-CA"/>
    </w:rPr>
  </w:style>
  <w:style w:type="character" w:customStyle="1" w:styleId="TemplateFooterChar">
    <w:name w:val="Template Footer Char"/>
    <w:basedOn w:val="FooterChar"/>
    <w:link w:val="TemplateFooter"/>
    <w:rsid w:val="00965A5E"/>
    <w:rPr>
      <w:noProof/>
      <w:color w:val="002060"/>
      <w:sz w:val="20"/>
      <w:lang w:val="en-CA"/>
    </w:rPr>
  </w:style>
  <w:style w:type="paragraph" w:customStyle="1" w:styleId="TableofContents1">
    <w:name w:val="Table of Contents 1"/>
    <w:basedOn w:val="Normal"/>
    <w:link w:val="TableofContents1Char"/>
    <w:rsid w:val="00965A5E"/>
    <w:pPr>
      <w:widowControl w:val="0"/>
      <w:tabs>
        <w:tab w:val="left" w:pos="893"/>
        <w:tab w:val="right" w:leader="dot" w:pos="9350"/>
      </w:tabs>
      <w:spacing w:before="100" w:after="100" w:line="240" w:lineRule="auto"/>
      <w:mirrorIndents/>
    </w:pPr>
    <w:rPr>
      <w:rFonts w:eastAsiaTheme="minorEastAsia" w:cstheme="minorHAnsi"/>
      <w:color w:val="000000"/>
      <w:lang w:val="en-CA"/>
    </w:rPr>
  </w:style>
  <w:style w:type="character" w:customStyle="1" w:styleId="TOC1Char">
    <w:name w:val="TOC 1 Char"/>
    <w:aliases w:val="TOC Char"/>
    <w:basedOn w:val="DefaultParagraphFont"/>
    <w:link w:val="TOC1"/>
    <w:uiPriority w:val="39"/>
    <w:rsid w:val="00965A5E"/>
    <w:rPr>
      <w:rFonts w:ascii="Calibri" w:eastAsiaTheme="minorEastAsia" w:hAnsi="Calibri" w:cstheme="minorHAnsi"/>
      <w:noProof/>
      <w:color w:val="000000"/>
      <w:lang w:val="en-US"/>
    </w:rPr>
  </w:style>
  <w:style w:type="character" w:customStyle="1" w:styleId="TableofContents1Char">
    <w:name w:val="Table of Contents 1 Char"/>
    <w:basedOn w:val="DefaultParagraphFont"/>
    <w:link w:val="TableofContents1"/>
    <w:rsid w:val="00965A5E"/>
    <w:rPr>
      <w:rFonts w:eastAsiaTheme="minorEastAsia" w:cstheme="minorHAnsi"/>
      <w:color w:val="000000"/>
      <w:lang w:val="en-CA"/>
    </w:rPr>
  </w:style>
  <w:style w:type="paragraph" w:customStyle="1" w:styleId="Appendix">
    <w:name w:val="Appendix"/>
    <w:basedOn w:val="Title1Level"/>
    <w:link w:val="AppendixChar"/>
    <w:qFormat/>
    <w:rsid w:val="00965A5E"/>
    <w:pPr>
      <w:numPr>
        <w:numId w:val="0"/>
      </w:numPr>
    </w:pPr>
  </w:style>
  <w:style w:type="paragraph" w:customStyle="1" w:styleId="AppendixLevel2">
    <w:name w:val="Appendix Level 2"/>
    <w:basedOn w:val="Title2Level"/>
    <w:link w:val="AppendixLevel2Char"/>
    <w:qFormat/>
    <w:rsid w:val="00965A5E"/>
    <w:pPr>
      <w:numPr>
        <w:ilvl w:val="0"/>
        <w:numId w:val="10"/>
      </w:numPr>
    </w:pPr>
  </w:style>
  <w:style w:type="character" w:customStyle="1" w:styleId="AppendixChar">
    <w:name w:val="Appendix Char"/>
    <w:basedOn w:val="Title1LevelChar"/>
    <w:link w:val="Appendix"/>
    <w:rsid w:val="00965A5E"/>
    <w:rPr>
      <w:rFonts w:eastAsiaTheme="majorEastAsia" w:cstheme="majorBidi"/>
      <w:b/>
      <w:bCs/>
      <w:color w:val="002060"/>
      <w:sz w:val="28"/>
      <w:szCs w:val="28"/>
      <w:lang w:val="en-CA"/>
    </w:rPr>
  </w:style>
  <w:style w:type="character" w:customStyle="1" w:styleId="AppendixLevel2Char">
    <w:name w:val="Appendix Level 2 Char"/>
    <w:basedOn w:val="Title2LevelChar"/>
    <w:link w:val="AppendixLevel2"/>
    <w:rsid w:val="00965A5E"/>
    <w:rPr>
      <w:rFonts w:ascii="Arial" w:eastAsiaTheme="majorEastAsia" w:hAnsi="Arial" w:cstheme="majorBidi"/>
      <w:b/>
      <w:bCs/>
      <w:color w:val="868B8D" w:themeColor="text2"/>
      <w:spacing w:val="-1"/>
      <w:sz w:val="24"/>
      <w:szCs w:val="26"/>
      <w:lang w:val="en-CA"/>
    </w:rPr>
  </w:style>
  <w:style w:type="paragraph" w:customStyle="1" w:styleId="Bullets">
    <w:name w:val="Bullets"/>
    <w:basedOn w:val="ListParagraph"/>
    <w:uiPriority w:val="99"/>
    <w:rsid w:val="00965A5E"/>
    <w:pPr>
      <w:numPr>
        <w:numId w:val="11"/>
      </w:numPr>
      <w:spacing w:before="120"/>
      <w:ind w:left="1260"/>
    </w:pPr>
    <w:rPr>
      <w:rFonts w:cs="Times New Roman"/>
      <w:color w:val="auto"/>
      <w:spacing w:val="-1"/>
      <w:sz w:val="24"/>
      <w:lang w:val="en-CA"/>
    </w:rPr>
  </w:style>
  <w:style w:type="table" w:customStyle="1" w:styleId="TableGrid1">
    <w:name w:val="Table Grid1"/>
    <w:basedOn w:val="TableNormal"/>
    <w:next w:val="TableGrid"/>
    <w:uiPriority w:val="39"/>
    <w:rsid w:val="007F2BC5"/>
    <w:pPr>
      <w:spacing w:after="0" w:line="240" w:lineRule="auto"/>
    </w:pPr>
    <w:rPr>
      <w:rFonts w:eastAsia="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F2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2BC5"/>
    <w:pPr>
      <w:spacing w:after="0" w:line="240" w:lineRule="auto"/>
    </w:pPr>
    <w:rPr>
      <w:rFonts w:eastAsia="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156F"/>
    <w:rPr>
      <w:sz w:val="16"/>
      <w:szCs w:val="16"/>
    </w:rPr>
  </w:style>
  <w:style w:type="paragraph" w:styleId="CommentText">
    <w:name w:val="annotation text"/>
    <w:basedOn w:val="Normal"/>
    <w:link w:val="CommentTextChar"/>
    <w:uiPriority w:val="99"/>
    <w:semiHidden/>
    <w:unhideWhenUsed/>
    <w:rsid w:val="0059156F"/>
    <w:pPr>
      <w:spacing w:line="240" w:lineRule="auto"/>
    </w:pPr>
    <w:rPr>
      <w:sz w:val="20"/>
      <w:szCs w:val="20"/>
    </w:rPr>
  </w:style>
  <w:style w:type="character" w:customStyle="1" w:styleId="CommentTextChar">
    <w:name w:val="Comment Text Char"/>
    <w:basedOn w:val="DefaultParagraphFont"/>
    <w:link w:val="CommentText"/>
    <w:uiPriority w:val="99"/>
    <w:semiHidden/>
    <w:rsid w:val="0059156F"/>
    <w:rPr>
      <w:sz w:val="20"/>
      <w:szCs w:val="20"/>
    </w:rPr>
  </w:style>
  <w:style w:type="paragraph" w:styleId="CommentSubject">
    <w:name w:val="annotation subject"/>
    <w:basedOn w:val="CommentText"/>
    <w:next w:val="CommentText"/>
    <w:link w:val="CommentSubjectChar"/>
    <w:uiPriority w:val="99"/>
    <w:semiHidden/>
    <w:unhideWhenUsed/>
    <w:rsid w:val="0059156F"/>
    <w:rPr>
      <w:b/>
      <w:bCs/>
    </w:rPr>
  </w:style>
  <w:style w:type="character" w:customStyle="1" w:styleId="CommentSubjectChar">
    <w:name w:val="Comment Subject Char"/>
    <w:basedOn w:val="CommentTextChar"/>
    <w:link w:val="CommentSubject"/>
    <w:uiPriority w:val="99"/>
    <w:semiHidden/>
    <w:rsid w:val="0059156F"/>
    <w:rPr>
      <w:b/>
      <w:bCs/>
      <w:sz w:val="20"/>
      <w:szCs w:val="20"/>
    </w:rPr>
  </w:style>
  <w:style w:type="numbering" w:customStyle="1" w:styleId="NoList1">
    <w:name w:val="No List1"/>
    <w:next w:val="NoList"/>
    <w:uiPriority w:val="99"/>
    <w:semiHidden/>
    <w:unhideWhenUsed/>
    <w:rsid w:val="00C96008"/>
  </w:style>
  <w:style w:type="character" w:styleId="PageNumber">
    <w:name w:val="page number"/>
    <w:basedOn w:val="DefaultParagraphFont"/>
    <w:uiPriority w:val="99"/>
    <w:rsid w:val="00C96008"/>
    <w:rPr>
      <w:rFonts w:cs="Times New Roman"/>
    </w:rPr>
  </w:style>
  <w:style w:type="paragraph" w:styleId="BodyText">
    <w:name w:val="Body Text"/>
    <w:basedOn w:val="Normal"/>
    <w:link w:val="BodyTextChar"/>
    <w:uiPriority w:val="99"/>
    <w:rsid w:val="00C96008"/>
    <w:pPr>
      <w:spacing w:after="0" w:line="240" w:lineRule="auto"/>
    </w:pPr>
    <w:rPr>
      <w:rFonts w:ascii="Arial" w:eastAsia="Times New Roman" w:hAnsi="Arial" w:cs="Times New Roman"/>
      <w:sz w:val="20"/>
      <w:szCs w:val="20"/>
      <w:lang w:val="en-CA" w:eastAsia="en-CA"/>
    </w:rPr>
  </w:style>
  <w:style w:type="character" w:customStyle="1" w:styleId="BodyTextChar">
    <w:name w:val="Body Text Char"/>
    <w:basedOn w:val="DefaultParagraphFont"/>
    <w:link w:val="BodyText"/>
    <w:uiPriority w:val="99"/>
    <w:rsid w:val="00C96008"/>
    <w:rPr>
      <w:rFonts w:ascii="Arial" w:eastAsia="Times New Roman" w:hAnsi="Arial" w:cs="Times New Roman"/>
      <w:sz w:val="20"/>
      <w:szCs w:val="20"/>
      <w:lang w:val="en-CA" w:eastAsia="en-CA"/>
    </w:rPr>
  </w:style>
  <w:style w:type="paragraph" w:customStyle="1" w:styleId="QuestionNumbering">
    <w:name w:val="Question Numbering"/>
    <w:next w:val="BodyText"/>
    <w:link w:val="QuestionNumberingChar"/>
    <w:uiPriority w:val="99"/>
    <w:rsid w:val="00C96008"/>
    <w:pPr>
      <w:numPr>
        <w:numId w:val="13"/>
      </w:numPr>
      <w:spacing w:before="120" w:after="120" w:line="240" w:lineRule="auto"/>
    </w:pPr>
    <w:rPr>
      <w:rFonts w:ascii="Arial" w:eastAsia="Times New Roman" w:hAnsi="Arial" w:cs="Times New Roman"/>
      <w:lang w:val="en-CA"/>
    </w:rPr>
  </w:style>
  <w:style w:type="paragraph" w:customStyle="1" w:styleId="ItemBank">
    <w:name w:val="Item Bank"/>
    <w:uiPriority w:val="99"/>
    <w:rsid w:val="00C96008"/>
    <w:pPr>
      <w:numPr>
        <w:numId w:val="14"/>
      </w:numPr>
      <w:spacing w:after="0" w:line="240" w:lineRule="auto"/>
    </w:pPr>
    <w:rPr>
      <w:rFonts w:ascii="Arial" w:eastAsia="Times New Roman" w:hAnsi="Arial" w:cs="Times New Roman"/>
      <w:szCs w:val="20"/>
      <w:lang w:val="en-CA"/>
    </w:rPr>
  </w:style>
  <w:style w:type="paragraph" w:customStyle="1" w:styleId="Level2Other">
    <w:name w:val="Level 2 Other"/>
    <w:next w:val="BodyText"/>
    <w:uiPriority w:val="99"/>
    <w:rsid w:val="00C96008"/>
    <w:pPr>
      <w:numPr>
        <w:numId w:val="15"/>
      </w:numPr>
      <w:tabs>
        <w:tab w:val="left" w:pos="360"/>
      </w:tabs>
      <w:spacing w:before="144" w:after="144" w:line="240" w:lineRule="auto"/>
    </w:pPr>
    <w:rPr>
      <w:rFonts w:ascii="Arial" w:eastAsia="Times New Roman" w:hAnsi="Arial" w:cs="Times New Roman"/>
      <w:color w:val="000000"/>
      <w:sz w:val="24"/>
      <w:szCs w:val="20"/>
      <w:lang w:val="en-CA"/>
    </w:rPr>
  </w:style>
  <w:style w:type="character" w:customStyle="1" w:styleId="BalloonTextChar1">
    <w:name w:val="Balloon Text Char1"/>
    <w:uiPriority w:val="99"/>
    <w:semiHidden/>
    <w:locked/>
    <w:rsid w:val="00C96008"/>
    <w:rPr>
      <w:rFonts w:ascii="Calibri" w:hAnsi="Calibri"/>
      <w:sz w:val="20"/>
      <w:lang w:eastAsia="en-CA"/>
    </w:rPr>
  </w:style>
  <w:style w:type="character" w:customStyle="1" w:styleId="QuestionNumberingChar">
    <w:name w:val="Question Numbering Char"/>
    <w:link w:val="QuestionNumbering"/>
    <w:uiPriority w:val="99"/>
    <w:locked/>
    <w:rsid w:val="00C96008"/>
    <w:rPr>
      <w:rFonts w:ascii="Arial" w:eastAsia="Times New Roman" w:hAnsi="Arial" w:cs="Times New Roman"/>
      <w:lang w:val="en-CA"/>
    </w:rPr>
  </w:style>
  <w:style w:type="paragraph" w:styleId="DocumentMap">
    <w:name w:val="Document Map"/>
    <w:basedOn w:val="Normal"/>
    <w:link w:val="DocumentMapChar"/>
    <w:uiPriority w:val="99"/>
    <w:semiHidden/>
    <w:rsid w:val="00C96008"/>
    <w:pPr>
      <w:shd w:val="clear" w:color="auto" w:fill="000080"/>
      <w:spacing w:after="0" w:line="240" w:lineRule="auto"/>
    </w:pPr>
    <w:rPr>
      <w:rFonts w:ascii="Times New Roman" w:eastAsia="Times New Roman" w:hAnsi="Times New Roman" w:cs="Times New Roman"/>
      <w:sz w:val="2"/>
      <w:szCs w:val="20"/>
      <w:lang w:val="en-US" w:eastAsia="en-CA"/>
    </w:rPr>
  </w:style>
  <w:style w:type="character" w:customStyle="1" w:styleId="DocumentMapChar">
    <w:name w:val="Document Map Char"/>
    <w:basedOn w:val="DefaultParagraphFont"/>
    <w:link w:val="DocumentMap"/>
    <w:uiPriority w:val="99"/>
    <w:semiHidden/>
    <w:rsid w:val="00C96008"/>
    <w:rPr>
      <w:rFonts w:ascii="Times New Roman" w:eastAsia="Times New Roman" w:hAnsi="Times New Roman" w:cs="Times New Roman"/>
      <w:sz w:val="2"/>
      <w:szCs w:val="20"/>
      <w:shd w:val="clear" w:color="auto" w:fill="000080"/>
      <w:lang w:val="en-US" w:eastAsia="en-CA"/>
    </w:rPr>
  </w:style>
  <w:style w:type="paragraph" w:customStyle="1" w:styleId="level2other0">
    <w:name w:val="level2other"/>
    <w:basedOn w:val="Normal"/>
    <w:uiPriority w:val="99"/>
    <w:rsid w:val="00C96008"/>
    <w:pPr>
      <w:tabs>
        <w:tab w:val="num" w:pos="1800"/>
      </w:tabs>
      <w:spacing w:before="144" w:after="144" w:line="240" w:lineRule="auto"/>
      <w:ind w:left="1800" w:hanging="360"/>
    </w:pPr>
    <w:rPr>
      <w:rFonts w:ascii="Arial" w:eastAsia="Times New Roman" w:hAnsi="Arial" w:cs="Arial"/>
      <w:color w:val="000000"/>
      <w:sz w:val="24"/>
      <w:szCs w:val="24"/>
      <w:lang w:val="en-CA" w:eastAsia="en-CA"/>
    </w:rPr>
  </w:style>
  <w:style w:type="paragraph" w:customStyle="1" w:styleId="LongLabel">
    <w:name w:val="Long Label"/>
    <w:uiPriority w:val="99"/>
    <w:rsid w:val="00C96008"/>
    <w:pPr>
      <w:keepNext/>
      <w:overflowPunct w:val="0"/>
      <w:autoSpaceDE w:val="0"/>
      <w:autoSpaceDN w:val="0"/>
      <w:adjustRightInd w:val="0"/>
      <w:spacing w:after="0" w:line="240" w:lineRule="auto"/>
      <w:ind w:right="1987"/>
      <w:jc w:val="both"/>
      <w:textAlignment w:val="baseline"/>
    </w:pPr>
    <w:rPr>
      <w:rFonts w:ascii="Tms Rmn" w:eastAsia="Times New Roman" w:hAnsi="Tms Rmn" w:cs="Tms Rmn"/>
      <w:sz w:val="20"/>
      <w:szCs w:val="20"/>
      <w:lang w:val="en-US"/>
    </w:rPr>
  </w:style>
  <w:style w:type="paragraph" w:customStyle="1" w:styleId="Level1">
    <w:name w:val="Level 1"/>
    <w:basedOn w:val="Normal"/>
    <w:uiPriority w:val="99"/>
    <w:rsid w:val="00C96008"/>
    <w:pPr>
      <w:widowControl w:val="0"/>
      <w:numPr>
        <w:numId w:val="16"/>
      </w:numPr>
      <w:spacing w:after="0" w:line="240" w:lineRule="auto"/>
      <w:outlineLvl w:val="0"/>
    </w:pPr>
    <w:rPr>
      <w:rFonts w:ascii="Times New Roman" w:eastAsia="Times New Roman" w:hAnsi="Times New Roman" w:cs="Times New Roman"/>
      <w:sz w:val="24"/>
      <w:szCs w:val="20"/>
      <w:lang w:val="en-US"/>
    </w:rPr>
  </w:style>
  <w:style w:type="paragraph" w:customStyle="1" w:styleId="Default">
    <w:name w:val="Default"/>
    <w:uiPriority w:val="99"/>
    <w:rsid w:val="00C96008"/>
    <w:pPr>
      <w:autoSpaceDE w:val="0"/>
      <w:autoSpaceDN w:val="0"/>
      <w:adjustRightInd w:val="0"/>
      <w:spacing w:after="0" w:line="240" w:lineRule="auto"/>
    </w:pPr>
    <w:rPr>
      <w:rFonts w:ascii="IBLLKF+Arial,BoldItalic" w:eastAsia="Times New Roman" w:hAnsi="IBLLKF+Arial,BoldItalic" w:cs="IBLLKF+Arial,BoldItalic"/>
      <w:color w:val="000000"/>
      <w:sz w:val="24"/>
      <w:szCs w:val="24"/>
      <w:lang w:val="en-CA" w:eastAsia="en-CA"/>
    </w:rPr>
  </w:style>
  <w:style w:type="paragraph" w:customStyle="1" w:styleId="F2BodyText">
    <w:name w:val="F2 Body Text"/>
    <w:basedOn w:val="Normal"/>
    <w:link w:val="F2BodyTextChar1"/>
    <w:uiPriority w:val="99"/>
    <w:rsid w:val="00C96008"/>
    <w:pPr>
      <w:spacing w:before="120" w:after="120" w:line="300" w:lineRule="auto"/>
    </w:pPr>
    <w:rPr>
      <w:rFonts w:ascii="Tahoma" w:eastAsia="Times New Roman" w:hAnsi="Tahoma" w:cs="Times New Roman"/>
      <w:sz w:val="20"/>
      <w:szCs w:val="20"/>
      <w:lang w:val="en-US"/>
    </w:rPr>
  </w:style>
  <w:style w:type="character" w:customStyle="1" w:styleId="F2BodyTextChar1">
    <w:name w:val="F2 Body Text Char1"/>
    <w:link w:val="F2BodyText"/>
    <w:uiPriority w:val="99"/>
    <w:locked/>
    <w:rsid w:val="00C96008"/>
    <w:rPr>
      <w:rFonts w:ascii="Tahoma" w:eastAsia="Times New Roman" w:hAnsi="Tahoma" w:cs="Times New Roman"/>
      <w:sz w:val="20"/>
      <w:szCs w:val="20"/>
      <w:lang w:val="en-US"/>
    </w:rPr>
  </w:style>
  <w:style w:type="paragraph" w:customStyle="1" w:styleId="Para">
    <w:name w:val="Para"/>
    <w:basedOn w:val="Normal"/>
    <w:link w:val="ParaChar"/>
    <w:uiPriority w:val="99"/>
    <w:rsid w:val="00C96008"/>
    <w:pPr>
      <w:spacing w:after="0" w:line="280" w:lineRule="exact"/>
    </w:pPr>
    <w:rPr>
      <w:rFonts w:ascii="Calibri" w:eastAsia="Times New Roman" w:hAnsi="Calibri" w:cs="Calibri"/>
      <w:lang w:val="en-GB"/>
    </w:rPr>
  </w:style>
  <w:style w:type="character" w:customStyle="1" w:styleId="ParaChar">
    <w:name w:val="Para Char"/>
    <w:basedOn w:val="DefaultParagraphFont"/>
    <w:link w:val="Para"/>
    <w:uiPriority w:val="99"/>
    <w:locked/>
    <w:rsid w:val="00C96008"/>
    <w:rPr>
      <w:rFonts w:ascii="Calibri" w:eastAsia="Times New Roman" w:hAnsi="Calibri" w:cs="Calibri"/>
      <w:lang w:val="en-GB"/>
    </w:rPr>
  </w:style>
  <w:style w:type="character" w:customStyle="1" w:styleId="apple-converted-space">
    <w:name w:val="apple-converted-space"/>
    <w:basedOn w:val="DefaultParagraphFont"/>
    <w:rsid w:val="00C96008"/>
    <w:rPr>
      <w:rFonts w:cs="Times New Roman"/>
    </w:rPr>
  </w:style>
  <w:style w:type="paragraph" w:customStyle="1" w:styleId="indent-xlarge">
    <w:name w:val="indent-xlarge"/>
    <w:basedOn w:val="Normal"/>
    <w:uiPriority w:val="99"/>
    <w:rsid w:val="00C9600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customStyle="1" w:styleId="TableGrid3">
    <w:name w:val="Table Grid3"/>
    <w:basedOn w:val="TableNormal"/>
    <w:next w:val="TableGrid"/>
    <w:uiPriority w:val="99"/>
    <w:locked/>
    <w:rsid w:val="00C9600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C96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Arial Unicode MS" w:eastAsia="Arial Unicode MS" w:hAnsi="Arial Unicode MS" w:cs="Arial Unicode MS"/>
      <w:sz w:val="20"/>
      <w:szCs w:val="20"/>
      <w:lang w:val="en-US"/>
    </w:rPr>
  </w:style>
  <w:style w:type="character" w:customStyle="1" w:styleId="HTMLPreformattedChar">
    <w:name w:val="HTML Preformatted Char"/>
    <w:basedOn w:val="DefaultParagraphFont"/>
    <w:link w:val="HTMLPreformatted"/>
    <w:uiPriority w:val="99"/>
    <w:rsid w:val="00C96008"/>
    <w:rPr>
      <w:rFonts w:ascii="Arial Unicode MS" w:eastAsia="Arial Unicode MS" w:hAnsi="Arial Unicode MS" w:cs="Arial Unicode MS"/>
      <w:sz w:val="20"/>
      <w:szCs w:val="20"/>
      <w:lang w:val="en-US"/>
    </w:rPr>
  </w:style>
  <w:style w:type="character" w:customStyle="1" w:styleId="highlighted2">
    <w:name w:val="highlighted2"/>
    <w:basedOn w:val="DefaultParagraphFont"/>
    <w:rsid w:val="00C96008"/>
    <w:rPr>
      <w:shd w:val="clear" w:color="auto" w:fill="AAAAAA"/>
    </w:rPr>
  </w:style>
  <w:style w:type="paragraph" w:customStyle="1" w:styleId="PlainText1">
    <w:name w:val="Plain Text1"/>
    <w:basedOn w:val="Normal"/>
    <w:next w:val="PlainText"/>
    <w:link w:val="PlainTextChar"/>
    <w:uiPriority w:val="99"/>
    <w:unhideWhenUsed/>
    <w:rsid w:val="00C96008"/>
    <w:pPr>
      <w:spacing w:after="0" w:line="240" w:lineRule="auto"/>
    </w:pPr>
    <w:rPr>
      <w:rFonts w:ascii="Calibri" w:eastAsia="Calibri" w:hAnsi="Calibri" w:cs="Times New Roman"/>
      <w:szCs w:val="21"/>
      <w:lang w:val="en-CA"/>
    </w:rPr>
  </w:style>
  <w:style w:type="character" w:customStyle="1" w:styleId="PlainTextChar">
    <w:name w:val="Plain Text Char"/>
    <w:basedOn w:val="DefaultParagraphFont"/>
    <w:link w:val="PlainText1"/>
    <w:uiPriority w:val="99"/>
    <w:rsid w:val="00C96008"/>
    <w:rPr>
      <w:rFonts w:ascii="Calibri" w:eastAsia="Calibri" w:hAnsi="Calibri" w:cs="Times New Roman"/>
      <w:szCs w:val="21"/>
      <w:lang w:val="en-CA"/>
    </w:rPr>
  </w:style>
  <w:style w:type="paragraph" w:customStyle="1" w:styleId="Title1">
    <w:name w:val="Title1"/>
    <w:basedOn w:val="Normal"/>
    <w:next w:val="Normal"/>
    <w:uiPriority w:val="10"/>
    <w:qFormat/>
    <w:locked/>
    <w:rsid w:val="00C9600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character" w:customStyle="1" w:styleId="TitleChar">
    <w:name w:val="Title Char"/>
    <w:basedOn w:val="DefaultParagraphFont"/>
    <w:link w:val="Title"/>
    <w:uiPriority w:val="10"/>
    <w:rsid w:val="00C96008"/>
    <w:rPr>
      <w:rFonts w:ascii="Cambria" w:eastAsia="Times New Roman" w:hAnsi="Cambria" w:cs="Times New Roman"/>
      <w:color w:val="17365D"/>
      <w:spacing w:val="5"/>
      <w:kern w:val="28"/>
      <w:sz w:val="52"/>
      <w:szCs w:val="52"/>
    </w:rPr>
  </w:style>
  <w:style w:type="character" w:customStyle="1" w:styleId="HTMLCode1">
    <w:name w:val="HTML Code1"/>
    <w:basedOn w:val="DefaultParagraphFont"/>
    <w:uiPriority w:val="99"/>
    <w:semiHidden/>
    <w:unhideWhenUsed/>
    <w:rsid w:val="00C96008"/>
    <w:rPr>
      <w:rFonts w:ascii="Courier New" w:eastAsia="Times New Roman" w:hAnsi="Courier New" w:cs="Courier New" w:hint="default"/>
      <w:sz w:val="20"/>
      <w:szCs w:val="20"/>
    </w:rPr>
  </w:style>
  <w:style w:type="paragraph" w:customStyle="1" w:styleId="xmsonormal">
    <w:name w:val="x_msonormal"/>
    <w:basedOn w:val="Normal"/>
    <w:rsid w:val="00C960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1"/>
    <w:uiPriority w:val="99"/>
    <w:unhideWhenUsed/>
    <w:rsid w:val="00C96008"/>
    <w:pPr>
      <w:spacing w:after="0" w:line="240" w:lineRule="auto"/>
    </w:pPr>
    <w:rPr>
      <w:rFonts w:ascii="Consolas" w:hAnsi="Consolas"/>
      <w:sz w:val="21"/>
      <w:szCs w:val="21"/>
    </w:rPr>
  </w:style>
  <w:style w:type="character" w:customStyle="1" w:styleId="PlainTextChar1">
    <w:name w:val="Plain Text Char1"/>
    <w:basedOn w:val="DefaultParagraphFont"/>
    <w:link w:val="PlainText"/>
    <w:uiPriority w:val="99"/>
    <w:semiHidden/>
    <w:rsid w:val="00C96008"/>
    <w:rPr>
      <w:rFonts w:ascii="Consolas" w:hAnsi="Consolas"/>
      <w:sz w:val="21"/>
      <w:szCs w:val="21"/>
    </w:rPr>
  </w:style>
  <w:style w:type="paragraph" w:styleId="Title">
    <w:name w:val="Title"/>
    <w:basedOn w:val="Normal"/>
    <w:next w:val="Normal"/>
    <w:link w:val="TitleChar"/>
    <w:uiPriority w:val="10"/>
    <w:qFormat/>
    <w:rsid w:val="00C96008"/>
    <w:pPr>
      <w:spacing w:after="0" w:line="240" w:lineRule="auto"/>
      <w:contextualSpacing/>
    </w:pPr>
    <w:rPr>
      <w:rFonts w:ascii="Cambria" w:eastAsia="Times New Roman" w:hAnsi="Cambria" w:cs="Times New Roman"/>
      <w:color w:val="17365D"/>
      <w:spacing w:val="5"/>
      <w:kern w:val="28"/>
      <w:sz w:val="52"/>
      <w:szCs w:val="52"/>
    </w:rPr>
  </w:style>
  <w:style w:type="character" w:customStyle="1" w:styleId="TitleChar1">
    <w:name w:val="Title Char1"/>
    <w:basedOn w:val="DefaultParagraphFont"/>
    <w:uiPriority w:val="10"/>
    <w:rsid w:val="00C9600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C96008"/>
    <w:rPr>
      <w:rFonts w:ascii="Consolas" w:hAnsi="Consolas"/>
      <w:sz w:val="20"/>
      <w:szCs w:val="20"/>
    </w:rPr>
  </w:style>
  <w:style w:type="numbering" w:customStyle="1" w:styleId="NoList2">
    <w:name w:val="No List2"/>
    <w:next w:val="NoList"/>
    <w:uiPriority w:val="99"/>
    <w:semiHidden/>
    <w:unhideWhenUsed/>
    <w:rsid w:val="008935FE"/>
  </w:style>
  <w:style w:type="table" w:customStyle="1" w:styleId="TableGrid4">
    <w:name w:val="Table Grid4"/>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8935FE"/>
  </w:style>
  <w:style w:type="table" w:customStyle="1" w:styleId="TableGrid5">
    <w:name w:val="Table Grid5"/>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8935FE"/>
  </w:style>
  <w:style w:type="table" w:customStyle="1" w:styleId="TableGrid6">
    <w:name w:val="Table Grid6"/>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8935FE"/>
  </w:style>
  <w:style w:type="table" w:customStyle="1" w:styleId="TableGrid7">
    <w:name w:val="Table Grid7"/>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A8512B"/>
  </w:style>
  <w:style w:type="table" w:customStyle="1" w:styleId="TableGrid8">
    <w:name w:val="Table Grid8"/>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A8512B"/>
  </w:style>
  <w:style w:type="table" w:customStyle="1" w:styleId="TableGrid9">
    <w:name w:val="Table Grid9"/>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B21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4430">
      <w:bodyDiv w:val="1"/>
      <w:marLeft w:val="0"/>
      <w:marRight w:val="0"/>
      <w:marTop w:val="0"/>
      <w:marBottom w:val="0"/>
      <w:divBdr>
        <w:top w:val="none" w:sz="0" w:space="0" w:color="auto"/>
        <w:left w:val="none" w:sz="0" w:space="0" w:color="auto"/>
        <w:bottom w:val="none" w:sz="0" w:space="0" w:color="auto"/>
        <w:right w:val="none" w:sz="0" w:space="0" w:color="auto"/>
      </w:divBdr>
    </w:div>
    <w:div w:id="164052574">
      <w:bodyDiv w:val="1"/>
      <w:marLeft w:val="0"/>
      <w:marRight w:val="0"/>
      <w:marTop w:val="0"/>
      <w:marBottom w:val="0"/>
      <w:divBdr>
        <w:top w:val="none" w:sz="0" w:space="0" w:color="auto"/>
        <w:left w:val="none" w:sz="0" w:space="0" w:color="auto"/>
        <w:bottom w:val="none" w:sz="0" w:space="0" w:color="auto"/>
        <w:right w:val="none" w:sz="0" w:space="0" w:color="auto"/>
      </w:divBdr>
    </w:div>
    <w:div w:id="526988603">
      <w:bodyDiv w:val="1"/>
      <w:marLeft w:val="0"/>
      <w:marRight w:val="0"/>
      <w:marTop w:val="0"/>
      <w:marBottom w:val="0"/>
      <w:divBdr>
        <w:top w:val="none" w:sz="0" w:space="0" w:color="auto"/>
        <w:left w:val="none" w:sz="0" w:space="0" w:color="auto"/>
        <w:bottom w:val="none" w:sz="0" w:space="0" w:color="auto"/>
        <w:right w:val="none" w:sz="0" w:space="0" w:color="auto"/>
      </w:divBdr>
    </w:div>
    <w:div w:id="1212882518">
      <w:bodyDiv w:val="1"/>
      <w:marLeft w:val="0"/>
      <w:marRight w:val="0"/>
      <w:marTop w:val="0"/>
      <w:marBottom w:val="0"/>
      <w:divBdr>
        <w:top w:val="none" w:sz="0" w:space="0" w:color="auto"/>
        <w:left w:val="none" w:sz="0" w:space="0" w:color="auto"/>
        <w:bottom w:val="none" w:sz="0" w:space="0" w:color="auto"/>
        <w:right w:val="none" w:sz="0" w:space="0" w:color="auto"/>
      </w:divBdr>
    </w:div>
    <w:div w:id="1563907151">
      <w:bodyDiv w:val="1"/>
      <w:marLeft w:val="0"/>
      <w:marRight w:val="0"/>
      <w:marTop w:val="0"/>
      <w:marBottom w:val="0"/>
      <w:divBdr>
        <w:top w:val="none" w:sz="0" w:space="0" w:color="auto"/>
        <w:left w:val="none" w:sz="0" w:space="0" w:color="auto"/>
        <w:bottom w:val="none" w:sz="0" w:space="0" w:color="auto"/>
        <w:right w:val="none" w:sz="0" w:space="0" w:color="auto"/>
      </w:divBdr>
    </w:div>
    <w:div w:id="1637056351">
      <w:bodyDiv w:val="1"/>
      <w:marLeft w:val="0"/>
      <w:marRight w:val="0"/>
      <w:marTop w:val="0"/>
      <w:marBottom w:val="0"/>
      <w:divBdr>
        <w:top w:val="none" w:sz="0" w:space="0" w:color="auto"/>
        <w:left w:val="none" w:sz="0" w:space="0" w:color="auto"/>
        <w:bottom w:val="none" w:sz="0" w:space="0" w:color="auto"/>
        <w:right w:val="none" w:sz="0" w:space="0" w:color="auto"/>
      </w:divBdr>
    </w:div>
    <w:div w:id="1709261998">
      <w:bodyDiv w:val="1"/>
      <w:marLeft w:val="0"/>
      <w:marRight w:val="0"/>
      <w:marTop w:val="0"/>
      <w:marBottom w:val="0"/>
      <w:divBdr>
        <w:top w:val="none" w:sz="0" w:space="0" w:color="auto"/>
        <w:left w:val="none" w:sz="0" w:space="0" w:color="auto"/>
        <w:bottom w:val="none" w:sz="0" w:space="0" w:color="auto"/>
        <w:right w:val="none" w:sz="0" w:space="0" w:color="auto"/>
      </w:divBdr>
    </w:div>
    <w:div w:id="1803767000">
      <w:bodyDiv w:val="1"/>
      <w:marLeft w:val="0"/>
      <w:marRight w:val="0"/>
      <w:marTop w:val="0"/>
      <w:marBottom w:val="0"/>
      <w:divBdr>
        <w:top w:val="none" w:sz="0" w:space="0" w:color="auto"/>
        <w:left w:val="none" w:sz="0" w:space="0" w:color="auto"/>
        <w:bottom w:val="none" w:sz="0" w:space="0" w:color="auto"/>
        <w:right w:val="none" w:sz="0" w:space="0" w:color="auto"/>
      </w:divBdr>
    </w:div>
    <w:div w:id="1807550651">
      <w:bodyDiv w:val="1"/>
      <w:marLeft w:val="0"/>
      <w:marRight w:val="0"/>
      <w:marTop w:val="0"/>
      <w:marBottom w:val="0"/>
      <w:divBdr>
        <w:top w:val="none" w:sz="0" w:space="0" w:color="auto"/>
        <w:left w:val="none" w:sz="0" w:space="0" w:color="auto"/>
        <w:bottom w:val="none" w:sz="0" w:space="0" w:color="auto"/>
        <w:right w:val="none" w:sz="0" w:space="0" w:color="auto"/>
      </w:divBdr>
      <w:divsChild>
        <w:div w:id="469903759">
          <w:marLeft w:val="0"/>
          <w:marRight w:val="0"/>
          <w:marTop w:val="0"/>
          <w:marBottom w:val="0"/>
          <w:divBdr>
            <w:top w:val="none" w:sz="0" w:space="0" w:color="auto"/>
            <w:left w:val="none" w:sz="0" w:space="0" w:color="auto"/>
            <w:bottom w:val="none" w:sz="0" w:space="0" w:color="auto"/>
            <w:right w:val="none" w:sz="0" w:space="0" w:color="auto"/>
          </w:divBdr>
        </w:div>
      </w:divsChild>
    </w:div>
    <w:div w:id="1987202389">
      <w:bodyDiv w:val="1"/>
      <w:marLeft w:val="0"/>
      <w:marRight w:val="0"/>
      <w:marTop w:val="0"/>
      <w:marBottom w:val="0"/>
      <w:divBdr>
        <w:top w:val="none" w:sz="0" w:space="0" w:color="auto"/>
        <w:left w:val="none" w:sz="0" w:space="0" w:color="auto"/>
        <w:bottom w:val="none" w:sz="0" w:space="0" w:color="auto"/>
        <w:right w:val="none" w:sz="0" w:space="0" w:color="auto"/>
      </w:divBdr>
    </w:div>
    <w:div w:id="211832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ipsos.ca"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ipsos.ca" TargetMode="External"/><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th.Davy\AppData\Roaming\Microsoft\Templates\Ipsos%20NA%20POV%20-%20Updated.dotx" TargetMode="External"/></Relationships>
</file>

<file path=word/theme/theme1.xml><?xml version="1.0" encoding="utf-8"?>
<a:theme xmlns:a="http://schemas.openxmlformats.org/drawingml/2006/main" name="Thème Office">
  <a:themeElements>
    <a:clrScheme name="Ipsos Colours">
      <a:dk1>
        <a:sysClr val="windowText" lastClr="000000"/>
      </a:dk1>
      <a:lt1>
        <a:srgbClr val="FFFFFF"/>
      </a:lt1>
      <a:dk2>
        <a:srgbClr val="868B8D"/>
      </a:dk2>
      <a:lt2>
        <a:srgbClr val="1B365D"/>
      </a:lt2>
      <a:accent1>
        <a:srgbClr val="E87722"/>
      </a:accent1>
      <a:accent2>
        <a:srgbClr val="F1BE48"/>
      </a:accent2>
      <a:accent3>
        <a:srgbClr val="92D050"/>
      </a:accent3>
      <a:accent4>
        <a:srgbClr val="C8C9C7"/>
      </a:accent4>
      <a:accent5>
        <a:srgbClr val="71B2C9"/>
      </a:accent5>
      <a:accent6>
        <a:srgbClr val="00768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FF0C60C0347D4AB83C6B444B2A073E" ma:contentTypeVersion="2" ma:contentTypeDescription="Create a new document." ma:contentTypeScope="" ma:versionID="d072e9f0d33c6643f5c300c836b58216">
  <xsd:schema xmlns:xsd="http://www.w3.org/2001/XMLSchema" xmlns:xs="http://www.w3.org/2001/XMLSchema" xmlns:p="http://schemas.microsoft.com/office/2006/metadata/properties" xmlns:ns2="85c76272-7e4d-4f8f-89d1-3b227e52ef43" targetNamespace="http://schemas.microsoft.com/office/2006/metadata/properties" ma:root="true" ma:fieldsID="a71fa16961a370f0254f712e3742b8a9" ns2:_="">
    <xsd:import namespace="85c76272-7e4d-4f8f-89d1-3b227e52ef43"/>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76272-7e4d-4f8f-89d1-3b227e52ef4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5c76272-7e4d-4f8f-89d1-3b227e52ef43">
      <UserInfo>
        <DisplayName>Andrew Bradford</DisplayName>
        <AccountId>18298</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2AD48-FD7E-46A5-9F02-A4E1D2058B65}">
  <ds:schemaRefs>
    <ds:schemaRef ds:uri="http://schemas.microsoft.com/sharepoint/v3/contenttype/forms"/>
  </ds:schemaRefs>
</ds:datastoreItem>
</file>

<file path=customXml/itemProps2.xml><?xml version="1.0" encoding="utf-8"?>
<ds:datastoreItem xmlns:ds="http://schemas.openxmlformats.org/officeDocument/2006/customXml" ds:itemID="{90125790-6698-453F-AB3D-DAB2F3022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76272-7e4d-4f8f-89d1-3b227e52e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2DD77B-BF55-44D5-8B68-4E4AB315D05A}">
  <ds:schemaRefs>
    <ds:schemaRef ds:uri="http://schemas.microsoft.com/office/2006/metadata/properties"/>
    <ds:schemaRef ds:uri="http://schemas.microsoft.com/office/infopath/2007/PartnerControls"/>
    <ds:schemaRef ds:uri="85c76272-7e4d-4f8f-89d1-3b227e52ef43"/>
  </ds:schemaRefs>
</ds:datastoreItem>
</file>

<file path=customXml/itemProps4.xml><?xml version="1.0" encoding="utf-8"?>
<ds:datastoreItem xmlns:ds="http://schemas.openxmlformats.org/officeDocument/2006/customXml" ds:itemID="{F53A14CF-A255-407D-A56A-80D1896EC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Ipsos NA POV - Updated.dotx</Template>
  <TotalTime>1</TotalTime>
  <Pages>130</Pages>
  <Words>30251</Words>
  <Characters>172431</Characters>
  <Application>Microsoft Office Word</Application>
  <DocSecurity>0</DocSecurity>
  <Lines>1436</Lines>
  <Paragraphs>404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IPSOS</Company>
  <LinksUpToDate>false</LinksUpToDate>
  <CharactersWithSpaces>202278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Davy</dc:creator>
  <cp:lastModifiedBy>admin</cp:lastModifiedBy>
  <cp:revision>2</cp:revision>
  <cp:lastPrinted>2017-03-30T02:42:00Z</cp:lastPrinted>
  <dcterms:created xsi:type="dcterms:W3CDTF">2017-06-09T16:17:00Z</dcterms:created>
  <dcterms:modified xsi:type="dcterms:W3CDTF">2017-06-09T16:17:00Z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0x0101003BFF0C60C0347D4AB83C6B444B2A073E</vt:lpwstr>
  </property>
</Properties>
</file>