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bookmarkStart w:id="0" w:name="_GoBack"/>
      <w:bookmarkEnd w:id="0"/>
    </w:p>
    <w:tbl>
      <w:tblPr>
        <w:tblW w:w="12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35"/>
        <w:gridCol w:w="1292"/>
        <w:gridCol w:w="1550"/>
        <w:gridCol w:w="1551"/>
        <w:gridCol w:w="1293"/>
        <w:gridCol w:w="1390"/>
        <w:gridCol w:w="1438"/>
        <w:gridCol w:w="1551"/>
      </w:tblGrid>
      <w:tr w:rsidR="00240D80" w:rsidRPr="00240D80">
        <w:tblPrEx>
          <w:tblCellMar>
            <w:top w:w="0" w:type="dxa"/>
            <w:bottom w:w="0" w:type="dxa"/>
          </w:tblCellMar>
        </w:tblPrEx>
        <w:trPr>
          <w:cantSplit/>
        </w:trPr>
        <w:tc>
          <w:tcPr>
            <w:tcW w:w="12095" w:type="dxa"/>
            <w:gridSpan w:val="8"/>
            <w:tcBorders>
              <w:top w:val="nil"/>
              <w:left w:val="nil"/>
              <w:bottom w:val="nil"/>
              <w:right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center"/>
              <w:rPr>
                <w:rFonts w:ascii="Arial" w:hAnsi="Arial" w:cs="Arial"/>
                <w:color w:val="000000"/>
                <w:sz w:val="18"/>
                <w:szCs w:val="18"/>
              </w:rPr>
            </w:pPr>
            <w:r w:rsidRPr="00240D80">
              <w:rPr>
                <w:rFonts w:ascii="Arial" w:hAnsi="Arial" w:cs="Arial"/>
                <w:b/>
                <w:bCs/>
                <w:color w:val="000000"/>
                <w:sz w:val="18"/>
                <w:szCs w:val="18"/>
              </w:rPr>
              <w:t>Variable Information</w:t>
            </w:r>
          </w:p>
        </w:tc>
      </w:tr>
      <w:tr w:rsidR="00240D80" w:rsidRPr="00240D80">
        <w:tblPrEx>
          <w:tblCellMar>
            <w:top w:w="0" w:type="dxa"/>
            <w:bottom w:w="0" w:type="dxa"/>
          </w:tblCellMar>
        </w:tblPrEx>
        <w:trPr>
          <w:cantSplit/>
        </w:trPr>
        <w:tc>
          <w:tcPr>
            <w:tcW w:w="203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Variable</w:t>
            </w:r>
          </w:p>
        </w:tc>
        <w:tc>
          <w:tcPr>
            <w:tcW w:w="1292" w:type="dxa"/>
            <w:tcBorders>
              <w:top w:val="single" w:sz="16" w:space="0" w:color="000000"/>
              <w:left w:val="single" w:sz="16" w:space="0" w:color="000000"/>
              <w:bottom w:val="single" w:sz="16" w:space="0" w:color="000000"/>
            </w:tcBorders>
            <w:shd w:val="clear" w:color="auto" w:fill="FFFFFF"/>
            <w:vAlign w:val="bottom"/>
          </w:tcPr>
          <w:p w:rsidR="00240D80" w:rsidRPr="00240D80" w:rsidRDefault="00240D80" w:rsidP="00240D80">
            <w:pPr>
              <w:autoSpaceDE w:val="0"/>
              <w:autoSpaceDN w:val="0"/>
              <w:adjustRightInd w:val="0"/>
              <w:spacing w:after="0" w:line="320" w:lineRule="atLeast"/>
              <w:ind w:left="60" w:right="60"/>
              <w:jc w:val="center"/>
              <w:rPr>
                <w:rFonts w:ascii="Arial" w:hAnsi="Arial" w:cs="Arial"/>
                <w:color w:val="000000"/>
                <w:sz w:val="18"/>
                <w:szCs w:val="18"/>
              </w:rPr>
            </w:pPr>
            <w:r w:rsidRPr="00240D80">
              <w:rPr>
                <w:rFonts w:ascii="Arial" w:hAnsi="Arial" w:cs="Arial"/>
                <w:color w:val="000000"/>
                <w:sz w:val="18"/>
                <w:szCs w:val="18"/>
              </w:rPr>
              <w:t>Position</w:t>
            </w:r>
          </w:p>
        </w:tc>
        <w:tc>
          <w:tcPr>
            <w:tcW w:w="1550" w:type="dxa"/>
            <w:tcBorders>
              <w:top w:val="single" w:sz="16" w:space="0" w:color="000000"/>
              <w:bottom w:val="single" w:sz="16" w:space="0" w:color="000000"/>
            </w:tcBorders>
            <w:shd w:val="clear" w:color="auto" w:fill="FFFFFF"/>
            <w:vAlign w:val="bottom"/>
          </w:tcPr>
          <w:p w:rsidR="00240D80" w:rsidRPr="00240D80" w:rsidRDefault="00240D80" w:rsidP="00240D80">
            <w:pPr>
              <w:autoSpaceDE w:val="0"/>
              <w:autoSpaceDN w:val="0"/>
              <w:adjustRightInd w:val="0"/>
              <w:spacing w:after="0" w:line="320" w:lineRule="atLeast"/>
              <w:ind w:left="60" w:right="60"/>
              <w:jc w:val="center"/>
              <w:rPr>
                <w:rFonts w:ascii="Arial" w:hAnsi="Arial" w:cs="Arial"/>
                <w:color w:val="000000"/>
                <w:sz w:val="18"/>
                <w:szCs w:val="18"/>
              </w:rPr>
            </w:pPr>
            <w:r w:rsidRPr="00240D80">
              <w:rPr>
                <w:rFonts w:ascii="Arial" w:hAnsi="Arial" w:cs="Arial"/>
                <w:color w:val="000000"/>
                <w:sz w:val="18"/>
                <w:szCs w:val="18"/>
              </w:rPr>
              <w:t>Label</w:t>
            </w:r>
          </w:p>
        </w:tc>
        <w:tc>
          <w:tcPr>
            <w:tcW w:w="1550" w:type="dxa"/>
            <w:tcBorders>
              <w:top w:val="single" w:sz="16" w:space="0" w:color="000000"/>
              <w:bottom w:val="single" w:sz="16" w:space="0" w:color="000000"/>
            </w:tcBorders>
            <w:shd w:val="clear" w:color="auto" w:fill="FFFFFF"/>
            <w:vAlign w:val="bottom"/>
          </w:tcPr>
          <w:p w:rsidR="00240D80" w:rsidRPr="00240D80" w:rsidRDefault="00240D80" w:rsidP="00240D80">
            <w:pPr>
              <w:autoSpaceDE w:val="0"/>
              <w:autoSpaceDN w:val="0"/>
              <w:adjustRightInd w:val="0"/>
              <w:spacing w:after="0" w:line="320" w:lineRule="atLeast"/>
              <w:ind w:left="60" w:right="60"/>
              <w:jc w:val="center"/>
              <w:rPr>
                <w:rFonts w:ascii="Arial" w:hAnsi="Arial" w:cs="Arial"/>
                <w:color w:val="000000"/>
                <w:sz w:val="18"/>
                <w:szCs w:val="18"/>
              </w:rPr>
            </w:pPr>
            <w:r w:rsidRPr="00240D80">
              <w:rPr>
                <w:rFonts w:ascii="Arial" w:hAnsi="Arial" w:cs="Arial"/>
                <w:color w:val="000000"/>
                <w:sz w:val="18"/>
                <w:szCs w:val="18"/>
              </w:rPr>
              <w:t>Measurement Level</w:t>
            </w:r>
          </w:p>
        </w:tc>
        <w:tc>
          <w:tcPr>
            <w:tcW w:w="1292" w:type="dxa"/>
            <w:tcBorders>
              <w:top w:val="single" w:sz="16" w:space="0" w:color="000000"/>
              <w:bottom w:val="single" w:sz="16" w:space="0" w:color="000000"/>
            </w:tcBorders>
            <w:shd w:val="clear" w:color="auto" w:fill="FFFFFF"/>
            <w:vAlign w:val="bottom"/>
          </w:tcPr>
          <w:p w:rsidR="00240D80" w:rsidRPr="00240D80" w:rsidRDefault="00240D80" w:rsidP="00240D80">
            <w:pPr>
              <w:autoSpaceDE w:val="0"/>
              <w:autoSpaceDN w:val="0"/>
              <w:adjustRightInd w:val="0"/>
              <w:spacing w:after="0" w:line="320" w:lineRule="atLeast"/>
              <w:ind w:left="60" w:right="60"/>
              <w:jc w:val="center"/>
              <w:rPr>
                <w:rFonts w:ascii="Arial" w:hAnsi="Arial" w:cs="Arial"/>
                <w:color w:val="000000"/>
                <w:sz w:val="18"/>
                <w:szCs w:val="18"/>
              </w:rPr>
            </w:pPr>
            <w:r w:rsidRPr="00240D80">
              <w:rPr>
                <w:rFonts w:ascii="Arial" w:hAnsi="Arial" w:cs="Arial"/>
                <w:color w:val="000000"/>
                <w:sz w:val="18"/>
                <w:szCs w:val="18"/>
              </w:rPr>
              <w:t>Role</w:t>
            </w:r>
          </w:p>
        </w:tc>
        <w:tc>
          <w:tcPr>
            <w:tcW w:w="1389" w:type="dxa"/>
            <w:tcBorders>
              <w:top w:val="single" w:sz="16" w:space="0" w:color="000000"/>
              <w:bottom w:val="single" w:sz="16" w:space="0" w:color="000000"/>
            </w:tcBorders>
            <w:shd w:val="clear" w:color="auto" w:fill="FFFFFF"/>
            <w:vAlign w:val="bottom"/>
          </w:tcPr>
          <w:p w:rsidR="00240D80" w:rsidRPr="00240D80" w:rsidRDefault="00240D80" w:rsidP="00240D80">
            <w:pPr>
              <w:autoSpaceDE w:val="0"/>
              <w:autoSpaceDN w:val="0"/>
              <w:adjustRightInd w:val="0"/>
              <w:spacing w:after="0" w:line="320" w:lineRule="atLeast"/>
              <w:ind w:left="60" w:right="60"/>
              <w:jc w:val="center"/>
              <w:rPr>
                <w:rFonts w:ascii="Arial" w:hAnsi="Arial" w:cs="Arial"/>
                <w:color w:val="000000"/>
                <w:sz w:val="18"/>
                <w:szCs w:val="18"/>
              </w:rPr>
            </w:pPr>
            <w:r w:rsidRPr="00240D80">
              <w:rPr>
                <w:rFonts w:ascii="Arial" w:hAnsi="Arial" w:cs="Arial"/>
                <w:color w:val="000000"/>
                <w:sz w:val="18"/>
                <w:szCs w:val="18"/>
              </w:rPr>
              <w:t>Print Format</w:t>
            </w:r>
          </w:p>
        </w:tc>
        <w:tc>
          <w:tcPr>
            <w:tcW w:w="1437" w:type="dxa"/>
            <w:tcBorders>
              <w:top w:val="single" w:sz="16" w:space="0" w:color="000000"/>
              <w:bottom w:val="single" w:sz="16" w:space="0" w:color="000000"/>
            </w:tcBorders>
            <w:shd w:val="clear" w:color="auto" w:fill="FFFFFF"/>
            <w:vAlign w:val="bottom"/>
          </w:tcPr>
          <w:p w:rsidR="00240D80" w:rsidRPr="00240D80" w:rsidRDefault="00240D80" w:rsidP="00240D80">
            <w:pPr>
              <w:autoSpaceDE w:val="0"/>
              <w:autoSpaceDN w:val="0"/>
              <w:adjustRightInd w:val="0"/>
              <w:spacing w:after="0" w:line="320" w:lineRule="atLeast"/>
              <w:ind w:left="60" w:right="60"/>
              <w:jc w:val="center"/>
              <w:rPr>
                <w:rFonts w:ascii="Arial" w:hAnsi="Arial" w:cs="Arial"/>
                <w:color w:val="000000"/>
                <w:sz w:val="18"/>
                <w:szCs w:val="18"/>
              </w:rPr>
            </w:pPr>
            <w:r w:rsidRPr="00240D80">
              <w:rPr>
                <w:rFonts w:ascii="Arial" w:hAnsi="Arial" w:cs="Arial"/>
                <w:color w:val="000000"/>
                <w:sz w:val="18"/>
                <w:szCs w:val="18"/>
              </w:rPr>
              <w:t>Write Format</w:t>
            </w:r>
          </w:p>
        </w:tc>
        <w:tc>
          <w:tcPr>
            <w:tcW w:w="1550" w:type="dxa"/>
            <w:tcBorders>
              <w:top w:val="single" w:sz="16" w:space="0" w:color="000000"/>
              <w:bottom w:val="single" w:sz="16" w:space="0" w:color="000000"/>
              <w:right w:val="single" w:sz="16" w:space="0" w:color="000000"/>
            </w:tcBorders>
            <w:shd w:val="clear" w:color="auto" w:fill="FFFFFF"/>
            <w:vAlign w:val="bottom"/>
          </w:tcPr>
          <w:p w:rsidR="00240D80" w:rsidRPr="00240D80" w:rsidRDefault="00240D80" w:rsidP="00240D80">
            <w:pPr>
              <w:autoSpaceDE w:val="0"/>
              <w:autoSpaceDN w:val="0"/>
              <w:adjustRightInd w:val="0"/>
              <w:spacing w:after="0" w:line="320" w:lineRule="atLeast"/>
              <w:ind w:left="60" w:right="60"/>
              <w:jc w:val="center"/>
              <w:rPr>
                <w:rFonts w:ascii="Arial" w:hAnsi="Arial" w:cs="Arial"/>
                <w:color w:val="000000"/>
                <w:sz w:val="18"/>
                <w:szCs w:val="18"/>
              </w:rPr>
            </w:pPr>
            <w:r w:rsidRPr="00240D80">
              <w:rPr>
                <w:rFonts w:ascii="Arial" w:hAnsi="Arial" w:cs="Arial"/>
                <w:color w:val="000000"/>
                <w:sz w:val="18"/>
                <w:szCs w:val="18"/>
              </w:rPr>
              <w:t>Missing Values</w:t>
            </w:r>
          </w:p>
        </w:tc>
      </w:tr>
      <w:tr w:rsidR="00240D80" w:rsidRPr="00240D80">
        <w:tblPrEx>
          <w:tblCellMar>
            <w:top w:w="0" w:type="dxa"/>
            <w:bottom w:w="0" w:type="dxa"/>
          </w:tblCellMar>
        </w:tblPrEx>
        <w:trPr>
          <w:cantSplit/>
        </w:trPr>
        <w:tc>
          <w:tcPr>
            <w:tcW w:w="2035" w:type="dxa"/>
            <w:tcBorders>
              <w:top w:val="single" w:sz="16" w:space="0" w:color="000000"/>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RESPID</w:t>
            </w:r>
          </w:p>
        </w:tc>
        <w:tc>
          <w:tcPr>
            <w:tcW w:w="1292" w:type="dxa"/>
            <w:tcBorders>
              <w:top w:val="single" w:sz="16" w:space="0" w:color="000000"/>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w:t>
            </w:r>
          </w:p>
        </w:tc>
        <w:tc>
          <w:tcPr>
            <w:tcW w:w="1550" w:type="dxa"/>
            <w:tcBorders>
              <w:top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&lt;none&gt;</w:t>
            </w:r>
          </w:p>
        </w:tc>
        <w:tc>
          <w:tcPr>
            <w:tcW w:w="1550" w:type="dxa"/>
            <w:tcBorders>
              <w:top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F10</w:t>
            </w:r>
          </w:p>
        </w:tc>
        <w:tc>
          <w:tcPr>
            <w:tcW w:w="1437" w:type="dxa"/>
            <w:tcBorders>
              <w:top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F10</w:t>
            </w:r>
          </w:p>
        </w:tc>
        <w:tc>
          <w:tcPr>
            <w:tcW w:w="1550" w:type="dxa"/>
            <w:tcBorders>
              <w:top w:val="single" w:sz="16" w:space="0" w:color="000000"/>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Respondent_Serial</w:t>
            </w:r>
            <w:proofErr w:type="spellEnd"/>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Serial number</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F10</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F10</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provfix</w:t>
            </w:r>
            <w:proofErr w:type="spellEnd"/>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Province: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langfix</w:t>
            </w:r>
            <w:proofErr w:type="spellEnd"/>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Language of interview:</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enddate</w:t>
            </w:r>
            <w:proofErr w:type="spellEnd"/>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Date interview was completed</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projnum</w:t>
            </w:r>
            <w:proofErr w:type="spellEnd"/>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projnum</w:t>
            </w:r>
            <w:proofErr w:type="spellEnd"/>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argid</w:t>
            </w:r>
            <w:proofErr w:type="spellEnd"/>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argid</w:t>
            </w:r>
            <w:proofErr w:type="spellEnd"/>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market</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lang w:val="fr-FR"/>
              </w:rPr>
            </w:pPr>
            <w:r w:rsidRPr="00240D80">
              <w:rPr>
                <w:rFonts w:ascii="Arial" w:hAnsi="Arial" w:cs="Arial"/>
                <w:color w:val="000000"/>
                <w:sz w:val="18"/>
                <w:szCs w:val="18"/>
                <w:lang w:val="fr-FR"/>
              </w:rPr>
              <w:t>Enter market: }1Inscrivez la market:</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nb6</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sample variable nb6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cb6</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cb6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week</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sample variable week</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mobile</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INTERVIEWER: Record Wave: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qweek</w:t>
            </w:r>
            <w:proofErr w:type="spellEnd"/>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INTERVIEWER: Select week:</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intro</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Hello, my name is _______________. I’m calling on behalf of </w:t>
            </w:r>
            <w:proofErr w:type="spellStart"/>
            <w:r w:rsidRPr="00240D80">
              <w:rPr>
                <w:rFonts w:ascii="Arial" w:hAnsi="Arial" w:cs="Arial"/>
                <w:color w:val="000000"/>
                <w:sz w:val="18"/>
                <w:szCs w:val="18"/>
              </w:rPr>
              <w:t>Ipsos</w:t>
            </w:r>
            <w:proofErr w:type="spellEnd"/>
            <w:r w:rsidRPr="00240D80">
              <w:rPr>
                <w:rFonts w:ascii="Arial" w:hAnsi="Arial" w:cs="Arial"/>
                <w:color w:val="000000"/>
                <w:sz w:val="18"/>
                <w:szCs w:val="18"/>
              </w:rPr>
              <w:t>, a research firm. We are conducting a brief study for the Government of Canada on current issues of interest to Canadians. Your responses will be kept entirely confidential...</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s1a</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S1a. May I please speak with the person in your household who is 18 years of age or older and who has had the most recent birthday? Would that be you?</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s1b</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S1b. Are you 18 years of age or older?</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cel1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CEL1. Have I reached you on your cellphone?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cel2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CEL2. Are you in a safe environment to talk?</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lastRenderedPageBreak/>
              <w:t>fsaprov</w:t>
            </w:r>
            <w:proofErr w:type="spellEnd"/>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FSAPROV. In which province do you live?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qfsa</w:t>
            </w:r>
            <w:proofErr w:type="spellEnd"/>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Can you please tell me the first three digits of your postal code? </w:t>
            </w:r>
            <w:proofErr w:type="gramStart"/>
            <w:r w:rsidRPr="00240D80">
              <w:rPr>
                <w:rFonts w:ascii="Arial" w:hAnsi="Arial" w:cs="Arial"/>
                <w:color w:val="000000"/>
                <w:sz w:val="18"/>
                <w:szCs w:val="18"/>
              </w:rPr>
              <w:t>}1Veuillez</w:t>
            </w:r>
            <w:proofErr w:type="gramEnd"/>
            <w:r w:rsidRPr="00240D80">
              <w:rPr>
                <w:rFonts w:ascii="Arial" w:hAnsi="Arial" w:cs="Arial"/>
                <w:color w:val="000000"/>
                <w:sz w:val="18"/>
                <w:szCs w:val="18"/>
              </w:rPr>
              <w:t xml:space="preserve"> me donner les trois premiers </w:t>
            </w:r>
            <w:proofErr w:type="spellStart"/>
            <w:r w:rsidRPr="00240D80">
              <w:rPr>
                <w:rFonts w:ascii="Arial" w:hAnsi="Arial" w:cs="Arial"/>
                <w:color w:val="000000"/>
                <w:sz w:val="18"/>
                <w:szCs w:val="18"/>
              </w:rPr>
              <w:t>caractŠres</w:t>
            </w:r>
            <w:proofErr w:type="spellEnd"/>
            <w:r w:rsidRPr="00240D80">
              <w:rPr>
                <w:rFonts w:ascii="Arial" w:hAnsi="Arial" w:cs="Arial"/>
                <w:color w:val="000000"/>
                <w:sz w:val="18"/>
                <w:szCs w:val="18"/>
              </w:rPr>
              <w:t xml:space="preserve"> de </w:t>
            </w:r>
            <w:proofErr w:type="spellStart"/>
            <w:r w:rsidRPr="00240D80">
              <w:rPr>
                <w:rFonts w:ascii="Arial" w:hAnsi="Arial" w:cs="Arial"/>
                <w:color w:val="000000"/>
                <w:sz w:val="18"/>
                <w:szCs w:val="18"/>
              </w:rPr>
              <w:t>votre</w:t>
            </w:r>
            <w:proofErr w:type="spellEnd"/>
            <w:r w:rsidRPr="00240D80">
              <w:rPr>
                <w:rFonts w:ascii="Arial" w:hAnsi="Arial" w:cs="Arial"/>
                <w:color w:val="000000"/>
                <w:sz w:val="18"/>
                <w:szCs w:val="18"/>
              </w:rPr>
              <w:t xml:space="preserve"> code postal.</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qfsa_Codes</w:t>
            </w:r>
            <w:proofErr w:type="spellEnd"/>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Can you please tell me the first three digits of your postal code? </w:t>
            </w:r>
            <w:proofErr w:type="gramStart"/>
            <w:r w:rsidRPr="00240D80">
              <w:rPr>
                <w:rFonts w:ascii="Arial" w:hAnsi="Arial" w:cs="Arial"/>
                <w:color w:val="000000"/>
                <w:sz w:val="18"/>
                <w:szCs w:val="18"/>
              </w:rPr>
              <w:t>}1Veuillez</w:t>
            </w:r>
            <w:proofErr w:type="gramEnd"/>
            <w:r w:rsidRPr="00240D80">
              <w:rPr>
                <w:rFonts w:ascii="Arial" w:hAnsi="Arial" w:cs="Arial"/>
                <w:color w:val="000000"/>
                <w:sz w:val="18"/>
                <w:szCs w:val="18"/>
              </w:rPr>
              <w:t xml:space="preserve"> me donner les trois premiers </w:t>
            </w:r>
            <w:proofErr w:type="spellStart"/>
            <w:r w:rsidRPr="00240D80">
              <w:rPr>
                <w:rFonts w:ascii="Arial" w:hAnsi="Arial" w:cs="Arial"/>
                <w:color w:val="000000"/>
                <w:sz w:val="18"/>
                <w:szCs w:val="18"/>
              </w:rPr>
              <w:t>caractŠres</w:t>
            </w:r>
            <w:proofErr w:type="spellEnd"/>
            <w:r w:rsidRPr="00240D80">
              <w:rPr>
                <w:rFonts w:ascii="Arial" w:hAnsi="Arial" w:cs="Arial"/>
                <w:color w:val="000000"/>
                <w:sz w:val="18"/>
                <w:szCs w:val="18"/>
              </w:rPr>
              <w:t xml:space="preserve"> de </w:t>
            </w:r>
            <w:proofErr w:type="spellStart"/>
            <w:r w:rsidRPr="00240D80">
              <w:rPr>
                <w:rFonts w:ascii="Arial" w:hAnsi="Arial" w:cs="Arial"/>
                <w:color w:val="000000"/>
                <w:sz w:val="18"/>
                <w:szCs w:val="18"/>
              </w:rPr>
              <w:t>votre</w:t>
            </w:r>
            <w:proofErr w:type="spellEnd"/>
            <w:r w:rsidRPr="00240D80">
              <w:rPr>
                <w:rFonts w:ascii="Arial" w:hAnsi="Arial" w:cs="Arial"/>
                <w:color w:val="000000"/>
                <w:sz w:val="18"/>
                <w:szCs w:val="18"/>
              </w:rPr>
              <w:t xml:space="preserve"> code postal.</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qb</w:t>
            </w:r>
            <w:proofErr w:type="spellEnd"/>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QB. At home, do you have a traditional telephone line other than a cell phone?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qbb</w:t>
            </w:r>
            <w:proofErr w:type="spellEnd"/>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QBB. At home, do you have a cell phone as well as a traditional telephone line?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phoneown</w:t>
            </w:r>
            <w:proofErr w:type="spellEnd"/>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[PHONEOWN]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h5week</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quota h5a/b by week</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lastRenderedPageBreak/>
              <w:t>gendr</w:t>
            </w:r>
            <w:proofErr w:type="spellEnd"/>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GENDR. (RECORD GENDER)</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q1_code1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Q1_1. Thinking about the issues presently facing Canada, which ONE do you feel should receive the GREATEST attention from the Government of Canada? That is, what should be the TOP priority? 1st MENTION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Q1_code2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Q1_2. Thinking about the issues presently facing Canada, which ONE do you feel should receive the GREATEST attention from the Government of Canada? That is, what should be the TOP priority? 2nd MENTION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Q1_code3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Q1_3. Thinking about the issues presently facing Canada, which ONE do you feel should receive the GREATEST attention from the Government of Canada? That is, what should be the TOP priority? 3rd MENTION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Q1_code4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Q1_4. Thinking about the issues presently facing Canada, which ONE do you feel should receive the GREATEST attention from the Government of Canada? That is, what should be the TOP priority? 4th MENTION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Q1_code5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Q1_5. Thinking about the issues presently facing Canada, which ONE do you feel should receive the GREATEST attention from the Government of Canada? That is, what should be the TOP priority? 5th MENTION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q1_Other</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Q1_5. Thinking about the issues presently facing Canada, which ONE do you feel should receive the GREATEST attention from the Government of Canada? That is, what should be the TOP priority? OTHER</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A765</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A765</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Q2. Overall, do you feel that the Government of Canada is on the right track or the wrong track? Please use a scale from 1 to 10, where 1 means “completely on the wrong track” and 10 means “completely on the right track”.</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q3_01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(A.) The economy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q3_02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(B.) Creating jobs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q3_03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(C.) Investing in infrastructure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q3_04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(D.) Health care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q3_05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(E.) National security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q3_06</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39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(H.) The environment</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q3_07</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(L.) Financial support for retired Canadians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q3_08</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(M.) Inquiry into Missing and Murdered Indigenous Women and girls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q3_09</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(F.) Immigration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q3_10</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(G.) Aboriginal issues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q3_11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(K.) Treatment of veterans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 What news, announcements, initiatives or actions from the Government of Canada have you seen, read or heard recently, if anything? 1st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N1_code2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 What news, announcements, initiatives or actions from the Government of Canada have you seen, read or heard recently, if anything? 2nd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N1_code3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 What news, announcements, initiatives or actions from the Government of Canada have you seen, read or heard recently, if anything? 3rd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N1_code4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 What news, announcements, initiatives or actions from the Government of Canada have you seen, read or heard recently, if anything? 4th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N1_code5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49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 What news, announcements, initiatives or actions from the Government of Canada have you seen, read or heard recently, if anything? 5th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n1_Other</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N1. What news, announcements, initiatives or actions from the Government of Canada have you seen, read or heard recently, if anything? OTHER</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A765</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A765</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n2_01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(C.) Marijuana legalization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n2_02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(D.) Proposed pipeline projects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n2_03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(E.) Changes to Canada’s voting system</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n2_04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(M.) Canada Post labour dispute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n2_05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(N.) A proposed national price on carbon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n2_06</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(R.) Canada-China relations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n2_07</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(S.) Canadian peacekeeping missions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n2_08</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(T.) The Global Fund to fight AIDS, ...</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n2_09</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59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(K.) The fed-</w:t>
            </w:r>
            <w:proofErr w:type="spellStart"/>
            <w:r w:rsidRPr="00240D80">
              <w:rPr>
                <w:rFonts w:ascii="Arial" w:hAnsi="Arial" w:cs="Arial"/>
                <w:color w:val="000000"/>
                <w:sz w:val="18"/>
                <w:szCs w:val="18"/>
              </w:rPr>
              <w:t>prov</w:t>
            </w:r>
            <w:proofErr w:type="spellEnd"/>
            <w:r w:rsidRPr="00240D80">
              <w:rPr>
                <w:rFonts w:ascii="Arial" w:hAnsi="Arial" w:cs="Arial"/>
                <w:color w:val="000000"/>
                <w:sz w:val="18"/>
                <w:szCs w:val="18"/>
              </w:rPr>
              <w:t xml:space="preserve"> agreement to change the CPP</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n2_10</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(U.) The health accord</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n2_11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N2. For each of the following would you say you are: not at all aware, heard a bit about it, paying attention to it but not discussing it, or paying attention to it and discussing it with others? (V.) The Federal </w:t>
            </w:r>
            <w:proofErr w:type="spellStart"/>
            <w:r w:rsidRPr="00240D80">
              <w:rPr>
                <w:rFonts w:ascii="Arial" w:hAnsi="Arial" w:cs="Arial"/>
                <w:color w:val="000000"/>
                <w:sz w:val="18"/>
                <w:szCs w:val="18"/>
              </w:rPr>
              <w:t>govt’s</w:t>
            </w:r>
            <w:proofErr w:type="spellEnd"/>
            <w:r w:rsidRPr="00240D80">
              <w:rPr>
                <w:rFonts w:ascii="Arial" w:hAnsi="Arial" w:cs="Arial"/>
                <w:color w:val="000000"/>
                <w:sz w:val="18"/>
                <w:szCs w:val="18"/>
              </w:rPr>
              <w:t xml:space="preserve"> fall economic update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n2_12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(W.) Canada's immigration levels for 2017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n2_13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(X.) The federal government's Ocean Protection Plan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n2_14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(Y) The Federal Government’s plan to phase out coal power</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n2_15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(Z) Events for Canada’s 150th birthday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fe1_code1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1st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fe1_code2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2nd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fe1_code3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3rd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fe1_code4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69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4th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fe1_code5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5th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fe1_code6</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6th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fe1_code7</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7th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OTHER</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fe2_code1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1st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fe2_code2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2nd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fe2_code3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3rd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fe2_code4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4th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fe2_code5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5th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fe2_code6</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79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6th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fe2_code7</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7th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fe2_code8</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8th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fe2_code9</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9th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fe2_code10</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10th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fe211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IGNORE_FE2_11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fe212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IGNORE_FE2_12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fe213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IGNORE_FE2_13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fe214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IGNORE_FE2_14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fe215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IGNORE_FE2_15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fe216</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89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IGNORE_FE2_16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fe217</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IGNORE_FE2_17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fe218</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IGNORE_FE2_18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fe219</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IGNORE_FE2_19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fe220</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IGNORE_FE2_20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fe221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IGNORE_FE2_21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fe222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IGNORE_FE2_22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p1x_verb</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    OTHER</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p1x_code1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    1st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p1x_code2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   2nd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p1x_code3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99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   3rd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p1x_code4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     4th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p1x_code5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      5th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p1x_code6</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     6th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p1x_code7</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      7th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p2x_code1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1st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p2x_code2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2nd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p2x_code3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3rd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p2x_code4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4th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p2x_code5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5th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p2x_code6</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109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6th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p2x_code7</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7th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p2x_code8</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P2x. Have you seen, read or heard information </w:t>
            </w:r>
            <w:proofErr w:type="gramStart"/>
            <w:r w:rsidRPr="00240D80">
              <w:rPr>
                <w:rFonts w:ascii="Arial" w:hAnsi="Arial" w:cs="Arial"/>
                <w:color w:val="000000"/>
                <w:sz w:val="18"/>
                <w:szCs w:val="18"/>
              </w:rPr>
              <w:t>about  proposed</w:t>
            </w:r>
            <w:proofErr w:type="gramEnd"/>
            <w:r w:rsidRPr="00240D80">
              <w:rPr>
                <w:rFonts w:ascii="Arial" w:hAnsi="Arial" w:cs="Arial"/>
                <w:color w:val="000000"/>
                <w:sz w:val="18"/>
                <w:szCs w:val="18"/>
              </w:rPr>
              <w:t xml:space="preserve"> pipeline projects? 8th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p2x_code9</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9th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p2x_code10</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10th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cp1_1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 And what specifically have you heard about a proposed national price on carbon?  1st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cp1_2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 And what specifically have you heard about a proposed national price on carbon?  2nd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cp1_3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 And what specifically have you heard about a proposed national price on carbon?  3rd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cp1_4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 And what specifically have you heard about a proposed national price on carbon?  4th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cp1_5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 And what specifically have you heard about a proposed national price on carbon?  5th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cp1_verb</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119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CP1. And what specifically have you heard about a proposed national price on carbon?  OTHER</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cp2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CP2. British Columbia and Alberta have a carbon tax. Quebec and Ontario have a cap and trade system. The federal government has announced that all provinces and territories will need to put one of these carbon pricing systems in place by 2018...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cp3_1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1st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cp3_2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2nd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cp3_3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3rd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cp3_4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4th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cp3_5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5th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cp3_6</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6th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cp3_7</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7th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cp3_verb</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OTHER</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cp4_1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129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1st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cp4_2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2nd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cp4_3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3rd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cp4_4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4th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cp4_5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5th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cp4_6</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6th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cp4_7</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7th REPLY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cp4_verb</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OTHER</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cp5_1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CP5. Do you believe this plan to price carbon pollution will have a positive or negative impact on each of the following? (A.) The environment</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cp5_2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CP5. Do you believe this plan to price carbon pollution will have a positive or negative impact on each of the following? (B.) Air quality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cp5_3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139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CP5. Do you believe this plan to price carbon pollution will have a positive or negative impact on each of the following? (C.) The Canadian economy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cp5_4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CP5. Do you believe this plan to price carbon pollution will have a positive or negative impact on each of the following? (D.) Your province’s economy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cp5_5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CP5. Do you believe this plan to price carbon pollution will have a positive or negative impact on each of the following? (E.) You, personally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 Which of the following best describes your housing arrangement? Do you…</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H2. Have you ever owned a home before?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h4_01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1. Cannot afford the down payment to buy a home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h4_02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2. Cannot afford mortgage payments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h4_03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3. Cannot afford maintenance or repair costs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h4_04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4. Have weak or bad credit</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h4_05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5. High cost of real estate in your region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h4_06</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149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6. Concerned about a housing bubble in your region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h4_07</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7. Believe that interest rates will rise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h4_08</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8. Not ready to purchase a home at this stage in your life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h4_09</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9. Prefer renting</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h4_10</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10. Lack of job security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h5rot</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H5 Rotation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h5a</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H5A. The federal government has the ability to make it easier or harder for Canadians to get mortgages, by changing the amount of the minimum </w:t>
            </w:r>
            <w:proofErr w:type="spellStart"/>
            <w:r w:rsidRPr="00240D80">
              <w:rPr>
                <w:rFonts w:ascii="Arial" w:hAnsi="Arial" w:cs="Arial"/>
                <w:color w:val="000000"/>
                <w:sz w:val="18"/>
                <w:szCs w:val="18"/>
              </w:rPr>
              <w:t>downpayments</w:t>
            </w:r>
            <w:proofErr w:type="spellEnd"/>
            <w:r w:rsidRPr="00240D80">
              <w:rPr>
                <w:rFonts w:ascii="Arial" w:hAnsi="Arial" w:cs="Arial"/>
                <w:color w:val="000000"/>
                <w:sz w:val="18"/>
                <w:szCs w:val="18"/>
              </w:rPr>
              <w:t>. Which of the following statements comes closest to your opinion?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h5b</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H5B. The federal government has the ability to make it easier or harder for Canadians to get mortgages, by changing the amount of the minimum </w:t>
            </w:r>
            <w:proofErr w:type="spellStart"/>
            <w:r w:rsidRPr="00240D80">
              <w:rPr>
                <w:rFonts w:ascii="Arial" w:hAnsi="Arial" w:cs="Arial"/>
                <w:color w:val="000000"/>
                <w:sz w:val="18"/>
                <w:szCs w:val="18"/>
              </w:rPr>
              <w:t>downpayments</w:t>
            </w:r>
            <w:proofErr w:type="spellEnd"/>
            <w:r w:rsidRPr="00240D80">
              <w:rPr>
                <w:rFonts w:ascii="Arial" w:hAnsi="Arial" w:cs="Arial"/>
                <w:color w:val="000000"/>
                <w:sz w:val="18"/>
                <w:szCs w:val="18"/>
              </w:rPr>
              <w:t>. Which of the following statements comes closest to your opinion: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h6txt</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text</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h6_01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1. More affordable housing for low-income groups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h6_02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159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2. More affordable housing to get homeless people off the streets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h6_03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3. More affordable housing for seniors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h6_04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4. More housing to be used as affordable rental property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h6_05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5. More housing in expensive housing markets, to bring down the cost of real estate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h6_06</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6. Energy and water efficiency retrofits to existing social housing for low-income earners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h6_07</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7. Making it easier for younger Canadians to buy their first home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h6_08</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8. Improving the quality of existing social housing for low-income earners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h6_09</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9. More shelters for the victims of violence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fw1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FW1. Do you currently have a flexible work arrangement with your employer?</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fw2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FW2. If a law on flexible work arrangements were passed, how likely would you be to ask your employer for a flexible work arrangement? Would you say that you</w:t>
            </w:r>
            <w:proofErr w:type="gramStart"/>
            <w:r w:rsidRPr="00240D80">
              <w:rPr>
                <w:rFonts w:ascii="Arial" w:hAnsi="Arial" w:cs="Arial"/>
                <w:color w:val="000000"/>
                <w:sz w:val="18"/>
                <w:szCs w:val="18"/>
              </w:rPr>
              <w:t>… ?</w:t>
            </w:r>
            <w:proofErr w:type="gramEnd"/>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fw3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169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FW3. What kind of impact, if any, do you think a law on flexible work arrangements would have on your workplace? Do you think it would have</w:t>
            </w:r>
            <w:proofErr w:type="gramStart"/>
            <w:r w:rsidRPr="00240D80">
              <w:rPr>
                <w:rFonts w:ascii="Arial" w:hAnsi="Arial" w:cs="Arial"/>
                <w:color w:val="000000"/>
                <w:sz w:val="18"/>
                <w:szCs w:val="18"/>
              </w:rPr>
              <w:t>… ?</w:t>
            </w:r>
            <w:proofErr w:type="gramEnd"/>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INT1. Generally speaking, do you think other countries have a favourable or unfavourable opinion of Canada? Please use a scale from 1 to 10, where 1 means “very unfavourable” and 10 means “very favourable”.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int1_Codes</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INT1. Generally speaking, do you think other countries have a favourable or unfavourable opinion of Canada? Please use a scale from 1 to 10, where 1 means “very unfavourable” and 10 means “very favourable”.  </w:t>
            </w:r>
            <w:proofErr w:type="spellStart"/>
            <w:r w:rsidRPr="00240D80">
              <w:rPr>
                <w:rFonts w:ascii="Arial" w:hAnsi="Arial" w:cs="Arial"/>
                <w:color w:val="000000"/>
                <w:sz w:val="18"/>
                <w:szCs w:val="18"/>
              </w:rPr>
              <w:t>Dont</w:t>
            </w:r>
            <w:proofErr w:type="spellEnd"/>
            <w:r w:rsidRPr="00240D80">
              <w:rPr>
                <w:rFonts w:ascii="Arial" w:hAnsi="Arial" w:cs="Arial"/>
                <w:color w:val="000000"/>
                <w:sz w:val="18"/>
                <w:szCs w:val="18"/>
              </w:rPr>
              <w:t xml:space="preserve"> Know/Refused</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1, 2</w:t>
            </w: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int2_01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(A.) has an exciting contemporary culture such as music, films, arts and literature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int2_02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(B.) protects the environment</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int2_03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(C.) promotes human rights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int2_04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(D.) contributes to efforts to secure international peace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int2_05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(E.) promotes innovative solutions to address global problems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int2_06</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(F.) is an interesting place to visit</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int2_07</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(G.) is a place where foreign businesses like to invest</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int2_08</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179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(H.) is a place where foreign students like to come study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int2_09</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(I.) welcomes diversity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int3_01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(A.) Promoting Canadian culture such as music, films, arts, and literature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int3_02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(B.) Protecting the environment</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int3_03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(C.) Promoting human rights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int3_04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(D.) Contributing to efforts to secure international peace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int3_05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(E.) Promoting innovative solutions to address global problems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int3_06</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(F.) Promoting Canada as an interesting place to visit</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int3_07</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(G.) Promoting Canada as a place where foreign businesses should invest</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int3_08</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(H.) Promoting Canada as a place where foreign students should come to study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int3_09</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189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(I.) Promoting Canada as a place that welcomes diversity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con1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CON1. Thinking about how governments make decisions, do you think the Government of Canada genuinely considers the views of Canadians on important issues?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con1_Codes</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CON1. Thinking about how governments make decisions, do you think the Government of Canada genuinely considers the views of Canadians on important issues? </w:t>
            </w:r>
            <w:proofErr w:type="spellStart"/>
            <w:r w:rsidRPr="00240D80">
              <w:rPr>
                <w:rFonts w:ascii="Arial" w:hAnsi="Arial" w:cs="Arial"/>
                <w:color w:val="000000"/>
                <w:sz w:val="18"/>
                <w:szCs w:val="18"/>
              </w:rPr>
              <w:t>Dont</w:t>
            </w:r>
            <w:proofErr w:type="spellEnd"/>
            <w:r w:rsidRPr="00240D80">
              <w:rPr>
                <w:rFonts w:ascii="Arial" w:hAnsi="Arial" w:cs="Arial"/>
                <w:color w:val="000000"/>
                <w:sz w:val="18"/>
                <w:szCs w:val="18"/>
              </w:rPr>
              <w:t xml:space="preserve"> Know/Refused</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con2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CON2. As you may be aware, the Government of Canada has committed to have a new voting system put in place before the next federal election. Do you think the </w:t>
            </w:r>
            <w:proofErr w:type="spellStart"/>
            <w:r w:rsidRPr="00240D80">
              <w:rPr>
                <w:rFonts w:ascii="Arial" w:hAnsi="Arial" w:cs="Arial"/>
                <w:color w:val="000000"/>
                <w:sz w:val="18"/>
                <w:szCs w:val="18"/>
              </w:rPr>
              <w:t>Govt</w:t>
            </w:r>
            <w:proofErr w:type="spellEnd"/>
            <w:r w:rsidRPr="00240D80">
              <w:rPr>
                <w:rFonts w:ascii="Arial" w:hAnsi="Arial" w:cs="Arial"/>
                <w:color w:val="000000"/>
                <w:sz w:val="18"/>
                <w:szCs w:val="18"/>
              </w:rPr>
              <w:t xml:space="preserve"> of Canada will genuinely consider the views of Canadians on electoral reform?</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con2_Codes</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CON2. As you may be aware, the </w:t>
            </w:r>
            <w:proofErr w:type="spellStart"/>
            <w:r w:rsidRPr="00240D80">
              <w:rPr>
                <w:rFonts w:ascii="Arial" w:hAnsi="Arial" w:cs="Arial"/>
                <w:color w:val="000000"/>
                <w:sz w:val="18"/>
                <w:szCs w:val="18"/>
              </w:rPr>
              <w:t>Govt</w:t>
            </w:r>
            <w:proofErr w:type="spellEnd"/>
            <w:r w:rsidRPr="00240D80">
              <w:rPr>
                <w:rFonts w:ascii="Arial" w:hAnsi="Arial" w:cs="Arial"/>
                <w:color w:val="000000"/>
                <w:sz w:val="18"/>
                <w:szCs w:val="18"/>
              </w:rPr>
              <w:t xml:space="preserve"> of Canada has committed to have a new voting system put in place before the next federal election. Do you think the </w:t>
            </w:r>
            <w:proofErr w:type="spellStart"/>
            <w:r w:rsidRPr="00240D80">
              <w:rPr>
                <w:rFonts w:ascii="Arial" w:hAnsi="Arial" w:cs="Arial"/>
                <w:color w:val="000000"/>
                <w:sz w:val="18"/>
                <w:szCs w:val="18"/>
              </w:rPr>
              <w:t>Govt</w:t>
            </w:r>
            <w:proofErr w:type="spellEnd"/>
            <w:r w:rsidRPr="00240D80">
              <w:rPr>
                <w:rFonts w:ascii="Arial" w:hAnsi="Arial" w:cs="Arial"/>
                <w:color w:val="000000"/>
                <w:sz w:val="18"/>
                <w:szCs w:val="18"/>
              </w:rPr>
              <w:t xml:space="preserve"> of Canada will genuinely consider the views of Canadians on electoral reform?</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P1. As far as you are aware, what are the current laws for Canadian citizens entering Canada after visiting another country?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p2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P2. Currently, Canadian citizens travelling internationally are not legally required to provide a Canadian passport to return to Canada if they have another document that proves their identity and Canadian citizenship. Passports...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ah1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AH1. When it comes to how the federal government addresses the issue of affordable housing, which of the following strategies do you believe they should take?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F4</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F4</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Ah2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AH2. When it comes to how the federal government addresses the issue of affordable housing for seniors, which of the following strategies do you believe they should take?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F4</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F4</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H1a_a</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H1a.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(A.) Improving the quality of home care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H1a_b</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199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H1a.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(B.) Providing better treatment for mental health</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H1a_c</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H1a.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(C.) Bringing more innovation to the healthcare system</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H1a_d</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H1a.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(D.) Lowering the cost of prescription drugs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H1a_e</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H1a.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(E.) Increasing the use of electronic and online health records by medical professionals and family doctors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H1a_f</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H1a.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(F.) Improving the quality of healthcare for First Nations people living on reserve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H1a_g</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H1a.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(G.) Providing better treatment for addiction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H1b_a</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H1b.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(A.) Improving the quality of seniors' care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H1b_b</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H1b.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(B.) Shortening waiting lists for psychologists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H1b_c</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H1b.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(C.) Using the latest technology in the healthcare system</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H1b_d</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H1b.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(D.) Lowering the cost of prescription drugs for low income Canadians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H1b_e</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209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H1b.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(E.) Providing Canadians with more access to their own health records via online portals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H1b_f</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H1b.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(F.) Ensuring 1st Nations living on reserve have access to the same quality of healthcare as rest of Canada</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H1b_g</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H1b. How important, if at all, is it for the Government of Canada to act on </w:t>
            </w:r>
            <w:proofErr w:type="spellStart"/>
            <w:r w:rsidRPr="00240D80">
              <w:rPr>
                <w:rFonts w:ascii="Arial" w:hAnsi="Arial" w:cs="Arial"/>
                <w:color w:val="000000"/>
                <w:sz w:val="18"/>
                <w:szCs w:val="18"/>
              </w:rPr>
              <w:t>eac</w:t>
            </w:r>
            <w:proofErr w:type="spellEnd"/>
            <w:r w:rsidRPr="00240D80">
              <w:rPr>
                <w:rFonts w:ascii="Arial" w:hAnsi="Arial" w:cs="Arial"/>
                <w:color w:val="000000"/>
                <w:sz w:val="18"/>
                <w:szCs w:val="18"/>
              </w:rPr>
              <w:t xml:space="preserve"> where 1 is 'not at all important' and 10 is 'extremely important': (G.) Ensuring access to harm-reduction services for people who use drugs, such as safe injection sites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CC1. Which of the following statements comes closest to your opinion on childcare: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cc2a</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CC2A. Are any of your children currently enrolled in childcare services?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cc2b</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CC2B. Were any of your children formerly enrolled in childcare services?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cc3_1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CC3. What is the main reason you have never placed your children into childcare? (RECORD ONLY ONE RESPONSE)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cc3_verb</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CC3. What is the main reason you have never placed your children into childcare? OTHER</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cc4a</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 How important, if at all, is it for the Government of Canada to invest in each of the following. (A.) Creating more childcare spaces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cc4b</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 How important, if at all, is it for the Government of Canada to invest in each of the following. (B.) Improving the quality of childcare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cc4c</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219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 How important, if at all, is it for the Government of Canada to invest in each of the following. (C.) Reducing the cost of childcare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cc4d</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 How important, if at all, is it for the Government of Canada to invest in each of the following. (D.) Providing more flexible hours for childcare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cc4e</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 How important, if at all, is it for the Government of Canada to invest in each of the following. (E.) Encouraging companies to offer childcare for their employees on-site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cc4f</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CC4. How important, if at all, is it for the Government of Canada to invest in each of the following. (F.) Reducing the length of waiting lists for childcare spaces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cc5rot</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 rotation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cc5a.a</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CC5A. For each of the following, please indicate whether it is a weak or strong argument for the Government of Canada to invest in childcare. (A.) It allows both parents to work, helping families earn enough to pay the bills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cc5a.b</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CC5A. For each of the following, please indicate whether it is a weak or strong argument for the Government of Canada to invest in childcare. (B.) It is essential for single parent families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cc5a.c</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CC5A. For each of the following, please indicate whether it is a weak or strong argument for the Government of Canada to invest in childcare. (C.) It makes it easier for a parent to re-enter the workforce after having a child</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cc5a.d</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CC5A. For each of the following, please indicate whether it is a weak or strong argument for the Government of Canada to invest in childcare. (D.) It provides early learning to children, helping them develop</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cc5a.e</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CC5A. For each of the following, please indicate whether it is a weak or strong argument for the Government of Canada to invest in childcare. (E.) Some economists estimate it generates a $7 return to the economy for every dollar invested</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cc5b.a</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229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CC5B. For each of the following, please indicate whether it is a weak or strong argument for the Government of Canada to invest in childcare. (A.) It allows both parents to work, lowering child poverty rates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cc5b.b</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CC5B. For each of the following, please indicate whether it is a weak or strong argument for the Government of Canada to invest in childcare. (B.) It is essential for single parent families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cc5b.c</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CC5B. For each of the following, please indicate whether it is a weak or strong argument for the Government of Canada to invest in childcare. (C.) It makes it easier for a parent to re-enter the workforce after having a child</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cc5b.d</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CC5B. For each of the following, please indicate whether it is a weak or strong argument for the Government of Canada to invest in childcare. (D.) It provides early learning to children, helping them develop</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cc5b.e</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CC5B. For each of the following, please indicate whether it is a weak or strong argument for the Government of Canada to invest in childcare. (E.) Some economists estimate it generates a $7 return to the economy for every dollar invested</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 In what year were you born? (RECORD YEAR)</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d1_Codes</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D1. In what year were you born? (RECORD YEAR) </w:t>
            </w:r>
            <w:proofErr w:type="spellStart"/>
            <w:r w:rsidRPr="00240D80">
              <w:rPr>
                <w:rFonts w:ascii="Arial" w:hAnsi="Arial" w:cs="Arial"/>
                <w:color w:val="000000"/>
                <w:sz w:val="18"/>
                <w:szCs w:val="18"/>
              </w:rPr>
              <w:t>Dont</w:t>
            </w:r>
            <w:proofErr w:type="spellEnd"/>
            <w:r w:rsidRPr="00240D80">
              <w:rPr>
                <w:rFonts w:ascii="Arial" w:hAnsi="Arial" w:cs="Arial"/>
                <w:color w:val="000000"/>
                <w:sz w:val="18"/>
                <w:szCs w:val="18"/>
              </w:rPr>
              <w:t xml:space="preserve"> Know/Refused</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D2. Which of the following age categories do you fall into?</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D3. What is the highest level of formal education that you have completed to date?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d4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D4. Which of the following categories best describes your current employment status?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239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D5. Which of the following categories best describes your total household income? That is, the total income of all persons in your household combined, before taxes?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d6</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D6. Do you have any children of any age living in your household?</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d7txt</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}0text insert</w:t>
            </w:r>
          </w:p>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}1text insert</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d7_01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D7. Do you have any children in the following age groups living in your household? (A.) Under 6 years old</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d7_02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D7. Do you have any children in the following age groups living in your household? (B.) 6 to 11 years old</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d7_03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D7. Do you have any children in the following age groups living in your household? (C.) 12 to 17 years old</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d7_04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D7. Do you have any children in the following age groups living in your household? (D.) 18 years old or older</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d8</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D8. Were you born in Canada?</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d9</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D9. In what year did you come to Canada?</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d9_Codes</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D9. In what year did you come to Canada? </w:t>
            </w:r>
            <w:proofErr w:type="spellStart"/>
            <w:r w:rsidRPr="00240D80">
              <w:rPr>
                <w:rFonts w:ascii="Arial" w:hAnsi="Arial" w:cs="Arial"/>
                <w:color w:val="000000"/>
                <w:sz w:val="18"/>
                <w:szCs w:val="18"/>
              </w:rPr>
              <w:t>Dont</w:t>
            </w:r>
            <w:proofErr w:type="spellEnd"/>
            <w:r w:rsidRPr="00240D80">
              <w:rPr>
                <w:rFonts w:ascii="Arial" w:hAnsi="Arial" w:cs="Arial"/>
                <w:color w:val="000000"/>
                <w:sz w:val="18"/>
                <w:szCs w:val="18"/>
              </w:rPr>
              <w:t xml:space="preserve"> Know/Refused</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249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D12. Are you an Aboriginal person, that is, First Nations, Métis or Inuk (IF NEEDED: Inuit)? First Nations includes Status and Non–Status Indians</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d1301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1. White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d1302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2. South Asian, for example East Indian, Pakistani, Sri Lankan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d1303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3. Chinese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d1304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4. Black</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d1305</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5. Filipino</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d1306</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6. Latin American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d1307</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7. Arab</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d1308</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8. Southeast Asian, for example Vietnamese, Cambodian, Malaysian, Laotian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d1309</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258</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9. West Asian, for example Iranian, Afghan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d1310</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259</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10. Korean</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d1311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260</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11. Japanese</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d1312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261</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12. Some other group</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d1313</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262</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D13. You may belong to one or more racial or cultural groups on the following list.  Are you...? 13. </w:t>
            </w:r>
            <w:proofErr w:type="spellStart"/>
            <w:r w:rsidRPr="00240D80">
              <w:rPr>
                <w:rFonts w:ascii="Arial" w:hAnsi="Arial" w:cs="Arial"/>
                <w:color w:val="000000"/>
                <w:sz w:val="18"/>
                <w:szCs w:val="18"/>
              </w:rPr>
              <w:t>Dont</w:t>
            </w:r>
            <w:proofErr w:type="spellEnd"/>
            <w:r w:rsidRPr="00240D80">
              <w:rPr>
                <w:rFonts w:ascii="Arial" w:hAnsi="Arial" w:cs="Arial"/>
                <w:color w:val="000000"/>
                <w:sz w:val="18"/>
                <w:szCs w:val="18"/>
              </w:rPr>
              <w:t xml:space="preserve"> Know</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d1314</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263</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14. Refused</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d13a</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264</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D13A. Could you specify?</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A3072</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d13a_Codes1</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265</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 xml:space="preserve">D13A. Could you specify? </w:t>
            </w:r>
            <w:proofErr w:type="spellStart"/>
            <w:r w:rsidRPr="00240D80">
              <w:rPr>
                <w:rFonts w:ascii="Arial" w:hAnsi="Arial" w:cs="Arial"/>
                <w:color w:val="000000"/>
                <w:sz w:val="18"/>
                <w:szCs w:val="18"/>
              </w:rPr>
              <w:t>Dont</w:t>
            </w:r>
            <w:proofErr w:type="spellEnd"/>
            <w:r w:rsidRPr="00240D80">
              <w:rPr>
                <w:rFonts w:ascii="Arial" w:hAnsi="Arial" w:cs="Arial"/>
                <w:color w:val="000000"/>
                <w:sz w:val="18"/>
                <w:szCs w:val="18"/>
              </w:rPr>
              <w:t xml:space="preserve"> Know</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d13a_Codes2</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266</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D13A. Could you specify? Refused</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nil"/>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Weight</w:t>
            </w:r>
          </w:p>
        </w:tc>
        <w:tc>
          <w:tcPr>
            <w:tcW w:w="1292" w:type="dxa"/>
            <w:tcBorders>
              <w:top w:val="nil"/>
              <w:left w:val="single" w:sz="16" w:space="0" w:color="000000"/>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267</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Weight</w:t>
            </w:r>
          </w:p>
        </w:tc>
        <w:tc>
          <w:tcPr>
            <w:tcW w:w="1550"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Scale</w:t>
            </w:r>
          </w:p>
        </w:tc>
        <w:tc>
          <w:tcPr>
            <w:tcW w:w="1292"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F10</w:t>
            </w:r>
          </w:p>
        </w:tc>
        <w:tc>
          <w:tcPr>
            <w:tcW w:w="1437" w:type="dxa"/>
            <w:tcBorders>
              <w:top w:val="nil"/>
              <w:bottom w:val="nil"/>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F10</w:t>
            </w:r>
          </w:p>
        </w:tc>
        <w:tc>
          <w:tcPr>
            <w:tcW w:w="1550" w:type="dxa"/>
            <w:tcBorders>
              <w:top w:val="nil"/>
              <w:bottom w:val="nil"/>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2035" w:type="dxa"/>
            <w:tcBorders>
              <w:top w:val="nil"/>
              <w:left w:val="single" w:sz="16" w:space="0" w:color="000000"/>
              <w:bottom w:val="single" w:sz="16" w:space="0" w:color="000000"/>
              <w:right w:val="single" w:sz="16" w:space="0" w:color="000000"/>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rural_urban</w:t>
            </w:r>
            <w:proofErr w:type="spellEnd"/>
          </w:p>
        </w:tc>
        <w:tc>
          <w:tcPr>
            <w:tcW w:w="1292" w:type="dxa"/>
            <w:tcBorders>
              <w:top w:val="nil"/>
              <w:left w:val="single" w:sz="16" w:space="0" w:color="000000"/>
              <w:bottom w:val="single" w:sz="16" w:space="0" w:color="000000"/>
            </w:tcBorders>
            <w:shd w:val="clear" w:color="auto" w:fill="FFFFFF"/>
            <w:vAlign w:val="center"/>
          </w:tcPr>
          <w:p w:rsidR="00240D80" w:rsidRPr="00240D80" w:rsidRDefault="00240D80" w:rsidP="00240D80">
            <w:pPr>
              <w:autoSpaceDE w:val="0"/>
              <w:autoSpaceDN w:val="0"/>
              <w:adjustRightInd w:val="0"/>
              <w:spacing w:after="0" w:line="320" w:lineRule="atLeast"/>
              <w:ind w:left="60" w:right="60"/>
              <w:jc w:val="right"/>
              <w:rPr>
                <w:rFonts w:ascii="Arial" w:hAnsi="Arial" w:cs="Arial"/>
                <w:color w:val="000000"/>
                <w:sz w:val="18"/>
                <w:szCs w:val="18"/>
              </w:rPr>
            </w:pPr>
            <w:r w:rsidRPr="00240D80">
              <w:rPr>
                <w:rFonts w:ascii="Arial" w:hAnsi="Arial" w:cs="Arial"/>
                <w:color w:val="000000"/>
                <w:sz w:val="18"/>
                <w:szCs w:val="18"/>
              </w:rPr>
              <w:t>268</w:t>
            </w:r>
          </w:p>
        </w:tc>
        <w:tc>
          <w:tcPr>
            <w:tcW w:w="1550" w:type="dxa"/>
            <w:tcBorders>
              <w:top w:val="nil"/>
              <w:bottom w:val="single" w:sz="16" w:space="0" w:color="000000"/>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proofErr w:type="spellStart"/>
            <w:r w:rsidRPr="00240D80">
              <w:rPr>
                <w:rFonts w:ascii="Arial" w:hAnsi="Arial" w:cs="Arial"/>
                <w:color w:val="000000"/>
                <w:sz w:val="18"/>
                <w:szCs w:val="18"/>
              </w:rPr>
              <w:t>Rural_Urban</w:t>
            </w:r>
            <w:proofErr w:type="spellEnd"/>
          </w:p>
        </w:tc>
        <w:tc>
          <w:tcPr>
            <w:tcW w:w="1550" w:type="dxa"/>
            <w:tcBorders>
              <w:top w:val="nil"/>
              <w:bottom w:val="single" w:sz="16" w:space="0" w:color="000000"/>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Nominal</w:t>
            </w:r>
          </w:p>
        </w:tc>
        <w:tc>
          <w:tcPr>
            <w:tcW w:w="1292" w:type="dxa"/>
            <w:tcBorders>
              <w:top w:val="nil"/>
              <w:bottom w:val="single" w:sz="16" w:space="0" w:color="000000"/>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Input</w:t>
            </w:r>
          </w:p>
        </w:tc>
        <w:tc>
          <w:tcPr>
            <w:tcW w:w="1389" w:type="dxa"/>
            <w:tcBorders>
              <w:top w:val="nil"/>
              <w:bottom w:val="single" w:sz="16" w:space="0" w:color="000000"/>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437" w:type="dxa"/>
            <w:tcBorders>
              <w:top w:val="nil"/>
              <w:bottom w:val="single" w:sz="16" w:space="0" w:color="000000"/>
            </w:tcBorders>
            <w:shd w:val="clear" w:color="auto" w:fill="FFFFFF"/>
            <w:vAlign w:val="center"/>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F8</w:t>
            </w:r>
          </w:p>
        </w:tc>
        <w:tc>
          <w:tcPr>
            <w:tcW w:w="1550" w:type="dxa"/>
            <w:tcBorders>
              <w:top w:val="nil"/>
              <w:bottom w:val="single" w:sz="16" w:space="0" w:color="000000"/>
              <w:right w:val="single" w:sz="16" w:space="0" w:color="000000"/>
            </w:tcBorders>
            <w:shd w:val="clear" w:color="auto" w:fill="FFFFFF"/>
            <w:vAlign w:val="center"/>
          </w:tcPr>
          <w:p w:rsidR="00240D80" w:rsidRPr="00240D80" w:rsidRDefault="00240D80" w:rsidP="00240D80">
            <w:pPr>
              <w:autoSpaceDE w:val="0"/>
              <w:autoSpaceDN w:val="0"/>
              <w:adjustRightInd w:val="0"/>
              <w:spacing w:after="0" w:line="240" w:lineRule="auto"/>
              <w:rPr>
                <w:rFonts w:ascii="Times New Roman" w:hAnsi="Times New Roman" w:cs="Times New Roman"/>
                <w:sz w:val="24"/>
                <w:szCs w:val="24"/>
              </w:rPr>
            </w:pPr>
          </w:p>
        </w:tc>
      </w:tr>
      <w:tr w:rsidR="00240D80" w:rsidRPr="00240D80">
        <w:tblPrEx>
          <w:tblCellMar>
            <w:top w:w="0" w:type="dxa"/>
            <w:bottom w:w="0" w:type="dxa"/>
          </w:tblCellMar>
        </w:tblPrEx>
        <w:trPr>
          <w:cantSplit/>
        </w:trPr>
        <w:tc>
          <w:tcPr>
            <w:tcW w:w="12095" w:type="dxa"/>
            <w:gridSpan w:val="8"/>
            <w:tcBorders>
              <w:top w:val="nil"/>
              <w:left w:val="nil"/>
              <w:bottom w:val="nil"/>
              <w:right w:val="nil"/>
            </w:tcBorders>
            <w:shd w:val="clear" w:color="auto" w:fill="FFFFFF"/>
          </w:tcPr>
          <w:p w:rsidR="00240D80" w:rsidRPr="00240D80" w:rsidRDefault="00240D80" w:rsidP="00240D80">
            <w:pPr>
              <w:autoSpaceDE w:val="0"/>
              <w:autoSpaceDN w:val="0"/>
              <w:adjustRightInd w:val="0"/>
              <w:spacing w:after="0" w:line="320" w:lineRule="atLeast"/>
              <w:ind w:left="60" w:right="60"/>
              <w:rPr>
                <w:rFonts w:ascii="Arial" w:hAnsi="Arial" w:cs="Arial"/>
                <w:color w:val="000000"/>
                <w:sz w:val="18"/>
                <w:szCs w:val="18"/>
              </w:rPr>
            </w:pPr>
            <w:r w:rsidRPr="00240D80">
              <w:rPr>
                <w:rFonts w:ascii="Arial" w:hAnsi="Arial" w:cs="Arial"/>
                <w:color w:val="000000"/>
                <w:sz w:val="18"/>
                <w:szCs w:val="18"/>
              </w:rPr>
              <w:t>Variables in the working file</w:t>
            </w:r>
          </w:p>
        </w:tc>
      </w:tr>
    </w:tbl>
    <w:p w:rsidR="00240D80" w:rsidRPr="00240D80" w:rsidRDefault="00240D80" w:rsidP="00240D80">
      <w:pPr>
        <w:autoSpaceDE w:val="0"/>
        <w:autoSpaceDN w:val="0"/>
        <w:adjustRightInd w:val="0"/>
        <w:spacing w:after="0" w:line="400" w:lineRule="atLeast"/>
        <w:rPr>
          <w:rFonts w:ascii="Times New Roman" w:hAnsi="Times New Roman" w:cs="Times New Roman"/>
          <w:sz w:val="24"/>
          <w:szCs w:val="24"/>
        </w:rPr>
      </w:pPr>
    </w:p>
    <w:p w:rsidR="00E52F28" w:rsidRDefault="00E52F28"/>
    <w:sectPr w:rsidR="00E52F28" w:rsidSect="00687B70">
      <w:pgSz w:w="1498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D80"/>
    <w:rsid w:val="00240D80"/>
    <w:rsid w:val="00E52F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D80"/>
    <w:pPr>
      <w:autoSpaceDE w:val="0"/>
      <w:autoSpaceDN w:val="0"/>
      <w:adjustRightInd w:val="0"/>
      <w:spacing w:after="0" w:line="240" w:lineRule="auto"/>
      <w:outlineLvl w:val="0"/>
    </w:pPr>
    <w:rPr>
      <w:rFonts w:ascii="Courier New" w:hAnsi="Courier New" w:cs="Courier New"/>
      <w:b/>
      <w:bCs/>
      <w:color w:val="000000"/>
      <w:sz w:val="32"/>
      <w:szCs w:val="32"/>
    </w:rPr>
  </w:style>
  <w:style w:type="paragraph" w:styleId="Heading2">
    <w:name w:val="heading 2"/>
    <w:basedOn w:val="Normal"/>
    <w:next w:val="Normal"/>
    <w:link w:val="Heading2Char"/>
    <w:uiPriority w:val="99"/>
    <w:qFormat/>
    <w:rsid w:val="00240D80"/>
    <w:pPr>
      <w:autoSpaceDE w:val="0"/>
      <w:autoSpaceDN w:val="0"/>
      <w:adjustRightInd w:val="0"/>
      <w:spacing w:after="0" w:line="240" w:lineRule="auto"/>
      <w:outlineLvl w:val="1"/>
    </w:pPr>
    <w:rPr>
      <w:rFonts w:ascii="Courier New" w:hAnsi="Courier New" w:cs="Courier New"/>
      <w:b/>
      <w:bCs/>
      <w:i/>
      <w:iCs/>
      <w:color w:val="000000"/>
      <w:sz w:val="28"/>
      <w:szCs w:val="28"/>
    </w:rPr>
  </w:style>
  <w:style w:type="paragraph" w:styleId="Heading3">
    <w:name w:val="heading 3"/>
    <w:basedOn w:val="Normal"/>
    <w:next w:val="Normal"/>
    <w:link w:val="Heading3Char"/>
    <w:uiPriority w:val="99"/>
    <w:qFormat/>
    <w:rsid w:val="00240D80"/>
    <w:pPr>
      <w:autoSpaceDE w:val="0"/>
      <w:autoSpaceDN w:val="0"/>
      <w:adjustRightInd w:val="0"/>
      <w:spacing w:after="0" w:line="240" w:lineRule="auto"/>
      <w:outlineLvl w:val="2"/>
    </w:pPr>
    <w:rPr>
      <w:rFonts w:ascii="Courier New"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D80"/>
    <w:rPr>
      <w:rFonts w:ascii="Courier New" w:hAnsi="Courier New" w:cs="Courier New"/>
      <w:b/>
      <w:bCs/>
      <w:color w:val="000000"/>
      <w:sz w:val="32"/>
      <w:szCs w:val="32"/>
    </w:rPr>
  </w:style>
  <w:style w:type="character" w:customStyle="1" w:styleId="Heading2Char">
    <w:name w:val="Heading 2 Char"/>
    <w:basedOn w:val="DefaultParagraphFont"/>
    <w:link w:val="Heading2"/>
    <w:uiPriority w:val="99"/>
    <w:rsid w:val="00240D80"/>
    <w:rPr>
      <w:rFonts w:ascii="Courier New" w:hAnsi="Courier New" w:cs="Courier New"/>
      <w:b/>
      <w:bCs/>
      <w:i/>
      <w:iCs/>
      <w:color w:val="000000"/>
      <w:sz w:val="28"/>
      <w:szCs w:val="28"/>
    </w:rPr>
  </w:style>
  <w:style w:type="character" w:customStyle="1" w:styleId="Heading3Char">
    <w:name w:val="Heading 3 Char"/>
    <w:basedOn w:val="DefaultParagraphFont"/>
    <w:link w:val="Heading3"/>
    <w:uiPriority w:val="99"/>
    <w:rsid w:val="00240D80"/>
    <w:rPr>
      <w:rFonts w:ascii="Courier New" w:hAnsi="Courier New" w:cs="Courier New"/>
      <w:b/>
      <w:bCs/>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D80"/>
    <w:pPr>
      <w:autoSpaceDE w:val="0"/>
      <w:autoSpaceDN w:val="0"/>
      <w:adjustRightInd w:val="0"/>
      <w:spacing w:after="0" w:line="240" w:lineRule="auto"/>
      <w:outlineLvl w:val="0"/>
    </w:pPr>
    <w:rPr>
      <w:rFonts w:ascii="Courier New" w:hAnsi="Courier New" w:cs="Courier New"/>
      <w:b/>
      <w:bCs/>
      <w:color w:val="000000"/>
      <w:sz w:val="32"/>
      <w:szCs w:val="32"/>
    </w:rPr>
  </w:style>
  <w:style w:type="paragraph" w:styleId="Heading2">
    <w:name w:val="heading 2"/>
    <w:basedOn w:val="Normal"/>
    <w:next w:val="Normal"/>
    <w:link w:val="Heading2Char"/>
    <w:uiPriority w:val="99"/>
    <w:qFormat/>
    <w:rsid w:val="00240D80"/>
    <w:pPr>
      <w:autoSpaceDE w:val="0"/>
      <w:autoSpaceDN w:val="0"/>
      <w:adjustRightInd w:val="0"/>
      <w:spacing w:after="0" w:line="240" w:lineRule="auto"/>
      <w:outlineLvl w:val="1"/>
    </w:pPr>
    <w:rPr>
      <w:rFonts w:ascii="Courier New" w:hAnsi="Courier New" w:cs="Courier New"/>
      <w:b/>
      <w:bCs/>
      <w:i/>
      <w:iCs/>
      <w:color w:val="000000"/>
      <w:sz w:val="28"/>
      <w:szCs w:val="28"/>
    </w:rPr>
  </w:style>
  <w:style w:type="paragraph" w:styleId="Heading3">
    <w:name w:val="heading 3"/>
    <w:basedOn w:val="Normal"/>
    <w:next w:val="Normal"/>
    <w:link w:val="Heading3Char"/>
    <w:uiPriority w:val="99"/>
    <w:qFormat/>
    <w:rsid w:val="00240D80"/>
    <w:pPr>
      <w:autoSpaceDE w:val="0"/>
      <w:autoSpaceDN w:val="0"/>
      <w:adjustRightInd w:val="0"/>
      <w:spacing w:after="0" w:line="240" w:lineRule="auto"/>
      <w:outlineLvl w:val="2"/>
    </w:pPr>
    <w:rPr>
      <w:rFonts w:ascii="Courier New"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D80"/>
    <w:rPr>
      <w:rFonts w:ascii="Courier New" w:hAnsi="Courier New" w:cs="Courier New"/>
      <w:b/>
      <w:bCs/>
      <w:color w:val="000000"/>
      <w:sz w:val="32"/>
      <w:szCs w:val="32"/>
    </w:rPr>
  </w:style>
  <w:style w:type="character" w:customStyle="1" w:styleId="Heading2Char">
    <w:name w:val="Heading 2 Char"/>
    <w:basedOn w:val="DefaultParagraphFont"/>
    <w:link w:val="Heading2"/>
    <w:uiPriority w:val="99"/>
    <w:rsid w:val="00240D80"/>
    <w:rPr>
      <w:rFonts w:ascii="Courier New" w:hAnsi="Courier New" w:cs="Courier New"/>
      <w:b/>
      <w:bCs/>
      <w:i/>
      <w:iCs/>
      <w:color w:val="000000"/>
      <w:sz w:val="28"/>
      <w:szCs w:val="28"/>
    </w:rPr>
  </w:style>
  <w:style w:type="character" w:customStyle="1" w:styleId="Heading3Char">
    <w:name w:val="Heading 3 Char"/>
    <w:basedOn w:val="DefaultParagraphFont"/>
    <w:link w:val="Heading3"/>
    <w:uiPriority w:val="99"/>
    <w:rsid w:val="00240D80"/>
    <w:rPr>
      <w:rFonts w:ascii="Courier New" w:hAnsi="Courier New" w:cs="Courier New"/>
      <w:b/>
      <w:b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77E436B3.dotm</Template>
  <TotalTime>1</TotalTime>
  <Pages>72</Pages>
  <Words>6551</Words>
  <Characters>37343</Characters>
  <Application>Microsoft Office Word</Application>
  <DocSecurity>0</DocSecurity>
  <Lines>311</Lines>
  <Paragraphs>87</Paragraphs>
  <ScaleCrop>false</ScaleCrop>
  <Company>Privy Council Office/Bureau du Conseil privé</Company>
  <LinksUpToDate>false</LinksUpToDate>
  <CharactersWithSpaces>43807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2017-06-12T13:51:00Z</dcterms:created>
  <dcterms:modified xsi:type="dcterms:W3CDTF">2017-06-12T13:52:00Z</dcterms:modified>
</cp:coreProperties>
</file>